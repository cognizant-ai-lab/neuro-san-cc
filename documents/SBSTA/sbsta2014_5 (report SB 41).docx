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page" w:tblpX="1135" w:tblpY="568"/>
        <w:tblOverlap w:val="never"/>
        <w:tblW w:w="9639" w:type="dxa"/>
        <w:tblBorders>
          <w:bottom w:val="single" w:sz="12" w:space="0" w:color="auto"/>
          <w:insideH w:val="single" w:sz="4" w:space="0" w:color="auto"/>
        </w:tblBorders>
        <w:tblLayout w:type="fixed"/>
        <w:tblLook w:val="01E0" w:firstRow="1" w:lastRow="1" w:firstColumn="1" w:lastColumn="1" w:noHBand="0" w:noVBand="0"/>
      </w:tblPr>
      <w:tblGrid>
        <w:gridCol w:w="1242"/>
        <w:gridCol w:w="2552"/>
        <w:gridCol w:w="717"/>
        <w:gridCol w:w="2293"/>
        <w:gridCol w:w="2835"/>
      </w:tblGrid>
      <w:tr w:rsidR="008370E0" w14:paraId="194C47B4" w14:textId="77777777" w:rsidTr="00641F29">
        <w:trPr>
          <w:cantSplit/>
          <w:trHeight w:hRule="exact" w:val="1134"/>
        </w:trPr>
        <w:tc>
          <w:tcPr>
            <w:tcW w:w="1242" w:type="dxa"/>
            <w:vAlign w:val="bottom"/>
          </w:tcPr>
          <w:p w14:paraId="194C47B1" w14:textId="77777777" w:rsidR="008370E0" w:rsidRDefault="0020302E" w:rsidP="00641F29">
            <w:bookmarkStart w:id="0" w:name="_GoBack" w:colFirst="0" w:colLast="0"/>
            <w:r>
              <w:rPr>
                <w:noProof/>
                <w:lang w:val="en-US" w:eastAsia="en-US"/>
              </w:rPr>
              <w:drawing>
                <wp:inline distT="0" distB="0" distL="0" distR="0" wp14:anchorId="194C48E7" wp14:editId="194C48E8">
                  <wp:extent cx="713740" cy="588645"/>
                  <wp:effectExtent l="0" t="0" r="0" b="1905"/>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3740" cy="588645"/>
                          </a:xfrm>
                          <a:prstGeom prst="rect">
                            <a:avLst/>
                          </a:prstGeom>
                          <a:noFill/>
                          <a:ln>
                            <a:noFill/>
                          </a:ln>
                        </pic:spPr>
                      </pic:pic>
                    </a:graphicData>
                  </a:graphic>
                </wp:inline>
              </w:drawing>
            </w:r>
          </w:p>
        </w:tc>
        <w:tc>
          <w:tcPr>
            <w:tcW w:w="2552" w:type="dxa"/>
            <w:vAlign w:val="bottom"/>
          </w:tcPr>
          <w:p w14:paraId="194C47B2" w14:textId="77777777" w:rsidR="008370E0" w:rsidRPr="00B97172" w:rsidRDefault="008370E0" w:rsidP="00641F29">
            <w:pPr>
              <w:spacing w:after="80" w:line="300" w:lineRule="exact"/>
              <w:ind w:left="323"/>
              <w:rPr>
                <w:b/>
                <w:sz w:val="24"/>
                <w:szCs w:val="24"/>
              </w:rPr>
            </w:pPr>
            <w:r>
              <w:rPr>
                <w:sz w:val="28"/>
                <w:szCs w:val="28"/>
              </w:rPr>
              <w:t>United Nations</w:t>
            </w:r>
          </w:p>
        </w:tc>
        <w:tc>
          <w:tcPr>
            <w:tcW w:w="5845" w:type="dxa"/>
            <w:gridSpan w:val="3"/>
            <w:vAlign w:val="bottom"/>
          </w:tcPr>
          <w:p w14:paraId="194C47B3" w14:textId="77777777" w:rsidR="008370E0" w:rsidRPr="003D5414" w:rsidRDefault="003D5414" w:rsidP="00827585">
            <w:pPr>
              <w:jc w:val="right"/>
            </w:pPr>
            <w:r w:rsidRPr="003D5414">
              <w:rPr>
                <w:sz w:val="40"/>
              </w:rPr>
              <w:t>FCCC</w:t>
            </w:r>
            <w:r>
              <w:t>/SBSTA/2014/</w:t>
            </w:r>
            <w:r w:rsidR="00827585">
              <w:t>5</w:t>
            </w:r>
          </w:p>
        </w:tc>
      </w:tr>
      <w:bookmarkEnd w:id="0"/>
      <w:tr w:rsidR="008370E0" w14:paraId="194C47BC" w14:textId="77777777" w:rsidTr="00641F29">
        <w:trPr>
          <w:cantSplit/>
          <w:trHeight w:hRule="exact" w:val="2552"/>
        </w:trPr>
        <w:tc>
          <w:tcPr>
            <w:tcW w:w="4511" w:type="dxa"/>
            <w:gridSpan w:val="3"/>
          </w:tcPr>
          <w:p w14:paraId="194C47B5" w14:textId="77777777" w:rsidR="008370E0" w:rsidRDefault="0020302E" w:rsidP="00D87C8B">
            <w:r>
              <w:rPr>
                <w:noProof/>
                <w:lang w:val="en-US" w:eastAsia="en-US"/>
              </w:rPr>
              <w:drawing>
                <wp:anchor distT="0" distB="0" distL="114300" distR="114300" simplePos="0" relativeHeight="251658240" behindDoc="1" locked="0" layoutInCell="1" allowOverlap="1" wp14:anchorId="194C48E9" wp14:editId="194C48EA">
                  <wp:simplePos x="0" y="0"/>
                  <wp:positionH relativeFrom="column">
                    <wp:posOffset>-1255</wp:posOffset>
                  </wp:positionH>
                  <wp:positionV relativeFrom="paragraph">
                    <wp:posOffset>2338</wp:posOffset>
                  </wp:positionV>
                  <wp:extent cx="2397125" cy="561340"/>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97125" cy="561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4C47B6" w14:textId="77777777" w:rsidR="00A9402E" w:rsidRPr="00DE0F91" w:rsidRDefault="00A9402E" w:rsidP="00D87C8B"/>
        </w:tc>
        <w:tc>
          <w:tcPr>
            <w:tcW w:w="2293" w:type="dxa"/>
          </w:tcPr>
          <w:p w14:paraId="194C47B7" w14:textId="77777777" w:rsidR="008370E0" w:rsidRPr="00AB2E3D" w:rsidRDefault="008370E0" w:rsidP="00641F29">
            <w:pPr>
              <w:spacing w:before="100" w:beforeAutospacing="1" w:after="100" w:afterAutospacing="1" w:line="300" w:lineRule="exact"/>
              <w:ind w:left="142"/>
              <w:contextualSpacing/>
              <w:rPr>
                <w:rFonts w:ascii="Kozuka Gothic Pro L" w:eastAsia="Kozuka Gothic Pro L" w:hAnsi="Kozuka Gothic Pro L" w:cs="Calibri"/>
                <w:sz w:val="28"/>
                <w:szCs w:val="28"/>
              </w:rPr>
            </w:pPr>
          </w:p>
        </w:tc>
        <w:tc>
          <w:tcPr>
            <w:tcW w:w="2835" w:type="dxa"/>
          </w:tcPr>
          <w:p w14:paraId="194C47B8" w14:textId="77777777" w:rsidR="008370E0" w:rsidRDefault="003D5414" w:rsidP="003D5414">
            <w:pPr>
              <w:spacing w:before="240" w:line="240" w:lineRule="exact"/>
            </w:pPr>
            <w:r>
              <w:t>Distr.: General</w:t>
            </w:r>
          </w:p>
          <w:p w14:paraId="194C47B9" w14:textId="77777777" w:rsidR="00193EEB" w:rsidRDefault="00E3600B" w:rsidP="003D5414">
            <w:pPr>
              <w:spacing w:line="240" w:lineRule="exact"/>
            </w:pPr>
            <w:r>
              <w:t>4</w:t>
            </w:r>
            <w:r w:rsidR="00730606">
              <w:t xml:space="preserve"> </w:t>
            </w:r>
            <w:r w:rsidR="00F7079B">
              <w:t>Febru</w:t>
            </w:r>
            <w:r w:rsidR="0064580C">
              <w:t>ary</w:t>
            </w:r>
            <w:r w:rsidR="00193EEB">
              <w:t xml:space="preserve"> 2015</w:t>
            </w:r>
          </w:p>
          <w:p w14:paraId="194C47BA" w14:textId="77777777" w:rsidR="003D5414" w:rsidRDefault="003D5414" w:rsidP="003D5414">
            <w:pPr>
              <w:spacing w:line="240" w:lineRule="exact"/>
            </w:pPr>
          </w:p>
          <w:p w14:paraId="194C47BB" w14:textId="77777777" w:rsidR="003D5414" w:rsidRPr="00E0470D" w:rsidRDefault="003D5414" w:rsidP="003D5414">
            <w:pPr>
              <w:spacing w:line="240" w:lineRule="exact"/>
            </w:pPr>
            <w:r>
              <w:t>Original: English</w:t>
            </w:r>
          </w:p>
        </w:tc>
      </w:tr>
    </w:tbl>
    <w:p w14:paraId="194C47BD" w14:textId="77777777" w:rsidR="007D6052" w:rsidRPr="001615C6" w:rsidRDefault="007D6052" w:rsidP="007D6052">
      <w:pPr>
        <w:spacing w:before="120"/>
        <w:rPr>
          <w:b/>
          <w:sz w:val="24"/>
          <w:szCs w:val="24"/>
        </w:rPr>
      </w:pPr>
      <w:r w:rsidRPr="001615C6">
        <w:rPr>
          <w:b/>
          <w:sz w:val="24"/>
          <w:szCs w:val="24"/>
        </w:rPr>
        <w:t xml:space="preserve">Subsidiary Body for </w:t>
      </w:r>
      <w:r>
        <w:rPr>
          <w:b/>
          <w:sz w:val="24"/>
          <w:szCs w:val="24"/>
        </w:rPr>
        <w:t>Scientific and Technological Advice</w:t>
      </w:r>
    </w:p>
    <w:p w14:paraId="194C47BE" w14:textId="77777777" w:rsidR="001037F1" w:rsidRPr="00500A87" w:rsidRDefault="003D5414" w:rsidP="00EE5800">
      <w:pPr>
        <w:pStyle w:val="HChG"/>
      </w:pPr>
      <w:r w:rsidRPr="00865CD7">
        <w:tab/>
      </w:r>
      <w:r w:rsidRPr="00865CD7">
        <w:tab/>
        <w:t>Report of the Subsidiary Body for Scientific and Technolog</w:t>
      </w:r>
      <w:r w:rsidR="00730606">
        <w:t>ical Advice on its forty-first</w:t>
      </w:r>
      <w:r w:rsidRPr="00865CD7">
        <w:t xml:space="preserve"> session,</w:t>
      </w:r>
      <w:r w:rsidRPr="00865CD7">
        <w:br/>
        <w:t>held</w:t>
      </w:r>
      <w:r w:rsidR="00730606">
        <w:t xml:space="preserve"> in Lima</w:t>
      </w:r>
      <w:r w:rsidRPr="00865CD7">
        <w:t xml:space="preserve"> from </w:t>
      </w:r>
      <w:r w:rsidR="00730606">
        <w:t>1</w:t>
      </w:r>
      <w:r w:rsidRPr="00865CD7">
        <w:t xml:space="preserve"> </w:t>
      </w:r>
      <w:r w:rsidRPr="006C5EE1">
        <w:t xml:space="preserve">to </w:t>
      </w:r>
      <w:r w:rsidR="00730606">
        <w:t>6</w:t>
      </w:r>
      <w:r w:rsidRPr="00865CD7">
        <w:t xml:space="preserve"> </w:t>
      </w:r>
      <w:r w:rsidR="00730606">
        <w:t>December</w:t>
      </w:r>
      <w:r w:rsidRPr="00865CD7">
        <w:t xml:space="preserve"> 201</w:t>
      </w:r>
      <w:r>
        <w:t>4</w:t>
      </w:r>
    </w:p>
    <w:p w14:paraId="194C47BF" w14:textId="77777777" w:rsidR="003272A8" w:rsidRDefault="003272A8" w:rsidP="003272A8">
      <w:pPr>
        <w:spacing w:after="120"/>
        <w:rPr>
          <w:sz w:val="28"/>
        </w:rPr>
      </w:pPr>
      <w:r>
        <w:rPr>
          <w:sz w:val="28"/>
        </w:rPr>
        <w:t>Contents</w:t>
      </w:r>
    </w:p>
    <w:p w14:paraId="194C47C0" w14:textId="77777777" w:rsidR="003272A8" w:rsidRDefault="003272A8" w:rsidP="003272A8">
      <w:pPr>
        <w:tabs>
          <w:tab w:val="right" w:pos="8929"/>
          <w:tab w:val="right" w:pos="9638"/>
        </w:tabs>
        <w:spacing w:after="120"/>
        <w:ind w:left="283"/>
      </w:pPr>
      <w:r>
        <w:rPr>
          <w:i/>
          <w:sz w:val="18"/>
        </w:rPr>
        <w:tab/>
        <w:t>Paragraphs</w:t>
      </w:r>
      <w:r>
        <w:rPr>
          <w:i/>
          <w:sz w:val="18"/>
        </w:rPr>
        <w:tab/>
        <w:t>Page</w:t>
      </w:r>
    </w:p>
    <w:p w14:paraId="194C47C1" w14:textId="77777777" w:rsidR="003272A8" w:rsidRDefault="003272A8">
      <w:pPr>
        <w:pStyle w:val="TOC1"/>
        <w:rPr>
          <w:rFonts w:asciiTheme="minorHAnsi" w:eastAsiaTheme="minorEastAsia" w:hAnsiTheme="minorHAnsi" w:cstheme="minorBidi"/>
          <w:noProof/>
          <w:sz w:val="22"/>
          <w:szCs w:val="22"/>
          <w:lang w:val="en-US" w:eastAsia="en-US"/>
        </w:rPr>
      </w:pPr>
      <w:r>
        <w:tab/>
      </w:r>
      <w:r>
        <w:rPr>
          <w:noProof/>
          <w:lang w:eastAsia="en-US"/>
        </w:rPr>
        <w:t>I.</w:t>
      </w:r>
      <w:r>
        <w:rPr>
          <w:rFonts w:asciiTheme="minorHAnsi" w:eastAsiaTheme="minorEastAsia" w:hAnsiTheme="minorHAnsi" w:cstheme="minorBidi"/>
          <w:noProof/>
          <w:sz w:val="22"/>
          <w:szCs w:val="22"/>
          <w:lang w:val="en-US" w:eastAsia="en-US"/>
        </w:rPr>
        <w:tab/>
      </w:r>
      <w:r>
        <w:rPr>
          <w:noProof/>
        </w:rPr>
        <w:t>Opening of the session</w:t>
      </w:r>
      <w:r w:rsidR="00C92818">
        <w:rPr>
          <w:noProof/>
        </w:rPr>
        <w:t xml:space="preserve"> </w:t>
      </w:r>
      <w:r>
        <w:rPr>
          <w:noProof/>
        </w:rPr>
        <w:br/>
      </w:r>
      <w:r>
        <w:rPr>
          <w:noProof/>
        </w:rPr>
        <w:tab/>
      </w:r>
      <w:r>
        <w:rPr>
          <w:noProof/>
        </w:rPr>
        <w:tab/>
      </w:r>
      <w:r w:rsidRPr="00601989">
        <w:rPr>
          <w:noProof/>
        </w:rPr>
        <w:t>(Agenda item 1)</w:t>
      </w:r>
      <w:r>
        <w:rPr>
          <w:noProof/>
          <w:webHidden/>
        </w:rPr>
        <w:tab/>
      </w:r>
      <w:r>
        <w:rPr>
          <w:noProof/>
          <w:webHidden/>
        </w:rPr>
        <w:tab/>
      </w:r>
      <w:r w:rsidR="00A56CD0">
        <w:rPr>
          <w:noProof/>
          <w:webHidden/>
        </w:rPr>
        <w:t>1</w:t>
      </w:r>
      <w:r>
        <w:rPr>
          <w:noProof/>
          <w:webHidden/>
        </w:rPr>
        <w:tab/>
      </w:r>
      <w:r w:rsidR="00C33EC9">
        <w:rPr>
          <w:noProof/>
          <w:webHidden/>
        </w:rPr>
        <w:t>4</w:t>
      </w:r>
    </w:p>
    <w:p w14:paraId="194C47C2" w14:textId="77777777" w:rsidR="003272A8" w:rsidRDefault="003272A8">
      <w:pPr>
        <w:pStyle w:val="TOC1"/>
        <w:rPr>
          <w:rFonts w:asciiTheme="minorHAnsi" w:eastAsiaTheme="minorEastAsia" w:hAnsiTheme="minorHAnsi" w:cstheme="minorBidi"/>
          <w:noProof/>
          <w:sz w:val="22"/>
          <w:szCs w:val="22"/>
          <w:lang w:val="en-US" w:eastAsia="en-US"/>
        </w:rPr>
      </w:pPr>
      <w:r>
        <w:rPr>
          <w:noProof/>
        </w:rPr>
        <w:tab/>
        <w:t>II.</w:t>
      </w:r>
      <w:r>
        <w:rPr>
          <w:rFonts w:asciiTheme="minorHAnsi" w:eastAsiaTheme="minorEastAsia" w:hAnsiTheme="minorHAnsi" w:cstheme="minorBidi"/>
          <w:noProof/>
          <w:sz w:val="22"/>
          <w:szCs w:val="22"/>
          <w:lang w:val="en-US" w:eastAsia="en-US"/>
        </w:rPr>
        <w:tab/>
      </w:r>
      <w:r>
        <w:rPr>
          <w:noProof/>
        </w:rPr>
        <w:t>Organizational</w:t>
      </w:r>
      <w:r w:rsidRPr="00601989">
        <w:rPr>
          <w:noProof/>
        </w:rPr>
        <w:t xml:space="preserve"> </w:t>
      </w:r>
      <w:r>
        <w:rPr>
          <w:noProof/>
        </w:rPr>
        <w:t>matters</w:t>
      </w:r>
      <w:r w:rsidRPr="00601989">
        <w:rPr>
          <w:noProof/>
        </w:rPr>
        <w:t xml:space="preserve"> </w:t>
      </w:r>
      <w:r>
        <w:rPr>
          <w:noProof/>
        </w:rPr>
        <w:br/>
      </w:r>
      <w:r>
        <w:rPr>
          <w:noProof/>
        </w:rPr>
        <w:tab/>
      </w:r>
      <w:r>
        <w:rPr>
          <w:noProof/>
        </w:rPr>
        <w:tab/>
      </w:r>
      <w:r w:rsidRPr="00601989">
        <w:rPr>
          <w:noProof/>
        </w:rPr>
        <w:t>(Agenda item 2)</w:t>
      </w:r>
      <w:r>
        <w:rPr>
          <w:noProof/>
          <w:webHidden/>
        </w:rPr>
        <w:tab/>
      </w:r>
      <w:r>
        <w:rPr>
          <w:noProof/>
          <w:webHidden/>
        </w:rPr>
        <w:tab/>
      </w:r>
      <w:r w:rsidR="00A56CD0">
        <w:rPr>
          <w:noProof/>
          <w:webHidden/>
        </w:rPr>
        <w:t>2</w:t>
      </w:r>
      <w:r w:rsidR="00E75066">
        <w:rPr>
          <w:noProof/>
          <w:webHidden/>
        </w:rPr>
        <w:t>–</w:t>
      </w:r>
      <w:r w:rsidR="00A56CD0">
        <w:rPr>
          <w:noProof/>
          <w:webHidden/>
        </w:rPr>
        <w:t>8</w:t>
      </w:r>
      <w:r>
        <w:rPr>
          <w:noProof/>
          <w:webHidden/>
        </w:rPr>
        <w:tab/>
      </w:r>
      <w:r w:rsidR="00A56CD0">
        <w:rPr>
          <w:noProof/>
          <w:webHidden/>
        </w:rPr>
        <w:t>4</w:t>
      </w:r>
    </w:p>
    <w:p w14:paraId="194C47C3" w14:textId="77777777" w:rsidR="003272A8" w:rsidRDefault="003272A8">
      <w:pPr>
        <w:pStyle w:val="TOC2"/>
        <w:rPr>
          <w:rFonts w:asciiTheme="minorHAnsi" w:eastAsiaTheme="minorEastAsia" w:hAnsiTheme="minorHAnsi" w:cstheme="minorBidi"/>
          <w:noProof/>
          <w:sz w:val="22"/>
          <w:szCs w:val="22"/>
          <w:lang w:val="en-US" w:eastAsia="en-US"/>
        </w:rPr>
      </w:pPr>
      <w:r>
        <w:rPr>
          <w:noProof/>
        </w:rPr>
        <w:tab/>
      </w:r>
      <w:r>
        <w:rPr>
          <w:noProof/>
        </w:rPr>
        <w:tab/>
        <w:t>A.</w:t>
      </w:r>
      <w:r>
        <w:rPr>
          <w:rFonts w:asciiTheme="minorHAnsi" w:eastAsiaTheme="minorEastAsia" w:hAnsiTheme="minorHAnsi" w:cstheme="minorBidi"/>
          <w:noProof/>
          <w:sz w:val="22"/>
          <w:szCs w:val="22"/>
          <w:lang w:val="en-US" w:eastAsia="en-US"/>
        </w:rPr>
        <w:tab/>
      </w:r>
      <w:r>
        <w:rPr>
          <w:noProof/>
          <w:lang w:eastAsia="en-US"/>
        </w:rPr>
        <w:t>Adoption</w:t>
      </w:r>
      <w:r>
        <w:rPr>
          <w:noProof/>
        </w:rPr>
        <w:t xml:space="preserve"> of the agenda</w:t>
      </w:r>
      <w:r>
        <w:rPr>
          <w:noProof/>
          <w:webHidden/>
        </w:rPr>
        <w:tab/>
      </w:r>
      <w:r>
        <w:rPr>
          <w:noProof/>
          <w:webHidden/>
        </w:rPr>
        <w:tab/>
      </w:r>
      <w:r w:rsidR="00A56CD0">
        <w:rPr>
          <w:noProof/>
          <w:webHidden/>
        </w:rPr>
        <w:t>2</w:t>
      </w:r>
      <w:r w:rsidR="00BE386A">
        <w:rPr>
          <w:noProof/>
          <w:webHidden/>
        </w:rPr>
        <w:t>–</w:t>
      </w:r>
      <w:r w:rsidR="0005700D">
        <w:rPr>
          <w:noProof/>
          <w:webHidden/>
        </w:rPr>
        <w:t>5</w:t>
      </w:r>
      <w:r>
        <w:rPr>
          <w:noProof/>
          <w:webHidden/>
        </w:rPr>
        <w:tab/>
      </w:r>
      <w:r w:rsidR="00A56CD0">
        <w:rPr>
          <w:noProof/>
          <w:webHidden/>
        </w:rPr>
        <w:t>4</w:t>
      </w:r>
    </w:p>
    <w:p w14:paraId="194C47C4" w14:textId="77777777" w:rsidR="003272A8" w:rsidRDefault="003272A8">
      <w:pPr>
        <w:pStyle w:val="TOC2"/>
        <w:rPr>
          <w:rFonts w:asciiTheme="minorHAnsi" w:eastAsiaTheme="minorEastAsia" w:hAnsiTheme="minorHAnsi" w:cstheme="minorBidi"/>
          <w:noProof/>
          <w:sz w:val="22"/>
          <w:szCs w:val="22"/>
          <w:lang w:val="en-US" w:eastAsia="en-US"/>
        </w:rPr>
      </w:pPr>
      <w:r>
        <w:rPr>
          <w:noProof/>
        </w:rPr>
        <w:tab/>
      </w:r>
      <w:r>
        <w:rPr>
          <w:noProof/>
        </w:rPr>
        <w:tab/>
        <w:t>B.</w:t>
      </w:r>
      <w:r>
        <w:rPr>
          <w:rFonts w:asciiTheme="minorHAnsi" w:eastAsiaTheme="minorEastAsia" w:hAnsiTheme="minorHAnsi" w:cstheme="minorBidi"/>
          <w:noProof/>
          <w:sz w:val="22"/>
          <w:szCs w:val="22"/>
          <w:lang w:val="en-US" w:eastAsia="en-US"/>
        </w:rPr>
        <w:tab/>
      </w:r>
      <w:r>
        <w:rPr>
          <w:noProof/>
        </w:rPr>
        <w:t>Organization of the work of the session</w:t>
      </w:r>
      <w:r>
        <w:rPr>
          <w:noProof/>
          <w:webHidden/>
        </w:rPr>
        <w:tab/>
      </w:r>
      <w:r>
        <w:rPr>
          <w:noProof/>
          <w:webHidden/>
        </w:rPr>
        <w:tab/>
      </w:r>
      <w:r w:rsidR="0005700D">
        <w:rPr>
          <w:noProof/>
          <w:webHidden/>
        </w:rPr>
        <w:t>6</w:t>
      </w:r>
      <w:r>
        <w:rPr>
          <w:noProof/>
          <w:webHidden/>
        </w:rPr>
        <w:tab/>
      </w:r>
      <w:r w:rsidR="00A56CD0">
        <w:rPr>
          <w:noProof/>
          <w:webHidden/>
        </w:rPr>
        <w:t>6</w:t>
      </w:r>
    </w:p>
    <w:p w14:paraId="194C47C5" w14:textId="77777777" w:rsidR="003272A8" w:rsidRDefault="003272A8">
      <w:pPr>
        <w:pStyle w:val="TOC2"/>
        <w:rPr>
          <w:rFonts w:asciiTheme="minorHAnsi" w:eastAsiaTheme="minorEastAsia" w:hAnsiTheme="minorHAnsi" w:cstheme="minorBidi"/>
          <w:noProof/>
          <w:sz w:val="22"/>
          <w:szCs w:val="22"/>
          <w:lang w:val="en-US" w:eastAsia="en-US"/>
        </w:rPr>
      </w:pPr>
      <w:r>
        <w:rPr>
          <w:noProof/>
        </w:rPr>
        <w:tab/>
      </w:r>
      <w:r>
        <w:rPr>
          <w:noProof/>
        </w:rPr>
        <w:tab/>
        <w:t>C.</w:t>
      </w:r>
      <w:r>
        <w:rPr>
          <w:rFonts w:asciiTheme="minorHAnsi" w:eastAsiaTheme="minorEastAsia" w:hAnsiTheme="minorHAnsi" w:cstheme="minorBidi"/>
          <w:noProof/>
          <w:sz w:val="22"/>
          <w:szCs w:val="22"/>
          <w:lang w:val="en-US" w:eastAsia="en-US"/>
        </w:rPr>
        <w:tab/>
      </w:r>
      <w:r>
        <w:rPr>
          <w:noProof/>
          <w:lang w:eastAsia="en-US"/>
        </w:rPr>
        <w:t>Election of officers other than the Chair</w:t>
      </w:r>
      <w:r>
        <w:rPr>
          <w:noProof/>
          <w:webHidden/>
        </w:rPr>
        <w:tab/>
      </w:r>
      <w:r>
        <w:rPr>
          <w:noProof/>
          <w:webHidden/>
        </w:rPr>
        <w:tab/>
      </w:r>
      <w:r w:rsidR="00A56CD0">
        <w:rPr>
          <w:noProof/>
          <w:webHidden/>
        </w:rPr>
        <w:t>7</w:t>
      </w:r>
      <w:r w:rsidR="00BE386A">
        <w:rPr>
          <w:noProof/>
          <w:webHidden/>
        </w:rPr>
        <w:t>–</w:t>
      </w:r>
      <w:r w:rsidR="00A56CD0">
        <w:rPr>
          <w:noProof/>
          <w:webHidden/>
        </w:rPr>
        <w:t>8</w:t>
      </w:r>
      <w:r>
        <w:rPr>
          <w:noProof/>
          <w:webHidden/>
        </w:rPr>
        <w:tab/>
      </w:r>
      <w:r w:rsidR="00A56CD0">
        <w:rPr>
          <w:noProof/>
          <w:webHidden/>
        </w:rPr>
        <w:t>6</w:t>
      </w:r>
    </w:p>
    <w:p w14:paraId="194C47C6" w14:textId="77777777" w:rsidR="003272A8" w:rsidRDefault="003272A8">
      <w:pPr>
        <w:pStyle w:val="TOC1"/>
        <w:rPr>
          <w:rFonts w:asciiTheme="minorHAnsi" w:eastAsiaTheme="minorEastAsia" w:hAnsiTheme="minorHAnsi" w:cstheme="minorBidi"/>
          <w:noProof/>
          <w:sz w:val="22"/>
          <w:szCs w:val="22"/>
          <w:lang w:val="en-US" w:eastAsia="en-US"/>
        </w:rPr>
      </w:pPr>
      <w:r>
        <w:rPr>
          <w:noProof/>
          <w:lang w:eastAsia="en-US"/>
        </w:rPr>
        <w:tab/>
        <w:t>III.</w:t>
      </w:r>
      <w:r>
        <w:rPr>
          <w:rFonts w:asciiTheme="minorHAnsi" w:eastAsiaTheme="minorEastAsia" w:hAnsiTheme="minorHAnsi" w:cstheme="minorBidi"/>
          <w:noProof/>
          <w:sz w:val="22"/>
          <w:szCs w:val="22"/>
          <w:lang w:val="en-US" w:eastAsia="en-US"/>
        </w:rPr>
        <w:tab/>
      </w:r>
      <w:r>
        <w:rPr>
          <w:noProof/>
        </w:rPr>
        <w:t>Nairobi work programme on impacts, vulnerability and adaptation to climate change</w:t>
      </w:r>
      <w:r w:rsidRPr="00601989">
        <w:rPr>
          <w:noProof/>
        </w:rPr>
        <w:t xml:space="preserve"> </w:t>
      </w:r>
      <w:r>
        <w:rPr>
          <w:noProof/>
        </w:rPr>
        <w:br/>
      </w:r>
      <w:r>
        <w:rPr>
          <w:noProof/>
        </w:rPr>
        <w:tab/>
      </w:r>
      <w:r>
        <w:rPr>
          <w:noProof/>
        </w:rPr>
        <w:tab/>
      </w:r>
      <w:r w:rsidRPr="00601989">
        <w:rPr>
          <w:noProof/>
          <w:lang w:eastAsia="en-US"/>
        </w:rPr>
        <w:t>(Agenda item 3)</w:t>
      </w:r>
      <w:r>
        <w:rPr>
          <w:noProof/>
          <w:webHidden/>
        </w:rPr>
        <w:tab/>
      </w:r>
      <w:r>
        <w:rPr>
          <w:noProof/>
          <w:webHidden/>
        </w:rPr>
        <w:tab/>
      </w:r>
      <w:r w:rsidR="00A56CD0">
        <w:rPr>
          <w:noProof/>
          <w:webHidden/>
        </w:rPr>
        <w:t>9</w:t>
      </w:r>
      <w:r w:rsidR="00BE386A">
        <w:rPr>
          <w:noProof/>
          <w:webHidden/>
        </w:rPr>
        <w:t>–</w:t>
      </w:r>
      <w:r w:rsidR="00A56CD0">
        <w:rPr>
          <w:noProof/>
          <w:webHidden/>
        </w:rPr>
        <w:t>20</w:t>
      </w:r>
      <w:r>
        <w:rPr>
          <w:noProof/>
          <w:webHidden/>
        </w:rPr>
        <w:tab/>
      </w:r>
      <w:r w:rsidR="00A56CD0">
        <w:rPr>
          <w:noProof/>
          <w:webHidden/>
        </w:rPr>
        <w:t>7</w:t>
      </w:r>
    </w:p>
    <w:p w14:paraId="194C47C7" w14:textId="77777777" w:rsidR="003272A8" w:rsidRDefault="003272A8">
      <w:pPr>
        <w:pStyle w:val="TOC1"/>
        <w:rPr>
          <w:rFonts w:asciiTheme="minorHAnsi" w:eastAsiaTheme="minorEastAsia" w:hAnsiTheme="minorHAnsi" w:cstheme="minorBidi"/>
          <w:noProof/>
          <w:sz w:val="22"/>
          <w:szCs w:val="22"/>
          <w:lang w:val="en-US" w:eastAsia="en-US"/>
        </w:rPr>
      </w:pPr>
      <w:r>
        <w:rPr>
          <w:noProof/>
        </w:rPr>
        <w:tab/>
        <w:t>IV.</w:t>
      </w:r>
      <w:r>
        <w:rPr>
          <w:rFonts w:asciiTheme="minorHAnsi" w:eastAsiaTheme="minorEastAsia" w:hAnsiTheme="minorHAnsi" w:cstheme="minorBidi"/>
          <w:noProof/>
          <w:sz w:val="22"/>
          <w:szCs w:val="22"/>
          <w:lang w:val="en-US" w:eastAsia="en-US"/>
        </w:rPr>
        <w:tab/>
      </w:r>
      <w:r>
        <w:rPr>
          <w:noProof/>
        </w:rPr>
        <w:t xml:space="preserve">Report of the Adaptation Committee </w:t>
      </w:r>
      <w:r>
        <w:rPr>
          <w:noProof/>
        </w:rPr>
        <w:br/>
      </w:r>
      <w:r>
        <w:rPr>
          <w:noProof/>
        </w:rPr>
        <w:tab/>
      </w:r>
      <w:r>
        <w:rPr>
          <w:noProof/>
        </w:rPr>
        <w:tab/>
      </w:r>
      <w:r w:rsidRPr="00601989">
        <w:rPr>
          <w:noProof/>
        </w:rPr>
        <w:t>(Agenda item 4)</w:t>
      </w:r>
      <w:r>
        <w:rPr>
          <w:noProof/>
          <w:webHidden/>
        </w:rPr>
        <w:tab/>
      </w:r>
      <w:r>
        <w:rPr>
          <w:noProof/>
          <w:webHidden/>
        </w:rPr>
        <w:tab/>
      </w:r>
      <w:r w:rsidR="00A56CD0">
        <w:rPr>
          <w:noProof/>
          <w:webHidden/>
        </w:rPr>
        <w:t>21</w:t>
      </w:r>
      <w:r>
        <w:rPr>
          <w:noProof/>
          <w:webHidden/>
        </w:rPr>
        <w:tab/>
      </w:r>
      <w:r w:rsidR="00A56CD0">
        <w:rPr>
          <w:noProof/>
          <w:webHidden/>
        </w:rPr>
        <w:t>9</w:t>
      </w:r>
    </w:p>
    <w:p w14:paraId="194C47C8" w14:textId="77777777" w:rsidR="003272A8" w:rsidRDefault="003272A8">
      <w:pPr>
        <w:pStyle w:val="TOC1"/>
        <w:rPr>
          <w:rFonts w:asciiTheme="minorHAnsi" w:eastAsiaTheme="minorEastAsia" w:hAnsiTheme="minorHAnsi" w:cstheme="minorBidi"/>
          <w:noProof/>
          <w:sz w:val="22"/>
          <w:szCs w:val="22"/>
          <w:lang w:val="en-US" w:eastAsia="en-US"/>
        </w:rPr>
      </w:pPr>
      <w:r>
        <w:rPr>
          <w:noProof/>
          <w:lang w:eastAsia="en-US"/>
        </w:rPr>
        <w:tab/>
        <w:t>V.</w:t>
      </w:r>
      <w:r>
        <w:rPr>
          <w:rFonts w:asciiTheme="minorHAnsi" w:eastAsiaTheme="minorEastAsia" w:hAnsiTheme="minorHAnsi" w:cstheme="minorBidi"/>
          <w:noProof/>
          <w:sz w:val="22"/>
          <w:szCs w:val="22"/>
          <w:lang w:val="en-US" w:eastAsia="en-US"/>
        </w:rPr>
        <w:tab/>
      </w:r>
      <w:r>
        <w:rPr>
          <w:noProof/>
        </w:rPr>
        <w:t>Development</w:t>
      </w:r>
      <w:r w:rsidRPr="00601989">
        <w:rPr>
          <w:noProof/>
        </w:rPr>
        <w:t xml:space="preserve"> </w:t>
      </w:r>
      <w:r>
        <w:rPr>
          <w:noProof/>
        </w:rPr>
        <w:t>and</w:t>
      </w:r>
      <w:r w:rsidRPr="00601989">
        <w:rPr>
          <w:noProof/>
        </w:rPr>
        <w:t xml:space="preserve"> </w:t>
      </w:r>
      <w:r>
        <w:rPr>
          <w:noProof/>
        </w:rPr>
        <w:t>transfer</w:t>
      </w:r>
      <w:r w:rsidRPr="00601989">
        <w:rPr>
          <w:noProof/>
        </w:rPr>
        <w:t xml:space="preserve"> </w:t>
      </w:r>
      <w:r>
        <w:rPr>
          <w:noProof/>
        </w:rPr>
        <w:t>of</w:t>
      </w:r>
      <w:r w:rsidRPr="00601989">
        <w:rPr>
          <w:noProof/>
        </w:rPr>
        <w:t xml:space="preserve"> </w:t>
      </w:r>
      <w:r>
        <w:rPr>
          <w:noProof/>
        </w:rPr>
        <w:t>technologies</w:t>
      </w:r>
      <w:r w:rsidRPr="00601989">
        <w:rPr>
          <w:noProof/>
        </w:rPr>
        <w:t xml:space="preserve"> </w:t>
      </w:r>
      <w:r>
        <w:rPr>
          <w:noProof/>
        </w:rPr>
        <w:t>and implementation</w:t>
      </w:r>
      <w:r w:rsidRPr="00601989">
        <w:rPr>
          <w:noProof/>
        </w:rPr>
        <w:t xml:space="preserve"> </w:t>
      </w:r>
      <w:r>
        <w:rPr>
          <w:noProof/>
        </w:rPr>
        <w:t>of</w:t>
      </w:r>
      <w:r w:rsidRPr="00601989">
        <w:rPr>
          <w:noProof/>
        </w:rPr>
        <w:t xml:space="preserve"> </w:t>
      </w:r>
      <w:r>
        <w:rPr>
          <w:noProof/>
        </w:rPr>
        <w:t>the</w:t>
      </w:r>
      <w:r w:rsidRPr="00601989">
        <w:rPr>
          <w:noProof/>
        </w:rPr>
        <w:t xml:space="preserve"> </w:t>
      </w:r>
      <w:r>
        <w:rPr>
          <w:noProof/>
        </w:rPr>
        <w:t xml:space="preserve">Technology </w:t>
      </w:r>
      <w:r>
        <w:rPr>
          <w:noProof/>
        </w:rPr>
        <w:br/>
      </w:r>
      <w:r>
        <w:rPr>
          <w:noProof/>
        </w:rPr>
        <w:tab/>
      </w:r>
      <w:r>
        <w:rPr>
          <w:noProof/>
        </w:rPr>
        <w:tab/>
        <w:t>Mechanism: j</w:t>
      </w:r>
      <w:r>
        <w:rPr>
          <w:noProof/>
          <w:lang w:eastAsia="en-US"/>
        </w:rPr>
        <w:t xml:space="preserve">oint </w:t>
      </w:r>
      <w:r>
        <w:rPr>
          <w:noProof/>
        </w:rPr>
        <w:t>annual</w:t>
      </w:r>
      <w:r>
        <w:rPr>
          <w:noProof/>
          <w:lang w:eastAsia="en-US"/>
        </w:rPr>
        <w:t xml:space="preserve"> report of the Technology Executive Committee and the </w:t>
      </w:r>
      <w:r>
        <w:rPr>
          <w:noProof/>
          <w:lang w:eastAsia="en-US"/>
        </w:rPr>
        <w:br/>
      </w:r>
      <w:r>
        <w:rPr>
          <w:noProof/>
          <w:lang w:eastAsia="en-US"/>
        </w:rPr>
        <w:tab/>
      </w:r>
      <w:r>
        <w:rPr>
          <w:noProof/>
          <w:lang w:eastAsia="en-US"/>
        </w:rPr>
        <w:tab/>
        <w:t xml:space="preserve">Climate Technology Centre and Network </w:t>
      </w:r>
      <w:r>
        <w:rPr>
          <w:noProof/>
          <w:lang w:eastAsia="en-US"/>
        </w:rPr>
        <w:br/>
      </w:r>
      <w:r>
        <w:rPr>
          <w:noProof/>
          <w:lang w:eastAsia="en-US"/>
        </w:rPr>
        <w:tab/>
      </w:r>
      <w:r>
        <w:rPr>
          <w:noProof/>
          <w:lang w:eastAsia="en-US"/>
        </w:rPr>
        <w:tab/>
      </w:r>
      <w:r w:rsidRPr="00601989">
        <w:rPr>
          <w:noProof/>
          <w:lang w:eastAsia="en-US"/>
        </w:rPr>
        <w:t>(Agenda item 5)</w:t>
      </w:r>
      <w:r>
        <w:rPr>
          <w:noProof/>
          <w:webHidden/>
        </w:rPr>
        <w:tab/>
      </w:r>
      <w:r>
        <w:rPr>
          <w:noProof/>
          <w:webHidden/>
        </w:rPr>
        <w:tab/>
      </w:r>
      <w:r w:rsidR="00A56CD0">
        <w:rPr>
          <w:noProof/>
          <w:webHidden/>
        </w:rPr>
        <w:t>22</w:t>
      </w:r>
      <w:r>
        <w:rPr>
          <w:noProof/>
          <w:webHidden/>
        </w:rPr>
        <w:tab/>
      </w:r>
      <w:r w:rsidR="00A56CD0">
        <w:rPr>
          <w:noProof/>
          <w:webHidden/>
        </w:rPr>
        <w:t>9</w:t>
      </w:r>
    </w:p>
    <w:p w14:paraId="194C47C9" w14:textId="77777777" w:rsidR="003272A8" w:rsidRDefault="003272A8">
      <w:pPr>
        <w:pStyle w:val="TOC1"/>
        <w:rPr>
          <w:rFonts w:asciiTheme="minorHAnsi" w:eastAsiaTheme="minorEastAsia" w:hAnsiTheme="minorHAnsi" w:cstheme="minorBidi"/>
          <w:noProof/>
          <w:sz w:val="22"/>
          <w:szCs w:val="22"/>
          <w:lang w:val="en-US" w:eastAsia="en-US"/>
        </w:rPr>
      </w:pPr>
      <w:r>
        <w:rPr>
          <w:noProof/>
        </w:rPr>
        <w:tab/>
        <w:t>VI.</w:t>
      </w:r>
      <w:r>
        <w:rPr>
          <w:rFonts w:asciiTheme="minorHAnsi" w:eastAsiaTheme="minorEastAsia" w:hAnsiTheme="minorHAnsi" w:cstheme="minorBidi"/>
          <w:noProof/>
          <w:sz w:val="22"/>
          <w:szCs w:val="22"/>
          <w:lang w:val="en-US" w:eastAsia="en-US"/>
        </w:rPr>
        <w:tab/>
      </w:r>
      <w:r>
        <w:rPr>
          <w:noProof/>
        </w:rPr>
        <w:t xml:space="preserve">Methodological guidance for activities relating to reducing emissions from </w:t>
      </w:r>
      <w:r>
        <w:rPr>
          <w:noProof/>
        </w:rPr>
        <w:br/>
      </w:r>
      <w:r>
        <w:rPr>
          <w:noProof/>
        </w:rPr>
        <w:tab/>
      </w:r>
      <w:r>
        <w:rPr>
          <w:noProof/>
        </w:rPr>
        <w:tab/>
        <w:t xml:space="preserve">deforestation and forest degradation and the role of conservation, sustainable </w:t>
      </w:r>
      <w:r>
        <w:rPr>
          <w:noProof/>
        </w:rPr>
        <w:br/>
      </w:r>
      <w:r>
        <w:rPr>
          <w:noProof/>
        </w:rPr>
        <w:tab/>
      </w:r>
      <w:r>
        <w:rPr>
          <w:noProof/>
        </w:rPr>
        <w:tab/>
        <w:t xml:space="preserve">management of forests and enhancement of forest carbon stocks in </w:t>
      </w:r>
      <w:r>
        <w:rPr>
          <w:noProof/>
        </w:rPr>
        <w:br/>
      </w:r>
      <w:r>
        <w:rPr>
          <w:noProof/>
        </w:rPr>
        <w:tab/>
      </w:r>
      <w:r>
        <w:rPr>
          <w:noProof/>
        </w:rPr>
        <w:tab/>
        <w:t>developing countries</w:t>
      </w:r>
      <w:r>
        <w:rPr>
          <w:noProof/>
          <w:lang w:eastAsia="en-US"/>
        </w:rPr>
        <w:t xml:space="preserve"> </w:t>
      </w:r>
      <w:r>
        <w:rPr>
          <w:noProof/>
          <w:lang w:eastAsia="en-US"/>
        </w:rPr>
        <w:br/>
      </w:r>
      <w:r>
        <w:rPr>
          <w:noProof/>
          <w:lang w:eastAsia="en-US"/>
        </w:rPr>
        <w:tab/>
      </w:r>
      <w:r>
        <w:rPr>
          <w:noProof/>
          <w:lang w:eastAsia="en-US"/>
        </w:rPr>
        <w:tab/>
      </w:r>
      <w:r w:rsidRPr="00601989">
        <w:rPr>
          <w:noProof/>
        </w:rPr>
        <w:t>(Agenda item 6)</w:t>
      </w:r>
      <w:r>
        <w:rPr>
          <w:noProof/>
          <w:webHidden/>
        </w:rPr>
        <w:tab/>
      </w:r>
      <w:r>
        <w:rPr>
          <w:noProof/>
          <w:webHidden/>
        </w:rPr>
        <w:tab/>
      </w:r>
      <w:r w:rsidR="00A56CD0">
        <w:rPr>
          <w:noProof/>
          <w:webHidden/>
        </w:rPr>
        <w:t>23</w:t>
      </w:r>
      <w:r>
        <w:rPr>
          <w:noProof/>
          <w:webHidden/>
        </w:rPr>
        <w:tab/>
      </w:r>
      <w:r w:rsidR="00A56CD0">
        <w:rPr>
          <w:noProof/>
          <w:webHidden/>
        </w:rPr>
        <w:t>10</w:t>
      </w:r>
    </w:p>
    <w:p w14:paraId="194C47CA" w14:textId="77777777" w:rsidR="003272A8" w:rsidRDefault="003272A8">
      <w:pPr>
        <w:pStyle w:val="TOC1"/>
        <w:rPr>
          <w:rFonts w:asciiTheme="minorHAnsi" w:eastAsiaTheme="minorEastAsia" w:hAnsiTheme="minorHAnsi" w:cstheme="minorBidi"/>
          <w:noProof/>
          <w:sz w:val="22"/>
          <w:szCs w:val="22"/>
          <w:lang w:val="en-US" w:eastAsia="en-US"/>
        </w:rPr>
      </w:pPr>
      <w:r>
        <w:rPr>
          <w:noProof/>
        </w:rPr>
        <w:tab/>
        <w:t>VII.</w:t>
      </w:r>
      <w:r>
        <w:rPr>
          <w:rFonts w:asciiTheme="minorHAnsi" w:eastAsiaTheme="minorEastAsia" w:hAnsiTheme="minorHAnsi" w:cstheme="minorBidi"/>
          <w:noProof/>
          <w:sz w:val="22"/>
          <w:szCs w:val="22"/>
          <w:lang w:val="en-US" w:eastAsia="en-US"/>
        </w:rPr>
        <w:tab/>
      </w:r>
      <w:r>
        <w:rPr>
          <w:noProof/>
        </w:rPr>
        <w:t xml:space="preserve">Warsaw International Mechanism for Loss and Damage associated with </w:t>
      </w:r>
      <w:r>
        <w:rPr>
          <w:noProof/>
        </w:rPr>
        <w:br/>
      </w:r>
      <w:r>
        <w:rPr>
          <w:noProof/>
        </w:rPr>
        <w:tab/>
      </w:r>
      <w:r>
        <w:rPr>
          <w:noProof/>
        </w:rPr>
        <w:tab/>
        <w:t xml:space="preserve">Climate Change Impacts </w:t>
      </w:r>
      <w:r>
        <w:rPr>
          <w:noProof/>
        </w:rPr>
        <w:br/>
      </w:r>
      <w:r>
        <w:rPr>
          <w:noProof/>
        </w:rPr>
        <w:tab/>
      </w:r>
      <w:r>
        <w:rPr>
          <w:noProof/>
        </w:rPr>
        <w:tab/>
      </w:r>
      <w:r w:rsidRPr="00601989">
        <w:rPr>
          <w:noProof/>
        </w:rPr>
        <w:t>(Agenda item 7)</w:t>
      </w:r>
      <w:r>
        <w:rPr>
          <w:noProof/>
          <w:webHidden/>
        </w:rPr>
        <w:tab/>
      </w:r>
      <w:r>
        <w:rPr>
          <w:noProof/>
          <w:webHidden/>
        </w:rPr>
        <w:tab/>
      </w:r>
      <w:r w:rsidR="00A56CD0">
        <w:rPr>
          <w:noProof/>
          <w:webHidden/>
        </w:rPr>
        <w:t>24</w:t>
      </w:r>
      <w:r w:rsidR="00BE386A">
        <w:rPr>
          <w:noProof/>
          <w:webHidden/>
        </w:rPr>
        <w:t>–</w:t>
      </w:r>
      <w:r w:rsidR="00A56CD0">
        <w:rPr>
          <w:noProof/>
          <w:webHidden/>
        </w:rPr>
        <w:t>25</w:t>
      </w:r>
      <w:r>
        <w:rPr>
          <w:noProof/>
          <w:webHidden/>
        </w:rPr>
        <w:tab/>
      </w:r>
      <w:r w:rsidR="00A56CD0">
        <w:rPr>
          <w:noProof/>
          <w:webHidden/>
        </w:rPr>
        <w:t>10</w:t>
      </w:r>
    </w:p>
    <w:p w14:paraId="194C47CB" w14:textId="77777777" w:rsidR="003272A8" w:rsidRDefault="003272A8">
      <w:pPr>
        <w:pStyle w:val="TOC1"/>
        <w:rPr>
          <w:rFonts w:asciiTheme="minorHAnsi" w:eastAsiaTheme="minorEastAsia" w:hAnsiTheme="minorHAnsi" w:cstheme="minorBidi"/>
          <w:noProof/>
          <w:sz w:val="22"/>
          <w:szCs w:val="22"/>
          <w:lang w:val="en-US" w:eastAsia="en-US"/>
        </w:rPr>
      </w:pPr>
      <w:r>
        <w:rPr>
          <w:noProof/>
          <w:lang w:eastAsia="en-US"/>
        </w:rPr>
        <w:tab/>
        <w:t>VIII.</w:t>
      </w:r>
      <w:r>
        <w:rPr>
          <w:rFonts w:asciiTheme="minorHAnsi" w:eastAsiaTheme="minorEastAsia" w:hAnsiTheme="minorHAnsi" w:cstheme="minorBidi"/>
          <w:noProof/>
          <w:sz w:val="22"/>
          <w:szCs w:val="22"/>
          <w:lang w:val="en-US" w:eastAsia="en-US"/>
        </w:rPr>
        <w:tab/>
      </w:r>
      <w:r>
        <w:rPr>
          <w:noProof/>
        </w:rPr>
        <w:t xml:space="preserve">Matters relating to science and research </w:t>
      </w:r>
      <w:r>
        <w:rPr>
          <w:noProof/>
        </w:rPr>
        <w:br/>
      </w:r>
      <w:r>
        <w:rPr>
          <w:noProof/>
        </w:rPr>
        <w:tab/>
      </w:r>
      <w:r>
        <w:rPr>
          <w:noProof/>
        </w:rPr>
        <w:tab/>
      </w:r>
      <w:r w:rsidRPr="00601989">
        <w:rPr>
          <w:noProof/>
          <w:lang w:eastAsia="en-US"/>
        </w:rPr>
        <w:t>(Agenda item 8)</w:t>
      </w:r>
      <w:r>
        <w:rPr>
          <w:noProof/>
          <w:webHidden/>
        </w:rPr>
        <w:tab/>
      </w:r>
      <w:r>
        <w:rPr>
          <w:noProof/>
          <w:webHidden/>
        </w:rPr>
        <w:tab/>
      </w:r>
      <w:r w:rsidR="00A56CD0">
        <w:rPr>
          <w:noProof/>
          <w:webHidden/>
        </w:rPr>
        <w:t>26</w:t>
      </w:r>
      <w:r w:rsidR="00BE386A">
        <w:rPr>
          <w:noProof/>
          <w:webHidden/>
        </w:rPr>
        <w:t>–</w:t>
      </w:r>
      <w:r w:rsidR="00A56CD0">
        <w:rPr>
          <w:noProof/>
          <w:webHidden/>
        </w:rPr>
        <w:t>55</w:t>
      </w:r>
      <w:r>
        <w:rPr>
          <w:noProof/>
          <w:webHidden/>
        </w:rPr>
        <w:tab/>
      </w:r>
      <w:r w:rsidR="00A56CD0">
        <w:rPr>
          <w:noProof/>
          <w:webHidden/>
        </w:rPr>
        <w:t>10</w:t>
      </w:r>
    </w:p>
    <w:p w14:paraId="194C47CC" w14:textId="77777777" w:rsidR="003272A8" w:rsidRDefault="003272A8">
      <w:pPr>
        <w:pStyle w:val="TOC2"/>
        <w:rPr>
          <w:rFonts w:asciiTheme="minorHAnsi" w:eastAsiaTheme="minorEastAsia" w:hAnsiTheme="minorHAnsi" w:cstheme="minorBidi"/>
          <w:noProof/>
          <w:sz w:val="22"/>
          <w:szCs w:val="22"/>
          <w:lang w:val="en-US" w:eastAsia="en-US"/>
        </w:rPr>
      </w:pPr>
      <w:r>
        <w:rPr>
          <w:noProof/>
          <w:lang w:eastAsia="en-US"/>
        </w:rPr>
        <w:tab/>
      </w:r>
      <w:r>
        <w:rPr>
          <w:noProof/>
          <w:lang w:eastAsia="en-US"/>
        </w:rPr>
        <w:tab/>
        <w:t>A.</w:t>
      </w:r>
      <w:r>
        <w:rPr>
          <w:rFonts w:asciiTheme="minorHAnsi" w:eastAsiaTheme="minorEastAsia" w:hAnsiTheme="minorHAnsi" w:cstheme="minorBidi"/>
          <w:noProof/>
          <w:sz w:val="22"/>
          <w:szCs w:val="22"/>
          <w:lang w:val="en-US" w:eastAsia="en-US"/>
        </w:rPr>
        <w:tab/>
      </w:r>
      <w:r>
        <w:rPr>
          <w:noProof/>
        </w:rPr>
        <w:t>Fifth Assessment Report of the Intergovernmental Panel on Climate Change</w:t>
      </w:r>
      <w:r w:rsidR="00C92818">
        <w:rPr>
          <w:noProof/>
        </w:rPr>
        <w:t xml:space="preserve"> </w:t>
      </w:r>
      <w:r>
        <w:rPr>
          <w:noProof/>
        </w:rPr>
        <w:tab/>
      </w:r>
      <w:r w:rsidR="00A56CD0">
        <w:rPr>
          <w:noProof/>
        </w:rPr>
        <w:t>26</w:t>
      </w:r>
      <w:r w:rsidR="00BE386A">
        <w:rPr>
          <w:noProof/>
        </w:rPr>
        <w:t>–</w:t>
      </w:r>
      <w:r w:rsidR="00A56CD0">
        <w:rPr>
          <w:noProof/>
        </w:rPr>
        <w:t>32</w:t>
      </w:r>
      <w:r>
        <w:rPr>
          <w:noProof/>
          <w:webHidden/>
        </w:rPr>
        <w:tab/>
      </w:r>
      <w:r w:rsidR="00A56CD0">
        <w:rPr>
          <w:noProof/>
          <w:webHidden/>
        </w:rPr>
        <w:t>10</w:t>
      </w:r>
    </w:p>
    <w:p w14:paraId="194C47CD" w14:textId="77777777" w:rsidR="00BF3405" w:rsidRDefault="003272A8" w:rsidP="00BF3405">
      <w:pPr>
        <w:tabs>
          <w:tab w:val="right" w:pos="8929"/>
          <w:tab w:val="right" w:pos="9638"/>
        </w:tabs>
        <w:spacing w:after="120"/>
        <w:ind w:left="283"/>
      </w:pPr>
      <w:r>
        <w:rPr>
          <w:noProof/>
        </w:rPr>
        <w:lastRenderedPageBreak/>
        <w:tab/>
      </w:r>
      <w:r w:rsidR="00BF3405">
        <w:rPr>
          <w:i/>
          <w:sz w:val="18"/>
        </w:rPr>
        <w:t>Paragraphs</w:t>
      </w:r>
      <w:r w:rsidR="00BF3405">
        <w:rPr>
          <w:i/>
          <w:sz w:val="18"/>
        </w:rPr>
        <w:tab/>
        <w:t>Page</w:t>
      </w:r>
    </w:p>
    <w:p w14:paraId="194C47CE" w14:textId="77777777" w:rsidR="003272A8" w:rsidRDefault="003272A8">
      <w:pPr>
        <w:pStyle w:val="TOC2"/>
        <w:rPr>
          <w:rFonts w:asciiTheme="minorHAnsi" w:eastAsiaTheme="minorEastAsia" w:hAnsiTheme="minorHAnsi" w:cstheme="minorBidi"/>
          <w:noProof/>
          <w:sz w:val="22"/>
          <w:szCs w:val="22"/>
          <w:lang w:val="en-US" w:eastAsia="en-US"/>
        </w:rPr>
      </w:pPr>
      <w:r>
        <w:rPr>
          <w:noProof/>
        </w:rPr>
        <w:tab/>
      </w:r>
      <w:r w:rsidR="00BF3405">
        <w:rPr>
          <w:noProof/>
        </w:rPr>
        <w:tab/>
      </w:r>
      <w:r>
        <w:rPr>
          <w:noProof/>
        </w:rPr>
        <w:t>B.</w:t>
      </w:r>
      <w:r>
        <w:rPr>
          <w:rFonts w:asciiTheme="minorHAnsi" w:eastAsiaTheme="minorEastAsia" w:hAnsiTheme="minorHAnsi" w:cstheme="minorBidi"/>
          <w:noProof/>
          <w:sz w:val="22"/>
          <w:szCs w:val="22"/>
          <w:lang w:val="en-US" w:eastAsia="en-US"/>
        </w:rPr>
        <w:tab/>
      </w:r>
      <w:r>
        <w:rPr>
          <w:noProof/>
        </w:rPr>
        <w:t>Research and systematic observation</w:t>
      </w:r>
      <w:r>
        <w:rPr>
          <w:noProof/>
          <w:webHidden/>
        </w:rPr>
        <w:tab/>
      </w:r>
      <w:r w:rsidR="00BF3405">
        <w:rPr>
          <w:noProof/>
          <w:webHidden/>
        </w:rPr>
        <w:tab/>
      </w:r>
      <w:r w:rsidR="00A56CD0">
        <w:rPr>
          <w:noProof/>
          <w:webHidden/>
        </w:rPr>
        <w:t>33</w:t>
      </w:r>
      <w:r w:rsidR="00BE386A">
        <w:rPr>
          <w:noProof/>
          <w:webHidden/>
        </w:rPr>
        <w:t>–</w:t>
      </w:r>
      <w:r w:rsidR="00A56CD0">
        <w:rPr>
          <w:noProof/>
          <w:webHidden/>
        </w:rPr>
        <w:t>42</w:t>
      </w:r>
      <w:r w:rsidR="00BF3405">
        <w:rPr>
          <w:noProof/>
          <w:webHidden/>
        </w:rPr>
        <w:tab/>
      </w:r>
      <w:r w:rsidR="00A56CD0">
        <w:rPr>
          <w:noProof/>
          <w:webHidden/>
        </w:rPr>
        <w:t>11</w:t>
      </w:r>
    </w:p>
    <w:p w14:paraId="194C47CF" w14:textId="77777777" w:rsidR="003272A8" w:rsidRDefault="003272A8">
      <w:pPr>
        <w:pStyle w:val="TOC2"/>
        <w:rPr>
          <w:rFonts w:asciiTheme="minorHAnsi" w:eastAsiaTheme="minorEastAsia" w:hAnsiTheme="minorHAnsi" w:cstheme="minorBidi"/>
          <w:noProof/>
          <w:sz w:val="22"/>
          <w:szCs w:val="22"/>
          <w:lang w:val="en-US" w:eastAsia="en-US"/>
        </w:rPr>
      </w:pPr>
      <w:r>
        <w:rPr>
          <w:noProof/>
          <w:lang w:eastAsia="en-US"/>
        </w:rPr>
        <w:tab/>
      </w:r>
      <w:r>
        <w:rPr>
          <w:noProof/>
          <w:lang w:eastAsia="en-US"/>
        </w:rPr>
        <w:tab/>
        <w:t>C.</w:t>
      </w:r>
      <w:r>
        <w:rPr>
          <w:rFonts w:asciiTheme="minorHAnsi" w:eastAsiaTheme="minorEastAsia" w:hAnsiTheme="minorHAnsi" w:cstheme="minorBidi"/>
          <w:noProof/>
          <w:sz w:val="22"/>
          <w:szCs w:val="22"/>
          <w:lang w:val="en-US" w:eastAsia="en-US"/>
        </w:rPr>
        <w:tab/>
      </w:r>
      <w:r>
        <w:rPr>
          <w:noProof/>
        </w:rPr>
        <w:t>The</w:t>
      </w:r>
      <w:r w:rsidRPr="00601989">
        <w:rPr>
          <w:noProof/>
        </w:rPr>
        <w:t xml:space="preserve"> </w:t>
      </w:r>
      <w:r>
        <w:rPr>
          <w:noProof/>
        </w:rPr>
        <w:t>2013</w:t>
      </w:r>
      <w:r w:rsidRPr="00601989">
        <w:rPr>
          <w:noProof/>
        </w:rPr>
        <w:t>–</w:t>
      </w:r>
      <w:r>
        <w:rPr>
          <w:noProof/>
        </w:rPr>
        <w:t>2015</w:t>
      </w:r>
      <w:r w:rsidRPr="00601989">
        <w:rPr>
          <w:noProof/>
        </w:rPr>
        <w:t xml:space="preserve"> </w:t>
      </w:r>
      <w:r>
        <w:rPr>
          <w:noProof/>
        </w:rPr>
        <w:t>review</w:t>
      </w:r>
      <w:r>
        <w:rPr>
          <w:noProof/>
          <w:webHidden/>
        </w:rPr>
        <w:tab/>
      </w:r>
      <w:r w:rsidR="00BF3405">
        <w:rPr>
          <w:noProof/>
          <w:webHidden/>
        </w:rPr>
        <w:tab/>
      </w:r>
      <w:r w:rsidR="00A56CD0">
        <w:rPr>
          <w:noProof/>
          <w:webHidden/>
        </w:rPr>
        <w:t>43</w:t>
      </w:r>
      <w:r w:rsidR="00BE386A">
        <w:rPr>
          <w:noProof/>
          <w:webHidden/>
        </w:rPr>
        <w:t>–</w:t>
      </w:r>
      <w:r w:rsidR="00A56CD0">
        <w:rPr>
          <w:noProof/>
          <w:webHidden/>
        </w:rPr>
        <w:t>55</w:t>
      </w:r>
      <w:r w:rsidR="00BF3405">
        <w:rPr>
          <w:noProof/>
          <w:webHidden/>
        </w:rPr>
        <w:tab/>
      </w:r>
      <w:r w:rsidR="00A56CD0">
        <w:rPr>
          <w:noProof/>
          <w:webHidden/>
        </w:rPr>
        <w:t>13</w:t>
      </w:r>
    </w:p>
    <w:p w14:paraId="194C47D0" w14:textId="77777777" w:rsidR="003272A8" w:rsidRDefault="003272A8">
      <w:pPr>
        <w:pStyle w:val="TOC1"/>
        <w:rPr>
          <w:rFonts w:asciiTheme="minorHAnsi" w:eastAsiaTheme="minorEastAsia" w:hAnsiTheme="minorHAnsi" w:cstheme="minorBidi"/>
          <w:noProof/>
          <w:sz w:val="22"/>
          <w:szCs w:val="22"/>
          <w:lang w:val="en-US" w:eastAsia="en-US"/>
        </w:rPr>
      </w:pPr>
      <w:r>
        <w:rPr>
          <w:noProof/>
        </w:rPr>
        <w:tab/>
        <w:t>IX.</w:t>
      </w:r>
      <w:r>
        <w:rPr>
          <w:rFonts w:asciiTheme="minorHAnsi" w:eastAsiaTheme="minorEastAsia" w:hAnsiTheme="minorHAnsi" w:cstheme="minorBidi"/>
          <w:noProof/>
          <w:sz w:val="22"/>
          <w:szCs w:val="22"/>
          <w:lang w:val="en-US" w:eastAsia="en-US"/>
        </w:rPr>
        <w:tab/>
      </w:r>
      <w:r>
        <w:rPr>
          <w:noProof/>
        </w:rPr>
        <w:t xml:space="preserve">Impact of the implementation of response measures </w:t>
      </w:r>
      <w:r w:rsidR="00BF3405">
        <w:rPr>
          <w:noProof/>
        </w:rPr>
        <w:br/>
      </w:r>
      <w:r w:rsidR="00BF3405">
        <w:rPr>
          <w:noProof/>
        </w:rPr>
        <w:tab/>
      </w:r>
      <w:r w:rsidR="00BF3405">
        <w:rPr>
          <w:noProof/>
        </w:rPr>
        <w:tab/>
      </w:r>
      <w:r w:rsidRPr="00601989">
        <w:rPr>
          <w:noProof/>
        </w:rPr>
        <w:t>(Agenda item 9)</w:t>
      </w:r>
      <w:r>
        <w:rPr>
          <w:noProof/>
          <w:webHidden/>
        </w:rPr>
        <w:tab/>
      </w:r>
      <w:r w:rsidR="00BF3405">
        <w:rPr>
          <w:noProof/>
          <w:webHidden/>
        </w:rPr>
        <w:tab/>
      </w:r>
      <w:r w:rsidR="00A56CD0">
        <w:rPr>
          <w:noProof/>
          <w:webHidden/>
        </w:rPr>
        <w:t>56</w:t>
      </w:r>
      <w:r w:rsidR="00BE386A">
        <w:rPr>
          <w:noProof/>
          <w:webHidden/>
        </w:rPr>
        <w:t>–</w:t>
      </w:r>
      <w:r w:rsidR="00A56CD0">
        <w:rPr>
          <w:noProof/>
          <w:webHidden/>
        </w:rPr>
        <w:t>62</w:t>
      </w:r>
      <w:r w:rsidR="00BF3405">
        <w:rPr>
          <w:noProof/>
          <w:webHidden/>
        </w:rPr>
        <w:tab/>
      </w:r>
      <w:r w:rsidR="00A56CD0">
        <w:rPr>
          <w:noProof/>
          <w:webHidden/>
        </w:rPr>
        <w:t>15</w:t>
      </w:r>
    </w:p>
    <w:p w14:paraId="194C47D1" w14:textId="77777777" w:rsidR="003272A8" w:rsidRDefault="003272A8">
      <w:pPr>
        <w:pStyle w:val="TOC2"/>
        <w:rPr>
          <w:rFonts w:asciiTheme="minorHAnsi" w:eastAsiaTheme="minorEastAsia" w:hAnsiTheme="minorHAnsi" w:cstheme="minorBidi"/>
          <w:noProof/>
          <w:sz w:val="22"/>
          <w:szCs w:val="22"/>
          <w:lang w:val="en-US" w:eastAsia="en-US"/>
        </w:rPr>
      </w:pPr>
      <w:r>
        <w:rPr>
          <w:bCs/>
          <w:noProof/>
          <w:color w:val="000000"/>
        </w:rPr>
        <w:tab/>
      </w:r>
      <w:r>
        <w:rPr>
          <w:bCs/>
          <w:noProof/>
          <w:color w:val="000000"/>
        </w:rPr>
        <w:tab/>
      </w:r>
      <w:r w:rsidRPr="00601989">
        <w:rPr>
          <w:bCs/>
          <w:noProof/>
          <w:color w:val="000000"/>
        </w:rPr>
        <w:t>A.</w:t>
      </w:r>
      <w:r>
        <w:rPr>
          <w:rFonts w:asciiTheme="minorHAnsi" w:eastAsiaTheme="minorEastAsia" w:hAnsiTheme="minorHAnsi" w:cstheme="minorBidi"/>
          <w:noProof/>
          <w:sz w:val="22"/>
          <w:szCs w:val="22"/>
          <w:lang w:val="en-US" w:eastAsia="en-US"/>
        </w:rPr>
        <w:tab/>
      </w:r>
      <w:r w:rsidR="00BF3405">
        <w:rPr>
          <w:noProof/>
        </w:rPr>
        <w:t>Forum and work programme</w:t>
      </w:r>
      <w:r w:rsidR="00BF3405">
        <w:rPr>
          <w:noProof/>
          <w:webHidden/>
        </w:rPr>
        <w:tab/>
      </w:r>
      <w:r w:rsidR="00BF3405">
        <w:rPr>
          <w:noProof/>
          <w:webHidden/>
        </w:rPr>
        <w:tab/>
      </w:r>
      <w:r w:rsidR="00A56CD0">
        <w:rPr>
          <w:noProof/>
          <w:webHidden/>
        </w:rPr>
        <w:t>56</w:t>
      </w:r>
      <w:r w:rsidR="00BE386A">
        <w:rPr>
          <w:noProof/>
          <w:webHidden/>
        </w:rPr>
        <w:t>–</w:t>
      </w:r>
      <w:r w:rsidR="00A56CD0">
        <w:rPr>
          <w:noProof/>
          <w:webHidden/>
        </w:rPr>
        <w:t>60</w:t>
      </w:r>
      <w:r w:rsidR="00BF3405">
        <w:rPr>
          <w:noProof/>
          <w:webHidden/>
        </w:rPr>
        <w:tab/>
      </w:r>
      <w:r w:rsidR="00A56CD0">
        <w:rPr>
          <w:noProof/>
          <w:webHidden/>
        </w:rPr>
        <w:t>15</w:t>
      </w:r>
    </w:p>
    <w:p w14:paraId="194C47D2" w14:textId="77777777" w:rsidR="003272A8" w:rsidRDefault="003272A8">
      <w:pPr>
        <w:pStyle w:val="TOC2"/>
        <w:rPr>
          <w:rFonts w:asciiTheme="minorHAnsi" w:eastAsiaTheme="minorEastAsia" w:hAnsiTheme="minorHAnsi" w:cstheme="minorBidi"/>
          <w:noProof/>
          <w:sz w:val="22"/>
          <w:szCs w:val="22"/>
          <w:lang w:val="en-US" w:eastAsia="en-US"/>
        </w:rPr>
      </w:pPr>
      <w:r>
        <w:rPr>
          <w:bCs/>
          <w:noProof/>
          <w:color w:val="000000"/>
        </w:rPr>
        <w:tab/>
      </w:r>
      <w:r>
        <w:rPr>
          <w:bCs/>
          <w:noProof/>
          <w:color w:val="000000"/>
        </w:rPr>
        <w:tab/>
      </w:r>
      <w:r w:rsidRPr="00601989">
        <w:rPr>
          <w:bCs/>
          <w:noProof/>
          <w:color w:val="000000"/>
        </w:rPr>
        <w:t>B.</w:t>
      </w:r>
      <w:r>
        <w:rPr>
          <w:rFonts w:asciiTheme="minorHAnsi" w:eastAsiaTheme="minorEastAsia" w:hAnsiTheme="minorHAnsi" w:cstheme="minorBidi"/>
          <w:noProof/>
          <w:sz w:val="22"/>
          <w:szCs w:val="22"/>
          <w:lang w:val="en-US" w:eastAsia="en-US"/>
        </w:rPr>
        <w:tab/>
      </w:r>
      <w:r>
        <w:rPr>
          <w:noProof/>
        </w:rPr>
        <w:t>Matters relating to Article 2, par</w:t>
      </w:r>
      <w:r w:rsidR="00BF3405">
        <w:rPr>
          <w:noProof/>
        </w:rPr>
        <w:t>agraph 3, of the Kyoto Protocol</w:t>
      </w:r>
      <w:r>
        <w:rPr>
          <w:noProof/>
          <w:webHidden/>
        </w:rPr>
        <w:tab/>
      </w:r>
      <w:r w:rsidR="00BF3405">
        <w:rPr>
          <w:noProof/>
          <w:webHidden/>
        </w:rPr>
        <w:tab/>
      </w:r>
      <w:r w:rsidR="00A56CD0">
        <w:rPr>
          <w:noProof/>
          <w:webHidden/>
        </w:rPr>
        <w:t>61</w:t>
      </w:r>
      <w:r w:rsidR="00BE386A">
        <w:rPr>
          <w:noProof/>
          <w:webHidden/>
        </w:rPr>
        <w:t>–</w:t>
      </w:r>
      <w:r w:rsidR="00A56CD0">
        <w:rPr>
          <w:noProof/>
          <w:webHidden/>
        </w:rPr>
        <w:t>62</w:t>
      </w:r>
      <w:r w:rsidR="00BF3405">
        <w:rPr>
          <w:noProof/>
          <w:webHidden/>
        </w:rPr>
        <w:tab/>
      </w:r>
      <w:r w:rsidR="00A56CD0">
        <w:rPr>
          <w:noProof/>
          <w:webHidden/>
        </w:rPr>
        <w:t>15</w:t>
      </w:r>
    </w:p>
    <w:p w14:paraId="194C47D3" w14:textId="77777777" w:rsidR="003272A8" w:rsidRDefault="003272A8">
      <w:pPr>
        <w:pStyle w:val="TOC1"/>
        <w:rPr>
          <w:rFonts w:asciiTheme="minorHAnsi" w:eastAsiaTheme="minorEastAsia" w:hAnsiTheme="minorHAnsi" w:cstheme="minorBidi"/>
          <w:noProof/>
          <w:sz w:val="22"/>
          <w:szCs w:val="22"/>
          <w:lang w:val="en-US" w:eastAsia="en-US"/>
        </w:rPr>
      </w:pPr>
      <w:r>
        <w:rPr>
          <w:bCs/>
          <w:noProof/>
          <w:lang w:eastAsia="en-US"/>
        </w:rPr>
        <w:tab/>
      </w:r>
      <w:r w:rsidRPr="00601989">
        <w:rPr>
          <w:bCs/>
          <w:noProof/>
          <w:lang w:eastAsia="en-US"/>
        </w:rPr>
        <w:t>X.</w:t>
      </w:r>
      <w:r>
        <w:rPr>
          <w:rFonts w:asciiTheme="minorHAnsi" w:eastAsiaTheme="minorEastAsia" w:hAnsiTheme="minorHAnsi" w:cstheme="minorBidi"/>
          <w:noProof/>
          <w:sz w:val="22"/>
          <w:szCs w:val="22"/>
          <w:lang w:val="en-US" w:eastAsia="en-US"/>
        </w:rPr>
        <w:tab/>
      </w:r>
      <w:r>
        <w:rPr>
          <w:noProof/>
        </w:rPr>
        <w:t>Methodological</w:t>
      </w:r>
      <w:r w:rsidRPr="00601989">
        <w:rPr>
          <w:noProof/>
        </w:rPr>
        <w:t xml:space="preserve"> </w:t>
      </w:r>
      <w:r>
        <w:rPr>
          <w:noProof/>
        </w:rPr>
        <w:t>issues</w:t>
      </w:r>
      <w:r w:rsidRPr="00601989">
        <w:rPr>
          <w:bCs/>
          <w:noProof/>
        </w:rPr>
        <w:t xml:space="preserve"> under the Convention</w:t>
      </w:r>
      <w:r w:rsidR="00BF3405">
        <w:rPr>
          <w:bCs/>
          <w:noProof/>
        </w:rPr>
        <w:br/>
      </w:r>
      <w:r w:rsidR="00BF3405">
        <w:rPr>
          <w:bCs/>
          <w:noProof/>
        </w:rPr>
        <w:tab/>
      </w:r>
      <w:r w:rsidR="00BF3405">
        <w:rPr>
          <w:bCs/>
          <w:noProof/>
        </w:rPr>
        <w:tab/>
      </w:r>
      <w:r w:rsidRPr="00601989">
        <w:rPr>
          <w:noProof/>
          <w:color w:val="000000"/>
        </w:rPr>
        <w:t>(Agenda item 10)</w:t>
      </w:r>
      <w:r>
        <w:rPr>
          <w:noProof/>
          <w:webHidden/>
        </w:rPr>
        <w:tab/>
      </w:r>
      <w:r w:rsidR="00BF3405">
        <w:rPr>
          <w:noProof/>
          <w:webHidden/>
        </w:rPr>
        <w:tab/>
      </w:r>
      <w:r w:rsidR="00A56CD0">
        <w:rPr>
          <w:noProof/>
          <w:webHidden/>
        </w:rPr>
        <w:t>63</w:t>
      </w:r>
      <w:r w:rsidR="00BE386A">
        <w:rPr>
          <w:noProof/>
          <w:webHidden/>
        </w:rPr>
        <w:t>–</w:t>
      </w:r>
      <w:r w:rsidR="00A56CD0">
        <w:rPr>
          <w:noProof/>
          <w:webHidden/>
        </w:rPr>
        <w:t>79</w:t>
      </w:r>
      <w:r w:rsidR="00BF3405">
        <w:rPr>
          <w:noProof/>
          <w:webHidden/>
        </w:rPr>
        <w:tab/>
      </w:r>
      <w:r w:rsidR="00A56CD0">
        <w:rPr>
          <w:noProof/>
          <w:webHidden/>
        </w:rPr>
        <w:t>16</w:t>
      </w:r>
    </w:p>
    <w:p w14:paraId="194C47D4" w14:textId="77777777" w:rsidR="003272A8" w:rsidRDefault="003272A8">
      <w:pPr>
        <w:pStyle w:val="TOC2"/>
        <w:rPr>
          <w:rFonts w:asciiTheme="minorHAnsi" w:eastAsiaTheme="minorEastAsia" w:hAnsiTheme="minorHAnsi" w:cstheme="minorBidi"/>
          <w:noProof/>
          <w:sz w:val="22"/>
          <w:szCs w:val="22"/>
          <w:lang w:val="en-US" w:eastAsia="en-US"/>
        </w:rPr>
      </w:pPr>
      <w:r>
        <w:rPr>
          <w:noProof/>
          <w:lang w:eastAsia="en-US"/>
        </w:rPr>
        <w:tab/>
      </w:r>
      <w:r>
        <w:rPr>
          <w:noProof/>
          <w:lang w:eastAsia="en-US"/>
        </w:rPr>
        <w:tab/>
        <w:t>A.</w:t>
      </w:r>
      <w:r>
        <w:rPr>
          <w:rFonts w:asciiTheme="minorHAnsi" w:eastAsiaTheme="minorEastAsia" w:hAnsiTheme="minorHAnsi" w:cstheme="minorBidi"/>
          <w:noProof/>
          <w:sz w:val="22"/>
          <w:szCs w:val="22"/>
          <w:lang w:val="en-US" w:eastAsia="en-US"/>
        </w:rPr>
        <w:tab/>
      </w:r>
      <w:r>
        <w:rPr>
          <w:noProof/>
        </w:rPr>
        <w:t xml:space="preserve">Work programme on the revision of the guidelines for the review of </w:t>
      </w:r>
      <w:r w:rsidR="00BF3405">
        <w:rPr>
          <w:noProof/>
        </w:rPr>
        <w:br/>
      </w:r>
      <w:r w:rsidR="00BF3405">
        <w:rPr>
          <w:noProof/>
        </w:rPr>
        <w:tab/>
      </w:r>
      <w:r w:rsidR="00BF3405">
        <w:rPr>
          <w:noProof/>
        </w:rPr>
        <w:tab/>
      </w:r>
      <w:r w:rsidR="00BF3405">
        <w:rPr>
          <w:noProof/>
        </w:rPr>
        <w:tab/>
      </w:r>
      <w:r>
        <w:rPr>
          <w:noProof/>
        </w:rPr>
        <w:t xml:space="preserve">biennial reports and national communications, including national </w:t>
      </w:r>
      <w:r w:rsidR="00BF3405">
        <w:rPr>
          <w:noProof/>
        </w:rPr>
        <w:br/>
      </w:r>
      <w:r w:rsidR="00BF3405">
        <w:rPr>
          <w:noProof/>
        </w:rPr>
        <w:tab/>
      </w:r>
      <w:r w:rsidR="00BF3405">
        <w:rPr>
          <w:noProof/>
        </w:rPr>
        <w:tab/>
      </w:r>
      <w:r w:rsidR="00BF3405">
        <w:rPr>
          <w:noProof/>
        </w:rPr>
        <w:tab/>
      </w:r>
      <w:r>
        <w:rPr>
          <w:noProof/>
        </w:rPr>
        <w:t>inventory reviews, for developed country Parti</w:t>
      </w:r>
      <w:r w:rsidR="00BF3405">
        <w:rPr>
          <w:noProof/>
        </w:rPr>
        <w:t>es</w:t>
      </w:r>
      <w:r w:rsidR="00BF3405">
        <w:rPr>
          <w:noProof/>
        </w:rPr>
        <w:tab/>
      </w:r>
      <w:r w:rsidR="00BF3405">
        <w:rPr>
          <w:noProof/>
        </w:rPr>
        <w:tab/>
      </w:r>
      <w:r w:rsidR="00A56CD0">
        <w:rPr>
          <w:noProof/>
        </w:rPr>
        <w:t>63</w:t>
      </w:r>
      <w:r w:rsidR="00BE386A">
        <w:rPr>
          <w:noProof/>
        </w:rPr>
        <w:t>–</w:t>
      </w:r>
      <w:r w:rsidR="00A56CD0">
        <w:rPr>
          <w:noProof/>
        </w:rPr>
        <w:t>74</w:t>
      </w:r>
      <w:r w:rsidR="00BF3405">
        <w:rPr>
          <w:noProof/>
        </w:rPr>
        <w:tab/>
      </w:r>
      <w:r w:rsidR="00A56CD0">
        <w:rPr>
          <w:noProof/>
          <w:webHidden/>
        </w:rPr>
        <w:t>16</w:t>
      </w:r>
    </w:p>
    <w:p w14:paraId="194C47D5" w14:textId="77777777" w:rsidR="003272A8" w:rsidRDefault="003272A8">
      <w:pPr>
        <w:pStyle w:val="TOC2"/>
        <w:rPr>
          <w:rFonts w:asciiTheme="minorHAnsi" w:eastAsiaTheme="minorEastAsia" w:hAnsiTheme="minorHAnsi" w:cstheme="minorBidi"/>
          <w:noProof/>
          <w:sz w:val="22"/>
          <w:szCs w:val="22"/>
          <w:lang w:val="en-US" w:eastAsia="en-US"/>
        </w:rPr>
      </w:pPr>
      <w:r>
        <w:rPr>
          <w:noProof/>
          <w:lang w:eastAsia="en-US"/>
        </w:rPr>
        <w:tab/>
      </w:r>
      <w:r>
        <w:rPr>
          <w:noProof/>
          <w:lang w:eastAsia="en-US"/>
        </w:rPr>
        <w:tab/>
        <w:t>B.</w:t>
      </w:r>
      <w:r>
        <w:rPr>
          <w:rFonts w:asciiTheme="minorHAnsi" w:eastAsiaTheme="minorEastAsia" w:hAnsiTheme="minorHAnsi" w:cstheme="minorBidi"/>
          <w:noProof/>
          <w:sz w:val="22"/>
          <w:szCs w:val="22"/>
          <w:lang w:val="en-US" w:eastAsia="en-US"/>
        </w:rPr>
        <w:tab/>
      </w:r>
      <w:r>
        <w:rPr>
          <w:noProof/>
        </w:rPr>
        <w:t xml:space="preserve">Methodologies for the reporting of financial information by Parties </w:t>
      </w:r>
      <w:r w:rsidR="00BF3405">
        <w:rPr>
          <w:noProof/>
        </w:rPr>
        <w:br/>
      </w:r>
      <w:r w:rsidR="00BF3405">
        <w:rPr>
          <w:noProof/>
        </w:rPr>
        <w:tab/>
      </w:r>
      <w:r w:rsidR="00BF3405">
        <w:rPr>
          <w:noProof/>
        </w:rPr>
        <w:tab/>
      </w:r>
      <w:r w:rsidR="00BF3405">
        <w:rPr>
          <w:noProof/>
        </w:rPr>
        <w:tab/>
      </w:r>
      <w:r>
        <w:rPr>
          <w:noProof/>
        </w:rPr>
        <w:t>included in Annex I to the Convention</w:t>
      </w:r>
      <w:r>
        <w:rPr>
          <w:noProof/>
          <w:webHidden/>
        </w:rPr>
        <w:tab/>
      </w:r>
      <w:r w:rsidR="00BF3405">
        <w:rPr>
          <w:noProof/>
          <w:webHidden/>
        </w:rPr>
        <w:tab/>
      </w:r>
      <w:r w:rsidR="00A56CD0">
        <w:rPr>
          <w:noProof/>
          <w:webHidden/>
        </w:rPr>
        <w:t>75</w:t>
      </w:r>
      <w:r w:rsidR="00BF3405">
        <w:rPr>
          <w:noProof/>
          <w:webHidden/>
        </w:rPr>
        <w:tab/>
      </w:r>
      <w:r w:rsidR="00A56CD0">
        <w:rPr>
          <w:noProof/>
          <w:webHidden/>
        </w:rPr>
        <w:t>17</w:t>
      </w:r>
    </w:p>
    <w:p w14:paraId="194C47D6" w14:textId="77777777" w:rsidR="003272A8" w:rsidRDefault="003272A8">
      <w:pPr>
        <w:pStyle w:val="TOC2"/>
        <w:rPr>
          <w:rFonts w:asciiTheme="minorHAnsi" w:eastAsiaTheme="minorEastAsia" w:hAnsiTheme="minorHAnsi" w:cstheme="minorBidi"/>
          <w:noProof/>
          <w:sz w:val="22"/>
          <w:szCs w:val="22"/>
          <w:lang w:val="en-US" w:eastAsia="en-US"/>
        </w:rPr>
      </w:pPr>
      <w:r>
        <w:rPr>
          <w:noProof/>
          <w:lang w:eastAsia="en-US"/>
        </w:rPr>
        <w:tab/>
      </w:r>
      <w:r>
        <w:rPr>
          <w:noProof/>
          <w:lang w:eastAsia="en-US"/>
        </w:rPr>
        <w:tab/>
        <w:t>C.</w:t>
      </w:r>
      <w:r>
        <w:rPr>
          <w:rFonts w:asciiTheme="minorHAnsi" w:eastAsiaTheme="minorEastAsia" w:hAnsiTheme="minorHAnsi" w:cstheme="minorBidi"/>
          <w:noProof/>
          <w:sz w:val="22"/>
          <w:szCs w:val="22"/>
          <w:lang w:val="en-US" w:eastAsia="en-US"/>
        </w:rPr>
        <w:tab/>
      </w:r>
      <w:r>
        <w:rPr>
          <w:noProof/>
        </w:rPr>
        <w:t xml:space="preserve">Common metrics to calculate the carbon dioxide equivalence of </w:t>
      </w:r>
      <w:r w:rsidR="00BF3405">
        <w:rPr>
          <w:noProof/>
        </w:rPr>
        <w:br/>
      </w:r>
      <w:r w:rsidR="00BF3405">
        <w:rPr>
          <w:noProof/>
        </w:rPr>
        <w:tab/>
      </w:r>
      <w:r w:rsidR="00BF3405">
        <w:rPr>
          <w:noProof/>
        </w:rPr>
        <w:tab/>
      </w:r>
      <w:r w:rsidR="00BF3405">
        <w:rPr>
          <w:noProof/>
        </w:rPr>
        <w:tab/>
        <w:t>greenhouse gases</w:t>
      </w:r>
      <w:r>
        <w:rPr>
          <w:noProof/>
          <w:webHidden/>
        </w:rPr>
        <w:tab/>
      </w:r>
      <w:r w:rsidR="00BF3405">
        <w:rPr>
          <w:noProof/>
          <w:webHidden/>
        </w:rPr>
        <w:tab/>
      </w:r>
      <w:r w:rsidR="00A56CD0">
        <w:rPr>
          <w:noProof/>
          <w:webHidden/>
        </w:rPr>
        <w:t>76</w:t>
      </w:r>
      <w:r w:rsidR="00BF3405">
        <w:rPr>
          <w:noProof/>
          <w:webHidden/>
        </w:rPr>
        <w:tab/>
      </w:r>
      <w:r w:rsidR="00A56CD0">
        <w:rPr>
          <w:noProof/>
          <w:webHidden/>
        </w:rPr>
        <w:t>18</w:t>
      </w:r>
    </w:p>
    <w:p w14:paraId="194C47D7" w14:textId="77777777" w:rsidR="003272A8" w:rsidRDefault="003272A8">
      <w:pPr>
        <w:pStyle w:val="TOC2"/>
        <w:rPr>
          <w:rFonts w:asciiTheme="minorHAnsi" w:eastAsiaTheme="minorEastAsia" w:hAnsiTheme="minorHAnsi" w:cstheme="minorBidi"/>
          <w:noProof/>
          <w:sz w:val="22"/>
          <w:szCs w:val="22"/>
          <w:lang w:val="en-US" w:eastAsia="en-US"/>
        </w:rPr>
      </w:pPr>
      <w:r>
        <w:rPr>
          <w:noProof/>
          <w:lang w:eastAsia="en-US"/>
        </w:rPr>
        <w:tab/>
      </w:r>
      <w:r>
        <w:rPr>
          <w:noProof/>
          <w:lang w:eastAsia="en-US"/>
        </w:rPr>
        <w:tab/>
        <w:t>D.</w:t>
      </w:r>
      <w:r>
        <w:rPr>
          <w:rFonts w:asciiTheme="minorHAnsi" w:eastAsiaTheme="minorEastAsia" w:hAnsiTheme="minorHAnsi" w:cstheme="minorBidi"/>
          <w:noProof/>
          <w:sz w:val="22"/>
          <w:szCs w:val="22"/>
          <w:lang w:val="en-US" w:eastAsia="en-US"/>
        </w:rPr>
        <w:tab/>
      </w:r>
      <w:r>
        <w:rPr>
          <w:noProof/>
        </w:rPr>
        <w:t xml:space="preserve">Emissions from fuel used for international </w:t>
      </w:r>
      <w:r w:rsidR="00BF3405">
        <w:rPr>
          <w:noProof/>
        </w:rPr>
        <w:t>aviation and maritime transport</w:t>
      </w:r>
      <w:r>
        <w:rPr>
          <w:noProof/>
          <w:webHidden/>
        </w:rPr>
        <w:tab/>
      </w:r>
      <w:r w:rsidR="00BF3405">
        <w:rPr>
          <w:noProof/>
          <w:webHidden/>
        </w:rPr>
        <w:tab/>
      </w:r>
      <w:r w:rsidR="00A56CD0">
        <w:rPr>
          <w:noProof/>
          <w:webHidden/>
        </w:rPr>
        <w:t>77</w:t>
      </w:r>
      <w:r w:rsidR="00BE386A">
        <w:rPr>
          <w:noProof/>
          <w:webHidden/>
        </w:rPr>
        <w:t>–</w:t>
      </w:r>
      <w:r w:rsidR="00A56CD0">
        <w:rPr>
          <w:noProof/>
          <w:webHidden/>
        </w:rPr>
        <w:t>79</w:t>
      </w:r>
      <w:r w:rsidR="00BF3405">
        <w:rPr>
          <w:noProof/>
          <w:webHidden/>
        </w:rPr>
        <w:tab/>
      </w:r>
      <w:r w:rsidR="00A56CD0">
        <w:rPr>
          <w:noProof/>
          <w:webHidden/>
        </w:rPr>
        <w:t>18</w:t>
      </w:r>
    </w:p>
    <w:p w14:paraId="194C47D8" w14:textId="77777777" w:rsidR="003272A8" w:rsidRDefault="003272A8">
      <w:pPr>
        <w:pStyle w:val="TOC1"/>
        <w:rPr>
          <w:rFonts w:asciiTheme="minorHAnsi" w:eastAsiaTheme="minorEastAsia" w:hAnsiTheme="minorHAnsi" w:cstheme="minorBidi"/>
          <w:noProof/>
          <w:sz w:val="22"/>
          <w:szCs w:val="22"/>
          <w:lang w:val="en-US" w:eastAsia="en-US"/>
        </w:rPr>
      </w:pPr>
      <w:r>
        <w:rPr>
          <w:noProof/>
          <w:lang w:eastAsia="en-US"/>
        </w:rPr>
        <w:tab/>
        <w:t>XI.</w:t>
      </w:r>
      <w:r>
        <w:rPr>
          <w:rFonts w:asciiTheme="minorHAnsi" w:eastAsiaTheme="minorEastAsia" w:hAnsiTheme="minorHAnsi" w:cstheme="minorBidi"/>
          <w:noProof/>
          <w:sz w:val="22"/>
          <w:szCs w:val="22"/>
          <w:lang w:val="en-US" w:eastAsia="en-US"/>
        </w:rPr>
        <w:tab/>
      </w:r>
      <w:r>
        <w:rPr>
          <w:noProof/>
        </w:rPr>
        <w:t>Methodological</w:t>
      </w:r>
      <w:r w:rsidRPr="00601989">
        <w:rPr>
          <w:bCs/>
          <w:noProof/>
        </w:rPr>
        <w:t xml:space="preserve"> </w:t>
      </w:r>
      <w:r>
        <w:rPr>
          <w:noProof/>
        </w:rPr>
        <w:t>issues</w:t>
      </w:r>
      <w:r w:rsidRPr="00601989">
        <w:rPr>
          <w:noProof/>
        </w:rPr>
        <w:t xml:space="preserve"> </w:t>
      </w:r>
      <w:r>
        <w:rPr>
          <w:noProof/>
        </w:rPr>
        <w:t>under</w:t>
      </w:r>
      <w:r w:rsidRPr="00601989">
        <w:rPr>
          <w:noProof/>
        </w:rPr>
        <w:t xml:space="preserve"> </w:t>
      </w:r>
      <w:r>
        <w:rPr>
          <w:noProof/>
        </w:rPr>
        <w:t>the</w:t>
      </w:r>
      <w:r w:rsidRPr="00601989">
        <w:rPr>
          <w:noProof/>
        </w:rPr>
        <w:t xml:space="preserve"> </w:t>
      </w:r>
      <w:r>
        <w:rPr>
          <w:noProof/>
        </w:rPr>
        <w:t>Kyoto</w:t>
      </w:r>
      <w:r w:rsidRPr="00601989">
        <w:rPr>
          <w:noProof/>
        </w:rPr>
        <w:t xml:space="preserve"> </w:t>
      </w:r>
      <w:r>
        <w:rPr>
          <w:noProof/>
        </w:rPr>
        <w:t>Protocol</w:t>
      </w:r>
      <w:r w:rsidR="00C92818">
        <w:rPr>
          <w:noProof/>
        </w:rPr>
        <w:t xml:space="preserve"> </w:t>
      </w:r>
      <w:r w:rsidR="00BF3405">
        <w:rPr>
          <w:noProof/>
        </w:rPr>
        <w:br/>
      </w:r>
      <w:r w:rsidR="00BF3405">
        <w:rPr>
          <w:noProof/>
        </w:rPr>
        <w:tab/>
      </w:r>
      <w:r w:rsidR="00BF3405">
        <w:rPr>
          <w:noProof/>
        </w:rPr>
        <w:tab/>
      </w:r>
      <w:r w:rsidRPr="00601989">
        <w:rPr>
          <w:noProof/>
          <w:lang w:eastAsia="en-US"/>
        </w:rPr>
        <w:t>(Agenda item 11)</w:t>
      </w:r>
      <w:r>
        <w:rPr>
          <w:noProof/>
          <w:webHidden/>
        </w:rPr>
        <w:tab/>
      </w:r>
      <w:r w:rsidR="00BF3405">
        <w:rPr>
          <w:noProof/>
          <w:webHidden/>
        </w:rPr>
        <w:tab/>
      </w:r>
      <w:r w:rsidR="00A56CD0">
        <w:rPr>
          <w:noProof/>
          <w:webHidden/>
        </w:rPr>
        <w:t>80</w:t>
      </w:r>
      <w:r w:rsidR="00BE386A">
        <w:rPr>
          <w:noProof/>
          <w:webHidden/>
        </w:rPr>
        <w:t>–</w:t>
      </w:r>
      <w:r w:rsidR="00A56CD0">
        <w:rPr>
          <w:noProof/>
          <w:webHidden/>
        </w:rPr>
        <w:t>97</w:t>
      </w:r>
      <w:r w:rsidR="00BF3405">
        <w:rPr>
          <w:noProof/>
          <w:webHidden/>
        </w:rPr>
        <w:tab/>
      </w:r>
      <w:r w:rsidR="00FB12A7">
        <w:rPr>
          <w:noProof/>
          <w:webHidden/>
        </w:rPr>
        <w:t>1</w:t>
      </w:r>
      <w:r w:rsidR="00637F5A">
        <w:rPr>
          <w:noProof/>
          <w:webHidden/>
        </w:rPr>
        <w:t>9</w:t>
      </w:r>
    </w:p>
    <w:p w14:paraId="194C47D9" w14:textId="77777777" w:rsidR="003272A8" w:rsidRDefault="003272A8">
      <w:pPr>
        <w:pStyle w:val="TOC2"/>
        <w:rPr>
          <w:rFonts w:asciiTheme="minorHAnsi" w:eastAsiaTheme="minorEastAsia" w:hAnsiTheme="minorHAnsi" w:cstheme="minorBidi"/>
          <w:noProof/>
          <w:sz w:val="22"/>
          <w:szCs w:val="22"/>
          <w:lang w:val="en-US" w:eastAsia="en-US"/>
        </w:rPr>
      </w:pPr>
      <w:r>
        <w:rPr>
          <w:noProof/>
          <w:lang w:eastAsia="en-US"/>
        </w:rPr>
        <w:tab/>
      </w:r>
      <w:r>
        <w:rPr>
          <w:noProof/>
          <w:lang w:eastAsia="en-US"/>
        </w:rPr>
        <w:tab/>
        <w:t>A.</w:t>
      </w:r>
      <w:r>
        <w:rPr>
          <w:rFonts w:asciiTheme="minorHAnsi" w:eastAsiaTheme="minorEastAsia" w:hAnsiTheme="minorHAnsi" w:cstheme="minorBidi"/>
          <w:noProof/>
          <w:sz w:val="22"/>
          <w:szCs w:val="22"/>
          <w:lang w:val="en-US" w:eastAsia="en-US"/>
        </w:rPr>
        <w:tab/>
      </w:r>
      <w:r w:rsidRPr="00A648F1">
        <w:rPr>
          <w:noProof/>
        </w:rPr>
        <w:t xml:space="preserve">Implications of the implementation of decisions 2/CMP.7 to 4/CMP.7 </w:t>
      </w:r>
      <w:r w:rsidR="00BF3405" w:rsidRPr="00A648F1">
        <w:rPr>
          <w:noProof/>
        </w:rPr>
        <w:br/>
      </w:r>
      <w:r w:rsidR="00BF3405" w:rsidRPr="00A648F1">
        <w:rPr>
          <w:noProof/>
        </w:rPr>
        <w:tab/>
      </w:r>
      <w:r w:rsidR="00BF3405" w:rsidRPr="00A648F1">
        <w:rPr>
          <w:noProof/>
        </w:rPr>
        <w:tab/>
      </w:r>
      <w:r w:rsidR="00BF3405" w:rsidRPr="00A648F1">
        <w:rPr>
          <w:noProof/>
        </w:rPr>
        <w:tab/>
      </w:r>
      <w:r w:rsidRPr="00A648F1">
        <w:rPr>
          <w:noProof/>
        </w:rPr>
        <w:t xml:space="preserve">and 1/CMP.8 on the previous decisions on methodological issues related </w:t>
      </w:r>
      <w:r w:rsidR="00BF3405" w:rsidRPr="00A648F1">
        <w:rPr>
          <w:noProof/>
        </w:rPr>
        <w:br/>
      </w:r>
      <w:r w:rsidR="00BF3405" w:rsidRPr="00A648F1">
        <w:rPr>
          <w:noProof/>
        </w:rPr>
        <w:tab/>
      </w:r>
      <w:r w:rsidR="00BF3405" w:rsidRPr="00A648F1">
        <w:rPr>
          <w:noProof/>
        </w:rPr>
        <w:tab/>
      </w:r>
      <w:r w:rsidR="00BF3405" w:rsidRPr="00A648F1">
        <w:rPr>
          <w:noProof/>
        </w:rPr>
        <w:tab/>
      </w:r>
      <w:r w:rsidRPr="00A648F1">
        <w:rPr>
          <w:noProof/>
        </w:rPr>
        <w:t xml:space="preserve">to the Kyoto Protocol, including those relating to Articles 5, 7 and 8 </w:t>
      </w:r>
      <w:r w:rsidR="00BF3405" w:rsidRPr="00A648F1">
        <w:rPr>
          <w:noProof/>
        </w:rPr>
        <w:br/>
      </w:r>
      <w:r w:rsidR="00BF3405" w:rsidRPr="00A648F1">
        <w:rPr>
          <w:noProof/>
        </w:rPr>
        <w:tab/>
      </w:r>
      <w:r w:rsidR="00BF3405" w:rsidRPr="00A648F1">
        <w:rPr>
          <w:noProof/>
        </w:rPr>
        <w:tab/>
      </w:r>
      <w:r w:rsidR="00BF3405" w:rsidRPr="00A648F1">
        <w:rPr>
          <w:noProof/>
        </w:rPr>
        <w:tab/>
      </w:r>
      <w:r w:rsidRPr="00A648F1">
        <w:rPr>
          <w:noProof/>
        </w:rPr>
        <w:t>of the Kyoto Protocol</w:t>
      </w:r>
      <w:r w:rsidR="00BF3405">
        <w:rPr>
          <w:noProof/>
        </w:rPr>
        <w:tab/>
      </w:r>
      <w:r w:rsidR="00BF3405">
        <w:rPr>
          <w:noProof/>
        </w:rPr>
        <w:tab/>
      </w:r>
      <w:r w:rsidR="00A56CD0">
        <w:rPr>
          <w:noProof/>
        </w:rPr>
        <w:t>80</w:t>
      </w:r>
      <w:r w:rsidR="00BE386A">
        <w:rPr>
          <w:noProof/>
        </w:rPr>
        <w:t>–</w:t>
      </w:r>
      <w:r w:rsidR="00FB12A7">
        <w:rPr>
          <w:noProof/>
        </w:rPr>
        <w:t>87</w:t>
      </w:r>
      <w:r>
        <w:rPr>
          <w:noProof/>
          <w:webHidden/>
        </w:rPr>
        <w:tab/>
      </w:r>
      <w:r w:rsidR="00A56CD0">
        <w:rPr>
          <w:noProof/>
          <w:webHidden/>
        </w:rPr>
        <w:t>1</w:t>
      </w:r>
      <w:r w:rsidR="00637F5A">
        <w:rPr>
          <w:noProof/>
          <w:webHidden/>
        </w:rPr>
        <w:t>9</w:t>
      </w:r>
    </w:p>
    <w:p w14:paraId="194C47DA" w14:textId="77777777" w:rsidR="003272A8" w:rsidRDefault="003272A8">
      <w:pPr>
        <w:pStyle w:val="TOC2"/>
        <w:rPr>
          <w:rFonts w:asciiTheme="minorHAnsi" w:eastAsiaTheme="minorEastAsia" w:hAnsiTheme="minorHAnsi" w:cstheme="minorBidi"/>
          <w:noProof/>
          <w:sz w:val="22"/>
          <w:szCs w:val="22"/>
          <w:lang w:val="en-US" w:eastAsia="en-US"/>
        </w:rPr>
      </w:pPr>
      <w:r>
        <w:rPr>
          <w:noProof/>
        </w:rPr>
        <w:tab/>
      </w:r>
      <w:r>
        <w:rPr>
          <w:noProof/>
        </w:rPr>
        <w:tab/>
        <w:t>B.</w:t>
      </w:r>
      <w:r>
        <w:rPr>
          <w:rFonts w:asciiTheme="minorHAnsi" w:eastAsiaTheme="minorEastAsia" w:hAnsiTheme="minorHAnsi" w:cstheme="minorBidi"/>
          <w:noProof/>
          <w:sz w:val="22"/>
          <w:szCs w:val="22"/>
          <w:lang w:val="en-US" w:eastAsia="en-US"/>
        </w:rPr>
        <w:tab/>
      </w:r>
      <w:r>
        <w:rPr>
          <w:noProof/>
        </w:rPr>
        <w:t xml:space="preserve">Clarification of the text in section G (Article 3, paragraph 7 ter) of the </w:t>
      </w:r>
      <w:r w:rsidR="00BF3405">
        <w:rPr>
          <w:noProof/>
        </w:rPr>
        <w:br/>
      </w:r>
      <w:r w:rsidR="00BF3405">
        <w:rPr>
          <w:noProof/>
        </w:rPr>
        <w:tab/>
      </w:r>
      <w:r w:rsidR="00BF3405">
        <w:rPr>
          <w:noProof/>
        </w:rPr>
        <w:tab/>
      </w:r>
      <w:r w:rsidR="00BF3405">
        <w:rPr>
          <w:noProof/>
        </w:rPr>
        <w:tab/>
      </w:r>
      <w:r>
        <w:rPr>
          <w:noProof/>
        </w:rPr>
        <w:t xml:space="preserve">Doha Amendment to the Kyoto Protocol, in particular the information </w:t>
      </w:r>
      <w:r w:rsidR="00BF3405">
        <w:rPr>
          <w:noProof/>
        </w:rPr>
        <w:br/>
      </w:r>
      <w:r w:rsidR="00BF3405">
        <w:rPr>
          <w:noProof/>
        </w:rPr>
        <w:tab/>
      </w:r>
      <w:r w:rsidR="00BF3405">
        <w:rPr>
          <w:noProof/>
        </w:rPr>
        <w:tab/>
      </w:r>
      <w:r w:rsidR="00BF3405">
        <w:rPr>
          <w:noProof/>
        </w:rPr>
        <w:tab/>
      </w:r>
      <w:r>
        <w:rPr>
          <w:noProof/>
        </w:rPr>
        <w:t xml:space="preserve">to be used to determine the “average annual emissions for the first three </w:t>
      </w:r>
      <w:r w:rsidR="00BF3405">
        <w:rPr>
          <w:noProof/>
        </w:rPr>
        <w:br/>
      </w:r>
      <w:r w:rsidR="00BF3405">
        <w:rPr>
          <w:noProof/>
        </w:rPr>
        <w:tab/>
      </w:r>
      <w:r w:rsidR="00BF3405">
        <w:rPr>
          <w:noProof/>
        </w:rPr>
        <w:tab/>
      </w:r>
      <w:r w:rsidR="00BF3405">
        <w:rPr>
          <w:noProof/>
        </w:rPr>
        <w:tab/>
      </w:r>
      <w:r>
        <w:rPr>
          <w:noProof/>
        </w:rPr>
        <w:t>years of t</w:t>
      </w:r>
      <w:r w:rsidR="00BF3405">
        <w:rPr>
          <w:noProof/>
        </w:rPr>
        <w:t>he preceding commitment period”</w:t>
      </w:r>
      <w:r>
        <w:rPr>
          <w:noProof/>
          <w:webHidden/>
        </w:rPr>
        <w:tab/>
      </w:r>
      <w:r w:rsidR="00BF3405">
        <w:rPr>
          <w:noProof/>
          <w:webHidden/>
        </w:rPr>
        <w:tab/>
      </w:r>
      <w:r w:rsidR="00A56CD0">
        <w:rPr>
          <w:noProof/>
          <w:webHidden/>
        </w:rPr>
        <w:t>88</w:t>
      </w:r>
      <w:r w:rsidR="00BE386A">
        <w:rPr>
          <w:noProof/>
          <w:webHidden/>
        </w:rPr>
        <w:t>–</w:t>
      </w:r>
      <w:r w:rsidR="00A56CD0">
        <w:rPr>
          <w:noProof/>
          <w:webHidden/>
        </w:rPr>
        <w:t>90</w:t>
      </w:r>
      <w:r w:rsidR="00BF3405">
        <w:rPr>
          <w:noProof/>
          <w:webHidden/>
        </w:rPr>
        <w:tab/>
      </w:r>
      <w:r w:rsidR="00637F5A">
        <w:rPr>
          <w:noProof/>
          <w:webHidden/>
        </w:rPr>
        <w:t>20</w:t>
      </w:r>
    </w:p>
    <w:p w14:paraId="194C47DB" w14:textId="77777777" w:rsidR="003272A8" w:rsidRDefault="003272A8">
      <w:pPr>
        <w:pStyle w:val="TOC2"/>
        <w:rPr>
          <w:rFonts w:asciiTheme="minorHAnsi" w:eastAsiaTheme="minorEastAsia" w:hAnsiTheme="minorHAnsi" w:cstheme="minorBidi"/>
          <w:noProof/>
          <w:sz w:val="22"/>
          <w:szCs w:val="22"/>
          <w:lang w:val="en-US" w:eastAsia="en-US"/>
        </w:rPr>
      </w:pPr>
      <w:r>
        <w:rPr>
          <w:noProof/>
          <w:lang w:eastAsia="en-US"/>
        </w:rPr>
        <w:tab/>
      </w:r>
      <w:r>
        <w:rPr>
          <w:noProof/>
          <w:lang w:eastAsia="en-US"/>
        </w:rPr>
        <w:tab/>
        <w:t>C.</w:t>
      </w:r>
      <w:r>
        <w:rPr>
          <w:rFonts w:asciiTheme="minorHAnsi" w:eastAsiaTheme="minorEastAsia" w:hAnsiTheme="minorHAnsi" w:cstheme="minorBidi"/>
          <w:noProof/>
          <w:sz w:val="22"/>
          <w:szCs w:val="22"/>
          <w:lang w:val="en-US" w:eastAsia="en-US"/>
        </w:rPr>
        <w:tab/>
      </w:r>
      <w:r>
        <w:rPr>
          <w:noProof/>
        </w:rPr>
        <w:t>Land use, land-use change and forestry under Article 3, paragraphs 3 and 4</w:t>
      </w:r>
      <w:r w:rsidR="0047340D">
        <w:rPr>
          <w:noProof/>
        </w:rPr>
        <w:t>,</w:t>
      </w:r>
      <w:r>
        <w:rPr>
          <w:noProof/>
        </w:rPr>
        <w:t xml:space="preserve"> </w:t>
      </w:r>
      <w:r w:rsidR="00BF3405">
        <w:rPr>
          <w:noProof/>
        </w:rPr>
        <w:br/>
      </w:r>
      <w:r w:rsidR="00BF3405">
        <w:rPr>
          <w:noProof/>
        </w:rPr>
        <w:tab/>
      </w:r>
      <w:r w:rsidR="00BF3405">
        <w:rPr>
          <w:noProof/>
        </w:rPr>
        <w:tab/>
      </w:r>
      <w:r w:rsidR="00BF3405">
        <w:rPr>
          <w:noProof/>
        </w:rPr>
        <w:tab/>
      </w:r>
      <w:r>
        <w:rPr>
          <w:noProof/>
        </w:rPr>
        <w:t>of the Kyoto Protocol and under the clean development mechanism</w:t>
      </w:r>
      <w:r>
        <w:rPr>
          <w:noProof/>
          <w:webHidden/>
        </w:rPr>
        <w:tab/>
      </w:r>
      <w:r w:rsidR="00BF3405">
        <w:rPr>
          <w:noProof/>
          <w:webHidden/>
        </w:rPr>
        <w:tab/>
      </w:r>
      <w:r w:rsidR="00A56CD0">
        <w:rPr>
          <w:noProof/>
          <w:webHidden/>
        </w:rPr>
        <w:t>91</w:t>
      </w:r>
      <w:r w:rsidR="00BE386A">
        <w:rPr>
          <w:noProof/>
          <w:webHidden/>
        </w:rPr>
        <w:t>–</w:t>
      </w:r>
      <w:r w:rsidR="00A56CD0">
        <w:rPr>
          <w:noProof/>
          <w:webHidden/>
        </w:rPr>
        <w:t>96</w:t>
      </w:r>
      <w:r w:rsidR="00BF3405">
        <w:rPr>
          <w:noProof/>
          <w:webHidden/>
        </w:rPr>
        <w:tab/>
      </w:r>
      <w:r w:rsidR="00A56CD0">
        <w:rPr>
          <w:noProof/>
          <w:webHidden/>
        </w:rPr>
        <w:t>20</w:t>
      </w:r>
    </w:p>
    <w:p w14:paraId="194C47DC" w14:textId="77777777" w:rsidR="003272A8" w:rsidRDefault="003272A8">
      <w:pPr>
        <w:pStyle w:val="TOC2"/>
        <w:rPr>
          <w:rFonts w:asciiTheme="minorHAnsi" w:eastAsiaTheme="minorEastAsia" w:hAnsiTheme="minorHAnsi" w:cstheme="minorBidi"/>
          <w:noProof/>
          <w:sz w:val="22"/>
          <w:szCs w:val="22"/>
          <w:lang w:val="en-US" w:eastAsia="en-US"/>
        </w:rPr>
      </w:pPr>
      <w:r>
        <w:rPr>
          <w:noProof/>
        </w:rPr>
        <w:tab/>
      </w:r>
      <w:r>
        <w:rPr>
          <w:noProof/>
        </w:rPr>
        <w:tab/>
        <w:t>D.</w:t>
      </w:r>
      <w:r>
        <w:rPr>
          <w:rFonts w:asciiTheme="minorHAnsi" w:eastAsiaTheme="minorEastAsia" w:hAnsiTheme="minorHAnsi" w:cstheme="minorBidi"/>
          <w:noProof/>
          <w:sz w:val="22"/>
          <w:szCs w:val="22"/>
          <w:lang w:val="en-US" w:eastAsia="en-US"/>
        </w:rPr>
        <w:tab/>
      </w:r>
      <w:r>
        <w:rPr>
          <w:noProof/>
        </w:rPr>
        <w:t xml:space="preserve">Implications of the inclusion of reforestation of lands with forest in </w:t>
      </w:r>
      <w:r w:rsidR="00BF3405">
        <w:rPr>
          <w:noProof/>
        </w:rPr>
        <w:br/>
      </w:r>
      <w:r w:rsidR="00BF3405">
        <w:rPr>
          <w:noProof/>
        </w:rPr>
        <w:tab/>
      </w:r>
      <w:r w:rsidR="00BF3405">
        <w:rPr>
          <w:noProof/>
        </w:rPr>
        <w:tab/>
      </w:r>
      <w:r w:rsidR="00BF3405">
        <w:rPr>
          <w:noProof/>
        </w:rPr>
        <w:tab/>
      </w:r>
      <w:r>
        <w:rPr>
          <w:noProof/>
        </w:rPr>
        <w:t xml:space="preserve">exhaustion as afforestation and reforestation clean development mechanism </w:t>
      </w:r>
      <w:r w:rsidR="00BF3405">
        <w:rPr>
          <w:noProof/>
        </w:rPr>
        <w:br/>
      </w:r>
      <w:r w:rsidR="00BF3405">
        <w:rPr>
          <w:noProof/>
        </w:rPr>
        <w:tab/>
      </w:r>
      <w:r w:rsidR="00BF3405">
        <w:rPr>
          <w:noProof/>
        </w:rPr>
        <w:tab/>
      </w:r>
      <w:r w:rsidR="00BF3405">
        <w:rPr>
          <w:noProof/>
        </w:rPr>
        <w:tab/>
      </w:r>
      <w:r>
        <w:rPr>
          <w:noProof/>
        </w:rPr>
        <w:t>project activities</w:t>
      </w:r>
      <w:r w:rsidR="00BF3405">
        <w:rPr>
          <w:noProof/>
        </w:rPr>
        <w:tab/>
      </w:r>
      <w:r w:rsidR="00BF3405">
        <w:rPr>
          <w:noProof/>
        </w:rPr>
        <w:tab/>
      </w:r>
      <w:r w:rsidR="00A56CD0">
        <w:rPr>
          <w:noProof/>
        </w:rPr>
        <w:t>97</w:t>
      </w:r>
      <w:r w:rsidR="00BF3405">
        <w:rPr>
          <w:noProof/>
        </w:rPr>
        <w:tab/>
      </w:r>
      <w:r w:rsidR="00A56CD0">
        <w:rPr>
          <w:noProof/>
          <w:webHidden/>
        </w:rPr>
        <w:t>21</w:t>
      </w:r>
    </w:p>
    <w:p w14:paraId="194C47DD" w14:textId="77777777" w:rsidR="003272A8" w:rsidRDefault="003272A8">
      <w:pPr>
        <w:pStyle w:val="TOC1"/>
        <w:rPr>
          <w:rFonts w:asciiTheme="minorHAnsi" w:eastAsiaTheme="minorEastAsia" w:hAnsiTheme="minorHAnsi" w:cstheme="minorBidi"/>
          <w:noProof/>
          <w:sz w:val="22"/>
          <w:szCs w:val="22"/>
          <w:lang w:val="en-US" w:eastAsia="en-US"/>
        </w:rPr>
      </w:pPr>
      <w:r>
        <w:rPr>
          <w:noProof/>
          <w:lang w:eastAsia="en-US"/>
        </w:rPr>
        <w:tab/>
        <w:t>XII.</w:t>
      </w:r>
      <w:r>
        <w:rPr>
          <w:rFonts w:asciiTheme="minorHAnsi" w:eastAsiaTheme="minorEastAsia" w:hAnsiTheme="minorHAnsi" w:cstheme="minorBidi"/>
          <w:noProof/>
          <w:sz w:val="22"/>
          <w:szCs w:val="22"/>
          <w:lang w:val="en-US" w:eastAsia="en-US"/>
        </w:rPr>
        <w:tab/>
      </w:r>
      <w:r>
        <w:rPr>
          <w:noProof/>
        </w:rPr>
        <w:t>Market</w:t>
      </w:r>
      <w:r w:rsidRPr="00601989">
        <w:rPr>
          <w:noProof/>
        </w:rPr>
        <w:t xml:space="preserve"> </w:t>
      </w:r>
      <w:r>
        <w:rPr>
          <w:noProof/>
        </w:rPr>
        <w:t>and</w:t>
      </w:r>
      <w:r w:rsidRPr="00601989">
        <w:rPr>
          <w:noProof/>
        </w:rPr>
        <w:t xml:space="preserve"> </w:t>
      </w:r>
      <w:r>
        <w:rPr>
          <w:noProof/>
        </w:rPr>
        <w:t>non</w:t>
      </w:r>
      <w:r w:rsidRPr="00601989">
        <w:rPr>
          <w:noProof/>
        </w:rPr>
        <w:t>-</w:t>
      </w:r>
      <w:r>
        <w:rPr>
          <w:noProof/>
        </w:rPr>
        <w:t>market</w:t>
      </w:r>
      <w:r w:rsidRPr="00601989">
        <w:rPr>
          <w:noProof/>
        </w:rPr>
        <w:t xml:space="preserve"> </w:t>
      </w:r>
      <w:r>
        <w:rPr>
          <w:noProof/>
        </w:rPr>
        <w:t>mechanisms</w:t>
      </w:r>
      <w:r w:rsidRPr="00601989">
        <w:rPr>
          <w:noProof/>
        </w:rPr>
        <w:t xml:space="preserve"> </w:t>
      </w:r>
      <w:r>
        <w:rPr>
          <w:noProof/>
        </w:rPr>
        <w:t>under</w:t>
      </w:r>
      <w:r w:rsidRPr="00601989">
        <w:rPr>
          <w:noProof/>
        </w:rPr>
        <w:t xml:space="preserve"> </w:t>
      </w:r>
      <w:r>
        <w:rPr>
          <w:noProof/>
        </w:rPr>
        <w:t>the</w:t>
      </w:r>
      <w:r w:rsidRPr="00601989">
        <w:rPr>
          <w:noProof/>
        </w:rPr>
        <w:t xml:space="preserve"> </w:t>
      </w:r>
      <w:r>
        <w:rPr>
          <w:noProof/>
        </w:rPr>
        <w:t>Convention</w:t>
      </w:r>
      <w:r w:rsidR="00C92818">
        <w:rPr>
          <w:noProof/>
        </w:rPr>
        <w:t xml:space="preserve"> </w:t>
      </w:r>
      <w:r w:rsidR="00BF3405">
        <w:rPr>
          <w:noProof/>
        </w:rPr>
        <w:br/>
      </w:r>
      <w:r w:rsidR="00BF3405">
        <w:rPr>
          <w:noProof/>
        </w:rPr>
        <w:tab/>
      </w:r>
      <w:r w:rsidR="00BF3405">
        <w:rPr>
          <w:noProof/>
        </w:rPr>
        <w:tab/>
      </w:r>
      <w:r w:rsidRPr="00601989">
        <w:rPr>
          <w:noProof/>
          <w:lang w:eastAsia="en-US"/>
        </w:rPr>
        <w:t>(</w:t>
      </w:r>
      <w:r w:rsidRPr="00601989">
        <w:rPr>
          <w:noProof/>
        </w:rPr>
        <w:t>Agenda</w:t>
      </w:r>
      <w:r w:rsidRPr="00601989">
        <w:rPr>
          <w:noProof/>
          <w:lang w:eastAsia="en-US"/>
        </w:rPr>
        <w:t xml:space="preserve"> item 12)</w:t>
      </w:r>
      <w:r>
        <w:rPr>
          <w:noProof/>
          <w:webHidden/>
        </w:rPr>
        <w:tab/>
      </w:r>
      <w:r w:rsidR="00BF3405">
        <w:rPr>
          <w:noProof/>
          <w:webHidden/>
        </w:rPr>
        <w:tab/>
      </w:r>
      <w:r w:rsidR="00A56CD0">
        <w:rPr>
          <w:noProof/>
          <w:webHidden/>
        </w:rPr>
        <w:t>98</w:t>
      </w:r>
      <w:r w:rsidR="00BE386A">
        <w:rPr>
          <w:noProof/>
          <w:webHidden/>
        </w:rPr>
        <w:t>–</w:t>
      </w:r>
      <w:r w:rsidR="00A56CD0">
        <w:rPr>
          <w:noProof/>
          <w:webHidden/>
        </w:rPr>
        <w:t>100</w:t>
      </w:r>
      <w:r w:rsidR="00BF3405">
        <w:rPr>
          <w:noProof/>
          <w:webHidden/>
        </w:rPr>
        <w:tab/>
      </w:r>
      <w:r w:rsidR="00A56CD0">
        <w:rPr>
          <w:noProof/>
          <w:webHidden/>
        </w:rPr>
        <w:t>21</w:t>
      </w:r>
    </w:p>
    <w:p w14:paraId="194C47DE" w14:textId="77777777" w:rsidR="003272A8" w:rsidRDefault="003272A8">
      <w:pPr>
        <w:pStyle w:val="TOC2"/>
        <w:rPr>
          <w:rFonts w:asciiTheme="minorHAnsi" w:eastAsiaTheme="minorEastAsia" w:hAnsiTheme="minorHAnsi" w:cstheme="minorBidi"/>
          <w:noProof/>
          <w:sz w:val="22"/>
          <w:szCs w:val="22"/>
          <w:lang w:val="en-US" w:eastAsia="en-US"/>
        </w:rPr>
      </w:pPr>
      <w:r>
        <w:rPr>
          <w:noProof/>
          <w:lang w:eastAsia="en-US"/>
        </w:rPr>
        <w:tab/>
      </w:r>
      <w:r>
        <w:rPr>
          <w:noProof/>
          <w:lang w:eastAsia="en-US"/>
        </w:rPr>
        <w:tab/>
        <w:t>A.</w:t>
      </w:r>
      <w:r>
        <w:rPr>
          <w:rFonts w:asciiTheme="minorHAnsi" w:eastAsiaTheme="minorEastAsia" w:hAnsiTheme="minorHAnsi" w:cstheme="minorBidi"/>
          <w:noProof/>
          <w:sz w:val="22"/>
          <w:szCs w:val="22"/>
          <w:lang w:val="en-US" w:eastAsia="en-US"/>
        </w:rPr>
        <w:tab/>
      </w:r>
      <w:r>
        <w:rPr>
          <w:noProof/>
        </w:rPr>
        <w:t>Fr</w:t>
      </w:r>
      <w:r w:rsidR="00BF3405">
        <w:rPr>
          <w:noProof/>
        </w:rPr>
        <w:t>amework for various approaches</w:t>
      </w:r>
      <w:r w:rsidR="00BF3405">
        <w:rPr>
          <w:noProof/>
        </w:rPr>
        <w:tab/>
      </w:r>
      <w:r w:rsidR="00BF3405">
        <w:rPr>
          <w:noProof/>
        </w:rPr>
        <w:tab/>
      </w:r>
      <w:r w:rsidR="00A56CD0">
        <w:rPr>
          <w:noProof/>
        </w:rPr>
        <w:t>98</w:t>
      </w:r>
      <w:r w:rsidR="00BF3405">
        <w:rPr>
          <w:noProof/>
        </w:rPr>
        <w:tab/>
      </w:r>
      <w:r w:rsidR="00A56CD0">
        <w:rPr>
          <w:noProof/>
          <w:webHidden/>
        </w:rPr>
        <w:t>2</w:t>
      </w:r>
      <w:r w:rsidR="00637F5A">
        <w:rPr>
          <w:noProof/>
          <w:webHidden/>
        </w:rPr>
        <w:t>1</w:t>
      </w:r>
    </w:p>
    <w:p w14:paraId="194C47DF" w14:textId="77777777" w:rsidR="003272A8" w:rsidRDefault="003272A8">
      <w:pPr>
        <w:pStyle w:val="TOC2"/>
        <w:rPr>
          <w:rFonts w:asciiTheme="minorHAnsi" w:eastAsiaTheme="minorEastAsia" w:hAnsiTheme="minorHAnsi" w:cstheme="minorBidi"/>
          <w:noProof/>
          <w:sz w:val="22"/>
          <w:szCs w:val="22"/>
          <w:lang w:val="en-US" w:eastAsia="en-US"/>
        </w:rPr>
      </w:pPr>
      <w:r>
        <w:rPr>
          <w:noProof/>
          <w:lang w:eastAsia="en-US"/>
        </w:rPr>
        <w:tab/>
      </w:r>
      <w:r>
        <w:rPr>
          <w:noProof/>
          <w:lang w:eastAsia="en-US"/>
        </w:rPr>
        <w:tab/>
        <w:t>B.</w:t>
      </w:r>
      <w:r>
        <w:rPr>
          <w:rFonts w:asciiTheme="minorHAnsi" w:eastAsiaTheme="minorEastAsia" w:hAnsiTheme="minorHAnsi" w:cstheme="minorBidi"/>
          <w:noProof/>
          <w:sz w:val="22"/>
          <w:szCs w:val="22"/>
          <w:lang w:val="en-US" w:eastAsia="en-US"/>
        </w:rPr>
        <w:tab/>
      </w:r>
      <w:r w:rsidR="00BF3405">
        <w:rPr>
          <w:noProof/>
        </w:rPr>
        <w:t>Non-market-based approaches</w:t>
      </w:r>
      <w:r>
        <w:rPr>
          <w:noProof/>
          <w:webHidden/>
        </w:rPr>
        <w:tab/>
      </w:r>
      <w:r w:rsidR="00BF3405">
        <w:rPr>
          <w:noProof/>
          <w:webHidden/>
        </w:rPr>
        <w:tab/>
      </w:r>
      <w:r w:rsidR="00A56CD0">
        <w:rPr>
          <w:noProof/>
          <w:webHidden/>
        </w:rPr>
        <w:t>99</w:t>
      </w:r>
      <w:r w:rsidR="00BF3405">
        <w:rPr>
          <w:noProof/>
          <w:webHidden/>
        </w:rPr>
        <w:tab/>
      </w:r>
      <w:r w:rsidR="00A56CD0">
        <w:rPr>
          <w:noProof/>
          <w:webHidden/>
        </w:rPr>
        <w:t>2</w:t>
      </w:r>
      <w:r w:rsidR="00637F5A">
        <w:rPr>
          <w:noProof/>
          <w:webHidden/>
        </w:rPr>
        <w:t>2</w:t>
      </w:r>
    </w:p>
    <w:p w14:paraId="194C47E0" w14:textId="77777777" w:rsidR="003272A8" w:rsidRDefault="003272A8">
      <w:pPr>
        <w:pStyle w:val="TOC2"/>
        <w:rPr>
          <w:rFonts w:asciiTheme="minorHAnsi" w:eastAsiaTheme="minorEastAsia" w:hAnsiTheme="minorHAnsi" w:cstheme="minorBidi"/>
          <w:noProof/>
          <w:sz w:val="22"/>
          <w:szCs w:val="22"/>
          <w:lang w:val="en-US" w:eastAsia="en-US"/>
        </w:rPr>
      </w:pPr>
      <w:r>
        <w:rPr>
          <w:noProof/>
        </w:rPr>
        <w:tab/>
      </w:r>
      <w:r>
        <w:rPr>
          <w:noProof/>
        </w:rPr>
        <w:tab/>
        <w:t>C.</w:t>
      </w:r>
      <w:r>
        <w:rPr>
          <w:rFonts w:asciiTheme="minorHAnsi" w:eastAsiaTheme="minorEastAsia" w:hAnsiTheme="minorHAnsi" w:cstheme="minorBidi"/>
          <w:noProof/>
          <w:sz w:val="22"/>
          <w:szCs w:val="22"/>
          <w:lang w:val="en-US" w:eastAsia="en-US"/>
        </w:rPr>
        <w:tab/>
      </w:r>
      <w:r w:rsidR="00BF3405">
        <w:rPr>
          <w:noProof/>
        </w:rPr>
        <w:t>New market-based mechanism</w:t>
      </w:r>
      <w:r>
        <w:rPr>
          <w:noProof/>
          <w:webHidden/>
        </w:rPr>
        <w:tab/>
      </w:r>
      <w:r w:rsidR="00BF3405">
        <w:rPr>
          <w:noProof/>
          <w:webHidden/>
        </w:rPr>
        <w:tab/>
      </w:r>
      <w:r w:rsidR="00A56CD0">
        <w:rPr>
          <w:noProof/>
          <w:webHidden/>
        </w:rPr>
        <w:t>100</w:t>
      </w:r>
      <w:r w:rsidR="00BF3405">
        <w:rPr>
          <w:noProof/>
          <w:webHidden/>
        </w:rPr>
        <w:tab/>
      </w:r>
      <w:r w:rsidR="00A56CD0">
        <w:rPr>
          <w:noProof/>
          <w:webHidden/>
        </w:rPr>
        <w:t>2</w:t>
      </w:r>
      <w:r w:rsidR="00637F5A">
        <w:rPr>
          <w:noProof/>
          <w:webHidden/>
        </w:rPr>
        <w:t>2</w:t>
      </w:r>
    </w:p>
    <w:p w14:paraId="194C47E1" w14:textId="77777777" w:rsidR="003272A8" w:rsidRDefault="003272A8">
      <w:pPr>
        <w:pStyle w:val="TOC1"/>
        <w:rPr>
          <w:rFonts w:asciiTheme="minorHAnsi" w:eastAsiaTheme="minorEastAsia" w:hAnsiTheme="minorHAnsi" w:cstheme="minorBidi"/>
          <w:noProof/>
          <w:sz w:val="22"/>
          <w:szCs w:val="22"/>
          <w:lang w:val="en-US" w:eastAsia="en-US"/>
        </w:rPr>
      </w:pPr>
      <w:r>
        <w:rPr>
          <w:noProof/>
          <w:lang w:eastAsia="en-US"/>
        </w:rPr>
        <w:tab/>
        <w:t>XIII.</w:t>
      </w:r>
      <w:r>
        <w:rPr>
          <w:rFonts w:asciiTheme="minorHAnsi" w:eastAsiaTheme="minorEastAsia" w:hAnsiTheme="minorHAnsi" w:cstheme="minorBidi"/>
          <w:noProof/>
          <w:sz w:val="22"/>
          <w:szCs w:val="22"/>
          <w:lang w:val="en-US" w:eastAsia="en-US"/>
        </w:rPr>
        <w:tab/>
      </w:r>
      <w:r>
        <w:rPr>
          <w:noProof/>
        </w:rPr>
        <w:t>Work</w:t>
      </w:r>
      <w:r w:rsidRPr="00601989">
        <w:rPr>
          <w:bCs/>
          <w:noProof/>
        </w:rPr>
        <w:t xml:space="preserve"> </w:t>
      </w:r>
      <w:r>
        <w:rPr>
          <w:noProof/>
        </w:rPr>
        <w:t>programme</w:t>
      </w:r>
      <w:r w:rsidRPr="00601989">
        <w:rPr>
          <w:bCs/>
          <w:noProof/>
        </w:rPr>
        <w:t xml:space="preserve"> </w:t>
      </w:r>
      <w:r>
        <w:rPr>
          <w:noProof/>
        </w:rPr>
        <w:t>on</w:t>
      </w:r>
      <w:r w:rsidRPr="00601989">
        <w:rPr>
          <w:bCs/>
          <w:noProof/>
        </w:rPr>
        <w:t xml:space="preserve"> </w:t>
      </w:r>
      <w:r>
        <w:rPr>
          <w:noProof/>
        </w:rPr>
        <w:t>clarification</w:t>
      </w:r>
      <w:r w:rsidRPr="00601989">
        <w:rPr>
          <w:bCs/>
          <w:noProof/>
        </w:rPr>
        <w:t xml:space="preserve"> </w:t>
      </w:r>
      <w:r>
        <w:rPr>
          <w:noProof/>
        </w:rPr>
        <w:t>of</w:t>
      </w:r>
      <w:r w:rsidRPr="00601989">
        <w:rPr>
          <w:bCs/>
          <w:noProof/>
        </w:rPr>
        <w:t xml:space="preserve"> </w:t>
      </w:r>
      <w:r>
        <w:rPr>
          <w:noProof/>
        </w:rPr>
        <w:t>quantified</w:t>
      </w:r>
      <w:r w:rsidRPr="00601989">
        <w:rPr>
          <w:bCs/>
          <w:noProof/>
        </w:rPr>
        <w:t xml:space="preserve"> </w:t>
      </w:r>
      <w:r>
        <w:rPr>
          <w:noProof/>
        </w:rPr>
        <w:t>economy</w:t>
      </w:r>
      <w:r w:rsidRPr="00601989">
        <w:rPr>
          <w:bCs/>
          <w:noProof/>
        </w:rPr>
        <w:t>-</w:t>
      </w:r>
      <w:r>
        <w:rPr>
          <w:noProof/>
        </w:rPr>
        <w:t>wide</w:t>
      </w:r>
      <w:r w:rsidRPr="00601989">
        <w:rPr>
          <w:bCs/>
          <w:noProof/>
        </w:rPr>
        <w:t xml:space="preserve"> </w:t>
      </w:r>
      <w:r>
        <w:rPr>
          <w:noProof/>
        </w:rPr>
        <w:t>emission</w:t>
      </w:r>
      <w:r w:rsidRPr="00601989">
        <w:rPr>
          <w:bCs/>
          <w:noProof/>
        </w:rPr>
        <w:t xml:space="preserve"> </w:t>
      </w:r>
      <w:r>
        <w:rPr>
          <w:noProof/>
        </w:rPr>
        <w:t>reduction</w:t>
      </w:r>
      <w:r w:rsidRPr="00601989">
        <w:rPr>
          <w:bCs/>
          <w:noProof/>
        </w:rPr>
        <w:t xml:space="preserve"> </w:t>
      </w:r>
      <w:r w:rsidR="00BF3405">
        <w:rPr>
          <w:bCs/>
          <w:noProof/>
        </w:rPr>
        <w:br/>
      </w:r>
      <w:r w:rsidR="00BF3405">
        <w:rPr>
          <w:bCs/>
          <w:noProof/>
        </w:rPr>
        <w:tab/>
      </w:r>
      <w:r w:rsidR="00BF3405">
        <w:rPr>
          <w:bCs/>
          <w:noProof/>
        </w:rPr>
        <w:tab/>
      </w:r>
      <w:r>
        <w:rPr>
          <w:noProof/>
        </w:rPr>
        <w:t>targets</w:t>
      </w:r>
      <w:r w:rsidRPr="00601989">
        <w:rPr>
          <w:bCs/>
          <w:noProof/>
        </w:rPr>
        <w:t xml:space="preserve"> </w:t>
      </w:r>
      <w:r>
        <w:rPr>
          <w:noProof/>
        </w:rPr>
        <w:t>of</w:t>
      </w:r>
      <w:r w:rsidRPr="00601989">
        <w:rPr>
          <w:bCs/>
          <w:noProof/>
        </w:rPr>
        <w:t xml:space="preserve"> </w:t>
      </w:r>
      <w:r>
        <w:rPr>
          <w:noProof/>
        </w:rPr>
        <w:t>developed</w:t>
      </w:r>
      <w:r w:rsidRPr="00601989">
        <w:rPr>
          <w:bCs/>
          <w:noProof/>
        </w:rPr>
        <w:t xml:space="preserve"> </w:t>
      </w:r>
      <w:r>
        <w:rPr>
          <w:noProof/>
        </w:rPr>
        <w:t>country</w:t>
      </w:r>
      <w:r w:rsidRPr="00601989">
        <w:rPr>
          <w:bCs/>
          <w:noProof/>
        </w:rPr>
        <w:t xml:space="preserve"> </w:t>
      </w:r>
      <w:r>
        <w:rPr>
          <w:noProof/>
        </w:rPr>
        <w:t>Parties</w:t>
      </w:r>
      <w:r w:rsidR="00C92818">
        <w:rPr>
          <w:bCs/>
          <w:noProof/>
        </w:rPr>
        <w:t xml:space="preserve"> </w:t>
      </w:r>
      <w:r w:rsidR="00BF3405">
        <w:rPr>
          <w:bCs/>
          <w:noProof/>
        </w:rPr>
        <w:br/>
      </w:r>
      <w:r w:rsidR="00BF3405">
        <w:rPr>
          <w:bCs/>
          <w:noProof/>
        </w:rPr>
        <w:tab/>
      </w:r>
      <w:r w:rsidR="00BF3405">
        <w:rPr>
          <w:bCs/>
          <w:noProof/>
        </w:rPr>
        <w:tab/>
      </w:r>
      <w:r w:rsidRPr="00601989">
        <w:rPr>
          <w:noProof/>
          <w:lang w:eastAsia="en-US"/>
        </w:rPr>
        <w:t>(Agenda item 13)</w:t>
      </w:r>
      <w:r>
        <w:rPr>
          <w:noProof/>
          <w:webHidden/>
        </w:rPr>
        <w:tab/>
      </w:r>
      <w:r w:rsidR="00BF3405">
        <w:rPr>
          <w:noProof/>
          <w:webHidden/>
        </w:rPr>
        <w:tab/>
      </w:r>
      <w:r w:rsidR="00A56CD0">
        <w:rPr>
          <w:noProof/>
          <w:webHidden/>
        </w:rPr>
        <w:t>101</w:t>
      </w:r>
      <w:r w:rsidR="00BE386A">
        <w:rPr>
          <w:noProof/>
          <w:webHidden/>
        </w:rPr>
        <w:t>–</w:t>
      </w:r>
      <w:r w:rsidR="00A56CD0">
        <w:rPr>
          <w:noProof/>
          <w:webHidden/>
        </w:rPr>
        <w:t>107</w:t>
      </w:r>
      <w:r w:rsidR="00BF3405">
        <w:rPr>
          <w:noProof/>
          <w:webHidden/>
        </w:rPr>
        <w:tab/>
      </w:r>
      <w:r w:rsidR="00A56CD0">
        <w:rPr>
          <w:noProof/>
          <w:webHidden/>
        </w:rPr>
        <w:t>22</w:t>
      </w:r>
    </w:p>
    <w:p w14:paraId="194C47E2" w14:textId="77777777" w:rsidR="00254410" w:rsidRDefault="003272A8">
      <w:pPr>
        <w:pStyle w:val="TOC1"/>
        <w:rPr>
          <w:noProof/>
          <w:webHidden/>
        </w:rPr>
      </w:pPr>
      <w:r>
        <w:rPr>
          <w:noProof/>
        </w:rPr>
        <w:tab/>
        <w:t>XIV.</w:t>
      </w:r>
      <w:r>
        <w:rPr>
          <w:rFonts w:asciiTheme="minorHAnsi" w:eastAsiaTheme="minorEastAsia" w:hAnsiTheme="minorHAnsi" w:cstheme="minorBidi"/>
          <w:noProof/>
          <w:sz w:val="22"/>
          <w:szCs w:val="22"/>
          <w:lang w:val="en-US" w:eastAsia="en-US"/>
        </w:rPr>
        <w:tab/>
      </w:r>
      <w:r>
        <w:rPr>
          <w:noProof/>
        </w:rPr>
        <w:t>Reports on other activities</w:t>
      </w:r>
      <w:r w:rsidR="00631ED9">
        <w:rPr>
          <w:noProof/>
        </w:rPr>
        <w:t xml:space="preserve"> </w:t>
      </w:r>
      <w:r w:rsidR="00CC5032">
        <w:rPr>
          <w:noProof/>
        </w:rPr>
        <w:br/>
      </w:r>
      <w:r w:rsidR="00CC5032">
        <w:rPr>
          <w:noProof/>
        </w:rPr>
        <w:tab/>
      </w:r>
      <w:r w:rsidR="00CC5032">
        <w:rPr>
          <w:noProof/>
        </w:rPr>
        <w:tab/>
      </w:r>
      <w:r w:rsidR="00CC5032" w:rsidRPr="00CC440E">
        <w:rPr>
          <w:noProof/>
        </w:rPr>
        <w:t>(Agenda item 14</w:t>
      </w:r>
      <w:r w:rsidR="00631ED9" w:rsidRPr="00CC440E">
        <w:rPr>
          <w:noProof/>
        </w:rPr>
        <w:t>)</w:t>
      </w:r>
      <w:r>
        <w:rPr>
          <w:noProof/>
          <w:webHidden/>
        </w:rPr>
        <w:tab/>
      </w:r>
      <w:r w:rsidR="00BF3405">
        <w:rPr>
          <w:noProof/>
          <w:webHidden/>
        </w:rPr>
        <w:tab/>
      </w:r>
      <w:r w:rsidR="00A56CD0">
        <w:rPr>
          <w:noProof/>
          <w:webHidden/>
        </w:rPr>
        <w:t>108</w:t>
      </w:r>
      <w:r w:rsidR="00BE386A">
        <w:rPr>
          <w:noProof/>
          <w:webHidden/>
        </w:rPr>
        <w:t>–</w:t>
      </w:r>
      <w:r w:rsidR="00A56CD0">
        <w:rPr>
          <w:noProof/>
          <w:webHidden/>
        </w:rPr>
        <w:t>110</w:t>
      </w:r>
      <w:r w:rsidR="00BF3405">
        <w:rPr>
          <w:noProof/>
          <w:webHidden/>
        </w:rPr>
        <w:tab/>
      </w:r>
      <w:r w:rsidR="00A56CD0">
        <w:rPr>
          <w:noProof/>
          <w:webHidden/>
        </w:rPr>
        <w:t>2</w:t>
      </w:r>
      <w:r w:rsidR="00637F5A">
        <w:rPr>
          <w:noProof/>
          <w:webHidden/>
        </w:rPr>
        <w:t>4</w:t>
      </w:r>
    </w:p>
    <w:p w14:paraId="194C47E3" w14:textId="77777777" w:rsidR="00BE386A" w:rsidRDefault="00254410" w:rsidP="00BE386A">
      <w:pPr>
        <w:tabs>
          <w:tab w:val="right" w:pos="8929"/>
          <w:tab w:val="right" w:pos="9638"/>
        </w:tabs>
        <w:spacing w:after="120"/>
        <w:ind w:left="283"/>
      </w:pPr>
      <w:r>
        <w:rPr>
          <w:noProof/>
          <w:webHidden/>
        </w:rPr>
        <w:br w:type="column"/>
      </w:r>
      <w:r w:rsidR="00BE386A">
        <w:rPr>
          <w:noProof/>
        </w:rPr>
        <w:lastRenderedPageBreak/>
        <w:tab/>
      </w:r>
      <w:r w:rsidR="00BE386A">
        <w:rPr>
          <w:i/>
          <w:sz w:val="18"/>
        </w:rPr>
        <w:t>Paragraphs</w:t>
      </w:r>
      <w:r w:rsidR="00BE386A">
        <w:rPr>
          <w:i/>
          <w:sz w:val="18"/>
        </w:rPr>
        <w:tab/>
        <w:t>Page</w:t>
      </w:r>
    </w:p>
    <w:p w14:paraId="194C47E4" w14:textId="77777777" w:rsidR="003272A8" w:rsidRDefault="003272A8">
      <w:pPr>
        <w:pStyle w:val="TOC2"/>
        <w:rPr>
          <w:rFonts w:asciiTheme="minorHAnsi" w:eastAsiaTheme="minorEastAsia" w:hAnsiTheme="minorHAnsi" w:cstheme="minorBidi"/>
          <w:noProof/>
          <w:sz w:val="22"/>
          <w:szCs w:val="22"/>
          <w:lang w:val="en-US" w:eastAsia="en-US"/>
        </w:rPr>
      </w:pPr>
      <w:r>
        <w:rPr>
          <w:noProof/>
        </w:rPr>
        <w:tab/>
      </w:r>
      <w:r>
        <w:rPr>
          <w:noProof/>
        </w:rPr>
        <w:tab/>
        <w:t>A.</w:t>
      </w:r>
      <w:r>
        <w:rPr>
          <w:rFonts w:asciiTheme="minorHAnsi" w:eastAsiaTheme="minorEastAsia" w:hAnsiTheme="minorHAnsi" w:cstheme="minorBidi"/>
          <w:noProof/>
          <w:sz w:val="22"/>
          <w:szCs w:val="22"/>
          <w:lang w:val="en-US" w:eastAsia="en-US"/>
        </w:rPr>
        <w:tab/>
      </w:r>
      <w:r>
        <w:rPr>
          <w:noProof/>
        </w:rPr>
        <w:t>Annual</w:t>
      </w:r>
      <w:r w:rsidRPr="00601989">
        <w:rPr>
          <w:bCs/>
          <w:noProof/>
        </w:rPr>
        <w:t xml:space="preserve"> </w:t>
      </w:r>
      <w:r>
        <w:rPr>
          <w:noProof/>
        </w:rPr>
        <w:t xml:space="preserve">report on the technical review of information reported under the </w:t>
      </w:r>
      <w:r w:rsidR="00C5232A">
        <w:rPr>
          <w:noProof/>
        </w:rPr>
        <w:br/>
      </w:r>
      <w:r w:rsidR="00C5232A">
        <w:rPr>
          <w:noProof/>
        </w:rPr>
        <w:tab/>
      </w:r>
      <w:r w:rsidR="00C5232A">
        <w:rPr>
          <w:noProof/>
        </w:rPr>
        <w:tab/>
      </w:r>
      <w:r w:rsidR="00C5232A">
        <w:rPr>
          <w:noProof/>
        </w:rPr>
        <w:tab/>
      </w:r>
      <w:r>
        <w:rPr>
          <w:noProof/>
        </w:rPr>
        <w:t xml:space="preserve">Convention related to biennial reports and national communications by </w:t>
      </w:r>
      <w:r w:rsidR="00C5232A">
        <w:rPr>
          <w:noProof/>
        </w:rPr>
        <w:br/>
      </w:r>
      <w:r w:rsidR="00C5232A">
        <w:rPr>
          <w:noProof/>
        </w:rPr>
        <w:tab/>
      </w:r>
      <w:r w:rsidR="00C5232A">
        <w:rPr>
          <w:noProof/>
        </w:rPr>
        <w:tab/>
      </w:r>
      <w:r w:rsidR="00C5232A">
        <w:rPr>
          <w:noProof/>
        </w:rPr>
        <w:tab/>
      </w:r>
      <w:r>
        <w:rPr>
          <w:noProof/>
        </w:rPr>
        <w:t>Parties included in Annex I to the Convention</w:t>
      </w:r>
      <w:r w:rsidR="00631ED9">
        <w:rPr>
          <w:noProof/>
        </w:rPr>
        <w:t xml:space="preserve"> </w:t>
      </w:r>
      <w:r>
        <w:rPr>
          <w:noProof/>
          <w:webHidden/>
        </w:rPr>
        <w:tab/>
      </w:r>
      <w:r w:rsidR="00C5232A">
        <w:rPr>
          <w:noProof/>
          <w:webHidden/>
        </w:rPr>
        <w:tab/>
      </w:r>
      <w:r w:rsidR="00A56CD0">
        <w:rPr>
          <w:noProof/>
          <w:webHidden/>
        </w:rPr>
        <w:t>108</w:t>
      </w:r>
      <w:r w:rsidR="00C5232A">
        <w:rPr>
          <w:noProof/>
          <w:webHidden/>
        </w:rPr>
        <w:tab/>
      </w:r>
      <w:r w:rsidR="00A56CD0">
        <w:rPr>
          <w:noProof/>
          <w:webHidden/>
        </w:rPr>
        <w:t>2</w:t>
      </w:r>
      <w:r w:rsidR="00637F5A">
        <w:rPr>
          <w:noProof/>
          <w:webHidden/>
        </w:rPr>
        <w:t>4</w:t>
      </w:r>
    </w:p>
    <w:p w14:paraId="194C47E5" w14:textId="77777777" w:rsidR="003272A8" w:rsidRDefault="003272A8">
      <w:pPr>
        <w:pStyle w:val="TOC2"/>
        <w:rPr>
          <w:rFonts w:asciiTheme="minorHAnsi" w:eastAsiaTheme="minorEastAsia" w:hAnsiTheme="minorHAnsi" w:cstheme="minorBidi"/>
          <w:noProof/>
          <w:sz w:val="22"/>
          <w:szCs w:val="22"/>
          <w:lang w:val="en-US" w:eastAsia="en-US"/>
        </w:rPr>
      </w:pPr>
      <w:r>
        <w:rPr>
          <w:noProof/>
        </w:rPr>
        <w:tab/>
      </w:r>
      <w:r>
        <w:rPr>
          <w:noProof/>
        </w:rPr>
        <w:tab/>
        <w:t>B.</w:t>
      </w:r>
      <w:r>
        <w:rPr>
          <w:rFonts w:asciiTheme="minorHAnsi" w:eastAsiaTheme="minorEastAsia" w:hAnsiTheme="minorHAnsi" w:cstheme="minorBidi"/>
          <w:noProof/>
          <w:sz w:val="22"/>
          <w:szCs w:val="22"/>
          <w:lang w:val="en-US" w:eastAsia="en-US"/>
        </w:rPr>
        <w:tab/>
      </w:r>
      <w:r>
        <w:rPr>
          <w:noProof/>
        </w:rPr>
        <w:t xml:space="preserve">Annual report on the technical review of greenhouse gas inventories from </w:t>
      </w:r>
      <w:r w:rsidR="00C5232A">
        <w:rPr>
          <w:noProof/>
        </w:rPr>
        <w:br/>
      </w:r>
      <w:r w:rsidR="00C5232A">
        <w:rPr>
          <w:noProof/>
        </w:rPr>
        <w:tab/>
      </w:r>
      <w:r w:rsidR="00C5232A">
        <w:rPr>
          <w:noProof/>
        </w:rPr>
        <w:tab/>
      </w:r>
      <w:r w:rsidR="00C5232A">
        <w:rPr>
          <w:noProof/>
        </w:rPr>
        <w:tab/>
      </w:r>
      <w:r>
        <w:rPr>
          <w:noProof/>
        </w:rPr>
        <w:t>Parties included in Annex I to the Convention</w:t>
      </w:r>
      <w:r>
        <w:rPr>
          <w:noProof/>
          <w:webHidden/>
        </w:rPr>
        <w:tab/>
      </w:r>
      <w:r w:rsidR="00C5232A">
        <w:rPr>
          <w:noProof/>
          <w:webHidden/>
        </w:rPr>
        <w:tab/>
      </w:r>
      <w:r w:rsidR="00A56CD0">
        <w:rPr>
          <w:noProof/>
          <w:webHidden/>
        </w:rPr>
        <w:t>109</w:t>
      </w:r>
      <w:r w:rsidR="00C5232A">
        <w:rPr>
          <w:noProof/>
          <w:webHidden/>
        </w:rPr>
        <w:tab/>
      </w:r>
      <w:r w:rsidR="00A56CD0">
        <w:rPr>
          <w:noProof/>
          <w:webHidden/>
        </w:rPr>
        <w:t>2</w:t>
      </w:r>
      <w:r w:rsidR="00637F5A">
        <w:rPr>
          <w:noProof/>
          <w:webHidden/>
        </w:rPr>
        <w:t>4</w:t>
      </w:r>
    </w:p>
    <w:p w14:paraId="194C47E6" w14:textId="77777777" w:rsidR="003272A8" w:rsidRDefault="003272A8">
      <w:pPr>
        <w:pStyle w:val="TOC2"/>
        <w:rPr>
          <w:rFonts w:asciiTheme="minorHAnsi" w:eastAsiaTheme="minorEastAsia" w:hAnsiTheme="minorHAnsi" w:cstheme="minorBidi"/>
          <w:noProof/>
          <w:sz w:val="22"/>
          <w:szCs w:val="22"/>
          <w:lang w:val="en-US" w:eastAsia="en-US"/>
        </w:rPr>
      </w:pPr>
      <w:r>
        <w:rPr>
          <w:noProof/>
        </w:rPr>
        <w:tab/>
      </w:r>
      <w:r>
        <w:rPr>
          <w:noProof/>
        </w:rPr>
        <w:tab/>
        <w:t>C.</w:t>
      </w:r>
      <w:r>
        <w:rPr>
          <w:rFonts w:asciiTheme="minorHAnsi" w:eastAsiaTheme="minorEastAsia" w:hAnsiTheme="minorHAnsi" w:cstheme="minorBidi"/>
          <w:noProof/>
          <w:sz w:val="22"/>
          <w:szCs w:val="22"/>
          <w:lang w:val="en-US" w:eastAsia="en-US"/>
        </w:rPr>
        <w:tab/>
      </w:r>
      <w:r>
        <w:rPr>
          <w:noProof/>
        </w:rPr>
        <w:t xml:space="preserve">Annual report on the technical review of greenhouse gas inventories and </w:t>
      </w:r>
      <w:r w:rsidR="00C5232A">
        <w:rPr>
          <w:noProof/>
        </w:rPr>
        <w:br/>
      </w:r>
      <w:r w:rsidR="00C5232A">
        <w:rPr>
          <w:noProof/>
        </w:rPr>
        <w:tab/>
      </w:r>
      <w:r w:rsidR="00C5232A">
        <w:rPr>
          <w:noProof/>
        </w:rPr>
        <w:tab/>
      </w:r>
      <w:r w:rsidR="00C5232A">
        <w:rPr>
          <w:noProof/>
        </w:rPr>
        <w:tab/>
      </w:r>
      <w:r>
        <w:rPr>
          <w:noProof/>
        </w:rPr>
        <w:t xml:space="preserve">other information reported by Parties included in Annex I to the Convention </w:t>
      </w:r>
      <w:r w:rsidR="00C5232A">
        <w:rPr>
          <w:noProof/>
        </w:rPr>
        <w:br/>
      </w:r>
      <w:r w:rsidR="00C5232A">
        <w:rPr>
          <w:noProof/>
        </w:rPr>
        <w:tab/>
      </w:r>
      <w:r w:rsidR="00C5232A">
        <w:rPr>
          <w:noProof/>
        </w:rPr>
        <w:tab/>
      </w:r>
      <w:r w:rsidR="00C5232A">
        <w:rPr>
          <w:noProof/>
        </w:rPr>
        <w:tab/>
      </w:r>
      <w:r>
        <w:rPr>
          <w:noProof/>
        </w:rPr>
        <w:t xml:space="preserve">that are also Parties to the Kyoto Protocol under Article 7, paragraph 1, </w:t>
      </w:r>
      <w:r w:rsidR="00C5232A">
        <w:rPr>
          <w:noProof/>
        </w:rPr>
        <w:br/>
      </w:r>
      <w:r w:rsidR="00C5232A">
        <w:rPr>
          <w:noProof/>
        </w:rPr>
        <w:tab/>
      </w:r>
      <w:r w:rsidR="00C5232A">
        <w:rPr>
          <w:noProof/>
        </w:rPr>
        <w:tab/>
      </w:r>
      <w:r w:rsidR="00C5232A">
        <w:rPr>
          <w:noProof/>
        </w:rPr>
        <w:tab/>
      </w:r>
      <w:r>
        <w:rPr>
          <w:noProof/>
        </w:rPr>
        <w:t>of the Kyoto Protocol</w:t>
      </w:r>
      <w:r>
        <w:rPr>
          <w:noProof/>
          <w:webHidden/>
        </w:rPr>
        <w:tab/>
      </w:r>
      <w:r w:rsidR="00C5232A">
        <w:rPr>
          <w:noProof/>
          <w:webHidden/>
        </w:rPr>
        <w:tab/>
      </w:r>
      <w:r w:rsidR="00A56CD0">
        <w:rPr>
          <w:noProof/>
          <w:webHidden/>
        </w:rPr>
        <w:t>110</w:t>
      </w:r>
      <w:r w:rsidR="00C5232A">
        <w:rPr>
          <w:noProof/>
          <w:webHidden/>
        </w:rPr>
        <w:tab/>
      </w:r>
      <w:r w:rsidR="00A56CD0">
        <w:rPr>
          <w:noProof/>
          <w:webHidden/>
        </w:rPr>
        <w:t>24</w:t>
      </w:r>
    </w:p>
    <w:p w14:paraId="194C47E7" w14:textId="77777777" w:rsidR="003272A8" w:rsidRDefault="003272A8" w:rsidP="00C5232A">
      <w:pPr>
        <w:pStyle w:val="TOC1"/>
        <w:ind w:left="567" w:hanging="567"/>
        <w:rPr>
          <w:rFonts w:asciiTheme="minorHAnsi" w:eastAsiaTheme="minorEastAsia" w:hAnsiTheme="minorHAnsi" w:cstheme="minorBidi"/>
          <w:noProof/>
          <w:sz w:val="22"/>
          <w:szCs w:val="22"/>
          <w:lang w:val="en-US" w:eastAsia="en-US"/>
        </w:rPr>
      </w:pPr>
      <w:r>
        <w:rPr>
          <w:noProof/>
          <w:lang w:eastAsia="en-US"/>
        </w:rPr>
        <w:tab/>
        <w:t>XV.</w:t>
      </w:r>
      <w:r>
        <w:rPr>
          <w:rFonts w:asciiTheme="minorHAnsi" w:eastAsiaTheme="minorEastAsia" w:hAnsiTheme="minorHAnsi" w:cstheme="minorBidi"/>
          <w:noProof/>
          <w:sz w:val="22"/>
          <w:szCs w:val="22"/>
          <w:lang w:val="en-US" w:eastAsia="en-US"/>
        </w:rPr>
        <w:tab/>
      </w:r>
      <w:r>
        <w:rPr>
          <w:noProof/>
        </w:rPr>
        <w:t>Other</w:t>
      </w:r>
      <w:r w:rsidRPr="00601989">
        <w:rPr>
          <w:bCs/>
          <w:noProof/>
        </w:rPr>
        <w:t xml:space="preserve"> </w:t>
      </w:r>
      <w:r>
        <w:rPr>
          <w:noProof/>
        </w:rPr>
        <w:t>matters</w:t>
      </w:r>
      <w:r w:rsidR="00C92818">
        <w:rPr>
          <w:noProof/>
        </w:rPr>
        <w:t xml:space="preserve"> </w:t>
      </w:r>
      <w:r w:rsidR="00C5232A">
        <w:rPr>
          <w:noProof/>
        </w:rPr>
        <w:br/>
      </w:r>
      <w:r w:rsidR="00C5232A">
        <w:rPr>
          <w:noProof/>
        </w:rPr>
        <w:tab/>
      </w:r>
      <w:r w:rsidR="00C5232A">
        <w:rPr>
          <w:noProof/>
        </w:rPr>
        <w:tab/>
      </w:r>
      <w:r w:rsidRPr="00601989">
        <w:rPr>
          <w:noProof/>
          <w:lang w:eastAsia="en-US"/>
        </w:rPr>
        <w:t>(Agenda item 15)</w:t>
      </w:r>
      <w:r>
        <w:rPr>
          <w:noProof/>
          <w:webHidden/>
        </w:rPr>
        <w:tab/>
      </w:r>
      <w:r w:rsidR="00C5232A">
        <w:rPr>
          <w:noProof/>
          <w:webHidden/>
        </w:rPr>
        <w:tab/>
      </w:r>
      <w:r w:rsidR="00A56CD0">
        <w:rPr>
          <w:noProof/>
          <w:webHidden/>
        </w:rPr>
        <w:t>111</w:t>
      </w:r>
      <w:r w:rsidR="00C5232A">
        <w:rPr>
          <w:noProof/>
          <w:webHidden/>
        </w:rPr>
        <w:tab/>
      </w:r>
      <w:r w:rsidR="00A56CD0">
        <w:rPr>
          <w:noProof/>
          <w:webHidden/>
        </w:rPr>
        <w:t>24</w:t>
      </w:r>
    </w:p>
    <w:p w14:paraId="194C47E8" w14:textId="77777777" w:rsidR="003272A8" w:rsidRDefault="003272A8">
      <w:pPr>
        <w:pStyle w:val="TOC1"/>
        <w:rPr>
          <w:rFonts w:asciiTheme="minorHAnsi" w:eastAsiaTheme="minorEastAsia" w:hAnsiTheme="minorHAnsi" w:cstheme="minorBidi"/>
          <w:noProof/>
          <w:sz w:val="22"/>
          <w:szCs w:val="22"/>
          <w:lang w:val="en-US" w:eastAsia="en-US"/>
        </w:rPr>
      </w:pPr>
      <w:r>
        <w:rPr>
          <w:noProof/>
          <w:lang w:eastAsia="en-US"/>
        </w:rPr>
        <w:tab/>
        <w:t>XVI.</w:t>
      </w:r>
      <w:r>
        <w:rPr>
          <w:rFonts w:asciiTheme="minorHAnsi" w:eastAsiaTheme="minorEastAsia" w:hAnsiTheme="minorHAnsi" w:cstheme="minorBidi"/>
          <w:noProof/>
          <w:sz w:val="22"/>
          <w:szCs w:val="22"/>
          <w:lang w:val="en-US" w:eastAsia="en-US"/>
        </w:rPr>
        <w:tab/>
      </w:r>
      <w:r w:rsidR="00534AB9">
        <w:rPr>
          <w:noProof/>
        </w:rPr>
        <w:t>Closure of and re</w:t>
      </w:r>
      <w:r w:rsidR="00192790">
        <w:rPr>
          <w:noProof/>
        </w:rPr>
        <w:t>port</w:t>
      </w:r>
      <w:r>
        <w:rPr>
          <w:noProof/>
        </w:rPr>
        <w:t xml:space="preserve"> o</w:t>
      </w:r>
      <w:r w:rsidR="00192790">
        <w:rPr>
          <w:noProof/>
        </w:rPr>
        <w:t>n</w:t>
      </w:r>
      <w:r>
        <w:rPr>
          <w:noProof/>
        </w:rPr>
        <w:t xml:space="preserve"> the</w:t>
      </w:r>
      <w:r w:rsidRPr="00601989">
        <w:rPr>
          <w:bCs/>
          <w:noProof/>
        </w:rPr>
        <w:t xml:space="preserve"> </w:t>
      </w:r>
      <w:r>
        <w:rPr>
          <w:noProof/>
        </w:rPr>
        <w:t>session</w:t>
      </w:r>
      <w:r w:rsidR="00C92818">
        <w:rPr>
          <w:noProof/>
        </w:rPr>
        <w:t xml:space="preserve"> </w:t>
      </w:r>
      <w:r w:rsidR="00C5232A">
        <w:rPr>
          <w:noProof/>
        </w:rPr>
        <w:br/>
      </w:r>
      <w:r w:rsidR="00C5232A">
        <w:rPr>
          <w:noProof/>
        </w:rPr>
        <w:tab/>
      </w:r>
      <w:r w:rsidR="00C5232A">
        <w:rPr>
          <w:noProof/>
        </w:rPr>
        <w:tab/>
      </w:r>
      <w:r w:rsidRPr="00601989">
        <w:rPr>
          <w:noProof/>
          <w:lang w:eastAsia="en-US"/>
        </w:rPr>
        <w:t>(Agenda item 16)</w:t>
      </w:r>
      <w:r>
        <w:rPr>
          <w:noProof/>
          <w:webHidden/>
        </w:rPr>
        <w:tab/>
      </w:r>
      <w:r w:rsidR="00C5232A">
        <w:rPr>
          <w:noProof/>
          <w:webHidden/>
        </w:rPr>
        <w:tab/>
      </w:r>
      <w:r w:rsidR="00A56CD0">
        <w:rPr>
          <w:noProof/>
          <w:webHidden/>
        </w:rPr>
        <w:t>112</w:t>
      </w:r>
      <w:r w:rsidR="00BE386A">
        <w:rPr>
          <w:noProof/>
          <w:webHidden/>
        </w:rPr>
        <w:t>–</w:t>
      </w:r>
      <w:r w:rsidR="00A56CD0">
        <w:rPr>
          <w:noProof/>
          <w:webHidden/>
        </w:rPr>
        <w:t>11</w:t>
      </w:r>
      <w:r w:rsidR="00FB12A7">
        <w:rPr>
          <w:noProof/>
          <w:webHidden/>
        </w:rPr>
        <w:t>7</w:t>
      </w:r>
      <w:r w:rsidR="00C5232A">
        <w:rPr>
          <w:noProof/>
          <w:webHidden/>
        </w:rPr>
        <w:tab/>
      </w:r>
      <w:r w:rsidR="00A56CD0">
        <w:rPr>
          <w:noProof/>
          <w:webHidden/>
        </w:rPr>
        <w:t>24</w:t>
      </w:r>
    </w:p>
    <w:p w14:paraId="194C47E9" w14:textId="77777777" w:rsidR="003272A8" w:rsidRPr="003272A8" w:rsidRDefault="003272A8" w:rsidP="003272A8">
      <w:pPr>
        <w:tabs>
          <w:tab w:val="right" w:pos="850"/>
          <w:tab w:val="left" w:pos="1134"/>
          <w:tab w:val="left" w:pos="1559"/>
          <w:tab w:val="left" w:pos="1984"/>
          <w:tab w:val="left" w:leader="dot" w:pos="7654"/>
          <w:tab w:val="right" w:pos="8929"/>
          <w:tab w:val="right" w:pos="9638"/>
        </w:tabs>
        <w:spacing w:after="120"/>
      </w:pPr>
    </w:p>
    <w:p w14:paraId="194C47EA" w14:textId="77777777" w:rsidR="00F002CC" w:rsidRPr="00865CD7" w:rsidRDefault="00812B40" w:rsidP="00185F7D">
      <w:pPr>
        <w:pStyle w:val="HChG"/>
        <w:rPr>
          <w:rStyle w:val="SingleTxtGChar"/>
        </w:rPr>
      </w:pPr>
      <w:r>
        <w:br w:type="column"/>
      </w:r>
      <w:r w:rsidR="00185F7D">
        <w:lastRenderedPageBreak/>
        <w:tab/>
        <w:t>I.</w:t>
      </w:r>
      <w:r w:rsidR="00185F7D">
        <w:tab/>
      </w:r>
      <w:r w:rsidR="00F002CC" w:rsidRPr="008D1E0A">
        <w:t xml:space="preserve">Opening of the </w:t>
      </w:r>
      <w:r w:rsidR="00F002CC" w:rsidRPr="003272A8">
        <w:t>session</w:t>
      </w:r>
      <w:r w:rsidR="00F002CC" w:rsidRPr="00865CD7">
        <w:t xml:space="preserve"> </w:t>
      </w:r>
      <w:r w:rsidR="00F002CC" w:rsidRPr="00865CD7">
        <w:br/>
      </w:r>
      <w:r w:rsidR="00F002CC" w:rsidRPr="00F7617A">
        <w:rPr>
          <w:b w:val="0"/>
          <w:sz w:val="20"/>
        </w:rPr>
        <w:t>(Agenda item 1)</w:t>
      </w:r>
      <w:r w:rsidR="00F002CC" w:rsidRPr="00F7617A">
        <w:rPr>
          <w:b w:val="0"/>
        </w:rPr>
        <w:t xml:space="preserve"> </w:t>
      </w:r>
    </w:p>
    <w:p w14:paraId="194C47EB" w14:textId="77777777" w:rsidR="003D5414" w:rsidRDefault="00185F7D" w:rsidP="00185F7D">
      <w:pPr>
        <w:pStyle w:val="SingleTxtG"/>
      </w:pPr>
      <w:bookmarkStart w:id="1" w:name="_Ref326930715"/>
      <w:bookmarkStart w:id="2" w:name="_Ref392163800"/>
      <w:r>
        <w:t>1.</w:t>
      </w:r>
      <w:r>
        <w:tab/>
      </w:r>
      <w:r w:rsidR="003D5414" w:rsidRPr="00865CD7">
        <w:t xml:space="preserve">The </w:t>
      </w:r>
      <w:r w:rsidR="00E56347">
        <w:t>fort</w:t>
      </w:r>
      <w:r w:rsidR="00730606">
        <w:t>y-first</w:t>
      </w:r>
      <w:r w:rsidR="003D5414" w:rsidRPr="00865CD7">
        <w:t xml:space="preserve"> session of the Subsidiary Body for Scientific and Technological Advice (SBSTA) was held at the </w:t>
      </w:r>
      <w:bookmarkEnd w:id="1"/>
      <w:r w:rsidR="00517246" w:rsidRPr="00517246">
        <w:t>United Nati</w:t>
      </w:r>
      <w:r w:rsidR="00B73CE1">
        <w:t xml:space="preserve">ons Climate Change Conference, </w:t>
      </w:r>
      <w:r w:rsidR="00517246" w:rsidRPr="00517246">
        <w:t>Lima, Peru</w:t>
      </w:r>
      <w:r w:rsidR="00517246">
        <w:t xml:space="preserve">, </w:t>
      </w:r>
      <w:r w:rsidR="00A0792F">
        <w:t xml:space="preserve">from </w:t>
      </w:r>
      <w:r w:rsidR="00730606">
        <w:t>1</w:t>
      </w:r>
      <w:r w:rsidR="00A0792F">
        <w:t xml:space="preserve"> to </w:t>
      </w:r>
      <w:r w:rsidR="00730606">
        <w:t>6</w:t>
      </w:r>
      <w:r w:rsidR="003D5414">
        <w:t xml:space="preserve"> </w:t>
      </w:r>
      <w:r w:rsidR="00730606">
        <w:t>December</w:t>
      </w:r>
      <w:r w:rsidR="003D5414">
        <w:t xml:space="preserve"> 2014.</w:t>
      </w:r>
      <w:bookmarkEnd w:id="2"/>
      <w:r w:rsidR="005E065F">
        <w:t xml:space="preserve"> </w:t>
      </w:r>
      <w:bookmarkStart w:id="3" w:name="_Ref298150457"/>
      <w:r w:rsidR="003D5414" w:rsidRPr="00865CD7">
        <w:t>The Chair o</w:t>
      </w:r>
      <w:r w:rsidR="003D5414">
        <w:t>f the SBSTA, Mr</w:t>
      </w:r>
      <w:r w:rsidR="003D5414" w:rsidRPr="00E36000">
        <w:t xml:space="preserve">. Emmanuel Dumisani Dlamini (Swaziland), opened the session </w:t>
      </w:r>
      <w:r w:rsidR="00730606" w:rsidRPr="00E36000">
        <w:t>on Mon</w:t>
      </w:r>
      <w:r w:rsidR="003D5414" w:rsidRPr="00E36000">
        <w:t xml:space="preserve">day, </w:t>
      </w:r>
      <w:r w:rsidR="00730606" w:rsidRPr="00E36000">
        <w:t>1</w:t>
      </w:r>
      <w:r w:rsidR="003D5414" w:rsidRPr="00E36000">
        <w:t xml:space="preserve"> </w:t>
      </w:r>
      <w:r w:rsidR="00730606" w:rsidRPr="00E36000">
        <w:t>December</w:t>
      </w:r>
      <w:r w:rsidR="00535473">
        <w:t>,</w:t>
      </w:r>
      <w:r w:rsidR="00E56347">
        <w:t xml:space="preserve"> </w:t>
      </w:r>
      <w:r w:rsidR="003D5414" w:rsidRPr="00E36000">
        <w:t xml:space="preserve">and welcomed all Parties and observers. He also welcomed Mr. </w:t>
      </w:r>
      <w:proofErr w:type="spellStart"/>
      <w:r w:rsidR="003D5414" w:rsidRPr="00E36000">
        <w:t>Narcis</w:t>
      </w:r>
      <w:proofErr w:type="spellEnd"/>
      <w:r w:rsidR="003D5414" w:rsidRPr="00E36000">
        <w:t xml:space="preserve"> Paulin </w:t>
      </w:r>
      <w:proofErr w:type="spellStart"/>
      <w:r w:rsidR="003D5414" w:rsidRPr="00E36000">
        <w:t>Jeler</w:t>
      </w:r>
      <w:proofErr w:type="spellEnd"/>
      <w:r w:rsidR="003D5414" w:rsidRPr="00E36000">
        <w:t xml:space="preserve"> (Romania) as Vice-Chair of the SBSTA </w:t>
      </w:r>
      <w:r w:rsidR="00A5332E" w:rsidRPr="00E36000">
        <w:t xml:space="preserve">and Ms. </w:t>
      </w:r>
      <w:proofErr w:type="spellStart"/>
      <w:r w:rsidR="00A5332E" w:rsidRPr="00E36000">
        <w:t>Jurga</w:t>
      </w:r>
      <w:proofErr w:type="spellEnd"/>
      <w:r w:rsidR="00A5332E" w:rsidRPr="00E36000">
        <w:t xml:space="preserve"> </w:t>
      </w:r>
      <w:proofErr w:type="spellStart"/>
      <w:r w:rsidR="00A5332E" w:rsidRPr="00E36000">
        <w:t>Rabazauskaite-Survile</w:t>
      </w:r>
      <w:proofErr w:type="spellEnd"/>
      <w:r w:rsidR="00A5332E" w:rsidRPr="00E36000">
        <w:t xml:space="preserve"> (Lithuania) </w:t>
      </w:r>
      <w:r w:rsidR="003D5414" w:rsidRPr="00E36000">
        <w:t>as Rapporteur.</w:t>
      </w:r>
      <w:bookmarkEnd w:id="3"/>
    </w:p>
    <w:p w14:paraId="194C47EC" w14:textId="77777777" w:rsidR="003D5414" w:rsidRPr="008D1E0A" w:rsidRDefault="00185F7D" w:rsidP="00185F7D">
      <w:pPr>
        <w:pStyle w:val="HChG"/>
        <w:rPr>
          <w:sz w:val="20"/>
        </w:rPr>
      </w:pPr>
      <w:bookmarkStart w:id="4" w:name="_Toc305764163"/>
      <w:bookmarkStart w:id="5" w:name="_Toc328480789"/>
      <w:bookmarkStart w:id="6" w:name="_Toc361321963"/>
      <w:bookmarkStart w:id="7" w:name="_Toc373495738"/>
      <w:bookmarkStart w:id="8" w:name="_Toc391892167"/>
      <w:bookmarkStart w:id="9" w:name="_Toc391892351"/>
      <w:bookmarkStart w:id="10" w:name="_Toc409437618"/>
      <w:r>
        <w:tab/>
        <w:t>II.</w:t>
      </w:r>
      <w:r>
        <w:tab/>
      </w:r>
      <w:r w:rsidR="003D5414" w:rsidRPr="003272A8">
        <w:t>Organizational</w:t>
      </w:r>
      <w:r w:rsidR="003D5414" w:rsidRPr="008D1E0A">
        <w:t xml:space="preserve"> matters</w:t>
      </w:r>
      <w:r w:rsidR="003D5414" w:rsidRPr="008D1E0A">
        <w:br/>
      </w:r>
      <w:r w:rsidR="003D5414" w:rsidRPr="00F7617A">
        <w:rPr>
          <w:b w:val="0"/>
          <w:sz w:val="20"/>
        </w:rPr>
        <w:t>(Agenda item 2)</w:t>
      </w:r>
      <w:bookmarkEnd w:id="4"/>
      <w:bookmarkEnd w:id="5"/>
      <w:bookmarkEnd w:id="6"/>
      <w:bookmarkEnd w:id="7"/>
      <w:bookmarkEnd w:id="8"/>
      <w:bookmarkEnd w:id="9"/>
      <w:bookmarkEnd w:id="10"/>
    </w:p>
    <w:p w14:paraId="194C47ED" w14:textId="77777777" w:rsidR="003D5414" w:rsidRPr="00865CD7" w:rsidRDefault="00185F7D" w:rsidP="00185F7D">
      <w:pPr>
        <w:pStyle w:val="H1G"/>
        <w:tabs>
          <w:tab w:val="right" w:pos="850"/>
        </w:tabs>
        <w:rPr>
          <w:sz w:val="20"/>
        </w:rPr>
      </w:pPr>
      <w:bookmarkStart w:id="11" w:name="_Toc305764164"/>
      <w:bookmarkStart w:id="12" w:name="_Toc328480790"/>
      <w:bookmarkStart w:id="13" w:name="_Toc359945298"/>
      <w:bookmarkStart w:id="14" w:name="_Toc361321674"/>
      <w:bookmarkStart w:id="15" w:name="_Toc361321964"/>
      <w:bookmarkStart w:id="16" w:name="_Toc373495739"/>
      <w:bookmarkStart w:id="17" w:name="_Toc391892168"/>
      <w:bookmarkStart w:id="18" w:name="_Toc391892352"/>
      <w:bookmarkStart w:id="19" w:name="_Toc409437619"/>
      <w:r>
        <w:rPr>
          <w:lang w:eastAsia="en-US"/>
        </w:rPr>
        <w:tab/>
        <w:t>A.</w:t>
      </w:r>
      <w:r>
        <w:rPr>
          <w:lang w:eastAsia="en-US"/>
        </w:rPr>
        <w:tab/>
      </w:r>
      <w:r w:rsidR="003D5414" w:rsidRPr="008D1E0A">
        <w:rPr>
          <w:lang w:eastAsia="en-US"/>
        </w:rPr>
        <w:t>Adoption</w:t>
      </w:r>
      <w:r w:rsidR="003D5414" w:rsidRPr="008D1E0A">
        <w:t xml:space="preserve"> of the agenda</w:t>
      </w:r>
      <w:r w:rsidR="003D5414" w:rsidRPr="00865CD7">
        <w:br/>
      </w:r>
      <w:r w:rsidR="003D5414" w:rsidRPr="00F7617A">
        <w:rPr>
          <w:b w:val="0"/>
          <w:sz w:val="20"/>
        </w:rPr>
        <w:t xml:space="preserve">(Agenda </w:t>
      </w:r>
      <w:r w:rsidR="00630C65" w:rsidRPr="00F7617A">
        <w:rPr>
          <w:b w:val="0"/>
          <w:sz w:val="20"/>
        </w:rPr>
        <w:t>sub-item</w:t>
      </w:r>
      <w:r w:rsidR="003D5414" w:rsidRPr="00F7617A">
        <w:rPr>
          <w:b w:val="0"/>
          <w:sz w:val="20"/>
        </w:rPr>
        <w:t xml:space="preserve"> 2(a))</w:t>
      </w:r>
      <w:bookmarkEnd w:id="11"/>
      <w:bookmarkEnd w:id="12"/>
      <w:bookmarkEnd w:id="13"/>
      <w:bookmarkEnd w:id="14"/>
      <w:bookmarkEnd w:id="15"/>
      <w:bookmarkEnd w:id="16"/>
      <w:bookmarkEnd w:id="17"/>
      <w:bookmarkEnd w:id="18"/>
      <w:bookmarkEnd w:id="19"/>
    </w:p>
    <w:p w14:paraId="194C47EE" w14:textId="77777777" w:rsidR="008C7112" w:rsidRPr="00997DB9" w:rsidRDefault="00185F7D" w:rsidP="00185F7D">
      <w:pPr>
        <w:pStyle w:val="SingleTxtG"/>
      </w:pPr>
      <w:bookmarkStart w:id="20" w:name="_Ref326930795"/>
      <w:bookmarkStart w:id="21" w:name="_Ref392163817"/>
      <w:r>
        <w:t>2.</w:t>
      </w:r>
      <w:r>
        <w:tab/>
      </w:r>
      <w:r w:rsidR="008C7112" w:rsidRPr="00997DB9">
        <w:t>At its 1</w:t>
      </w:r>
      <w:r w:rsidR="008C7112" w:rsidRPr="00997DB9">
        <w:rPr>
          <w:vertAlign w:val="superscript"/>
        </w:rPr>
        <w:t>st</w:t>
      </w:r>
      <w:r w:rsidR="008C7112" w:rsidRPr="00997DB9">
        <w:t xml:space="preserve"> meeting, on </w:t>
      </w:r>
      <w:r w:rsidR="00730606" w:rsidRPr="00997DB9">
        <w:t>1</w:t>
      </w:r>
      <w:r w:rsidR="008C7112" w:rsidRPr="00997DB9">
        <w:t xml:space="preserve"> </w:t>
      </w:r>
      <w:r w:rsidR="00730606" w:rsidRPr="00997DB9">
        <w:t>December</w:t>
      </w:r>
      <w:r w:rsidR="008C7112" w:rsidRPr="00997DB9">
        <w:t>, the SBSTA considered a note by the Executive Secretary containing the provisional agenda and annotations (</w:t>
      </w:r>
      <w:r w:rsidR="00730606" w:rsidRPr="00997DB9">
        <w:t>FCCC/SBSTA/2014/</w:t>
      </w:r>
      <w:r w:rsidR="00E36000" w:rsidRPr="00997DB9">
        <w:t>3</w:t>
      </w:r>
      <w:r w:rsidR="008C7112" w:rsidRPr="00997DB9">
        <w:t>).</w:t>
      </w:r>
      <w:bookmarkEnd w:id="20"/>
      <w:r w:rsidR="008C7112" w:rsidRPr="00997DB9">
        <w:t xml:space="preserve"> </w:t>
      </w:r>
    </w:p>
    <w:p w14:paraId="194C47EF" w14:textId="77777777" w:rsidR="00DE6C2B" w:rsidRPr="00997DB9" w:rsidRDefault="00185F7D" w:rsidP="00185F7D">
      <w:pPr>
        <w:pStyle w:val="SingleTxtG"/>
      </w:pPr>
      <w:bookmarkStart w:id="22" w:name="_Ref409438646"/>
      <w:r>
        <w:t>3.</w:t>
      </w:r>
      <w:r>
        <w:tab/>
      </w:r>
      <w:r w:rsidR="008C7112" w:rsidRPr="00997DB9">
        <w:t xml:space="preserve">At the same meeting, </w:t>
      </w:r>
      <w:r w:rsidR="008C7112" w:rsidRPr="00997DB9">
        <w:rPr>
          <w:color w:val="000000"/>
        </w:rPr>
        <w:t xml:space="preserve">the SBSTA adopted its </w:t>
      </w:r>
      <w:r w:rsidR="00730606" w:rsidRPr="00997DB9">
        <w:t xml:space="preserve">agenda </w:t>
      </w:r>
      <w:r w:rsidR="008C7112" w:rsidRPr="00997DB9">
        <w:t>as follows</w:t>
      </w:r>
      <w:r w:rsidR="00DE6C2B" w:rsidRPr="00997DB9">
        <w:t>:</w:t>
      </w:r>
      <w:bookmarkEnd w:id="21"/>
      <w:bookmarkEnd w:id="22"/>
      <w:r w:rsidR="001C32C4" w:rsidRPr="00997DB9">
        <w:t xml:space="preserve"> </w:t>
      </w:r>
    </w:p>
    <w:p w14:paraId="194C47F0" w14:textId="1E39C0B0" w:rsidR="00730606" w:rsidRPr="008D1E0A" w:rsidRDefault="00B7029C" w:rsidP="00B7029C">
      <w:pPr>
        <w:tabs>
          <w:tab w:val="left" w:pos="900"/>
        </w:tabs>
        <w:suppressAutoHyphens w:val="0"/>
        <w:spacing w:after="120" w:line="240" w:lineRule="auto"/>
        <w:ind w:left="2268" w:right="-22" w:hanging="567"/>
      </w:pPr>
      <w:bookmarkStart w:id="23" w:name="OLE_LINK3"/>
      <w:bookmarkStart w:id="24" w:name="OLE_LINK4"/>
      <w:r w:rsidRPr="008D1E0A">
        <w:t>1.</w:t>
      </w:r>
      <w:r w:rsidRPr="008D1E0A">
        <w:tab/>
      </w:r>
      <w:r w:rsidR="00730606" w:rsidRPr="008D1E0A">
        <w:t>Opening of the session.</w:t>
      </w:r>
    </w:p>
    <w:p w14:paraId="194C47F1" w14:textId="7AE78081" w:rsidR="00730606" w:rsidRPr="008D1E0A" w:rsidRDefault="00B7029C" w:rsidP="00B7029C">
      <w:pPr>
        <w:tabs>
          <w:tab w:val="left" w:pos="900"/>
        </w:tabs>
        <w:suppressAutoHyphens w:val="0"/>
        <w:spacing w:after="120" w:line="240" w:lineRule="auto"/>
        <w:ind w:left="2268" w:right="-22" w:hanging="567"/>
      </w:pPr>
      <w:r w:rsidRPr="008D1E0A">
        <w:t>2.</w:t>
      </w:r>
      <w:r w:rsidRPr="008D1E0A">
        <w:tab/>
      </w:r>
      <w:r w:rsidR="00730606" w:rsidRPr="008D1E0A">
        <w:t>Organizational matters:</w:t>
      </w:r>
    </w:p>
    <w:p w14:paraId="194C47F2" w14:textId="07B9B87E" w:rsidR="00730606" w:rsidRPr="008D1E0A" w:rsidRDefault="00B7029C" w:rsidP="00B7029C">
      <w:pPr>
        <w:tabs>
          <w:tab w:val="left" w:pos="720"/>
          <w:tab w:val="num" w:pos="1620"/>
        </w:tabs>
        <w:suppressAutoHyphens w:val="0"/>
        <w:spacing w:after="120" w:line="240" w:lineRule="auto"/>
        <w:ind w:left="2268" w:right="-22"/>
      </w:pPr>
      <w:r w:rsidRPr="008D1E0A">
        <w:t>(a)</w:t>
      </w:r>
      <w:r w:rsidRPr="008D1E0A">
        <w:tab/>
      </w:r>
      <w:r w:rsidR="00730606" w:rsidRPr="008D1E0A">
        <w:t>Adoption of the agenda;</w:t>
      </w:r>
    </w:p>
    <w:p w14:paraId="194C47F3" w14:textId="0582D889" w:rsidR="00730606" w:rsidRPr="008D1E0A" w:rsidRDefault="00B7029C" w:rsidP="00B7029C">
      <w:pPr>
        <w:tabs>
          <w:tab w:val="left" w:pos="720"/>
          <w:tab w:val="num" w:pos="1620"/>
        </w:tabs>
        <w:suppressAutoHyphens w:val="0"/>
        <w:spacing w:after="120" w:line="240" w:lineRule="auto"/>
        <w:ind w:left="2268" w:right="-22"/>
      </w:pPr>
      <w:r w:rsidRPr="008D1E0A">
        <w:t>(b)</w:t>
      </w:r>
      <w:r w:rsidRPr="008D1E0A">
        <w:tab/>
      </w:r>
      <w:r w:rsidR="00730606" w:rsidRPr="008D1E0A">
        <w:t>Organization of the work of the session;</w:t>
      </w:r>
    </w:p>
    <w:p w14:paraId="194C47F4" w14:textId="6F86128F" w:rsidR="00730606" w:rsidRPr="008D1E0A" w:rsidRDefault="00B7029C" w:rsidP="00B7029C">
      <w:pPr>
        <w:tabs>
          <w:tab w:val="left" w:pos="720"/>
          <w:tab w:val="num" w:pos="1620"/>
        </w:tabs>
        <w:suppressAutoHyphens w:val="0"/>
        <w:spacing w:after="120" w:line="240" w:lineRule="auto"/>
        <w:ind w:left="2268" w:right="-22"/>
      </w:pPr>
      <w:r w:rsidRPr="008D1E0A">
        <w:t>(c)</w:t>
      </w:r>
      <w:r w:rsidRPr="008D1E0A">
        <w:tab/>
      </w:r>
      <w:r w:rsidR="00730606" w:rsidRPr="008D1E0A">
        <w:t>Election of officers other than the Chair.</w:t>
      </w:r>
    </w:p>
    <w:p w14:paraId="194C47F5" w14:textId="554C69DC" w:rsidR="00730606" w:rsidRPr="008D1E0A" w:rsidRDefault="00B7029C" w:rsidP="00B7029C">
      <w:pPr>
        <w:tabs>
          <w:tab w:val="left" w:pos="900"/>
        </w:tabs>
        <w:suppressAutoHyphens w:val="0"/>
        <w:spacing w:after="120" w:line="240" w:lineRule="auto"/>
        <w:ind w:left="2268" w:right="-22" w:hanging="567"/>
      </w:pPr>
      <w:r w:rsidRPr="008D1E0A">
        <w:t>3.</w:t>
      </w:r>
      <w:r w:rsidRPr="008D1E0A">
        <w:tab/>
      </w:r>
      <w:r w:rsidR="00730606" w:rsidRPr="008D1E0A">
        <w:t>Nairobi work programme on impacts, vulnerability and adaptation to climate change.</w:t>
      </w:r>
    </w:p>
    <w:p w14:paraId="194C47F6" w14:textId="4031E5DF" w:rsidR="00730606" w:rsidRPr="008D1E0A" w:rsidRDefault="00B7029C" w:rsidP="00B7029C">
      <w:pPr>
        <w:tabs>
          <w:tab w:val="left" w:pos="720"/>
        </w:tabs>
        <w:suppressAutoHyphens w:val="0"/>
        <w:spacing w:after="120" w:line="240" w:lineRule="auto"/>
        <w:ind w:left="2268" w:right="-22" w:hanging="567"/>
      </w:pPr>
      <w:r w:rsidRPr="008D1E0A">
        <w:t>4.</w:t>
      </w:r>
      <w:r w:rsidRPr="008D1E0A">
        <w:tab/>
      </w:r>
      <w:r w:rsidR="00730606" w:rsidRPr="008D1E0A">
        <w:t>Report of the Adaptation Committee.</w:t>
      </w:r>
    </w:p>
    <w:p w14:paraId="194C47F7" w14:textId="31846C0C" w:rsidR="00730606" w:rsidRPr="008D1E0A" w:rsidRDefault="00B7029C" w:rsidP="00B7029C">
      <w:pPr>
        <w:tabs>
          <w:tab w:val="left" w:pos="900"/>
        </w:tabs>
        <w:suppressAutoHyphens w:val="0"/>
        <w:spacing w:after="120" w:line="240" w:lineRule="auto"/>
        <w:ind w:left="2268" w:right="-22" w:hanging="567"/>
      </w:pPr>
      <w:r w:rsidRPr="008D1E0A">
        <w:t>5.</w:t>
      </w:r>
      <w:r w:rsidRPr="008D1E0A">
        <w:tab/>
      </w:r>
      <w:r w:rsidR="00730606" w:rsidRPr="008D1E0A">
        <w:t>Development and transfer of technologies and implementation of the Technology Mechanism: joint annual report of the Technology Executive Committee and the Climate Technology Centre and Network.</w:t>
      </w:r>
    </w:p>
    <w:p w14:paraId="194C47F8" w14:textId="1D1E6138" w:rsidR="00730606" w:rsidRPr="008D1E0A" w:rsidRDefault="00B7029C" w:rsidP="00B7029C">
      <w:pPr>
        <w:tabs>
          <w:tab w:val="left" w:pos="720"/>
        </w:tabs>
        <w:suppressAutoHyphens w:val="0"/>
        <w:spacing w:after="120" w:line="240" w:lineRule="auto"/>
        <w:ind w:left="2268" w:right="-22" w:hanging="567"/>
      </w:pPr>
      <w:r w:rsidRPr="008D1E0A">
        <w:t>6.</w:t>
      </w:r>
      <w:r w:rsidRPr="008D1E0A">
        <w:tab/>
      </w:r>
      <w:r w:rsidR="00730606" w:rsidRPr="008D1E0A">
        <w:t>Methodological guidance for activities relating to reducing emissions from deforestation and forest degradation and the role of conservation, sustainable management of forests and enhancement of forest carbon stocks in developing countries.</w:t>
      </w:r>
    </w:p>
    <w:p w14:paraId="194C47F9" w14:textId="45A9C604" w:rsidR="00730606" w:rsidRPr="008D1E0A" w:rsidRDefault="00B7029C" w:rsidP="00B7029C">
      <w:pPr>
        <w:tabs>
          <w:tab w:val="left" w:pos="720"/>
        </w:tabs>
        <w:suppressAutoHyphens w:val="0"/>
        <w:spacing w:after="120" w:line="240" w:lineRule="auto"/>
        <w:ind w:left="2268" w:right="-22" w:hanging="567"/>
      </w:pPr>
      <w:r w:rsidRPr="008D1E0A">
        <w:t>7.</w:t>
      </w:r>
      <w:r w:rsidRPr="008D1E0A">
        <w:tab/>
      </w:r>
      <w:r w:rsidR="00730606" w:rsidRPr="008D1E0A">
        <w:t xml:space="preserve">Warsaw International Mechanism for Loss and Damage associated with Climate Change Impacts. </w:t>
      </w:r>
    </w:p>
    <w:p w14:paraId="194C47FA" w14:textId="404F84E3" w:rsidR="00730606" w:rsidRPr="008B5ED1" w:rsidRDefault="00B7029C" w:rsidP="00B7029C">
      <w:pPr>
        <w:tabs>
          <w:tab w:val="left" w:pos="720"/>
        </w:tabs>
        <w:suppressAutoHyphens w:val="0"/>
        <w:spacing w:after="120" w:line="240" w:lineRule="auto"/>
        <w:ind w:left="2268" w:right="-22" w:hanging="567"/>
      </w:pPr>
      <w:r w:rsidRPr="008B5ED1">
        <w:t>8.</w:t>
      </w:r>
      <w:r w:rsidRPr="008B5ED1">
        <w:tab/>
      </w:r>
      <w:r w:rsidR="00730606" w:rsidRPr="008B5ED1">
        <w:t>Matters relating to science and research:</w:t>
      </w:r>
    </w:p>
    <w:p w14:paraId="194C47FB" w14:textId="62004B24" w:rsidR="00730606" w:rsidRPr="00D418A7" w:rsidRDefault="00B7029C" w:rsidP="00B7029C">
      <w:pPr>
        <w:tabs>
          <w:tab w:val="left" w:pos="720"/>
          <w:tab w:val="num" w:pos="1620"/>
        </w:tabs>
        <w:suppressAutoHyphens w:val="0"/>
        <w:spacing w:after="120" w:line="240" w:lineRule="auto"/>
        <w:ind w:left="2268" w:right="-22"/>
      </w:pPr>
      <w:r w:rsidRPr="00D418A7">
        <w:t>(a)</w:t>
      </w:r>
      <w:r w:rsidRPr="00D418A7">
        <w:tab/>
      </w:r>
      <w:r w:rsidR="00730606" w:rsidRPr="00D418A7">
        <w:t>Fifth Assessment Report of the Intergovernmental Panel on Climate Change;</w:t>
      </w:r>
    </w:p>
    <w:p w14:paraId="194C47FC" w14:textId="5A900442" w:rsidR="00730606" w:rsidRPr="008D1E0A" w:rsidRDefault="00B7029C" w:rsidP="00B7029C">
      <w:pPr>
        <w:tabs>
          <w:tab w:val="left" w:pos="720"/>
          <w:tab w:val="num" w:pos="1620"/>
        </w:tabs>
        <w:suppressAutoHyphens w:val="0"/>
        <w:spacing w:after="120" w:line="240" w:lineRule="auto"/>
        <w:ind w:left="2268" w:right="-22"/>
      </w:pPr>
      <w:r w:rsidRPr="008D1E0A">
        <w:t>(b)</w:t>
      </w:r>
      <w:r w:rsidRPr="008D1E0A">
        <w:tab/>
      </w:r>
      <w:r w:rsidR="00730606" w:rsidRPr="008D1E0A">
        <w:t>Rese</w:t>
      </w:r>
      <w:r w:rsidR="003E01E8" w:rsidRPr="008D1E0A">
        <w:t>arch and systematic observation;</w:t>
      </w:r>
    </w:p>
    <w:p w14:paraId="194C47FD" w14:textId="636CA8AE" w:rsidR="003E01E8" w:rsidRPr="00D418A7" w:rsidRDefault="00B7029C" w:rsidP="00B7029C">
      <w:pPr>
        <w:tabs>
          <w:tab w:val="left" w:pos="720"/>
          <w:tab w:val="num" w:pos="1620"/>
        </w:tabs>
        <w:suppressAutoHyphens w:val="0"/>
        <w:spacing w:after="120" w:line="240" w:lineRule="auto"/>
        <w:ind w:left="2268" w:right="-22"/>
      </w:pPr>
      <w:r w:rsidRPr="00D418A7">
        <w:t>(c)</w:t>
      </w:r>
      <w:r w:rsidRPr="00D418A7">
        <w:tab/>
      </w:r>
      <w:r w:rsidR="003E01E8" w:rsidRPr="00D418A7">
        <w:t>The 2013–2015 review.</w:t>
      </w:r>
    </w:p>
    <w:p w14:paraId="194C47FE" w14:textId="54553204" w:rsidR="00730606" w:rsidRPr="008D1E0A" w:rsidRDefault="00B7029C" w:rsidP="00B7029C">
      <w:pPr>
        <w:tabs>
          <w:tab w:val="left" w:pos="720"/>
        </w:tabs>
        <w:suppressAutoHyphens w:val="0"/>
        <w:spacing w:after="120" w:line="240" w:lineRule="auto"/>
        <w:ind w:left="2268" w:right="-22" w:hanging="567"/>
      </w:pPr>
      <w:r w:rsidRPr="008D1E0A">
        <w:t>9.</w:t>
      </w:r>
      <w:r w:rsidRPr="008D1E0A">
        <w:tab/>
      </w:r>
      <w:r w:rsidR="00730606" w:rsidRPr="008D1E0A">
        <w:t>Impact of the implementation of response measures:</w:t>
      </w:r>
    </w:p>
    <w:p w14:paraId="194C47FF" w14:textId="36AADFB7" w:rsidR="00730606" w:rsidRPr="008D1E0A" w:rsidRDefault="00B7029C" w:rsidP="00B7029C">
      <w:pPr>
        <w:tabs>
          <w:tab w:val="left" w:pos="720"/>
          <w:tab w:val="num" w:pos="1620"/>
        </w:tabs>
        <w:suppressAutoHyphens w:val="0"/>
        <w:spacing w:after="120" w:line="240" w:lineRule="auto"/>
        <w:ind w:left="2268" w:right="-22"/>
      </w:pPr>
      <w:r w:rsidRPr="008D1E0A">
        <w:t>(a)</w:t>
      </w:r>
      <w:r w:rsidRPr="008D1E0A">
        <w:tab/>
      </w:r>
      <w:r w:rsidR="00730606" w:rsidRPr="008D1E0A">
        <w:t>Forum and work programme;</w:t>
      </w:r>
    </w:p>
    <w:p w14:paraId="194C4800" w14:textId="6415E2CE" w:rsidR="00730606" w:rsidRPr="008D1E0A" w:rsidRDefault="00B7029C" w:rsidP="00B7029C">
      <w:pPr>
        <w:tabs>
          <w:tab w:val="left" w:pos="720"/>
          <w:tab w:val="num" w:pos="1620"/>
        </w:tabs>
        <w:suppressAutoHyphens w:val="0"/>
        <w:spacing w:after="120" w:line="240" w:lineRule="auto"/>
        <w:ind w:left="2268" w:right="-22"/>
      </w:pPr>
      <w:r w:rsidRPr="008D1E0A">
        <w:t>(b)</w:t>
      </w:r>
      <w:r w:rsidRPr="008D1E0A">
        <w:tab/>
      </w:r>
      <w:r w:rsidR="00730606" w:rsidRPr="008D1E0A">
        <w:t>Matters relating to Article 2, paragraph 3, of the Kyoto Protocol.</w:t>
      </w:r>
    </w:p>
    <w:p w14:paraId="194C4801" w14:textId="07D72793" w:rsidR="00730606" w:rsidRPr="008D1E0A" w:rsidRDefault="00B7029C" w:rsidP="00B7029C">
      <w:pPr>
        <w:tabs>
          <w:tab w:val="left" w:pos="900"/>
        </w:tabs>
        <w:suppressAutoHyphens w:val="0"/>
        <w:spacing w:after="120" w:line="240" w:lineRule="auto"/>
        <w:ind w:left="2268" w:right="-22" w:hanging="567"/>
      </w:pPr>
      <w:r w:rsidRPr="008D1E0A">
        <w:lastRenderedPageBreak/>
        <w:t>10.</w:t>
      </w:r>
      <w:r w:rsidRPr="008D1E0A">
        <w:tab/>
      </w:r>
      <w:r w:rsidR="00730606" w:rsidRPr="008D1E0A">
        <w:t>Methodological issues under the Convention:</w:t>
      </w:r>
    </w:p>
    <w:p w14:paraId="194C4802" w14:textId="0C35D272" w:rsidR="00730606" w:rsidRPr="008D1E0A" w:rsidRDefault="00B7029C" w:rsidP="00B7029C">
      <w:pPr>
        <w:tabs>
          <w:tab w:val="left" w:pos="720"/>
          <w:tab w:val="num" w:pos="1620"/>
        </w:tabs>
        <w:suppressAutoHyphens w:val="0"/>
        <w:spacing w:after="120" w:line="240" w:lineRule="auto"/>
        <w:ind w:left="2835" w:right="-22" w:hanging="567"/>
      </w:pPr>
      <w:r w:rsidRPr="008D1E0A">
        <w:t>(a)</w:t>
      </w:r>
      <w:r w:rsidRPr="008D1E0A">
        <w:tab/>
      </w:r>
      <w:r w:rsidR="00730606" w:rsidRPr="008D1E0A">
        <w:t>Work programme on the revision of the guidelines for the review of biennial reports and national communications, including national inventory reviews, for developed country Parties;</w:t>
      </w:r>
    </w:p>
    <w:p w14:paraId="194C4803" w14:textId="7A4034C8" w:rsidR="00730606" w:rsidRPr="008D1E0A" w:rsidRDefault="00B7029C" w:rsidP="00B7029C">
      <w:pPr>
        <w:tabs>
          <w:tab w:val="left" w:pos="720"/>
          <w:tab w:val="num" w:pos="1620"/>
        </w:tabs>
        <w:suppressAutoHyphens w:val="0"/>
        <w:spacing w:after="120" w:line="240" w:lineRule="auto"/>
        <w:ind w:left="2835" w:right="-22" w:hanging="567"/>
      </w:pPr>
      <w:r w:rsidRPr="008D1E0A">
        <w:t>(b)</w:t>
      </w:r>
      <w:r w:rsidRPr="008D1E0A">
        <w:tab/>
      </w:r>
      <w:r w:rsidR="00730606" w:rsidRPr="008D1E0A">
        <w:t>Methodologies for the reporting of financial information by Parties included in Annex I to the Convention;</w:t>
      </w:r>
    </w:p>
    <w:p w14:paraId="194C4804" w14:textId="3770B799" w:rsidR="00730606" w:rsidRPr="008D1E0A" w:rsidRDefault="00B7029C" w:rsidP="00B7029C">
      <w:pPr>
        <w:tabs>
          <w:tab w:val="left" w:pos="720"/>
          <w:tab w:val="num" w:pos="1620"/>
        </w:tabs>
        <w:suppressAutoHyphens w:val="0"/>
        <w:spacing w:after="120" w:line="240" w:lineRule="auto"/>
        <w:ind w:left="2268" w:right="-22"/>
      </w:pPr>
      <w:r w:rsidRPr="008D1E0A">
        <w:t>(c)</w:t>
      </w:r>
      <w:r w:rsidRPr="008D1E0A">
        <w:tab/>
      </w:r>
      <w:r w:rsidR="00730606" w:rsidRPr="008D1E0A">
        <w:t>Common metrics to calculate the carbon dioxide equivalence of greenhouse gases;</w:t>
      </w:r>
    </w:p>
    <w:p w14:paraId="194C4805" w14:textId="28900085" w:rsidR="00730606" w:rsidRPr="008D1E0A" w:rsidRDefault="00B7029C" w:rsidP="00B7029C">
      <w:pPr>
        <w:tabs>
          <w:tab w:val="left" w:pos="720"/>
          <w:tab w:val="num" w:pos="1620"/>
        </w:tabs>
        <w:suppressAutoHyphens w:val="0"/>
        <w:spacing w:after="120" w:line="240" w:lineRule="auto"/>
        <w:ind w:left="2268" w:right="-22"/>
      </w:pPr>
      <w:r w:rsidRPr="008D1E0A">
        <w:t>(d)</w:t>
      </w:r>
      <w:r w:rsidRPr="008D1E0A">
        <w:tab/>
      </w:r>
      <w:r w:rsidR="00730606" w:rsidRPr="008D1E0A">
        <w:t>Emissions from fuel used for international aviation and maritime transport.</w:t>
      </w:r>
    </w:p>
    <w:p w14:paraId="194C4806" w14:textId="2D7CD1F9" w:rsidR="00730606" w:rsidRPr="00D27110" w:rsidRDefault="00B7029C" w:rsidP="00B7029C">
      <w:pPr>
        <w:tabs>
          <w:tab w:val="left" w:pos="900"/>
        </w:tabs>
        <w:suppressAutoHyphens w:val="0"/>
        <w:spacing w:after="120" w:line="240" w:lineRule="auto"/>
        <w:ind w:left="2268" w:right="-22" w:hanging="567"/>
      </w:pPr>
      <w:bookmarkStart w:id="25" w:name="OLE_LINK1"/>
      <w:bookmarkStart w:id="26" w:name="OLE_LINK2"/>
      <w:r w:rsidRPr="00D27110">
        <w:t>11.</w:t>
      </w:r>
      <w:r w:rsidRPr="00D27110">
        <w:tab/>
      </w:r>
      <w:r w:rsidR="00730606" w:rsidRPr="00D27110">
        <w:t>Methodological issues under the Kyoto Protocol:</w:t>
      </w:r>
    </w:p>
    <w:p w14:paraId="194C4807" w14:textId="214D4C82" w:rsidR="00730606" w:rsidRPr="00D27110" w:rsidRDefault="00B7029C" w:rsidP="00B7029C">
      <w:pPr>
        <w:tabs>
          <w:tab w:val="left" w:pos="720"/>
          <w:tab w:val="num" w:pos="1620"/>
        </w:tabs>
        <w:suppressAutoHyphens w:val="0"/>
        <w:spacing w:after="120" w:line="240" w:lineRule="auto"/>
        <w:ind w:left="2835" w:right="-22" w:hanging="567"/>
      </w:pPr>
      <w:r w:rsidRPr="00D27110">
        <w:t>(a)</w:t>
      </w:r>
      <w:r w:rsidRPr="00D27110">
        <w:tab/>
      </w:r>
      <w:r w:rsidR="00730606" w:rsidRPr="00D27110">
        <w:t>Implications of the implementation of decisions 2/CMP.7 to 4/CMP.7 and 1/CMP.8 on the previous decisions on methodological issues related to the Kyoto Protocol, including those relating to Articles 5, 7 and 8 of the Kyoto Protocol;</w:t>
      </w:r>
    </w:p>
    <w:p w14:paraId="194C4808" w14:textId="4FD45EFF" w:rsidR="00730606" w:rsidRPr="008D1E0A" w:rsidRDefault="00B7029C" w:rsidP="00B7029C">
      <w:pPr>
        <w:tabs>
          <w:tab w:val="left" w:pos="720"/>
          <w:tab w:val="num" w:pos="1620"/>
        </w:tabs>
        <w:suppressAutoHyphens w:val="0"/>
        <w:spacing w:after="120" w:line="240" w:lineRule="auto"/>
        <w:ind w:left="2835" w:right="-22" w:hanging="567"/>
      </w:pPr>
      <w:r w:rsidRPr="008D1E0A">
        <w:t>(b)</w:t>
      </w:r>
      <w:r w:rsidRPr="008D1E0A">
        <w:tab/>
      </w:r>
      <w:r w:rsidR="00730606" w:rsidRPr="008D1E0A">
        <w:t xml:space="preserve">Clarification of the text in section G (Article 3, paragraph 7 </w:t>
      </w:r>
      <w:proofErr w:type="spellStart"/>
      <w:r w:rsidR="00730606" w:rsidRPr="008D1E0A">
        <w:t>ter</w:t>
      </w:r>
      <w:proofErr w:type="spellEnd"/>
      <w:r w:rsidR="00730606" w:rsidRPr="008D1E0A">
        <w:t>) of the Doha Amendment to the Kyoto Protocol, in particular the information to be used to determine the “average annual emissions for the first three years of the preceding commitment period”;</w:t>
      </w:r>
    </w:p>
    <w:p w14:paraId="194C4809" w14:textId="1C143F7D" w:rsidR="00730606" w:rsidRPr="008D1E0A" w:rsidRDefault="00B7029C" w:rsidP="00B7029C">
      <w:pPr>
        <w:tabs>
          <w:tab w:val="left" w:pos="720"/>
          <w:tab w:val="num" w:pos="1620"/>
        </w:tabs>
        <w:suppressAutoHyphens w:val="0"/>
        <w:spacing w:after="120" w:line="240" w:lineRule="auto"/>
        <w:ind w:left="2835" w:right="-22" w:hanging="567"/>
      </w:pPr>
      <w:r w:rsidRPr="008D1E0A">
        <w:t>(c)</w:t>
      </w:r>
      <w:r w:rsidRPr="008D1E0A">
        <w:tab/>
      </w:r>
      <w:r w:rsidR="00730606" w:rsidRPr="008D1E0A">
        <w:t>Land use, land-use change and forestry under Article 3, paragraphs 3 and 4, of the Kyoto Protocol and under the clean development mechanism</w:t>
      </w:r>
      <w:bookmarkEnd w:id="25"/>
      <w:bookmarkEnd w:id="26"/>
      <w:r w:rsidR="00730606" w:rsidRPr="008D1E0A">
        <w:t>;</w:t>
      </w:r>
    </w:p>
    <w:p w14:paraId="194C480A" w14:textId="36600107" w:rsidR="00730606" w:rsidRPr="008D1E0A" w:rsidRDefault="00B7029C" w:rsidP="00B7029C">
      <w:pPr>
        <w:tabs>
          <w:tab w:val="left" w:pos="720"/>
          <w:tab w:val="num" w:pos="1620"/>
        </w:tabs>
        <w:suppressAutoHyphens w:val="0"/>
        <w:spacing w:after="120" w:line="240" w:lineRule="auto"/>
        <w:ind w:left="2835" w:right="-22" w:hanging="567"/>
      </w:pPr>
      <w:r w:rsidRPr="008D1E0A">
        <w:t>(d)</w:t>
      </w:r>
      <w:r w:rsidRPr="008D1E0A">
        <w:tab/>
      </w:r>
      <w:r w:rsidR="00730606" w:rsidRPr="008D1E0A">
        <w:t>Implications of the inclusion of reforestation of lands with forest in exhaustion as afforestation and reforestation clean development mechanism project activities.</w:t>
      </w:r>
    </w:p>
    <w:p w14:paraId="194C480B" w14:textId="44EF9626" w:rsidR="00730606" w:rsidRPr="008D1E0A" w:rsidRDefault="00B7029C" w:rsidP="00B7029C">
      <w:pPr>
        <w:tabs>
          <w:tab w:val="left" w:pos="720"/>
        </w:tabs>
        <w:suppressAutoHyphens w:val="0"/>
        <w:spacing w:after="120" w:line="240" w:lineRule="auto"/>
        <w:ind w:left="2268" w:right="-22" w:hanging="567"/>
      </w:pPr>
      <w:r w:rsidRPr="008D1E0A">
        <w:t>12.</w:t>
      </w:r>
      <w:r w:rsidRPr="008D1E0A">
        <w:tab/>
      </w:r>
      <w:r w:rsidR="00730606" w:rsidRPr="008D1E0A">
        <w:t>Market and non-market mechanisms under the Convention:</w:t>
      </w:r>
    </w:p>
    <w:p w14:paraId="194C480C" w14:textId="1E01C502" w:rsidR="00730606" w:rsidRPr="008D1E0A" w:rsidRDefault="00B7029C" w:rsidP="00B7029C">
      <w:pPr>
        <w:tabs>
          <w:tab w:val="left" w:pos="720"/>
          <w:tab w:val="num" w:pos="1620"/>
        </w:tabs>
        <w:suppressAutoHyphens w:val="0"/>
        <w:spacing w:after="120" w:line="240" w:lineRule="auto"/>
        <w:ind w:left="2268" w:right="-22"/>
      </w:pPr>
      <w:r w:rsidRPr="008D1E0A">
        <w:t>(a)</w:t>
      </w:r>
      <w:r w:rsidRPr="008D1E0A">
        <w:tab/>
      </w:r>
      <w:r w:rsidR="00730606" w:rsidRPr="008D1E0A">
        <w:t>Framework for various approaches;</w:t>
      </w:r>
    </w:p>
    <w:p w14:paraId="194C480D" w14:textId="77D4139F" w:rsidR="00730606" w:rsidRPr="008D1E0A" w:rsidRDefault="00B7029C" w:rsidP="00B7029C">
      <w:pPr>
        <w:tabs>
          <w:tab w:val="left" w:pos="720"/>
          <w:tab w:val="num" w:pos="1620"/>
        </w:tabs>
        <w:suppressAutoHyphens w:val="0"/>
        <w:spacing w:after="120" w:line="240" w:lineRule="auto"/>
        <w:ind w:left="2268" w:right="-22"/>
      </w:pPr>
      <w:r w:rsidRPr="008D1E0A">
        <w:t>(b)</w:t>
      </w:r>
      <w:r w:rsidRPr="008D1E0A">
        <w:tab/>
      </w:r>
      <w:r w:rsidR="00730606" w:rsidRPr="008D1E0A">
        <w:t>Non-market-based approaches;</w:t>
      </w:r>
    </w:p>
    <w:p w14:paraId="194C480E" w14:textId="1D058535" w:rsidR="00730606" w:rsidRPr="008D1E0A" w:rsidRDefault="00B7029C" w:rsidP="00B7029C">
      <w:pPr>
        <w:tabs>
          <w:tab w:val="left" w:pos="720"/>
          <w:tab w:val="num" w:pos="1620"/>
        </w:tabs>
        <w:suppressAutoHyphens w:val="0"/>
        <w:spacing w:after="120" w:line="240" w:lineRule="auto"/>
        <w:ind w:left="2268" w:right="-22"/>
      </w:pPr>
      <w:r w:rsidRPr="008D1E0A">
        <w:t>(c)</w:t>
      </w:r>
      <w:r w:rsidRPr="008D1E0A">
        <w:tab/>
      </w:r>
      <w:r w:rsidR="00730606" w:rsidRPr="008D1E0A">
        <w:t>New market-based mechanism.</w:t>
      </w:r>
    </w:p>
    <w:p w14:paraId="194C480F" w14:textId="19E2633B" w:rsidR="00730606" w:rsidRPr="008D1E0A" w:rsidRDefault="00B7029C" w:rsidP="00B7029C">
      <w:pPr>
        <w:tabs>
          <w:tab w:val="left" w:pos="720"/>
        </w:tabs>
        <w:suppressAutoHyphens w:val="0"/>
        <w:spacing w:after="120" w:line="240" w:lineRule="auto"/>
        <w:ind w:left="2268" w:right="-22" w:hanging="567"/>
      </w:pPr>
      <w:r w:rsidRPr="008D1E0A">
        <w:t>13.</w:t>
      </w:r>
      <w:r w:rsidRPr="008D1E0A">
        <w:tab/>
      </w:r>
      <w:r w:rsidR="00730606" w:rsidRPr="008D1E0A">
        <w:t xml:space="preserve">Work programme on clarification of quantified economy-wide emission reduction targets of developed country Parties. </w:t>
      </w:r>
    </w:p>
    <w:p w14:paraId="194C4810" w14:textId="73E100A3" w:rsidR="00730606" w:rsidRPr="008D1E0A" w:rsidRDefault="00B7029C" w:rsidP="00B7029C">
      <w:pPr>
        <w:tabs>
          <w:tab w:val="left" w:pos="720"/>
        </w:tabs>
        <w:suppressAutoHyphens w:val="0"/>
        <w:spacing w:after="120" w:line="240" w:lineRule="auto"/>
        <w:ind w:left="2268" w:right="-22" w:hanging="567"/>
      </w:pPr>
      <w:r w:rsidRPr="008D1E0A">
        <w:t>14.</w:t>
      </w:r>
      <w:r w:rsidRPr="008D1E0A">
        <w:tab/>
      </w:r>
      <w:r w:rsidR="00730606" w:rsidRPr="008D1E0A">
        <w:t>Reports on other activities:</w:t>
      </w:r>
    </w:p>
    <w:p w14:paraId="194C4811" w14:textId="0448B1FE" w:rsidR="00730606" w:rsidRPr="008D1E0A" w:rsidRDefault="00B7029C" w:rsidP="00B7029C">
      <w:pPr>
        <w:tabs>
          <w:tab w:val="left" w:pos="720"/>
          <w:tab w:val="num" w:pos="1620"/>
        </w:tabs>
        <w:suppressAutoHyphens w:val="0"/>
        <w:spacing w:after="120" w:line="240" w:lineRule="auto"/>
        <w:ind w:left="2835" w:right="-22" w:hanging="567"/>
      </w:pPr>
      <w:r w:rsidRPr="008D1E0A">
        <w:t>(a)</w:t>
      </w:r>
      <w:r w:rsidRPr="008D1E0A">
        <w:tab/>
      </w:r>
      <w:r w:rsidR="00730606" w:rsidRPr="008D1E0A">
        <w:t>Annual report on the technical review of information reported under the Convention related to biennial reports and national communications by Parties included in Annex I to the Convention;</w:t>
      </w:r>
    </w:p>
    <w:p w14:paraId="194C4812" w14:textId="1BE6E76B" w:rsidR="00730606" w:rsidRPr="008D1E0A" w:rsidRDefault="00B7029C" w:rsidP="00B7029C">
      <w:pPr>
        <w:tabs>
          <w:tab w:val="left" w:pos="720"/>
          <w:tab w:val="num" w:pos="1620"/>
        </w:tabs>
        <w:suppressAutoHyphens w:val="0"/>
        <w:spacing w:after="120" w:line="240" w:lineRule="auto"/>
        <w:ind w:left="2835" w:right="-22" w:hanging="567"/>
      </w:pPr>
      <w:r w:rsidRPr="008D1E0A">
        <w:t>(b)</w:t>
      </w:r>
      <w:r w:rsidRPr="008D1E0A">
        <w:tab/>
      </w:r>
      <w:r w:rsidR="00730606" w:rsidRPr="008D1E0A">
        <w:t>Annual report on the technical review of greenhouse gas inventories from Parties included in Annex I to the Convention;</w:t>
      </w:r>
    </w:p>
    <w:p w14:paraId="194C4813" w14:textId="1FB91EFF" w:rsidR="00730606" w:rsidRPr="008D1E0A" w:rsidRDefault="00B7029C" w:rsidP="00B7029C">
      <w:pPr>
        <w:tabs>
          <w:tab w:val="left" w:pos="720"/>
          <w:tab w:val="num" w:pos="1620"/>
        </w:tabs>
        <w:suppressAutoHyphens w:val="0"/>
        <w:spacing w:after="120" w:line="240" w:lineRule="auto"/>
        <w:ind w:left="2835" w:right="-22" w:hanging="567"/>
      </w:pPr>
      <w:r w:rsidRPr="008D1E0A">
        <w:t>(c)</w:t>
      </w:r>
      <w:r w:rsidRPr="008D1E0A">
        <w:tab/>
      </w:r>
      <w:r w:rsidR="00730606" w:rsidRPr="008D1E0A">
        <w:t>Annual report on the technical review of greenhouse gas inventories and other information reported by Parties included in Annex I to the Convention that are also Parties to the Kyoto Protocol under Article 7, paragraph 1, of the Kyoto Protocol.</w:t>
      </w:r>
    </w:p>
    <w:p w14:paraId="194C4814" w14:textId="4DA72166" w:rsidR="00730606" w:rsidRPr="008D1E0A" w:rsidRDefault="00B7029C" w:rsidP="00B7029C">
      <w:pPr>
        <w:tabs>
          <w:tab w:val="left" w:pos="720"/>
        </w:tabs>
        <w:suppressAutoHyphens w:val="0"/>
        <w:spacing w:after="120" w:line="240" w:lineRule="auto"/>
        <w:ind w:left="2268" w:right="-22" w:hanging="567"/>
      </w:pPr>
      <w:r w:rsidRPr="008D1E0A">
        <w:t>15.</w:t>
      </w:r>
      <w:r w:rsidRPr="008D1E0A">
        <w:tab/>
      </w:r>
      <w:r w:rsidR="00730606" w:rsidRPr="008D1E0A">
        <w:t>Other matters.</w:t>
      </w:r>
    </w:p>
    <w:p w14:paraId="194C4815" w14:textId="32003968" w:rsidR="00730606" w:rsidRPr="00CC440E" w:rsidRDefault="00B7029C" w:rsidP="00B7029C">
      <w:pPr>
        <w:tabs>
          <w:tab w:val="left" w:pos="900"/>
        </w:tabs>
        <w:suppressAutoHyphens w:val="0"/>
        <w:spacing w:after="120" w:line="240" w:lineRule="auto"/>
        <w:ind w:left="2268" w:right="-22" w:hanging="567"/>
      </w:pPr>
      <w:r w:rsidRPr="00CC440E">
        <w:t>16.</w:t>
      </w:r>
      <w:r w:rsidRPr="00CC440E">
        <w:tab/>
      </w:r>
      <w:r w:rsidR="00534AB9" w:rsidRPr="00CC440E">
        <w:t>Closure of and r</w:t>
      </w:r>
      <w:r w:rsidR="00E56347" w:rsidRPr="00CC440E">
        <w:t xml:space="preserve">eport on </w:t>
      </w:r>
      <w:r w:rsidR="00730606" w:rsidRPr="00CC440E">
        <w:t>the session.</w:t>
      </w:r>
      <w:bookmarkEnd w:id="23"/>
      <w:bookmarkEnd w:id="24"/>
    </w:p>
    <w:p w14:paraId="194C4816" w14:textId="77777777" w:rsidR="005D1B09" w:rsidRPr="00CC440E" w:rsidRDefault="00185F7D" w:rsidP="00185F7D">
      <w:pPr>
        <w:pStyle w:val="SingleTxtG"/>
      </w:pPr>
      <w:bookmarkStart w:id="27" w:name="_Ref409438773"/>
      <w:bookmarkStart w:id="28" w:name="_Ref344973485"/>
      <w:bookmarkStart w:id="29" w:name="_Ref374540940"/>
      <w:bookmarkStart w:id="30" w:name="_Ref326930819"/>
      <w:bookmarkStart w:id="31" w:name="_Toc305764165"/>
      <w:bookmarkStart w:id="32" w:name="_Toc328480791"/>
      <w:bookmarkStart w:id="33" w:name="_Toc361321675"/>
      <w:bookmarkStart w:id="34" w:name="_Toc361321965"/>
      <w:bookmarkStart w:id="35" w:name="_Toc373495740"/>
      <w:bookmarkStart w:id="36" w:name="_Toc391892169"/>
      <w:bookmarkStart w:id="37" w:name="_Toc391892353"/>
      <w:r>
        <w:t>4.</w:t>
      </w:r>
      <w:r>
        <w:tab/>
      </w:r>
      <w:r w:rsidR="00535473" w:rsidRPr="00CC440E">
        <w:t>At its 1</w:t>
      </w:r>
      <w:r w:rsidR="00535473" w:rsidRPr="00CC440E">
        <w:rPr>
          <w:vertAlign w:val="superscript"/>
        </w:rPr>
        <w:t>st</w:t>
      </w:r>
      <w:r w:rsidR="00535473" w:rsidRPr="00CC440E">
        <w:t xml:space="preserve"> meeting, </w:t>
      </w:r>
      <w:r w:rsidR="00B4302F" w:rsidRPr="00CC440E">
        <w:t xml:space="preserve">the SBSTA agreed that statements would be made following the adoption of the agenda and the launch of work. </w:t>
      </w:r>
      <w:r w:rsidR="009C37F4" w:rsidRPr="00CC440E">
        <w:t xml:space="preserve">All opening statements, including </w:t>
      </w:r>
      <w:r w:rsidR="00534AB9" w:rsidRPr="00CC440E">
        <w:t>those that were not delivered in the plenary owing to time constraints</w:t>
      </w:r>
      <w:r w:rsidR="009C37F4" w:rsidRPr="00CC440E">
        <w:t xml:space="preserve">, have been posted on the </w:t>
      </w:r>
      <w:r w:rsidR="00534AB9" w:rsidRPr="00CC440E">
        <w:t>SBSTA</w:t>
      </w:r>
      <w:r w:rsidR="009C37F4" w:rsidRPr="00CC440E">
        <w:t xml:space="preserve"> web</w:t>
      </w:r>
      <w:r w:rsidR="00534AB9" w:rsidRPr="00CC440E">
        <w:t xml:space="preserve"> page</w:t>
      </w:r>
      <w:r w:rsidR="00534AB9" w:rsidRPr="00CC440E">
        <w:rPr>
          <w:rStyle w:val="FootnoteReference"/>
        </w:rPr>
        <w:footnoteReference w:id="1"/>
      </w:r>
      <w:r w:rsidR="00534AB9" w:rsidRPr="00CC440E">
        <w:t xml:space="preserve"> </w:t>
      </w:r>
      <w:r w:rsidR="00192790" w:rsidRPr="00CC440E">
        <w:t>and made available on the submission portal</w:t>
      </w:r>
      <w:r w:rsidR="00B4302F" w:rsidRPr="00CC440E">
        <w:t>.</w:t>
      </w:r>
      <w:r w:rsidR="00B4302F" w:rsidRPr="00CC440E">
        <w:rPr>
          <w:rStyle w:val="FootnoteReference"/>
        </w:rPr>
        <w:footnoteReference w:id="2"/>
      </w:r>
      <w:r w:rsidR="00B4302F" w:rsidRPr="00CC440E">
        <w:t xml:space="preserve"> </w:t>
      </w:r>
    </w:p>
    <w:p w14:paraId="194C4817" w14:textId="77777777" w:rsidR="007C6C19" w:rsidRPr="00E56347" w:rsidRDefault="00185F7D" w:rsidP="00185F7D">
      <w:pPr>
        <w:pStyle w:val="SingleTxtG"/>
      </w:pPr>
      <w:r>
        <w:lastRenderedPageBreak/>
        <w:t>5.</w:t>
      </w:r>
      <w:r>
        <w:tab/>
      </w:r>
      <w:r w:rsidR="00D53CAC">
        <w:t>Also at the 1</w:t>
      </w:r>
      <w:r w:rsidR="00D53CAC" w:rsidRPr="00D53CAC">
        <w:rPr>
          <w:vertAlign w:val="superscript"/>
        </w:rPr>
        <w:t>st</w:t>
      </w:r>
      <w:r w:rsidR="00D53CAC">
        <w:t xml:space="preserve"> meeting, s</w:t>
      </w:r>
      <w:r w:rsidR="00535473" w:rsidRPr="00865CD7">
        <w:t xml:space="preserve">tatements were made by </w:t>
      </w:r>
      <w:r w:rsidR="00535473" w:rsidRPr="002F695A">
        <w:t xml:space="preserve">representatives </w:t>
      </w:r>
      <w:r w:rsidR="00535473" w:rsidRPr="00CC440E">
        <w:t xml:space="preserve">of </w:t>
      </w:r>
      <w:r w:rsidR="00D53CAC" w:rsidRPr="00CC440E">
        <w:rPr>
          <w:rStyle w:val="RegSingleTxtGChar"/>
        </w:rPr>
        <w:t>1</w:t>
      </w:r>
      <w:r w:rsidR="00271826" w:rsidRPr="00CC440E">
        <w:rPr>
          <w:rStyle w:val="RegSingleTxtGChar"/>
        </w:rPr>
        <w:t>2</w:t>
      </w:r>
      <w:r w:rsidR="00D53CAC" w:rsidRPr="00CC440E">
        <w:rPr>
          <w:rStyle w:val="RegSingleTxtGChar"/>
        </w:rPr>
        <w:t xml:space="preserve"> Parties</w:t>
      </w:r>
      <w:r w:rsidR="00D53CAC" w:rsidRPr="00BD24A3">
        <w:rPr>
          <w:rStyle w:val="RegSingleTxtGChar"/>
        </w:rPr>
        <w:t xml:space="preserve">, including on behalf of </w:t>
      </w:r>
      <w:r w:rsidR="00535473" w:rsidRPr="002F695A">
        <w:t xml:space="preserve">the Group of 77 and </w:t>
      </w:r>
      <w:r w:rsidR="00535473" w:rsidRPr="00271826">
        <w:t>China</w:t>
      </w:r>
      <w:r w:rsidR="00D53CAC" w:rsidRPr="00271826">
        <w:t xml:space="preserve"> </w:t>
      </w:r>
      <w:r w:rsidR="00D53CAC" w:rsidRPr="00271826">
        <w:rPr>
          <w:rStyle w:val="RegSingleTxtGChar"/>
        </w:rPr>
        <w:t>(G77 and China)</w:t>
      </w:r>
      <w:r w:rsidR="00535473" w:rsidRPr="00271826">
        <w:t>,</w:t>
      </w:r>
      <w:r w:rsidR="00535473" w:rsidRPr="002F695A">
        <w:t xml:space="preserve"> the Umbrella Group,</w:t>
      </w:r>
      <w:r w:rsidR="00BF2FC4">
        <w:t xml:space="preserve"> </w:t>
      </w:r>
      <w:r w:rsidR="00535473" w:rsidRPr="002F695A">
        <w:t>the Environmental Integrity Group (</w:t>
      </w:r>
      <w:r w:rsidR="00535473" w:rsidRPr="00271826">
        <w:t>EIG</w:t>
      </w:r>
      <w:r w:rsidR="00535473" w:rsidRPr="002F695A">
        <w:t xml:space="preserve">), the European Union </w:t>
      </w:r>
      <w:r w:rsidR="00271826">
        <w:t xml:space="preserve">(EU) </w:t>
      </w:r>
      <w:r w:rsidR="00535473" w:rsidRPr="002F695A">
        <w:t>and its 28 member States,</w:t>
      </w:r>
      <w:r w:rsidR="00275492" w:rsidRPr="002F695A">
        <w:t xml:space="preserve"> </w:t>
      </w:r>
      <w:r w:rsidR="00271826">
        <w:t xml:space="preserve">the African Group, </w:t>
      </w:r>
      <w:r w:rsidR="009B01F6" w:rsidRPr="002F695A">
        <w:t>the least developed countries (</w:t>
      </w:r>
      <w:r w:rsidR="009B01F6" w:rsidRPr="009C37F4">
        <w:t>LDCs</w:t>
      </w:r>
      <w:r w:rsidR="002F695A" w:rsidRPr="009C37F4">
        <w:t xml:space="preserve">), </w:t>
      </w:r>
      <w:r w:rsidR="0011424A" w:rsidRPr="009C37F4">
        <w:t xml:space="preserve">the Independent Association </w:t>
      </w:r>
      <w:r w:rsidR="002303FE">
        <w:t>for</w:t>
      </w:r>
      <w:r w:rsidR="002303FE" w:rsidRPr="009C37F4">
        <w:t xml:space="preserve"> </w:t>
      </w:r>
      <w:r w:rsidR="0011424A" w:rsidRPr="009C37F4">
        <w:t xml:space="preserve">Latin America and </w:t>
      </w:r>
      <w:r w:rsidR="002303FE">
        <w:t>t</w:t>
      </w:r>
      <w:r w:rsidR="002303FE" w:rsidRPr="009C37F4">
        <w:t xml:space="preserve">he </w:t>
      </w:r>
      <w:r w:rsidR="0011424A" w:rsidRPr="009C37F4">
        <w:t>Caribbean</w:t>
      </w:r>
      <w:r w:rsidR="009B01F6" w:rsidRPr="009C37F4">
        <w:t>,</w:t>
      </w:r>
      <w:r w:rsidR="00D53CAC" w:rsidRPr="00BD24A3">
        <w:rPr>
          <w:rStyle w:val="RegSingleTxtGChar"/>
        </w:rPr>
        <w:t xml:space="preserve"> </w:t>
      </w:r>
      <w:r w:rsidR="0011424A" w:rsidRPr="009C37F4">
        <w:t xml:space="preserve">the Coalition for Rainforest </w:t>
      </w:r>
      <w:r w:rsidR="0011424A" w:rsidRPr="00CC440E">
        <w:t>Nations</w:t>
      </w:r>
      <w:r w:rsidR="004D0CC4" w:rsidRPr="00CC440E">
        <w:t xml:space="preserve">, </w:t>
      </w:r>
      <w:r w:rsidR="0011424A" w:rsidRPr="00CC440E">
        <w:t>the Central American Integration System</w:t>
      </w:r>
      <w:r w:rsidR="00271826" w:rsidRPr="00CC440E">
        <w:t>, the Like</w:t>
      </w:r>
      <w:r w:rsidR="00A72BB6">
        <w:t>-m</w:t>
      </w:r>
      <w:r w:rsidR="00271826" w:rsidRPr="00CC440E">
        <w:t xml:space="preserve">inded </w:t>
      </w:r>
      <w:r w:rsidR="00A72BB6">
        <w:t xml:space="preserve">Developing </w:t>
      </w:r>
      <w:r w:rsidR="00271826" w:rsidRPr="00CC440E">
        <w:t>Countries</w:t>
      </w:r>
      <w:r w:rsidR="004D0CC4" w:rsidRPr="00CC440E">
        <w:t xml:space="preserve"> and</w:t>
      </w:r>
      <w:r w:rsidR="00271826" w:rsidRPr="00CC440E">
        <w:t xml:space="preserve"> </w:t>
      </w:r>
      <w:r w:rsidR="00A72BB6">
        <w:t>another</w:t>
      </w:r>
      <w:r w:rsidR="00A72BB6" w:rsidRPr="00CC440E">
        <w:t xml:space="preserve"> </w:t>
      </w:r>
      <w:r w:rsidR="004D0CC4" w:rsidRPr="00CC440E">
        <w:t>group of Parties.</w:t>
      </w:r>
      <w:r w:rsidR="004D0CC4" w:rsidRPr="00AE134F">
        <w:t xml:space="preserve"> </w:t>
      </w:r>
      <w:r w:rsidR="009B01F6" w:rsidRPr="009C37F4">
        <w:t>Statements</w:t>
      </w:r>
      <w:r w:rsidR="009B01F6" w:rsidRPr="002F695A">
        <w:t xml:space="preserve"> were also made by </w:t>
      </w:r>
      <w:r w:rsidR="002303FE">
        <w:t xml:space="preserve">representatives of </w:t>
      </w:r>
      <w:r w:rsidR="00175B05" w:rsidRPr="002F695A">
        <w:t xml:space="preserve">the Intergovernmental Panel on Climate Change (IPCC), </w:t>
      </w:r>
      <w:r w:rsidR="00B4302F" w:rsidRPr="0014187E">
        <w:t xml:space="preserve">the Global Climate Observing System (GCOS) </w:t>
      </w:r>
      <w:r w:rsidR="00D27110">
        <w:t xml:space="preserve">secretariat, </w:t>
      </w:r>
      <w:r w:rsidR="00B4302F" w:rsidRPr="0014187E">
        <w:t>Japan on behalf of the Committee on Earth Observation Satellites (CEOS) and the Coordination Group for Meteorological Satellites (CGMS</w:t>
      </w:r>
      <w:r w:rsidR="004D0CC4">
        <w:t>),</w:t>
      </w:r>
      <w:r w:rsidR="004D0CC4" w:rsidRPr="00865CD7">
        <w:t xml:space="preserve"> the International Civil Aviation Organization (</w:t>
      </w:r>
      <w:r w:rsidR="004D0CC4">
        <w:t xml:space="preserve">ICAO), </w:t>
      </w:r>
      <w:r w:rsidR="004D0CC4" w:rsidRPr="00C90B48">
        <w:t>the International Maritime Organization (IMO)</w:t>
      </w:r>
      <w:r w:rsidR="004D0CC4">
        <w:t xml:space="preserve">, </w:t>
      </w:r>
      <w:r w:rsidR="00D27110">
        <w:t>the United Nations Environment Programme</w:t>
      </w:r>
      <w:r w:rsidR="00602449">
        <w:t xml:space="preserve"> (UNEP)</w:t>
      </w:r>
      <w:r w:rsidR="00D27110">
        <w:t xml:space="preserve"> </w:t>
      </w:r>
      <w:r w:rsidR="009B01F6" w:rsidRPr="002F695A">
        <w:t xml:space="preserve">and </w:t>
      </w:r>
      <w:r w:rsidR="00D27110">
        <w:t xml:space="preserve">the </w:t>
      </w:r>
      <w:r w:rsidR="00B4302F" w:rsidRPr="0014187E">
        <w:t>World Meteorological Organization</w:t>
      </w:r>
      <w:r w:rsidR="00B4302F">
        <w:t xml:space="preserve"> (</w:t>
      </w:r>
      <w:r w:rsidR="009B01F6" w:rsidRPr="002F695A">
        <w:t>WMO</w:t>
      </w:r>
      <w:r w:rsidR="00B4302F">
        <w:t>)</w:t>
      </w:r>
      <w:r w:rsidR="009B01F6" w:rsidRPr="002F695A">
        <w:t>.</w:t>
      </w:r>
      <w:bookmarkEnd w:id="27"/>
      <w:r w:rsidR="00446CE6">
        <w:t xml:space="preserve"> </w:t>
      </w:r>
    </w:p>
    <w:p w14:paraId="194C4818" w14:textId="77777777" w:rsidR="003D5414" w:rsidRDefault="00185F7D" w:rsidP="00185F7D">
      <w:pPr>
        <w:pStyle w:val="H1G"/>
        <w:tabs>
          <w:tab w:val="right" w:pos="850"/>
        </w:tabs>
        <w:rPr>
          <w:sz w:val="20"/>
        </w:rPr>
      </w:pPr>
      <w:bookmarkStart w:id="38" w:name="_Toc409437620"/>
      <w:bookmarkEnd w:id="28"/>
      <w:bookmarkEnd w:id="29"/>
      <w:bookmarkEnd w:id="30"/>
      <w:r>
        <w:tab/>
        <w:t>B.</w:t>
      </w:r>
      <w:r>
        <w:tab/>
      </w:r>
      <w:r w:rsidR="003D5414" w:rsidRPr="002F695A">
        <w:t>Organization of the work of the session</w:t>
      </w:r>
      <w:r w:rsidR="003D5414" w:rsidRPr="00865CD7">
        <w:t xml:space="preserve"> </w:t>
      </w:r>
      <w:r w:rsidR="003D5414" w:rsidRPr="00865CD7">
        <w:br/>
      </w:r>
      <w:r w:rsidR="003D5414" w:rsidRPr="00F7617A">
        <w:rPr>
          <w:b w:val="0"/>
          <w:sz w:val="20"/>
        </w:rPr>
        <w:t xml:space="preserve">(Agenda </w:t>
      </w:r>
      <w:r w:rsidR="00630C65" w:rsidRPr="00F7617A">
        <w:rPr>
          <w:b w:val="0"/>
          <w:sz w:val="20"/>
        </w:rPr>
        <w:t>sub-item</w:t>
      </w:r>
      <w:r w:rsidR="003D5414" w:rsidRPr="00F7617A">
        <w:rPr>
          <w:b w:val="0"/>
          <w:sz w:val="20"/>
        </w:rPr>
        <w:t xml:space="preserve"> 2(b))</w:t>
      </w:r>
      <w:bookmarkEnd w:id="31"/>
      <w:bookmarkEnd w:id="32"/>
      <w:bookmarkEnd w:id="33"/>
      <w:bookmarkEnd w:id="34"/>
      <w:bookmarkEnd w:id="35"/>
      <w:bookmarkEnd w:id="36"/>
      <w:bookmarkEnd w:id="37"/>
      <w:bookmarkEnd w:id="38"/>
    </w:p>
    <w:p w14:paraId="194C4819" w14:textId="77777777" w:rsidR="003D5414" w:rsidRPr="00865CD7" w:rsidRDefault="00185F7D" w:rsidP="00185F7D">
      <w:pPr>
        <w:pStyle w:val="SingleTxtG"/>
      </w:pPr>
      <w:bookmarkStart w:id="39" w:name="_Ref326930839"/>
      <w:r>
        <w:t>6.</w:t>
      </w:r>
      <w:r>
        <w:tab/>
      </w:r>
      <w:r w:rsidR="00AD16B9" w:rsidRPr="00865CD7">
        <w:t>The SBSTA considered this agenda sub-item at its 1</w:t>
      </w:r>
      <w:r w:rsidR="00AD16B9" w:rsidRPr="00C21458">
        <w:rPr>
          <w:vertAlign w:val="superscript"/>
        </w:rPr>
        <w:t>st</w:t>
      </w:r>
      <w:r w:rsidR="00AD16B9" w:rsidRPr="00865CD7">
        <w:t xml:space="preserve"> meeting, at which the Chair drew attention to the proposed programme of </w:t>
      </w:r>
      <w:r w:rsidR="00815877">
        <w:t xml:space="preserve">work, </w:t>
      </w:r>
      <w:r w:rsidR="00290ACA" w:rsidRPr="00D418A7">
        <w:t>outli</w:t>
      </w:r>
      <w:r w:rsidR="00815877">
        <w:t>ned in his information note</w:t>
      </w:r>
      <w:r w:rsidR="00275492" w:rsidRPr="00D418A7">
        <w:t>.</w:t>
      </w:r>
      <w:r w:rsidR="00D418A7" w:rsidRPr="00D418A7">
        <w:rPr>
          <w:rStyle w:val="FootnoteReference"/>
        </w:rPr>
        <w:footnoteReference w:id="3"/>
      </w:r>
      <w:r w:rsidR="00D418A7" w:rsidRPr="00D418A7">
        <w:t xml:space="preserve"> </w:t>
      </w:r>
      <w:r w:rsidR="00C21458" w:rsidRPr="00D418A7">
        <w:t>In line with previously adopted SBI conclusions</w:t>
      </w:r>
      <w:r w:rsidR="00C21458" w:rsidRPr="00D418A7">
        <w:rPr>
          <w:sz w:val="18"/>
          <w:vertAlign w:val="superscript"/>
        </w:rPr>
        <w:footnoteReference w:id="4"/>
      </w:r>
      <w:r w:rsidR="00C21458" w:rsidRPr="00D418A7">
        <w:t xml:space="preserve"> on the timely conclusion of negotiations and related </w:t>
      </w:r>
      <w:r w:rsidR="00C21458" w:rsidRPr="004F243F">
        <w:t xml:space="preserve">working practices, the Chair informed the SBSTA that no meetings </w:t>
      </w:r>
      <w:r w:rsidR="00D418A7" w:rsidRPr="004F243F">
        <w:t>w</w:t>
      </w:r>
      <w:r w:rsidR="00C21458" w:rsidRPr="004F243F">
        <w:t>ill be organized after 6 p.m.</w:t>
      </w:r>
      <w:r w:rsidR="00C21458" w:rsidRPr="00A757B3">
        <w:t xml:space="preserve"> </w:t>
      </w:r>
      <w:r w:rsidR="00275492">
        <w:t xml:space="preserve">He </w:t>
      </w:r>
      <w:r w:rsidR="00AD16B9" w:rsidRPr="00865CD7">
        <w:t xml:space="preserve">also drew the attention of delegates to a cut-off deadline for </w:t>
      </w:r>
      <w:r w:rsidR="00AD16B9">
        <w:t xml:space="preserve">concluding the work of all </w:t>
      </w:r>
      <w:r w:rsidR="00AD16B9" w:rsidRPr="00865CD7">
        <w:t xml:space="preserve">groups </w:t>
      </w:r>
      <w:r w:rsidR="009C0A03">
        <w:t>of</w:t>
      </w:r>
      <w:r w:rsidR="00AC4081">
        <w:t xml:space="preserve"> </w:t>
      </w:r>
      <w:r w:rsidR="00AD16B9">
        <w:t xml:space="preserve">noon on </w:t>
      </w:r>
      <w:r w:rsidR="00AD16B9" w:rsidRPr="00B11CBD">
        <w:t xml:space="preserve">Friday, </w:t>
      </w:r>
      <w:r w:rsidR="00730606" w:rsidRPr="00B11CBD">
        <w:t>5</w:t>
      </w:r>
      <w:r w:rsidR="00AD16B9" w:rsidRPr="00B11CBD">
        <w:t> </w:t>
      </w:r>
      <w:r w:rsidR="00730606" w:rsidRPr="00B11CBD">
        <w:t>December</w:t>
      </w:r>
      <w:r w:rsidR="00AD16B9">
        <w:t xml:space="preserve">, </w:t>
      </w:r>
      <w:r w:rsidR="00AD16B9" w:rsidRPr="00566853">
        <w:t>which</w:t>
      </w:r>
      <w:r w:rsidR="00AD16B9" w:rsidRPr="00865CD7">
        <w:t xml:space="preserve"> aimed </w:t>
      </w:r>
      <w:r w:rsidR="00AC4081">
        <w:t>to</w:t>
      </w:r>
      <w:r w:rsidR="00AD16B9" w:rsidRPr="00865CD7">
        <w:t xml:space="preserve"> ensur</w:t>
      </w:r>
      <w:r w:rsidR="00AC4081">
        <w:t>e</w:t>
      </w:r>
      <w:r w:rsidR="00AD16B9" w:rsidRPr="00865CD7">
        <w:t xml:space="preserve"> the timely availability of draft conclusions for the closing plenary. On a proposal by the Chair, the SBSTA agreed to proceed on this basis</w:t>
      </w:r>
      <w:r w:rsidR="003D5414" w:rsidRPr="00865CD7">
        <w:t>.</w:t>
      </w:r>
      <w:bookmarkEnd w:id="39"/>
      <w:r w:rsidR="003D5414" w:rsidRPr="00865CD7">
        <w:t xml:space="preserve"> </w:t>
      </w:r>
    </w:p>
    <w:p w14:paraId="194C481A" w14:textId="77777777" w:rsidR="00B66043" w:rsidRDefault="00185F7D" w:rsidP="00185F7D">
      <w:pPr>
        <w:pStyle w:val="H1G"/>
        <w:tabs>
          <w:tab w:val="right" w:pos="850"/>
        </w:tabs>
        <w:rPr>
          <w:sz w:val="20"/>
        </w:rPr>
      </w:pPr>
      <w:bookmarkStart w:id="40" w:name="_Toc391892170"/>
      <w:bookmarkStart w:id="41" w:name="_Toc391892354"/>
      <w:bookmarkStart w:id="42" w:name="_Toc409437621"/>
      <w:bookmarkStart w:id="43" w:name="_Toc231126857"/>
      <w:bookmarkStart w:id="44" w:name="_Toc261965562"/>
      <w:bookmarkStart w:id="45" w:name="_Toc267320427"/>
      <w:bookmarkStart w:id="46" w:name="_Toc279431821"/>
      <w:bookmarkStart w:id="47" w:name="_Toc297037323"/>
      <w:bookmarkStart w:id="48" w:name="_Toc305764168"/>
      <w:bookmarkStart w:id="49" w:name="_Toc328480794"/>
      <w:bookmarkStart w:id="50" w:name="_Toc359944879"/>
      <w:bookmarkStart w:id="51" w:name="_Toc359945301"/>
      <w:bookmarkStart w:id="52" w:name="_Toc361321678"/>
      <w:bookmarkStart w:id="53" w:name="_Toc361321968"/>
      <w:bookmarkStart w:id="54" w:name="_Toc373495741"/>
      <w:r>
        <w:rPr>
          <w:lang w:eastAsia="en-US"/>
        </w:rPr>
        <w:tab/>
        <w:t>C.</w:t>
      </w:r>
      <w:r>
        <w:rPr>
          <w:lang w:eastAsia="en-US"/>
        </w:rPr>
        <w:tab/>
      </w:r>
      <w:r w:rsidR="00B66043" w:rsidRPr="002F695A">
        <w:rPr>
          <w:lang w:eastAsia="en-US"/>
        </w:rPr>
        <w:t>Election of officers other than the Chair</w:t>
      </w:r>
      <w:r w:rsidR="00B66043" w:rsidRPr="00865CD7">
        <w:br/>
      </w:r>
      <w:r w:rsidR="00B66043" w:rsidRPr="00F7617A">
        <w:rPr>
          <w:b w:val="0"/>
          <w:sz w:val="20"/>
        </w:rPr>
        <w:t xml:space="preserve">(Agenda </w:t>
      </w:r>
      <w:r w:rsidR="00630C65" w:rsidRPr="00F7617A">
        <w:rPr>
          <w:b w:val="0"/>
          <w:sz w:val="20"/>
        </w:rPr>
        <w:t>sub-item</w:t>
      </w:r>
      <w:r w:rsidR="00B66043" w:rsidRPr="00F7617A">
        <w:rPr>
          <w:b w:val="0"/>
          <w:sz w:val="20"/>
        </w:rPr>
        <w:t xml:space="preserve"> 2(c))</w:t>
      </w:r>
      <w:bookmarkEnd w:id="40"/>
      <w:bookmarkEnd w:id="41"/>
      <w:bookmarkEnd w:id="42"/>
    </w:p>
    <w:p w14:paraId="194C481B" w14:textId="77777777" w:rsidR="00294ADB" w:rsidRPr="00865CD7" w:rsidRDefault="00294ADB" w:rsidP="00B7029C">
      <w:pPr>
        <w:pStyle w:val="RegH23G"/>
        <w:numPr>
          <w:ilvl w:val="0"/>
          <w:numId w:val="0"/>
        </w:numPr>
        <w:ind w:left="851" w:hanging="454"/>
      </w:pPr>
      <w:r w:rsidRPr="00865CD7">
        <w:t>Proceedings</w:t>
      </w:r>
    </w:p>
    <w:p w14:paraId="194C481C" w14:textId="77777777" w:rsidR="00C21458" w:rsidRPr="00A757B3" w:rsidRDefault="00185F7D" w:rsidP="00185F7D">
      <w:pPr>
        <w:pStyle w:val="SingleTxtG"/>
      </w:pPr>
      <w:bookmarkStart w:id="55" w:name="_Ref361316873"/>
      <w:r>
        <w:t>7.</w:t>
      </w:r>
      <w:r>
        <w:tab/>
      </w:r>
      <w:r w:rsidR="005E0502" w:rsidRPr="009055DC">
        <w:t xml:space="preserve">The SBSTA considered this </w:t>
      </w:r>
      <w:r w:rsidR="00AD16B9">
        <w:t xml:space="preserve">agenda </w:t>
      </w:r>
      <w:r w:rsidR="005E0502" w:rsidRPr="009055DC">
        <w:t>sub-item at its 1</w:t>
      </w:r>
      <w:r w:rsidR="005E0502" w:rsidRPr="00294ADB">
        <w:rPr>
          <w:vertAlign w:val="superscript"/>
        </w:rPr>
        <w:t>st</w:t>
      </w:r>
      <w:r w:rsidR="005E0502" w:rsidRPr="009055DC">
        <w:t xml:space="preserve"> meeting</w:t>
      </w:r>
      <w:r w:rsidR="00630C65">
        <w:t xml:space="preserve">, as well as </w:t>
      </w:r>
      <w:r w:rsidR="005E0502">
        <w:t xml:space="preserve">at </w:t>
      </w:r>
      <w:r w:rsidR="005E0502" w:rsidRPr="009055DC">
        <w:t xml:space="preserve">its </w:t>
      </w:r>
      <w:r w:rsidR="005E0502">
        <w:t>2</w:t>
      </w:r>
      <w:r w:rsidR="005E0502" w:rsidRPr="00294ADB">
        <w:rPr>
          <w:vertAlign w:val="superscript"/>
        </w:rPr>
        <w:t>nd</w:t>
      </w:r>
      <w:r w:rsidR="005E0502">
        <w:t xml:space="preserve"> </w:t>
      </w:r>
      <w:r w:rsidR="005E0502" w:rsidRPr="009055DC">
        <w:t>meeting</w:t>
      </w:r>
      <w:r w:rsidR="005E0502">
        <w:t>,</w:t>
      </w:r>
      <w:r w:rsidR="00730606">
        <w:t xml:space="preserve"> held on 6</w:t>
      </w:r>
      <w:r w:rsidR="005E0502" w:rsidRPr="009055DC">
        <w:t xml:space="preserve"> </w:t>
      </w:r>
      <w:r w:rsidR="00730606">
        <w:t>December</w:t>
      </w:r>
      <w:r w:rsidR="005E0502" w:rsidRPr="009055DC">
        <w:t>.</w:t>
      </w:r>
      <w:bookmarkEnd w:id="55"/>
      <w:r w:rsidR="00294ADB">
        <w:t xml:space="preserve"> </w:t>
      </w:r>
      <w:r w:rsidR="00C21458" w:rsidRPr="00A757B3">
        <w:t>At the 1</w:t>
      </w:r>
      <w:r w:rsidR="00C21458" w:rsidRPr="00294ADB">
        <w:rPr>
          <w:vertAlign w:val="superscript"/>
        </w:rPr>
        <w:t>st</w:t>
      </w:r>
      <w:r w:rsidR="00C21458" w:rsidRPr="00A757B3">
        <w:t xml:space="preserve"> meeting, the </w:t>
      </w:r>
      <w:r w:rsidR="00C21458" w:rsidRPr="002F695A">
        <w:t xml:space="preserve">Chair recalled rule 27 of the draft rules of procedure being applied, whereby the SBSTA is expected to elect its Vice-Chair. At the same meeting, the SBSTA noted that the consultations on the nominations of the SBSTA Vice-Chair are being coordinated with the consultations being conducted on the nominations to all other bodies under the Convention and the Kyoto Protocol by Mr. Cheikh Ndiaye Sylla (Senegal), Vice-President of the </w:t>
      </w:r>
      <w:r w:rsidR="00AC4081">
        <w:t>Conference of the Parties (</w:t>
      </w:r>
      <w:r w:rsidR="00C21458" w:rsidRPr="002F695A">
        <w:t>COP</w:t>
      </w:r>
      <w:r w:rsidR="00AC4081">
        <w:t>)</w:t>
      </w:r>
      <w:r w:rsidR="00C21458" w:rsidRPr="002F695A">
        <w:t xml:space="preserve"> and the Conference of the Parties serving as the meeting of the Parties to the Kyoto Protocol (CMP), under the authority of the President of the COP and the CMP.</w:t>
      </w:r>
      <w:r w:rsidR="00C21458">
        <w:t xml:space="preserve"> </w:t>
      </w:r>
    </w:p>
    <w:p w14:paraId="194C481D" w14:textId="77777777" w:rsidR="00C21458" w:rsidRPr="00A757B3" w:rsidRDefault="00185F7D" w:rsidP="00185F7D">
      <w:pPr>
        <w:pStyle w:val="SingleTxtG"/>
      </w:pPr>
      <w:bookmarkStart w:id="56" w:name="_Ref409438733"/>
      <w:r>
        <w:t>8.</w:t>
      </w:r>
      <w:r>
        <w:tab/>
      </w:r>
      <w:r w:rsidR="00C21458" w:rsidRPr="00A757B3">
        <w:t>At the 2</w:t>
      </w:r>
      <w:r w:rsidR="00C21458" w:rsidRPr="00A757B3">
        <w:rPr>
          <w:vertAlign w:val="superscript"/>
        </w:rPr>
        <w:t xml:space="preserve">nd </w:t>
      </w:r>
      <w:r w:rsidR="00C21458" w:rsidRPr="00A757B3">
        <w:t>meeting, the Chair informed Parties that nominations for the post of Vice-Chair had not been received. As an exception to rule 27, paragraph 6, of the draft rules of procedure being applied, the SB</w:t>
      </w:r>
      <w:r w:rsidR="00C21458">
        <w:t>STA</w:t>
      </w:r>
      <w:r w:rsidR="00D418A7">
        <w:t xml:space="preserve"> </w:t>
      </w:r>
      <w:r w:rsidR="00257BF9" w:rsidRPr="009C0A03">
        <w:t>invited</w:t>
      </w:r>
      <w:r w:rsidR="00C21458" w:rsidRPr="00A757B3">
        <w:t xml:space="preserve"> the COP </w:t>
      </w:r>
      <w:r w:rsidR="009C0A03">
        <w:t xml:space="preserve">to </w:t>
      </w:r>
      <w:r w:rsidR="00C21458" w:rsidRPr="00A757B3">
        <w:t>elect the Vice-Chair</w:t>
      </w:r>
      <w:r w:rsidR="00C21458">
        <w:t xml:space="preserve"> of the SBSTA </w:t>
      </w:r>
      <w:r w:rsidR="00C21458" w:rsidRPr="00A757B3">
        <w:t xml:space="preserve">at the closing plenary of </w:t>
      </w:r>
      <w:r w:rsidR="00C21458">
        <w:t>COP 20</w:t>
      </w:r>
      <w:r w:rsidR="00C21458" w:rsidRPr="00A757B3">
        <w:t>.</w:t>
      </w:r>
      <w:r w:rsidR="00C21458" w:rsidRPr="00A757B3">
        <w:rPr>
          <w:sz w:val="18"/>
          <w:vertAlign w:val="superscript"/>
        </w:rPr>
        <w:footnoteReference w:id="5"/>
      </w:r>
      <w:bookmarkEnd w:id="56"/>
    </w:p>
    <w:p w14:paraId="194C481E" w14:textId="77777777" w:rsidR="003D5414" w:rsidRPr="00231E5A" w:rsidRDefault="00185F7D" w:rsidP="00185F7D">
      <w:pPr>
        <w:pStyle w:val="HChG"/>
        <w:rPr>
          <w:rStyle w:val="SingleTxtGChar"/>
          <w:b w:val="0"/>
          <w:sz w:val="20"/>
        </w:rPr>
      </w:pPr>
      <w:bookmarkStart w:id="57" w:name="_Toc391892172"/>
      <w:bookmarkStart w:id="58" w:name="_Toc391892356"/>
      <w:bookmarkStart w:id="59" w:name="_Toc409437622"/>
      <w:r>
        <w:lastRenderedPageBreak/>
        <w:tab/>
        <w:t>III.</w:t>
      </w:r>
      <w:r>
        <w:tab/>
      </w:r>
      <w:r w:rsidR="003D5414" w:rsidRPr="00A3045D">
        <w:t>Nairobi work programme on impacts, vulnerability and adaptation to climate change</w:t>
      </w:r>
      <w:r w:rsidR="003D5414" w:rsidRPr="003D5414">
        <w:br/>
      </w:r>
      <w:r w:rsidR="003D5414" w:rsidRPr="00231E5A">
        <w:rPr>
          <w:rStyle w:val="SingleTxtGChar"/>
          <w:b w:val="0"/>
          <w:sz w:val="20"/>
        </w:rPr>
        <w:t>(Agenda item 3)</w:t>
      </w:r>
      <w:bookmarkEnd w:id="43"/>
      <w:bookmarkEnd w:id="44"/>
      <w:bookmarkEnd w:id="45"/>
      <w:bookmarkEnd w:id="46"/>
      <w:bookmarkEnd w:id="47"/>
      <w:bookmarkEnd w:id="48"/>
      <w:bookmarkEnd w:id="49"/>
      <w:bookmarkEnd w:id="50"/>
      <w:bookmarkEnd w:id="51"/>
      <w:bookmarkEnd w:id="52"/>
      <w:bookmarkEnd w:id="53"/>
      <w:bookmarkEnd w:id="54"/>
      <w:bookmarkEnd w:id="57"/>
      <w:bookmarkEnd w:id="58"/>
      <w:bookmarkEnd w:id="59"/>
    </w:p>
    <w:p w14:paraId="194C481F" w14:textId="77777777" w:rsidR="003D5414" w:rsidRPr="00865CD7" w:rsidRDefault="00185F7D" w:rsidP="00185F7D">
      <w:pPr>
        <w:pStyle w:val="H23G"/>
      </w:pPr>
      <w:bookmarkStart w:id="60" w:name="_Toc267320428"/>
      <w:r>
        <w:tab/>
        <w:t>1.</w:t>
      </w:r>
      <w:r>
        <w:tab/>
      </w:r>
      <w:r w:rsidR="003D5414" w:rsidRPr="00865CD7">
        <w:t>Proceedings</w:t>
      </w:r>
      <w:bookmarkEnd w:id="60"/>
    </w:p>
    <w:p w14:paraId="194C4820" w14:textId="77777777" w:rsidR="003D5414" w:rsidRPr="00491F5F" w:rsidRDefault="00185F7D" w:rsidP="00185F7D">
      <w:pPr>
        <w:pStyle w:val="SingleTxtG"/>
      </w:pPr>
      <w:bookmarkStart w:id="61" w:name="_Ref409438796"/>
      <w:bookmarkStart w:id="62" w:name="_Ref326930916"/>
      <w:bookmarkStart w:id="63" w:name="_Ref361316894"/>
      <w:r>
        <w:t>9.</w:t>
      </w:r>
      <w:r>
        <w:tab/>
      </w:r>
      <w:r w:rsidR="003D5414" w:rsidRPr="00865CD7">
        <w:t xml:space="preserve">The SBSTA considered this agenda item </w:t>
      </w:r>
      <w:r w:rsidR="003D5414" w:rsidRPr="000A7247">
        <w:t xml:space="preserve">at its </w:t>
      </w:r>
      <w:r w:rsidR="003D5414" w:rsidRPr="00730606">
        <w:t>1</w:t>
      </w:r>
      <w:r w:rsidR="003D5414" w:rsidRPr="00257BF9">
        <w:rPr>
          <w:vertAlign w:val="superscript"/>
        </w:rPr>
        <w:t>st</w:t>
      </w:r>
      <w:r w:rsidR="00B11CBD">
        <w:t xml:space="preserve"> </w:t>
      </w:r>
      <w:r w:rsidR="003D5414" w:rsidRPr="00730606">
        <w:t xml:space="preserve">and </w:t>
      </w:r>
      <w:r w:rsidR="000A7247" w:rsidRPr="00730606">
        <w:t>2</w:t>
      </w:r>
      <w:r w:rsidR="000A7247" w:rsidRPr="00257BF9">
        <w:rPr>
          <w:vertAlign w:val="superscript"/>
        </w:rPr>
        <w:t>nd</w:t>
      </w:r>
      <w:r w:rsidR="00B11CBD">
        <w:t xml:space="preserve"> </w:t>
      </w:r>
      <w:r w:rsidR="003D5414" w:rsidRPr="00730606">
        <w:t>meetings</w:t>
      </w:r>
      <w:r w:rsidR="003D5414" w:rsidRPr="00865CD7">
        <w:t xml:space="preserve">. It had before it documents </w:t>
      </w:r>
      <w:r w:rsidR="003914CE">
        <w:t>FCCC/SBSTA/2014/</w:t>
      </w:r>
      <w:r w:rsidR="00AB7418">
        <w:t xml:space="preserve">4, </w:t>
      </w:r>
      <w:r w:rsidR="003914CE">
        <w:t>FCCC/SBSTA/2014/INF</w:t>
      </w:r>
      <w:r w:rsidR="00B312AA">
        <w:t>.15</w:t>
      </w:r>
      <w:r w:rsidR="00AB7418">
        <w:t xml:space="preserve"> and FCCC/SBSTA</w:t>
      </w:r>
      <w:r w:rsidR="00AB7418" w:rsidRPr="009D467A">
        <w:t>/</w:t>
      </w:r>
      <w:r w:rsidR="008247BD" w:rsidRPr="009D467A">
        <w:t>2014/</w:t>
      </w:r>
      <w:r w:rsidR="00AB7418" w:rsidRPr="009D467A">
        <w:t>MISC.8</w:t>
      </w:r>
      <w:r w:rsidR="003914CE" w:rsidRPr="009D467A">
        <w:t>.</w:t>
      </w:r>
      <w:bookmarkEnd w:id="61"/>
      <w:r w:rsidR="003D5414" w:rsidRPr="009D467A">
        <w:t xml:space="preserve"> </w:t>
      </w:r>
      <w:bookmarkEnd w:id="62"/>
      <w:bookmarkEnd w:id="63"/>
      <w:r w:rsidR="003D5414" w:rsidRPr="00865CD7">
        <w:t>At its</w:t>
      </w:r>
      <w:r w:rsidR="003D5414" w:rsidRPr="00257BF9">
        <w:rPr>
          <w:snapToGrid w:val="0"/>
        </w:rPr>
        <w:t xml:space="preserve"> 1</w:t>
      </w:r>
      <w:r w:rsidR="003D5414" w:rsidRPr="00257BF9">
        <w:rPr>
          <w:snapToGrid w:val="0"/>
          <w:vertAlign w:val="superscript"/>
        </w:rPr>
        <w:t>st</w:t>
      </w:r>
      <w:r w:rsidR="003D5414" w:rsidRPr="00865CD7">
        <w:t xml:space="preserve"> meeting, </w:t>
      </w:r>
      <w:r w:rsidR="003D5414" w:rsidRPr="00E36000">
        <w:t xml:space="preserve">the SBSTA agreed to consider this agenda item in informal consultations co-facilitated by </w:t>
      </w:r>
      <w:r w:rsidR="006C2001" w:rsidRPr="00E36000">
        <w:t>Mr. Juan Hoffmaister (</w:t>
      </w:r>
      <w:r w:rsidR="006C2001" w:rsidRPr="00E36000">
        <w:rPr>
          <w:lang w:eastAsia="en-GB"/>
        </w:rPr>
        <w:t>Plurinational State of Bolivia</w:t>
      </w:r>
      <w:r w:rsidR="006C2001" w:rsidRPr="00E36000">
        <w:t>)</w:t>
      </w:r>
      <w:r w:rsidR="006C2001">
        <w:t xml:space="preserve"> and </w:t>
      </w:r>
      <w:r w:rsidR="003D5414" w:rsidRPr="00E36000">
        <w:t>Ms. Beth Lavender (Canada). At</w:t>
      </w:r>
      <w:r w:rsidR="003D5414" w:rsidRPr="00491F5F">
        <w:t xml:space="preserve"> its </w:t>
      </w:r>
      <w:r w:rsidR="0054219E" w:rsidRPr="00257BF9">
        <w:rPr>
          <w:snapToGrid w:val="0"/>
        </w:rPr>
        <w:t>2</w:t>
      </w:r>
      <w:r w:rsidR="0054219E" w:rsidRPr="00257BF9">
        <w:rPr>
          <w:snapToGrid w:val="0"/>
          <w:vertAlign w:val="superscript"/>
        </w:rPr>
        <w:t>nd</w:t>
      </w:r>
      <w:r w:rsidR="0054219E" w:rsidRPr="00257BF9">
        <w:rPr>
          <w:snapToGrid w:val="0"/>
        </w:rPr>
        <w:t xml:space="preserve"> </w:t>
      </w:r>
      <w:r w:rsidR="003D5414" w:rsidRPr="00257BF9">
        <w:rPr>
          <w:snapToGrid w:val="0"/>
        </w:rPr>
        <w:t>meeting</w:t>
      </w:r>
      <w:r w:rsidR="003D5414" w:rsidRPr="00491F5F">
        <w:t>, the SBSTA considered</w:t>
      </w:r>
      <w:r w:rsidR="0054219E">
        <w:t xml:space="preserve"> and adopted </w:t>
      </w:r>
      <w:r w:rsidR="00AD16B9">
        <w:t xml:space="preserve">the </w:t>
      </w:r>
      <w:r w:rsidR="0054219E">
        <w:t>conclusions below</w:t>
      </w:r>
      <w:r w:rsidR="000C056C">
        <w:t>.</w:t>
      </w:r>
      <w:r w:rsidR="00533C40">
        <w:rPr>
          <w:rStyle w:val="FootnoteReference"/>
        </w:rPr>
        <w:footnoteReference w:id="6"/>
      </w:r>
    </w:p>
    <w:p w14:paraId="194C4821" w14:textId="77777777" w:rsidR="003D5414" w:rsidRPr="004A7A55" w:rsidRDefault="00185F7D" w:rsidP="00185F7D">
      <w:pPr>
        <w:pStyle w:val="H23G"/>
      </w:pPr>
      <w:r>
        <w:tab/>
        <w:t>2.</w:t>
      </w:r>
      <w:r>
        <w:tab/>
      </w:r>
      <w:r w:rsidR="003D5414" w:rsidRPr="004A7A55">
        <w:t>Conclusions</w:t>
      </w:r>
    </w:p>
    <w:p w14:paraId="194C4822" w14:textId="77777777" w:rsidR="00533C40" w:rsidRDefault="00185F7D" w:rsidP="00185F7D">
      <w:pPr>
        <w:pStyle w:val="SingleTxtG"/>
      </w:pPr>
      <w:r>
        <w:t>10.</w:t>
      </w:r>
      <w:r>
        <w:tab/>
      </w:r>
      <w:r w:rsidR="00533C40" w:rsidRPr="00000C87">
        <w:t>The SBSTA welcomed the following documents prepared for the session:</w:t>
      </w:r>
    </w:p>
    <w:p w14:paraId="194C4823" w14:textId="77777777" w:rsidR="00533C40" w:rsidRPr="00371A1F" w:rsidRDefault="00533C40" w:rsidP="00C214B1">
      <w:pPr>
        <w:pStyle w:val="SingleTxtG"/>
      </w:pPr>
      <w:r>
        <w:tab/>
        <w:t>(a)</w:t>
      </w:r>
      <w:r>
        <w:tab/>
      </w:r>
      <w:r w:rsidRPr="00000C87">
        <w:t>The synthesis report on methods and tools for, and good practices and lessons learned relating to, adaptation planning processes addressing ecosystems, human settlements, water resources and health, and good practices and lessons learned related to processes and structures for linking national and local adaptation planning,</w:t>
      </w:r>
      <w:r w:rsidRPr="00000C87">
        <w:rPr>
          <w:rStyle w:val="FootnoteReference"/>
        </w:rPr>
        <w:footnoteReference w:id="7"/>
      </w:r>
      <w:r w:rsidRPr="00000C87">
        <w:t xml:space="preserve"> based on submissions from Parties and submissions from partner organizations of the Nairobi work programme on impacts, </w:t>
      </w:r>
      <w:r w:rsidRPr="00371A1F">
        <w:t>vulnerability and adaptation to climate change;</w:t>
      </w:r>
      <w:r w:rsidRPr="00371A1F">
        <w:rPr>
          <w:rStyle w:val="FootnoteReference"/>
        </w:rPr>
        <w:footnoteReference w:id="8"/>
      </w:r>
      <w:r w:rsidRPr="00371A1F">
        <w:rPr>
          <w:rStyle w:val="FootnoteReference"/>
        </w:rPr>
        <w:t xml:space="preserve"> </w:t>
      </w:r>
    </w:p>
    <w:p w14:paraId="194C4824" w14:textId="77777777" w:rsidR="00533C40" w:rsidRPr="00371A1F" w:rsidRDefault="00533C40" w:rsidP="00C214B1">
      <w:pPr>
        <w:pStyle w:val="SingleTxtG"/>
      </w:pPr>
      <w:r w:rsidRPr="00371A1F">
        <w:tab/>
        <w:t>(b)</w:t>
      </w:r>
      <w:r w:rsidRPr="00371A1F">
        <w:tab/>
        <w:t>The miscellaneous document on the submissions referred to in paragraph 1</w:t>
      </w:r>
      <w:r w:rsidR="008A1A87" w:rsidRPr="00371A1F">
        <w:t>0</w:t>
      </w:r>
      <w:r w:rsidRPr="00371A1F">
        <w:t>(a) above;</w:t>
      </w:r>
      <w:r w:rsidRPr="00371A1F">
        <w:rPr>
          <w:rStyle w:val="FootnoteReference"/>
        </w:rPr>
        <w:footnoteReference w:id="9"/>
      </w:r>
    </w:p>
    <w:p w14:paraId="194C4825" w14:textId="77777777" w:rsidR="00533C40" w:rsidRPr="00371A1F" w:rsidRDefault="00533C40" w:rsidP="00C214B1">
      <w:pPr>
        <w:pStyle w:val="SingleTxtG"/>
      </w:pPr>
      <w:r w:rsidRPr="00371A1F">
        <w:tab/>
        <w:t>(c)</w:t>
      </w:r>
      <w:r w:rsidRPr="00371A1F">
        <w:tab/>
        <w:t>The report on progress made in implementing activities under the Nairobi work programme.</w:t>
      </w:r>
      <w:r w:rsidRPr="00371A1F">
        <w:rPr>
          <w:rStyle w:val="FootnoteReference"/>
        </w:rPr>
        <w:footnoteReference w:id="10"/>
      </w:r>
    </w:p>
    <w:p w14:paraId="194C4826" w14:textId="77777777" w:rsidR="00533C40" w:rsidRPr="00371A1F" w:rsidRDefault="00185F7D" w:rsidP="00185F7D">
      <w:pPr>
        <w:pStyle w:val="SingleTxtG"/>
        <w:rPr>
          <w:sz w:val="12"/>
          <w:szCs w:val="12"/>
          <w:lang w:val="en-US"/>
        </w:rPr>
      </w:pPr>
      <w:r>
        <w:rPr>
          <w:lang w:val="en-US"/>
        </w:rPr>
        <w:t>11.</w:t>
      </w:r>
      <w:r>
        <w:rPr>
          <w:lang w:val="en-US"/>
        </w:rPr>
        <w:tab/>
      </w:r>
      <w:r w:rsidR="00533C40" w:rsidRPr="00371A1F">
        <w:rPr>
          <w:lang w:val="en-US"/>
        </w:rPr>
        <w:t xml:space="preserve">The </w:t>
      </w:r>
      <w:r w:rsidR="00533C40" w:rsidRPr="00371A1F">
        <w:t>SBSTA</w:t>
      </w:r>
      <w:r w:rsidR="00533C40" w:rsidRPr="00371A1F">
        <w:rPr>
          <w:lang w:val="en-US"/>
        </w:rPr>
        <w:t xml:space="preserve"> noted with appreciation the valuable information on a diverse range of adaptation </w:t>
      </w:r>
      <w:r w:rsidR="00533C40" w:rsidRPr="00371A1F">
        <w:t>practices</w:t>
      </w:r>
      <w:r w:rsidR="00533C40" w:rsidRPr="00371A1F">
        <w:rPr>
          <w:lang w:val="en-US"/>
        </w:rPr>
        <w:t xml:space="preserve"> </w:t>
      </w:r>
      <w:r w:rsidR="00533C40" w:rsidRPr="00371A1F">
        <w:rPr>
          <w:lang w:eastAsia="en-GB"/>
        </w:rPr>
        <w:t>shared</w:t>
      </w:r>
      <w:r w:rsidR="00533C40" w:rsidRPr="00371A1F">
        <w:rPr>
          <w:lang w:val="en-US"/>
        </w:rPr>
        <w:t xml:space="preserve"> by Parties and Nairobi work </w:t>
      </w:r>
      <w:r w:rsidR="00533C40" w:rsidRPr="00371A1F">
        <w:t>programme</w:t>
      </w:r>
      <w:r w:rsidR="00533C40" w:rsidRPr="00371A1F">
        <w:rPr>
          <w:lang w:val="en-US"/>
        </w:rPr>
        <w:t xml:space="preserve"> partner organizations in their submissions referred to in paragraph </w:t>
      </w:r>
      <w:r w:rsidR="006C2001" w:rsidRPr="00371A1F">
        <w:rPr>
          <w:lang w:val="en-US"/>
        </w:rPr>
        <w:t>1</w:t>
      </w:r>
      <w:r w:rsidR="008A1A87" w:rsidRPr="00371A1F">
        <w:rPr>
          <w:lang w:val="en-US"/>
        </w:rPr>
        <w:t>0</w:t>
      </w:r>
      <w:r w:rsidR="00533C40" w:rsidRPr="00371A1F">
        <w:rPr>
          <w:lang w:val="en-US"/>
        </w:rPr>
        <w:t>(a) and (b) above.</w:t>
      </w:r>
    </w:p>
    <w:p w14:paraId="194C4827" w14:textId="77777777" w:rsidR="00533C40" w:rsidRPr="00000C87" w:rsidRDefault="00185F7D" w:rsidP="00185F7D">
      <w:pPr>
        <w:pStyle w:val="SingleTxtG"/>
      </w:pPr>
      <w:r>
        <w:t>12.</w:t>
      </w:r>
      <w:r>
        <w:tab/>
      </w:r>
      <w:r w:rsidR="00533C40" w:rsidRPr="00371A1F">
        <w:t>The SBSTA also noted with appreciation the ongoing</w:t>
      </w:r>
      <w:r w:rsidR="00533C40" w:rsidRPr="00000C87">
        <w:t xml:space="preserve"> efforts of the secretariat in engaging and collaborating with partner organizations, including regional centres and networks, in implementing activities under the Nairobi work programme.</w:t>
      </w:r>
    </w:p>
    <w:p w14:paraId="194C4828" w14:textId="77777777" w:rsidR="00533C40" w:rsidRPr="00000C87" w:rsidRDefault="00185F7D" w:rsidP="00185F7D">
      <w:pPr>
        <w:pStyle w:val="SingleTxtG"/>
        <w:rPr>
          <w:sz w:val="24"/>
          <w:szCs w:val="24"/>
          <w:lang w:val="en-US"/>
        </w:rPr>
      </w:pPr>
      <w:r>
        <w:t>13.</w:t>
      </w:r>
      <w:r>
        <w:tab/>
      </w:r>
      <w:r w:rsidR="00533C40" w:rsidRPr="00000C87">
        <w:t xml:space="preserve">The SBSTA further noted the valuable information exchange among Parties and partner organizations during the eighth Focal Point Forum organized in conjunction with the session, and </w:t>
      </w:r>
      <w:r w:rsidR="00533C40" w:rsidRPr="00000C87">
        <w:rPr>
          <w:lang w:eastAsia="en-GB"/>
        </w:rPr>
        <w:t>encouraged</w:t>
      </w:r>
      <w:r w:rsidR="00533C40" w:rsidRPr="00000C87">
        <w:t xml:space="preserve"> the secretariat to continue to explore ways to further enhance the organization of the Focal Point Forum. It further noted the importance of scheduling the Forum in such a way as to maximize the participation of Parties and partner organizations alike.</w:t>
      </w:r>
    </w:p>
    <w:p w14:paraId="194C4829" w14:textId="77777777" w:rsidR="00533C40" w:rsidRPr="00000C87" w:rsidRDefault="00185F7D" w:rsidP="00185F7D">
      <w:pPr>
        <w:pStyle w:val="SingleTxtG"/>
      </w:pPr>
      <w:r>
        <w:t>14.</w:t>
      </w:r>
      <w:r>
        <w:tab/>
      </w:r>
      <w:r w:rsidR="00533C40" w:rsidRPr="00000C87">
        <w:t xml:space="preserve">The SBSTA discussed further issues for consideration under the Nairobi work programme </w:t>
      </w:r>
      <w:r w:rsidR="00533C40" w:rsidRPr="009E02A9">
        <w:t>and concluded not</w:t>
      </w:r>
      <w:r w:rsidR="00533C40" w:rsidRPr="00000C87">
        <w:t xml:space="preserve"> to include any additional issues at this session.</w:t>
      </w:r>
    </w:p>
    <w:p w14:paraId="194C482A" w14:textId="77777777" w:rsidR="00533C40" w:rsidRPr="00000C87" w:rsidRDefault="00185F7D" w:rsidP="00185F7D">
      <w:pPr>
        <w:pStyle w:val="SingleTxtG"/>
      </w:pPr>
      <w:r>
        <w:lastRenderedPageBreak/>
        <w:t>15.</w:t>
      </w:r>
      <w:r>
        <w:tab/>
      </w:r>
      <w:r w:rsidR="00533C40" w:rsidRPr="00000C87">
        <w:t xml:space="preserve">The SBSTA recognized the role of the Nairobi work programme in addressing knowledge needs arising </w:t>
      </w:r>
      <w:r w:rsidR="00533C40" w:rsidRPr="00000C87">
        <w:rPr>
          <w:lang w:eastAsia="en-GB"/>
        </w:rPr>
        <w:t>from</w:t>
      </w:r>
      <w:r w:rsidR="00533C40" w:rsidRPr="00000C87">
        <w:t xml:space="preserve"> the implementation of the Cancun Adaptation Framework pursuant to decision 17/CP.19. </w:t>
      </w:r>
    </w:p>
    <w:p w14:paraId="194C482B" w14:textId="77777777" w:rsidR="00533C40" w:rsidRDefault="00185F7D" w:rsidP="00185F7D">
      <w:pPr>
        <w:pStyle w:val="SingleTxtG"/>
      </w:pPr>
      <w:r>
        <w:t>16.</w:t>
      </w:r>
      <w:r>
        <w:tab/>
      </w:r>
      <w:r w:rsidR="00533C40" w:rsidRPr="00000C87">
        <w:t>The SBSTA concluded that the following activities should be undertaken by the secretariat, building on related previous work and in line with the scope of the Nairobi work programme, under the guidance of the Chair of the SBSTA and in collaboration with relevant Nairobi work programme partner organizations, in response to the recommendations of the Adaptation Committee:</w:t>
      </w:r>
      <w:r w:rsidR="00533C40" w:rsidRPr="00000C87">
        <w:rPr>
          <w:rStyle w:val="FootnoteReference"/>
        </w:rPr>
        <w:footnoteReference w:id="11"/>
      </w:r>
    </w:p>
    <w:p w14:paraId="194C482C" w14:textId="77777777" w:rsidR="00533C40" w:rsidRPr="00000C87" w:rsidRDefault="00533C40" w:rsidP="00C214B1">
      <w:pPr>
        <w:pStyle w:val="SingleTxtG"/>
      </w:pPr>
      <w:r>
        <w:tab/>
        <w:t>(a)</w:t>
      </w:r>
      <w:r>
        <w:tab/>
      </w:r>
      <w:r w:rsidRPr="00000C87">
        <w:t xml:space="preserve">Support the expert meeting </w:t>
      </w:r>
      <w:r>
        <w:t>of the Adaptation Committee</w:t>
      </w:r>
      <w:r w:rsidRPr="00000C87">
        <w:t xml:space="preserve"> on promoting livelihoods and economic diversification to build resilience in the context of planning, prioritizing and implementing adaptation actions during the third quarter of 2015, building on the relevant work undertaken under the Nairobi work programme on this matter;</w:t>
      </w:r>
    </w:p>
    <w:p w14:paraId="194C482D" w14:textId="77777777" w:rsidR="00533C40" w:rsidRPr="00000C87" w:rsidRDefault="00533C40" w:rsidP="00C214B1">
      <w:pPr>
        <w:pStyle w:val="SingleTxtG"/>
      </w:pPr>
      <w:r>
        <w:tab/>
        <w:t>(b)</w:t>
      </w:r>
      <w:r>
        <w:tab/>
      </w:r>
      <w:r w:rsidRPr="00000C87">
        <w:t>Disseminate existing and future relevant knowledge products produced by the Adaptation Committee in order to inform adaptation planning and actions at all levels.</w:t>
      </w:r>
    </w:p>
    <w:p w14:paraId="194C482E" w14:textId="77777777" w:rsidR="00533C40" w:rsidRPr="00000C87" w:rsidRDefault="00185F7D" w:rsidP="00185F7D">
      <w:pPr>
        <w:pStyle w:val="SingleTxtG"/>
      </w:pPr>
      <w:r>
        <w:t>17.</w:t>
      </w:r>
      <w:r>
        <w:tab/>
      </w:r>
      <w:r w:rsidR="00533C40" w:rsidRPr="00000C87">
        <w:t xml:space="preserve">The SBSTA </w:t>
      </w:r>
      <w:r w:rsidR="00533C40" w:rsidRPr="009E02A9">
        <w:t>decided</w:t>
      </w:r>
      <w:r w:rsidR="00533C40" w:rsidRPr="00000C87">
        <w:t xml:space="preserve"> to consider and elaborate</w:t>
      </w:r>
      <w:r w:rsidR="00533C40">
        <w:t xml:space="preserve">, </w:t>
      </w:r>
      <w:r w:rsidR="00533C40" w:rsidRPr="00000C87">
        <w:t>at SBSTA 44 (May 2016)</w:t>
      </w:r>
      <w:r w:rsidR="00533C40">
        <w:t>,</w:t>
      </w:r>
      <w:r w:rsidR="00533C40" w:rsidRPr="00000C87">
        <w:t xml:space="preserve"> relevant activities under the Nairobi work programme that support the process to formulate and implement national </w:t>
      </w:r>
      <w:r w:rsidR="00533C40" w:rsidRPr="00000C87">
        <w:rPr>
          <w:lang w:eastAsia="en-GB"/>
        </w:rPr>
        <w:t>adaptation</w:t>
      </w:r>
      <w:r w:rsidR="00533C40" w:rsidRPr="00000C87">
        <w:t xml:space="preserve"> plans.</w:t>
      </w:r>
    </w:p>
    <w:p w14:paraId="194C482F" w14:textId="77777777" w:rsidR="00533C40" w:rsidRDefault="00185F7D" w:rsidP="00185F7D">
      <w:pPr>
        <w:pStyle w:val="SingleTxtG"/>
      </w:pPr>
      <w:r>
        <w:t>18.</w:t>
      </w:r>
      <w:r>
        <w:tab/>
      </w:r>
      <w:r w:rsidR="00533C40" w:rsidRPr="00000C87">
        <w:t>The SBSTA considered the recommendations of the Adaptation Committee</w:t>
      </w:r>
      <w:r w:rsidR="00533C40" w:rsidRPr="00000C87">
        <w:rPr>
          <w:rStyle w:val="FootnoteReference"/>
        </w:rPr>
        <w:footnoteReference w:id="12"/>
      </w:r>
      <w:r w:rsidR="00533C40" w:rsidRPr="00000C87">
        <w:t xml:space="preserve"> in relation to the joint meeting on best practices and available tools for the use of indigenous and traditional knowledge and practices, best practices and needs of local and indigenous communities and the application of gender-sensitive approaches and tools for understanding and assessing impacts, vulnerability and adaptation to climate change</w:t>
      </w:r>
      <w:r w:rsidR="00533C40">
        <w:t>,</w:t>
      </w:r>
      <w:r w:rsidR="00533C40" w:rsidRPr="00000C87">
        <w:t xml:space="preserve"> and concluded that the following activities would be undertaken by the secretariat under the guidance of the Chair of the SBSTA, in collaboration with the Adaptation Committee and the Least Developed Countries Expert Group, and with contributions from relevant Nairobi work programme partner organizations:</w:t>
      </w:r>
    </w:p>
    <w:p w14:paraId="194C4830" w14:textId="77777777" w:rsidR="00533C40" w:rsidRPr="00000C87" w:rsidRDefault="00533C40" w:rsidP="00C214B1">
      <w:pPr>
        <w:pStyle w:val="SingleTxtG"/>
      </w:pPr>
      <w:r>
        <w:tab/>
        <w:t>(a)</w:t>
      </w:r>
      <w:r>
        <w:tab/>
      </w:r>
      <w:r w:rsidRPr="00000C87">
        <w:t>Make publicly available a compilation of good practices and tools and available data collection initiatives for the use of local, indigenous and traditional knowledge and practices for adaptation, for consideration at SBSTA 44, building on existing knowledge-sharing platforms, including the database on best practices and available tools for the use of indigenous and traditional knowledge and practices for adaptation;</w:t>
      </w:r>
      <w:r w:rsidRPr="00000C87">
        <w:rPr>
          <w:rStyle w:val="FootnoteReference"/>
        </w:rPr>
        <w:footnoteReference w:id="13"/>
      </w:r>
    </w:p>
    <w:p w14:paraId="194C4831" w14:textId="77777777" w:rsidR="00533C40" w:rsidRPr="00000C87" w:rsidRDefault="00533C40" w:rsidP="00C214B1">
      <w:pPr>
        <w:pStyle w:val="SingleTxtG"/>
      </w:pPr>
      <w:r>
        <w:tab/>
        <w:t>(b)</w:t>
      </w:r>
      <w:r>
        <w:tab/>
      </w:r>
      <w:r w:rsidRPr="00000C87">
        <w:t>Engage relevant Nairobi Work Programme partner organizations, including regional centres and networks, in strengthening communities of practice and networks at different levels, as well as in sharing good practices and tools at key meetings and events, as appropriate;</w:t>
      </w:r>
    </w:p>
    <w:p w14:paraId="194C4832" w14:textId="77777777" w:rsidR="00533C40" w:rsidRPr="00000C87" w:rsidRDefault="00533C40" w:rsidP="00C214B1">
      <w:pPr>
        <w:pStyle w:val="SingleTxtG"/>
      </w:pPr>
      <w:r>
        <w:tab/>
        <w:t>(c)</w:t>
      </w:r>
      <w:r>
        <w:tab/>
      </w:r>
      <w:r w:rsidRPr="00000C87">
        <w:t>Consider, in relevant knowledge products under the Nairobi work programme, the importance of integrating gender-sensitive approaches and tools, and local, indigenous and traditional knowledge and practices into national adaptation plans, including by involving holders of local, indigenous and traditional knowledge, as appropriate.</w:t>
      </w:r>
    </w:p>
    <w:p w14:paraId="194C4833" w14:textId="77777777" w:rsidR="00533C40" w:rsidRPr="00000C87" w:rsidRDefault="00185F7D" w:rsidP="00185F7D">
      <w:pPr>
        <w:pStyle w:val="SingleTxtG"/>
      </w:pPr>
      <w:r>
        <w:t>19.</w:t>
      </w:r>
      <w:r>
        <w:tab/>
      </w:r>
      <w:r w:rsidR="00533C40" w:rsidRPr="00000C87">
        <w:t xml:space="preserve">The SBSTA welcomed the </w:t>
      </w:r>
      <w:r w:rsidR="0059364E">
        <w:t>A</w:t>
      </w:r>
      <w:r w:rsidR="00533C40" w:rsidRPr="00000C87">
        <w:t xml:space="preserve">daptation </w:t>
      </w:r>
      <w:r w:rsidR="0059364E">
        <w:t>K</w:t>
      </w:r>
      <w:r w:rsidR="00533C40" w:rsidRPr="00000C87">
        <w:t xml:space="preserve">nowledge </w:t>
      </w:r>
      <w:r w:rsidR="0059364E">
        <w:t>I</w:t>
      </w:r>
      <w:r w:rsidR="00533C40" w:rsidRPr="00000C87">
        <w:t xml:space="preserve">nitiative and its Andean </w:t>
      </w:r>
      <w:proofErr w:type="spellStart"/>
      <w:r w:rsidR="00533C40" w:rsidRPr="00000C87">
        <w:t>subregional</w:t>
      </w:r>
      <w:proofErr w:type="spellEnd"/>
      <w:r w:rsidR="00533C40" w:rsidRPr="00000C87">
        <w:t xml:space="preserve"> pilot, </w:t>
      </w:r>
      <w:r w:rsidR="00533C40" w:rsidRPr="00000C87">
        <w:rPr>
          <w:lang w:eastAsia="en-GB"/>
        </w:rPr>
        <w:t>launched</w:t>
      </w:r>
      <w:r w:rsidR="00602449">
        <w:t xml:space="preserve"> by</w:t>
      </w:r>
      <w:r w:rsidR="00533C40" w:rsidRPr="00000C87">
        <w:t xml:space="preserve"> </w:t>
      </w:r>
      <w:r w:rsidR="00602449">
        <w:t>UNEP</w:t>
      </w:r>
      <w:r w:rsidR="00533C40" w:rsidRPr="00000C87">
        <w:t xml:space="preserve"> as its action pledge</w:t>
      </w:r>
      <w:r w:rsidR="00533C40" w:rsidRPr="00000C87">
        <w:rPr>
          <w:rStyle w:val="FootnoteReference"/>
        </w:rPr>
        <w:footnoteReference w:id="14"/>
      </w:r>
      <w:r w:rsidR="00533C40" w:rsidRPr="00000C87">
        <w:t xml:space="preserve"> under the Nairobi work </w:t>
      </w:r>
      <w:r w:rsidR="00533C40" w:rsidRPr="00000C87">
        <w:lastRenderedPageBreak/>
        <w:t xml:space="preserve">programme, for prioritizing and catalysing responses to subregion- and theme-specific adaptation knowledge needs, and encouraged the replication of this initiative in other subregions, particularly in vulnerable developing countries such as the </w:t>
      </w:r>
      <w:r w:rsidR="003813DC">
        <w:t>LDCs</w:t>
      </w:r>
      <w:r w:rsidR="00533C40" w:rsidRPr="00000C87">
        <w:t xml:space="preserve">, small island developing States and in Africa. </w:t>
      </w:r>
    </w:p>
    <w:p w14:paraId="194C4834" w14:textId="77777777" w:rsidR="00533C40" w:rsidRDefault="00185F7D" w:rsidP="00185F7D">
      <w:pPr>
        <w:pStyle w:val="SingleTxtG"/>
      </w:pPr>
      <w:bookmarkStart w:id="64" w:name="_Ref409438804"/>
      <w:r>
        <w:t>20.</w:t>
      </w:r>
      <w:r>
        <w:tab/>
      </w:r>
      <w:r w:rsidR="00533C40" w:rsidRPr="00000C87">
        <w:t xml:space="preserve">The SBSTA took note of the estimated budgetary implications of the activities to be undertaken by the </w:t>
      </w:r>
      <w:r w:rsidR="00533C40" w:rsidRPr="00000C87">
        <w:rPr>
          <w:lang w:eastAsia="en-GB"/>
        </w:rPr>
        <w:t>secretariat</w:t>
      </w:r>
      <w:r w:rsidR="00533C40" w:rsidRPr="00000C87">
        <w:t xml:space="preserve"> referred to in paragraphs </w:t>
      </w:r>
      <w:r w:rsidR="005D1B09" w:rsidRPr="00B20CDE">
        <w:t>1</w:t>
      </w:r>
      <w:r w:rsidR="008A1A87" w:rsidRPr="00B20CDE">
        <w:t>6</w:t>
      </w:r>
      <w:r w:rsidR="00533C40" w:rsidRPr="00B20CDE">
        <w:t xml:space="preserve"> and </w:t>
      </w:r>
      <w:r w:rsidR="00A20264" w:rsidRPr="00B20CDE">
        <w:t>1</w:t>
      </w:r>
      <w:r w:rsidR="008A1A87" w:rsidRPr="00B20CDE">
        <w:t>8</w:t>
      </w:r>
      <w:r w:rsidR="00533C40" w:rsidRPr="00B20CDE">
        <w:t xml:space="preserve"> above. It requested that the actions of the secretariat called for in these conclusions be undertaken</w:t>
      </w:r>
      <w:r w:rsidR="00533C40" w:rsidRPr="00000C87">
        <w:t xml:space="preserve"> subject to the availability of financial resources.</w:t>
      </w:r>
      <w:bookmarkEnd w:id="64"/>
    </w:p>
    <w:p w14:paraId="194C4835" w14:textId="77777777" w:rsidR="003914CE" w:rsidRDefault="00185F7D" w:rsidP="00185F7D">
      <w:pPr>
        <w:pStyle w:val="HChG"/>
      </w:pPr>
      <w:bookmarkStart w:id="65" w:name="_Toc409437623"/>
      <w:bookmarkStart w:id="66" w:name="_Toc391892173"/>
      <w:bookmarkStart w:id="67" w:name="_Toc391892357"/>
      <w:r>
        <w:tab/>
        <w:t>IV.</w:t>
      </w:r>
      <w:r>
        <w:tab/>
      </w:r>
      <w:r w:rsidR="003914CE" w:rsidRPr="00A3045D">
        <w:t>Report of the Adaptation Committee</w:t>
      </w:r>
      <w:r w:rsidR="003914CE">
        <w:br/>
      </w:r>
      <w:r w:rsidR="003914CE" w:rsidRPr="00F7617A">
        <w:rPr>
          <w:b w:val="0"/>
          <w:sz w:val="20"/>
        </w:rPr>
        <w:t>(Agenda item 4)</w:t>
      </w:r>
      <w:bookmarkEnd w:id="65"/>
    </w:p>
    <w:p w14:paraId="194C4836" w14:textId="77777777" w:rsidR="002A6FDF" w:rsidRPr="00865CD7" w:rsidRDefault="002A6FDF" w:rsidP="00B7029C">
      <w:pPr>
        <w:pStyle w:val="RegH23G"/>
        <w:numPr>
          <w:ilvl w:val="0"/>
          <w:numId w:val="0"/>
        </w:numPr>
        <w:ind w:left="851" w:hanging="454"/>
      </w:pPr>
      <w:r w:rsidRPr="00865CD7">
        <w:t>Proceedings</w:t>
      </w:r>
    </w:p>
    <w:p w14:paraId="194C4837" w14:textId="77777777" w:rsidR="002A6FDF" w:rsidRDefault="00185F7D" w:rsidP="00185F7D">
      <w:pPr>
        <w:pStyle w:val="SingleTxtG"/>
      </w:pPr>
      <w:bookmarkStart w:id="68" w:name="_Ref374540966"/>
      <w:bookmarkStart w:id="69" w:name="_Ref409438811"/>
      <w:r>
        <w:t>21.</w:t>
      </w:r>
      <w:r>
        <w:tab/>
      </w:r>
      <w:r w:rsidR="002A6FDF" w:rsidRPr="00865CD7">
        <w:t xml:space="preserve">The SBSTA considered this agenda item </w:t>
      </w:r>
      <w:r w:rsidR="002A6FDF" w:rsidRPr="000A7247">
        <w:t xml:space="preserve">at its </w:t>
      </w:r>
      <w:r w:rsidR="002A6FDF" w:rsidRPr="00730606">
        <w:t>1</w:t>
      </w:r>
      <w:r w:rsidR="002A6FDF" w:rsidRPr="00604A0A">
        <w:rPr>
          <w:vertAlign w:val="superscript"/>
        </w:rPr>
        <w:t>st</w:t>
      </w:r>
      <w:r w:rsidR="002A6FDF">
        <w:t xml:space="preserve"> </w:t>
      </w:r>
      <w:r w:rsidR="002A6FDF" w:rsidRPr="00730606">
        <w:t>and 2</w:t>
      </w:r>
      <w:r w:rsidR="002A6FDF" w:rsidRPr="00604A0A">
        <w:rPr>
          <w:vertAlign w:val="superscript"/>
        </w:rPr>
        <w:t>nd</w:t>
      </w:r>
      <w:r w:rsidR="002A6FDF">
        <w:t xml:space="preserve"> </w:t>
      </w:r>
      <w:r w:rsidR="002A6FDF" w:rsidRPr="00730606">
        <w:t>meetings</w:t>
      </w:r>
      <w:r w:rsidR="002A6FDF" w:rsidRPr="00865CD7">
        <w:t xml:space="preserve">. </w:t>
      </w:r>
      <w:r w:rsidR="002A6FDF">
        <w:t>It had before it document FCCC/SB/2014/2.</w:t>
      </w:r>
      <w:bookmarkStart w:id="70" w:name="_Ref374540968"/>
      <w:bookmarkEnd w:id="68"/>
      <w:bookmarkEnd w:id="69"/>
      <w:r w:rsidR="00BF2FC4">
        <w:t xml:space="preserve"> </w:t>
      </w:r>
      <w:r w:rsidR="002A6FDF" w:rsidRPr="00865CD7">
        <w:t>At its</w:t>
      </w:r>
      <w:r w:rsidR="002A6FDF" w:rsidRPr="00604A0A">
        <w:rPr>
          <w:snapToGrid w:val="0"/>
        </w:rPr>
        <w:t xml:space="preserve"> 1</w:t>
      </w:r>
      <w:r w:rsidR="002A6FDF" w:rsidRPr="00604A0A">
        <w:rPr>
          <w:snapToGrid w:val="0"/>
          <w:vertAlign w:val="superscript"/>
        </w:rPr>
        <w:t>st</w:t>
      </w:r>
      <w:r w:rsidR="002A6FDF" w:rsidRPr="00865CD7">
        <w:t xml:space="preserve"> meeting,</w:t>
      </w:r>
      <w:r w:rsidR="00551F43" w:rsidRPr="002F695A">
        <w:rPr>
          <w:rStyle w:val="FootnoteReference"/>
        </w:rPr>
        <w:footnoteReference w:id="15"/>
      </w:r>
      <w:r w:rsidR="002A6FDF" w:rsidRPr="00865CD7">
        <w:t xml:space="preserve"> </w:t>
      </w:r>
      <w:r w:rsidR="002A6FDF" w:rsidRPr="00E36000">
        <w:t>the SBSTA agreed to consider this agenda item</w:t>
      </w:r>
      <w:r w:rsidR="002A6FDF">
        <w:t xml:space="preserve"> together with SBI agenda item 8</w:t>
      </w:r>
      <w:r w:rsidR="002A6FDF" w:rsidRPr="00E36000">
        <w:t xml:space="preserve"> in informal consultations co-facilitated by </w:t>
      </w:r>
      <w:r w:rsidR="00604A0A">
        <w:t xml:space="preserve">Mr. Makoto Kato (Japan) and </w:t>
      </w:r>
      <w:r w:rsidR="002A6FDF" w:rsidRPr="00E36000">
        <w:t xml:space="preserve">Ms. </w:t>
      </w:r>
      <w:r w:rsidR="002A6FDF">
        <w:t>Jimena Nieto (Colombia)</w:t>
      </w:r>
      <w:r w:rsidR="002A6FDF" w:rsidRPr="00E36000">
        <w:t xml:space="preserve">. </w:t>
      </w:r>
      <w:r w:rsidR="002A6FDF" w:rsidRPr="00865CD7">
        <w:t xml:space="preserve">At its </w:t>
      </w:r>
      <w:r w:rsidR="002A6FDF" w:rsidRPr="00604A0A">
        <w:rPr>
          <w:snapToGrid w:val="0"/>
        </w:rPr>
        <w:t>2</w:t>
      </w:r>
      <w:r w:rsidR="002A6FDF" w:rsidRPr="00604A0A">
        <w:rPr>
          <w:snapToGrid w:val="0"/>
          <w:vertAlign w:val="superscript"/>
        </w:rPr>
        <w:t>nd</w:t>
      </w:r>
      <w:r w:rsidR="002A6FDF" w:rsidRPr="00604A0A">
        <w:rPr>
          <w:snapToGrid w:val="0"/>
        </w:rPr>
        <w:t xml:space="preserve"> meeting</w:t>
      </w:r>
      <w:r w:rsidR="002A6FDF" w:rsidRPr="00865CD7">
        <w:t xml:space="preserve">, the SBSTA </w:t>
      </w:r>
      <w:r w:rsidR="00D7790D">
        <w:t xml:space="preserve">considered and </w:t>
      </w:r>
      <w:r w:rsidR="002A6FDF" w:rsidRPr="00604A0A">
        <w:rPr>
          <w:snapToGrid w:val="0"/>
        </w:rPr>
        <w:t>recommended a d</w:t>
      </w:r>
      <w:r w:rsidR="002A6FDF" w:rsidRPr="00865CD7">
        <w:t>raft decision</w:t>
      </w:r>
      <w:r w:rsidR="00D7790D">
        <w:t xml:space="preserve"> on this matter</w:t>
      </w:r>
      <w:r w:rsidR="002A6FDF" w:rsidRPr="00865CD7">
        <w:rPr>
          <w:rStyle w:val="FootnoteReference"/>
          <w:color w:val="000000"/>
        </w:rPr>
        <w:footnoteReference w:id="16"/>
      </w:r>
      <w:r w:rsidR="002A6FDF" w:rsidRPr="00865CD7">
        <w:t xml:space="preserve"> for consideration and adoption at COP </w:t>
      </w:r>
      <w:r w:rsidR="002A6FDF">
        <w:t>20</w:t>
      </w:r>
      <w:r w:rsidR="002A6FDF" w:rsidRPr="00865CD7">
        <w:t>.</w:t>
      </w:r>
      <w:r w:rsidR="002A6FDF" w:rsidRPr="00604A0A">
        <w:rPr>
          <w:rStyle w:val="FootnoteReference"/>
          <w:color w:val="000000"/>
        </w:rPr>
        <w:footnoteReference w:id="17"/>
      </w:r>
      <w:bookmarkEnd w:id="70"/>
    </w:p>
    <w:p w14:paraId="194C4838" w14:textId="77777777" w:rsidR="003D5414" w:rsidRPr="00231E5A" w:rsidRDefault="00185F7D" w:rsidP="00185F7D">
      <w:pPr>
        <w:pStyle w:val="HChG"/>
        <w:rPr>
          <w:lang w:eastAsia="en-US"/>
        </w:rPr>
      </w:pPr>
      <w:bookmarkStart w:id="71" w:name="_Toc409437624"/>
      <w:r>
        <w:tab/>
        <w:t>V.</w:t>
      </w:r>
      <w:r>
        <w:tab/>
      </w:r>
      <w:r w:rsidR="003D5414" w:rsidRPr="00A3045D">
        <w:t xml:space="preserve">Development and transfer of technologies and </w:t>
      </w:r>
      <w:r w:rsidR="00504621" w:rsidRPr="00A3045D">
        <w:t>i</w:t>
      </w:r>
      <w:r w:rsidR="003D5414" w:rsidRPr="00A3045D">
        <w:t>mplementation of the Technology Mechanism</w:t>
      </w:r>
      <w:r w:rsidR="003914CE" w:rsidRPr="00A3045D">
        <w:t xml:space="preserve">: </w:t>
      </w:r>
      <w:bookmarkStart w:id="72" w:name="_Toc373495746"/>
      <w:bookmarkStart w:id="73" w:name="_Toc391892174"/>
      <w:bookmarkStart w:id="74" w:name="_Toc391892358"/>
      <w:bookmarkEnd w:id="66"/>
      <w:bookmarkEnd w:id="67"/>
      <w:r w:rsidR="003914CE" w:rsidRPr="00A3045D">
        <w:t>j</w:t>
      </w:r>
      <w:r w:rsidR="003D5414" w:rsidRPr="00A3045D">
        <w:rPr>
          <w:lang w:eastAsia="en-US"/>
        </w:rPr>
        <w:t xml:space="preserve">oint </w:t>
      </w:r>
      <w:r w:rsidR="003D5414" w:rsidRPr="00A3045D">
        <w:t>annual</w:t>
      </w:r>
      <w:r w:rsidR="003D5414" w:rsidRPr="00A3045D">
        <w:rPr>
          <w:lang w:eastAsia="en-US"/>
        </w:rPr>
        <w:t xml:space="preserve"> report of the Technology Executive Committee and the Climate Technology Centre and Network</w:t>
      </w:r>
      <w:r w:rsidR="003D5414" w:rsidRPr="00865CD7">
        <w:rPr>
          <w:lang w:eastAsia="en-US"/>
        </w:rPr>
        <w:br/>
      </w:r>
      <w:r w:rsidR="003D5414" w:rsidRPr="003914CE">
        <w:rPr>
          <w:rStyle w:val="SingleTxtGChar"/>
          <w:b w:val="0"/>
          <w:sz w:val="20"/>
        </w:rPr>
        <w:t xml:space="preserve">(Agenda </w:t>
      </w:r>
      <w:r w:rsidR="00630C65" w:rsidRPr="003914CE">
        <w:rPr>
          <w:rStyle w:val="SingleTxtGChar"/>
          <w:b w:val="0"/>
          <w:sz w:val="20"/>
        </w:rPr>
        <w:t>item</w:t>
      </w:r>
      <w:r w:rsidR="003D5414" w:rsidRPr="003914CE">
        <w:rPr>
          <w:rStyle w:val="SingleTxtGChar"/>
          <w:b w:val="0"/>
          <w:sz w:val="20"/>
        </w:rPr>
        <w:t xml:space="preserve"> </w:t>
      </w:r>
      <w:r w:rsidR="003914CE">
        <w:rPr>
          <w:rStyle w:val="SingleTxtGChar"/>
          <w:b w:val="0"/>
          <w:sz w:val="20"/>
        </w:rPr>
        <w:t>5</w:t>
      </w:r>
      <w:r w:rsidR="003D5414" w:rsidRPr="003914CE">
        <w:rPr>
          <w:rStyle w:val="SingleTxtGChar"/>
          <w:b w:val="0"/>
          <w:sz w:val="20"/>
        </w:rPr>
        <w:t>)</w:t>
      </w:r>
      <w:bookmarkEnd w:id="71"/>
      <w:bookmarkEnd w:id="72"/>
      <w:bookmarkEnd w:id="73"/>
      <w:bookmarkEnd w:id="74"/>
    </w:p>
    <w:p w14:paraId="194C4839" w14:textId="77777777" w:rsidR="00585040" w:rsidRPr="00865CD7" w:rsidRDefault="00585040" w:rsidP="00B7029C">
      <w:pPr>
        <w:pStyle w:val="RegH23G"/>
        <w:numPr>
          <w:ilvl w:val="0"/>
          <w:numId w:val="0"/>
        </w:numPr>
        <w:ind w:left="851" w:hanging="454"/>
      </w:pPr>
      <w:r w:rsidRPr="00865CD7">
        <w:t>Proceedings</w:t>
      </w:r>
    </w:p>
    <w:p w14:paraId="194C483A" w14:textId="77777777" w:rsidR="00585040" w:rsidRPr="00CD2C8E" w:rsidRDefault="00185F7D" w:rsidP="00185F7D">
      <w:pPr>
        <w:pStyle w:val="SingleTxtG"/>
      </w:pPr>
      <w:bookmarkStart w:id="75" w:name="_Ref409438819"/>
      <w:r>
        <w:t>22.</w:t>
      </w:r>
      <w:r>
        <w:tab/>
      </w:r>
      <w:r w:rsidR="00726FEA" w:rsidRPr="00865CD7">
        <w:t xml:space="preserve">The SBSTA considered this agenda </w:t>
      </w:r>
      <w:r w:rsidR="00646D7F">
        <w:t xml:space="preserve">item </w:t>
      </w:r>
      <w:r w:rsidR="00726FEA" w:rsidRPr="00865CD7">
        <w:t xml:space="preserve">at </w:t>
      </w:r>
      <w:r w:rsidR="00726FEA" w:rsidRPr="00491F5F">
        <w:t xml:space="preserve">its </w:t>
      </w:r>
      <w:r w:rsidR="00726FEA" w:rsidRPr="00604A0A">
        <w:rPr>
          <w:snapToGrid w:val="0"/>
        </w:rPr>
        <w:t>1</w:t>
      </w:r>
      <w:r w:rsidR="00726FEA" w:rsidRPr="00604A0A">
        <w:rPr>
          <w:snapToGrid w:val="0"/>
          <w:vertAlign w:val="superscript"/>
        </w:rPr>
        <w:t>st</w:t>
      </w:r>
      <w:r w:rsidR="00726FEA" w:rsidRPr="00604A0A">
        <w:rPr>
          <w:snapToGrid w:val="0"/>
        </w:rPr>
        <w:t xml:space="preserve"> and 2</w:t>
      </w:r>
      <w:r w:rsidR="00726FEA" w:rsidRPr="00604A0A">
        <w:rPr>
          <w:snapToGrid w:val="0"/>
          <w:vertAlign w:val="superscript"/>
        </w:rPr>
        <w:t>nd</w:t>
      </w:r>
      <w:r w:rsidR="00726FEA" w:rsidRPr="00604A0A">
        <w:rPr>
          <w:snapToGrid w:val="0"/>
        </w:rPr>
        <w:t xml:space="preserve"> meetings</w:t>
      </w:r>
      <w:r w:rsidR="00726FEA" w:rsidRPr="00491F5F">
        <w:t xml:space="preserve">. </w:t>
      </w:r>
      <w:r w:rsidR="00726FEA" w:rsidRPr="00AE134F">
        <w:t xml:space="preserve">It had before it </w:t>
      </w:r>
      <w:r w:rsidR="00726FEA" w:rsidRPr="00B20CDE">
        <w:t xml:space="preserve">document </w:t>
      </w:r>
      <w:r w:rsidR="00726FEA" w:rsidRPr="00B20CDE">
        <w:rPr>
          <w:snapToGrid w:val="0"/>
        </w:rPr>
        <w:t>FCCC/SB/2014/3.</w:t>
      </w:r>
      <w:bookmarkEnd w:id="75"/>
      <w:r w:rsidR="00A3045D" w:rsidRPr="00B20CDE">
        <w:t xml:space="preserve"> </w:t>
      </w:r>
      <w:bookmarkStart w:id="76" w:name="_Ref409438821"/>
      <w:r w:rsidR="00585040" w:rsidRPr="00B20CDE">
        <w:t>At its</w:t>
      </w:r>
      <w:r w:rsidR="00585040" w:rsidRPr="00B20CDE">
        <w:rPr>
          <w:snapToGrid w:val="0"/>
        </w:rPr>
        <w:t xml:space="preserve"> 1</w:t>
      </w:r>
      <w:r w:rsidR="00585040" w:rsidRPr="00B20CDE">
        <w:rPr>
          <w:snapToGrid w:val="0"/>
          <w:vertAlign w:val="superscript"/>
        </w:rPr>
        <w:t>st</w:t>
      </w:r>
      <w:r w:rsidR="00585040" w:rsidRPr="00B20CDE">
        <w:t xml:space="preserve"> meeting,</w:t>
      </w:r>
      <w:r w:rsidR="00A72BB6" w:rsidRPr="00B20CDE">
        <w:rPr>
          <w:rStyle w:val="FootnoteReference"/>
        </w:rPr>
        <w:footnoteReference w:id="18"/>
      </w:r>
      <w:r w:rsidR="00585040" w:rsidRPr="00B20CDE">
        <w:t xml:space="preserve"> the SBSTA agreed to consider this agenda item together with SBI agenda</w:t>
      </w:r>
      <w:r w:rsidR="00585040">
        <w:t xml:space="preserve"> </w:t>
      </w:r>
      <w:r w:rsidR="00926E95">
        <w:t>sub-</w:t>
      </w:r>
      <w:r w:rsidR="00585040">
        <w:t xml:space="preserve">item </w:t>
      </w:r>
      <w:r w:rsidR="00646D7F">
        <w:t>12</w:t>
      </w:r>
      <w:r w:rsidR="00926E95">
        <w:t>(a)</w:t>
      </w:r>
      <w:r w:rsidR="00585040" w:rsidRPr="00E36000">
        <w:t xml:space="preserve"> in informal consultations co-facilitated by </w:t>
      </w:r>
      <w:r w:rsidR="00726FEA" w:rsidRPr="00E36000">
        <w:t xml:space="preserve">Mr. Carlos Fuller (Belize) </w:t>
      </w:r>
      <w:r w:rsidR="00726FEA">
        <w:t>and Ms. Elfriede More (Austria)</w:t>
      </w:r>
      <w:r w:rsidR="00585040" w:rsidRPr="00E36000">
        <w:t xml:space="preserve">. </w:t>
      </w:r>
      <w:r w:rsidR="00585040" w:rsidRPr="00865CD7">
        <w:t xml:space="preserve">At its </w:t>
      </w:r>
      <w:r w:rsidR="00585040" w:rsidRPr="00604A0A">
        <w:rPr>
          <w:snapToGrid w:val="0"/>
        </w:rPr>
        <w:t>2</w:t>
      </w:r>
      <w:r w:rsidR="00585040" w:rsidRPr="00604A0A">
        <w:rPr>
          <w:snapToGrid w:val="0"/>
          <w:vertAlign w:val="superscript"/>
        </w:rPr>
        <w:t>nd</w:t>
      </w:r>
      <w:r w:rsidR="00585040" w:rsidRPr="00604A0A">
        <w:rPr>
          <w:snapToGrid w:val="0"/>
        </w:rPr>
        <w:t xml:space="preserve"> meeting</w:t>
      </w:r>
      <w:r w:rsidR="00585040" w:rsidRPr="00865CD7">
        <w:t xml:space="preserve">, the SBSTA </w:t>
      </w:r>
      <w:r w:rsidR="00585040" w:rsidRPr="00604A0A">
        <w:rPr>
          <w:snapToGrid w:val="0"/>
        </w:rPr>
        <w:t>recommended a d</w:t>
      </w:r>
      <w:r w:rsidR="00585040" w:rsidRPr="00865CD7">
        <w:t>raft decision</w:t>
      </w:r>
      <w:r w:rsidR="00585040" w:rsidRPr="00865CD7">
        <w:rPr>
          <w:rStyle w:val="FootnoteReference"/>
          <w:color w:val="000000"/>
        </w:rPr>
        <w:footnoteReference w:id="19"/>
      </w:r>
      <w:r w:rsidR="00585040" w:rsidRPr="00865CD7">
        <w:t xml:space="preserve"> for consideration and adoption at COP </w:t>
      </w:r>
      <w:r w:rsidR="00585040">
        <w:t>20</w:t>
      </w:r>
      <w:r w:rsidR="00585040" w:rsidRPr="00865CD7">
        <w:t>.</w:t>
      </w:r>
      <w:r w:rsidR="00585040" w:rsidRPr="00865CD7">
        <w:rPr>
          <w:rStyle w:val="FootnoteReference"/>
          <w:color w:val="000000"/>
        </w:rPr>
        <w:footnoteReference w:id="20"/>
      </w:r>
      <w:bookmarkEnd w:id="76"/>
    </w:p>
    <w:p w14:paraId="194C483B" w14:textId="77777777" w:rsidR="003D5414" w:rsidRPr="00E012F8" w:rsidRDefault="00185F7D" w:rsidP="00185F7D">
      <w:pPr>
        <w:pStyle w:val="HChG"/>
        <w:rPr>
          <w:sz w:val="20"/>
        </w:rPr>
      </w:pPr>
      <w:bookmarkStart w:id="77" w:name="_Toc373495743"/>
      <w:bookmarkStart w:id="78" w:name="_Toc391892176"/>
      <w:bookmarkStart w:id="79" w:name="_Toc391892360"/>
      <w:bookmarkStart w:id="80" w:name="_Toc409437625"/>
      <w:bookmarkStart w:id="81" w:name="_Toc231126858"/>
      <w:bookmarkStart w:id="82" w:name="_Toc261965563"/>
      <w:bookmarkStart w:id="83" w:name="_Toc267320430"/>
      <w:bookmarkStart w:id="84" w:name="_Toc279431822"/>
      <w:bookmarkStart w:id="85" w:name="_Toc297037324"/>
      <w:bookmarkStart w:id="86" w:name="_Toc305764169"/>
      <w:bookmarkStart w:id="87" w:name="_Toc328480795"/>
      <w:bookmarkStart w:id="88" w:name="_Toc361321969"/>
      <w:r>
        <w:lastRenderedPageBreak/>
        <w:tab/>
        <w:t>VI.</w:t>
      </w:r>
      <w:r>
        <w:tab/>
      </w:r>
      <w:r w:rsidR="003D5414" w:rsidRPr="009D72FC">
        <w:t>Methodological guidance for activities relating to reducing emissions from deforestation and forest degradation and the role of conservation, sustainable management of forests and enhancement of forest carbon stocks in developing countries</w:t>
      </w:r>
      <w:r w:rsidR="003D5414" w:rsidRPr="00E012F8">
        <w:rPr>
          <w:lang w:eastAsia="en-US"/>
        </w:rPr>
        <w:br/>
      </w:r>
      <w:r w:rsidR="003914CE" w:rsidRPr="00F7617A">
        <w:rPr>
          <w:b w:val="0"/>
          <w:sz w:val="20"/>
        </w:rPr>
        <w:t>(Agenda item 6</w:t>
      </w:r>
      <w:r w:rsidR="003D5414" w:rsidRPr="00F7617A">
        <w:rPr>
          <w:b w:val="0"/>
          <w:sz w:val="20"/>
        </w:rPr>
        <w:t>)</w:t>
      </w:r>
      <w:bookmarkEnd w:id="77"/>
      <w:bookmarkEnd w:id="78"/>
      <w:bookmarkEnd w:id="79"/>
      <w:bookmarkEnd w:id="80"/>
    </w:p>
    <w:p w14:paraId="194C483C" w14:textId="77777777" w:rsidR="003D5414" w:rsidRPr="00AE134F" w:rsidRDefault="003D5414" w:rsidP="00B7029C">
      <w:pPr>
        <w:pStyle w:val="RegH23G"/>
        <w:numPr>
          <w:ilvl w:val="0"/>
          <w:numId w:val="0"/>
        </w:numPr>
        <w:ind w:left="851" w:hanging="454"/>
      </w:pPr>
      <w:r w:rsidRPr="00AE134F">
        <w:t>Proceedings</w:t>
      </w:r>
    </w:p>
    <w:p w14:paraId="194C483D" w14:textId="77777777" w:rsidR="008B7C82" w:rsidRPr="008B7C82" w:rsidRDefault="00185F7D" w:rsidP="00185F7D">
      <w:pPr>
        <w:pStyle w:val="SingleTxtG"/>
      </w:pPr>
      <w:bookmarkStart w:id="89" w:name="_Ref362356010"/>
      <w:bookmarkStart w:id="90" w:name="_Ref392164189"/>
      <w:bookmarkStart w:id="91" w:name="_Ref409438828"/>
      <w:r>
        <w:t>23.</w:t>
      </w:r>
      <w:r>
        <w:tab/>
      </w:r>
      <w:r w:rsidR="002A7D79" w:rsidRPr="00B20CDE">
        <w:t>The SBSTA considered this agenda item at its 1</w:t>
      </w:r>
      <w:r w:rsidR="002A7D79" w:rsidRPr="00B20CDE">
        <w:rPr>
          <w:vertAlign w:val="superscript"/>
        </w:rPr>
        <w:t>st</w:t>
      </w:r>
      <w:r w:rsidR="003455DC" w:rsidRPr="00B20CDE">
        <w:t xml:space="preserve"> </w:t>
      </w:r>
      <w:r w:rsidR="002A7D79" w:rsidRPr="00B20CDE">
        <w:t>and 2</w:t>
      </w:r>
      <w:r w:rsidR="002A7D79" w:rsidRPr="00B20CDE">
        <w:rPr>
          <w:vertAlign w:val="superscript"/>
        </w:rPr>
        <w:t>nd</w:t>
      </w:r>
      <w:r w:rsidR="003455DC" w:rsidRPr="00B20CDE">
        <w:t xml:space="preserve"> </w:t>
      </w:r>
      <w:r w:rsidR="002A7D79" w:rsidRPr="00B20CDE">
        <w:t>meeti</w:t>
      </w:r>
      <w:r w:rsidR="00E36000" w:rsidRPr="00B20CDE">
        <w:t>ngs. It had before it document</w:t>
      </w:r>
      <w:r w:rsidR="00A67446" w:rsidRPr="00B20CDE">
        <w:t>s</w:t>
      </w:r>
      <w:r w:rsidR="00E36000" w:rsidRPr="00B20CDE">
        <w:t xml:space="preserve"> </w:t>
      </w:r>
      <w:r w:rsidR="002A7D79" w:rsidRPr="00B20CDE">
        <w:t>FCCC/SBSTA/2014/</w:t>
      </w:r>
      <w:r w:rsidR="00922D42" w:rsidRPr="00B20CDE">
        <w:t>INF.</w:t>
      </w:r>
      <w:r w:rsidR="00E36000" w:rsidRPr="00B20CDE">
        <w:t>13</w:t>
      </w:r>
      <w:r w:rsidR="003455DC" w:rsidRPr="00B20CDE">
        <w:t xml:space="preserve">, </w:t>
      </w:r>
      <w:r w:rsidR="00922D42" w:rsidRPr="00B20CDE">
        <w:t>FCCC/SBSTA/2014/MISC.6</w:t>
      </w:r>
      <w:r w:rsidR="003455DC" w:rsidRPr="00B20CDE">
        <w:t xml:space="preserve"> and Add</w:t>
      </w:r>
      <w:r w:rsidR="00922D42" w:rsidRPr="00B20CDE">
        <w:t>.</w:t>
      </w:r>
      <w:r w:rsidR="003455DC" w:rsidRPr="00B20CDE">
        <w:t xml:space="preserve">1 and </w:t>
      </w:r>
      <w:r w:rsidR="00922D42" w:rsidRPr="00B20CDE">
        <w:t>FCCC/SBSTA/2014/MISC.7</w:t>
      </w:r>
      <w:r w:rsidR="003455DC" w:rsidRPr="00B20CDE">
        <w:t xml:space="preserve"> and Add</w:t>
      </w:r>
      <w:r w:rsidR="00922D42" w:rsidRPr="00B20CDE">
        <w:t>.1</w:t>
      </w:r>
      <w:r w:rsidR="002A7D79" w:rsidRPr="00B20CDE">
        <w:t xml:space="preserve">. </w:t>
      </w:r>
      <w:bookmarkStart w:id="92" w:name="_Ref409438830"/>
      <w:bookmarkEnd w:id="89"/>
      <w:bookmarkEnd w:id="90"/>
      <w:bookmarkEnd w:id="91"/>
      <w:r w:rsidR="003D5414" w:rsidRPr="00B20CDE">
        <w:t>At its 1</w:t>
      </w:r>
      <w:r w:rsidR="003D5414" w:rsidRPr="00B20CDE">
        <w:rPr>
          <w:vertAlign w:val="superscript"/>
        </w:rPr>
        <w:t>st</w:t>
      </w:r>
      <w:r w:rsidR="003D5414" w:rsidRPr="00B20CDE">
        <w:t xml:space="preserve"> meeting, the SBSTA agreed to consider this agenda item in a contact group co-chaired</w:t>
      </w:r>
      <w:r w:rsidR="003D5414" w:rsidRPr="003E01E8">
        <w:t xml:space="preserve"> by </w:t>
      </w:r>
      <w:r w:rsidR="005D1B09">
        <w:t xml:space="preserve">Mr. Robert Bamfo (Ghana) and </w:t>
      </w:r>
      <w:r w:rsidR="003E01E8" w:rsidRPr="003E01E8">
        <w:t>Mr. Stephen Cornelius</w:t>
      </w:r>
      <w:r w:rsidR="003D5414" w:rsidRPr="003E01E8">
        <w:t xml:space="preserve"> (</w:t>
      </w:r>
      <w:r w:rsidR="006C5627">
        <w:t xml:space="preserve">United Kingdom of </w:t>
      </w:r>
      <w:r w:rsidR="0059364E">
        <w:t xml:space="preserve">Great Britain </w:t>
      </w:r>
      <w:r w:rsidR="006C5627">
        <w:t xml:space="preserve">and </w:t>
      </w:r>
      <w:r w:rsidR="00584B4E">
        <w:t>Northern Ireland</w:t>
      </w:r>
      <w:r w:rsidR="005D1B09">
        <w:t xml:space="preserve">). </w:t>
      </w:r>
      <w:r w:rsidR="008B7C82" w:rsidRPr="00A41451">
        <w:t xml:space="preserve">As the SBSTA was unable to reach agreement on this matter, </w:t>
      </w:r>
      <w:r w:rsidR="003813DC">
        <w:t>it</w:t>
      </w:r>
      <w:r w:rsidR="008B7C82" w:rsidRPr="00A41451">
        <w:t xml:space="preserve"> agreed at its 2</w:t>
      </w:r>
      <w:r w:rsidR="008B7C82" w:rsidRPr="005D1B09">
        <w:rPr>
          <w:vertAlign w:val="superscript"/>
        </w:rPr>
        <w:t>nd</w:t>
      </w:r>
      <w:r w:rsidR="008B7C82">
        <w:t xml:space="preserve"> </w:t>
      </w:r>
      <w:r w:rsidR="008B7C82" w:rsidRPr="00A41451">
        <w:t xml:space="preserve">meeting to consider this </w:t>
      </w:r>
      <w:r w:rsidR="008B7C82">
        <w:t xml:space="preserve">agenda </w:t>
      </w:r>
      <w:r w:rsidR="008B7C82" w:rsidRPr="00A41451">
        <w:t>item at SBSTA 4</w:t>
      </w:r>
      <w:r w:rsidR="008B7C82">
        <w:t>2</w:t>
      </w:r>
      <w:r w:rsidR="008B7C82" w:rsidRPr="00A41451">
        <w:t xml:space="preserve"> </w:t>
      </w:r>
      <w:r w:rsidR="00BB225E">
        <w:t xml:space="preserve">(June 2015) </w:t>
      </w:r>
      <w:r w:rsidR="008B7C82" w:rsidRPr="00A41451">
        <w:t>in accordance with rule 16 of the draft rules of procedure being applied.</w:t>
      </w:r>
      <w:bookmarkEnd w:id="92"/>
      <w:r w:rsidR="00FD5786">
        <w:t xml:space="preserve"> </w:t>
      </w:r>
    </w:p>
    <w:p w14:paraId="194C483E" w14:textId="77777777" w:rsidR="003914CE" w:rsidRDefault="00185F7D" w:rsidP="00185F7D">
      <w:pPr>
        <w:pStyle w:val="HChG"/>
      </w:pPr>
      <w:bookmarkStart w:id="93" w:name="_Toc409437626"/>
      <w:bookmarkStart w:id="94" w:name="_Toc297037326"/>
      <w:bookmarkStart w:id="95" w:name="_Toc305764171"/>
      <w:bookmarkStart w:id="96" w:name="_Toc328480797"/>
      <w:bookmarkStart w:id="97" w:name="_Toc361321972"/>
      <w:bookmarkStart w:id="98" w:name="_Toc373495749"/>
      <w:bookmarkStart w:id="99" w:name="_Toc391892177"/>
      <w:bookmarkStart w:id="100" w:name="_Toc391892361"/>
      <w:bookmarkStart w:id="101" w:name="_Toc231126861"/>
      <w:bookmarkEnd w:id="81"/>
      <w:bookmarkEnd w:id="82"/>
      <w:bookmarkEnd w:id="83"/>
      <w:bookmarkEnd w:id="84"/>
      <w:bookmarkEnd w:id="85"/>
      <w:bookmarkEnd w:id="86"/>
      <w:bookmarkEnd w:id="87"/>
      <w:bookmarkEnd w:id="88"/>
      <w:r>
        <w:tab/>
        <w:t>VII.</w:t>
      </w:r>
      <w:r>
        <w:tab/>
      </w:r>
      <w:r w:rsidR="003914CE" w:rsidRPr="00A3451A">
        <w:t>Warsaw International Mechanism for Loss and Damage associated with Climate Change Impacts</w:t>
      </w:r>
      <w:r w:rsidR="003914CE">
        <w:br/>
      </w:r>
      <w:r w:rsidR="003914CE" w:rsidRPr="00F7617A">
        <w:rPr>
          <w:b w:val="0"/>
          <w:sz w:val="20"/>
        </w:rPr>
        <w:t>(Agenda item 7)</w:t>
      </w:r>
      <w:bookmarkEnd w:id="93"/>
    </w:p>
    <w:p w14:paraId="194C483F" w14:textId="77777777" w:rsidR="00642F37" w:rsidRPr="00865CD7" w:rsidRDefault="00185F7D" w:rsidP="00185F7D">
      <w:pPr>
        <w:pStyle w:val="H23G"/>
      </w:pPr>
      <w:r>
        <w:tab/>
        <w:t>1.</w:t>
      </w:r>
      <w:r>
        <w:tab/>
      </w:r>
      <w:r w:rsidR="00642F37" w:rsidRPr="00865CD7">
        <w:t>Proceedings</w:t>
      </w:r>
    </w:p>
    <w:p w14:paraId="194C4840" w14:textId="77777777" w:rsidR="00377BD6" w:rsidRPr="00B20CDE" w:rsidRDefault="00185F7D" w:rsidP="00185F7D">
      <w:pPr>
        <w:pStyle w:val="SingleTxtG"/>
      </w:pPr>
      <w:bookmarkStart w:id="102" w:name="_Ref409438837"/>
      <w:r>
        <w:t>24.</w:t>
      </w:r>
      <w:r>
        <w:tab/>
      </w:r>
      <w:r w:rsidR="0056268A" w:rsidRPr="00B20CDE">
        <w:t xml:space="preserve">The SBSTA considered this agenda at its </w:t>
      </w:r>
      <w:r w:rsidR="0056268A" w:rsidRPr="00B20CDE">
        <w:rPr>
          <w:snapToGrid w:val="0"/>
        </w:rPr>
        <w:t>1</w:t>
      </w:r>
      <w:r w:rsidR="0056268A" w:rsidRPr="00B20CDE">
        <w:rPr>
          <w:snapToGrid w:val="0"/>
          <w:vertAlign w:val="superscript"/>
        </w:rPr>
        <w:t>st</w:t>
      </w:r>
      <w:r w:rsidR="0056268A" w:rsidRPr="00B20CDE">
        <w:rPr>
          <w:snapToGrid w:val="0"/>
        </w:rPr>
        <w:t xml:space="preserve"> and 2</w:t>
      </w:r>
      <w:r w:rsidR="0056268A" w:rsidRPr="00B20CDE">
        <w:rPr>
          <w:snapToGrid w:val="0"/>
          <w:vertAlign w:val="superscript"/>
        </w:rPr>
        <w:t>nd</w:t>
      </w:r>
      <w:r w:rsidR="0056268A" w:rsidRPr="00B20CDE">
        <w:rPr>
          <w:snapToGrid w:val="0"/>
        </w:rPr>
        <w:t xml:space="preserve"> meetings</w:t>
      </w:r>
      <w:r w:rsidR="0056268A" w:rsidRPr="00B20CDE">
        <w:t>.</w:t>
      </w:r>
      <w:r w:rsidR="003914CE" w:rsidRPr="00B20CDE">
        <w:t xml:space="preserve"> It had before it document FCCC/SB/2014/</w:t>
      </w:r>
      <w:r w:rsidR="002046CA" w:rsidRPr="00B20CDE">
        <w:t>4</w:t>
      </w:r>
      <w:r w:rsidR="003914CE" w:rsidRPr="00B20CDE">
        <w:t>.</w:t>
      </w:r>
      <w:bookmarkEnd w:id="102"/>
      <w:r w:rsidR="003914CE" w:rsidRPr="00B20CDE">
        <w:t xml:space="preserve"> At its 1</w:t>
      </w:r>
      <w:r w:rsidR="003914CE" w:rsidRPr="00B20CDE">
        <w:rPr>
          <w:vertAlign w:val="superscript"/>
        </w:rPr>
        <w:t>st</w:t>
      </w:r>
      <w:r w:rsidR="003914CE" w:rsidRPr="00B20CDE">
        <w:t xml:space="preserve"> meeting, the SBSTA agreed to consider this agenda item </w:t>
      </w:r>
      <w:r w:rsidR="007120CB" w:rsidRPr="00B20CDE">
        <w:t xml:space="preserve">together with SBI agenda item </w:t>
      </w:r>
      <w:r w:rsidR="00642F37" w:rsidRPr="00B20CDE">
        <w:t>10</w:t>
      </w:r>
      <w:r w:rsidR="007120CB" w:rsidRPr="00B20CDE">
        <w:t xml:space="preserve"> in</w:t>
      </w:r>
      <w:r w:rsidR="003914CE" w:rsidRPr="00B20CDE">
        <w:t xml:space="preserve"> informal consultations co-facilitated by </w:t>
      </w:r>
      <w:r w:rsidR="005D1B09" w:rsidRPr="00B20CDE">
        <w:t>Ms</w:t>
      </w:r>
      <w:r w:rsidR="00A72BB6" w:rsidRPr="00B20CDE">
        <w:t>.</w:t>
      </w:r>
      <w:r w:rsidR="00A72BB6">
        <w:t> </w:t>
      </w:r>
      <w:r w:rsidR="005D1B09" w:rsidRPr="00B20CDE">
        <w:t xml:space="preserve">Lavender and </w:t>
      </w:r>
      <w:r w:rsidR="002046CA" w:rsidRPr="00B20CDE">
        <w:t xml:space="preserve">Mr. Alf Wills </w:t>
      </w:r>
      <w:r w:rsidR="00B360FA" w:rsidRPr="00B20CDE">
        <w:t>(</w:t>
      </w:r>
      <w:r w:rsidR="002046CA" w:rsidRPr="00B20CDE">
        <w:t>South Africa</w:t>
      </w:r>
      <w:r w:rsidR="00B360FA" w:rsidRPr="00B20CDE">
        <w:t>)</w:t>
      </w:r>
      <w:r w:rsidR="005D1B09" w:rsidRPr="00B20CDE">
        <w:t xml:space="preserve">. </w:t>
      </w:r>
      <w:r w:rsidR="007120CB" w:rsidRPr="00B20CDE">
        <w:t xml:space="preserve">At its </w:t>
      </w:r>
      <w:r w:rsidR="007120CB" w:rsidRPr="00B20CDE">
        <w:rPr>
          <w:snapToGrid w:val="0"/>
        </w:rPr>
        <w:t>2</w:t>
      </w:r>
      <w:r w:rsidR="007120CB" w:rsidRPr="00B20CDE">
        <w:rPr>
          <w:snapToGrid w:val="0"/>
          <w:vertAlign w:val="superscript"/>
        </w:rPr>
        <w:t>nd</w:t>
      </w:r>
      <w:r w:rsidR="007120CB" w:rsidRPr="00B20CDE">
        <w:rPr>
          <w:snapToGrid w:val="0"/>
        </w:rPr>
        <w:t xml:space="preserve"> meeting</w:t>
      </w:r>
      <w:r w:rsidR="007120CB" w:rsidRPr="00B20CDE">
        <w:t xml:space="preserve">, the SBSTA </w:t>
      </w:r>
      <w:r w:rsidR="00642F37" w:rsidRPr="00B20CDE">
        <w:t xml:space="preserve">considered and </w:t>
      </w:r>
      <w:r w:rsidR="003813DC" w:rsidRPr="00B20CDE">
        <w:t xml:space="preserve">adopted </w:t>
      </w:r>
      <w:r w:rsidR="00642F37" w:rsidRPr="00B20CDE">
        <w:t>the conclusions below.</w:t>
      </w:r>
      <w:r w:rsidR="00642F37" w:rsidRPr="00B20CDE">
        <w:rPr>
          <w:rStyle w:val="FootnoteReference"/>
          <w:color w:val="000000"/>
        </w:rPr>
        <w:footnoteReference w:id="21"/>
      </w:r>
      <w:r w:rsidR="002A07D2" w:rsidRPr="00B20CDE">
        <w:t xml:space="preserve"> </w:t>
      </w:r>
    </w:p>
    <w:p w14:paraId="194C4841" w14:textId="77777777" w:rsidR="00642F37" w:rsidRPr="00B20CDE" w:rsidRDefault="00185F7D" w:rsidP="00185F7D">
      <w:pPr>
        <w:pStyle w:val="H23G"/>
      </w:pPr>
      <w:r>
        <w:tab/>
        <w:t>2.</w:t>
      </w:r>
      <w:r>
        <w:tab/>
      </w:r>
      <w:r w:rsidR="00642F37" w:rsidRPr="00B20CDE">
        <w:t>Conclusions</w:t>
      </w:r>
    </w:p>
    <w:p w14:paraId="194C4842" w14:textId="77777777" w:rsidR="00642F37" w:rsidRPr="00B20CDE" w:rsidRDefault="00185F7D" w:rsidP="00185F7D">
      <w:pPr>
        <w:pStyle w:val="SingleTxtG"/>
      </w:pPr>
      <w:bookmarkStart w:id="103" w:name="_Ref409438840"/>
      <w:r>
        <w:t>25.</w:t>
      </w:r>
      <w:r>
        <w:tab/>
      </w:r>
      <w:r w:rsidR="00642F37" w:rsidRPr="00B20CDE">
        <w:t>The SBSTA and the SBI agreed to recommend that COP 20 continue consideration of this matter on the basis of the text contained in the annex to document FCCC/SB/2014/L.8.</w:t>
      </w:r>
      <w:r w:rsidR="00642F37" w:rsidRPr="00E949B3">
        <w:rPr>
          <w:sz w:val="18"/>
          <w:szCs w:val="18"/>
          <w:vertAlign w:val="superscript"/>
        </w:rPr>
        <w:footnoteReference w:id="22"/>
      </w:r>
      <w:bookmarkEnd w:id="103"/>
    </w:p>
    <w:p w14:paraId="194C4843" w14:textId="77777777" w:rsidR="003D5414" w:rsidRDefault="00185F7D" w:rsidP="00185F7D">
      <w:pPr>
        <w:pStyle w:val="HChG"/>
        <w:rPr>
          <w:rStyle w:val="SingleTxtGChar"/>
          <w:b w:val="0"/>
          <w:sz w:val="20"/>
        </w:rPr>
      </w:pPr>
      <w:bookmarkStart w:id="104" w:name="_Toc409437627"/>
      <w:bookmarkEnd w:id="94"/>
      <w:r>
        <w:tab/>
        <w:t>VIII.</w:t>
      </w:r>
      <w:r>
        <w:tab/>
      </w:r>
      <w:r w:rsidR="00377BD6">
        <w:t>Matters relating to science and research</w:t>
      </w:r>
      <w:r w:rsidR="003D5414" w:rsidRPr="00865CD7">
        <w:br/>
      </w:r>
      <w:r w:rsidR="00377BD6">
        <w:rPr>
          <w:rStyle w:val="SingleTxtGChar"/>
          <w:b w:val="0"/>
          <w:sz w:val="20"/>
        </w:rPr>
        <w:t>(Agenda item 8</w:t>
      </w:r>
      <w:r w:rsidR="003D5414" w:rsidRPr="00231E5A">
        <w:rPr>
          <w:rStyle w:val="SingleTxtGChar"/>
          <w:b w:val="0"/>
          <w:sz w:val="20"/>
        </w:rPr>
        <w:t>)</w:t>
      </w:r>
      <w:bookmarkEnd w:id="95"/>
      <w:bookmarkEnd w:id="96"/>
      <w:bookmarkEnd w:id="97"/>
      <w:bookmarkEnd w:id="98"/>
      <w:bookmarkEnd w:id="99"/>
      <w:bookmarkEnd w:id="100"/>
      <w:bookmarkEnd w:id="104"/>
    </w:p>
    <w:p w14:paraId="194C4844" w14:textId="77777777" w:rsidR="00377BD6" w:rsidRPr="00377BD6" w:rsidRDefault="00185F7D" w:rsidP="00185F7D">
      <w:pPr>
        <w:pStyle w:val="H1G"/>
        <w:tabs>
          <w:tab w:val="right" w:pos="850"/>
        </w:tabs>
        <w:rPr>
          <w:sz w:val="20"/>
          <w:lang w:eastAsia="en-US"/>
        </w:rPr>
      </w:pPr>
      <w:bookmarkStart w:id="105" w:name="_Toc409437628"/>
      <w:r>
        <w:tab/>
        <w:t>A.</w:t>
      </w:r>
      <w:r>
        <w:tab/>
      </w:r>
      <w:r w:rsidR="00377BD6" w:rsidRPr="00377BD6">
        <w:t>Fifth Assessment Report of the Intergovernmental Panel on Climate Change</w:t>
      </w:r>
      <w:r w:rsidR="00377BD6">
        <w:rPr>
          <w:sz w:val="28"/>
        </w:rPr>
        <w:t xml:space="preserve"> </w:t>
      </w:r>
      <w:r w:rsidR="00377BD6">
        <w:rPr>
          <w:sz w:val="28"/>
        </w:rPr>
        <w:br/>
      </w:r>
      <w:r w:rsidR="00377BD6" w:rsidRPr="00F7617A">
        <w:rPr>
          <w:b w:val="0"/>
          <w:sz w:val="20"/>
        </w:rPr>
        <w:t>(Agenda sub-item 8(a)</w:t>
      </w:r>
      <w:r w:rsidR="00290ACA" w:rsidRPr="00F7617A">
        <w:rPr>
          <w:b w:val="0"/>
          <w:sz w:val="20"/>
        </w:rPr>
        <w:t>)</w:t>
      </w:r>
      <w:bookmarkEnd w:id="105"/>
    </w:p>
    <w:p w14:paraId="194C4845" w14:textId="77777777" w:rsidR="003D5414" w:rsidRPr="00865CD7" w:rsidRDefault="00185F7D" w:rsidP="00185F7D">
      <w:pPr>
        <w:pStyle w:val="H23G"/>
      </w:pPr>
      <w:bookmarkStart w:id="106" w:name="_Toc261965566"/>
      <w:bookmarkStart w:id="107" w:name="_Toc267320439"/>
      <w:bookmarkStart w:id="108" w:name="_Toc279431824"/>
      <w:r>
        <w:tab/>
        <w:t>1.</w:t>
      </w:r>
      <w:r>
        <w:tab/>
      </w:r>
      <w:r w:rsidR="003D5414" w:rsidRPr="00865CD7">
        <w:t>Proceedings</w:t>
      </w:r>
    </w:p>
    <w:p w14:paraId="194C4846" w14:textId="77777777" w:rsidR="00172CDC" w:rsidRDefault="00185F7D" w:rsidP="00185F7D">
      <w:pPr>
        <w:pStyle w:val="SingleTxtG"/>
      </w:pPr>
      <w:bookmarkStart w:id="109" w:name="_Ref326930993"/>
      <w:bookmarkStart w:id="110" w:name="_Ref374541036"/>
      <w:bookmarkStart w:id="111" w:name="_Ref409438847"/>
      <w:r>
        <w:t>26.</w:t>
      </w:r>
      <w:r>
        <w:tab/>
      </w:r>
      <w:r w:rsidR="003D5414" w:rsidRPr="00865CD7">
        <w:t xml:space="preserve">The SBSTA considered this agenda item at </w:t>
      </w:r>
      <w:r w:rsidR="003D5414" w:rsidRPr="00491F5F">
        <w:t xml:space="preserve">its </w:t>
      </w:r>
      <w:r w:rsidR="00491F5F" w:rsidRPr="00491F5F">
        <w:t>1</w:t>
      </w:r>
      <w:r w:rsidR="00491F5F" w:rsidRPr="000D74EB">
        <w:rPr>
          <w:vertAlign w:val="superscript"/>
        </w:rPr>
        <w:t>st</w:t>
      </w:r>
      <w:r w:rsidR="00491F5F" w:rsidRPr="00491F5F">
        <w:t xml:space="preserve"> </w:t>
      </w:r>
      <w:r w:rsidR="003D5414" w:rsidRPr="000D74EB">
        <w:rPr>
          <w:snapToGrid w:val="0"/>
        </w:rPr>
        <w:t xml:space="preserve">and </w:t>
      </w:r>
      <w:r w:rsidR="00491F5F" w:rsidRPr="000D74EB">
        <w:rPr>
          <w:snapToGrid w:val="0"/>
        </w:rPr>
        <w:t>2</w:t>
      </w:r>
      <w:r w:rsidR="00491F5F" w:rsidRPr="000D74EB">
        <w:rPr>
          <w:snapToGrid w:val="0"/>
          <w:vertAlign w:val="superscript"/>
        </w:rPr>
        <w:t>nd</w:t>
      </w:r>
      <w:r w:rsidR="00491F5F" w:rsidRPr="000D74EB">
        <w:rPr>
          <w:snapToGrid w:val="0"/>
        </w:rPr>
        <w:t xml:space="preserve"> </w:t>
      </w:r>
      <w:r w:rsidR="003D5414" w:rsidRPr="00491F5F">
        <w:t>meetings</w:t>
      </w:r>
      <w:bookmarkEnd w:id="109"/>
      <w:bookmarkEnd w:id="110"/>
      <w:r w:rsidR="00B22140">
        <w:t>.</w:t>
      </w:r>
      <w:bookmarkEnd w:id="111"/>
      <w:r w:rsidR="000D74EB">
        <w:t xml:space="preserve"> </w:t>
      </w:r>
      <w:r w:rsidR="003A5714">
        <w:t>A</w:t>
      </w:r>
      <w:r w:rsidR="00B66580" w:rsidRPr="00491F5F">
        <w:t>t its 1</w:t>
      </w:r>
      <w:r w:rsidR="00B66580" w:rsidRPr="000D74EB">
        <w:rPr>
          <w:vertAlign w:val="superscript"/>
        </w:rPr>
        <w:t>st</w:t>
      </w:r>
      <w:r w:rsidR="00B66580" w:rsidRPr="00491F5F">
        <w:t xml:space="preserve"> meeting, the SBSTA agreed to consider this agenda it</w:t>
      </w:r>
      <w:r w:rsidR="003E01E8">
        <w:t xml:space="preserve">em in </w:t>
      </w:r>
      <w:r w:rsidR="00B360FA">
        <w:t>informal consultations</w:t>
      </w:r>
      <w:r w:rsidR="001A31D6">
        <w:t xml:space="preserve"> </w:t>
      </w:r>
      <w:r w:rsidR="00B360FA">
        <w:lastRenderedPageBreak/>
        <w:t>facilitat</w:t>
      </w:r>
      <w:r w:rsidR="001A31D6">
        <w:t>ed</w:t>
      </w:r>
      <w:r w:rsidR="00B66580" w:rsidRPr="00491F5F">
        <w:t xml:space="preserve"> by </w:t>
      </w:r>
      <w:r w:rsidR="003E01E8">
        <w:t>the SBSTA Chair</w:t>
      </w:r>
      <w:r w:rsidR="00B66580" w:rsidRPr="00491F5F">
        <w:t xml:space="preserve">. At its </w:t>
      </w:r>
      <w:r w:rsidR="00B66580">
        <w:t>2</w:t>
      </w:r>
      <w:r w:rsidR="00B66580" w:rsidRPr="000D74EB">
        <w:rPr>
          <w:vertAlign w:val="superscript"/>
        </w:rPr>
        <w:t>nd</w:t>
      </w:r>
      <w:r w:rsidR="00B66580">
        <w:t xml:space="preserve"> </w:t>
      </w:r>
      <w:r w:rsidR="00B66580" w:rsidRPr="00491F5F">
        <w:t>meeting, the SBSTA considered and adopted the conclusions below</w:t>
      </w:r>
      <w:r w:rsidR="00E97FA8">
        <w:t>.</w:t>
      </w:r>
      <w:r w:rsidR="009B5241">
        <w:rPr>
          <w:rStyle w:val="FootnoteReference"/>
        </w:rPr>
        <w:footnoteReference w:id="23"/>
      </w:r>
    </w:p>
    <w:p w14:paraId="194C4847" w14:textId="77777777" w:rsidR="003D5414" w:rsidRDefault="00185F7D" w:rsidP="00185F7D">
      <w:pPr>
        <w:pStyle w:val="H23G"/>
      </w:pPr>
      <w:r>
        <w:tab/>
        <w:t>2.</w:t>
      </w:r>
      <w:r>
        <w:tab/>
      </w:r>
      <w:r w:rsidR="003D5414" w:rsidRPr="000152D8">
        <w:t>Conclusions</w:t>
      </w:r>
    </w:p>
    <w:p w14:paraId="194C4848" w14:textId="77777777" w:rsidR="009B5241" w:rsidRDefault="00185F7D" w:rsidP="00185F7D">
      <w:pPr>
        <w:pStyle w:val="SingleTxtG"/>
      </w:pPr>
      <w:r>
        <w:t>27.</w:t>
      </w:r>
      <w:r>
        <w:tab/>
      </w:r>
      <w:r w:rsidR="00290ACA">
        <w:t xml:space="preserve">The </w:t>
      </w:r>
      <w:r w:rsidR="009B5241">
        <w:t xml:space="preserve">SBSTA noted with appreciation the presentations made by the IPCC on its </w:t>
      </w:r>
      <w:r w:rsidR="009B5241" w:rsidRPr="0001146F">
        <w:t>Fifth Assessment Report</w:t>
      </w:r>
      <w:r w:rsidR="009B5241">
        <w:t xml:space="preserve"> (AR5), including those made at the SBSTA–IPCC special events on the contributions of Working Groups I,</w:t>
      </w:r>
      <w:r w:rsidR="009B5241">
        <w:rPr>
          <w:rStyle w:val="FootnoteReference"/>
        </w:rPr>
        <w:footnoteReference w:id="24"/>
      </w:r>
      <w:r w:rsidR="009B5241">
        <w:t xml:space="preserve"> II</w:t>
      </w:r>
      <w:r w:rsidR="009B5241">
        <w:rPr>
          <w:rStyle w:val="FootnoteReference"/>
        </w:rPr>
        <w:footnoteReference w:id="25"/>
      </w:r>
      <w:r w:rsidR="009B5241">
        <w:t xml:space="preserve"> and III</w:t>
      </w:r>
      <w:r w:rsidR="009B5241">
        <w:rPr>
          <w:rStyle w:val="FootnoteReference"/>
        </w:rPr>
        <w:footnoteReference w:id="26"/>
      </w:r>
      <w:r w:rsidR="009B5241">
        <w:t xml:space="preserve"> to the AR5, and on the AR5 Synthesis Report,</w:t>
      </w:r>
      <w:r w:rsidR="009B5241">
        <w:rPr>
          <w:rStyle w:val="FootnoteReference"/>
        </w:rPr>
        <w:footnoteReference w:id="27"/>
      </w:r>
      <w:r w:rsidR="009B5241">
        <w:t xml:space="preserve"> as well as at the 1</w:t>
      </w:r>
      <w:r w:rsidR="009B5241" w:rsidRPr="008451B2">
        <w:rPr>
          <w:vertAlign w:val="superscript"/>
        </w:rPr>
        <w:t>st</w:t>
      </w:r>
      <w:r w:rsidR="009B5241">
        <w:t>, 2</w:t>
      </w:r>
      <w:r w:rsidR="009B5241" w:rsidRPr="008451B2">
        <w:rPr>
          <w:vertAlign w:val="superscript"/>
        </w:rPr>
        <w:t>nd</w:t>
      </w:r>
      <w:r w:rsidR="009B5241">
        <w:t>, 3</w:t>
      </w:r>
      <w:r w:rsidR="009B5241" w:rsidRPr="008451B2">
        <w:rPr>
          <w:vertAlign w:val="superscript"/>
        </w:rPr>
        <w:t>rd</w:t>
      </w:r>
      <w:r w:rsidR="009B5241">
        <w:t xml:space="preserve"> and 4</w:t>
      </w:r>
      <w:r w:rsidR="009B5241" w:rsidRPr="008451B2">
        <w:rPr>
          <w:vertAlign w:val="superscript"/>
        </w:rPr>
        <w:t>th</w:t>
      </w:r>
      <w:r w:rsidR="009B5241">
        <w:t xml:space="preserve"> meetings of the s</w:t>
      </w:r>
      <w:r w:rsidR="009B5241" w:rsidRPr="00C852FA">
        <w:t xml:space="preserve">tructured </w:t>
      </w:r>
      <w:r w:rsidR="009B5241">
        <w:t>e</w:t>
      </w:r>
      <w:r w:rsidR="009B5241" w:rsidRPr="00C852FA">
        <w:t xml:space="preserve">xpert </w:t>
      </w:r>
      <w:r w:rsidR="009B5241">
        <w:t>d</w:t>
      </w:r>
      <w:r w:rsidR="009B5241" w:rsidRPr="00C852FA">
        <w:t>ialogue</w:t>
      </w:r>
      <w:r w:rsidR="009B5241">
        <w:t xml:space="preserve"> </w:t>
      </w:r>
      <w:r w:rsidR="00CD7B5E">
        <w:t xml:space="preserve">(SED) </w:t>
      </w:r>
      <w:r w:rsidR="009B5241">
        <w:t>on the 2013–2015 review.</w:t>
      </w:r>
      <w:r w:rsidR="009B5241">
        <w:rPr>
          <w:rStyle w:val="FootnoteReference"/>
        </w:rPr>
        <w:footnoteReference w:id="28"/>
      </w:r>
    </w:p>
    <w:p w14:paraId="194C4849" w14:textId="77777777" w:rsidR="009B5241" w:rsidRDefault="00185F7D" w:rsidP="00185F7D">
      <w:pPr>
        <w:pStyle w:val="SingleTxtG"/>
      </w:pPr>
      <w:r>
        <w:t>28.</w:t>
      </w:r>
      <w:r>
        <w:tab/>
      </w:r>
      <w:r w:rsidR="009B5241">
        <w:t>The SBSTA noted its conclusions adopted at SBSTA 39, 40 and 41 welcoming the contributions of Working Groups I, II and III to the AR5 and the AR5 Synthesis Report.</w:t>
      </w:r>
    </w:p>
    <w:p w14:paraId="194C484A" w14:textId="77777777" w:rsidR="009B5241" w:rsidRDefault="00185F7D" w:rsidP="00185F7D">
      <w:pPr>
        <w:pStyle w:val="SingleTxtG"/>
      </w:pPr>
      <w:r>
        <w:t>29.</w:t>
      </w:r>
      <w:r>
        <w:tab/>
      </w:r>
      <w:r w:rsidR="009B5241">
        <w:t xml:space="preserve">The SBSTA recognized that it is important that the AR5 </w:t>
      </w:r>
      <w:r w:rsidR="009B5241" w:rsidRPr="00FB365E">
        <w:t>continue to</w:t>
      </w:r>
      <w:r w:rsidR="009B5241">
        <w:t xml:space="preserve"> be considered in depth by Parties to the Convention and its Kyoto Protocol so that all relevant agenda items are informed by the findings of the AR5. In that context, the SBSTA requested that the secretariat, under the guidance of the Chair of the SBSTA, be prepared to invite the IPCC, in response to any request made by Parties, to inform its consideration of relevant agenda items, in particular through focused briefings on relevant information from the AR5 and other IPCC reports.</w:t>
      </w:r>
    </w:p>
    <w:p w14:paraId="194C484B" w14:textId="77777777" w:rsidR="009B5241" w:rsidRDefault="00185F7D" w:rsidP="00185F7D">
      <w:pPr>
        <w:pStyle w:val="SingleTxtG"/>
      </w:pPr>
      <w:r>
        <w:t>30.</w:t>
      </w:r>
      <w:r>
        <w:tab/>
      </w:r>
      <w:r w:rsidR="009B5241">
        <w:t>The SBSTA noted that the AR5 identified some information gaps, including in developing countries, especially in Africa, and on emerging issues, such as the links between climate change and desertification.</w:t>
      </w:r>
    </w:p>
    <w:p w14:paraId="194C484C" w14:textId="77777777" w:rsidR="009B5241" w:rsidRPr="00B20CDE" w:rsidRDefault="00185F7D" w:rsidP="00185F7D">
      <w:pPr>
        <w:pStyle w:val="SingleTxtG"/>
      </w:pPr>
      <w:r>
        <w:t>31.</w:t>
      </w:r>
      <w:r>
        <w:tab/>
      </w:r>
      <w:r w:rsidR="009B5241">
        <w:t xml:space="preserve">The SBSTA invited the IPCC and relevant international and regional research organizations to inform Parties about efforts undertaken to address the information gaps identified in the AR5, including as referred </w:t>
      </w:r>
      <w:r w:rsidR="009B5241" w:rsidRPr="00B20CDE">
        <w:t xml:space="preserve">to in paragraph </w:t>
      </w:r>
      <w:r w:rsidR="00BB225E" w:rsidRPr="00B20CDE">
        <w:t>3</w:t>
      </w:r>
      <w:r w:rsidR="00E72EF8" w:rsidRPr="00B20CDE">
        <w:t>0</w:t>
      </w:r>
      <w:r w:rsidR="009B5241" w:rsidRPr="00B20CDE">
        <w:t xml:space="preserve"> above, for example at the meeting of the research </w:t>
      </w:r>
      <w:r w:rsidR="00BB225E" w:rsidRPr="00B20CDE">
        <w:t>dialogue at SBSTA 42</w:t>
      </w:r>
      <w:r w:rsidR="009B5241" w:rsidRPr="00B20CDE">
        <w:t xml:space="preserve">. </w:t>
      </w:r>
    </w:p>
    <w:p w14:paraId="194C484D" w14:textId="77777777" w:rsidR="009B5241" w:rsidRDefault="00185F7D" w:rsidP="00185F7D">
      <w:pPr>
        <w:pStyle w:val="SingleTxtG"/>
      </w:pPr>
      <w:bookmarkStart w:id="112" w:name="_Ref409438852"/>
      <w:r>
        <w:t>32.</w:t>
      </w:r>
      <w:r>
        <w:tab/>
      </w:r>
      <w:r w:rsidR="009B5241">
        <w:t xml:space="preserve">The </w:t>
      </w:r>
      <w:r w:rsidR="009B5241" w:rsidRPr="00A7763F">
        <w:t xml:space="preserve">SBSTA recommended a draft decision on this matter for </w:t>
      </w:r>
      <w:r w:rsidR="009B5241">
        <w:t xml:space="preserve">consideration and </w:t>
      </w:r>
      <w:r w:rsidR="009B5241" w:rsidRPr="00A7763F">
        <w:t>ado</w:t>
      </w:r>
      <w:r w:rsidR="009B5241">
        <w:t xml:space="preserve">ption </w:t>
      </w:r>
      <w:r w:rsidR="00FC6AD0">
        <w:t>at</w:t>
      </w:r>
      <w:r w:rsidR="009B5241">
        <w:t xml:space="preserve"> </w:t>
      </w:r>
      <w:r w:rsidR="00432A50">
        <w:t>COP 20</w:t>
      </w:r>
      <w:r w:rsidR="009B5241">
        <w:t xml:space="preserve"> (for the text of the draft decision, see document FCCC/SBSTA/2014/L.27/Add.1)</w:t>
      </w:r>
      <w:r w:rsidR="009B5241" w:rsidRPr="00A7763F">
        <w:t>.</w:t>
      </w:r>
      <w:r w:rsidR="007D4F96" w:rsidRPr="00865CD7">
        <w:rPr>
          <w:rStyle w:val="FootnoteReference"/>
          <w:color w:val="000000"/>
        </w:rPr>
        <w:footnoteReference w:id="29"/>
      </w:r>
      <w:bookmarkEnd w:id="112"/>
    </w:p>
    <w:p w14:paraId="194C484E" w14:textId="77777777" w:rsidR="00EE3180" w:rsidRPr="00885BDE" w:rsidRDefault="00185F7D" w:rsidP="00185F7D">
      <w:pPr>
        <w:pStyle w:val="H1G"/>
        <w:tabs>
          <w:tab w:val="right" w:pos="850"/>
        </w:tabs>
        <w:rPr>
          <w:sz w:val="20"/>
        </w:rPr>
      </w:pPr>
      <w:bookmarkStart w:id="113" w:name="_Toc409437629"/>
      <w:r>
        <w:tab/>
        <w:t>B.</w:t>
      </w:r>
      <w:r>
        <w:tab/>
      </w:r>
      <w:r w:rsidR="00885BDE" w:rsidRPr="00A6746B">
        <w:t>Research</w:t>
      </w:r>
      <w:r w:rsidR="00885BDE" w:rsidRPr="008F4EF3">
        <w:t xml:space="preserve"> and systematic observation</w:t>
      </w:r>
      <w:r w:rsidR="00885BDE">
        <w:br/>
      </w:r>
      <w:r w:rsidR="00885BDE" w:rsidRPr="00F7617A">
        <w:rPr>
          <w:b w:val="0"/>
          <w:sz w:val="20"/>
        </w:rPr>
        <w:t>(Agenda sub-item 8(</w:t>
      </w:r>
      <w:r w:rsidR="00F63698" w:rsidRPr="00F7617A">
        <w:rPr>
          <w:b w:val="0"/>
          <w:sz w:val="20"/>
        </w:rPr>
        <w:t>b</w:t>
      </w:r>
      <w:r w:rsidR="00885BDE" w:rsidRPr="00F7617A">
        <w:rPr>
          <w:b w:val="0"/>
          <w:sz w:val="20"/>
        </w:rPr>
        <w:t>))</w:t>
      </w:r>
      <w:bookmarkEnd w:id="113"/>
    </w:p>
    <w:p w14:paraId="194C484F" w14:textId="77777777" w:rsidR="00885BDE" w:rsidRDefault="00185F7D" w:rsidP="00185F7D">
      <w:pPr>
        <w:pStyle w:val="H23G"/>
      </w:pPr>
      <w:r>
        <w:tab/>
        <w:t>1.</w:t>
      </w:r>
      <w:r>
        <w:tab/>
      </w:r>
      <w:r w:rsidR="00885BDE">
        <w:t>Proceedings</w:t>
      </w:r>
    </w:p>
    <w:p w14:paraId="194C4850" w14:textId="77777777" w:rsidR="00885BDE" w:rsidRPr="00885BDE" w:rsidRDefault="00185F7D" w:rsidP="00185F7D">
      <w:pPr>
        <w:pStyle w:val="SingleTxtG"/>
      </w:pPr>
      <w:bookmarkStart w:id="114" w:name="_Ref409438900"/>
      <w:r>
        <w:t>33.</w:t>
      </w:r>
      <w:r>
        <w:tab/>
      </w:r>
      <w:r w:rsidR="004B28D3" w:rsidRPr="00865CD7">
        <w:t xml:space="preserve">The SBSTA considered this agenda item at </w:t>
      </w:r>
      <w:r w:rsidR="004B28D3" w:rsidRPr="00491F5F">
        <w:t>its 1</w:t>
      </w:r>
      <w:r w:rsidR="004B28D3" w:rsidRPr="000D74EB">
        <w:rPr>
          <w:vertAlign w:val="superscript"/>
        </w:rPr>
        <w:t>st</w:t>
      </w:r>
      <w:r w:rsidR="004B28D3" w:rsidRPr="00491F5F">
        <w:t xml:space="preserve"> </w:t>
      </w:r>
      <w:r w:rsidR="004B28D3" w:rsidRPr="000D74EB">
        <w:rPr>
          <w:snapToGrid w:val="0"/>
        </w:rPr>
        <w:t>and 2</w:t>
      </w:r>
      <w:r w:rsidR="004B28D3" w:rsidRPr="000D74EB">
        <w:rPr>
          <w:snapToGrid w:val="0"/>
          <w:vertAlign w:val="superscript"/>
        </w:rPr>
        <w:t>nd</w:t>
      </w:r>
      <w:r w:rsidR="004B28D3" w:rsidRPr="000D74EB">
        <w:rPr>
          <w:snapToGrid w:val="0"/>
        </w:rPr>
        <w:t xml:space="preserve"> </w:t>
      </w:r>
      <w:r w:rsidR="004B28D3" w:rsidRPr="00491F5F">
        <w:t xml:space="preserve">meetings. </w:t>
      </w:r>
      <w:bookmarkEnd w:id="114"/>
      <w:r w:rsidR="00885BDE" w:rsidRPr="00865CD7">
        <w:t xml:space="preserve">At its </w:t>
      </w:r>
      <w:r w:rsidR="00885BDE">
        <w:t>1</w:t>
      </w:r>
      <w:r w:rsidR="00885BDE" w:rsidRPr="000D74EB">
        <w:rPr>
          <w:vertAlign w:val="superscript"/>
        </w:rPr>
        <w:t>st</w:t>
      </w:r>
      <w:r w:rsidR="006F67A6">
        <w:t xml:space="preserve"> </w:t>
      </w:r>
      <w:r w:rsidR="00885BDE" w:rsidRPr="00865CD7">
        <w:t xml:space="preserve">meeting, the SBSTA agreed to consider this agenda </w:t>
      </w:r>
      <w:r w:rsidR="00A258DA">
        <w:t xml:space="preserve">item </w:t>
      </w:r>
      <w:r w:rsidR="00885BDE" w:rsidRPr="00865CD7">
        <w:t xml:space="preserve">in </w:t>
      </w:r>
      <w:r w:rsidR="001A31D6">
        <w:t>informal consultations</w:t>
      </w:r>
      <w:r w:rsidR="00885BDE">
        <w:t xml:space="preserve"> </w:t>
      </w:r>
      <w:r w:rsidR="00885BDE" w:rsidRPr="00865CD7">
        <w:t>co-</w:t>
      </w:r>
      <w:r w:rsidR="001A31D6">
        <w:t>facilitat</w:t>
      </w:r>
      <w:r w:rsidR="00885BDE">
        <w:t>ed</w:t>
      </w:r>
      <w:r w:rsidR="00885BDE" w:rsidRPr="00865CD7">
        <w:t xml:space="preserve"> by </w:t>
      </w:r>
      <w:r w:rsidR="00834D91">
        <w:t>Mr. Chris Moseki (South Africa) and</w:t>
      </w:r>
      <w:r w:rsidR="00834D91" w:rsidRPr="00865CD7">
        <w:t xml:space="preserve"> </w:t>
      </w:r>
      <w:r w:rsidR="001A31D6">
        <w:t xml:space="preserve">Mr. Stefan Roesner </w:t>
      </w:r>
      <w:r w:rsidR="006F67A6">
        <w:t>(</w:t>
      </w:r>
      <w:r w:rsidR="00885BDE" w:rsidRPr="002046CA">
        <w:t>Germany</w:t>
      </w:r>
      <w:r w:rsidR="006F67A6">
        <w:t>)</w:t>
      </w:r>
      <w:r w:rsidR="00834D91">
        <w:t xml:space="preserve">. </w:t>
      </w:r>
      <w:r w:rsidR="00885BDE" w:rsidRPr="00865CD7">
        <w:t>At its</w:t>
      </w:r>
      <w:r w:rsidR="00885BDE" w:rsidRPr="000D74EB">
        <w:rPr>
          <w:snapToGrid w:val="0"/>
        </w:rPr>
        <w:t xml:space="preserve"> 2</w:t>
      </w:r>
      <w:r w:rsidR="00885BDE" w:rsidRPr="000D74EB">
        <w:rPr>
          <w:snapToGrid w:val="0"/>
          <w:vertAlign w:val="superscript"/>
        </w:rPr>
        <w:t>nd</w:t>
      </w:r>
      <w:r w:rsidR="00885BDE" w:rsidRPr="000D74EB">
        <w:rPr>
          <w:snapToGrid w:val="0"/>
        </w:rPr>
        <w:t xml:space="preserve"> </w:t>
      </w:r>
      <w:r w:rsidR="00885BDE" w:rsidRPr="00865CD7">
        <w:t xml:space="preserve">meeting, </w:t>
      </w:r>
      <w:r w:rsidR="00885BDE" w:rsidRPr="000D74EB">
        <w:rPr>
          <w:snapToGrid w:val="0"/>
        </w:rPr>
        <w:t xml:space="preserve">the SBSTA </w:t>
      </w:r>
      <w:r w:rsidR="00885BDE" w:rsidRPr="00865CD7">
        <w:t>considered and adopted the conclusions below</w:t>
      </w:r>
      <w:r w:rsidR="00E97FA8">
        <w:t>.</w:t>
      </w:r>
      <w:r w:rsidR="00F3698A">
        <w:rPr>
          <w:rStyle w:val="FootnoteReference"/>
        </w:rPr>
        <w:footnoteReference w:id="30"/>
      </w:r>
    </w:p>
    <w:p w14:paraId="194C4851" w14:textId="77777777" w:rsidR="00885BDE" w:rsidRDefault="00185F7D" w:rsidP="00185F7D">
      <w:pPr>
        <w:pStyle w:val="H23G"/>
      </w:pPr>
      <w:r>
        <w:lastRenderedPageBreak/>
        <w:tab/>
        <w:t>2.</w:t>
      </w:r>
      <w:r>
        <w:tab/>
      </w:r>
      <w:r w:rsidR="00885BDE">
        <w:t>Conclusions</w:t>
      </w:r>
    </w:p>
    <w:p w14:paraId="194C4852" w14:textId="77777777" w:rsidR="002129DD" w:rsidRPr="0014187E" w:rsidRDefault="00185F7D" w:rsidP="00185F7D">
      <w:pPr>
        <w:pStyle w:val="SingleTxtG"/>
      </w:pPr>
      <w:r>
        <w:t>34.</w:t>
      </w:r>
      <w:r>
        <w:tab/>
      </w:r>
      <w:r w:rsidR="002129DD" w:rsidRPr="0014187E">
        <w:t>The SBSTA noted with appreciation the statements delivered by representatives of the WMO, the GCOS secretariat, and of Japan on behalf of the CEOS and the CGMS.</w:t>
      </w:r>
      <w:r w:rsidR="002129DD" w:rsidRPr="0014187E">
        <w:rPr>
          <w:rStyle w:val="FootnoteReference"/>
        </w:rPr>
        <w:footnoteReference w:id="31"/>
      </w:r>
    </w:p>
    <w:p w14:paraId="194C4853" w14:textId="77777777" w:rsidR="002129DD" w:rsidRPr="0014187E" w:rsidRDefault="00185F7D" w:rsidP="00185F7D">
      <w:pPr>
        <w:pStyle w:val="SingleTxtG"/>
      </w:pPr>
      <w:r>
        <w:t>35.</w:t>
      </w:r>
      <w:r>
        <w:tab/>
      </w:r>
      <w:r w:rsidR="002129DD" w:rsidRPr="0014187E">
        <w:t xml:space="preserve">The SBSTA welcomed the Synthesis Report of the </w:t>
      </w:r>
      <w:r w:rsidR="00B07702">
        <w:t>AR5</w:t>
      </w:r>
      <w:r w:rsidR="006F67A6">
        <w:t xml:space="preserve"> of the </w:t>
      </w:r>
      <w:r w:rsidR="002129DD" w:rsidRPr="0014187E">
        <w:t>IPCC and noted the continued key importance of research and systematic observation to the work of the IPCC.</w:t>
      </w:r>
    </w:p>
    <w:p w14:paraId="194C4854" w14:textId="77777777" w:rsidR="002129DD" w:rsidRPr="0014187E" w:rsidRDefault="00185F7D" w:rsidP="00185F7D">
      <w:pPr>
        <w:pStyle w:val="SingleTxtG"/>
      </w:pPr>
      <w:r>
        <w:t>36.</w:t>
      </w:r>
      <w:r>
        <w:tab/>
      </w:r>
      <w:r w:rsidR="002129DD" w:rsidRPr="0014187E">
        <w:t>The SBSTA welcomed the report by the GCOS secretariat on its recent and planned activities,</w:t>
      </w:r>
      <w:r w:rsidR="002129DD" w:rsidRPr="0014187E">
        <w:rPr>
          <w:rStyle w:val="FootnoteReference"/>
        </w:rPr>
        <w:footnoteReference w:id="32"/>
      </w:r>
      <w:r w:rsidR="002129DD" w:rsidRPr="0014187E">
        <w:t xml:space="preserve"> including on the outcomes and recommendations of the GCOS programme review by its sponsors, which confirmed the significance of the programme and that it should continue. The SBSTA noted that the GCOS workshop on observations for climate change mitigation</w:t>
      </w:r>
      <w:r w:rsidR="002129DD" w:rsidRPr="0014187E">
        <w:rPr>
          <w:rStyle w:val="FootnoteReference"/>
        </w:rPr>
        <w:footnoteReference w:id="33"/>
      </w:r>
      <w:r w:rsidR="002129DD" w:rsidRPr="0014187E">
        <w:t xml:space="preserve"> contributed to a better understanding of the observational requirements for mitigation. </w:t>
      </w:r>
    </w:p>
    <w:p w14:paraId="194C4855" w14:textId="77777777" w:rsidR="002129DD" w:rsidRPr="0014187E" w:rsidRDefault="00185F7D" w:rsidP="00185F7D">
      <w:pPr>
        <w:pStyle w:val="SingleTxtG"/>
      </w:pPr>
      <w:r>
        <w:t>37.</w:t>
      </w:r>
      <w:r>
        <w:tab/>
      </w:r>
      <w:r w:rsidR="002129DD" w:rsidRPr="0014187E">
        <w:t>The SBSTA noted the progress made by GCOS towards the development of a status report that will be presented at SBSTA 43 (November–December 2015), and on the new implementation plan that will be presented at SBSTA 45 (November 2016).</w:t>
      </w:r>
    </w:p>
    <w:p w14:paraId="194C4856" w14:textId="77777777" w:rsidR="002129DD" w:rsidRPr="0014187E" w:rsidRDefault="00185F7D" w:rsidP="00185F7D">
      <w:pPr>
        <w:pStyle w:val="SingleTxtG"/>
      </w:pPr>
      <w:r>
        <w:t>38.</w:t>
      </w:r>
      <w:r>
        <w:tab/>
      </w:r>
      <w:r w:rsidR="002129DD" w:rsidRPr="0014187E">
        <w:t>The SBSTA recalled the conclusions from SBSTA 37</w:t>
      </w:r>
      <w:r w:rsidR="002129DD" w:rsidRPr="0014187E">
        <w:rPr>
          <w:rStyle w:val="FootnoteReference"/>
        </w:rPr>
        <w:footnoteReference w:id="34"/>
      </w:r>
      <w:r w:rsidR="002129DD" w:rsidRPr="0014187E">
        <w:t xml:space="preserve"> and encouraged Parties to actively engage in the review of the status report and to support the development of the new implementation plan, including on aspects related to ocean observation and acidification.</w:t>
      </w:r>
    </w:p>
    <w:p w14:paraId="194C4857" w14:textId="77777777" w:rsidR="002129DD" w:rsidRPr="0014187E" w:rsidRDefault="00185F7D" w:rsidP="00185F7D">
      <w:pPr>
        <w:pStyle w:val="SingleTxtG"/>
      </w:pPr>
      <w:r>
        <w:t>39.</w:t>
      </w:r>
      <w:r>
        <w:tab/>
      </w:r>
      <w:r w:rsidR="002129DD" w:rsidRPr="0014187E">
        <w:t>The SBSTA recalled the conclusions from SBSTA 39</w:t>
      </w:r>
      <w:r w:rsidR="002129DD" w:rsidRPr="0014187E">
        <w:rPr>
          <w:rStyle w:val="FootnoteReference"/>
        </w:rPr>
        <w:footnoteReference w:id="35"/>
      </w:r>
      <w:r w:rsidR="002129DD" w:rsidRPr="0014187E">
        <w:t xml:space="preserve"> and welcomed the plans of the GCOS secretariat to organize, in collaboration with the IPCC and the secretariat, a workshop to identify ways to enhance systematic observation and related capacity, especially in developing countries to support preparedness and adaptation in a changing climate proposed to be held in February 2015 in Bonn, Germany. It invited the GCOS secretariat to provide a report on the workshop by SBSTA 43.</w:t>
      </w:r>
    </w:p>
    <w:p w14:paraId="194C4858" w14:textId="77777777" w:rsidR="002129DD" w:rsidRPr="0014187E" w:rsidRDefault="00185F7D" w:rsidP="00185F7D">
      <w:pPr>
        <w:pStyle w:val="SingleTxtG"/>
      </w:pPr>
      <w:r>
        <w:t>40.</w:t>
      </w:r>
      <w:r>
        <w:tab/>
      </w:r>
      <w:r w:rsidR="002129DD" w:rsidRPr="0014187E">
        <w:t>The SBSTA expressed its appreciation to CEOS and CGMS for their updated report on the progress made by space agencies providing global observations in their coordinated response to relevant needs of the Convention.</w:t>
      </w:r>
      <w:r w:rsidR="002129DD" w:rsidRPr="0014187E">
        <w:rPr>
          <w:rStyle w:val="FootnoteReference"/>
        </w:rPr>
        <w:footnoteReference w:id="36"/>
      </w:r>
      <w:r w:rsidR="002129DD" w:rsidRPr="0014187E">
        <w:t xml:space="preserve"> It noted the importance of continuing and sustaining satellite observations on a long-term basis and welcomed the efforts to develop an architecture for climate monitoring from space. It invited CEOS to report on progress at SBSTA 43, and at subsequent sessions, as appropriate.</w:t>
      </w:r>
    </w:p>
    <w:p w14:paraId="194C4859" w14:textId="77777777" w:rsidR="002129DD" w:rsidRPr="0014187E" w:rsidRDefault="00185F7D" w:rsidP="00185F7D">
      <w:pPr>
        <w:pStyle w:val="SingleTxtG"/>
      </w:pPr>
      <w:r>
        <w:t>41.</w:t>
      </w:r>
      <w:r>
        <w:tab/>
      </w:r>
      <w:r w:rsidR="002129DD" w:rsidRPr="0014187E">
        <w:t>The SBSTA noted with appreciation the information provided by WMO on the developments regarding the implementation of the Global Framework for Climate Services (GFCS) and the outcome of the second session of the Intergovernmental Board on Climate Services.</w:t>
      </w:r>
      <w:r w:rsidR="002129DD" w:rsidRPr="0014187E">
        <w:rPr>
          <w:rStyle w:val="FootnoteReference"/>
        </w:rPr>
        <w:footnoteReference w:id="37"/>
      </w:r>
      <w:r w:rsidR="002129DD" w:rsidRPr="0014187E">
        <w:t xml:space="preserve"> The SBSTA noted that GFCS has moved into an implementation phase and encouraged Parties to make use of the opportunities that GFCS provides to help to address climate variability and change at the national level, including to enhance climate observations and monitoring, and to support the formulation and implementation of national adaptation planning processes, as appropriate. The SBSTA invited WMO to report, by SBSTA 43, on progress made on the implementation of GFCS.</w:t>
      </w:r>
    </w:p>
    <w:p w14:paraId="194C485A" w14:textId="77777777" w:rsidR="002129DD" w:rsidRPr="0014187E" w:rsidRDefault="00185F7D" w:rsidP="00185F7D">
      <w:pPr>
        <w:pStyle w:val="SingleTxtG"/>
      </w:pPr>
      <w:bookmarkStart w:id="115" w:name="_Ref409438907"/>
      <w:r>
        <w:lastRenderedPageBreak/>
        <w:t>42.</w:t>
      </w:r>
      <w:r>
        <w:tab/>
      </w:r>
      <w:r w:rsidR="002129DD" w:rsidRPr="0014187E">
        <w:t xml:space="preserve">The SBSTA recalled paragraphs 45 and 47 of the </w:t>
      </w:r>
      <w:r w:rsidR="00420472">
        <w:t>report</w:t>
      </w:r>
      <w:r w:rsidR="002129DD" w:rsidRPr="0014187E">
        <w:t xml:space="preserve"> </w:t>
      </w:r>
      <w:r w:rsidR="00A85671">
        <w:t>on</w:t>
      </w:r>
      <w:r w:rsidR="00A85671" w:rsidRPr="0014187E">
        <w:t xml:space="preserve"> </w:t>
      </w:r>
      <w:r w:rsidR="002129DD" w:rsidRPr="0014187E">
        <w:t>SBSTA 39</w:t>
      </w:r>
      <w:r w:rsidR="002129DD" w:rsidRPr="0014187E">
        <w:rPr>
          <w:rStyle w:val="FootnoteReference"/>
        </w:rPr>
        <w:footnoteReference w:id="38"/>
      </w:r>
      <w:r w:rsidR="002129DD" w:rsidRPr="0014187E">
        <w:t xml:space="preserve"> and reemphasized the importance of systematic observation for the UNFCCC process at large and the continued need to secure funding to meet the essential needs for national, regional and global climate observations under the Convention on a long-term basis.</w:t>
      </w:r>
      <w:bookmarkEnd w:id="115"/>
      <w:r w:rsidR="002129DD" w:rsidRPr="0014187E">
        <w:t xml:space="preserve"> </w:t>
      </w:r>
    </w:p>
    <w:p w14:paraId="194C485B" w14:textId="77777777" w:rsidR="003E01E8" w:rsidRDefault="00185F7D" w:rsidP="00185F7D">
      <w:pPr>
        <w:pStyle w:val="H1G"/>
        <w:tabs>
          <w:tab w:val="right" w:pos="850"/>
        </w:tabs>
        <w:rPr>
          <w:rStyle w:val="SingleTxtGChar"/>
          <w:b w:val="0"/>
          <w:sz w:val="20"/>
        </w:rPr>
      </w:pPr>
      <w:bookmarkStart w:id="116" w:name="_Toc391892178"/>
      <w:bookmarkStart w:id="117" w:name="_Toc391892362"/>
      <w:bookmarkStart w:id="118" w:name="_Toc409437630"/>
      <w:r>
        <w:tab/>
        <w:t>C.</w:t>
      </w:r>
      <w:r>
        <w:tab/>
      </w:r>
      <w:r w:rsidR="003E01E8" w:rsidRPr="00A3451A">
        <w:t>The 2013–2015 review</w:t>
      </w:r>
      <w:r w:rsidR="003E01E8" w:rsidRPr="00865CD7">
        <w:t xml:space="preserve"> </w:t>
      </w:r>
      <w:r w:rsidR="003E01E8" w:rsidRPr="00865CD7">
        <w:br/>
      </w:r>
      <w:r w:rsidR="003E01E8" w:rsidRPr="00231E5A">
        <w:rPr>
          <w:rStyle w:val="SingleTxtGChar"/>
          <w:b w:val="0"/>
          <w:sz w:val="20"/>
        </w:rPr>
        <w:t xml:space="preserve">(Agenda </w:t>
      </w:r>
      <w:r w:rsidR="003E01E8">
        <w:rPr>
          <w:rStyle w:val="SingleTxtGChar"/>
          <w:b w:val="0"/>
          <w:sz w:val="20"/>
        </w:rPr>
        <w:t>sub-</w:t>
      </w:r>
      <w:r w:rsidR="003E01E8" w:rsidRPr="00231E5A">
        <w:rPr>
          <w:rStyle w:val="SingleTxtGChar"/>
          <w:b w:val="0"/>
          <w:sz w:val="20"/>
        </w:rPr>
        <w:t xml:space="preserve">item </w:t>
      </w:r>
      <w:r w:rsidR="00420472">
        <w:rPr>
          <w:rStyle w:val="SingleTxtGChar"/>
          <w:b w:val="0"/>
          <w:sz w:val="20"/>
        </w:rPr>
        <w:t>8(c</w:t>
      </w:r>
      <w:r w:rsidR="003E01E8">
        <w:rPr>
          <w:rStyle w:val="SingleTxtGChar"/>
          <w:b w:val="0"/>
          <w:sz w:val="20"/>
        </w:rPr>
        <w:t>)</w:t>
      </w:r>
      <w:r w:rsidR="003E01E8" w:rsidRPr="00231E5A">
        <w:rPr>
          <w:rStyle w:val="SingleTxtGChar"/>
          <w:b w:val="0"/>
          <w:sz w:val="20"/>
        </w:rPr>
        <w:t>)</w:t>
      </w:r>
      <w:bookmarkEnd w:id="116"/>
      <w:bookmarkEnd w:id="117"/>
      <w:bookmarkEnd w:id="118"/>
    </w:p>
    <w:p w14:paraId="194C485C" w14:textId="77777777" w:rsidR="003E01E8" w:rsidRPr="00B20CDE" w:rsidRDefault="00185F7D" w:rsidP="00185F7D">
      <w:pPr>
        <w:pStyle w:val="H23G"/>
      </w:pPr>
      <w:r>
        <w:tab/>
        <w:t>1.</w:t>
      </w:r>
      <w:r>
        <w:tab/>
      </w:r>
      <w:r w:rsidR="003E01E8" w:rsidRPr="00B20CDE">
        <w:t>Proceedings</w:t>
      </w:r>
    </w:p>
    <w:p w14:paraId="194C485D" w14:textId="77777777" w:rsidR="003E01E8" w:rsidRPr="00865CD7" w:rsidRDefault="00185F7D" w:rsidP="00185F7D">
      <w:pPr>
        <w:pStyle w:val="SingleTxtG"/>
      </w:pPr>
      <w:bookmarkStart w:id="119" w:name="_Ref409438913"/>
      <w:r>
        <w:t>43.</w:t>
      </w:r>
      <w:r>
        <w:tab/>
      </w:r>
      <w:r w:rsidR="003E01E8" w:rsidRPr="00B20CDE">
        <w:t>The SBSTA considered this agenda item at its 1</w:t>
      </w:r>
      <w:r w:rsidR="003E01E8" w:rsidRPr="00B20CDE">
        <w:rPr>
          <w:vertAlign w:val="superscript"/>
        </w:rPr>
        <w:t>st</w:t>
      </w:r>
      <w:r w:rsidR="007E553F" w:rsidRPr="00B20CDE">
        <w:t xml:space="preserve"> </w:t>
      </w:r>
      <w:r w:rsidR="003E01E8" w:rsidRPr="00B20CDE">
        <w:t>and 2</w:t>
      </w:r>
      <w:r w:rsidR="003E01E8" w:rsidRPr="00B20CDE">
        <w:rPr>
          <w:vertAlign w:val="superscript"/>
        </w:rPr>
        <w:t>nd</w:t>
      </w:r>
      <w:r w:rsidR="007E553F" w:rsidRPr="00B20CDE">
        <w:t xml:space="preserve"> </w:t>
      </w:r>
      <w:r w:rsidR="003E01E8" w:rsidRPr="00B20CDE">
        <w:t xml:space="preserve">meetings. It had before it documents </w:t>
      </w:r>
      <w:r w:rsidR="00E97FA8" w:rsidRPr="00B20CDE">
        <w:t>FCCC/SB</w:t>
      </w:r>
      <w:r w:rsidR="002046CA" w:rsidRPr="00B20CDE">
        <w:t>/2014/1 and FCCC/SB/2014/INF.3</w:t>
      </w:r>
      <w:r w:rsidR="00586FF5" w:rsidRPr="00B20CDE">
        <w:t>.</w:t>
      </w:r>
      <w:bookmarkEnd w:id="119"/>
      <w:r w:rsidR="00834D91" w:rsidRPr="00B20CDE">
        <w:t xml:space="preserve"> </w:t>
      </w:r>
      <w:r w:rsidR="003E01E8" w:rsidRPr="00B20CDE">
        <w:rPr>
          <w:lang w:eastAsia="en-GB"/>
        </w:rPr>
        <w:t>At its 1</w:t>
      </w:r>
      <w:r w:rsidR="003E01E8" w:rsidRPr="00B20CDE">
        <w:rPr>
          <w:vertAlign w:val="superscript"/>
          <w:lang w:eastAsia="en-GB"/>
        </w:rPr>
        <w:t>st</w:t>
      </w:r>
      <w:r w:rsidR="003E01E8" w:rsidRPr="00B20CDE">
        <w:rPr>
          <w:lang w:eastAsia="en-GB"/>
        </w:rPr>
        <w:t xml:space="preserve"> meeting, the SBSTA agreed to consider this agenda item jointly with agenda item 15 of the SBI in a contact group co-chaired by</w:t>
      </w:r>
      <w:r w:rsidR="003E01E8" w:rsidRPr="00865CD7">
        <w:rPr>
          <w:lang w:eastAsia="en-GB"/>
        </w:rPr>
        <w:t xml:space="preserve"> </w:t>
      </w:r>
      <w:r w:rsidR="00834D91" w:rsidRPr="00B218B6">
        <w:rPr>
          <w:lang w:eastAsia="en-GB"/>
        </w:rPr>
        <w:t xml:space="preserve">Mr. Leon Charles </w:t>
      </w:r>
      <w:r w:rsidR="00834D91">
        <w:rPr>
          <w:lang w:eastAsia="en-GB"/>
        </w:rPr>
        <w:t>(Grenada) and</w:t>
      </w:r>
      <w:r w:rsidR="00834D91" w:rsidRPr="00865CD7">
        <w:rPr>
          <w:lang w:eastAsia="en-GB"/>
        </w:rPr>
        <w:t xml:space="preserve"> </w:t>
      </w:r>
      <w:r w:rsidR="001A31D6">
        <w:rPr>
          <w:lang w:eastAsia="en-GB"/>
        </w:rPr>
        <w:t xml:space="preserve">Ms. Gertraude Wollansky </w:t>
      </w:r>
      <w:r w:rsidR="00ED78C2">
        <w:rPr>
          <w:lang w:eastAsia="en-GB"/>
        </w:rPr>
        <w:t>(</w:t>
      </w:r>
      <w:r w:rsidR="003E01E8" w:rsidRPr="002046CA">
        <w:rPr>
          <w:lang w:eastAsia="en-GB"/>
        </w:rPr>
        <w:t>Austria</w:t>
      </w:r>
      <w:r w:rsidR="00ED78C2">
        <w:rPr>
          <w:lang w:eastAsia="en-GB"/>
        </w:rPr>
        <w:t>)</w:t>
      </w:r>
      <w:r w:rsidR="00834D91">
        <w:rPr>
          <w:lang w:eastAsia="en-GB"/>
        </w:rPr>
        <w:t>.</w:t>
      </w:r>
      <w:r w:rsidR="003E01E8" w:rsidRPr="002046CA">
        <w:rPr>
          <w:lang w:eastAsia="en-GB"/>
        </w:rPr>
        <w:t xml:space="preserve"> </w:t>
      </w:r>
      <w:r w:rsidR="003E01E8" w:rsidRPr="000D74EB">
        <w:rPr>
          <w:snapToGrid w:val="0"/>
        </w:rPr>
        <w:t>At its 2</w:t>
      </w:r>
      <w:r w:rsidR="003E01E8" w:rsidRPr="000D74EB">
        <w:rPr>
          <w:snapToGrid w:val="0"/>
          <w:vertAlign w:val="superscript"/>
        </w:rPr>
        <w:t>nd</w:t>
      </w:r>
      <w:r w:rsidR="003E01E8" w:rsidRPr="000D74EB">
        <w:rPr>
          <w:snapToGrid w:val="0"/>
        </w:rPr>
        <w:t xml:space="preserve"> meeting, the SBSTA </w:t>
      </w:r>
      <w:r w:rsidR="003E01E8" w:rsidRPr="00865CD7">
        <w:t>considered and adopted the conclusions below</w:t>
      </w:r>
      <w:r w:rsidR="00790640">
        <w:t>.</w:t>
      </w:r>
      <w:r w:rsidR="00790640">
        <w:rPr>
          <w:rStyle w:val="FootnoteReference"/>
        </w:rPr>
        <w:footnoteReference w:id="39"/>
      </w:r>
    </w:p>
    <w:p w14:paraId="194C485E" w14:textId="77777777" w:rsidR="003E01E8" w:rsidRDefault="00185F7D" w:rsidP="00185F7D">
      <w:pPr>
        <w:pStyle w:val="H23G"/>
      </w:pPr>
      <w:r>
        <w:tab/>
        <w:t>2.</w:t>
      </w:r>
      <w:r>
        <w:tab/>
      </w:r>
      <w:r w:rsidR="003E01E8" w:rsidRPr="00865CD7">
        <w:t>Conclusions</w:t>
      </w:r>
    </w:p>
    <w:p w14:paraId="194C485F" w14:textId="77777777" w:rsidR="00790640" w:rsidRPr="00EC3458" w:rsidRDefault="00185F7D" w:rsidP="00185F7D">
      <w:pPr>
        <w:pStyle w:val="SingleTxtG"/>
        <w:rPr>
          <w:sz w:val="24"/>
          <w:szCs w:val="24"/>
        </w:rPr>
      </w:pPr>
      <w:r>
        <w:t>44.</w:t>
      </w:r>
      <w:r>
        <w:tab/>
      </w:r>
      <w:r w:rsidR="00790640" w:rsidRPr="00EC3458">
        <w:t xml:space="preserve">The </w:t>
      </w:r>
      <w:r w:rsidR="001E60D6">
        <w:t>SBSTA</w:t>
      </w:r>
      <w:r w:rsidR="00790640" w:rsidRPr="00EC3458">
        <w:t xml:space="preserve"> and the </w:t>
      </w:r>
      <w:r w:rsidR="001E60D6">
        <w:t>SBI</w:t>
      </w:r>
      <w:r w:rsidR="00790640" w:rsidRPr="00EC3458">
        <w:t xml:space="preserve"> took note of the submissions from Parties of their views on additional inputs to the SED on how to conclude the 2013–2015 review and on the final reporting of the SBSTA and the SBI to </w:t>
      </w:r>
      <w:r w:rsidR="00420472">
        <w:t>COP 21</w:t>
      </w:r>
      <w:r w:rsidR="00790640" w:rsidRPr="00EC3458">
        <w:t xml:space="preserve"> (November–December 2015)</w:t>
      </w:r>
      <w:r w:rsidR="00790640" w:rsidRPr="00EC3458">
        <w:rPr>
          <w:sz w:val="24"/>
          <w:szCs w:val="24"/>
        </w:rPr>
        <w:t>,</w:t>
      </w:r>
      <w:r w:rsidR="00790640">
        <w:rPr>
          <w:rStyle w:val="FootnoteReference"/>
          <w:szCs w:val="24"/>
        </w:rPr>
        <w:footnoteReference w:id="40"/>
      </w:r>
      <w:r w:rsidR="00790640" w:rsidRPr="00EC3458">
        <w:rPr>
          <w:sz w:val="24"/>
          <w:szCs w:val="24"/>
        </w:rPr>
        <w:t xml:space="preserve"> </w:t>
      </w:r>
      <w:r w:rsidR="00790640" w:rsidRPr="00EC3458">
        <w:t>as well as of the summary report on the 3</w:t>
      </w:r>
      <w:r w:rsidR="00790640" w:rsidRPr="00EC3458">
        <w:rPr>
          <w:vertAlign w:val="superscript"/>
        </w:rPr>
        <w:t>rd</w:t>
      </w:r>
      <w:r w:rsidR="00790640" w:rsidRPr="00EC3458">
        <w:t xml:space="preserve"> meeting of the SED, held from 6</w:t>
      </w:r>
      <w:r w:rsidR="00420472">
        <w:t xml:space="preserve"> to 8 June 2014 in Bonn</w:t>
      </w:r>
      <w:r w:rsidR="00790640" w:rsidRPr="00EC3458">
        <w:rPr>
          <w:sz w:val="24"/>
          <w:szCs w:val="24"/>
        </w:rPr>
        <w:t>.</w:t>
      </w:r>
      <w:r w:rsidR="00790640">
        <w:rPr>
          <w:rStyle w:val="FootnoteReference"/>
          <w:szCs w:val="24"/>
        </w:rPr>
        <w:footnoteReference w:id="41"/>
      </w:r>
    </w:p>
    <w:p w14:paraId="194C4860" w14:textId="77777777" w:rsidR="00790640" w:rsidRPr="00EC3458" w:rsidRDefault="00185F7D" w:rsidP="00185F7D">
      <w:pPr>
        <w:pStyle w:val="SingleTxtG"/>
      </w:pPr>
      <w:r>
        <w:t>45.</w:t>
      </w:r>
      <w:r>
        <w:tab/>
      </w:r>
      <w:r w:rsidR="00790640" w:rsidRPr="00EC3458">
        <w:t xml:space="preserve">The SBSTA and the SBI welcomed the Synthesis Report </w:t>
      </w:r>
      <w:r w:rsidR="007E553F">
        <w:t xml:space="preserve">of the </w:t>
      </w:r>
      <w:r w:rsidR="00790640" w:rsidRPr="00EC3458">
        <w:t>AR5 of the IPCC</w:t>
      </w:r>
      <w:r w:rsidR="00790640" w:rsidRPr="00EC3458">
        <w:rPr>
          <w:sz w:val="24"/>
          <w:szCs w:val="24"/>
        </w:rPr>
        <w:t>,</w:t>
      </w:r>
      <w:r w:rsidR="00790640">
        <w:rPr>
          <w:rStyle w:val="FootnoteReference"/>
          <w:szCs w:val="24"/>
        </w:rPr>
        <w:footnoteReference w:id="42"/>
      </w:r>
      <w:r w:rsidR="00790640" w:rsidRPr="00EC3458">
        <w:rPr>
          <w:sz w:val="24"/>
          <w:szCs w:val="24"/>
        </w:rPr>
        <w:t xml:space="preserve"> </w:t>
      </w:r>
      <w:r w:rsidR="00790640" w:rsidRPr="00EC3458">
        <w:t>and recognized the usefulness for the 2013–2015 review of the contributions of all IPCC working groups to the AR5.</w:t>
      </w:r>
    </w:p>
    <w:p w14:paraId="194C4861" w14:textId="77777777" w:rsidR="00790640" w:rsidRPr="00EC3458" w:rsidRDefault="00185F7D" w:rsidP="00185F7D">
      <w:pPr>
        <w:pStyle w:val="SingleTxtG"/>
        <w:rPr>
          <w:sz w:val="24"/>
          <w:szCs w:val="24"/>
        </w:rPr>
      </w:pPr>
      <w:r>
        <w:t>46.</w:t>
      </w:r>
      <w:r>
        <w:tab/>
      </w:r>
      <w:r w:rsidR="00790640" w:rsidRPr="00EC3458">
        <w:t xml:space="preserve">The SBSTA and the SBI also welcomed the </w:t>
      </w:r>
      <w:r w:rsidR="00790640">
        <w:t>1</w:t>
      </w:r>
      <w:r w:rsidR="00790640" w:rsidRPr="008E186B">
        <w:rPr>
          <w:vertAlign w:val="superscript"/>
        </w:rPr>
        <w:t>st</w:t>
      </w:r>
      <w:r w:rsidR="00790640">
        <w:t xml:space="preserve"> </w:t>
      </w:r>
      <w:r w:rsidR="00790640" w:rsidRPr="00EC3458">
        <w:t xml:space="preserve">meeting of the </w:t>
      </w:r>
      <w:r w:rsidR="00790640">
        <w:t>fourth</w:t>
      </w:r>
      <w:r w:rsidR="00790640" w:rsidRPr="00EC3458">
        <w:t xml:space="preserve"> session of the SED, held on 2 and 3 December 2014 in Lima</w:t>
      </w:r>
      <w:r w:rsidR="00790640">
        <w:t>,</w:t>
      </w:r>
      <w:r w:rsidR="00790640" w:rsidRPr="00EC3458">
        <w:t xml:space="preserve"> and</w:t>
      </w:r>
      <w:r w:rsidR="00790640" w:rsidRPr="00EC3458">
        <w:rPr>
          <w:sz w:val="24"/>
          <w:szCs w:val="24"/>
        </w:rPr>
        <w:t xml:space="preserve"> </w:t>
      </w:r>
      <w:r w:rsidR="00790640" w:rsidRPr="00EC3458">
        <w:t>looked forward to the</w:t>
      </w:r>
      <w:r w:rsidR="00790640" w:rsidRPr="00EC3458">
        <w:rPr>
          <w:sz w:val="24"/>
          <w:szCs w:val="24"/>
        </w:rPr>
        <w:t xml:space="preserve"> </w:t>
      </w:r>
      <w:r w:rsidR="00790640" w:rsidRPr="00EC3458">
        <w:t>resumed</w:t>
      </w:r>
      <w:r w:rsidR="00790640" w:rsidRPr="00EC3458">
        <w:rPr>
          <w:sz w:val="24"/>
          <w:szCs w:val="24"/>
        </w:rPr>
        <w:t xml:space="preserve"> </w:t>
      </w:r>
      <w:r w:rsidR="00790640">
        <w:t>fourth</w:t>
      </w:r>
      <w:r w:rsidR="00790640" w:rsidRPr="00EC3458">
        <w:t xml:space="preserve"> session of the SED, which will take place on 8 and 9 February 2015 in Geneva, Switzerland. They further welcomed the progress made by the SED as reported by its co-facilitators to COP 20</w:t>
      </w:r>
      <w:r w:rsidR="00790640" w:rsidRPr="00EC3458">
        <w:rPr>
          <w:sz w:val="24"/>
          <w:szCs w:val="24"/>
        </w:rPr>
        <w:t>.</w:t>
      </w:r>
      <w:r w:rsidR="00790640">
        <w:rPr>
          <w:rStyle w:val="FootnoteReference"/>
          <w:szCs w:val="24"/>
        </w:rPr>
        <w:footnoteReference w:id="43"/>
      </w:r>
    </w:p>
    <w:p w14:paraId="194C4862" w14:textId="77777777" w:rsidR="00790640" w:rsidRPr="00963CF7" w:rsidRDefault="00185F7D" w:rsidP="00185F7D">
      <w:pPr>
        <w:pStyle w:val="SingleTxtG"/>
      </w:pPr>
      <w:r>
        <w:t>47.</w:t>
      </w:r>
      <w:r>
        <w:tab/>
      </w:r>
      <w:r w:rsidR="00790640" w:rsidRPr="00EC3458">
        <w:t xml:space="preserve">The SBSTA and the SBI noted with appreciation the contributions made by the representatives of </w:t>
      </w:r>
      <w:r w:rsidR="00790640" w:rsidRPr="00963CF7">
        <w:t>the Food and Agriculture Organization of the United Nations</w:t>
      </w:r>
      <w:r w:rsidR="00790640">
        <w:t xml:space="preserve">, the </w:t>
      </w:r>
      <w:r w:rsidR="00790640" w:rsidRPr="00963CF7">
        <w:t>IPCC, the International Energy Agency</w:t>
      </w:r>
      <w:r w:rsidR="00790640">
        <w:t>,</w:t>
      </w:r>
      <w:r w:rsidR="00602449">
        <w:t xml:space="preserve"> UNEP</w:t>
      </w:r>
      <w:r w:rsidR="00790640" w:rsidRPr="00963CF7">
        <w:t>, the World Bank</w:t>
      </w:r>
      <w:r w:rsidR="00790640">
        <w:t xml:space="preserve"> and the</w:t>
      </w:r>
      <w:r w:rsidR="00790640" w:rsidRPr="00963CF7">
        <w:t xml:space="preserve"> World Health Organization</w:t>
      </w:r>
      <w:r w:rsidR="00790640">
        <w:t xml:space="preserve"> </w:t>
      </w:r>
      <w:r w:rsidR="00790640" w:rsidRPr="00963CF7">
        <w:t xml:space="preserve">at the </w:t>
      </w:r>
      <w:r w:rsidR="00790640">
        <w:t>1</w:t>
      </w:r>
      <w:r w:rsidR="00790640" w:rsidRPr="008E186B">
        <w:rPr>
          <w:vertAlign w:val="superscript"/>
        </w:rPr>
        <w:t>st</w:t>
      </w:r>
      <w:r w:rsidR="00790640">
        <w:t xml:space="preserve"> </w:t>
      </w:r>
      <w:r w:rsidR="00790640" w:rsidRPr="00963CF7">
        <w:t xml:space="preserve">meeting of the </w:t>
      </w:r>
      <w:r w:rsidR="00790640" w:rsidRPr="008E186B">
        <w:t>fourth</w:t>
      </w:r>
      <w:r w:rsidR="00790640" w:rsidRPr="00963CF7">
        <w:t xml:space="preserve"> session of the SED. They also noted with appreciation the financial contributions provided by Belgium, Japan, Switzerland and </w:t>
      </w:r>
      <w:r w:rsidR="003813DC">
        <w:t xml:space="preserve">the </w:t>
      </w:r>
      <w:r w:rsidR="00790640" w:rsidRPr="00963CF7">
        <w:t>United Kingdom to the 2013–2015 review.</w:t>
      </w:r>
    </w:p>
    <w:p w14:paraId="194C4863" w14:textId="77777777" w:rsidR="00790640" w:rsidRDefault="00185F7D" w:rsidP="00185F7D">
      <w:pPr>
        <w:pStyle w:val="SingleTxtG"/>
      </w:pPr>
      <w:r>
        <w:t>48.</w:t>
      </w:r>
      <w:r>
        <w:tab/>
      </w:r>
      <w:r w:rsidR="00790640" w:rsidRPr="00963CF7">
        <w:t>The SBSTA and the SBI:</w:t>
      </w:r>
    </w:p>
    <w:p w14:paraId="194C4864" w14:textId="77777777" w:rsidR="00790640" w:rsidRPr="00EC3458" w:rsidRDefault="00790640" w:rsidP="00C214B1">
      <w:pPr>
        <w:pStyle w:val="RegSingleTxtG"/>
        <w:numPr>
          <w:ilvl w:val="0"/>
          <w:numId w:val="0"/>
        </w:numPr>
        <w:tabs>
          <w:tab w:val="clear" w:pos="1701"/>
          <w:tab w:val="left" w:pos="1134"/>
        </w:tabs>
        <w:ind w:left="1134" w:firstLine="567"/>
        <w:rPr>
          <w:sz w:val="24"/>
          <w:szCs w:val="24"/>
        </w:rPr>
      </w:pPr>
      <w:r>
        <w:t>(a)</w:t>
      </w:r>
      <w:r>
        <w:tab/>
        <w:t>T</w:t>
      </w:r>
      <w:r w:rsidRPr="00963CF7">
        <w:t>ook note of, and expressed their appreciation to the secretariat for</w:t>
      </w:r>
      <w:r>
        <w:t>,</w:t>
      </w:r>
      <w:r w:rsidRPr="00963CF7">
        <w:t xml:space="preserve"> the document on national information available for consideration by the SED</w:t>
      </w:r>
      <w:r>
        <w:rPr>
          <w:sz w:val="24"/>
          <w:szCs w:val="24"/>
        </w:rPr>
        <w:t>;</w:t>
      </w:r>
      <w:r>
        <w:rPr>
          <w:rStyle w:val="FootnoteReference"/>
          <w:szCs w:val="24"/>
        </w:rPr>
        <w:footnoteReference w:id="44"/>
      </w:r>
    </w:p>
    <w:p w14:paraId="194C4865" w14:textId="77777777" w:rsidR="00790640" w:rsidRPr="008E186B" w:rsidRDefault="00790640" w:rsidP="00F7617A">
      <w:pPr>
        <w:pStyle w:val="RegSingleTxtG"/>
        <w:keepNext/>
        <w:keepLines/>
        <w:numPr>
          <w:ilvl w:val="0"/>
          <w:numId w:val="0"/>
        </w:numPr>
        <w:tabs>
          <w:tab w:val="clear" w:pos="1701"/>
          <w:tab w:val="left" w:pos="1134"/>
        </w:tabs>
        <w:ind w:left="1134" w:firstLine="567"/>
      </w:pPr>
      <w:r>
        <w:lastRenderedPageBreak/>
        <w:t>(b)</w:t>
      </w:r>
      <w:r>
        <w:tab/>
        <w:t>R</w:t>
      </w:r>
      <w:r w:rsidRPr="00EC3458">
        <w:t>ecalled the conclusions adopted at their fortieth sessions</w:t>
      </w:r>
      <w:r>
        <w:rPr>
          <w:rStyle w:val="FootnoteReference"/>
        </w:rPr>
        <w:footnoteReference w:id="45"/>
      </w:r>
      <w:r w:rsidRPr="00EC3458">
        <w:rPr>
          <w:sz w:val="24"/>
          <w:szCs w:val="24"/>
        </w:rPr>
        <w:t xml:space="preserve"> </w:t>
      </w:r>
      <w:r w:rsidRPr="00EC3458">
        <w:t xml:space="preserve">requesting the SED to consider the information sources identified in decision 2/CP.17, </w:t>
      </w:r>
      <w:r w:rsidRPr="00963CF7">
        <w:t xml:space="preserve">paragraph 161, in particular subparagraphs </w:t>
      </w:r>
      <w:r>
        <w:t>(</w:t>
      </w:r>
      <w:r w:rsidRPr="00963CF7">
        <w:t>b–d</w:t>
      </w:r>
      <w:r>
        <w:t>)</w:t>
      </w:r>
      <w:r w:rsidRPr="00963CF7">
        <w:t xml:space="preserve">, at the resumed </w:t>
      </w:r>
      <w:r>
        <w:t>fourth</w:t>
      </w:r>
      <w:r w:rsidRPr="00963CF7">
        <w:t xml:space="preserve"> session of the SED, noting decision </w:t>
      </w:r>
      <w:r w:rsidRPr="008E186B">
        <w:t>1/CP.18, paragraph 89, with a view to ensuring a balanced consideration of</w:t>
      </w:r>
      <w:r>
        <w:t xml:space="preserve"> the</w:t>
      </w:r>
      <w:r w:rsidRPr="008E186B">
        <w:t xml:space="preserve"> information referenced in document </w:t>
      </w:r>
      <w:r w:rsidRPr="008E186B">
        <w:rPr>
          <w:shd w:val="clear" w:color="auto" w:fill="FFFFFF"/>
        </w:rPr>
        <w:t>FCCC/SB/2014/INF.3</w:t>
      </w:r>
      <w:r w:rsidRPr="008E186B">
        <w:t xml:space="preserve">; </w:t>
      </w:r>
    </w:p>
    <w:p w14:paraId="194C4866" w14:textId="77777777" w:rsidR="00790640" w:rsidRPr="00B20CDE" w:rsidRDefault="00790640" w:rsidP="00C214B1">
      <w:pPr>
        <w:pStyle w:val="RegSingleTxtG"/>
        <w:numPr>
          <w:ilvl w:val="0"/>
          <w:numId w:val="0"/>
        </w:numPr>
        <w:tabs>
          <w:tab w:val="clear" w:pos="1701"/>
          <w:tab w:val="left" w:pos="1134"/>
        </w:tabs>
        <w:ind w:left="1134" w:firstLine="567"/>
      </w:pPr>
      <w:r>
        <w:t>(c)</w:t>
      </w:r>
      <w:r>
        <w:tab/>
        <w:t>R</w:t>
      </w:r>
      <w:r w:rsidRPr="006E54FB">
        <w:t xml:space="preserve">equested the co-facilitators of the SED to take into account the information contained in this document and the views of Parties referred </w:t>
      </w:r>
      <w:r w:rsidRPr="00B20CDE">
        <w:t xml:space="preserve">to in paragraph </w:t>
      </w:r>
      <w:r w:rsidR="00420472" w:rsidRPr="00B20CDE">
        <w:t>4</w:t>
      </w:r>
      <w:r w:rsidR="00E72EF8" w:rsidRPr="00B20CDE">
        <w:t>4</w:t>
      </w:r>
      <w:r w:rsidRPr="00B20CDE">
        <w:t xml:space="preserve"> above and contained in submissions made under this agenda item when preparing for the resumed fourth session of the SED.</w:t>
      </w:r>
    </w:p>
    <w:p w14:paraId="194C4867" w14:textId="77777777" w:rsidR="00790640" w:rsidRPr="00B20CDE" w:rsidRDefault="00185F7D" w:rsidP="00185F7D">
      <w:pPr>
        <w:pStyle w:val="SingleTxtG"/>
      </w:pPr>
      <w:r>
        <w:t>49.</w:t>
      </w:r>
      <w:r>
        <w:tab/>
      </w:r>
      <w:r w:rsidR="00790640" w:rsidRPr="00B20CDE">
        <w:t xml:space="preserve">The SBSTA and the SBI recalled decision 1/CP.17, paragraph 6, and noted paragraph 79 of the </w:t>
      </w:r>
      <w:r w:rsidR="008F4EF3" w:rsidRPr="00B20CDE">
        <w:t>report</w:t>
      </w:r>
      <w:r w:rsidR="00790640" w:rsidRPr="00B20CDE">
        <w:t xml:space="preserve"> o</w:t>
      </w:r>
      <w:r w:rsidR="00A85671" w:rsidRPr="00B20CDE">
        <w:t>n</w:t>
      </w:r>
      <w:r w:rsidR="00790640" w:rsidRPr="00B20CDE">
        <w:t xml:space="preserve"> SBSTA 40</w:t>
      </w:r>
      <w:r w:rsidR="00790640" w:rsidRPr="00B20CDE">
        <w:rPr>
          <w:rStyle w:val="FootnoteReference"/>
        </w:rPr>
        <w:footnoteReference w:id="46"/>
      </w:r>
      <w:r w:rsidR="00790640" w:rsidRPr="00B20CDE">
        <w:t xml:space="preserve"> reflecting the discussion on how the 2013–2015 review informs the broader UNFCCC process, including the work of its bodies.</w:t>
      </w:r>
    </w:p>
    <w:p w14:paraId="194C4868" w14:textId="77777777" w:rsidR="00790640" w:rsidRPr="00B20CDE" w:rsidRDefault="00185F7D" w:rsidP="00185F7D">
      <w:pPr>
        <w:pStyle w:val="SingleTxtG"/>
      </w:pPr>
      <w:r>
        <w:t>50.</w:t>
      </w:r>
      <w:r>
        <w:tab/>
      </w:r>
      <w:r w:rsidR="00790640" w:rsidRPr="00B20CDE">
        <w:t>The SBSTA and the SBI recalled the conclusions adopted at their fortieth sessions</w:t>
      </w:r>
      <w:r w:rsidR="00790640" w:rsidRPr="00B20CDE">
        <w:rPr>
          <w:rStyle w:val="FootnoteReference"/>
        </w:rPr>
        <w:footnoteReference w:id="47"/>
      </w:r>
      <w:r w:rsidR="00790640" w:rsidRPr="00B20CDE">
        <w:t xml:space="preserve"> and noted the consultations between the co-facilitators of the SED and Parties at SBSTA 41 and SBI 41 on the resumed fourth session of the SED.</w:t>
      </w:r>
    </w:p>
    <w:p w14:paraId="194C4869" w14:textId="77777777" w:rsidR="00790640" w:rsidRPr="00B20CDE" w:rsidRDefault="00185F7D" w:rsidP="00185F7D">
      <w:pPr>
        <w:pStyle w:val="SingleTxtG"/>
      </w:pPr>
      <w:r>
        <w:t>51.</w:t>
      </w:r>
      <w:r>
        <w:tab/>
      </w:r>
      <w:r w:rsidR="00790640" w:rsidRPr="00B20CDE">
        <w:t>The SBSTA and the SBI looked forward to the summary report on the fourth session of the SED, to be made available no later than 20 March 2015.</w:t>
      </w:r>
    </w:p>
    <w:p w14:paraId="194C486A" w14:textId="77777777" w:rsidR="00790640" w:rsidRPr="00963CF7" w:rsidRDefault="00185F7D" w:rsidP="00185F7D">
      <w:pPr>
        <w:pStyle w:val="SingleTxtG"/>
        <w:rPr>
          <w:sz w:val="32"/>
          <w:szCs w:val="32"/>
        </w:rPr>
      </w:pPr>
      <w:r>
        <w:t>52.</w:t>
      </w:r>
      <w:r>
        <w:tab/>
      </w:r>
      <w:r w:rsidR="00790640" w:rsidRPr="00B20CDE">
        <w:t xml:space="preserve">The SBSTA and the SBI encouraged the organizations mentioned in paragraph </w:t>
      </w:r>
      <w:r w:rsidR="00420472" w:rsidRPr="00B20CDE">
        <w:t>4</w:t>
      </w:r>
      <w:r w:rsidR="00E72EF8" w:rsidRPr="00B20CDE">
        <w:t>7</w:t>
      </w:r>
      <w:r w:rsidR="00645982" w:rsidRPr="00B20CDE">
        <w:t xml:space="preserve"> </w:t>
      </w:r>
      <w:r w:rsidR="00790640" w:rsidRPr="00B20CDE">
        <w:t>above, as well as other relevant organizations and agencies as referred to in decision</w:t>
      </w:r>
      <w:r w:rsidR="00790640" w:rsidRPr="00963CF7">
        <w:t xml:space="preserve"> 2/CP.17, paragraph 161</w:t>
      </w:r>
      <w:r w:rsidR="00790640">
        <w:t>,</w:t>
      </w:r>
      <w:r w:rsidR="00790640" w:rsidRPr="00963CF7">
        <w:t xml:space="preserve"> to support the future work of the SED, including through consideration of </w:t>
      </w:r>
      <w:r w:rsidR="00790640">
        <w:t xml:space="preserve">the </w:t>
      </w:r>
      <w:r w:rsidR="00790640" w:rsidRPr="00963CF7">
        <w:t xml:space="preserve">issues that emerged at previous meetings of the SED, and noted that the resumed </w:t>
      </w:r>
      <w:r w:rsidR="00790640" w:rsidRPr="006544B3">
        <w:t>fourth session of the SED will be its final meeting.</w:t>
      </w:r>
    </w:p>
    <w:p w14:paraId="194C486B" w14:textId="77777777" w:rsidR="00790640" w:rsidRPr="00963CF7" w:rsidRDefault="00185F7D" w:rsidP="00185F7D">
      <w:pPr>
        <w:pStyle w:val="SingleTxtG"/>
      </w:pPr>
      <w:r>
        <w:t>53.</w:t>
      </w:r>
      <w:r>
        <w:tab/>
      </w:r>
      <w:r w:rsidR="00790640" w:rsidRPr="00963CF7">
        <w:t xml:space="preserve">In fulfilment of </w:t>
      </w:r>
      <w:r w:rsidR="00790640">
        <w:t xml:space="preserve">the mandate given in </w:t>
      </w:r>
      <w:r w:rsidR="00790640" w:rsidRPr="00963CF7">
        <w:t>decision 1/CP.18</w:t>
      </w:r>
      <w:r w:rsidR="00790640">
        <w:t>,</w:t>
      </w:r>
      <w:r w:rsidR="00790640" w:rsidRPr="00963CF7">
        <w:t xml:space="preserve"> paragraph 86(b), the SBSTA and the SBI requested the co-facilitators</w:t>
      </w:r>
      <w:r w:rsidR="00790640">
        <w:t xml:space="preserve"> of the SED</w:t>
      </w:r>
      <w:r w:rsidR="00790640" w:rsidRPr="00963CF7">
        <w:t xml:space="preserve"> to prepare, with the assistance of the secretariat, a </w:t>
      </w:r>
      <w:r w:rsidR="00790640">
        <w:t xml:space="preserve">final </w:t>
      </w:r>
      <w:r w:rsidR="00790640" w:rsidRPr="00963CF7">
        <w:t>factual report</w:t>
      </w:r>
      <w:r w:rsidR="00790640">
        <w:t xml:space="preserve"> that </w:t>
      </w:r>
      <w:r w:rsidR="00790640" w:rsidRPr="00963CF7">
        <w:t>includes a compilation and a technical summary of the summary reports</w:t>
      </w:r>
      <w:r w:rsidR="00790640">
        <w:t xml:space="preserve"> on the meetings of the SED</w:t>
      </w:r>
      <w:r w:rsidR="00790640" w:rsidRPr="00963CF7">
        <w:t xml:space="preserve"> and </w:t>
      </w:r>
      <w:r w:rsidR="00790640">
        <w:t xml:space="preserve">to </w:t>
      </w:r>
      <w:r w:rsidR="00790640" w:rsidRPr="00963CF7">
        <w:t xml:space="preserve">make it available no later than </w:t>
      </w:r>
      <w:r w:rsidR="00790640" w:rsidRPr="00EC3458">
        <w:t>3 April 2015</w:t>
      </w:r>
      <w:r w:rsidR="00790640" w:rsidRPr="00963CF7">
        <w:t>.</w:t>
      </w:r>
    </w:p>
    <w:p w14:paraId="194C486C" w14:textId="77777777" w:rsidR="00790640" w:rsidRPr="00463E2C" w:rsidRDefault="00185F7D" w:rsidP="00185F7D">
      <w:pPr>
        <w:pStyle w:val="SingleTxtG"/>
      </w:pPr>
      <w:r>
        <w:t>54.</w:t>
      </w:r>
      <w:r>
        <w:tab/>
      </w:r>
      <w:r w:rsidR="00790640" w:rsidRPr="00EC3458">
        <w:t>The SBSTA and the SBI invited Parties to submit to the secretariat</w:t>
      </w:r>
      <w:r w:rsidR="00790640">
        <w:t>,</w:t>
      </w:r>
      <w:r w:rsidR="00790640" w:rsidRPr="00EC3458">
        <w:t xml:space="preserve"> by 1 May 2015</w:t>
      </w:r>
      <w:r w:rsidR="00790640">
        <w:t xml:space="preserve">, </w:t>
      </w:r>
      <w:r w:rsidR="00790640" w:rsidRPr="00E05308">
        <w:t>taking into account the work of the SED and being mindful of decision 1/CP.18, paragraph 91, the following:</w:t>
      </w:r>
    </w:p>
    <w:p w14:paraId="194C486D" w14:textId="77777777" w:rsidR="00790640" w:rsidRPr="00E05308" w:rsidRDefault="00790640" w:rsidP="00C214B1">
      <w:pPr>
        <w:pStyle w:val="RegSingleTxtG"/>
        <w:numPr>
          <w:ilvl w:val="0"/>
          <w:numId w:val="0"/>
        </w:numPr>
        <w:tabs>
          <w:tab w:val="clear" w:pos="1701"/>
          <w:tab w:val="left" w:pos="1134"/>
        </w:tabs>
        <w:ind w:left="1134" w:firstLine="567"/>
      </w:pPr>
      <w:r>
        <w:t>(a)</w:t>
      </w:r>
      <w:r>
        <w:tab/>
      </w:r>
      <w:r w:rsidRPr="006E54FB">
        <w:t xml:space="preserve">Any other information or gaps in information relevant to the </w:t>
      </w:r>
      <w:r>
        <w:t xml:space="preserve">2013–2015 </w:t>
      </w:r>
      <w:r w:rsidRPr="006E54FB">
        <w:t>review</w:t>
      </w:r>
      <w:r>
        <w:t>,</w:t>
      </w:r>
      <w:r w:rsidRPr="006E54FB">
        <w:t xml:space="preserve"> in accordance with decision 2/CP</w:t>
      </w:r>
      <w:r w:rsidRPr="00E05308">
        <w:t xml:space="preserve">.17, paragraph 161, decision 1/CP.18, paragraph 84, </w:t>
      </w:r>
      <w:r>
        <w:t>and</w:t>
      </w:r>
      <w:r w:rsidRPr="00E05308">
        <w:t xml:space="preserve"> </w:t>
      </w:r>
      <w:r w:rsidRPr="00FC49EC">
        <w:t>paragraph 132</w:t>
      </w:r>
      <w:r w:rsidRPr="00E05308">
        <w:t xml:space="preserve"> of </w:t>
      </w:r>
      <w:r w:rsidRPr="00420472">
        <w:t xml:space="preserve">the </w:t>
      </w:r>
      <w:r w:rsidR="008F4EF3" w:rsidRPr="00420472">
        <w:t>report</w:t>
      </w:r>
      <w:r w:rsidRPr="00420472">
        <w:t xml:space="preserve"> </w:t>
      </w:r>
      <w:r w:rsidR="00A85671" w:rsidRPr="00420472">
        <w:t>o</w:t>
      </w:r>
      <w:r w:rsidR="00A85671">
        <w:t>n</w:t>
      </w:r>
      <w:r w:rsidR="00A85671" w:rsidRPr="00420472">
        <w:t xml:space="preserve"> </w:t>
      </w:r>
      <w:r w:rsidRPr="00420472">
        <w:t>SBSTA</w:t>
      </w:r>
      <w:r w:rsidRPr="00E05308">
        <w:t xml:space="preserve"> 39;</w:t>
      </w:r>
      <w:r w:rsidRPr="00E05308">
        <w:rPr>
          <w:rStyle w:val="FootnoteReference"/>
        </w:rPr>
        <w:footnoteReference w:id="48"/>
      </w:r>
      <w:r w:rsidRPr="00E05308">
        <w:t xml:space="preserve"> </w:t>
      </w:r>
    </w:p>
    <w:p w14:paraId="194C486E" w14:textId="77777777" w:rsidR="00790640" w:rsidRPr="00EC3458" w:rsidRDefault="00790640" w:rsidP="00C214B1">
      <w:pPr>
        <w:pStyle w:val="RegSingleTxtG"/>
        <w:numPr>
          <w:ilvl w:val="0"/>
          <w:numId w:val="0"/>
        </w:numPr>
        <w:tabs>
          <w:tab w:val="clear" w:pos="1701"/>
          <w:tab w:val="left" w:pos="1134"/>
        </w:tabs>
        <w:ind w:left="1134" w:firstLine="567"/>
      </w:pPr>
      <w:r>
        <w:t>(b)</w:t>
      </w:r>
      <w:r>
        <w:tab/>
        <w:t>T</w:t>
      </w:r>
      <w:r w:rsidRPr="00EC3458">
        <w:t>heir views on the adequacy of the long-term global goal in the light of the ultimate objective of the Convention and the overall progress made towards achieving the long-term global goal, including a consideration of the implementation of the commitments under the Convention</w:t>
      </w:r>
      <w:r>
        <w:t>.</w:t>
      </w:r>
    </w:p>
    <w:p w14:paraId="194C486F" w14:textId="77777777" w:rsidR="00790640" w:rsidRPr="006E54FB" w:rsidRDefault="00185F7D" w:rsidP="00185F7D">
      <w:pPr>
        <w:pStyle w:val="SingleTxtG"/>
      </w:pPr>
      <w:bookmarkStart w:id="120" w:name="_Ref409438887"/>
      <w:r>
        <w:t>55.</w:t>
      </w:r>
      <w:r>
        <w:tab/>
      </w:r>
      <w:r w:rsidR="00420472">
        <w:t>SBSTA 42 and SBI 42</w:t>
      </w:r>
      <w:r w:rsidR="00790640" w:rsidRPr="006E54FB">
        <w:t xml:space="preserve"> will consider the report </w:t>
      </w:r>
      <w:r w:rsidR="00790640" w:rsidRPr="00B20CDE">
        <w:t xml:space="preserve">referred to in paragraph </w:t>
      </w:r>
      <w:r w:rsidR="00420472" w:rsidRPr="00B20CDE">
        <w:t>5</w:t>
      </w:r>
      <w:r w:rsidR="00E72EF8" w:rsidRPr="00B20CDE">
        <w:t>3</w:t>
      </w:r>
      <w:r w:rsidR="00790640" w:rsidRPr="00B20CDE">
        <w:t xml:space="preserve"> above and the submissions from Par</w:t>
      </w:r>
      <w:r w:rsidR="00586FF5" w:rsidRPr="00B20CDE">
        <w:t xml:space="preserve">ties referred to in paragraph </w:t>
      </w:r>
      <w:r w:rsidR="00420472" w:rsidRPr="00B20CDE">
        <w:t>5</w:t>
      </w:r>
      <w:r w:rsidR="00E72EF8" w:rsidRPr="00B20CDE">
        <w:t>4</w:t>
      </w:r>
      <w:r w:rsidR="00790640" w:rsidRPr="00B20CDE">
        <w:t xml:space="preserve"> ab</w:t>
      </w:r>
      <w:r w:rsidR="00790640" w:rsidRPr="006E54FB">
        <w:t>ove, with a view to informing the COP, which shall take appropriate action based on the 2013–2015 review, in accordance with previous relevant decisions.</w:t>
      </w:r>
      <w:bookmarkEnd w:id="120"/>
    </w:p>
    <w:p w14:paraId="194C4870" w14:textId="77777777" w:rsidR="003D5414" w:rsidRPr="008F4EF3" w:rsidRDefault="00185F7D" w:rsidP="00185F7D">
      <w:pPr>
        <w:pStyle w:val="HChG"/>
      </w:pPr>
      <w:bookmarkStart w:id="121" w:name="_Toc373495750"/>
      <w:bookmarkStart w:id="122" w:name="_Toc391892181"/>
      <w:bookmarkStart w:id="123" w:name="_Toc391892365"/>
      <w:bookmarkStart w:id="124" w:name="_Toc409437631"/>
      <w:bookmarkStart w:id="125" w:name="_Toc328480800"/>
      <w:bookmarkStart w:id="126" w:name="_Toc361321974"/>
      <w:r>
        <w:lastRenderedPageBreak/>
        <w:tab/>
        <w:t>IX.</w:t>
      </w:r>
      <w:r>
        <w:tab/>
      </w:r>
      <w:r w:rsidR="003D5414" w:rsidRPr="008F4EF3">
        <w:t>Impact of the implementation of response measures</w:t>
      </w:r>
      <w:r w:rsidR="003D5414" w:rsidRPr="008F4EF3">
        <w:br/>
      </w:r>
      <w:r w:rsidR="00885BDE" w:rsidRPr="00F7617A">
        <w:rPr>
          <w:b w:val="0"/>
          <w:sz w:val="20"/>
        </w:rPr>
        <w:t>(Agenda item 9</w:t>
      </w:r>
      <w:r w:rsidR="003D5414" w:rsidRPr="00F7617A">
        <w:rPr>
          <w:b w:val="0"/>
          <w:sz w:val="20"/>
        </w:rPr>
        <w:t>)</w:t>
      </w:r>
      <w:bookmarkEnd w:id="121"/>
      <w:bookmarkEnd w:id="122"/>
      <w:bookmarkEnd w:id="123"/>
      <w:bookmarkEnd w:id="124"/>
    </w:p>
    <w:p w14:paraId="194C4871" w14:textId="77777777" w:rsidR="003D5414" w:rsidRPr="00865CD7" w:rsidRDefault="00185F7D" w:rsidP="00185F7D">
      <w:pPr>
        <w:pStyle w:val="H1G"/>
        <w:tabs>
          <w:tab w:val="right" w:pos="850"/>
        </w:tabs>
        <w:rPr>
          <w:color w:val="000000"/>
        </w:rPr>
      </w:pPr>
      <w:bookmarkStart w:id="127" w:name="_Toc373495751"/>
      <w:bookmarkStart w:id="128" w:name="_Toc391892182"/>
      <w:bookmarkStart w:id="129" w:name="_Toc391892366"/>
      <w:bookmarkStart w:id="130" w:name="_Toc409437632"/>
      <w:r>
        <w:tab/>
        <w:t>A.</w:t>
      </w:r>
      <w:r>
        <w:tab/>
      </w:r>
      <w:r w:rsidR="003D5414" w:rsidRPr="008F4EF3">
        <w:t>Forum and work programme</w:t>
      </w:r>
      <w:r w:rsidR="005E34F5">
        <w:t xml:space="preserve"> </w:t>
      </w:r>
      <w:r w:rsidR="003D5414" w:rsidRPr="00865CD7">
        <w:rPr>
          <w:color w:val="000000"/>
        </w:rPr>
        <w:br/>
      </w:r>
      <w:r w:rsidR="003D5414" w:rsidRPr="00F7617A">
        <w:rPr>
          <w:b w:val="0"/>
          <w:color w:val="000000"/>
          <w:sz w:val="20"/>
        </w:rPr>
        <w:t>(Agenda</w:t>
      </w:r>
      <w:r w:rsidR="00630C65" w:rsidRPr="00F7617A">
        <w:rPr>
          <w:b w:val="0"/>
          <w:color w:val="000000"/>
          <w:sz w:val="20"/>
        </w:rPr>
        <w:t xml:space="preserve"> sub-item</w:t>
      </w:r>
      <w:r w:rsidR="003D5414" w:rsidRPr="00F7617A">
        <w:rPr>
          <w:b w:val="0"/>
          <w:color w:val="000000"/>
          <w:sz w:val="20"/>
        </w:rPr>
        <w:t xml:space="preserve"> </w:t>
      </w:r>
      <w:r w:rsidR="00885BDE" w:rsidRPr="00F7617A">
        <w:rPr>
          <w:b w:val="0"/>
          <w:color w:val="000000"/>
          <w:sz w:val="20"/>
        </w:rPr>
        <w:t>9</w:t>
      </w:r>
      <w:r w:rsidR="003D5414" w:rsidRPr="00F7617A">
        <w:rPr>
          <w:b w:val="0"/>
          <w:color w:val="000000"/>
          <w:sz w:val="20"/>
        </w:rPr>
        <w:t>(a))</w:t>
      </w:r>
      <w:bookmarkEnd w:id="127"/>
      <w:bookmarkEnd w:id="128"/>
      <w:bookmarkEnd w:id="129"/>
      <w:bookmarkEnd w:id="130"/>
      <w:r w:rsidR="003D5414" w:rsidRPr="00F7617A">
        <w:rPr>
          <w:b w:val="0"/>
          <w:color w:val="000000"/>
          <w:sz w:val="20"/>
        </w:rPr>
        <w:t xml:space="preserve"> </w:t>
      </w:r>
    </w:p>
    <w:p w14:paraId="194C4872" w14:textId="77777777" w:rsidR="003D5414" w:rsidRPr="00865CD7" w:rsidRDefault="00185F7D" w:rsidP="00185F7D">
      <w:pPr>
        <w:pStyle w:val="H23G"/>
      </w:pPr>
      <w:bookmarkStart w:id="131" w:name="_Toc373495752"/>
      <w:r>
        <w:tab/>
        <w:t>1.</w:t>
      </w:r>
      <w:r>
        <w:tab/>
      </w:r>
      <w:r w:rsidR="003D5414" w:rsidRPr="00865CD7">
        <w:t>Proceedings</w:t>
      </w:r>
    </w:p>
    <w:p w14:paraId="194C4873" w14:textId="77777777" w:rsidR="003D5414" w:rsidRPr="00D404A5" w:rsidRDefault="00185F7D" w:rsidP="00185F7D">
      <w:pPr>
        <w:pStyle w:val="SingleTxtG"/>
      </w:pPr>
      <w:bookmarkStart w:id="132" w:name="_Ref374541045"/>
      <w:bookmarkStart w:id="133" w:name="_Ref392164248"/>
      <w:bookmarkStart w:id="134" w:name="_Ref409438926"/>
      <w:r>
        <w:t>56.</w:t>
      </w:r>
      <w:r>
        <w:tab/>
      </w:r>
      <w:r w:rsidR="003D5414" w:rsidRPr="00865CD7">
        <w:t xml:space="preserve">The </w:t>
      </w:r>
      <w:r w:rsidR="003D5414" w:rsidRPr="00B20CDE">
        <w:t xml:space="preserve">SBSTA considered this agenda sub-item at its </w:t>
      </w:r>
      <w:r w:rsidR="00852550" w:rsidRPr="00B20CDE">
        <w:t>1</w:t>
      </w:r>
      <w:r w:rsidR="00852550" w:rsidRPr="00B20CDE">
        <w:rPr>
          <w:vertAlign w:val="superscript"/>
        </w:rPr>
        <w:t>st</w:t>
      </w:r>
      <w:r w:rsidR="00852550" w:rsidRPr="00B20CDE">
        <w:t xml:space="preserve"> and 2</w:t>
      </w:r>
      <w:r w:rsidR="00852550" w:rsidRPr="00B20CDE">
        <w:rPr>
          <w:vertAlign w:val="superscript"/>
        </w:rPr>
        <w:t>nd</w:t>
      </w:r>
      <w:r w:rsidR="00852550" w:rsidRPr="00B20CDE">
        <w:t xml:space="preserve"> meetings</w:t>
      </w:r>
      <w:r w:rsidR="003D5414" w:rsidRPr="00B20CDE">
        <w:t xml:space="preserve">. </w:t>
      </w:r>
      <w:bookmarkEnd w:id="132"/>
      <w:r w:rsidR="0007242E" w:rsidRPr="00B20CDE">
        <w:t>It had before it document</w:t>
      </w:r>
      <w:r w:rsidR="00852550" w:rsidRPr="00B20CDE">
        <w:t>s</w:t>
      </w:r>
      <w:r w:rsidR="0007242E" w:rsidRPr="00B20CDE">
        <w:t xml:space="preserve"> </w:t>
      </w:r>
      <w:r w:rsidR="002046CA" w:rsidRPr="00B20CDE">
        <w:t>FCCC/SB/2014/INF.4</w:t>
      </w:r>
      <w:bookmarkEnd w:id="133"/>
      <w:r w:rsidR="00AC37C5" w:rsidRPr="00B20CDE">
        <w:t xml:space="preserve"> and FCCC/TP/2014/12.</w:t>
      </w:r>
      <w:bookmarkEnd w:id="134"/>
      <w:r w:rsidR="00D404A5" w:rsidRPr="00B20CDE">
        <w:t xml:space="preserve"> </w:t>
      </w:r>
      <w:r w:rsidR="003D5414" w:rsidRPr="00B20CDE">
        <w:t xml:space="preserve">At its </w:t>
      </w:r>
      <w:r w:rsidR="008B13E2" w:rsidRPr="00B20CDE">
        <w:t>1</w:t>
      </w:r>
      <w:r w:rsidR="008B13E2" w:rsidRPr="00B20CDE">
        <w:rPr>
          <w:vertAlign w:val="superscript"/>
        </w:rPr>
        <w:t>st</w:t>
      </w:r>
      <w:r w:rsidR="008B13E2" w:rsidRPr="00B20CDE">
        <w:t xml:space="preserve"> </w:t>
      </w:r>
      <w:r w:rsidR="003D5414" w:rsidRPr="00B20CDE">
        <w:t>meeting, the SBSTA agreed to consider this agenda sub-item jointly with agenda sub-item 1</w:t>
      </w:r>
      <w:r w:rsidR="00885BDE" w:rsidRPr="00B20CDE">
        <w:t>4</w:t>
      </w:r>
      <w:r w:rsidR="003D5414" w:rsidRPr="00B20CDE">
        <w:t xml:space="preserve">(a) of the SBI in a </w:t>
      </w:r>
      <w:r w:rsidR="00523EC5" w:rsidRPr="00B20CDE">
        <w:t>contact group</w:t>
      </w:r>
      <w:r w:rsidR="003D5414" w:rsidRPr="00B20CDE">
        <w:t xml:space="preserve"> co-cha</w:t>
      </w:r>
      <w:r w:rsidR="005D3E27" w:rsidRPr="00B20CDE">
        <w:t>ired by the Chair of the SBSTA</w:t>
      </w:r>
      <w:r w:rsidR="00A85671" w:rsidRPr="00B20CDE">
        <w:t>, Mr. Dlamini,</w:t>
      </w:r>
      <w:r w:rsidR="003D5414" w:rsidRPr="00B20CDE">
        <w:t xml:space="preserve"> and the Chair of the SBI</w:t>
      </w:r>
      <w:r w:rsidR="00852550" w:rsidRPr="00B20CDE">
        <w:t>, Mr. Amena Ya</w:t>
      </w:r>
      <w:r w:rsidR="00CD7B5E" w:rsidRPr="00B20CDE">
        <w:t>u</w:t>
      </w:r>
      <w:r w:rsidR="00852550" w:rsidRPr="00B20CDE">
        <w:t>voli</w:t>
      </w:r>
      <w:r w:rsidR="00D404A5">
        <w:t xml:space="preserve"> (Fiji)</w:t>
      </w:r>
      <w:r w:rsidR="003D5414" w:rsidRPr="00865CD7">
        <w:t xml:space="preserve">. </w:t>
      </w:r>
      <w:r w:rsidR="005D3E27">
        <w:t>The SBSTA</w:t>
      </w:r>
      <w:r w:rsidR="003D5414" w:rsidRPr="00865CD7">
        <w:t xml:space="preserve"> </w:t>
      </w:r>
      <w:r w:rsidR="009C0FAA">
        <w:t xml:space="preserve">also </w:t>
      </w:r>
      <w:r w:rsidR="003D5414" w:rsidRPr="00865CD7">
        <w:t>agreed to consider</w:t>
      </w:r>
      <w:r w:rsidR="00DE6C2B">
        <w:t xml:space="preserve"> </w:t>
      </w:r>
      <w:r w:rsidR="003D5414" w:rsidRPr="00865CD7">
        <w:t>this agenda sub-item</w:t>
      </w:r>
      <w:r w:rsidR="00996670" w:rsidRPr="00865CD7">
        <w:t xml:space="preserve"> at this session jointly</w:t>
      </w:r>
      <w:r w:rsidR="003D5414" w:rsidRPr="00865CD7">
        <w:t xml:space="preserve"> </w:t>
      </w:r>
      <w:r w:rsidR="003D5414" w:rsidRPr="00D404A5">
        <w:t xml:space="preserve">with </w:t>
      </w:r>
      <w:r w:rsidR="005D3E27" w:rsidRPr="00D404A5">
        <w:t xml:space="preserve">agenda </w:t>
      </w:r>
      <w:r w:rsidR="003D5414" w:rsidRPr="00D404A5">
        <w:t xml:space="preserve">sub-item </w:t>
      </w:r>
      <w:r w:rsidR="00885BDE" w:rsidRPr="00D404A5">
        <w:t>9</w:t>
      </w:r>
      <w:r w:rsidR="003D5414" w:rsidRPr="00D404A5">
        <w:t>(b).</w:t>
      </w:r>
    </w:p>
    <w:p w14:paraId="194C4874" w14:textId="77777777" w:rsidR="009C0FAA" w:rsidRPr="00D404A5" w:rsidRDefault="00185F7D" w:rsidP="00185F7D">
      <w:pPr>
        <w:pStyle w:val="SingleTxtG"/>
      </w:pPr>
      <w:r>
        <w:rPr>
          <w:snapToGrid w:val="0"/>
        </w:rPr>
        <w:t>57.</w:t>
      </w:r>
      <w:r>
        <w:rPr>
          <w:snapToGrid w:val="0"/>
        </w:rPr>
        <w:tab/>
      </w:r>
      <w:r w:rsidR="003D5414" w:rsidRPr="00D404A5">
        <w:rPr>
          <w:snapToGrid w:val="0"/>
        </w:rPr>
        <w:t xml:space="preserve">At its </w:t>
      </w:r>
      <w:r w:rsidR="00491F5F" w:rsidRPr="00D404A5">
        <w:rPr>
          <w:snapToGrid w:val="0"/>
        </w:rPr>
        <w:t>2</w:t>
      </w:r>
      <w:r w:rsidR="00491F5F" w:rsidRPr="00D404A5">
        <w:rPr>
          <w:snapToGrid w:val="0"/>
          <w:vertAlign w:val="superscript"/>
        </w:rPr>
        <w:t>nd</w:t>
      </w:r>
      <w:r w:rsidR="00491F5F" w:rsidRPr="00D404A5">
        <w:rPr>
          <w:snapToGrid w:val="0"/>
        </w:rPr>
        <w:t xml:space="preserve"> </w:t>
      </w:r>
      <w:r w:rsidR="008D2A18" w:rsidRPr="00D404A5">
        <w:rPr>
          <w:snapToGrid w:val="0"/>
        </w:rPr>
        <w:t>meeting</w:t>
      </w:r>
      <w:r w:rsidR="008D2A18" w:rsidRPr="00D404A5">
        <w:t>, the Chair thanked Mr. Eduardo Calvo Buendia (Peru) and Mr. Delano Verwey (Netherlands)</w:t>
      </w:r>
      <w:r w:rsidR="00CD7B5E">
        <w:t>,</w:t>
      </w:r>
      <w:r w:rsidR="008D2A18" w:rsidRPr="00D404A5">
        <w:t xml:space="preserve"> who helped him and the SBI Chair to facilitate </w:t>
      </w:r>
      <w:r w:rsidR="00CD7B5E">
        <w:t xml:space="preserve">the </w:t>
      </w:r>
      <w:r w:rsidR="008D2A18" w:rsidRPr="00D404A5">
        <w:t>informal consultations</w:t>
      </w:r>
      <w:r w:rsidR="00CD7B5E">
        <w:t xml:space="preserve"> on this agenda sub-item</w:t>
      </w:r>
      <w:r w:rsidR="008D2A18" w:rsidRPr="00D404A5">
        <w:t xml:space="preserve">. At the same meeting, </w:t>
      </w:r>
      <w:r w:rsidR="003D5414" w:rsidRPr="00D404A5">
        <w:rPr>
          <w:snapToGrid w:val="0"/>
        </w:rPr>
        <w:t xml:space="preserve">the SBSTA </w:t>
      </w:r>
      <w:r w:rsidR="003D5414" w:rsidRPr="00D404A5">
        <w:t>considered and adopted the conclusions below.</w:t>
      </w:r>
      <w:r w:rsidR="009C0FAA" w:rsidRPr="00D404A5">
        <w:rPr>
          <w:rStyle w:val="FootnoteReference"/>
          <w:color w:val="000000"/>
        </w:rPr>
        <w:footnoteReference w:id="49"/>
      </w:r>
    </w:p>
    <w:p w14:paraId="194C4875" w14:textId="77777777" w:rsidR="003D5414" w:rsidRDefault="00185F7D" w:rsidP="00185F7D">
      <w:pPr>
        <w:pStyle w:val="H23G"/>
      </w:pPr>
      <w:r>
        <w:tab/>
        <w:t>2.</w:t>
      </w:r>
      <w:r>
        <w:tab/>
      </w:r>
      <w:r w:rsidR="003D5414" w:rsidRPr="00865CD7">
        <w:t>Conclusions</w:t>
      </w:r>
    </w:p>
    <w:p w14:paraId="194C4876" w14:textId="77777777" w:rsidR="005A0777" w:rsidRPr="00E97CA2" w:rsidRDefault="00185F7D" w:rsidP="00185F7D">
      <w:pPr>
        <w:pStyle w:val="SingleTxtG"/>
      </w:pPr>
      <w:r>
        <w:t>58.</w:t>
      </w:r>
      <w:r>
        <w:tab/>
      </w:r>
      <w:r w:rsidR="008D2CDD">
        <w:t xml:space="preserve">The </w:t>
      </w:r>
      <w:r w:rsidR="005A0777" w:rsidRPr="00E97CA2">
        <w:t>SBI and the SBSTA took note of the submissions made by Parties</w:t>
      </w:r>
      <w:r w:rsidR="005A0777" w:rsidRPr="00E97CA2">
        <w:rPr>
          <w:rStyle w:val="FootnoteReference"/>
        </w:rPr>
        <w:footnoteReference w:id="50"/>
      </w:r>
      <w:r w:rsidR="005A0777" w:rsidRPr="00E97CA2">
        <w:t xml:space="preserve"> and relevant organizations</w:t>
      </w:r>
      <w:r w:rsidR="005A0777" w:rsidRPr="00E97CA2">
        <w:rPr>
          <w:rStyle w:val="FootnoteReference"/>
        </w:rPr>
        <w:footnoteReference w:id="51"/>
      </w:r>
      <w:r w:rsidR="005A0777" w:rsidRPr="00E97CA2">
        <w:rPr>
          <w:rStyle w:val="FootnoteReference"/>
        </w:rPr>
        <w:t xml:space="preserve"> </w:t>
      </w:r>
      <w:r w:rsidR="005A0777" w:rsidRPr="00E97CA2">
        <w:t>on options to strengthen opportunities for cooperation and collaboration among Parties related to this joint agenda sub-item.</w:t>
      </w:r>
    </w:p>
    <w:p w14:paraId="194C4877" w14:textId="77777777" w:rsidR="005A0777" w:rsidRPr="00B20CDE" w:rsidRDefault="00185F7D" w:rsidP="00185F7D">
      <w:pPr>
        <w:pStyle w:val="SingleTxtG"/>
      </w:pPr>
      <w:r>
        <w:t>59.</w:t>
      </w:r>
      <w:r>
        <w:tab/>
      </w:r>
      <w:r w:rsidR="005A0777" w:rsidRPr="00E97CA2">
        <w:t>The SBI and the SBSTA considered the technical paper</w:t>
      </w:r>
      <w:r w:rsidR="00A85671">
        <w:t>,</w:t>
      </w:r>
      <w:r w:rsidR="005A0777" w:rsidRPr="00E97CA2">
        <w:rPr>
          <w:rStyle w:val="FootnoteReference"/>
        </w:rPr>
        <w:footnoteReference w:id="52"/>
      </w:r>
      <w:r w:rsidR="005A0777" w:rsidRPr="00E97CA2">
        <w:t xml:space="preserve"> prepared by the secretariat, on areas of convergence related to areas of cooperation, as well as the synthesis paper,</w:t>
      </w:r>
      <w:r w:rsidR="005A0777" w:rsidRPr="00E97CA2">
        <w:rPr>
          <w:rStyle w:val="FootnoteReference"/>
        </w:rPr>
        <w:footnoteReference w:id="53"/>
      </w:r>
      <w:r w:rsidR="005A0777" w:rsidRPr="00E97CA2">
        <w:t xml:space="preserve"> both based on the reports on the work of the forum, the submissions made by Parties and </w:t>
      </w:r>
      <w:r w:rsidR="005A0777" w:rsidRPr="00B20CDE">
        <w:t>relevant organizations, presentations and statements made and the review of the work of the forum, without prejudice to the consideration by the COP referred to in paragraph</w:t>
      </w:r>
      <w:r w:rsidR="002A07D2" w:rsidRPr="00B20CDE">
        <w:t xml:space="preserve"> </w:t>
      </w:r>
      <w:r w:rsidR="00D404A5" w:rsidRPr="00B20CDE">
        <w:t>6</w:t>
      </w:r>
      <w:r w:rsidR="00E72EF8" w:rsidRPr="00B20CDE">
        <w:t>0</w:t>
      </w:r>
      <w:r w:rsidR="005A0777" w:rsidRPr="00B20CDE">
        <w:t xml:space="preserve"> below.</w:t>
      </w:r>
    </w:p>
    <w:p w14:paraId="194C4878" w14:textId="77777777" w:rsidR="00AC37C5" w:rsidRPr="00B20CDE" w:rsidRDefault="00185F7D" w:rsidP="00185F7D">
      <w:pPr>
        <w:pStyle w:val="SingleTxtG"/>
      </w:pPr>
      <w:bookmarkStart w:id="135" w:name="_Ref409438944"/>
      <w:r>
        <w:t>60.</w:t>
      </w:r>
      <w:r>
        <w:tab/>
      </w:r>
      <w:r w:rsidR="005A0777" w:rsidRPr="00B20CDE">
        <w:t>The SBI and the SBSTA</w:t>
      </w:r>
      <w:r w:rsidR="005A0777" w:rsidRPr="00B20CDE">
        <w:rPr>
          <w:lang w:val="en-US"/>
        </w:rPr>
        <w:t xml:space="preserve"> could not conclude </w:t>
      </w:r>
      <w:r w:rsidR="00A85671" w:rsidRPr="00B20CDE">
        <w:rPr>
          <w:lang w:val="en-US"/>
        </w:rPr>
        <w:t>their consideration of</w:t>
      </w:r>
      <w:r w:rsidR="005A0777" w:rsidRPr="00B20CDE">
        <w:rPr>
          <w:lang w:val="en-US"/>
        </w:rPr>
        <w:t xml:space="preserve"> this item and</w:t>
      </w:r>
      <w:r w:rsidR="005A0777" w:rsidRPr="00B20CDE">
        <w:t xml:space="preserve"> agreed to recommend that COP 20 continue consideration of this matter,</w:t>
      </w:r>
      <w:r w:rsidR="008D016E" w:rsidRPr="00B20CDE">
        <w:rPr>
          <w:rStyle w:val="FootnoteReference"/>
        </w:rPr>
        <w:footnoteReference w:id="54"/>
      </w:r>
      <w:r w:rsidR="008D016E" w:rsidRPr="00B20CDE">
        <w:t xml:space="preserve"> </w:t>
      </w:r>
      <w:r w:rsidR="005A0777" w:rsidRPr="00B20CDE">
        <w:t xml:space="preserve">on the basis of the text contained in the annex to </w:t>
      </w:r>
      <w:r w:rsidR="002A07D2" w:rsidRPr="00B20CDE">
        <w:t>FCCC/SBSTA/2014/L.6/Rev.1.</w:t>
      </w:r>
      <w:bookmarkEnd w:id="135"/>
    </w:p>
    <w:p w14:paraId="194C4879" w14:textId="77777777" w:rsidR="003D5414" w:rsidRPr="00865CD7" w:rsidRDefault="00185F7D" w:rsidP="00185F7D">
      <w:pPr>
        <w:pStyle w:val="H1G"/>
        <w:tabs>
          <w:tab w:val="right" w:pos="850"/>
        </w:tabs>
        <w:rPr>
          <w:bCs/>
          <w:color w:val="000000"/>
        </w:rPr>
      </w:pPr>
      <w:bookmarkStart w:id="136" w:name="_Toc391892183"/>
      <w:bookmarkStart w:id="137" w:name="_Toc391892367"/>
      <w:bookmarkStart w:id="138" w:name="_Toc409437633"/>
      <w:r>
        <w:tab/>
        <w:t>B.</w:t>
      </w:r>
      <w:r>
        <w:tab/>
      </w:r>
      <w:r w:rsidR="003D5414" w:rsidRPr="006C17E9">
        <w:t>Matters relating to Article 2, paragraph 3, of the Kyoto Protocol</w:t>
      </w:r>
      <w:r w:rsidR="005E34F5">
        <w:t xml:space="preserve"> </w:t>
      </w:r>
      <w:r w:rsidR="003D5414" w:rsidRPr="00865CD7">
        <w:rPr>
          <w:bCs/>
          <w:color w:val="000000"/>
        </w:rPr>
        <w:br/>
      </w:r>
      <w:r w:rsidR="003D5414" w:rsidRPr="00F7617A">
        <w:rPr>
          <w:b w:val="0"/>
          <w:bCs/>
          <w:color w:val="000000"/>
          <w:sz w:val="20"/>
        </w:rPr>
        <w:t>(Agenda</w:t>
      </w:r>
      <w:r w:rsidR="00630C65" w:rsidRPr="00F7617A">
        <w:rPr>
          <w:b w:val="0"/>
          <w:bCs/>
          <w:color w:val="000000"/>
          <w:sz w:val="20"/>
        </w:rPr>
        <w:t xml:space="preserve"> sub-item</w:t>
      </w:r>
      <w:r w:rsidR="003D5414" w:rsidRPr="00F7617A">
        <w:rPr>
          <w:b w:val="0"/>
          <w:bCs/>
          <w:color w:val="000000"/>
          <w:sz w:val="20"/>
        </w:rPr>
        <w:t xml:space="preserve"> </w:t>
      </w:r>
      <w:r w:rsidR="00885BDE" w:rsidRPr="00F7617A">
        <w:rPr>
          <w:b w:val="0"/>
          <w:bCs/>
          <w:color w:val="000000"/>
          <w:sz w:val="20"/>
        </w:rPr>
        <w:t>9</w:t>
      </w:r>
      <w:r w:rsidR="003D5414" w:rsidRPr="00F7617A">
        <w:rPr>
          <w:b w:val="0"/>
          <w:bCs/>
          <w:color w:val="000000"/>
          <w:sz w:val="20"/>
        </w:rPr>
        <w:t>(b))</w:t>
      </w:r>
      <w:bookmarkEnd w:id="131"/>
      <w:bookmarkEnd w:id="136"/>
      <w:bookmarkEnd w:id="137"/>
      <w:bookmarkEnd w:id="138"/>
      <w:r w:rsidR="003D5414" w:rsidRPr="00F7617A">
        <w:rPr>
          <w:b w:val="0"/>
          <w:bCs/>
          <w:color w:val="000000"/>
          <w:sz w:val="20"/>
        </w:rPr>
        <w:t xml:space="preserve"> </w:t>
      </w:r>
    </w:p>
    <w:p w14:paraId="194C487A" w14:textId="77777777" w:rsidR="003D5414" w:rsidRPr="00865CD7" w:rsidRDefault="003D5414" w:rsidP="00B7029C">
      <w:pPr>
        <w:pStyle w:val="RegH23G"/>
        <w:numPr>
          <w:ilvl w:val="0"/>
          <w:numId w:val="0"/>
        </w:numPr>
        <w:ind w:left="851" w:hanging="454"/>
      </w:pPr>
      <w:r w:rsidRPr="00C674F8">
        <w:t>Proceedings</w:t>
      </w:r>
    </w:p>
    <w:p w14:paraId="194C487B" w14:textId="77777777" w:rsidR="00187D67" w:rsidRDefault="00185F7D" w:rsidP="00185F7D">
      <w:pPr>
        <w:pStyle w:val="SingleTxtG"/>
      </w:pPr>
      <w:bookmarkStart w:id="139" w:name="_Ref392164404"/>
      <w:bookmarkStart w:id="140" w:name="_Ref374541065"/>
      <w:r>
        <w:t>61.</w:t>
      </w:r>
      <w:r>
        <w:tab/>
      </w:r>
      <w:r w:rsidR="003D5414" w:rsidRPr="00865CD7">
        <w:t xml:space="preserve">The SBSTA considered this agenda sub-item at </w:t>
      </w:r>
      <w:r w:rsidR="003D5414" w:rsidRPr="00491F5F">
        <w:t xml:space="preserve">its </w:t>
      </w:r>
      <w:r w:rsidR="008B13E2" w:rsidRPr="00491F5F">
        <w:t>1</w:t>
      </w:r>
      <w:r w:rsidR="008B13E2" w:rsidRPr="00D404A5">
        <w:rPr>
          <w:vertAlign w:val="superscript"/>
        </w:rPr>
        <w:t>st</w:t>
      </w:r>
      <w:r w:rsidR="008B13E2" w:rsidRPr="00491F5F">
        <w:t xml:space="preserve"> </w:t>
      </w:r>
      <w:r w:rsidR="003D5414" w:rsidRPr="00D404A5">
        <w:rPr>
          <w:snapToGrid w:val="0"/>
        </w:rPr>
        <w:t xml:space="preserve">and </w:t>
      </w:r>
      <w:r w:rsidR="00491F5F" w:rsidRPr="00D404A5">
        <w:rPr>
          <w:snapToGrid w:val="0"/>
        </w:rPr>
        <w:t>2</w:t>
      </w:r>
      <w:r w:rsidR="00491F5F" w:rsidRPr="00D404A5">
        <w:rPr>
          <w:snapToGrid w:val="0"/>
          <w:vertAlign w:val="superscript"/>
        </w:rPr>
        <w:t>nd</w:t>
      </w:r>
      <w:r w:rsidR="00491F5F" w:rsidRPr="00D404A5">
        <w:rPr>
          <w:snapToGrid w:val="0"/>
        </w:rPr>
        <w:t xml:space="preserve"> </w:t>
      </w:r>
      <w:r w:rsidR="003D5414" w:rsidRPr="00D404A5">
        <w:rPr>
          <w:snapToGrid w:val="0"/>
        </w:rPr>
        <w:t>meetings</w:t>
      </w:r>
      <w:r w:rsidR="003D5414" w:rsidRPr="00491F5F">
        <w:t xml:space="preserve">. </w:t>
      </w:r>
      <w:bookmarkEnd w:id="139"/>
    </w:p>
    <w:p w14:paraId="194C487C" w14:textId="77777777" w:rsidR="003D5414" w:rsidRPr="00A61D2F" w:rsidRDefault="00185F7D" w:rsidP="00185F7D">
      <w:pPr>
        <w:pStyle w:val="SingleTxtG"/>
      </w:pPr>
      <w:r>
        <w:lastRenderedPageBreak/>
        <w:t>62.</w:t>
      </w:r>
      <w:r>
        <w:tab/>
      </w:r>
      <w:r w:rsidR="003D5414" w:rsidRPr="00491F5F">
        <w:t xml:space="preserve">At its </w:t>
      </w:r>
      <w:r w:rsidR="00523EC5">
        <w:t>1</w:t>
      </w:r>
      <w:r w:rsidR="00523EC5" w:rsidRPr="004E513A">
        <w:rPr>
          <w:vertAlign w:val="superscript"/>
        </w:rPr>
        <w:t>st</w:t>
      </w:r>
      <w:r w:rsidR="00523EC5">
        <w:t xml:space="preserve"> </w:t>
      </w:r>
      <w:r w:rsidR="003D5414" w:rsidRPr="00491F5F">
        <w:t xml:space="preserve">meeting, on a proposal by the Chair, the SBSTA </w:t>
      </w:r>
      <w:r w:rsidR="003D5414" w:rsidRPr="00A61D2F">
        <w:t>agreed to consider this agenda sub-item joi</w:t>
      </w:r>
      <w:r w:rsidR="00885BDE">
        <w:t>ntly with agenda sub-item 9</w:t>
      </w:r>
      <w:r w:rsidR="003D5414" w:rsidRPr="00A61D2F">
        <w:t>(a) of the SBSTA and agenda sub-item 1</w:t>
      </w:r>
      <w:r w:rsidR="00885BDE">
        <w:t>4</w:t>
      </w:r>
      <w:r w:rsidR="003D5414" w:rsidRPr="00A61D2F">
        <w:t>(</w:t>
      </w:r>
      <w:r w:rsidR="009C29BA">
        <w:t>a</w:t>
      </w:r>
      <w:r w:rsidR="003D5414" w:rsidRPr="00A61D2F">
        <w:t>) of the SBI</w:t>
      </w:r>
      <w:r w:rsidR="009638B8">
        <w:t>.</w:t>
      </w:r>
      <w:r w:rsidR="003D5414" w:rsidRPr="00A61D2F">
        <w:t xml:space="preserve"> At the same meeting, the SBSTA also agreed that the Chair </w:t>
      </w:r>
      <w:r w:rsidR="00C10D0E">
        <w:t xml:space="preserve">of the SBSTA </w:t>
      </w:r>
      <w:r w:rsidR="003D5414" w:rsidRPr="00A61D2F">
        <w:t xml:space="preserve">would undertake consultations with interested Parties on how to take up this </w:t>
      </w:r>
      <w:r w:rsidR="00C10D0E">
        <w:t xml:space="preserve">agenda </w:t>
      </w:r>
      <w:r w:rsidR="003D5414" w:rsidRPr="00A61D2F">
        <w:t>sub-item at the next session.</w:t>
      </w:r>
      <w:bookmarkStart w:id="141" w:name="_Ref374541049"/>
      <w:bookmarkStart w:id="142" w:name="_Ref392164254"/>
      <w:bookmarkEnd w:id="140"/>
      <w:r w:rsidR="00D404A5">
        <w:t xml:space="preserve"> </w:t>
      </w:r>
      <w:r w:rsidR="008A6125" w:rsidRPr="00A61D2F">
        <w:t>At its 2</w:t>
      </w:r>
      <w:r w:rsidR="008A6125" w:rsidRPr="004E513A">
        <w:rPr>
          <w:vertAlign w:val="superscript"/>
        </w:rPr>
        <w:t>nd</w:t>
      </w:r>
      <w:r w:rsidR="008A6125" w:rsidRPr="00A61D2F">
        <w:t xml:space="preserve"> meeting, the SBSTA</w:t>
      </w:r>
      <w:r w:rsidR="00885BDE">
        <w:t xml:space="preserve"> agreed to continue at SBSTA 42</w:t>
      </w:r>
      <w:r w:rsidR="008A6125" w:rsidRPr="00A61D2F">
        <w:t xml:space="preserve"> consultations on how to take up this agenda sub-item</w:t>
      </w:r>
      <w:bookmarkEnd w:id="141"/>
      <w:r w:rsidR="00A61D2F" w:rsidRPr="00A61D2F">
        <w:t>.</w:t>
      </w:r>
      <w:bookmarkEnd w:id="142"/>
    </w:p>
    <w:p w14:paraId="194C487D" w14:textId="77777777" w:rsidR="003D5414" w:rsidRPr="00E70D9A" w:rsidRDefault="00185F7D" w:rsidP="00185F7D">
      <w:pPr>
        <w:pStyle w:val="HChG"/>
        <w:rPr>
          <w:rStyle w:val="SingleTxtGChar"/>
          <w:bCs/>
        </w:rPr>
      </w:pPr>
      <w:bookmarkStart w:id="143" w:name="_Toc297037329"/>
      <w:bookmarkStart w:id="144" w:name="_Toc305764174"/>
      <w:bookmarkStart w:id="145" w:name="_Toc328480801"/>
      <w:bookmarkStart w:id="146" w:name="_Toc361321975"/>
      <w:bookmarkStart w:id="147" w:name="_Toc373495754"/>
      <w:bookmarkStart w:id="148" w:name="_Toc391892184"/>
      <w:bookmarkStart w:id="149" w:name="_Toc391892368"/>
      <w:bookmarkStart w:id="150" w:name="_Toc409437634"/>
      <w:bookmarkEnd w:id="125"/>
      <w:bookmarkEnd w:id="126"/>
      <w:r>
        <w:tab/>
        <w:t>X.</w:t>
      </w:r>
      <w:r>
        <w:tab/>
      </w:r>
      <w:r w:rsidR="003D5414" w:rsidRPr="00231E5A">
        <w:t>Methodological</w:t>
      </w:r>
      <w:r w:rsidR="003D5414" w:rsidRPr="00E70D9A">
        <w:rPr>
          <w:rStyle w:val="RegHChGCharChar"/>
        </w:rPr>
        <w:t xml:space="preserve"> </w:t>
      </w:r>
      <w:r w:rsidR="003D5414" w:rsidRPr="00231E5A">
        <w:t>issues</w:t>
      </w:r>
      <w:r w:rsidR="003D5414" w:rsidRPr="00E70D9A">
        <w:rPr>
          <w:bCs/>
        </w:rPr>
        <w:t xml:space="preserve"> under the Convention </w:t>
      </w:r>
      <w:r w:rsidR="003D5414" w:rsidRPr="00E70D9A">
        <w:rPr>
          <w:bCs/>
        </w:rPr>
        <w:br/>
      </w:r>
      <w:r w:rsidR="003D5414" w:rsidRPr="00F7617A">
        <w:rPr>
          <w:b w:val="0"/>
          <w:color w:val="000000"/>
          <w:sz w:val="20"/>
        </w:rPr>
        <w:t>(Agenda item 1</w:t>
      </w:r>
      <w:r w:rsidR="00885BDE" w:rsidRPr="00F7617A">
        <w:rPr>
          <w:b w:val="0"/>
          <w:color w:val="000000"/>
          <w:sz w:val="20"/>
        </w:rPr>
        <w:t>0</w:t>
      </w:r>
      <w:r w:rsidR="003D5414" w:rsidRPr="00F7617A">
        <w:rPr>
          <w:b w:val="0"/>
          <w:color w:val="000000"/>
          <w:sz w:val="20"/>
        </w:rPr>
        <w:t>)</w:t>
      </w:r>
      <w:bookmarkEnd w:id="101"/>
      <w:bookmarkEnd w:id="106"/>
      <w:bookmarkEnd w:id="107"/>
      <w:bookmarkEnd w:id="108"/>
      <w:bookmarkEnd w:id="143"/>
      <w:bookmarkEnd w:id="144"/>
      <w:bookmarkEnd w:id="145"/>
      <w:bookmarkEnd w:id="146"/>
      <w:bookmarkEnd w:id="147"/>
      <w:bookmarkEnd w:id="148"/>
      <w:bookmarkEnd w:id="149"/>
      <w:bookmarkEnd w:id="150"/>
    </w:p>
    <w:p w14:paraId="194C487E" w14:textId="77777777" w:rsidR="003D5414" w:rsidRPr="00C93F7C" w:rsidRDefault="00185F7D" w:rsidP="00185F7D">
      <w:pPr>
        <w:pStyle w:val="H1G"/>
        <w:tabs>
          <w:tab w:val="right" w:pos="850"/>
        </w:tabs>
        <w:rPr>
          <w:rStyle w:val="SingleTxtGChar"/>
          <w:b w:val="0"/>
          <w:sz w:val="20"/>
        </w:rPr>
      </w:pPr>
      <w:bookmarkStart w:id="151" w:name="_Toc231126864"/>
      <w:bookmarkStart w:id="152" w:name="_Toc261965567"/>
      <w:bookmarkStart w:id="153" w:name="_Toc267320440"/>
      <w:bookmarkStart w:id="154" w:name="_Toc279431825"/>
      <w:bookmarkStart w:id="155" w:name="_Toc297037330"/>
      <w:bookmarkStart w:id="156" w:name="_Toc305764175"/>
      <w:bookmarkStart w:id="157" w:name="_Toc328480802"/>
      <w:bookmarkStart w:id="158" w:name="_Toc373495755"/>
      <w:bookmarkStart w:id="159" w:name="_Toc391892185"/>
      <w:bookmarkStart w:id="160" w:name="_Toc391892369"/>
      <w:bookmarkStart w:id="161" w:name="_Toc409437635"/>
      <w:r>
        <w:tab/>
        <w:t>A.</w:t>
      </w:r>
      <w:r>
        <w:tab/>
      </w:r>
      <w:r w:rsidR="003D5414" w:rsidRPr="006C17E9">
        <w:t>Work programme on the revision of the guidelines for the review of biennial reports and national communications, including national inventory reviews, for developed country Parties</w:t>
      </w:r>
      <w:r w:rsidR="003D5414" w:rsidRPr="001C7747">
        <w:br/>
      </w:r>
      <w:r w:rsidR="003D5414" w:rsidRPr="00C93F7C">
        <w:rPr>
          <w:rStyle w:val="SingleTxtGChar"/>
          <w:b w:val="0"/>
          <w:sz w:val="20"/>
        </w:rPr>
        <w:t>(Agenda</w:t>
      </w:r>
      <w:r w:rsidR="00630C65">
        <w:rPr>
          <w:rStyle w:val="SingleTxtGChar"/>
          <w:b w:val="0"/>
          <w:sz w:val="20"/>
        </w:rPr>
        <w:t xml:space="preserve"> sub-item</w:t>
      </w:r>
      <w:r w:rsidR="003D5414" w:rsidRPr="00C93F7C">
        <w:rPr>
          <w:rStyle w:val="SingleTxtGChar"/>
          <w:b w:val="0"/>
          <w:sz w:val="20"/>
        </w:rPr>
        <w:t xml:space="preserve"> 1</w:t>
      </w:r>
      <w:r w:rsidR="00885BDE">
        <w:rPr>
          <w:rStyle w:val="SingleTxtGChar"/>
          <w:b w:val="0"/>
          <w:sz w:val="20"/>
        </w:rPr>
        <w:t>0</w:t>
      </w:r>
      <w:r w:rsidR="003D5414" w:rsidRPr="00C93F7C">
        <w:rPr>
          <w:rStyle w:val="SingleTxtGChar"/>
          <w:b w:val="0"/>
          <w:sz w:val="20"/>
        </w:rPr>
        <w:t>(a))</w:t>
      </w:r>
      <w:bookmarkEnd w:id="151"/>
      <w:bookmarkEnd w:id="152"/>
      <w:bookmarkEnd w:id="153"/>
      <w:bookmarkEnd w:id="154"/>
      <w:bookmarkEnd w:id="155"/>
      <w:bookmarkEnd w:id="156"/>
      <w:bookmarkEnd w:id="157"/>
      <w:bookmarkEnd w:id="158"/>
      <w:bookmarkEnd w:id="159"/>
      <w:bookmarkEnd w:id="160"/>
      <w:bookmarkEnd w:id="161"/>
    </w:p>
    <w:p w14:paraId="194C487F" w14:textId="77777777" w:rsidR="003D5414" w:rsidRPr="00865CD7" w:rsidRDefault="00185F7D" w:rsidP="00185F7D">
      <w:pPr>
        <w:pStyle w:val="H23G"/>
      </w:pPr>
      <w:bookmarkStart w:id="162" w:name="_Toc279431826"/>
      <w:bookmarkStart w:id="163" w:name="_Toc231126862"/>
      <w:bookmarkStart w:id="164" w:name="_Toc261965568"/>
      <w:bookmarkStart w:id="165" w:name="_Toc267320443"/>
      <w:bookmarkStart w:id="166" w:name="_Toc231126865"/>
      <w:r>
        <w:tab/>
        <w:t>1.</w:t>
      </w:r>
      <w:r>
        <w:tab/>
      </w:r>
      <w:r w:rsidR="003D5414" w:rsidRPr="00C674F8">
        <w:t>Proceedings</w:t>
      </w:r>
    </w:p>
    <w:p w14:paraId="194C4880" w14:textId="77777777" w:rsidR="00E5223C" w:rsidRDefault="00185F7D" w:rsidP="00185F7D">
      <w:pPr>
        <w:pStyle w:val="SingleTxtG"/>
      </w:pPr>
      <w:bookmarkStart w:id="167" w:name="_Ref326931093"/>
      <w:bookmarkStart w:id="168" w:name="_Ref392164263"/>
      <w:bookmarkStart w:id="169" w:name="_Ref362356077"/>
      <w:r>
        <w:t>63.</w:t>
      </w:r>
      <w:r>
        <w:tab/>
      </w:r>
      <w:r w:rsidR="003D5414" w:rsidRPr="00865CD7">
        <w:t xml:space="preserve">The SBSTA considered this agenda sub-item at </w:t>
      </w:r>
      <w:r w:rsidR="003D5414" w:rsidRPr="00491F5F">
        <w:t xml:space="preserve">its </w:t>
      </w:r>
      <w:r w:rsidR="008B13E2" w:rsidRPr="00491F5F">
        <w:t>1</w:t>
      </w:r>
      <w:r w:rsidR="008B13E2" w:rsidRPr="000D74EB">
        <w:rPr>
          <w:vertAlign w:val="superscript"/>
        </w:rPr>
        <w:t>st</w:t>
      </w:r>
      <w:r w:rsidR="008B13E2" w:rsidRPr="00491F5F">
        <w:t xml:space="preserve"> </w:t>
      </w:r>
      <w:r w:rsidR="003D5414" w:rsidRPr="00491F5F">
        <w:t xml:space="preserve">and </w:t>
      </w:r>
      <w:r w:rsidR="00491F5F" w:rsidRPr="00491F5F">
        <w:t>2</w:t>
      </w:r>
      <w:r w:rsidR="00491F5F" w:rsidRPr="000D74EB">
        <w:rPr>
          <w:vertAlign w:val="superscript"/>
        </w:rPr>
        <w:t>nd</w:t>
      </w:r>
      <w:r w:rsidR="00491F5F" w:rsidRPr="00491F5F">
        <w:t xml:space="preserve"> </w:t>
      </w:r>
      <w:r w:rsidR="003D5414" w:rsidRPr="00491F5F">
        <w:t>meetings.</w:t>
      </w:r>
      <w:bookmarkEnd w:id="167"/>
      <w:r w:rsidR="003D5414" w:rsidRPr="00491F5F">
        <w:t xml:space="preserve"> It had before it </w:t>
      </w:r>
      <w:r w:rsidR="003D5414" w:rsidRPr="00B20CDE">
        <w:t>documents FCCC/SB</w:t>
      </w:r>
      <w:r w:rsidR="00B22530" w:rsidRPr="00B20CDE">
        <w:t>STA/2014/INF.14</w:t>
      </w:r>
      <w:r w:rsidR="002046CA" w:rsidRPr="00B20CDE">
        <w:t>, FCCC/SBSTA/2014/INF.19</w:t>
      </w:r>
      <w:r w:rsidR="00B22530" w:rsidRPr="00B20CDE">
        <w:t>, FCCC/SBSTA/2014.INF.21 and FCCC/SBSTA/2014.INF.22</w:t>
      </w:r>
      <w:r w:rsidR="003D5414" w:rsidRPr="00B20CDE">
        <w:t>.</w:t>
      </w:r>
      <w:bookmarkEnd w:id="168"/>
      <w:r w:rsidR="003D5414" w:rsidRPr="00B20CDE">
        <w:t xml:space="preserve"> </w:t>
      </w:r>
      <w:bookmarkEnd w:id="169"/>
      <w:r w:rsidR="003D5414" w:rsidRPr="00B20CDE">
        <w:t xml:space="preserve">At its </w:t>
      </w:r>
      <w:r w:rsidR="00523EC5" w:rsidRPr="00B20CDE">
        <w:t>1</w:t>
      </w:r>
      <w:r w:rsidR="00523EC5" w:rsidRPr="00B20CDE">
        <w:rPr>
          <w:vertAlign w:val="superscript"/>
        </w:rPr>
        <w:t>st</w:t>
      </w:r>
      <w:r w:rsidR="00523EC5" w:rsidRPr="00B20CDE">
        <w:t xml:space="preserve"> </w:t>
      </w:r>
      <w:r w:rsidR="003D5414" w:rsidRPr="00B20CDE">
        <w:t>meeting, the SBSTA agreed to consider this agenda sub-item in a contact group co-</w:t>
      </w:r>
      <w:r w:rsidR="000737C1" w:rsidRPr="00B20CDE">
        <w:t xml:space="preserve">chaired by </w:t>
      </w:r>
      <w:r w:rsidR="00D404A5" w:rsidRPr="00B20CDE">
        <w:t xml:space="preserve">Mr. Samuel Adejuwon (Nigeria) and </w:t>
      </w:r>
      <w:r w:rsidR="000737C1" w:rsidRPr="00B20CDE">
        <w:t xml:space="preserve">Ms. Riitta Pipatti </w:t>
      </w:r>
      <w:r w:rsidR="00AD1460" w:rsidRPr="00B20CDE">
        <w:t>(</w:t>
      </w:r>
      <w:r w:rsidR="003D5414" w:rsidRPr="00B20CDE">
        <w:t>Fi</w:t>
      </w:r>
      <w:r w:rsidR="000737C1" w:rsidRPr="00B20CDE">
        <w:t>nland</w:t>
      </w:r>
      <w:r w:rsidR="00AD1460">
        <w:t>)</w:t>
      </w:r>
      <w:r w:rsidR="00D404A5">
        <w:t>.</w:t>
      </w:r>
      <w:r w:rsidR="008B13E2" w:rsidRPr="002046CA">
        <w:t xml:space="preserve"> </w:t>
      </w:r>
      <w:r w:rsidR="008B13E2">
        <w:t xml:space="preserve">At its </w:t>
      </w:r>
      <w:r w:rsidR="00491F5F">
        <w:t>2</w:t>
      </w:r>
      <w:r w:rsidR="00491F5F" w:rsidRPr="000D74EB">
        <w:rPr>
          <w:vertAlign w:val="superscript"/>
        </w:rPr>
        <w:t>nd</w:t>
      </w:r>
      <w:r w:rsidR="00491F5F">
        <w:t xml:space="preserve"> </w:t>
      </w:r>
      <w:r w:rsidR="003D5414" w:rsidRPr="00865CD7">
        <w:t>meeting, the SBSTA considered and adopted the</w:t>
      </w:r>
      <w:r w:rsidR="000737C1">
        <w:t xml:space="preserve"> conclusions </w:t>
      </w:r>
      <w:r w:rsidR="000737C1" w:rsidRPr="0038140D">
        <w:t>below</w:t>
      </w:r>
      <w:r w:rsidR="003D5414" w:rsidRPr="0038140D">
        <w:t>.</w:t>
      </w:r>
      <w:r w:rsidR="00C214B1" w:rsidRPr="0038140D">
        <w:rPr>
          <w:rStyle w:val="FootnoteReference"/>
        </w:rPr>
        <w:footnoteReference w:id="55"/>
      </w:r>
      <w:r w:rsidR="00166052" w:rsidRPr="0038140D">
        <w:t xml:space="preserve"> </w:t>
      </w:r>
    </w:p>
    <w:p w14:paraId="194C4881" w14:textId="77777777" w:rsidR="003D5414" w:rsidRDefault="00185F7D" w:rsidP="00185F7D">
      <w:pPr>
        <w:pStyle w:val="H23G"/>
      </w:pPr>
      <w:r>
        <w:tab/>
        <w:t>2.</w:t>
      </w:r>
      <w:r>
        <w:tab/>
      </w:r>
      <w:r w:rsidR="003D5414" w:rsidRPr="00C674F8">
        <w:t>Conclusions</w:t>
      </w:r>
    </w:p>
    <w:p w14:paraId="194C4882" w14:textId="77777777" w:rsidR="001A344C" w:rsidRPr="001A344C" w:rsidRDefault="00185F7D" w:rsidP="00185F7D">
      <w:pPr>
        <w:pStyle w:val="SingleTxtG"/>
      </w:pPr>
      <w:r>
        <w:t>64.</w:t>
      </w:r>
      <w:r>
        <w:tab/>
      </w:r>
      <w:r w:rsidR="001A344C" w:rsidRPr="001A344C">
        <w:t>The SBSTA continued its discussion on the revision of the guidelines for the review of biennial reports and national communications, including national inventory reviews, for developed country Parties under the work programme on the revision of the review guidelines agreed on at SBSTA 37 (hereinafter referred to as the work programme).</w:t>
      </w:r>
      <w:r w:rsidR="001A344C" w:rsidRPr="00716A53">
        <w:rPr>
          <w:sz w:val="18"/>
          <w:szCs w:val="18"/>
          <w:vertAlign w:val="superscript"/>
        </w:rPr>
        <w:footnoteReference w:id="56"/>
      </w:r>
      <w:r w:rsidR="001A344C" w:rsidRPr="00716A53">
        <w:rPr>
          <w:sz w:val="18"/>
          <w:szCs w:val="18"/>
          <w:vertAlign w:val="superscript"/>
        </w:rPr>
        <w:t xml:space="preserve"> </w:t>
      </w:r>
    </w:p>
    <w:p w14:paraId="194C4883" w14:textId="77777777" w:rsidR="001A344C" w:rsidRPr="001A344C" w:rsidRDefault="00185F7D" w:rsidP="00185F7D">
      <w:pPr>
        <w:pStyle w:val="SingleTxtG"/>
      </w:pPr>
      <w:r>
        <w:t>65.</w:t>
      </w:r>
      <w:r>
        <w:tab/>
      </w:r>
      <w:r w:rsidR="001A344C" w:rsidRPr="001A344C">
        <w:t xml:space="preserve">The SBSTA recalled </w:t>
      </w:r>
      <w:r w:rsidR="001A344C" w:rsidRPr="006269CE">
        <w:t xml:space="preserve">decision 23/CP.19 and its annex containing the guidelines for the technical review of information reported under the Convention related to greenhouse gas </w:t>
      </w:r>
      <w:r w:rsidR="0025675C">
        <w:t xml:space="preserve">(GHG) </w:t>
      </w:r>
      <w:r w:rsidR="001A344C" w:rsidRPr="006269CE">
        <w:t>inventories, biennial reports and national communications by Parties included in Annex I to the Convention</w:t>
      </w:r>
      <w:r w:rsidR="00A85671">
        <w:t xml:space="preserve"> (Annex I Parties)</w:t>
      </w:r>
      <w:r w:rsidR="001A344C" w:rsidRPr="006269CE">
        <w:t xml:space="preserve">, </w:t>
      </w:r>
      <w:r w:rsidR="001A344C" w:rsidRPr="001A344C">
        <w:t>including a placeholder for the</w:t>
      </w:r>
      <w:r w:rsidR="001A344C" w:rsidRPr="006269CE">
        <w:t xml:space="preserve"> </w:t>
      </w:r>
      <w:r w:rsidR="001A344C" w:rsidRPr="001A344C">
        <w:t xml:space="preserve">UNFCCC </w:t>
      </w:r>
      <w:r w:rsidR="001A344C" w:rsidRPr="006269CE">
        <w:t xml:space="preserve">Guidelines for the technical review of </w:t>
      </w:r>
      <w:r w:rsidR="009C29BA" w:rsidRPr="006269CE">
        <w:t>greenhouse gas</w:t>
      </w:r>
      <w:r w:rsidR="001A344C" w:rsidRPr="006269CE">
        <w:t xml:space="preserve"> inventories from </w:t>
      </w:r>
      <w:r w:rsidR="009C29BA" w:rsidRPr="006269CE">
        <w:t>Parties included in Annex I to the Convention</w:t>
      </w:r>
      <w:r w:rsidR="001A344C" w:rsidRPr="001A344C">
        <w:t xml:space="preserve"> (hereinafter referred to as the UNFCCC Annex I inventory review guidelines). </w:t>
      </w:r>
    </w:p>
    <w:p w14:paraId="194C4884" w14:textId="77777777" w:rsidR="001A344C" w:rsidRPr="001A344C" w:rsidRDefault="00185F7D" w:rsidP="00185F7D">
      <w:pPr>
        <w:pStyle w:val="SingleTxtG"/>
      </w:pPr>
      <w:r>
        <w:t>66.</w:t>
      </w:r>
      <w:r>
        <w:tab/>
      </w:r>
      <w:r w:rsidR="001A344C" w:rsidRPr="001A344C">
        <w:t>In discussing the UNFCCC Annex I inventory review guidelines, the SBSTA considered the views submitted by Parties</w:t>
      </w:r>
      <w:r w:rsidR="001A344C" w:rsidRPr="00716A53">
        <w:rPr>
          <w:sz w:val="18"/>
          <w:vertAlign w:val="superscript"/>
        </w:rPr>
        <w:footnoteReference w:id="57"/>
      </w:r>
      <w:r w:rsidR="001A344C" w:rsidRPr="001A344C">
        <w:t xml:space="preserve"> in response to its invitation,</w:t>
      </w:r>
      <w:r w:rsidR="001A344C" w:rsidRPr="00716A53">
        <w:rPr>
          <w:sz w:val="18"/>
          <w:vertAlign w:val="superscript"/>
        </w:rPr>
        <w:footnoteReference w:id="58"/>
      </w:r>
      <w:r w:rsidR="001A344C" w:rsidRPr="00716A53">
        <w:rPr>
          <w:sz w:val="18"/>
          <w:vertAlign w:val="superscript"/>
        </w:rPr>
        <w:t xml:space="preserve"> </w:t>
      </w:r>
      <w:r w:rsidR="001A344C" w:rsidRPr="001A344C">
        <w:t>as well as the updated draft of these guidelines prepared by the secretariat incorporating the submission received in response to that invitation.</w:t>
      </w:r>
      <w:r w:rsidR="001A344C" w:rsidRPr="00716A53">
        <w:rPr>
          <w:sz w:val="18"/>
          <w:vertAlign w:val="superscript"/>
        </w:rPr>
        <w:footnoteReference w:id="59"/>
      </w:r>
      <w:r w:rsidR="001A344C" w:rsidRPr="001A344C">
        <w:t xml:space="preserve"> It also considered the report on the technical workshop under the work programme,</w:t>
      </w:r>
      <w:r w:rsidR="001A344C" w:rsidRPr="00716A53">
        <w:rPr>
          <w:sz w:val="18"/>
          <w:vertAlign w:val="superscript"/>
        </w:rPr>
        <w:footnoteReference w:id="60"/>
      </w:r>
      <w:r w:rsidR="001A344C" w:rsidRPr="001A344C">
        <w:t xml:space="preserve"> including the draft revised UNFCCC Annex I </w:t>
      </w:r>
      <w:r w:rsidR="001A344C" w:rsidRPr="001A344C">
        <w:lastRenderedPageBreak/>
        <w:t>inventory review guidelines produced by participants in that workshop,</w:t>
      </w:r>
      <w:r w:rsidR="001A344C" w:rsidRPr="00716A53">
        <w:rPr>
          <w:sz w:val="18"/>
          <w:vertAlign w:val="superscript"/>
        </w:rPr>
        <w:footnoteReference w:id="61"/>
      </w:r>
      <w:r w:rsidR="001A344C" w:rsidRPr="001A344C">
        <w:t xml:space="preserve"> which was held from 4 to 6 November 2014 in Bonn.</w:t>
      </w:r>
    </w:p>
    <w:p w14:paraId="194C4885" w14:textId="77777777" w:rsidR="001A344C" w:rsidRPr="00B20CDE" w:rsidRDefault="00185F7D" w:rsidP="00185F7D">
      <w:pPr>
        <w:pStyle w:val="SingleTxtG"/>
      </w:pPr>
      <w:r>
        <w:t>67.</w:t>
      </w:r>
      <w:r>
        <w:tab/>
      </w:r>
      <w:r w:rsidR="001A344C" w:rsidRPr="001A344C">
        <w:t>The SBSTA advanced its work on the UNFCCC Annex I inventory review guidelines under this agenda sub-item but was not able to conclude it. It agreed to forward to</w:t>
      </w:r>
      <w:r w:rsidR="005D4419">
        <w:t xml:space="preserve"> the </w:t>
      </w:r>
      <w:r w:rsidR="001A344C" w:rsidRPr="00B20CDE">
        <w:t xml:space="preserve">COP the draft decision text contained in annex I </w:t>
      </w:r>
      <w:r w:rsidR="00C74AAC" w:rsidRPr="00B20CDE">
        <w:t xml:space="preserve">to </w:t>
      </w:r>
      <w:r w:rsidR="0025675C" w:rsidRPr="00B20CDE">
        <w:t xml:space="preserve">document </w:t>
      </w:r>
      <w:r w:rsidR="00C74AAC" w:rsidRPr="00B20CDE">
        <w:t>FCCC/SBSTA/2014/L.2</w:t>
      </w:r>
      <w:r w:rsidR="000E3E56" w:rsidRPr="00B20CDE">
        <w:t>8</w:t>
      </w:r>
      <w:r w:rsidR="00C74AAC" w:rsidRPr="00B20CDE">
        <w:t xml:space="preserve"> </w:t>
      </w:r>
      <w:r w:rsidR="001A344C" w:rsidRPr="00B20CDE">
        <w:t>for its consideration at COP 20.</w:t>
      </w:r>
      <w:r w:rsidR="004D0CC4" w:rsidRPr="00B20CDE">
        <w:rPr>
          <w:rStyle w:val="FootnoteReference"/>
          <w:color w:val="000000"/>
        </w:rPr>
        <w:footnoteReference w:id="62"/>
      </w:r>
      <w:r w:rsidR="001A344C" w:rsidRPr="00B20CDE">
        <w:t xml:space="preserve"> </w:t>
      </w:r>
    </w:p>
    <w:p w14:paraId="194C4886" w14:textId="77777777" w:rsidR="000E3E56" w:rsidRPr="00B20CDE" w:rsidRDefault="00185F7D" w:rsidP="00185F7D">
      <w:pPr>
        <w:pStyle w:val="SingleTxtG"/>
      </w:pPr>
      <w:r>
        <w:t>68.</w:t>
      </w:r>
      <w:r>
        <w:tab/>
      </w:r>
      <w:r w:rsidR="000E3E56" w:rsidRPr="00B20CDE">
        <w:t>The SBSTA took note of the information contained in document FCCC/SBSTA/2014/INF.12 on the training programme for review experts for the technical review of biennial report</w:t>
      </w:r>
      <w:r w:rsidR="00762FC9">
        <w:t>s and national communications of</w:t>
      </w:r>
      <w:r w:rsidR="000E3E56" w:rsidRPr="00B20CDE">
        <w:t xml:space="preserve"> </w:t>
      </w:r>
      <w:r w:rsidR="002434A5" w:rsidRPr="006269CE">
        <w:t>Parties included in Annex I to the Convention</w:t>
      </w:r>
      <w:r w:rsidR="000E3E56" w:rsidRPr="00B20CDE">
        <w:t>.</w:t>
      </w:r>
    </w:p>
    <w:p w14:paraId="194C4887" w14:textId="77777777" w:rsidR="001A344C" w:rsidRPr="00B20CDE" w:rsidRDefault="00185F7D" w:rsidP="00185F7D">
      <w:pPr>
        <w:pStyle w:val="SingleTxtG"/>
      </w:pPr>
      <w:r>
        <w:t>69.</w:t>
      </w:r>
      <w:r>
        <w:tab/>
      </w:r>
      <w:r w:rsidR="001A344C" w:rsidRPr="00B20CDE">
        <w:t>The SBSTA recognized the importance of implementing the training programme for review experts for the technical review of biennial reports and national communications of Annex I Parties. It requested the secretariat to make available the online training courses of the training programme for the review experts participating in reviews from 2015 onwards.</w:t>
      </w:r>
    </w:p>
    <w:p w14:paraId="194C4888" w14:textId="77777777" w:rsidR="001A344C" w:rsidRPr="00B20CDE" w:rsidRDefault="00185F7D" w:rsidP="00185F7D">
      <w:pPr>
        <w:pStyle w:val="SingleTxtG"/>
      </w:pPr>
      <w:r>
        <w:t>70.</w:t>
      </w:r>
      <w:r>
        <w:tab/>
      </w:r>
      <w:r w:rsidR="001A344C" w:rsidRPr="00B20CDE">
        <w:t>The SBSTA advanced its work on the training programme for review experts for the technical review of biennial reports and national communications of Annex I Parties but was not able to conclude it. It agreed to forward to the COP the draft decision text contained in annex II</w:t>
      </w:r>
      <w:r w:rsidR="00C74AAC" w:rsidRPr="00B20CDE">
        <w:t xml:space="preserve"> to </w:t>
      </w:r>
      <w:r w:rsidR="0025675C" w:rsidRPr="00B20CDE">
        <w:t xml:space="preserve">document </w:t>
      </w:r>
      <w:r w:rsidR="00C74AAC" w:rsidRPr="00B20CDE">
        <w:t>FCCC/SBSTA/2014/L.2</w:t>
      </w:r>
      <w:r w:rsidR="000E3E56" w:rsidRPr="00B20CDE">
        <w:t>8</w:t>
      </w:r>
      <w:r w:rsidR="00C74AAC" w:rsidRPr="00B20CDE">
        <w:t xml:space="preserve"> </w:t>
      </w:r>
      <w:r w:rsidR="001A344C" w:rsidRPr="00B20CDE">
        <w:t>for its consideration at COP 20.</w:t>
      </w:r>
      <w:r w:rsidR="004D0CC4" w:rsidRPr="00B20CDE">
        <w:rPr>
          <w:rStyle w:val="FootnoteReference"/>
          <w:color w:val="000000"/>
        </w:rPr>
        <w:footnoteReference w:id="63"/>
      </w:r>
    </w:p>
    <w:p w14:paraId="194C4889" w14:textId="77777777" w:rsidR="001A344C" w:rsidRPr="001A344C" w:rsidRDefault="00185F7D" w:rsidP="00185F7D">
      <w:pPr>
        <w:pStyle w:val="SingleTxtG"/>
      </w:pPr>
      <w:r>
        <w:t>71.</w:t>
      </w:r>
      <w:r>
        <w:tab/>
      </w:r>
      <w:r w:rsidR="001A344C" w:rsidRPr="00B20CDE">
        <w:t>The SBSTA took note of the information contained in document FCCC/SBSTA/2014/INF.19 on the training programme</w:t>
      </w:r>
      <w:r w:rsidR="001A344C" w:rsidRPr="001A344C">
        <w:t xml:space="preserve"> for review experts for the technical review of GHG inventories of Annex I Parties.</w:t>
      </w:r>
    </w:p>
    <w:p w14:paraId="194C488A" w14:textId="77777777" w:rsidR="001A344C" w:rsidRPr="001A344C" w:rsidRDefault="00185F7D" w:rsidP="00185F7D">
      <w:pPr>
        <w:pStyle w:val="SingleTxtG"/>
      </w:pPr>
      <w:r>
        <w:t>72.</w:t>
      </w:r>
      <w:r>
        <w:tab/>
      </w:r>
      <w:r w:rsidR="001A344C" w:rsidRPr="001A344C">
        <w:t>The SBSTA recognized the importance of implementing the training programme for review experts for the technical review of GHG inventories of Annex I Parties and requested the secretariat to make available in 2015 the online training courses of the training programme for the review experts participating in reviews from 2015 onwards.</w:t>
      </w:r>
    </w:p>
    <w:p w14:paraId="194C488B" w14:textId="77777777" w:rsidR="001A344C" w:rsidRPr="001A344C" w:rsidRDefault="00185F7D" w:rsidP="00185F7D">
      <w:pPr>
        <w:pStyle w:val="SingleTxtG"/>
      </w:pPr>
      <w:r>
        <w:t>73.</w:t>
      </w:r>
      <w:r>
        <w:tab/>
      </w:r>
      <w:r w:rsidR="001A344C" w:rsidRPr="001A344C">
        <w:t>The SBSTA agreed to assess the results of the training programme at SBSTA 44 and to make recomm</w:t>
      </w:r>
      <w:r w:rsidR="00C71ED7">
        <w:t>endations to COP 22 (November</w:t>
      </w:r>
      <w:r w:rsidR="001A344C" w:rsidRPr="001A344C">
        <w:t xml:space="preserve"> 2016) on the further development and enhancement of the training programme for review experts for the technical review of GHG inventories of Annex I Parties. </w:t>
      </w:r>
    </w:p>
    <w:p w14:paraId="194C488C" w14:textId="77777777" w:rsidR="001A344C" w:rsidRPr="00BE6A37" w:rsidRDefault="00185F7D" w:rsidP="00185F7D">
      <w:pPr>
        <w:pStyle w:val="SingleTxtG"/>
        <w:rPr>
          <w:lang w:val="en-US"/>
        </w:rPr>
      </w:pPr>
      <w:bookmarkStart w:id="170" w:name="_Ref409438985"/>
      <w:r>
        <w:t>74.</w:t>
      </w:r>
      <w:r>
        <w:tab/>
      </w:r>
      <w:r w:rsidR="001A344C" w:rsidRPr="001A344C">
        <w:t xml:space="preserve">The SBSTA advanced its work on the training programme for review experts for the technical </w:t>
      </w:r>
      <w:r w:rsidR="001A344C" w:rsidRPr="00B20CDE">
        <w:t xml:space="preserve">review of GHG inventories of Annex I Parties but was not able to conclude it. It agreed to forward to the COP the draft decision text contained in annex III </w:t>
      </w:r>
      <w:r w:rsidR="00C74AAC" w:rsidRPr="00B20CDE">
        <w:t xml:space="preserve">to </w:t>
      </w:r>
      <w:r w:rsidR="0025675C" w:rsidRPr="00B20CDE">
        <w:t xml:space="preserve">document </w:t>
      </w:r>
      <w:r w:rsidR="00C74AAC" w:rsidRPr="00B20CDE">
        <w:t>FCCC/SBSTA/2014/L.2</w:t>
      </w:r>
      <w:r w:rsidR="000E3E56" w:rsidRPr="00B20CDE">
        <w:t>8</w:t>
      </w:r>
      <w:r w:rsidR="00C74AAC" w:rsidRPr="00B20CDE">
        <w:t xml:space="preserve"> </w:t>
      </w:r>
      <w:r w:rsidR="001A344C" w:rsidRPr="00B20CDE">
        <w:t>for</w:t>
      </w:r>
      <w:r w:rsidR="001A344C" w:rsidRPr="000E3E56">
        <w:t xml:space="preserve"> its c</w:t>
      </w:r>
      <w:r w:rsidR="001A344C" w:rsidRPr="001A344C">
        <w:t>onsideration at COP 20.</w:t>
      </w:r>
      <w:r w:rsidR="005C7FAD" w:rsidRPr="00865CD7">
        <w:rPr>
          <w:rStyle w:val="FootnoteReference"/>
          <w:color w:val="000000"/>
        </w:rPr>
        <w:footnoteReference w:id="64"/>
      </w:r>
      <w:bookmarkEnd w:id="170"/>
    </w:p>
    <w:p w14:paraId="194C488D" w14:textId="77777777" w:rsidR="003D5414" w:rsidRDefault="00185F7D" w:rsidP="00185F7D">
      <w:pPr>
        <w:pStyle w:val="H1G"/>
        <w:tabs>
          <w:tab w:val="right" w:pos="850"/>
        </w:tabs>
        <w:rPr>
          <w:rStyle w:val="SingleTxtGChar"/>
          <w:b w:val="0"/>
          <w:sz w:val="20"/>
        </w:rPr>
      </w:pPr>
      <w:bookmarkStart w:id="171" w:name="_Toc409437636"/>
      <w:r>
        <w:tab/>
        <w:t>B.</w:t>
      </w:r>
      <w:r>
        <w:tab/>
      </w:r>
      <w:r w:rsidR="009A52CB" w:rsidRPr="00AC4CC4">
        <w:t>Methodologies for the reporting of financial information by Parties included in Annex I to the Convention</w:t>
      </w:r>
      <w:r w:rsidR="009A52CB">
        <w:br/>
      </w:r>
      <w:r w:rsidR="009A52CB" w:rsidRPr="009A52CB">
        <w:rPr>
          <w:rStyle w:val="SingleTxtGChar"/>
          <w:b w:val="0"/>
          <w:sz w:val="20"/>
        </w:rPr>
        <w:t>(Agenda sub-item 10(b))</w:t>
      </w:r>
      <w:bookmarkEnd w:id="171"/>
    </w:p>
    <w:p w14:paraId="194C488E" w14:textId="77777777" w:rsidR="009A52CB" w:rsidRDefault="009A52CB" w:rsidP="00B7029C">
      <w:pPr>
        <w:pStyle w:val="RegH23G"/>
        <w:numPr>
          <w:ilvl w:val="0"/>
          <w:numId w:val="0"/>
        </w:numPr>
        <w:ind w:left="851" w:hanging="454"/>
      </w:pPr>
      <w:r w:rsidRPr="009A52CB">
        <w:t>Proceedin</w:t>
      </w:r>
      <w:r>
        <w:t>g</w:t>
      </w:r>
      <w:r w:rsidRPr="009A52CB">
        <w:t>s</w:t>
      </w:r>
    </w:p>
    <w:p w14:paraId="194C488F" w14:textId="77777777" w:rsidR="003D2F45" w:rsidRDefault="00185F7D" w:rsidP="00185F7D">
      <w:pPr>
        <w:pStyle w:val="SingleTxtG"/>
      </w:pPr>
      <w:bookmarkStart w:id="172" w:name="_Ref409438990"/>
      <w:r>
        <w:t>75.</w:t>
      </w:r>
      <w:r>
        <w:tab/>
      </w:r>
      <w:r w:rsidR="009A52CB" w:rsidRPr="00865CD7">
        <w:t xml:space="preserve">The SBSTA considered this agenda sub-item at </w:t>
      </w:r>
      <w:r w:rsidR="009A52CB" w:rsidRPr="00491F5F">
        <w:t>its 1</w:t>
      </w:r>
      <w:r w:rsidR="009A52CB" w:rsidRPr="000D74EB">
        <w:rPr>
          <w:vertAlign w:val="superscript"/>
        </w:rPr>
        <w:t>st</w:t>
      </w:r>
      <w:r w:rsidR="009A52CB" w:rsidRPr="00491F5F">
        <w:t xml:space="preserve"> and 2</w:t>
      </w:r>
      <w:r w:rsidR="009A52CB" w:rsidRPr="000D74EB">
        <w:rPr>
          <w:vertAlign w:val="superscript"/>
        </w:rPr>
        <w:t>nd</w:t>
      </w:r>
      <w:r w:rsidR="0025170E">
        <w:t xml:space="preserve"> meetings</w:t>
      </w:r>
      <w:r w:rsidR="009A52CB">
        <w:t xml:space="preserve">. </w:t>
      </w:r>
      <w:r w:rsidR="009A52CB" w:rsidRPr="00865CD7">
        <w:t xml:space="preserve">At its </w:t>
      </w:r>
      <w:r w:rsidR="009A52CB">
        <w:t>1</w:t>
      </w:r>
      <w:r w:rsidR="009A52CB" w:rsidRPr="000D74EB">
        <w:rPr>
          <w:vertAlign w:val="superscript"/>
        </w:rPr>
        <w:t>st</w:t>
      </w:r>
      <w:r w:rsidR="009A52CB">
        <w:t xml:space="preserve"> </w:t>
      </w:r>
      <w:r w:rsidR="009A52CB" w:rsidRPr="00865CD7">
        <w:t>meeting, the SBSTA agreed to consider this agenda sub-item in a contact group co-</w:t>
      </w:r>
      <w:r w:rsidR="009A52CB">
        <w:t xml:space="preserve">chaired </w:t>
      </w:r>
      <w:r w:rsidR="009A52CB">
        <w:lastRenderedPageBreak/>
        <w:t xml:space="preserve">by </w:t>
      </w:r>
      <w:r w:rsidR="004D0CC4" w:rsidRPr="002046CA">
        <w:t xml:space="preserve">Mr. </w:t>
      </w:r>
      <w:r w:rsidR="004D0CC4">
        <w:t xml:space="preserve">Roger Dungan (New Zealand) and </w:t>
      </w:r>
      <w:r w:rsidR="002046CA" w:rsidRPr="002046CA">
        <w:t>M</w:t>
      </w:r>
      <w:r w:rsidR="00E20371">
        <w:t>r</w:t>
      </w:r>
      <w:r w:rsidR="002046CA" w:rsidRPr="002046CA">
        <w:t xml:space="preserve">. </w:t>
      </w:r>
      <w:r w:rsidR="00E20371">
        <w:t xml:space="preserve">Seyni Nafo </w:t>
      </w:r>
      <w:r w:rsidR="0002634C">
        <w:t>(</w:t>
      </w:r>
      <w:r w:rsidR="00E20371">
        <w:t>Mali</w:t>
      </w:r>
      <w:r w:rsidR="0002634C">
        <w:t>)</w:t>
      </w:r>
      <w:r w:rsidR="004D0CC4">
        <w:t>.</w:t>
      </w:r>
      <w:r w:rsidR="002046CA" w:rsidRPr="002046CA">
        <w:t xml:space="preserve"> </w:t>
      </w:r>
      <w:r w:rsidR="00D829E4" w:rsidRPr="00865CD7">
        <w:t xml:space="preserve">At its </w:t>
      </w:r>
      <w:r w:rsidR="00D829E4" w:rsidRPr="000D74EB">
        <w:rPr>
          <w:snapToGrid w:val="0"/>
        </w:rPr>
        <w:t>2</w:t>
      </w:r>
      <w:r w:rsidR="00D829E4" w:rsidRPr="000D74EB">
        <w:rPr>
          <w:snapToGrid w:val="0"/>
          <w:vertAlign w:val="superscript"/>
        </w:rPr>
        <w:t>nd</w:t>
      </w:r>
      <w:r w:rsidR="00D829E4" w:rsidRPr="000D74EB">
        <w:rPr>
          <w:snapToGrid w:val="0"/>
        </w:rPr>
        <w:t xml:space="preserve"> meeting</w:t>
      </w:r>
      <w:r w:rsidR="00D829E4" w:rsidRPr="00865CD7">
        <w:t xml:space="preserve">, the SBSTA </w:t>
      </w:r>
      <w:r w:rsidR="00D829E4" w:rsidRPr="000D74EB">
        <w:rPr>
          <w:snapToGrid w:val="0"/>
        </w:rPr>
        <w:t>recommended a d</w:t>
      </w:r>
      <w:r w:rsidR="00D829E4" w:rsidRPr="00865CD7">
        <w:t>raft decision</w:t>
      </w:r>
      <w:r w:rsidR="00D829E4" w:rsidRPr="00865CD7">
        <w:rPr>
          <w:rStyle w:val="FootnoteReference"/>
          <w:color w:val="000000"/>
        </w:rPr>
        <w:footnoteReference w:id="65"/>
      </w:r>
      <w:r w:rsidR="00D829E4" w:rsidRPr="00865CD7">
        <w:t xml:space="preserve"> for consideration and adoption at COP </w:t>
      </w:r>
      <w:r w:rsidR="00D829E4">
        <w:t>20</w:t>
      </w:r>
      <w:r w:rsidR="00D829E4" w:rsidRPr="00865CD7">
        <w:t>.</w:t>
      </w:r>
      <w:r w:rsidR="00D829E4" w:rsidRPr="00865CD7">
        <w:rPr>
          <w:rStyle w:val="FootnoteReference"/>
          <w:color w:val="000000"/>
        </w:rPr>
        <w:footnoteReference w:id="66"/>
      </w:r>
      <w:bookmarkEnd w:id="172"/>
    </w:p>
    <w:p w14:paraId="194C4890" w14:textId="77777777" w:rsidR="003D5414" w:rsidRDefault="00185F7D" w:rsidP="00185F7D">
      <w:pPr>
        <w:pStyle w:val="H1G"/>
        <w:tabs>
          <w:tab w:val="right" w:pos="850"/>
        </w:tabs>
        <w:rPr>
          <w:rStyle w:val="SingleTxtGChar"/>
          <w:b w:val="0"/>
          <w:sz w:val="20"/>
        </w:rPr>
      </w:pPr>
      <w:bookmarkStart w:id="173" w:name="_Toc279431827"/>
      <w:bookmarkStart w:id="174" w:name="_Toc297037331"/>
      <w:bookmarkStart w:id="175" w:name="_Toc305764176"/>
      <w:bookmarkStart w:id="176" w:name="_Toc328480803"/>
      <w:bookmarkStart w:id="177" w:name="_Toc373495756"/>
      <w:bookmarkStart w:id="178" w:name="_Toc391892186"/>
      <w:bookmarkStart w:id="179" w:name="_Toc391892370"/>
      <w:bookmarkStart w:id="180" w:name="_Toc409437637"/>
      <w:bookmarkEnd w:id="162"/>
      <w:r>
        <w:tab/>
        <w:t>C.</w:t>
      </w:r>
      <w:r>
        <w:tab/>
      </w:r>
      <w:r w:rsidR="003D5414" w:rsidRPr="00AC4CC4">
        <w:t>Common metrics to calculate the carbon dioxide equivalence of greenhouse gases</w:t>
      </w:r>
      <w:r w:rsidR="003D5414" w:rsidRPr="00C42590">
        <w:t xml:space="preserve"> </w:t>
      </w:r>
      <w:r w:rsidR="003D5414" w:rsidRPr="00C42590">
        <w:br/>
      </w:r>
      <w:r w:rsidR="003D5414" w:rsidRPr="00231E5A">
        <w:rPr>
          <w:rStyle w:val="SingleTxtGChar"/>
          <w:b w:val="0"/>
          <w:sz w:val="20"/>
        </w:rPr>
        <w:t>(Agenda</w:t>
      </w:r>
      <w:r w:rsidR="00630C65">
        <w:rPr>
          <w:rStyle w:val="SingleTxtGChar"/>
          <w:b w:val="0"/>
          <w:sz w:val="20"/>
        </w:rPr>
        <w:t xml:space="preserve"> sub-item</w:t>
      </w:r>
      <w:r w:rsidR="003D5414" w:rsidRPr="00231E5A">
        <w:rPr>
          <w:rStyle w:val="SingleTxtGChar"/>
          <w:b w:val="0"/>
          <w:sz w:val="20"/>
        </w:rPr>
        <w:t xml:space="preserve"> 1</w:t>
      </w:r>
      <w:r w:rsidR="009A52CB">
        <w:rPr>
          <w:rStyle w:val="SingleTxtGChar"/>
          <w:b w:val="0"/>
          <w:sz w:val="20"/>
        </w:rPr>
        <w:t>0(c</w:t>
      </w:r>
      <w:r w:rsidR="003D5414" w:rsidRPr="00231E5A">
        <w:rPr>
          <w:rStyle w:val="SingleTxtGChar"/>
          <w:b w:val="0"/>
          <w:sz w:val="20"/>
        </w:rPr>
        <w:t>))</w:t>
      </w:r>
      <w:bookmarkEnd w:id="163"/>
      <w:bookmarkEnd w:id="164"/>
      <w:bookmarkEnd w:id="165"/>
      <w:bookmarkEnd w:id="173"/>
      <w:bookmarkEnd w:id="174"/>
      <w:bookmarkEnd w:id="175"/>
      <w:bookmarkEnd w:id="176"/>
      <w:bookmarkEnd w:id="177"/>
      <w:bookmarkEnd w:id="178"/>
      <w:bookmarkEnd w:id="179"/>
      <w:bookmarkEnd w:id="180"/>
    </w:p>
    <w:p w14:paraId="194C4891" w14:textId="77777777" w:rsidR="009A52CB" w:rsidRPr="009A52CB" w:rsidRDefault="009A52CB" w:rsidP="00B7029C">
      <w:pPr>
        <w:pStyle w:val="RegH23G"/>
        <w:numPr>
          <w:ilvl w:val="0"/>
          <w:numId w:val="0"/>
        </w:numPr>
        <w:ind w:left="851" w:hanging="454"/>
        <w:rPr>
          <w:lang w:eastAsia="en-US"/>
        </w:rPr>
      </w:pPr>
      <w:r>
        <w:t>Proceedings</w:t>
      </w:r>
    </w:p>
    <w:p w14:paraId="194C4892" w14:textId="77777777" w:rsidR="002866F6" w:rsidRPr="00CD2C8E" w:rsidRDefault="00185F7D" w:rsidP="00185F7D">
      <w:pPr>
        <w:pStyle w:val="SingleTxtG"/>
      </w:pPr>
      <w:bookmarkStart w:id="181" w:name="_Ref326931511"/>
      <w:bookmarkStart w:id="182" w:name="_Ref362356145"/>
      <w:bookmarkStart w:id="183" w:name="_Ref392164276"/>
      <w:bookmarkStart w:id="184" w:name="_Ref409438999"/>
      <w:bookmarkStart w:id="185" w:name="_Toc267320445"/>
      <w:r>
        <w:t>76.</w:t>
      </w:r>
      <w:r>
        <w:tab/>
      </w:r>
      <w:r w:rsidR="003D5414" w:rsidRPr="00865CD7">
        <w:t xml:space="preserve">The SBSTA considered this agenda sub-item at its </w:t>
      </w:r>
      <w:r w:rsidR="008B13E2" w:rsidRPr="00491F5F">
        <w:t>1</w:t>
      </w:r>
      <w:r w:rsidR="008B13E2" w:rsidRPr="000D74EB">
        <w:rPr>
          <w:vertAlign w:val="superscript"/>
        </w:rPr>
        <w:t>st</w:t>
      </w:r>
      <w:r w:rsidR="008B13E2" w:rsidRPr="00491F5F">
        <w:t xml:space="preserve"> </w:t>
      </w:r>
      <w:r w:rsidR="003D5414" w:rsidRPr="00491F5F">
        <w:t xml:space="preserve">and </w:t>
      </w:r>
      <w:r w:rsidR="00491F5F" w:rsidRPr="00491F5F">
        <w:t>2</w:t>
      </w:r>
      <w:r w:rsidR="00491F5F" w:rsidRPr="000D74EB">
        <w:rPr>
          <w:vertAlign w:val="superscript"/>
        </w:rPr>
        <w:t>nd</w:t>
      </w:r>
      <w:r w:rsidR="00491F5F" w:rsidRPr="00491F5F">
        <w:t xml:space="preserve"> </w:t>
      </w:r>
      <w:r w:rsidR="003D5414" w:rsidRPr="00491F5F">
        <w:t>meetings</w:t>
      </w:r>
      <w:bookmarkEnd w:id="181"/>
      <w:bookmarkEnd w:id="182"/>
      <w:bookmarkEnd w:id="183"/>
      <w:r w:rsidR="002866F6">
        <w:t>.</w:t>
      </w:r>
      <w:bookmarkStart w:id="186" w:name="_Ref392164278"/>
      <w:bookmarkStart w:id="187" w:name="_Ref409439001"/>
      <w:bookmarkEnd w:id="184"/>
      <w:r w:rsidR="004D0CC4">
        <w:t xml:space="preserve"> </w:t>
      </w:r>
      <w:r w:rsidR="003D5414" w:rsidRPr="00F034DF">
        <w:t xml:space="preserve">At its </w:t>
      </w:r>
      <w:r w:rsidR="00071358" w:rsidRPr="00F034DF">
        <w:t>1</w:t>
      </w:r>
      <w:r w:rsidR="00071358" w:rsidRPr="000D74EB">
        <w:rPr>
          <w:vertAlign w:val="superscript"/>
        </w:rPr>
        <w:t>st</w:t>
      </w:r>
      <w:r w:rsidR="00071358" w:rsidRPr="00F034DF">
        <w:t xml:space="preserve"> </w:t>
      </w:r>
      <w:r w:rsidR="003D5414" w:rsidRPr="00F034DF">
        <w:t>meeting, the SBSTA agreed to consider this agenda sub-it</w:t>
      </w:r>
      <w:r w:rsidR="00071358" w:rsidRPr="00F034DF">
        <w:t xml:space="preserve">em in informal consultations </w:t>
      </w:r>
      <w:r w:rsidR="002F24FA">
        <w:t xml:space="preserve">facilitated by </w:t>
      </w:r>
      <w:r w:rsidR="002F24FA" w:rsidRPr="00B74AD4">
        <w:t xml:space="preserve">Mr. </w:t>
      </w:r>
      <w:r w:rsidR="00B4159A" w:rsidRPr="00B74AD4">
        <w:t xml:space="preserve">Takeshi Enoki </w:t>
      </w:r>
      <w:r w:rsidR="00146B78" w:rsidRPr="00B74AD4">
        <w:t>(J</w:t>
      </w:r>
      <w:r w:rsidR="00B4159A" w:rsidRPr="00B74AD4">
        <w:t>apan</w:t>
      </w:r>
      <w:r w:rsidR="00146B78" w:rsidRPr="00B74AD4">
        <w:t>)</w:t>
      </w:r>
      <w:r w:rsidR="003D5414" w:rsidRPr="00B74AD4">
        <w:t>.</w:t>
      </w:r>
      <w:r w:rsidR="003D5414" w:rsidRPr="00F034DF">
        <w:t xml:space="preserve"> </w:t>
      </w:r>
      <w:bookmarkEnd w:id="186"/>
      <w:r w:rsidR="00CD2C8E" w:rsidRPr="00A41451">
        <w:t xml:space="preserve">As the SBSTA was unable to reach agreement on this matter, </w:t>
      </w:r>
      <w:r w:rsidR="00C92818">
        <w:t>it</w:t>
      </w:r>
      <w:r w:rsidR="00CD2C8E" w:rsidRPr="00A41451">
        <w:t xml:space="preserve"> agreed at its 2</w:t>
      </w:r>
      <w:r w:rsidR="00CD2C8E" w:rsidRPr="000D74EB">
        <w:rPr>
          <w:vertAlign w:val="superscript"/>
        </w:rPr>
        <w:t>nd</w:t>
      </w:r>
      <w:r w:rsidR="00CD2C8E">
        <w:t xml:space="preserve"> </w:t>
      </w:r>
      <w:r w:rsidR="00CD2C8E" w:rsidRPr="00A41451">
        <w:t xml:space="preserve">meeting to consider this </w:t>
      </w:r>
      <w:r w:rsidR="00CD2C8E">
        <w:t xml:space="preserve">agenda </w:t>
      </w:r>
      <w:r w:rsidR="00CD2C8E" w:rsidRPr="00A41451">
        <w:t>sub-item at SBSTA 4</w:t>
      </w:r>
      <w:r w:rsidR="00CD2C8E">
        <w:t>2</w:t>
      </w:r>
      <w:r w:rsidR="00CD2C8E" w:rsidRPr="00A41451">
        <w:t xml:space="preserve"> in accordance with rule 16 of the draft rules of procedure being applied.</w:t>
      </w:r>
      <w:bookmarkEnd w:id="187"/>
    </w:p>
    <w:p w14:paraId="194C4893" w14:textId="77777777" w:rsidR="003D5414" w:rsidRPr="001C7747" w:rsidRDefault="00185F7D" w:rsidP="00185F7D">
      <w:pPr>
        <w:pStyle w:val="H1G"/>
        <w:tabs>
          <w:tab w:val="right" w:pos="850"/>
        </w:tabs>
        <w:rPr>
          <w:rStyle w:val="SingleTxtGChar"/>
          <w:b w:val="0"/>
          <w:szCs w:val="24"/>
        </w:rPr>
      </w:pPr>
      <w:bookmarkStart w:id="188" w:name="_Toc391892187"/>
      <w:bookmarkStart w:id="189" w:name="_Toc391892371"/>
      <w:bookmarkStart w:id="190" w:name="_Toc409437638"/>
      <w:bookmarkStart w:id="191" w:name="_Ref374541122"/>
      <w:r>
        <w:tab/>
        <w:t>D.</w:t>
      </w:r>
      <w:r>
        <w:tab/>
      </w:r>
      <w:r w:rsidR="003D5414" w:rsidRPr="00AC4CC4">
        <w:t>Emissions from fuel used for international aviation and maritime transport</w:t>
      </w:r>
      <w:r w:rsidR="003D5414" w:rsidRPr="001C7747">
        <w:br/>
      </w:r>
      <w:r w:rsidR="003D5414" w:rsidRPr="00F7617A">
        <w:rPr>
          <w:b w:val="0"/>
          <w:sz w:val="20"/>
        </w:rPr>
        <w:t>(Agenda</w:t>
      </w:r>
      <w:r w:rsidR="00630C65" w:rsidRPr="00F7617A">
        <w:rPr>
          <w:b w:val="0"/>
          <w:sz w:val="20"/>
        </w:rPr>
        <w:t xml:space="preserve"> sub-item</w:t>
      </w:r>
      <w:r w:rsidR="003D5414" w:rsidRPr="00F7617A">
        <w:rPr>
          <w:b w:val="0"/>
          <w:sz w:val="20"/>
        </w:rPr>
        <w:t xml:space="preserve"> 1</w:t>
      </w:r>
      <w:r w:rsidR="009A52CB" w:rsidRPr="00F7617A">
        <w:rPr>
          <w:b w:val="0"/>
          <w:sz w:val="20"/>
        </w:rPr>
        <w:t>0</w:t>
      </w:r>
      <w:r w:rsidR="003D5414" w:rsidRPr="00F7617A">
        <w:rPr>
          <w:b w:val="0"/>
          <w:sz w:val="20"/>
        </w:rPr>
        <w:t>(</w:t>
      </w:r>
      <w:r w:rsidR="009A52CB" w:rsidRPr="00F7617A">
        <w:rPr>
          <w:b w:val="0"/>
          <w:sz w:val="20"/>
        </w:rPr>
        <w:t>d</w:t>
      </w:r>
      <w:r w:rsidR="003D5414" w:rsidRPr="00F7617A">
        <w:rPr>
          <w:b w:val="0"/>
          <w:sz w:val="20"/>
        </w:rPr>
        <w:t>))</w:t>
      </w:r>
      <w:bookmarkEnd w:id="188"/>
      <w:bookmarkEnd w:id="189"/>
      <w:bookmarkEnd w:id="190"/>
    </w:p>
    <w:p w14:paraId="194C4894" w14:textId="77777777" w:rsidR="003D5414" w:rsidRPr="00C42590" w:rsidRDefault="00185F7D" w:rsidP="00185F7D">
      <w:pPr>
        <w:pStyle w:val="H23G"/>
      </w:pPr>
      <w:r>
        <w:tab/>
        <w:t>1.</w:t>
      </w:r>
      <w:r>
        <w:tab/>
      </w:r>
      <w:r w:rsidR="003D5414" w:rsidRPr="00C42590">
        <w:t>Proceedings</w:t>
      </w:r>
    </w:p>
    <w:p w14:paraId="194C4895" w14:textId="77777777" w:rsidR="003D5414" w:rsidRDefault="00185F7D" w:rsidP="00185F7D">
      <w:pPr>
        <w:pStyle w:val="SingleTxtG"/>
      </w:pPr>
      <w:bookmarkStart w:id="192" w:name="_Ref326931258"/>
      <w:bookmarkStart w:id="193" w:name="_Ref374541152"/>
      <w:r>
        <w:t>77.</w:t>
      </w:r>
      <w:r>
        <w:tab/>
      </w:r>
      <w:r w:rsidR="003D5414" w:rsidRPr="00B20CDE">
        <w:t xml:space="preserve">The SBSTA considered </w:t>
      </w:r>
      <w:bookmarkEnd w:id="192"/>
      <w:r w:rsidR="003D5414" w:rsidRPr="00B20CDE">
        <w:t xml:space="preserve">this agenda sub-item at its </w:t>
      </w:r>
      <w:r w:rsidR="00491F5F" w:rsidRPr="00B20CDE">
        <w:t>1</w:t>
      </w:r>
      <w:r w:rsidR="00491F5F" w:rsidRPr="00B20CDE">
        <w:rPr>
          <w:vertAlign w:val="superscript"/>
        </w:rPr>
        <w:t>st</w:t>
      </w:r>
      <w:r w:rsidR="00491F5F" w:rsidRPr="00B20CDE">
        <w:t xml:space="preserve"> </w:t>
      </w:r>
      <w:r w:rsidR="003D5414" w:rsidRPr="00B20CDE">
        <w:t xml:space="preserve">and </w:t>
      </w:r>
      <w:r w:rsidR="00491F5F" w:rsidRPr="00B20CDE">
        <w:t>2</w:t>
      </w:r>
      <w:r w:rsidR="00491F5F" w:rsidRPr="00B20CDE">
        <w:rPr>
          <w:vertAlign w:val="superscript"/>
        </w:rPr>
        <w:t>nd</w:t>
      </w:r>
      <w:r w:rsidR="00491F5F" w:rsidRPr="00B20CDE">
        <w:t xml:space="preserve"> </w:t>
      </w:r>
      <w:r w:rsidR="003D5414" w:rsidRPr="00B20CDE">
        <w:t xml:space="preserve">meetings. It had before it document </w:t>
      </w:r>
      <w:r w:rsidR="00025C7E" w:rsidRPr="00B20CDE">
        <w:t>FCCC/SBSTA/2014/MISC.9</w:t>
      </w:r>
      <w:r w:rsidR="003D5414" w:rsidRPr="00B20CDE">
        <w:t>.</w:t>
      </w:r>
      <w:r w:rsidR="000528AD" w:rsidRPr="00B20CDE">
        <w:rPr>
          <w:rStyle w:val="FootnoteReference"/>
        </w:rPr>
        <w:footnoteReference w:id="67"/>
      </w:r>
      <w:r w:rsidR="003D5414" w:rsidRPr="00B20CDE">
        <w:t xml:space="preserve"> </w:t>
      </w:r>
      <w:bookmarkEnd w:id="193"/>
      <w:r w:rsidR="003D5414" w:rsidRPr="00B20CDE">
        <w:t>At its</w:t>
      </w:r>
      <w:r w:rsidR="003D5414" w:rsidRPr="00B20CDE">
        <w:rPr>
          <w:snapToGrid w:val="0"/>
        </w:rPr>
        <w:t xml:space="preserve"> </w:t>
      </w:r>
      <w:r w:rsidR="00DA2D84" w:rsidRPr="00B20CDE">
        <w:rPr>
          <w:snapToGrid w:val="0"/>
        </w:rPr>
        <w:t>1</w:t>
      </w:r>
      <w:r w:rsidR="00DA2D84" w:rsidRPr="00B20CDE">
        <w:rPr>
          <w:snapToGrid w:val="0"/>
          <w:vertAlign w:val="superscript"/>
        </w:rPr>
        <w:t>st</w:t>
      </w:r>
      <w:r w:rsidR="00DA2D84" w:rsidRPr="00B20CDE">
        <w:rPr>
          <w:snapToGrid w:val="0"/>
        </w:rPr>
        <w:t xml:space="preserve"> </w:t>
      </w:r>
      <w:r w:rsidR="003D5414" w:rsidRPr="00B20CDE">
        <w:t>meeting, the SBSTA agreed that the Chair would consult with</w:t>
      </w:r>
      <w:r w:rsidR="003D5414" w:rsidRPr="00F02A51">
        <w:t xml:space="preserve"> Parties on this issue and present draft conclusions to the SBSTA at its </w:t>
      </w:r>
      <w:r w:rsidR="00433351">
        <w:t>2</w:t>
      </w:r>
      <w:r w:rsidR="00433351" w:rsidRPr="000D74EB">
        <w:rPr>
          <w:vertAlign w:val="superscript"/>
        </w:rPr>
        <w:t>nd</w:t>
      </w:r>
      <w:r w:rsidR="00433351">
        <w:t xml:space="preserve"> </w:t>
      </w:r>
      <w:r w:rsidR="003D5414" w:rsidRPr="00F02A51">
        <w:t xml:space="preserve">meeting. At its </w:t>
      </w:r>
      <w:r w:rsidR="00F95919">
        <w:t>2</w:t>
      </w:r>
      <w:r w:rsidR="00F95919" w:rsidRPr="000D74EB">
        <w:rPr>
          <w:vertAlign w:val="superscript"/>
        </w:rPr>
        <w:t>nd</w:t>
      </w:r>
      <w:r w:rsidR="00F95919">
        <w:t xml:space="preserve"> </w:t>
      </w:r>
      <w:r w:rsidR="003D5414" w:rsidRPr="000D74EB">
        <w:rPr>
          <w:snapToGrid w:val="0"/>
        </w:rPr>
        <w:t>meeting</w:t>
      </w:r>
      <w:r w:rsidR="003D5414" w:rsidRPr="00F02A51">
        <w:t>, the SBSTA considered and adopted the conclusions below</w:t>
      </w:r>
      <w:r w:rsidR="00F02A51">
        <w:t>.</w:t>
      </w:r>
      <w:r w:rsidR="00A41DC6">
        <w:rPr>
          <w:rStyle w:val="FootnoteReference"/>
        </w:rPr>
        <w:footnoteReference w:id="68"/>
      </w:r>
    </w:p>
    <w:p w14:paraId="194C4896" w14:textId="77777777" w:rsidR="003D5414" w:rsidRDefault="00185F7D" w:rsidP="00185F7D">
      <w:pPr>
        <w:pStyle w:val="H23G"/>
      </w:pPr>
      <w:r>
        <w:tab/>
        <w:t>2.</w:t>
      </w:r>
      <w:r>
        <w:tab/>
      </w:r>
      <w:r w:rsidR="003D5414" w:rsidRPr="00865CD7">
        <w:t>Conclusions</w:t>
      </w:r>
    </w:p>
    <w:p w14:paraId="194C4897" w14:textId="77777777" w:rsidR="00A41DC6" w:rsidRPr="00D527E3" w:rsidRDefault="00185F7D" w:rsidP="00185F7D">
      <w:pPr>
        <w:pStyle w:val="SingleTxtG"/>
      </w:pPr>
      <w:r>
        <w:t>78.</w:t>
      </w:r>
      <w:r>
        <w:tab/>
      </w:r>
      <w:r w:rsidR="00A41DC6" w:rsidRPr="00D527E3">
        <w:t>The SBSTA took note of the information received from and progress reported by the secretariats of the ICAO and the IMO on their ongoing work on addressing emissions from fuel used for international aviation and maritime transport,</w:t>
      </w:r>
      <w:r w:rsidR="00A41DC6" w:rsidRPr="00D527E3">
        <w:rPr>
          <w:sz w:val="18"/>
          <w:vertAlign w:val="superscript"/>
        </w:rPr>
        <w:footnoteReference w:id="69"/>
      </w:r>
      <w:r w:rsidR="00A41DC6" w:rsidRPr="00D527E3">
        <w:t xml:space="preserve"> and noted the views expressed by Parties on this information.</w:t>
      </w:r>
    </w:p>
    <w:p w14:paraId="194C4898" w14:textId="77777777" w:rsidR="00A41DC6" w:rsidRPr="00D527E3" w:rsidRDefault="00185F7D" w:rsidP="00185F7D">
      <w:pPr>
        <w:pStyle w:val="SingleTxtG"/>
      </w:pPr>
      <w:bookmarkStart w:id="194" w:name="_Ref409438971"/>
      <w:r>
        <w:t>79.</w:t>
      </w:r>
      <w:r>
        <w:tab/>
      </w:r>
      <w:r w:rsidR="00A41DC6" w:rsidRPr="00D527E3">
        <w:t>The SBSTA invited the secretariats of ICAO and IMO to continue to report, at future sessions of the SBSTA, on relevant work on this issue.</w:t>
      </w:r>
      <w:bookmarkEnd w:id="194"/>
    </w:p>
    <w:p w14:paraId="194C4899" w14:textId="77777777" w:rsidR="003D5414" w:rsidRPr="00231E5A" w:rsidRDefault="00185F7D" w:rsidP="00185F7D">
      <w:pPr>
        <w:pStyle w:val="HChG"/>
        <w:rPr>
          <w:rStyle w:val="SingleTxtGChar"/>
          <w:b w:val="0"/>
          <w:sz w:val="20"/>
        </w:rPr>
      </w:pPr>
      <w:bookmarkStart w:id="195" w:name="_Toc361321976"/>
      <w:bookmarkStart w:id="196" w:name="_Toc373495761"/>
      <w:bookmarkStart w:id="197" w:name="_Toc391892189"/>
      <w:bookmarkStart w:id="198" w:name="_Toc391892373"/>
      <w:bookmarkStart w:id="199" w:name="_Toc409437639"/>
      <w:bookmarkStart w:id="200" w:name="_Toc231126866"/>
      <w:bookmarkStart w:id="201" w:name="_Toc261965569"/>
      <w:bookmarkStart w:id="202" w:name="_Toc267320446"/>
      <w:bookmarkStart w:id="203" w:name="_Toc279431829"/>
      <w:bookmarkStart w:id="204" w:name="_Toc297037333"/>
      <w:bookmarkStart w:id="205" w:name="_Toc305764178"/>
      <w:bookmarkStart w:id="206" w:name="_Toc328480808"/>
      <w:bookmarkEnd w:id="166"/>
      <w:bookmarkEnd w:id="185"/>
      <w:bookmarkEnd w:id="191"/>
      <w:r>
        <w:lastRenderedPageBreak/>
        <w:tab/>
        <w:t>XI.</w:t>
      </w:r>
      <w:r>
        <w:tab/>
      </w:r>
      <w:r w:rsidR="003D5414" w:rsidRPr="00231E5A">
        <w:t>Methodological</w:t>
      </w:r>
      <w:r w:rsidR="003D5414" w:rsidRPr="00E70D9A">
        <w:rPr>
          <w:rStyle w:val="RegHChGCharChar"/>
          <w:bCs/>
        </w:rPr>
        <w:t xml:space="preserve"> </w:t>
      </w:r>
      <w:r w:rsidR="003D5414" w:rsidRPr="00231E5A">
        <w:t>issues under the Kyoto Protocol</w:t>
      </w:r>
      <w:r w:rsidR="003D5414" w:rsidRPr="00865CD7">
        <w:t xml:space="preserve"> </w:t>
      </w:r>
      <w:r w:rsidR="003D5414" w:rsidRPr="00865CD7">
        <w:br/>
      </w:r>
      <w:r w:rsidR="009A52CB">
        <w:rPr>
          <w:rStyle w:val="SingleTxtGChar"/>
          <w:b w:val="0"/>
          <w:sz w:val="20"/>
        </w:rPr>
        <w:t>(Agenda item 11</w:t>
      </w:r>
      <w:r w:rsidR="003D5414" w:rsidRPr="00231E5A">
        <w:rPr>
          <w:rStyle w:val="SingleTxtGChar"/>
          <w:b w:val="0"/>
          <w:sz w:val="20"/>
        </w:rPr>
        <w:t>)</w:t>
      </w:r>
      <w:bookmarkEnd w:id="195"/>
      <w:bookmarkEnd w:id="196"/>
      <w:bookmarkEnd w:id="197"/>
      <w:bookmarkEnd w:id="198"/>
      <w:bookmarkEnd w:id="199"/>
    </w:p>
    <w:p w14:paraId="194C489A" w14:textId="77777777" w:rsidR="003D5414" w:rsidRPr="00AF46B0" w:rsidRDefault="00185F7D" w:rsidP="00185F7D">
      <w:pPr>
        <w:pStyle w:val="H1G"/>
        <w:tabs>
          <w:tab w:val="right" w:pos="850"/>
        </w:tabs>
        <w:rPr>
          <w:rStyle w:val="SingleTxtGChar"/>
          <w:b w:val="0"/>
          <w:sz w:val="20"/>
        </w:rPr>
      </w:pPr>
      <w:bookmarkStart w:id="207" w:name="_Toc373495762"/>
      <w:bookmarkStart w:id="208" w:name="_Toc391892190"/>
      <w:bookmarkStart w:id="209" w:name="_Toc391892374"/>
      <w:bookmarkStart w:id="210" w:name="_Toc409437640"/>
      <w:r>
        <w:tab/>
        <w:t>A.</w:t>
      </w:r>
      <w:r>
        <w:tab/>
      </w:r>
      <w:r w:rsidR="003D5414" w:rsidRPr="004D0CC4">
        <w:t>Implications of the implementation of decisions 2/CMP.7 to 4/CMP.7 and 1/CMP.8 on the previous decisions on methodological issues related to the Kyoto Protocol, including those relating to Articles 5, 7 and 8 of the Kyoto Protocol</w:t>
      </w:r>
      <w:r w:rsidR="003D5414" w:rsidRPr="00DF2B64">
        <w:rPr>
          <w:rFonts w:eastAsia="Times New Roman"/>
          <w:szCs w:val="24"/>
        </w:rPr>
        <w:br/>
      </w:r>
      <w:r w:rsidR="003D5414" w:rsidRPr="00AF46B0">
        <w:rPr>
          <w:rStyle w:val="SingleTxtGChar"/>
          <w:b w:val="0"/>
          <w:sz w:val="20"/>
        </w:rPr>
        <w:t>(Agenda</w:t>
      </w:r>
      <w:r w:rsidR="00630C65">
        <w:rPr>
          <w:rStyle w:val="SingleTxtGChar"/>
          <w:b w:val="0"/>
          <w:sz w:val="20"/>
        </w:rPr>
        <w:t xml:space="preserve"> sub-item</w:t>
      </w:r>
      <w:r w:rsidR="003D5414" w:rsidRPr="00AF46B0">
        <w:rPr>
          <w:rStyle w:val="SingleTxtGChar"/>
          <w:b w:val="0"/>
          <w:sz w:val="20"/>
        </w:rPr>
        <w:t xml:space="preserve"> 1</w:t>
      </w:r>
      <w:r w:rsidR="009A52CB">
        <w:rPr>
          <w:rStyle w:val="SingleTxtGChar"/>
          <w:b w:val="0"/>
          <w:sz w:val="20"/>
        </w:rPr>
        <w:t>1</w:t>
      </w:r>
      <w:r w:rsidR="003D5414" w:rsidRPr="00AF46B0">
        <w:rPr>
          <w:rStyle w:val="SingleTxtGChar"/>
          <w:b w:val="0"/>
          <w:sz w:val="20"/>
        </w:rPr>
        <w:t>(a))</w:t>
      </w:r>
      <w:bookmarkEnd w:id="207"/>
      <w:bookmarkEnd w:id="208"/>
      <w:bookmarkEnd w:id="209"/>
      <w:bookmarkEnd w:id="210"/>
    </w:p>
    <w:p w14:paraId="194C489B" w14:textId="77777777" w:rsidR="003D5414" w:rsidRPr="00865CD7" w:rsidRDefault="00185F7D" w:rsidP="00185F7D">
      <w:pPr>
        <w:pStyle w:val="H23G"/>
      </w:pPr>
      <w:r>
        <w:tab/>
        <w:t>1.</w:t>
      </w:r>
      <w:r>
        <w:tab/>
      </w:r>
      <w:r w:rsidR="003D5414" w:rsidRPr="00865CD7">
        <w:t>Proceedings</w:t>
      </w:r>
    </w:p>
    <w:p w14:paraId="194C489C" w14:textId="77777777" w:rsidR="00AD0116" w:rsidRDefault="00185F7D" w:rsidP="00185F7D">
      <w:pPr>
        <w:pStyle w:val="SingleTxtG"/>
      </w:pPr>
      <w:bookmarkStart w:id="211" w:name="_Ref362356205"/>
      <w:bookmarkStart w:id="212" w:name="_Ref392164478"/>
      <w:bookmarkStart w:id="213" w:name="_Ref409439016"/>
      <w:r>
        <w:t>80.</w:t>
      </w:r>
      <w:r>
        <w:tab/>
      </w:r>
      <w:r w:rsidR="003D5414" w:rsidRPr="00865CD7">
        <w:t xml:space="preserve">The SBSTA considered this agenda sub-item at </w:t>
      </w:r>
      <w:r w:rsidR="003D5414" w:rsidRPr="00280B3B">
        <w:t xml:space="preserve">its </w:t>
      </w:r>
      <w:r w:rsidR="00F02A51" w:rsidRPr="00280B3B">
        <w:t>1</w:t>
      </w:r>
      <w:r w:rsidR="00F02A51" w:rsidRPr="000D74EB">
        <w:rPr>
          <w:vertAlign w:val="superscript"/>
        </w:rPr>
        <w:t>st</w:t>
      </w:r>
      <w:r w:rsidR="00F02A51" w:rsidRPr="00280B3B">
        <w:t xml:space="preserve"> </w:t>
      </w:r>
      <w:r w:rsidR="003D5414" w:rsidRPr="00280B3B">
        <w:t xml:space="preserve">and </w:t>
      </w:r>
      <w:r w:rsidR="00280B3B" w:rsidRPr="00280B3B">
        <w:t>2</w:t>
      </w:r>
      <w:r w:rsidR="00280B3B" w:rsidRPr="000D74EB">
        <w:rPr>
          <w:vertAlign w:val="superscript"/>
        </w:rPr>
        <w:t>nd</w:t>
      </w:r>
      <w:r w:rsidR="00280B3B" w:rsidRPr="00280B3B">
        <w:t xml:space="preserve"> </w:t>
      </w:r>
      <w:r w:rsidR="003D5414" w:rsidRPr="00280B3B">
        <w:t>meetings</w:t>
      </w:r>
      <w:r w:rsidR="003D5414" w:rsidRPr="00865CD7">
        <w:t xml:space="preserve">. </w:t>
      </w:r>
      <w:bookmarkEnd w:id="211"/>
      <w:r w:rsidR="009A52CB" w:rsidRPr="00865CD7">
        <w:t xml:space="preserve">It had before it </w:t>
      </w:r>
      <w:r w:rsidR="009A52CB" w:rsidRPr="00B20CDE">
        <w:t xml:space="preserve">document </w:t>
      </w:r>
      <w:r w:rsidR="002046CA" w:rsidRPr="00B20CDE">
        <w:t>FCCC/TP/2014/6</w:t>
      </w:r>
      <w:r w:rsidR="009A52CB" w:rsidRPr="00B20CDE">
        <w:t>.</w:t>
      </w:r>
      <w:bookmarkEnd w:id="212"/>
      <w:bookmarkEnd w:id="213"/>
      <w:r w:rsidR="00330005" w:rsidRPr="00B20CDE">
        <w:t xml:space="preserve"> </w:t>
      </w:r>
      <w:r w:rsidR="003D5414" w:rsidRPr="00B20CDE">
        <w:t xml:space="preserve">At its </w:t>
      </w:r>
      <w:r w:rsidR="00B12B29" w:rsidRPr="00B20CDE">
        <w:t>1</w:t>
      </w:r>
      <w:r w:rsidR="00B12B29" w:rsidRPr="00B20CDE">
        <w:rPr>
          <w:vertAlign w:val="superscript"/>
        </w:rPr>
        <w:t>st</w:t>
      </w:r>
      <w:r w:rsidR="00B12B29" w:rsidRPr="00B20CDE">
        <w:t xml:space="preserve"> </w:t>
      </w:r>
      <w:r w:rsidR="003D5414" w:rsidRPr="00B20CDE">
        <w:t>meeting, the SBSTA agreed to consider this agenda sub-item in a contact group</w:t>
      </w:r>
      <w:r w:rsidR="003D5414" w:rsidRPr="002046CA">
        <w:t xml:space="preserve"> co-chaired by </w:t>
      </w:r>
      <w:r w:rsidR="00B3545D" w:rsidRPr="002046CA">
        <w:t xml:space="preserve">Ms. Anke Herold </w:t>
      </w:r>
      <w:r w:rsidR="00B3545D">
        <w:t>(</w:t>
      </w:r>
      <w:r w:rsidR="00B3545D" w:rsidRPr="002046CA">
        <w:t>Germany</w:t>
      </w:r>
      <w:r w:rsidR="00B3545D">
        <w:t xml:space="preserve">) and </w:t>
      </w:r>
      <w:r w:rsidR="00101D6A" w:rsidRPr="002B4AD3">
        <w:t xml:space="preserve">Mr. Maesela Kekana </w:t>
      </w:r>
      <w:r w:rsidR="0045142E">
        <w:t>(</w:t>
      </w:r>
      <w:r w:rsidR="00101D6A" w:rsidRPr="002B4AD3">
        <w:t>South</w:t>
      </w:r>
      <w:r w:rsidR="00101D6A" w:rsidRPr="002046CA">
        <w:t xml:space="preserve"> </w:t>
      </w:r>
      <w:r w:rsidR="00101D6A" w:rsidRPr="002B4AD3">
        <w:t>Africa</w:t>
      </w:r>
      <w:r w:rsidR="0045142E">
        <w:t>)</w:t>
      </w:r>
      <w:r w:rsidR="00B3545D">
        <w:t xml:space="preserve">. </w:t>
      </w:r>
      <w:r w:rsidR="003D5414" w:rsidRPr="002046CA">
        <w:t>At its</w:t>
      </w:r>
      <w:r w:rsidR="00280B3B" w:rsidRPr="002046CA">
        <w:t xml:space="preserve"> 2</w:t>
      </w:r>
      <w:r w:rsidR="00280B3B" w:rsidRPr="000D74EB">
        <w:rPr>
          <w:vertAlign w:val="superscript"/>
        </w:rPr>
        <w:t>nd</w:t>
      </w:r>
      <w:r w:rsidR="00280B3B" w:rsidRPr="002046CA">
        <w:t xml:space="preserve"> </w:t>
      </w:r>
      <w:r w:rsidR="003D5414" w:rsidRPr="002046CA">
        <w:t>meeting, the SBSTA considered and adopted the conclusions below.</w:t>
      </w:r>
      <w:r w:rsidR="008A323C">
        <w:rPr>
          <w:rStyle w:val="FootnoteReference"/>
        </w:rPr>
        <w:footnoteReference w:id="70"/>
      </w:r>
      <w:r w:rsidR="00606E8F">
        <w:t xml:space="preserve"> </w:t>
      </w:r>
    </w:p>
    <w:p w14:paraId="194C489D" w14:textId="77777777" w:rsidR="003D5414" w:rsidRPr="00865CD7" w:rsidRDefault="00185F7D" w:rsidP="00185F7D">
      <w:pPr>
        <w:pStyle w:val="H23G"/>
      </w:pPr>
      <w:r>
        <w:tab/>
        <w:t>2.</w:t>
      </w:r>
      <w:r>
        <w:tab/>
      </w:r>
      <w:r w:rsidR="003D5414" w:rsidRPr="00865CD7">
        <w:t>Conclusions</w:t>
      </w:r>
    </w:p>
    <w:p w14:paraId="194C489E" w14:textId="77777777" w:rsidR="008A323C" w:rsidRDefault="00185F7D" w:rsidP="00185F7D">
      <w:pPr>
        <w:pStyle w:val="SingleTxtG"/>
      </w:pPr>
      <w:r>
        <w:t>81.</w:t>
      </w:r>
      <w:r>
        <w:tab/>
      </w:r>
      <w:r w:rsidR="008A323C">
        <w:t>At</w:t>
      </w:r>
      <w:r w:rsidR="008A323C" w:rsidRPr="00EF529E">
        <w:t xml:space="preserve"> the request </w:t>
      </w:r>
      <w:r w:rsidR="008A323C">
        <w:t>of</w:t>
      </w:r>
      <w:r w:rsidR="008A323C" w:rsidRPr="00EF529E">
        <w:t xml:space="preserve"> the C</w:t>
      </w:r>
      <w:r w:rsidR="008A323C">
        <w:t>MP</w:t>
      </w:r>
      <w:r w:rsidR="008A323C" w:rsidRPr="00EF529E">
        <w:t>,</w:t>
      </w:r>
      <w:r w:rsidR="008A323C" w:rsidRPr="00716A53">
        <w:rPr>
          <w:sz w:val="18"/>
          <w:szCs w:val="18"/>
          <w:vertAlign w:val="superscript"/>
        </w:rPr>
        <w:footnoteReference w:id="71"/>
      </w:r>
      <w:r w:rsidR="008A323C" w:rsidRPr="00EF529E">
        <w:t xml:space="preserve"> the SBSTA</w:t>
      </w:r>
      <w:r w:rsidR="008A323C" w:rsidRPr="00D3323F">
        <w:t xml:space="preserve"> continued its work on assessing and addressing the implications of the implementation of decisions </w:t>
      </w:r>
      <w:r w:rsidR="008A323C" w:rsidRPr="00B96EEF">
        <w:t>2/CMP.7 to 4/CMP.7</w:t>
      </w:r>
      <w:r w:rsidR="008A323C" w:rsidRPr="00D3323F">
        <w:t xml:space="preserve"> </w:t>
      </w:r>
      <w:r w:rsidR="008A323C">
        <w:t>and</w:t>
      </w:r>
      <w:r w:rsidR="008A323C" w:rsidRPr="00D3323F">
        <w:t xml:space="preserve"> </w:t>
      </w:r>
      <w:r w:rsidR="008A323C" w:rsidRPr="00B96EEF">
        <w:t>1/CMP.8</w:t>
      </w:r>
      <w:r w:rsidR="008A323C" w:rsidRPr="00D3323F">
        <w:t>, on the previous decisions on methodological issues related to the Kyoto Protocol, including those relating to Articles 5, 7 and 8 of the Kyoto Protocol.</w:t>
      </w:r>
    </w:p>
    <w:p w14:paraId="194C489F" w14:textId="77777777" w:rsidR="008A323C" w:rsidRPr="00F54024" w:rsidRDefault="00185F7D" w:rsidP="00185F7D">
      <w:pPr>
        <w:pStyle w:val="SingleTxtG"/>
      </w:pPr>
      <w:r>
        <w:t>82.</w:t>
      </w:r>
      <w:r>
        <w:tab/>
      </w:r>
      <w:r w:rsidR="008A323C" w:rsidRPr="00D3323F">
        <w:t xml:space="preserve">The SBSTA requested the secretariat to </w:t>
      </w:r>
      <w:r w:rsidR="008A323C" w:rsidRPr="008A323C">
        <w:t>compile into a user-friendly document all reporting, review and accounting requirements relating to the second commitment period of the Kyoto Protocol as adopted by the CMP, in order to facilitate and ensure their implementation, and that this document be made available on the UNFCCC website by the end of May 2015.</w:t>
      </w:r>
    </w:p>
    <w:p w14:paraId="194C48A0" w14:textId="77777777" w:rsidR="008A323C" w:rsidRPr="00B20CDE" w:rsidRDefault="00185F7D" w:rsidP="00185F7D">
      <w:pPr>
        <w:pStyle w:val="SingleTxtG"/>
      </w:pPr>
      <w:r>
        <w:t>83.</w:t>
      </w:r>
      <w:r>
        <w:tab/>
      </w:r>
      <w:r w:rsidR="008A323C">
        <w:t>The SBSTA agreed to consider</w:t>
      </w:r>
      <w:r w:rsidR="004A5EEE">
        <w:t>, at its forty-second session</w:t>
      </w:r>
      <w:r w:rsidR="008A323C">
        <w:t xml:space="preserve">, the </w:t>
      </w:r>
      <w:r w:rsidR="008A323C" w:rsidRPr="00B20CDE">
        <w:t xml:space="preserve">accounting, reporting and review requirements for </w:t>
      </w:r>
      <w:r w:rsidR="00286D15" w:rsidRPr="00B20CDE">
        <w:t>Annex I Parties</w:t>
      </w:r>
      <w:r w:rsidR="008A323C" w:rsidRPr="00B20CDE">
        <w:t xml:space="preserve"> without a quantified emission limitation </w:t>
      </w:r>
      <w:r w:rsidR="00CB5A1D" w:rsidRPr="00B20CDE">
        <w:t>and</w:t>
      </w:r>
      <w:r w:rsidR="0019076E" w:rsidRPr="00B20CDE">
        <w:t xml:space="preserve"> </w:t>
      </w:r>
      <w:r w:rsidR="008A323C" w:rsidRPr="00B20CDE">
        <w:t>reduction commitment for the second commitment period, along with the updated training programme for members of expert review teams (ERTs) participating in annual reviews under Article 8 of the Kyoto Protocol.</w:t>
      </w:r>
    </w:p>
    <w:p w14:paraId="194C48A1" w14:textId="77777777" w:rsidR="008A323C" w:rsidRPr="00B20CDE" w:rsidRDefault="00185F7D" w:rsidP="00185F7D">
      <w:pPr>
        <w:pStyle w:val="SingleTxtG"/>
      </w:pPr>
      <w:r>
        <w:t>84.</w:t>
      </w:r>
      <w:r>
        <w:tab/>
      </w:r>
      <w:r w:rsidR="008A323C" w:rsidRPr="00B20CDE">
        <w:t>The SBSTA took note that an Annex I Party that is a Party to the Kyoto Protocol with a commitment inscribed in the second column, but not in the third column, of the table contained in Annex B in the Doha Amendment may request the ERT to review, as part of the review by the ERT of that Party’s annual inventory for the first year of the second commitment period, information relating to that Party’s base year.</w:t>
      </w:r>
    </w:p>
    <w:p w14:paraId="194C48A2" w14:textId="77777777" w:rsidR="008A323C" w:rsidRPr="00B20CDE" w:rsidRDefault="00185F7D" w:rsidP="00185F7D">
      <w:pPr>
        <w:pStyle w:val="SingleTxtG"/>
      </w:pPr>
      <w:r>
        <w:t>85.</w:t>
      </w:r>
      <w:r>
        <w:tab/>
      </w:r>
      <w:r w:rsidR="008A323C" w:rsidRPr="00B20CDE">
        <w:t xml:space="preserve">The SBSTA recommended that such a request should be carried out as part of the annual review for the first year of the second commitment period. </w:t>
      </w:r>
    </w:p>
    <w:p w14:paraId="194C48A3" w14:textId="77777777" w:rsidR="00330005" w:rsidRPr="00B20CDE" w:rsidRDefault="00185F7D" w:rsidP="00185F7D">
      <w:pPr>
        <w:pStyle w:val="SingleTxtG"/>
      </w:pPr>
      <w:r>
        <w:t>86.</w:t>
      </w:r>
      <w:r>
        <w:tab/>
      </w:r>
      <w:r w:rsidR="008A323C" w:rsidRPr="00B20CDE">
        <w:t xml:space="preserve">The SBSTA took note of the estimated budgetary implications of the activities to be undertaken by the secretariat referred to </w:t>
      </w:r>
      <w:r w:rsidR="00BD2D64" w:rsidRPr="00B20CDE">
        <w:t xml:space="preserve">in paragraph </w:t>
      </w:r>
      <w:r w:rsidR="0038052E" w:rsidRPr="00B20CDE">
        <w:t>8</w:t>
      </w:r>
      <w:r w:rsidR="00900FC5" w:rsidRPr="00B20CDE">
        <w:t>2</w:t>
      </w:r>
      <w:r w:rsidR="008A323C" w:rsidRPr="00B20CDE">
        <w:t xml:space="preserve"> above and requested that the actions called for in these conclusions be undertaken by the secretariat subject to the availability of financial resources.</w:t>
      </w:r>
      <w:bookmarkStart w:id="214" w:name="_Ref409439022"/>
    </w:p>
    <w:p w14:paraId="194C48A4" w14:textId="77777777" w:rsidR="000C3F2A" w:rsidRPr="00B20CDE" w:rsidRDefault="00185F7D" w:rsidP="00185F7D">
      <w:pPr>
        <w:pStyle w:val="SingleTxtG"/>
      </w:pPr>
      <w:r>
        <w:t>87.</w:t>
      </w:r>
      <w:r>
        <w:tab/>
      </w:r>
      <w:r w:rsidR="008A323C" w:rsidRPr="00B20CDE">
        <w:t>The SBSTA advanced its work on the ma</w:t>
      </w:r>
      <w:r w:rsidR="00166052" w:rsidRPr="00B20CDE">
        <w:t xml:space="preserve">tters referred to in paragraph </w:t>
      </w:r>
      <w:r w:rsidR="00330005" w:rsidRPr="00B20CDE">
        <w:t>8</w:t>
      </w:r>
      <w:r w:rsidR="00900FC5" w:rsidRPr="00B20CDE">
        <w:t>1</w:t>
      </w:r>
      <w:r w:rsidR="008A323C" w:rsidRPr="00B20CDE">
        <w:t xml:space="preserve"> above but was not able to conclude it. The SBSTA agreed to forward</w:t>
      </w:r>
      <w:r w:rsidR="008A323C">
        <w:t xml:space="preserve"> the draft decision texts, </w:t>
      </w:r>
      <w:r w:rsidR="008A323C">
        <w:lastRenderedPageBreak/>
        <w:t xml:space="preserve">including their </w:t>
      </w:r>
      <w:r w:rsidR="008A323C" w:rsidRPr="00B0149B">
        <w:t>annexes</w:t>
      </w:r>
      <w:r w:rsidR="008A323C">
        <w:t xml:space="preserve">, contained </w:t>
      </w:r>
      <w:r w:rsidR="000C3F2A" w:rsidRPr="00330005">
        <w:t xml:space="preserve">in the </w:t>
      </w:r>
      <w:r w:rsidR="000C3F2A" w:rsidRPr="00B20CDE">
        <w:t xml:space="preserve">annex to document FCCC/SBSTA/2014/L.29 for </w:t>
      </w:r>
      <w:r w:rsidR="00A667EB" w:rsidRPr="00B20CDE">
        <w:t>further</w:t>
      </w:r>
      <w:r w:rsidR="00A667EB" w:rsidRPr="00B20CDE">
        <w:rPr>
          <w:i/>
        </w:rPr>
        <w:t xml:space="preserve"> </w:t>
      </w:r>
      <w:r w:rsidR="000C3F2A" w:rsidRPr="00B20CDE">
        <w:t>consideration at CMP 10</w:t>
      </w:r>
      <w:r w:rsidR="00B56E64" w:rsidRPr="00B20CDE">
        <w:t>.</w:t>
      </w:r>
      <w:r w:rsidR="00A667EB" w:rsidRPr="00B20CDE">
        <w:rPr>
          <w:rStyle w:val="FootnoteReference"/>
          <w:color w:val="000000"/>
        </w:rPr>
        <w:t xml:space="preserve"> </w:t>
      </w:r>
      <w:bookmarkEnd w:id="214"/>
    </w:p>
    <w:p w14:paraId="194C48A5" w14:textId="77777777" w:rsidR="003D5414" w:rsidRPr="007F381C" w:rsidRDefault="00185F7D" w:rsidP="00185F7D">
      <w:pPr>
        <w:pStyle w:val="H1G"/>
        <w:tabs>
          <w:tab w:val="right" w:pos="850"/>
        </w:tabs>
      </w:pPr>
      <w:bookmarkStart w:id="215" w:name="_Toc373495763"/>
      <w:bookmarkStart w:id="216" w:name="_Toc391892191"/>
      <w:bookmarkStart w:id="217" w:name="_Toc391892375"/>
      <w:bookmarkStart w:id="218" w:name="_Toc409437641"/>
      <w:r>
        <w:tab/>
        <w:t>B.</w:t>
      </w:r>
      <w:r>
        <w:tab/>
      </w:r>
      <w:r w:rsidR="003D5414" w:rsidRPr="00984D95">
        <w:t xml:space="preserve">Clarification of the text in section G (Article 3, paragraph 7 ter) of the Doha Amendment to the Kyoto Protocol, in particular the information to be used to determine the </w:t>
      </w:r>
      <w:r w:rsidR="008A2DE6" w:rsidRPr="00984D95">
        <w:t>“</w:t>
      </w:r>
      <w:r w:rsidR="003D5414" w:rsidRPr="00984D95">
        <w:t>average annual emissions for the first three years of the preceding commitment period</w:t>
      </w:r>
      <w:r w:rsidR="008A2DE6" w:rsidRPr="00984D95">
        <w:t>”</w:t>
      </w:r>
      <w:r w:rsidR="003D5414">
        <w:br/>
      </w:r>
      <w:r w:rsidR="003D5414" w:rsidRPr="00F7617A">
        <w:rPr>
          <w:b w:val="0"/>
          <w:sz w:val="20"/>
        </w:rPr>
        <w:t>(Agenda</w:t>
      </w:r>
      <w:r w:rsidR="00630C65" w:rsidRPr="00F7617A">
        <w:rPr>
          <w:b w:val="0"/>
          <w:sz w:val="20"/>
        </w:rPr>
        <w:t xml:space="preserve"> sub-item</w:t>
      </w:r>
      <w:r w:rsidR="003D5414" w:rsidRPr="00F7617A">
        <w:rPr>
          <w:b w:val="0"/>
          <w:sz w:val="20"/>
        </w:rPr>
        <w:t xml:space="preserve"> 1</w:t>
      </w:r>
      <w:r w:rsidR="009A52CB" w:rsidRPr="00F7617A">
        <w:rPr>
          <w:b w:val="0"/>
          <w:sz w:val="20"/>
        </w:rPr>
        <w:t>1</w:t>
      </w:r>
      <w:r w:rsidR="003D5414" w:rsidRPr="00F7617A">
        <w:rPr>
          <w:b w:val="0"/>
          <w:sz w:val="20"/>
        </w:rPr>
        <w:t>(b)</w:t>
      </w:r>
      <w:bookmarkEnd w:id="215"/>
      <w:bookmarkEnd w:id="216"/>
      <w:bookmarkEnd w:id="217"/>
      <w:r w:rsidR="00DC385B" w:rsidRPr="00F7617A">
        <w:rPr>
          <w:b w:val="0"/>
          <w:sz w:val="20"/>
        </w:rPr>
        <w:t>)</w:t>
      </w:r>
      <w:bookmarkEnd w:id="218"/>
    </w:p>
    <w:p w14:paraId="194C48A6" w14:textId="77777777" w:rsidR="003D5414" w:rsidRPr="00865CD7" w:rsidRDefault="00185F7D" w:rsidP="00185F7D">
      <w:pPr>
        <w:pStyle w:val="H23G"/>
      </w:pPr>
      <w:r>
        <w:tab/>
        <w:t>1.</w:t>
      </w:r>
      <w:r>
        <w:tab/>
      </w:r>
      <w:r w:rsidR="003D5414" w:rsidRPr="00865CD7">
        <w:t>Proceedings</w:t>
      </w:r>
    </w:p>
    <w:p w14:paraId="194C48A7" w14:textId="77777777" w:rsidR="003D5414" w:rsidRDefault="00185F7D" w:rsidP="00185F7D">
      <w:pPr>
        <w:pStyle w:val="SingleTxtG"/>
      </w:pPr>
      <w:bookmarkStart w:id="219" w:name="_Ref362356249"/>
      <w:bookmarkStart w:id="220" w:name="_Ref392164517"/>
      <w:bookmarkStart w:id="221" w:name="_Ref409439056"/>
      <w:r>
        <w:t>88.</w:t>
      </w:r>
      <w:r>
        <w:tab/>
      </w:r>
      <w:r w:rsidR="003D5414" w:rsidRPr="00140F9D">
        <w:t xml:space="preserve">The SBSTA considered this agenda sub-item at its </w:t>
      </w:r>
      <w:r w:rsidR="00F02A51" w:rsidRPr="00140F9D">
        <w:t>1</w:t>
      </w:r>
      <w:r w:rsidR="00F02A51" w:rsidRPr="000D74EB">
        <w:rPr>
          <w:vertAlign w:val="superscript"/>
        </w:rPr>
        <w:t>st</w:t>
      </w:r>
      <w:r w:rsidR="00F02A51" w:rsidRPr="00140F9D">
        <w:t xml:space="preserve"> </w:t>
      </w:r>
      <w:r w:rsidR="003D5414" w:rsidRPr="00140F9D">
        <w:t xml:space="preserve">and </w:t>
      </w:r>
      <w:r w:rsidR="00280B3B" w:rsidRPr="00140F9D">
        <w:t>2</w:t>
      </w:r>
      <w:r w:rsidR="00280B3B" w:rsidRPr="000D74EB">
        <w:rPr>
          <w:vertAlign w:val="superscript"/>
        </w:rPr>
        <w:t>nd</w:t>
      </w:r>
      <w:r w:rsidR="00F02A51" w:rsidRPr="00140F9D">
        <w:t xml:space="preserve"> </w:t>
      </w:r>
      <w:r w:rsidR="003D5414" w:rsidRPr="00140F9D">
        <w:t>meetings.</w:t>
      </w:r>
      <w:bookmarkEnd w:id="219"/>
      <w:r w:rsidR="007F7599" w:rsidRPr="00140F9D">
        <w:t xml:space="preserve"> </w:t>
      </w:r>
      <w:bookmarkEnd w:id="220"/>
      <w:r w:rsidR="003D5414" w:rsidRPr="00865CD7">
        <w:t xml:space="preserve">At its </w:t>
      </w:r>
      <w:r w:rsidR="007F7599">
        <w:t>1</w:t>
      </w:r>
      <w:r w:rsidR="007F7599" w:rsidRPr="000D74EB">
        <w:rPr>
          <w:vertAlign w:val="superscript"/>
        </w:rPr>
        <w:t>st</w:t>
      </w:r>
      <w:r w:rsidR="007F7599">
        <w:t xml:space="preserve"> </w:t>
      </w:r>
      <w:r w:rsidR="003D5414" w:rsidRPr="00865CD7">
        <w:t xml:space="preserve">meeting, the SBSTA agreed to consider this agenda sub-item in </w:t>
      </w:r>
      <w:r w:rsidR="003D5414">
        <w:t xml:space="preserve">a contact group </w:t>
      </w:r>
      <w:r w:rsidR="003D5414" w:rsidRPr="00865CD7">
        <w:t>co-</w:t>
      </w:r>
      <w:r w:rsidR="003D5414">
        <w:t>chaired</w:t>
      </w:r>
      <w:r w:rsidR="003D5414" w:rsidRPr="00865CD7">
        <w:t xml:space="preserve"> by </w:t>
      </w:r>
      <w:r w:rsidR="003D5414" w:rsidRPr="002046CA">
        <w:t xml:space="preserve">Ms. Herold </w:t>
      </w:r>
      <w:r w:rsidR="007F7599" w:rsidRPr="002046CA">
        <w:t xml:space="preserve">and </w:t>
      </w:r>
      <w:r w:rsidR="00101D6A" w:rsidRPr="002046CA">
        <w:t>Mr. Kekana</w:t>
      </w:r>
      <w:r w:rsidR="003D5414" w:rsidRPr="00865CD7">
        <w:t xml:space="preserve">. At its </w:t>
      </w:r>
      <w:r w:rsidR="00280B3B">
        <w:t>2</w:t>
      </w:r>
      <w:r w:rsidR="00280B3B" w:rsidRPr="000D74EB">
        <w:rPr>
          <w:vertAlign w:val="superscript"/>
        </w:rPr>
        <w:t>nd</w:t>
      </w:r>
      <w:r w:rsidR="00280B3B">
        <w:t xml:space="preserve"> </w:t>
      </w:r>
      <w:r w:rsidR="003D5414" w:rsidRPr="00865CD7">
        <w:t>meeting, the SBSTA considered and adopted the conclusions below.</w:t>
      </w:r>
      <w:r w:rsidR="008F6F00">
        <w:rPr>
          <w:rStyle w:val="FootnoteReference"/>
        </w:rPr>
        <w:footnoteReference w:id="72"/>
      </w:r>
      <w:bookmarkEnd w:id="221"/>
    </w:p>
    <w:p w14:paraId="194C48A8" w14:textId="77777777" w:rsidR="003D5414" w:rsidRDefault="00185F7D" w:rsidP="00185F7D">
      <w:pPr>
        <w:pStyle w:val="H23G"/>
      </w:pPr>
      <w:r>
        <w:tab/>
        <w:t>2.</w:t>
      </w:r>
      <w:r>
        <w:tab/>
      </w:r>
      <w:r w:rsidR="003D5414" w:rsidRPr="00865CD7">
        <w:t>Conclusions</w:t>
      </w:r>
    </w:p>
    <w:p w14:paraId="194C48A9" w14:textId="77777777" w:rsidR="00FC550E" w:rsidRDefault="00185F7D" w:rsidP="00185F7D">
      <w:pPr>
        <w:pStyle w:val="SingleTxtG"/>
      </w:pPr>
      <w:r>
        <w:t>89.</w:t>
      </w:r>
      <w:r>
        <w:tab/>
      </w:r>
      <w:r w:rsidR="00FC550E" w:rsidRPr="00C933AC">
        <w:t xml:space="preserve">In response to the request made by the </w:t>
      </w:r>
      <w:r w:rsidR="00FC550E">
        <w:t>CMP</w:t>
      </w:r>
      <w:r w:rsidR="00FC550E" w:rsidRPr="00C933AC">
        <w:t>,</w:t>
      </w:r>
      <w:r w:rsidR="00FC550E">
        <w:rPr>
          <w:rStyle w:val="FootnoteReference"/>
        </w:rPr>
        <w:footnoteReference w:id="73"/>
      </w:r>
      <w:r w:rsidR="00FC550E" w:rsidRPr="00C933AC">
        <w:t xml:space="preserve"> the SBSTA continued its consideration of the issues related to the clarification of the text in section G (Article 3, paragraph 7 ter) of the Doha Amendment to the Kyoto Protocol, in particular the information to be used to determine the “average annual emissions for the first three years of the preceding commitment period”.</w:t>
      </w:r>
    </w:p>
    <w:p w14:paraId="194C48AA" w14:textId="77777777" w:rsidR="008F6F00" w:rsidRPr="00B20CDE" w:rsidRDefault="00185F7D" w:rsidP="00185F7D">
      <w:pPr>
        <w:pStyle w:val="SingleTxtG"/>
      </w:pPr>
      <w:bookmarkStart w:id="222" w:name="_Ref409439058"/>
      <w:r>
        <w:t>90.</w:t>
      </w:r>
      <w:r>
        <w:tab/>
      </w:r>
      <w:r w:rsidR="00FC550E" w:rsidRPr="00C933AC">
        <w:t>The SBSTA agreed to recommend to the CMP that consideration of t</w:t>
      </w:r>
      <w:r w:rsidR="00ED3FDC">
        <w:t>his matter continue at SBSTA 42</w:t>
      </w:r>
      <w:r w:rsidR="00FC550E" w:rsidRPr="00C933AC">
        <w:t xml:space="preserve">, taking </w:t>
      </w:r>
      <w:r w:rsidR="00FC550E" w:rsidRPr="00B20CDE">
        <w:t>into account the elements for the text of a draft decision contained in the annex</w:t>
      </w:r>
      <w:r w:rsidR="00ED3FDC" w:rsidRPr="00B20CDE">
        <w:t xml:space="preserve"> to document FCCC/2014/SBSTA/L.25</w:t>
      </w:r>
      <w:r w:rsidR="00FC550E" w:rsidRPr="00B20CDE">
        <w:t>.</w:t>
      </w:r>
      <w:bookmarkEnd w:id="222"/>
    </w:p>
    <w:p w14:paraId="194C48AB" w14:textId="77777777" w:rsidR="003D5414" w:rsidRPr="00231E5A" w:rsidRDefault="00185F7D" w:rsidP="00185F7D">
      <w:pPr>
        <w:pStyle w:val="H1G"/>
        <w:tabs>
          <w:tab w:val="right" w:pos="850"/>
        </w:tabs>
        <w:rPr>
          <w:rStyle w:val="SingleTxtGChar"/>
          <w:b w:val="0"/>
        </w:rPr>
      </w:pPr>
      <w:bookmarkStart w:id="223" w:name="_Toc391892192"/>
      <w:bookmarkStart w:id="224" w:name="_Toc391892376"/>
      <w:bookmarkStart w:id="225" w:name="_Toc409437642"/>
      <w:r>
        <w:tab/>
        <w:t>C.</w:t>
      </w:r>
      <w:r>
        <w:tab/>
      </w:r>
      <w:r w:rsidR="003D5414" w:rsidRPr="00984D95">
        <w:t>Land use, land-use change and forestry under Article 3, paragraphs 3 and 4</w:t>
      </w:r>
      <w:r w:rsidR="00C92818">
        <w:t>,</w:t>
      </w:r>
      <w:r w:rsidR="003D5414" w:rsidRPr="00984D95">
        <w:t xml:space="preserve"> of the Kyoto Protocol and under the clean development mechanism</w:t>
      </w:r>
      <w:r w:rsidR="003D5414">
        <w:br/>
      </w:r>
      <w:r w:rsidR="003D5414" w:rsidRPr="00231E5A">
        <w:rPr>
          <w:rStyle w:val="SingleTxtGChar"/>
          <w:b w:val="0"/>
          <w:sz w:val="20"/>
        </w:rPr>
        <w:t>(Agenda</w:t>
      </w:r>
      <w:r w:rsidR="00630C65">
        <w:rPr>
          <w:rStyle w:val="SingleTxtGChar"/>
          <w:b w:val="0"/>
          <w:sz w:val="20"/>
        </w:rPr>
        <w:t xml:space="preserve"> sub-item</w:t>
      </w:r>
      <w:r w:rsidR="003D5414" w:rsidRPr="00231E5A">
        <w:rPr>
          <w:rStyle w:val="SingleTxtGChar"/>
          <w:b w:val="0"/>
          <w:sz w:val="20"/>
        </w:rPr>
        <w:t xml:space="preserve"> 1</w:t>
      </w:r>
      <w:r w:rsidR="009A52CB">
        <w:rPr>
          <w:rStyle w:val="SingleTxtGChar"/>
          <w:b w:val="0"/>
          <w:sz w:val="20"/>
        </w:rPr>
        <w:t>1</w:t>
      </w:r>
      <w:r w:rsidR="003D5414" w:rsidRPr="00231E5A">
        <w:rPr>
          <w:rStyle w:val="SingleTxtGChar"/>
          <w:b w:val="0"/>
          <w:sz w:val="20"/>
        </w:rPr>
        <w:t>(c))</w:t>
      </w:r>
      <w:bookmarkEnd w:id="223"/>
      <w:bookmarkEnd w:id="224"/>
      <w:bookmarkEnd w:id="225"/>
    </w:p>
    <w:p w14:paraId="194C48AC" w14:textId="77777777" w:rsidR="003D5414" w:rsidRPr="00865CD7" w:rsidRDefault="00185F7D" w:rsidP="00185F7D">
      <w:pPr>
        <w:pStyle w:val="H23G"/>
      </w:pPr>
      <w:r>
        <w:tab/>
        <w:t>1.</w:t>
      </w:r>
      <w:r>
        <w:tab/>
      </w:r>
      <w:r w:rsidR="003D5414" w:rsidRPr="00865CD7">
        <w:t>Proceedings</w:t>
      </w:r>
    </w:p>
    <w:p w14:paraId="194C48AD" w14:textId="77777777" w:rsidR="003D5414" w:rsidRDefault="00185F7D" w:rsidP="00185F7D">
      <w:pPr>
        <w:pStyle w:val="SingleTxtG"/>
      </w:pPr>
      <w:bookmarkStart w:id="226" w:name="_Ref392164526"/>
      <w:bookmarkStart w:id="227" w:name="_Ref409439065"/>
      <w:r>
        <w:t>91.</w:t>
      </w:r>
      <w:r>
        <w:tab/>
      </w:r>
      <w:r w:rsidR="003D5414" w:rsidRPr="00865CD7">
        <w:t xml:space="preserve">The SBSTA considered this agenda sub-item </w:t>
      </w:r>
      <w:r w:rsidR="003D5414" w:rsidRPr="00280B3B">
        <w:t xml:space="preserve">at its </w:t>
      </w:r>
      <w:r w:rsidR="00841FE7" w:rsidRPr="00280B3B">
        <w:t>1</w:t>
      </w:r>
      <w:r w:rsidR="00841FE7" w:rsidRPr="000D74EB">
        <w:rPr>
          <w:vertAlign w:val="superscript"/>
        </w:rPr>
        <w:t>st</w:t>
      </w:r>
      <w:r w:rsidR="00841FE7" w:rsidRPr="00280B3B">
        <w:t xml:space="preserve"> </w:t>
      </w:r>
      <w:r w:rsidR="003D5414" w:rsidRPr="00280B3B">
        <w:t xml:space="preserve">and </w:t>
      </w:r>
      <w:r w:rsidR="008D3B82" w:rsidRPr="00280B3B">
        <w:t>2</w:t>
      </w:r>
      <w:r w:rsidR="008D3B82" w:rsidRPr="000D74EB">
        <w:rPr>
          <w:vertAlign w:val="superscript"/>
        </w:rPr>
        <w:t>nd</w:t>
      </w:r>
      <w:r w:rsidR="008D3B82" w:rsidRPr="00280B3B">
        <w:t xml:space="preserve"> </w:t>
      </w:r>
      <w:r w:rsidR="003D5414" w:rsidRPr="00280B3B">
        <w:t>meetings</w:t>
      </w:r>
      <w:r w:rsidR="003D5414" w:rsidRPr="00865CD7">
        <w:t>.</w:t>
      </w:r>
      <w:r w:rsidR="007F7599">
        <w:t xml:space="preserve"> </w:t>
      </w:r>
      <w:bookmarkEnd w:id="226"/>
      <w:r w:rsidR="003D5414" w:rsidRPr="00865CD7">
        <w:t xml:space="preserve">At its </w:t>
      </w:r>
      <w:r w:rsidR="00516BEA">
        <w:t>1</w:t>
      </w:r>
      <w:r w:rsidR="00516BEA" w:rsidRPr="000D74EB">
        <w:rPr>
          <w:vertAlign w:val="superscript"/>
        </w:rPr>
        <w:t>st</w:t>
      </w:r>
      <w:r w:rsidR="00516BEA">
        <w:t xml:space="preserve"> </w:t>
      </w:r>
      <w:r w:rsidR="003D5414" w:rsidRPr="00865CD7">
        <w:t xml:space="preserve">meeting, the SBSTA agreed to consider this agenda sub-item </w:t>
      </w:r>
      <w:r w:rsidR="003D5414" w:rsidRPr="00991B51">
        <w:t xml:space="preserve">in informal consultations co-facilitated by </w:t>
      </w:r>
      <w:r w:rsidR="00991B51" w:rsidRPr="00991B51">
        <w:t xml:space="preserve">Mr. Heikki Granholm </w:t>
      </w:r>
      <w:r w:rsidR="00B47C16">
        <w:t>(</w:t>
      </w:r>
      <w:r w:rsidR="00991B51" w:rsidRPr="00991B51">
        <w:t>Finland</w:t>
      </w:r>
      <w:r w:rsidR="00B47C16">
        <w:t>)</w:t>
      </w:r>
      <w:r w:rsidR="003D5414" w:rsidRPr="00991B51">
        <w:t xml:space="preserve"> and Mr. Marcelo Rocha </w:t>
      </w:r>
      <w:r w:rsidR="00B47C16">
        <w:t>(</w:t>
      </w:r>
      <w:r w:rsidR="003D5414" w:rsidRPr="00991B51">
        <w:t>Brazil</w:t>
      </w:r>
      <w:r w:rsidR="00B47C16">
        <w:t>)</w:t>
      </w:r>
      <w:r w:rsidR="003D5414" w:rsidRPr="00991B51">
        <w:t>.</w:t>
      </w:r>
      <w:r w:rsidR="003D5414" w:rsidRPr="00865CD7">
        <w:t xml:space="preserve"> At its </w:t>
      </w:r>
      <w:r w:rsidR="008D3B82">
        <w:t>2</w:t>
      </w:r>
      <w:r w:rsidR="008D3B82" w:rsidRPr="000D74EB">
        <w:rPr>
          <w:vertAlign w:val="superscript"/>
        </w:rPr>
        <w:t>nd</w:t>
      </w:r>
      <w:r w:rsidR="00B47C16">
        <w:t xml:space="preserve"> </w:t>
      </w:r>
      <w:r w:rsidR="003D5414" w:rsidRPr="00865CD7">
        <w:t>meeting, the SBSTA considered and adopted the conclusions below.</w:t>
      </w:r>
      <w:r w:rsidR="00B63060">
        <w:rPr>
          <w:rStyle w:val="FootnoteReference"/>
        </w:rPr>
        <w:footnoteReference w:id="74"/>
      </w:r>
      <w:bookmarkEnd w:id="227"/>
    </w:p>
    <w:p w14:paraId="194C48AE" w14:textId="77777777" w:rsidR="003D5414" w:rsidRDefault="00185F7D" w:rsidP="00185F7D">
      <w:pPr>
        <w:pStyle w:val="H23G"/>
      </w:pPr>
      <w:r>
        <w:tab/>
        <w:t>2.</w:t>
      </w:r>
      <w:r>
        <w:tab/>
      </w:r>
      <w:r w:rsidR="00516BEA">
        <w:t>Conclusions</w:t>
      </w:r>
    </w:p>
    <w:p w14:paraId="194C48AF" w14:textId="77777777" w:rsidR="009309BE" w:rsidRPr="00F35FA9" w:rsidRDefault="00185F7D" w:rsidP="00185F7D">
      <w:pPr>
        <w:pStyle w:val="SingleTxtG"/>
      </w:pPr>
      <w:r>
        <w:t>92.</w:t>
      </w:r>
      <w:r>
        <w:tab/>
      </w:r>
      <w:r w:rsidR="009309BE" w:rsidRPr="00F35FA9">
        <w:t>The SBSTA continued its work under the work programmes referred to in decision 2/CMP.7,</w:t>
      </w:r>
      <w:r w:rsidR="009309BE">
        <w:t xml:space="preserve"> paragraphs 6 and 7</w:t>
      </w:r>
      <w:r w:rsidR="009309BE" w:rsidRPr="00F35FA9">
        <w:t>.</w:t>
      </w:r>
    </w:p>
    <w:p w14:paraId="194C48B0" w14:textId="77777777" w:rsidR="009309BE" w:rsidRPr="00DE0DB8" w:rsidRDefault="00185F7D" w:rsidP="00F7617A">
      <w:pPr>
        <w:pStyle w:val="SingleTxtG"/>
        <w:keepNext/>
        <w:keepLines/>
      </w:pPr>
      <w:r>
        <w:lastRenderedPageBreak/>
        <w:t>93.</w:t>
      </w:r>
      <w:r>
        <w:tab/>
      </w:r>
      <w:r w:rsidR="009309BE" w:rsidRPr="00DE0DB8">
        <w:t>The SBSTA took note of the views submitted by Parties</w:t>
      </w:r>
      <w:r w:rsidR="009309BE" w:rsidRPr="00DE0DB8">
        <w:rPr>
          <w:rStyle w:val="FootnoteReference"/>
        </w:rPr>
        <w:footnoteReference w:id="75"/>
      </w:r>
      <w:r w:rsidR="009309BE" w:rsidRPr="00DE0DB8">
        <w:t xml:space="preserve"> </w:t>
      </w:r>
      <w:r w:rsidR="009309BE" w:rsidRPr="00A3426D">
        <w:t>and admitted observer organizations</w:t>
      </w:r>
      <w:r w:rsidR="009309BE" w:rsidRPr="00A3426D">
        <w:rPr>
          <w:rStyle w:val="FootnoteReference"/>
        </w:rPr>
        <w:footnoteReference w:id="76"/>
      </w:r>
      <w:r w:rsidR="009309BE" w:rsidRPr="00A3426D">
        <w:t xml:space="preserve"> in response to the invitation of SBSTA 39,</w:t>
      </w:r>
      <w:r w:rsidR="009309BE" w:rsidRPr="00A3426D">
        <w:rPr>
          <w:rStyle w:val="FootnoteReference"/>
        </w:rPr>
        <w:footnoteReference w:id="77"/>
      </w:r>
      <w:r w:rsidR="009309BE" w:rsidRPr="00DE0DB8">
        <w:t xml:space="preserve"> </w:t>
      </w:r>
      <w:r w:rsidR="009309BE">
        <w:t>as reiterated</w:t>
      </w:r>
      <w:r w:rsidR="009309BE" w:rsidRPr="00DE0DB8">
        <w:t xml:space="preserve"> </w:t>
      </w:r>
      <w:r w:rsidR="008A5F52">
        <w:t>at</w:t>
      </w:r>
      <w:r w:rsidR="008A5F52" w:rsidRPr="00DE0DB8">
        <w:t xml:space="preserve"> </w:t>
      </w:r>
      <w:r w:rsidR="009309BE" w:rsidRPr="00DE0DB8">
        <w:t>SBSTA 40.</w:t>
      </w:r>
      <w:r w:rsidR="009309BE" w:rsidRPr="00DE0DB8">
        <w:rPr>
          <w:rStyle w:val="FootnoteReference"/>
        </w:rPr>
        <w:footnoteReference w:id="78"/>
      </w:r>
      <w:r w:rsidR="009309BE" w:rsidRPr="00DE0DB8">
        <w:t xml:space="preserve"> </w:t>
      </w:r>
    </w:p>
    <w:p w14:paraId="194C48B1" w14:textId="77777777" w:rsidR="009309BE" w:rsidRDefault="00185F7D" w:rsidP="00185F7D">
      <w:pPr>
        <w:pStyle w:val="SingleTxtG"/>
      </w:pPr>
      <w:r>
        <w:t>94.</w:t>
      </w:r>
      <w:r>
        <w:tab/>
      </w:r>
      <w:r w:rsidR="009309BE" w:rsidRPr="008B223D">
        <w:t xml:space="preserve">The SBSTA agreed to </w:t>
      </w:r>
      <w:r w:rsidR="009309BE">
        <w:t xml:space="preserve">recommend a </w:t>
      </w:r>
      <w:r w:rsidR="009309BE" w:rsidRPr="008B223D">
        <w:t xml:space="preserve">draft </w:t>
      </w:r>
      <w:r w:rsidR="009309BE">
        <w:t>decision on</w:t>
      </w:r>
      <w:r w:rsidR="009309BE" w:rsidRPr="008B223D">
        <w:t xml:space="preserve"> matter</w:t>
      </w:r>
      <w:r w:rsidR="009309BE">
        <w:t>s</w:t>
      </w:r>
      <w:r w:rsidR="009309BE" w:rsidRPr="008B223D">
        <w:t xml:space="preserve"> </w:t>
      </w:r>
      <w:r w:rsidR="009309BE">
        <w:t>relating to the work programme referred to in decision 2/CMP.7, paragraph 6,</w:t>
      </w:r>
      <w:r w:rsidR="009309BE" w:rsidRPr="00F35FA9">
        <w:t xml:space="preserve"> </w:t>
      </w:r>
      <w:r w:rsidR="009309BE" w:rsidRPr="008B223D">
        <w:t>fo</w:t>
      </w:r>
      <w:r w:rsidR="009309BE">
        <w:t xml:space="preserve">r consideration and adoption </w:t>
      </w:r>
      <w:r w:rsidR="008A5F52">
        <w:t xml:space="preserve">at </w:t>
      </w:r>
      <w:r w:rsidR="009309BE" w:rsidRPr="00C06F13">
        <w:t xml:space="preserve">CMP </w:t>
      </w:r>
      <w:r w:rsidR="008A5F52">
        <w:t>10</w:t>
      </w:r>
      <w:r w:rsidR="009309BE" w:rsidRPr="00C06F13">
        <w:t xml:space="preserve"> </w:t>
      </w:r>
      <w:r w:rsidR="009309BE" w:rsidRPr="008B223D">
        <w:t>(for the text of the draft</w:t>
      </w:r>
      <w:r w:rsidR="009309BE">
        <w:t xml:space="preserve"> decision, see document FCCC/SBSTA/2014</w:t>
      </w:r>
      <w:r w:rsidR="009309BE" w:rsidRPr="008B223D">
        <w:t>/L</w:t>
      </w:r>
      <w:r w:rsidR="009309BE">
        <w:t>.24</w:t>
      </w:r>
      <w:r w:rsidR="009309BE" w:rsidRPr="008B223D">
        <w:t>/Add.1).</w:t>
      </w:r>
      <w:r w:rsidR="00170B4F" w:rsidRPr="00865CD7">
        <w:rPr>
          <w:rStyle w:val="FootnoteReference"/>
          <w:color w:val="000000"/>
        </w:rPr>
        <w:footnoteReference w:id="79"/>
      </w:r>
    </w:p>
    <w:p w14:paraId="194C48B2" w14:textId="77777777" w:rsidR="009309BE" w:rsidRDefault="00185F7D" w:rsidP="00185F7D">
      <w:pPr>
        <w:pStyle w:val="SingleTxtG"/>
      </w:pPr>
      <w:r>
        <w:t>95.</w:t>
      </w:r>
      <w:r>
        <w:tab/>
      </w:r>
      <w:r w:rsidR="009309BE" w:rsidRPr="00BB5E26">
        <w:t xml:space="preserve">The SBSTA agreed to continue, at SBSTA </w:t>
      </w:r>
      <w:r w:rsidR="004A5EEE">
        <w:t>44</w:t>
      </w:r>
      <w:r w:rsidR="009309BE" w:rsidRPr="00BB5E26">
        <w:t xml:space="preserve">, its consideration of issues </w:t>
      </w:r>
      <w:r w:rsidR="009309BE">
        <w:t>outlined in</w:t>
      </w:r>
      <w:r w:rsidR="009309BE" w:rsidRPr="00BB5E26">
        <w:t xml:space="preserve"> the work programme referred to in decision 2/CMP.7, paragraph</w:t>
      </w:r>
      <w:r w:rsidR="009309BE">
        <w:t xml:space="preserve"> 7, with a view to recommending a draft decision on this matter </w:t>
      </w:r>
      <w:r w:rsidR="009309BE" w:rsidRPr="008B223D">
        <w:t>fo</w:t>
      </w:r>
      <w:r w:rsidR="009309BE">
        <w:t>r consideration and adoption at</w:t>
      </w:r>
      <w:r w:rsidR="009309BE" w:rsidRPr="00C06F13">
        <w:t xml:space="preserve"> CMP</w:t>
      </w:r>
      <w:r w:rsidR="009309BE">
        <w:t xml:space="preserve"> 12 (November 2016).</w:t>
      </w:r>
    </w:p>
    <w:p w14:paraId="194C48B3" w14:textId="77777777" w:rsidR="009309BE" w:rsidRPr="009309BE" w:rsidRDefault="00185F7D" w:rsidP="00185F7D">
      <w:pPr>
        <w:pStyle w:val="SingleTxtG"/>
      </w:pPr>
      <w:bookmarkStart w:id="228" w:name="_Ref409439070"/>
      <w:r>
        <w:t>96.</w:t>
      </w:r>
      <w:r>
        <w:tab/>
      </w:r>
      <w:r w:rsidR="009309BE">
        <w:t xml:space="preserve">The SBSTA recalled the consideration of SBSTA 40 of the work programmes referred to in decision 2/CMP.7, paragraphs 5 and 10, as reflected in the conclusions contained in </w:t>
      </w:r>
      <w:r w:rsidR="008A5F52">
        <w:t xml:space="preserve">the </w:t>
      </w:r>
      <w:r w:rsidR="009309BE">
        <w:t xml:space="preserve">report on </w:t>
      </w:r>
      <w:r w:rsidR="008A5F52">
        <w:t xml:space="preserve">that </w:t>
      </w:r>
      <w:r w:rsidR="009309BE">
        <w:t>session</w:t>
      </w:r>
      <w:r w:rsidR="009309BE" w:rsidRPr="004B2F1E">
        <w:t xml:space="preserve"> </w:t>
      </w:r>
      <w:r w:rsidR="009309BE">
        <w:t>(</w:t>
      </w:r>
      <w:r w:rsidR="009309BE" w:rsidRPr="004B2F1E">
        <w:t>FCCC/SBSTA/2014/2</w:t>
      </w:r>
      <w:r w:rsidR="009309BE">
        <w:t>), paragraphs 154 and 155,</w:t>
      </w:r>
      <w:r w:rsidR="009309BE" w:rsidRPr="004B2F1E">
        <w:t xml:space="preserve"> </w:t>
      </w:r>
      <w:r w:rsidR="009309BE">
        <w:t>and agreed to defer the continuation of the consideration of these work programmes until SBSTA 44,</w:t>
      </w:r>
      <w:r w:rsidR="009309BE" w:rsidRPr="004B7F9E">
        <w:t xml:space="preserve"> with a view to rep</w:t>
      </w:r>
      <w:r w:rsidR="009309BE">
        <w:t>orting on the outcomes to CMP 12.</w:t>
      </w:r>
      <w:bookmarkEnd w:id="228"/>
    </w:p>
    <w:p w14:paraId="194C48B4" w14:textId="77777777" w:rsidR="003D5414" w:rsidRDefault="00185F7D" w:rsidP="00185F7D">
      <w:pPr>
        <w:pStyle w:val="H1G"/>
        <w:tabs>
          <w:tab w:val="right" w:pos="850"/>
        </w:tabs>
        <w:rPr>
          <w:szCs w:val="24"/>
        </w:rPr>
      </w:pPr>
      <w:bookmarkStart w:id="229" w:name="_Toc391892193"/>
      <w:bookmarkStart w:id="230" w:name="_Toc391892377"/>
      <w:bookmarkStart w:id="231" w:name="_Toc409437643"/>
      <w:r>
        <w:tab/>
        <w:t>D.</w:t>
      </w:r>
      <w:r>
        <w:tab/>
      </w:r>
      <w:r w:rsidR="003D5414" w:rsidRPr="00984D95">
        <w:t>Implications of the inclusion of reforestation of lands with forest in exhaustion as afforestation and reforestation clean development mechanism project activities</w:t>
      </w:r>
      <w:r w:rsidR="003D5414">
        <w:br/>
      </w:r>
      <w:r w:rsidR="003D5414" w:rsidRPr="00F7617A">
        <w:rPr>
          <w:b w:val="0"/>
          <w:sz w:val="20"/>
        </w:rPr>
        <w:t>(Agenda</w:t>
      </w:r>
      <w:r w:rsidR="00630C65" w:rsidRPr="00F7617A">
        <w:rPr>
          <w:b w:val="0"/>
          <w:sz w:val="20"/>
        </w:rPr>
        <w:t xml:space="preserve"> sub-item</w:t>
      </w:r>
      <w:r w:rsidR="009A52CB" w:rsidRPr="00F7617A">
        <w:rPr>
          <w:b w:val="0"/>
          <w:sz w:val="20"/>
        </w:rPr>
        <w:t xml:space="preserve"> 11</w:t>
      </w:r>
      <w:r w:rsidR="003D5414" w:rsidRPr="00F7617A">
        <w:rPr>
          <w:b w:val="0"/>
          <w:sz w:val="20"/>
        </w:rPr>
        <w:t>(d))</w:t>
      </w:r>
      <w:bookmarkEnd w:id="229"/>
      <w:bookmarkEnd w:id="230"/>
      <w:bookmarkEnd w:id="231"/>
    </w:p>
    <w:p w14:paraId="194C48B5" w14:textId="77777777" w:rsidR="003D5414" w:rsidRPr="00865CD7" w:rsidRDefault="003D5414" w:rsidP="00B7029C">
      <w:pPr>
        <w:pStyle w:val="RegH23G"/>
        <w:numPr>
          <w:ilvl w:val="0"/>
          <w:numId w:val="0"/>
        </w:numPr>
        <w:ind w:left="851" w:hanging="454"/>
      </w:pPr>
      <w:r w:rsidRPr="00865CD7">
        <w:t>Proceedings</w:t>
      </w:r>
    </w:p>
    <w:p w14:paraId="194C48B6" w14:textId="77777777" w:rsidR="005B057C" w:rsidRPr="008B7C82" w:rsidRDefault="00185F7D" w:rsidP="00185F7D">
      <w:pPr>
        <w:pStyle w:val="SingleTxtG"/>
      </w:pPr>
      <w:bookmarkStart w:id="232" w:name="_Ref392164537"/>
      <w:bookmarkStart w:id="233" w:name="_Ref409439036"/>
      <w:r>
        <w:t>97.</w:t>
      </w:r>
      <w:r>
        <w:tab/>
      </w:r>
      <w:r w:rsidR="003D5414" w:rsidRPr="00355F7A">
        <w:t xml:space="preserve">The SBSTA considered this agenda sub-item at its </w:t>
      </w:r>
      <w:r w:rsidR="00841FE7" w:rsidRPr="00355F7A">
        <w:t>1</w:t>
      </w:r>
      <w:r w:rsidR="00841FE7" w:rsidRPr="000D74EB">
        <w:rPr>
          <w:vertAlign w:val="superscript"/>
        </w:rPr>
        <w:t>st</w:t>
      </w:r>
      <w:r w:rsidR="00841FE7" w:rsidRPr="00355F7A">
        <w:t xml:space="preserve"> </w:t>
      </w:r>
      <w:r w:rsidR="003D5414" w:rsidRPr="00355F7A">
        <w:t xml:space="preserve">and </w:t>
      </w:r>
      <w:r w:rsidR="00491F5F" w:rsidRPr="00355F7A">
        <w:t>2</w:t>
      </w:r>
      <w:r w:rsidR="00491F5F" w:rsidRPr="000D74EB">
        <w:rPr>
          <w:vertAlign w:val="superscript"/>
        </w:rPr>
        <w:t>nd</w:t>
      </w:r>
      <w:r w:rsidR="00491F5F" w:rsidRPr="00355F7A">
        <w:t xml:space="preserve"> </w:t>
      </w:r>
      <w:r w:rsidR="003D5414" w:rsidRPr="00355F7A">
        <w:t>meetings</w:t>
      </w:r>
      <w:bookmarkEnd w:id="232"/>
      <w:r w:rsidR="002046CA">
        <w:t>.</w:t>
      </w:r>
      <w:r w:rsidR="00446CE6">
        <w:t xml:space="preserve"> </w:t>
      </w:r>
      <w:r w:rsidR="00B1595E" w:rsidRPr="00B1595E">
        <w:t xml:space="preserve">It had before it </w:t>
      </w:r>
      <w:r w:rsidR="00B1595E" w:rsidRPr="00103AAF">
        <w:t>document FCCC/SBSTA/2014/CRP.2.</w:t>
      </w:r>
      <w:bookmarkStart w:id="234" w:name="_Ref392164492"/>
      <w:r w:rsidR="009D467A" w:rsidRPr="00103AAF">
        <w:t xml:space="preserve"> </w:t>
      </w:r>
      <w:r w:rsidR="003D5414" w:rsidRPr="00103AAF">
        <w:t xml:space="preserve">At its </w:t>
      </w:r>
      <w:r w:rsidR="00E95CCB" w:rsidRPr="00103AAF">
        <w:t>1</w:t>
      </w:r>
      <w:r w:rsidR="00E95CCB" w:rsidRPr="00103AAF">
        <w:rPr>
          <w:vertAlign w:val="superscript"/>
        </w:rPr>
        <w:t>st</w:t>
      </w:r>
      <w:r w:rsidR="00E95CCB" w:rsidRPr="00103AAF">
        <w:t xml:space="preserve"> </w:t>
      </w:r>
      <w:r w:rsidR="003D5414" w:rsidRPr="00103AAF">
        <w:t>meeting, the SBSTA agreed to consider this agenda sub-item in informal consultations</w:t>
      </w:r>
      <w:r w:rsidR="003D5414" w:rsidRPr="00355F7A">
        <w:t xml:space="preserve"> facilitated </w:t>
      </w:r>
      <w:r w:rsidR="003D5414" w:rsidRPr="002046CA">
        <w:t xml:space="preserve">by Mr. Eduardo Sanhueza </w:t>
      </w:r>
      <w:r w:rsidR="007D6699">
        <w:t>(</w:t>
      </w:r>
      <w:r w:rsidR="003D5414" w:rsidRPr="002046CA">
        <w:t>Chile</w:t>
      </w:r>
      <w:r w:rsidR="007D6699">
        <w:t>)</w:t>
      </w:r>
      <w:r w:rsidR="003D5414" w:rsidRPr="002046CA">
        <w:t>.</w:t>
      </w:r>
      <w:r w:rsidR="003D5414" w:rsidRPr="00355F7A">
        <w:t xml:space="preserve"> </w:t>
      </w:r>
      <w:bookmarkEnd w:id="234"/>
      <w:r w:rsidR="00E623F0" w:rsidRPr="00A41451">
        <w:t>As the SBSTA was unable to reach agreement on this matter, the SBSTA agreed at its 2</w:t>
      </w:r>
      <w:r w:rsidR="00E623F0" w:rsidRPr="000D74EB">
        <w:rPr>
          <w:vertAlign w:val="superscript"/>
        </w:rPr>
        <w:t>nd</w:t>
      </w:r>
      <w:r w:rsidR="00E623F0">
        <w:t xml:space="preserve"> </w:t>
      </w:r>
      <w:r w:rsidR="00E623F0" w:rsidRPr="00A41451">
        <w:t xml:space="preserve">meeting to consider this </w:t>
      </w:r>
      <w:r w:rsidR="00E623F0">
        <w:t xml:space="preserve">agenda </w:t>
      </w:r>
      <w:r w:rsidR="00E623F0" w:rsidRPr="00A41451">
        <w:t>sub-item at SBSTA 4</w:t>
      </w:r>
      <w:r w:rsidR="00E623F0">
        <w:t>2</w:t>
      </w:r>
      <w:r w:rsidR="00E623F0" w:rsidRPr="00A41451">
        <w:t xml:space="preserve"> in accordance with rule 16 of the draft rules of procedure being applied.</w:t>
      </w:r>
      <w:bookmarkEnd w:id="233"/>
    </w:p>
    <w:p w14:paraId="194C48B7" w14:textId="77777777" w:rsidR="003D5414" w:rsidRPr="00984D95" w:rsidRDefault="00185F7D" w:rsidP="00185F7D">
      <w:pPr>
        <w:pStyle w:val="HChG"/>
        <w:rPr>
          <w:rStyle w:val="SingleTxtGChar"/>
          <w:b w:val="0"/>
          <w:sz w:val="20"/>
        </w:rPr>
      </w:pPr>
      <w:bookmarkStart w:id="235" w:name="_Toc361321680"/>
      <w:bookmarkStart w:id="236" w:name="_Toc361321977"/>
      <w:bookmarkStart w:id="237" w:name="_Toc373495766"/>
      <w:bookmarkStart w:id="238" w:name="_Toc391892194"/>
      <w:bookmarkStart w:id="239" w:name="_Toc391892378"/>
      <w:bookmarkStart w:id="240" w:name="_Toc409437644"/>
      <w:r>
        <w:tab/>
        <w:t>XII.</w:t>
      </w:r>
      <w:r>
        <w:tab/>
      </w:r>
      <w:r w:rsidR="003D5414" w:rsidRPr="00984D95">
        <w:t xml:space="preserve">Market and non-market mechanisms under the Convention </w:t>
      </w:r>
      <w:r w:rsidR="003D5414" w:rsidRPr="00984D95">
        <w:br/>
      </w:r>
      <w:r w:rsidR="003D5414" w:rsidRPr="00984D95">
        <w:rPr>
          <w:rStyle w:val="SingleTxtGChar"/>
          <w:b w:val="0"/>
          <w:sz w:val="20"/>
        </w:rPr>
        <w:t>(Agenda</w:t>
      </w:r>
      <w:r w:rsidR="009A52CB" w:rsidRPr="00984D95">
        <w:rPr>
          <w:rStyle w:val="SingleTxtGChar"/>
          <w:b w:val="0"/>
          <w:sz w:val="20"/>
        </w:rPr>
        <w:t xml:space="preserve"> item 12</w:t>
      </w:r>
      <w:r w:rsidR="003D5414" w:rsidRPr="00984D95">
        <w:rPr>
          <w:rStyle w:val="SingleTxtGChar"/>
          <w:b w:val="0"/>
          <w:sz w:val="20"/>
        </w:rPr>
        <w:t>)</w:t>
      </w:r>
      <w:bookmarkEnd w:id="200"/>
      <w:bookmarkEnd w:id="201"/>
      <w:bookmarkEnd w:id="202"/>
      <w:bookmarkEnd w:id="203"/>
      <w:bookmarkEnd w:id="204"/>
      <w:bookmarkEnd w:id="205"/>
      <w:bookmarkEnd w:id="206"/>
      <w:bookmarkEnd w:id="235"/>
      <w:bookmarkEnd w:id="236"/>
      <w:bookmarkEnd w:id="237"/>
      <w:bookmarkEnd w:id="238"/>
      <w:bookmarkEnd w:id="239"/>
      <w:bookmarkEnd w:id="240"/>
    </w:p>
    <w:p w14:paraId="194C48B8" w14:textId="77777777" w:rsidR="003D5414" w:rsidRPr="00231E5A" w:rsidRDefault="00185F7D" w:rsidP="00185F7D">
      <w:pPr>
        <w:pStyle w:val="H1G"/>
        <w:tabs>
          <w:tab w:val="right" w:pos="850"/>
        </w:tabs>
        <w:rPr>
          <w:rStyle w:val="SingleTxtGChar"/>
          <w:b w:val="0"/>
          <w:sz w:val="20"/>
        </w:rPr>
      </w:pPr>
      <w:bookmarkStart w:id="241" w:name="_Toc305764179"/>
      <w:bookmarkStart w:id="242" w:name="_Toc328480809"/>
      <w:bookmarkStart w:id="243" w:name="_Toc373495767"/>
      <w:bookmarkStart w:id="244" w:name="_Toc391892195"/>
      <w:bookmarkStart w:id="245" w:name="_Toc391892379"/>
      <w:bookmarkStart w:id="246" w:name="_Toc409437645"/>
      <w:bookmarkStart w:id="247" w:name="_Toc231126868"/>
      <w:bookmarkStart w:id="248" w:name="_Toc261965571"/>
      <w:bookmarkStart w:id="249" w:name="_Toc267320450"/>
      <w:bookmarkStart w:id="250" w:name="_Toc279431830"/>
      <w:bookmarkStart w:id="251" w:name="_Toc297037334"/>
      <w:r>
        <w:tab/>
        <w:t>A.</w:t>
      </w:r>
      <w:r>
        <w:tab/>
      </w:r>
      <w:r w:rsidR="003D5414" w:rsidRPr="00984D95">
        <w:t>Framework for various approaches</w:t>
      </w:r>
      <w:r w:rsidR="003D5414" w:rsidRPr="00865CD7">
        <w:t xml:space="preserve"> </w:t>
      </w:r>
      <w:r w:rsidR="003D5414" w:rsidRPr="00865CD7">
        <w:br/>
      </w:r>
      <w:r w:rsidR="003D5414" w:rsidRPr="00231E5A">
        <w:rPr>
          <w:rStyle w:val="SingleTxtGChar"/>
          <w:b w:val="0"/>
          <w:sz w:val="20"/>
        </w:rPr>
        <w:t>(Agenda</w:t>
      </w:r>
      <w:r w:rsidR="00630C65">
        <w:rPr>
          <w:rStyle w:val="SingleTxtGChar"/>
          <w:b w:val="0"/>
          <w:sz w:val="20"/>
        </w:rPr>
        <w:t xml:space="preserve"> sub-item</w:t>
      </w:r>
      <w:r w:rsidR="009A52CB">
        <w:rPr>
          <w:rStyle w:val="SingleTxtGChar"/>
          <w:b w:val="0"/>
          <w:sz w:val="20"/>
        </w:rPr>
        <w:t xml:space="preserve"> 12</w:t>
      </w:r>
      <w:r w:rsidR="003D5414" w:rsidRPr="00231E5A">
        <w:rPr>
          <w:rStyle w:val="SingleTxtGChar"/>
          <w:b w:val="0"/>
          <w:sz w:val="20"/>
        </w:rPr>
        <w:t>(a))</w:t>
      </w:r>
      <w:bookmarkEnd w:id="241"/>
      <w:bookmarkEnd w:id="242"/>
      <w:bookmarkEnd w:id="243"/>
      <w:bookmarkEnd w:id="244"/>
      <w:bookmarkEnd w:id="245"/>
      <w:bookmarkEnd w:id="246"/>
    </w:p>
    <w:p w14:paraId="194C48B9" w14:textId="77777777" w:rsidR="003D5414" w:rsidRPr="00865CD7" w:rsidRDefault="003D5414" w:rsidP="00B7029C">
      <w:pPr>
        <w:pStyle w:val="RegH23G"/>
        <w:numPr>
          <w:ilvl w:val="0"/>
          <w:numId w:val="0"/>
        </w:numPr>
        <w:ind w:left="851" w:hanging="454"/>
        <w:rPr>
          <w:lang w:eastAsia="en-US"/>
        </w:rPr>
      </w:pPr>
      <w:r w:rsidRPr="00865CD7">
        <w:t>Proceedings</w:t>
      </w:r>
    </w:p>
    <w:p w14:paraId="194C48BA" w14:textId="77777777" w:rsidR="00952F00" w:rsidRPr="008B7C82" w:rsidRDefault="00185F7D" w:rsidP="00185F7D">
      <w:pPr>
        <w:pStyle w:val="SingleTxtG"/>
      </w:pPr>
      <w:bookmarkStart w:id="252" w:name="_Ref326931149"/>
      <w:bookmarkStart w:id="253" w:name="_Ref362356267"/>
      <w:bookmarkStart w:id="254" w:name="_Ref409439083"/>
      <w:r>
        <w:t>98.</w:t>
      </w:r>
      <w:r>
        <w:tab/>
      </w:r>
      <w:r w:rsidR="003D5414" w:rsidRPr="00865CD7">
        <w:t xml:space="preserve">The SBSTA considered this agenda sub-item at </w:t>
      </w:r>
      <w:r w:rsidR="003D5414" w:rsidRPr="00491F5F">
        <w:t xml:space="preserve">its </w:t>
      </w:r>
      <w:r w:rsidR="009E75C9" w:rsidRPr="00491F5F">
        <w:t>1</w:t>
      </w:r>
      <w:r w:rsidR="009E75C9" w:rsidRPr="00006ACD">
        <w:rPr>
          <w:vertAlign w:val="superscript"/>
        </w:rPr>
        <w:t>st</w:t>
      </w:r>
      <w:r w:rsidR="009E75C9" w:rsidRPr="00491F5F">
        <w:t xml:space="preserve"> </w:t>
      </w:r>
      <w:r w:rsidR="003D5414" w:rsidRPr="00491F5F">
        <w:t xml:space="preserve">and </w:t>
      </w:r>
      <w:r w:rsidR="00491F5F" w:rsidRPr="00491F5F">
        <w:t>2</w:t>
      </w:r>
      <w:r w:rsidR="00491F5F" w:rsidRPr="00006ACD">
        <w:rPr>
          <w:vertAlign w:val="superscript"/>
        </w:rPr>
        <w:t>nd</w:t>
      </w:r>
      <w:r w:rsidR="00491F5F" w:rsidRPr="00491F5F">
        <w:t xml:space="preserve"> </w:t>
      </w:r>
      <w:r w:rsidR="003D5414" w:rsidRPr="00491F5F">
        <w:t>meetings</w:t>
      </w:r>
      <w:r w:rsidR="003D5414" w:rsidRPr="00865CD7">
        <w:t>.</w:t>
      </w:r>
      <w:bookmarkEnd w:id="252"/>
      <w:bookmarkEnd w:id="253"/>
      <w:r w:rsidR="00BB65AE" w:rsidRPr="00BB65AE">
        <w:t xml:space="preserve"> </w:t>
      </w:r>
      <w:r w:rsidR="00940056" w:rsidRPr="00D73203">
        <w:t xml:space="preserve">It had before it </w:t>
      </w:r>
      <w:r w:rsidR="00940056" w:rsidRPr="00103AAF">
        <w:t>document FCCC/TP/2014/9.</w:t>
      </w:r>
      <w:bookmarkEnd w:id="254"/>
      <w:r w:rsidR="00940056" w:rsidRPr="00103AAF">
        <w:t xml:space="preserve"> </w:t>
      </w:r>
      <w:bookmarkStart w:id="255" w:name="_Ref374541247"/>
      <w:bookmarkStart w:id="256" w:name="_Ref409439094"/>
      <w:r w:rsidR="003D5414" w:rsidRPr="00103AAF">
        <w:t>At</w:t>
      </w:r>
      <w:r w:rsidR="003D5414" w:rsidRPr="00865CD7">
        <w:t xml:space="preserve"> its </w:t>
      </w:r>
      <w:r w:rsidR="00474A4A">
        <w:t>1</w:t>
      </w:r>
      <w:r w:rsidR="00474A4A" w:rsidRPr="00006ACD">
        <w:rPr>
          <w:vertAlign w:val="superscript"/>
        </w:rPr>
        <w:t>st</w:t>
      </w:r>
      <w:r w:rsidR="00474A4A">
        <w:t xml:space="preserve"> </w:t>
      </w:r>
      <w:r w:rsidR="003D5414" w:rsidRPr="00865CD7">
        <w:t xml:space="preserve">meeting, the SBSTA agreed to consider this agenda sub-item in </w:t>
      </w:r>
      <w:r w:rsidR="00474A4A">
        <w:t>informal consultations</w:t>
      </w:r>
      <w:r w:rsidR="003D5414" w:rsidRPr="00865CD7">
        <w:t xml:space="preserve"> co-</w:t>
      </w:r>
      <w:r w:rsidR="00474A4A">
        <w:t>facilitated</w:t>
      </w:r>
      <w:r w:rsidR="003D5414" w:rsidRPr="00865CD7">
        <w:t xml:space="preserve"> </w:t>
      </w:r>
      <w:r w:rsidR="003D5414" w:rsidRPr="002046CA">
        <w:t xml:space="preserve">by </w:t>
      </w:r>
      <w:r w:rsidR="004A5EEE" w:rsidRPr="002046CA">
        <w:t>Ms. Mandy Rambharos</w:t>
      </w:r>
      <w:r w:rsidR="004A5EEE">
        <w:t xml:space="preserve"> (</w:t>
      </w:r>
      <w:r w:rsidR="004A5EEE" w:rsidRPr="002046CA">
        <w:t>South Africa</w:t>
      </w:r>
      <w:r w:rsidR="004A5EEE">
        <w:t xml:space="preserve">) and </w:t>
      </w:r>
      <w:r w:rsidR="003D5414" w:rsidRPr="002046CA">
        <w:t>Mr. Peer St</w:t>
      </w:r>
      <w:r w:rsidR="009E75C9" w:rsidRPr="002046CA">
        <w:t>i</w:t>
      </w:r>
      <w:r w:rsidR="003D5414" w:rsidRPr="002046CA">
        <w:t xml:space="preserve">ansen </w:t>
      </w:r>
      <w:r w:rsidR="00275328">
        <w:t>(</w:t>
      </w:r>
      <w:r w:rsidR="003D5414" w:rsidRPr="002046CA">
        <w:t>Norway</w:t>
      </w:r>
      <w:r w:rsidR="00275328">
        <w:t>)</w:t>
      </w:r>
      <w:r w:rsidR="004A5EEE">
        <w:t>.</w:t>
      </w:r>
      <w:r w:rsidR="003D5414" w:rsidRPr="002046CA">
        <w:t xml:space="preserve"> </w:t>
      </w:r>
      <w:bookmarkStart w:id="257" w:name="_Toc305764180"/>
      <w:bookmarkStart w:id="258" w:name="_Toc328480810"/>
      <w:bookmarkStart w:id="259" w:name="_Toc373495768"/>
      <w:bookmarkEnd w:id="255"/>
      <w:r w:rsidR="00952F00" w:rsidRPr="00A41451">
        <w:t>As the SBSTA was unable to reach agreement on this matter, the SBSTA agreed at its 2</w:t>
      </w:r>
      <w:r w:rsidR="00952F00" w:rsidRPr="00006ACD">
        <w:rPr>
          <w:vertAlign w:val="superscript"/>
        </w:rPr>
        <w:t>nd</w:t>
      </w:r>
      <w:r w:rsidR="00952F00">
        <w:t xml:space="preserve"> </w:t>
      </w:r>
      <w:r w:rsidR="00952F00" w:rsidRPr="00A41451">
        <w:t xml:space="preserve">meeting to consider this </w:t>
      </w:r>
      <w:r w:rsidR="00952F00">
        <w:t xml:space="preserve">agenda </w:t>
      </w:r>
      <w:r w:rsidR="00952F00" w:rsidRPr="00A41451">
        <w:t>sub-item at SBSTA 4</w:t>
      </w:r>
      <w:r w:rsidR="00952F00">
        <w:t>2</w:t>
      </w:r>
      <w:r w:rsidR="00952F00" w:rsidRPr="00A41451">
        <w:t xml:space="preserve"> in accordance with rule 16 of the draft rules of procedure being applied.</w:t>
      </w:r>
      <w:bookmarkEnd w:id="256"/>
    </w:p>
    <w:p w14:paraId="194C48BB" w14:textId="77777777" w:rsidR="003D5414" w:rsidRPr="00984D95" w:rsidRDefault="00185F7D" w:rsidP="00185F7D">
      <w:pPr>
        <w:pStyle w:val="H1G"/>
        <w:tabs>
          <w:tab w:val="right" w:pos="850"/>
        </w:tabs>
        <w:rPr>
          <w:rStyle w:val="SingleTxtGChar"/>
          <w:b w:val="0"/>
          <w:sz w:val="20"/>
        </w:rPr>
      </w:pPr>
      <w:bookmarkStart w:id="260" w:name="_Toc391892196"/>
      <w:bookmarkStart w:id="261" w:name="_Toc391892380"/>
      <w:bookmarkStart w:id="262" w:name="_Toc409437646"/>
      <w:r>
        <w:lastRenderedPageBreak/>
        <w:tab/>
        <w:t>B.</w:t>
      </w:r>
      <w:r>
        <w:tab/>
      </w:r>
      <w:r w:rsidR="003D5414" w:rsidRPr="00984D95">
        <w:t xml:space="preserve">Non-market-based approaches </w:t>
      </w:r>
      <w:r w:rsidR="003D5414" w:rsidRPr="00984D95">
        <w:br/>
      </w:r>
      <w:r w:rsidR="003D5414" w:rsidRPr="00984D95">
        <w:rPr>
          <w:rStyle w:val="SingleTxtGChar"/>
          <w:b w:val="0"/>
          <w:sz w:val="20"/>
        </w:rPr>
        <w:t>(Agenda</w:t>
      </w:r>
      <w:r w:rsidR="00630C65" w:rsidRPr="00984D95">
        <w:rPr>
          <w:rStyle w:val="SingleTxtGChar"/>
          <w:b w:val="0"/>
          <w:sz w:val="20"/>
        </w:rPr>
        <w:t xml:space="preserve"> sub-item</w:t>
      </w:r>
      <w:r w:rsidR="003D5414" w:rsidRPr="00984D95">
        <w:rPr>
          <w:rStyle w:val="SingleTxtGChar"/>
          <w:b w:val="0"/>
          <w:sz w:val="20"/>
        </w:rPr>
        <w:t xml:space="preserve"> 1</w:t>
      </w:r>
      <w:r w:rsidR="009A52CB" w:rsidRPr="00984D95">
        <w:rPr>
          <w:rStyle w:val="SingleTxtGChar"/>
          <w:b w:val="0"/>
          <w:sz w:val="20"/>
        </w:rPr>
        <w:t>2</w:t>
      </w:r>
      <w:r w:rsidR="003D5414" w:rsidRPr="00984D95">
        <w:rPr>
          <w:rStyle w:val="SingleTxtGChar"/>
          <w:b w:val="0"/>
          <w:sz w:val="20"/>
        </w:rPr>
        <w:t>(b))</w:t>
      </w:r>
      <w:bookmarkEnd w:id="247"/>
      <w:bookmarkEnd w:id="248"/>
      <w:bookmarkEnd w:id="249"/>
      <w:bookmarkEnd w:id="250"/>
      <w:bookmarkEnd w:id="251"/>
      <w:bookmarkEnd w:id="257"/>
      <w:bookmarkEnd w:id="258"/>
      <w:bookmarkEnd w:id="259"/>
      <w:bookmarkEnd w:id="260"/>
      <w:bookmarkEnd w:id="261"/>
      <w:bookmarkEnd w:id="262"/>
    </w:p>
    <w:p w14:paraId="194C48BC" w14:textId="77777777" w:rsidR="007863A6" w:rsidRPr="00984D95" w:rsidRDefault="007863A6" w:rsidP="00B7029C">
      <w:pPr>
        <w:pStyle w:val="RegH23G"/>
        <w:numPr>
          <w:ilvl w:val="0"/>
          <w:numId w:val="0"/>
        </w:numPr>
        <w:ind w:left="851" w:hanging="454"/>
        <w:rPr>
          <w:lang w:eastAsia="en-US"/>
        </w:rPr>
      </w:pPr>
      <w:r w:rsidRPr="00984D95">
        <w:t>Proceedings</w:t>
      </w:r>
    </w:p>
    <w:p w14:paraId="194C48BD" w14:textId="77777777" w:rsidR="00952F00" w:rsidRPr="00103AAF" w:rsidRDefault="00185F7D" w:rsidP="00185F7D">
      <w:pPr>
        <w:pStyle w:val="SingleTxtG"/>
      </w:pPr>
      <w:bookmarkStart w:id="263" w:name="_Ref409439099"/>
      <w:r>
        <w:t>99.</w:t>
      </w:r>
      <w:r>
        <w:tab/>
      </w:r>
      <w:r w:rsidR="007863A6" w:rsidRPr="00984D95">
        <w:t>The SBSTA considered this agenda sub-item at its 1</w:t>
      </w:r>
      <w:r w:rsidR="007863A6" w:rsidRPr="00006ACD">
        <w:rPr>
          <w:vertAlign w:val="superscript"/>
        </w:rPr>
        <w:t>st</w:t>
      </w:r>
      <w:r w:rsidR="007863A6" w:rsidRPr="00984D95">
        <w:t xml:space="preserve"> and 2</w:t>
      </w:r>
      <w:r w:rsidR="007863A6" w:rsidRPr="00006ACD">
        <w:rPr>
          <w:vertAlign w:val="superscript"/>
        </w:rPr>
        <w:t>nd</w:t>
      </w:r>
      <w:r w:rsidR="007863A6" w:rsidRPr="00984D95">
        <w:t xml:space="preserve"> meetings. </w:t>
      </w:r>
      <w:r w:rsidR="00940056" w:rsidRPr="00984D95">
        <w:t xml:space="preserve">It had before it </w:t>
      </w:r>
      <w:r w:rsidR="00940056" w:rsidRPr="00103AAF">
        <w:t xml:space="preserve">document </w:t>
      </w:r>
      <w:r w:rsidR="00346DBD" w:rsidRPr="00103AAF">
        <w:t>FCCC/TP/2014/10</w:t>
      </w:r>
      <w:r w:rsidR="007863A6" w:rsidRPr="00103AAF">
        <w:t>.</w:t>
      </w:r>
      <w:bookmarkStart w:id="264" w:name="_Ref409439100"/>
      <w:bookmarkEnd w:id="263"/>
      <w:r w:rsidR="004A5EEE" w:rsidRPr="00103AAF">
        <w:t xml:space="preserve"> </w:t>
      </w:r>
      <w:bookmarkEnd w:id="264"/>
      <w:r w:rsidR="004A5EEE" w:rsidRPr="00103AAF">
        <w:t>At its 1</w:t>
      </w:r>
      <w:r w:rsidR="004A5EEE" w:rsidRPr="00103AAF">
        <w:rPr>
          <w:vertAlign w:val="superscript"/>
        </w:rPr>
        <w:t>st</w:t>
      </w:r>
      <w:r w:rsidR="004A5EEE" w:rsidRPr="00103AAF">
        <w:t xml:space="preserve"> meeting, the SBSTA agreed to consider this agenda sub-item in informal consultations co-facilitated by Ms. Rambharos and Mr. Stiansen. As the SBSTA was unable to reach agreement on this matter, the SBSTA agreed at its 2</w:t>
      </w:r>
      <w:r w:rsidR="004A5EEE" w:rsidRPr="00103AAF">
        <w:rPr>
          <w:vertAlign w:val="superscript"/>
        </w:rPr>
        <w:t>nd</w:t>
      </w:r>
      <w:r w:rsidR="004A5EEE" w:rsidRPr="00103AAF">
        <w:t xml:space="preserve"> meeting to consider this agenda sub-item at SBSTA 42 in accordance with rule 16 of the draft rules of procedure being applied.</w:t>
      </w:r>
    </w:p>
    <w:p w14:paraId="194C48BE" w14:textId="77777777" w:rsidR="003D5414" w:rsidRPr="00103AAF" w:rsidRDefault="00185F7D" w:rsidP="00185F7D">
      <w:pPr>
        <w:pStyle w:val="H1G"/>
        <w:tabs>
          <w:tab w:val="right" w:pos="850"/>
        </w:tabs>
        <w:rPr>
          <w:sz w:val="20"/>
        </w:rPr>
      </w:pPr>
      <w:bookmarkStart w:id="265" w:name="_Toc305764181"/>
      <w:bookmarkStart w:id="266" w:name="_Toc328480811"/>
      <w:bookmarkStart w:id="267" w:name="_Toc373495769"/>
      <w:bookmarkStart w:id="268" w:name="_Toc391892197"/>
      <w:bookmarkStart w:id="269" w:name="_Toc391892381"/>
      <w:bookmarkStart w:id="270" w:name="_Toc409437647"/>
      <w:bookmarkStart w:id="271" w:name="_Toc231126869"/>
      <w:r>
        <w:tab/>
        <w:t>C.</w:t>
      </w:r>
      <w:r>
        <w:tab/>
      </w:r>
      <w:r w:rsidR="003D5414" w:rsidRPr="00103AAF">
        <w:t>New market-based mechanism</w:t>
      </w:r>
      <w:r w:rsidR="003D5414" w:rsidRPr="00103AAF">
        <w:br/>
      </w:r>
      <w:r w:rsidR="003D5414" w:rsidRPr="00F7617A">
        <w:rPr>
          <w:b w:val="0"/>
          <w:sz w:val="20"/>
        </w:rPr>
        <w:t>(Agenda</w:t>
      </w:r>
      <w:r w:rsidR="00630C65" w:rsidRPr="00F7617A">
        <w:rPr>
          <w:b w:val="0"/>
          <w:sz w:val="20"/>
        </w:rPr>
        <w:t xml:space="preserve"> sub-item</w:t>
      </w:r>
      <w:r w:rsidR="003D5414" w:rsidRPr="00F7617A">
        <w:rPr>
          <w:b w:val="0"/>
          <w:sz w:val="20"/>
        </w:rPr>
        <w:t xml:space="preserve"> 1</w:t>
      </w:r>
      <w:r w:rsidR="005C610A" w:rsidRPr="00F7617A">
        <w:rPr>
          <w:b w:val="0"/>
          <w:sz w:val="20"/>
        </w:rPr>
        <w:t>2</w:t>
      </w:r>
      <w:r w:rsidR="003D5414" w:rsidRPr="00F7617A">
        <w:rPr>
          <w:b w:val="0"/>
          <w:sz w:val="20"/>
        </w:rPr>
        <w:t>(c))</w:t>
      </w:r>
      <w:bookmarkEnd w:id="265"/>
      <w:bookmarkEnd w:id="266"/>
      <w:bookmarkEnd w:id="267"/>
      <w:bookmarkEnd w:id="268"/>
      <w:bookmarkEnd w:id="269"/>
      <w:bookmarkEnd w:id="270"/>
    </w:p>
    <w:p w14:paraId="194C48BF" w14:textId="77777777" w:rsidR="007863A6" w:rsidRPr="00103AAF" w:rsidRDefault="007863A6" w:rsidP="00B7029C">
      <w:pPr>
        <w:pStyle w:val="RegH23G"/>
        <w:numPr>
          <w:ilvl w:val="0"/>
          <w:numId w:val="0"/>
        </w:numPr>
        <w:ind w:left="851" w:hanging="454"/>
        <w:rPr>
          <w:lang w:eastAsia="en-US"/>
        </w:rPr>
      </w:pPr>
      <w:r w:rsidRPr="00103AAF">
        <w:t>Proceedings</w:t>
      </w:r>
    </w:p>
    <w:p w14:paraId="194C48C0" w14:textId="77777777" w:rsidR="00952F00" w:rsidRPr="008B7C82" w:rsidRDefault="00185F7D" w:rsidP="00185F7D">
      <w:pPr>
        <w:pStyle w:val="SingleTxtG"/>
      </w:pPr>
      <w:bookmarkStart w:id="272" w:name="_Ref409439104"/>
      <w:r>
        <w:t>100.</w:t>
      </w:r>
      <w:r>
        <w:tab/>
      </w:r>
      <w:r w:rsidR="007863A6" w:rsidRPr="00103AAF">
        <w:t>The SBSTA considered this agenda sub-item at its 1</w:t>
      </w:r>
      <w:r w:rsidR="007863A6" w:rsidRPr="00103AAF">
        <w:rPr>
          <w:vertAlign w:val="superscript"/>
        </w:rPr>
        <w:t>st</w:t>
      </w:r>
      <w:r w:rsidR="007863A6" w:rsidRPr="00103AAF">
        <w:t xml:space="preserve"> and 2</w:t>
      </w:r>
      <w:r w:rsidR="007863A6" w:rsidRPr="00103AAF">
        <w:rPr>
          <w:vertAlign w:val="superscript"/>
        </w:rPr>
        <w:t>nd</w:t>
      </w:r>
      <w:r w:rsidR="007863A6" w:rsidRPr="00103AAF">
        <w:t xml:space="preserve"> meetings. </w:t>
      </w:r>
      <w:r w:rsidR="00FB573B" w:rsidRPr="00103AAF">
        <w:t>It had before it document FCCC/TP/2014/11</w:t>
      </w:r>
      <w:r w:rsidR="00DD7AE6" w:rsidRPr="00103AAF">
        <w:t xml:space="preserve"> and Corr.1</w:t>
      </w:r>
      <w:r w:rsidR="00FB573B" w:rsidRPr="00103AAF">
        <w:t>.</w:t>
      </w:r>
      <w:bookmarkEnd w:id="272"/>
      <w:r w:rsidR="00FB573B" w:rsidRPr="00103AAF">
        <w:t xml:space="preserve"> </w:t>
      </w:r>
      <w:bookmarkStart w:id="273" w:name="_Ref409439088"/>
      <w:r w:rsidR="004A5EEE" w:rsidRPr="00103AAF">
        <w:t>At its 1</w:t>
      </w:r>
      <w:r w:rsidR="004A5EEE" w:rsidRPr="00103AAF">
        <w:rPr>
          <w:vertAlign w:val="superscript"/>
        </w:rPr>
        <w:t>st</w:t>
      </w:r>
      <w:r w:rsidR="004A5EEE" w:rsidRPr="00103AAF">
        <w:t xml:space="preserve"> meeting, the SBSTA agreed to consider this agenda sub-item in informal consultations</w:t>
      </w:r>
      <w:r w:rsidR="004A5EEE" w:rsidRPr="00865CD7">
        <w:t xml:space="preserve"> co-</w:t>
      </w:r>
      <w:r w:rsidR="004A5EEE">
        <w:t>facilitated</w:t>
      </w:r>
      <w:r w:rsidR="004A5EEE" w:rsidRPr="00865CD7">
        <w:t xml:space="preserve"> </w:t>
      </w:r>
      <w:r w:rsidR="004A5EEE" w:rsidRPr="002046CA">
        <w:t>by Ms. Rambharos</w:t>
      </w:r>
      <w:r w:rsidR="004A5EEE">
        <w:t xml:space="preserve"> and </w:t>
      </w:r>
      <w:r w:rsidR="004A5EEE" w:rsidRPr="002046CA">
        <w:t>Mr. Stiansen</w:t>
      </w:r>
      <w:r w:rsidR="004A5EEE">
        <w:t>.</w:t>
      </w:r>
      <w:r w:rsidR="004A5EEE" w:rsidRPr="002046CA">
        <w:t xml:space="preserve"> </w:t>
      </w:r>
      <w:r w:rsidR="004A5EEE" w:rsidRPr="00A41451">
        <w:t>As the SBSTA was unable to reach agreement on this matter, the SBSTA agreed at its 2</w:t>
      </w:r>
      <w:r w:rsidR="004A5EEE" w:rsidRPr="00006ACD">
        <w:rPr>
          <w:vertAlign w:val="superscript"/>
        </w:rPr>
        <w:t>nd</w:t>
      </w:r>
      <w:r w:rsidR="004A5EEE">
        <w:t xml:space="preserve"> </w:t>
      </w:r>
      <w:r w:rsidR="004A5EEE" w:rsidRPr="00A41451">
        <w:t xml:space="preserve">meeting to consider this </w:t>
      </w:r>
      <w:r w:rsidR="004A5EEE">
        <w:t xml:space="preserve">agenda </w:t>
      </w:r>
      <w:r w:rsidR="004A5EEE" w:rsidRPr="00A41451">
        <w:t>sub-item at SBSTA 4</w:t>
      </w:r>
      <w:r w:rsidR="004A5EEE">
        <w:t>2</w:t>
      </w:r>
      <w:r w:rsidR="004A5EEE" w:rsidRPr="00A41451">
        <w:t xml:space="preserve"> in accordance with rule 16 of the draft r</w:t>
      </w:r>
      <w:r w:rsidR="004A5EEE">
        <w:t>ules of procedure being applied</w:t>
      </w:r>
      <w:r w:rsidR="00952F00" w:rsidRPr="00A41451">
        <w:t>.</w:t>
      </w:r>
      <w:bookmarkEnd w:id="273"/>
    </w:p>
    <w:p w14:paraId="194C48C1" w14:textId="77777777" w:rsidR="003D5414" w:rsidRPr="00984D95" w:rsidRDefault="00185F7D" w:rsidP="00185F7D">
      <w:pPr>
        <w:pStyle w:val="HChG"/>
        <w:rPr>
          <w:rStyle w:val="SingleTxtGChar"/>
          <w:b w:val="0"/>
          <w:sz w:val="20"/>
        </w:rPr>
      </w:pPr>
      <w:bookmarkStart w:id="274" w:name="_Toc391892198"/>
      <w:bookmarkStart w:id="275" w:name="_Toc391892382"/>
      <w:bookmarkStart w:id="276" w:name="_Toc409437648"/>
      <w:r>
        <w:tab/>
        <w:t>XIII.</w:t>
      </w:r>
      <w:r>
        <w:tab/>
      </w:r>
      <w:r w:rsidR="003D5414" w:rsidRPr="00984D95">
        <w:t>Wo</w:t>
      </w:r>
      <w:bookmarkStart w:id="277" w:name="_Toc361321682"/>
      <w:bookmarkStart w:id="278" w:name="_Toc361321979"/>
      <w:bookmarkStart w:id="279" w:name="_Toc373495771"/>
      <w:bookmarkEnd w:id="271"/>
      <w:r w:rsidR="003D5414" w:rsidRPr="00984D95">
        <w:t>rk</w:t>
      </w:r>
      <w:r w:rsidR="003D5414" w:rsidRPr="00984D95">
        <w:rPr>
          <w:rStyle w:val="RegHChGCharChar"/>
          <w:bCs/>
        </w:rPr>
        <w:t xml:space="preserve"> </w:t>
      </w:r>
      <w:r w:rsidR="003D5414" w:rsidRPr="00984D95">
        <w:t>programme</w:t>
      </w:r>
      <w:r w:rsidR="003D5414" w:rsidRPr="00984D95">
        <w:rPr>
          <w:rStyle w:val="RegHChGCharChar"/>
          <w:bCs/>
        </w:rPr>
        <w:t xml:space="preserve"> </w:t>
      </w:r>
      <w:r w:rsidR="003D5414" w:rsidRPr="00984D95">
        <w:t>on</w:t>
      </w:r>
      <w:r w:rsidR="003D5414" w:rsidRPr="00984D95">
        <w:rPr>
          <w:rStyle w:val="RegHChGCharChar"/>
          <w:bCs/>
        </w:rPr>
        <w:t xml:space="preserve"> </w:t>
      </w:r>
      <w:r w:rsidR="003D5414" w:rsidRPr="00984D95">
        <w:t>clarification</w:t>
      </w:r>
      <w:r w:rsidR="003D5414" w:rsidRPr="00984D95">
        <w:rPr>
          <w:rStyle w:val="RegHChGCharChar"/>
          <w:bCs/>
        </w:rPr>
        <w:t xml:space="preserve"> </w:t>
      </w:r>
      <w:r w:rsidR="003D5414" w:rsidRPr="00984D95">
        <w:t>of</w:t>
      </w:r>
      <w:r w:rsidR="003D5414" w:rsidRPr="00984D95">
        <w:rPr>
          <w:rStyle w:val="RegHChGCharChar"/>
          <w:bCs/>
        </w:rPr>
        <w:t xml:space="preserve"> </w:t>
      </w:r>
      <w:r w:rsidR="003D5414" w:rsidRPr="00984D95">
        <w:t>quantified</w:t>
      </w:r>
      <w:r w:rsidR="003D5414" w:rsidRPr="00984D95">
        <w:rPr>
          <w:rStyle w:val="RegHChGCharChar"/>
          <w:bCs/>
        </w:rPr>
        <w:t xml:space="preserve"> </w:t>
      </w:r>
      <w:r w:rsidR="003D5414" w:rsidRPr="00984D95">
        <w:t>economy</w:t>
      </w:r>
      <w:r w:rsidR="003D5414" w:rsidRPr="00984D95">
        <w:rPr>
          <w:rStyle w:val="RegHChGCharChar"/>
          <w:bCs/>
        </w:rPr>
        <w:t>-</w:t>
      </w:r>
      <w:r w:rsidR="003D5414" w:rsidRPr="00984D95">
        <w:t>wide</w:t>
      </w:r>
      <w:r w:rsidR="003D5414" w:rsidRPr="00984D95">
        <w:rPr>
          <w:rStyle w:val="RegHChGCharChar"/>
          <w:bCs/>
        </w:rPr>
        <w:t xml:space="preserve"> </w:t>
      </w:r>
      <w:r w:rsidR="003D5414" w:rsidRPr="00984D95">
        <w:t>emission</w:t>
      </w:r>
      <w:r w:rsidR="003D5414" w:rsidRPr="00984D95">
        <w:rPr>
          <w:rStyle w:val="RegHChGCharChar"/>
          <w:bCs/>
        </w:rPr>
        <w:t xml:space="preserve"> </w:t>
      </w:r>
      <w:r w:rsidR="003D5414" w:rsidRPr="00984D95">
        <w:t>reduction</w:t>
      </w:r>
      <w:r w:rsidR="003D5414" w:rsidRPr="00984D95">
        <w:rPr>
          <w:rStyle w:val="RegHChGCharChar"/>
          <w:bCs/>
        </w:rPr>
        <w:t xml:space="preserve"> </w:t>
      </w:r>
      <w:r w:rsidR="003D5414" w:rsidRPr="00984D95">
        <w:t>targets</w:t>
      </w:r>
      <w:r w:rsidR="003D5414" w:rsidRPr="00984D95">
        <w:rPr>
          <w:rStyle w:val="RegHChGCharChar"/>
          <w:bCs/>
        </w:rPr>
        <w:t xml:space="preserve"> </w:t>
      </w:r>
      <w:r w:rsidR="003D5414" w:rsidRPr="00984D95">
        <w:t>of</w:t>
      </w:r>
      <w:r w:rsidR="003D5414" w:rsidRPr="00984D95">
        <w:rPr>
          <w:rStyle w:val="RegHChGCharChar"/>
          <w:bCs/>
        </w:rPr>
        <w:t xml:space="preserve"> </w:t>
      </w:r>
      <w:r w:rsidR="003D5414" w:rsidRPr="00984D95">
        <w:t>developed</w:t>
      </w:r>
      <w:r w:rsidR="003D5414" w:rsidRPr="00984D95">
        <w:rPr>
          <w:rStyle w:val="RegHChGCharChar"/>
          <w:bCs/>
        </w:rPr>
        <w:t xml:space="preserve"> </w:t>
      </w:r>
      <w:r w:rsidR="003D5414" w:rsidRPr="00984D95">
        <w:t>country</w:t>
      </w:r>
      <w:r w:rsidR="003D5414" w:rsidRPr="00984D95">
        <w:rPr>
          <w:rStyle w:val="RegHChGCharChar"/>
          <w:bCs/>
        </w:rPr>
        <w:t xml:space="preserve"> </w:t>
      </w:r>
      <w:r w:rsidR="003D5414" w:rsidRPr="00984D95">
        <w:t>Parties</w:t>
      </w:r>
      <w:r w:rsidR="003D5414" w:rsidRPr="00984D95">
        <w:rPr>
          <w:rStyle w:val="RegHChGCharChar"/>
          <w:bCs/>
        </w:rPr>
        <w:t xml:space="preserve"> </w:t>
      </w:r>
      <w:r w:rsidR="003D5414" w:rsidRPr="00984D95">
        <w:rPr>
          <w:rStyle w:val="RegHChGCharChar"/>
          <w:bCs/>
        </w:rPr>
        <w:br/>
      </w:r>
      <w:r w:rsidR="003D5414" w:rsidRPr="00984D95">
        <w:rPr>
          <w:rStyle w:val="SingleTxtGChar"/>
          <w:b w:val="0"/>
          <w:sz w:val="20"/>
        </w:rPr>
        <w:t>(Agenda item 1</w:t>
      </w:r>
      <w:r w:rsidR="005C610A" w:rsidRPr="00984D95">
        <w:rPr>
          <w:rStyle w:val="SingleTxtGChar"/>
          <w:b w:val="0"/>
          <w:sz w:val="20"/>
        </w:rPr>
        <w:t>3</w:t>
      </w:r>
      <w:r w:rsidR="003D5414" w:rsidRPr="00984D95">
        <w:rPr>
          <w:rStyle w:val="SingleTxtGChar"/>
          <w:b w:val="0"/>
          <w:sz w:val="20"/>
        </w:rPr>
        <w:t>)</w:t>
      </w:r>
      <w:bookmarkEnd w:id="274"/>
      <w:bookmarkEnd w:id="275"/>
      <w:bookmarkEnd w:id="276"/>
      <w:bookmarkEnd w:id="277"/>
      <w:bookmarkEnd w:id="278"/>
      <w:bookmarkEnd w:id="279"/>
    </w:p>
    <w:p w14:paraId="194C48C2" w14:textId="77777777" w:rsidR="003D5414" w:rsidRPr="00865CD7" w:rsidRDefault="00185F7D" w:rsidP="00185F7D">
      <w:pPr>
        <w:pStyle w:val="H23G"/>
      </w:pPr>
      <w:r>
        <w:tab/>
        <w:t>1.</w:t>
      </w:r>
      <w:r>
        <w:tab/>
      </w:r>
      <w:r w:rsidR="003D5414" w:rsidRPr="00865CD7">
        <w:t>Proceedings</w:t>
      </w:r>
    </w:p>
    <w:p w14:paraId="194C48C3" w14:textId="77777777" w:rsidR="003D5414" w:rsidRDefault="00185F7D" w:rsidP="00185F7D">
      <w:pPr>
        <w:pStyle w:val="SingleTxtG"/>
      </w:pPr>
      <w:bookmarkStart w:id="280" w:name="_Ref362356332"/>
      <w:bookmarkStart w:id="281" w:name="_Ref409439114"/>
      <w:r>
        <w:t>101.</w:t>
      </w:r>
      <w:r>
        <w:tab/>
      </w:r>
      <w:r w:rsidR="003D5414" w:rsidRPr="00865CD7">
        <w:t xml:space="preserve">The SBSTA considered this agenda item at its </w:t>
      </w:r>
      <w:r w:rsidR="008C6BA7" w:rsidRPr="00D73203">
        <w:t>1</w:t>
      </w:r>
      <w:r w:rsidR="008C6BA7" w:rsidRPr="00006ACD">
        <w:rPr>
          <w:vertAlign w:val="superscript"/>
        </w:rPr>
        <w:t>st</w:t>
      </w:r>
      <w:r w:rsidR="008C6BA7" w:rsidRPr="00D73203">
        <w:t xml:space="preserve"> </w:t>
      </w:r>
      <w:r w:rsidR="003D5414" w:rsidRPr="00006ACD">
        <w:rPr>
          <w:snapToGrid w:val="0"/>
        </w:rPr>
        <w:t xml:space="preserve">and </w:t>
      </w:r>
      <w:r w:rsidR="00491F5F" w:rsidRPr="00006ACD">
        <w:rPr>
          <w:snapToGrid w:val="0"/>
        </w:rPr>
        <w:t>2</w:t>
      </w:r>
      <w:r w:rsidR="00491F5F" w:rsidRPr="00006ACD">
        <w:rPr>
          <w:snapToGrid w:val="0"/>
          <w:vertAlign w:val="superscript"/>
        </w:rPr>
        <w:t>nd</w:t>
      </w:r>
      <w:r w:rsidR="00491F5F" w:rsidRPr="00006ACD">
        <w:rPr>
          <w:snapToGrid w:val="0"/>
        </w:rPr>
        <w:t xml:space="preserve"> </w:t>
      </w:r>
      <w:r w:rsidR="003D5414" w:rsidRPr="00D73203">
        <w:t xml:space="preserve">meetings. It had before it </w:t>
      </w:r>
      <w:r w:rsidR="003D5414" w:rsidRPr="00103AAF">
        <w:t>document</w:t>
      </w:r>
      <w:r w:rsidR="00DB4238" w:rsidRPr="00103AAF">
        <w:t>s</w:t>
      </w:r>
      <w:r w:rsidR="003D5414" w:rsidRPr="00103AAF">
        <w:t xml:space="preserve"> </w:t>
      </w:r>
      <w:r w:rsidR="00D73203" w:rsidRPr="00103AAF">
        <w:t>FCCC/SBSTA/2014/INF.16</w:t>
      </w:r>
      <w:bookmarkEnd w:id="280"/>
      <w:r w:rsidR="00DD7AE6" w:rsidRPr="00103AAF">
        <w:t xml:space="preserve"> and FCCC/TP/2014/8</w:t>
      </w:r>
      <w:r w:rsidR="00AC3DA2" w:rsidRPr="00103AAF">
        <w:t>.</w:t>
      </w:r>
      <w:bookmarkEnd w:id="281"/>
      <w:r w:rsidR="009D467A" w:rsidRPr="00103AAF">
        <w:t xml:space="preserve"> </w:t>
      </w:r>
      <w:bookmarkStart w:id="282" w:name="_Ref360462516"/>
      <w:r w:rsidR="003D5414" w:rsidRPr="00103AAF">
        <w:t xml:space="preserve">At its </w:t>
      </w:r>
      <w:r w:rsidR="008C6BA7" w:rsidRPr="00103AAF">
        <w:t>1</w:t>
      </w:r>
      <w:r w:rsidR="008C6BA7" w:rsidRPr="00103AAF">
        <w:rPr>
          <w:vertAlign w:val="superscript"/>
        </w:rPr>
        <w:t>st</w:t>
      </w:r>
      <w:r w:rsidR="008C6BA7" w:rsidRPr="00103AAF">
        <w:t xml:space="preserve"> </w:t>
      </w:r>
      <w:r w:rsidR="003D5414" w:rsidRPr="00103AAF">
        <w:t>meeting, the SBSTA agreed to consider this agenda item in informal consultations</w:t>
      </w:r>
      <w:r w:rsidR="003D5414" w:rsidRPr="00865CD7">
        <w:t xml:space="preserve"> co-facilitated </w:t>
      </w:r>
      <w:r w:rsidR="003D5414" w:rsidRPr="00101D6A">
        <w:t xml:space="preserve">by </w:t>
      </w:r>
      <w:r w:rsidR="00991B51">
        <w:t xml:space="preserve">Ms. Cristina Carreiras </w:t>
      </w:r>
      <w:r w:rsidR="00DA2A2F">
        <w:t>(</w:t>
      </w:r>
      <w:r w:rsidR="00D73203" w:rsidRPr="00D73203">
        <w:t>Portugal</w:t>
      </w:r>
      <w:r w:rsidR="00DA2A2F">
        <w:t>)</w:t>
      </w:r>
      <w:r w:rsidR="003D5414" w:rsidRPr="00D73203">
        <w:t xml:space="preserve"> and M</w:t>
      </w:r>
      <w:r w:rsidR="00101D6A" w:rsidRPr="00D73203">
        <w:t>r</w:t>
      </w:r>
      <w:r w:rsidR="003D5414" w:rsidRPr="00D73203">
        <w:t xml:space="preserve">. </w:t>
      </w:r>
      <w:r w:rsidR="00101D6A" w:rsidRPr="00D73203">
        <w:t xml:space="preserve">Brian Mantlana </w:t>
      </w:r>
      <w:r w:rsidR="00DA2A2F">
        <w:t>(</w:t>
      </w:r>
      <w:r w:rsidR="00101D6A" w:rsidRPr="00D73203">
        <w:t>South Africa</w:t>
      </w:r>
      <w:r w:rsidR="00DA2A2F">
        <w:t>)</w:t>
      </w:r>
      <w:r w:rsidR="003D5414" w:rsidRPr="00D73203">
        <w:t>.</w:t>
      </w:r>
      <w:r w:rsidR="003D5414" w:rsidRPr="00865CD7">
        <w:t xml:space="preserve"> At its </w:t>
      </w:r>
      <w:r w:rsidR="00491F5F">
        <w:t>2</w:t>
      </w:r>
      <w:r w:rsidR="00DB4238" w:rsidRPr="00006ACD">
        <w:rPr>
          <w:vertAlign w:val="superscript"/>
        </w:rPr>
        <w:t>nd</w:t>
      </w:r>
      <w:r w:rsidR="00DB4238">
        <w:t xml:space="preserve"> </w:t>
      </w:r>
      <w:r w:rsidR="003D5414" w:rsidRPr="00865CD7">
        <w:t>meeting, the SBSTA considered and adopted the conclusions below.</w:t>
      </w:r>
      <w:bookmarkEnd w:id="282"/>
      <w:r w:rsidR="00F45C7F">
        <w:rPr>
          <w:rStyle w:val="FootnoteReference"/>
        </w:rPr>
        <w:footnoteReference w:id="80"/>
      </w:r>
    </w:p>
    <w:p w14:paraId="194C48C4" w14:textId="77777777" w:rsidR="00F45C7F" w:rsidRDefault="00185F7D" w:rsidP="00185F7D">
      <w:pPr>
        <w:pStyle w:val="H23G"/>
      </w:pPr>
      <w:r>
        <w:tab/>
        <w:t>2.</w:t>
      </w:r>
      <w:r>
        <w:tab/>
      </w:r>
      <w:r w:rsidR="00F45C7F">
        <w:t>Conclusions</w:t>
      </w:r>
    </w:p>
    <w:p w14:paraId="194C48C5" w14:textId="77777777" w:rsidR="00F45C7F" w:rsidRPr="0096116B" w:rsidRDefault="00185F7D" w:rsidP="00185F7D">
      <w:pPr>
        <w:pStyle w:val="SingleTxtG"/>
      </w:pPr>
      <w:r>
        <w:t>102.</w:t>
      </w:r>
      <w:r>
        <w:tab/>
      </w:r>
      <w:r w:rsidR="00F45C7F" w:rsidRPr="0096116B">
        <w:t>The SBSTA concluded the work programme on clarification of quantified economy-wide emission reduction targets of developed country Parties, established by decision 1/CP.18, paragraph 8 (hereinafter referred to as the work programme).</w:t>
      </w:r>
    </w:p>
    <w:p w14:paraId="194C48C6" w14:textId="77777777" w:rsidR="00F45C7F" w:rsidRPr="0096116B" w:rsidRDefault="00185F7D" w:rsidP="00185F7D">
      <w:pPr>
        <w:pStyle w:val="SingleTxtG"/>
      </w:pPr>
      <w:r>
        <w:t>103.</w:t>
      </w:r>
      <w:r>
        <w:tab/>
      </w:r>
      <w:r w:rsidR="00F45C7F" w:rsidRPr="0096116B">
        <w:t>The SBSTA recognized the importance of shared information and transparency in the clarification of the quantified economy-wide emission reduction targets of developed country Parties for gaining a better understanding of the elements contained in decision 2/CP.17, paragraph 5. In that regard, the SBSTA noted that the activities undertaken under the work programme since SBSTA 38 have provided a platform for Parties to share information and have helped to improve the transparency of developed country Party targets. This includes the following shared information and activities:</w:t>
      </w:r>
    </w:p>
    <w:p w14:paraId="194C48C7" w14:textId="77777777" w:rsidR="00F45C7F" w:rsidRPr="0096116B" w:rsidRDefault="00F45C7F" w:rsidP="00F45C7F">
      <w:pPr>
        <w:pStyle w:val="SingleTxtG"/>
      </w:pPr>
      <w:r>
        <w:lastRenderedPageBreak/>
        <w:tab/>
        <w:t>(a)</w:t>
      </w:r>
      <w:r>
        <w:tab/>
      </w:r>
      <w:r w:rsidRPr="0096116B">
        <w:t>The submissions from Parties contained in document FCCC/SBSTA/2013/MISC.3 and Add.1 and on the web page for the work programme;</w:t>
      </w:r>
      <w:r w:rsidRPr="0096116B">
        <w:rPr>
          <w:rStyle w:val="FootnoteReference"/>
        </w:rPr>
        <w:footnoteReference w:id="81"/>
      </w:r>
    </w:p>
    <w:p w14:paraId="194C48C8" w14:textId="77777777" w:rsidR="00F45C7F" w:rsidRPr="0096116B" w:rsidRDefault="00F45C7F" w:rsidP="00F45C7F">
      <w:pPr>
        <w:pStyle w:val="SingleTxtG"/>
      </w:pPr>
      <w:r>
        <w:tab/>
        <w:t>(b)</w:t>
      </w:r>
      <w:r>
        <w:tab/>
      </w:r>
      <w:r w:rsidRPr="0096116B">
        <w:t>The in-session events</w:t>
      </w:r>
      <w:r w:rsidRPr="0096116B">
        <w:rPr>
          <w:rStyle w:val="FootnoteReference"/>
        </w:rPr>
        <w:footnoteReference w:id="82"/>
      </w:r>
      <w:r w:rsidRPr="0096116B">
        <w:t xml:space="preserve"> on quantified economy-wide emission reduction targets of developed country Parties that were held in conjunction with SBSTA 38–40 and included technical briefings and expert discussions on:</w:t>
      </w:r>
    </w:p>
    <w:p w14:paraId="194C48C9" w14:textId="77777777" w:rsidR="00F45C7F" w:rsidRPr="0096116B" w:rsidRDefault="00F45C7F" w:rsidP="00F45C7F">
      <w:pPr>
        <w:pStyle w:val="SingleTxtG"/>
        <w:ind w:left="1701"/>
      </w:pPr>
      <w:r>
        <w:t>(i)</w:t>
      </w:r>
      <w:r>
        <w:tab/>
      </w:r>
      <w:r w:rsidRPr="0096116B">
        <w:t>Measuring the progress towards the achievement of developed country Party targets;</w:t>
      </w:r>
    </w:p>
    <w:p w14:paraId="194C48CA" w14:textId="77777777" w:rsidR="00F45C7F" w:rsidRPr="0096116B" w:rsidRDefault="00F45C7F" w:rsidP="00F45C7F">
      <w:pPr>
        <w:pStyle w:val="SingleTxtG"/>
        <w:ind w:left="1701"/>
      </w:pPr>
      <w:r>
        <w:t>(ii)</w:t>
      </w:r>
      <w:r>
        <w:tab/>
      </w:r>
      <w:r w:rsidRPr="0096116B">
        <w:t>Comparability of mitigation efforts and assumptions and conditions related to developed country Party targets;</w:t>
      </w:r>
    </w:p>
    <w:p w14:paraId="194C48CB" w14:textId="77777777" w:rsidR="00F45C7F" w:rsidRPr="0096116B" w:rsidRDefault="00F45C7F" w:rsidP="00F45C7F">
      <w:pPr>
        <w:pStyle w:val="SingleTxtG"/>
        <w:ind w:left="1701"/>
      </w:pPr>
      <w:r>
        <w:t>(iii)</w:t>
      </w:r>
      <w:r>
        <w:tab/>
      </w:r>
      <w:r w:rsidRPr="0096116B">
        <w:t>The clarification of the role of land use, land-use change and forestry (LULUCF) and the use of carbon credits from market-based mechanisms relating to targets of developed country Parties;</w:t>
      </w:r>
    </w:p>
    <w:p w14:paraId="194C48CC" w14:textId="77777777" w:rsidR="00F45C7F" w:rsidRPr="0096116B" w:rsidRDefault="00F45C7F" w:rsidP="00F45C7F">
      <w:pPr>
        <w:pStyle w:val="SingleTxtG"/>
      </w:pPr>
      <w:r>
        <w:tab/>
        <w:t>(c)</w:t>
      </w:r>
      <w:r>
        <w:tab/>
      </w:r>
      <w:r w:rsidRPr="0096116B">
        <w:t>The update of document FCCC/SB/2011/INF.1/Rev.1, as contained in document FCCC/SBSTA/2014/INF.6, and the updates of document FCCC/TP/2012/5, as contained in documents FCCC/TP/2013/7 and FCCC/TP/2014/8, by the secretariat, reflecting Parties’ submissions and information exchanged during the in-session events.</w:t>
      </w:r>
    </w:p>
    <w:p w14:paraId="194C48CD" w14:textId="77777777" w:rsidR="00F45C7F" w:rsidRPr="0096116B" w:rsidRDefault="00185F7D" w:rsidP="00185F7D">
      <w:pPr>
        <w:pStyle w:val="SingleTxtG"/>
      </w:pPr>
      <w:r>
        <w:t>104.</w:t>
      </w:r>
      <w:r>
        <w:tab/>
      </w:r>
      <w:r w:rsidR="00F45C7F" w:rsidRPr="0096116B">
        <w:t xml:space="preserve">With regard to the identification of common elements as referred to in decision 2/CP.17, paragraph 5, the SBSTA acknowledged that there is a limited number of approaches among developed country Parties for measuring the progress made towards the achievement of the targets. The SBSTA acknowledged the importance of convergence in the coverage of sectors and gases as well as in the use of global warming potential values among developed country Parties. </w:t>
      </w:r>
    </w:p>
    <w:p w14:paraId="194C48CE" w14:textId="77777777" w:rsidR="00F45C7F" w:rsidRPr="0096116B" w:rsidRDefault="00185F7D" w:rsidP="00185F7D">
      <w:pPr>
        <w:pStyle w:val="SingleTxtG"/>
      </w:pPr>
      <w:r>
        <w:t>105.</w:t>
      </w:r>
      <w:r>
        <w:tab/>
      </w:r>
      <w:r w:rsidR="00F45C7F" w:rsidRPr="0096116B">
        <w:t xml:space="preserve">The SBSTA acknowledged that the additional information provided by developed country Parties, during the activities referred to in </w:t>
      </w:r>
      <w:r w:rsidR="00F45C7F" w:rsidRPr="00103AAF">
        <w:t xml:space="preserve">paragraph </w:t>
      </w:r>
      <w:r w:rsidR="00A631C0" w:rsidRPr="00103AAF">
        <w:t>10</w:t>
      </w:r>
      <w:r w:rsidR="00CC062C" w:rsidRPr="00103AAF">
        <w:t>3</w:t>
      </w:r>
      <w:r w:rsidR="00F45C7F" w:rsidRPr="00103AAF">
        <w:t xml:space="preserve"> above</w:t>
      </w:r>
      <w:r w:rsidR="00F45C7F" w:rsidRPr="0096116B">
        <w:t xml:space="preserve">, regarding the clarification of their targets and associated assumptions and conditions related to the ambition of the pledges as outlined in decision 2/CP.17, paragraph 5, increased the transparency of the targets and helped to facilitate the consideration of the comparability of efforts among developed country Parties. </w:t>
      </w:r>
    </w:p>
    <w:p w14:paraId="194C48CF" w14:textId="77777777" w:rsidR="00F45C7F" w:rsidRPr="0096116B" w:rsidRDefault="00185F7D" w:rsidP="00185F7D">
      <w:pPr>
        <w:pStyle w:val="SingleTxtG"/>
      </w:pPr>
      <w:r>
        <w:t>106.</w:t>
      </w:r>
      <w:r>
        <w:tab/>
      </w:r>
      <w:r w:rsidR="00F45C7F" w:rsidRPr="0096116B">
        <w:t xml:space="preserve">The SBSTA also acknowledged the discussions on the transparency of, and reporting on, the use of carbon credits from market-based mechanisms. </w:t>
      </w:r>
    </w:p>
    <w:p w14:paraId="194C48D0" w14:textId="77777777" w:rsidR="00F45C7F" w:rsidRPr="00F45C7F" w:rsidRDefault="00185F7D" w:rsidP="00185F7D">
      <w:pPr>
        <w:pStyle w:val="SingleTxtG"/>
      </w:pPr>
      <w:bookmarkStart w:id="283" w:name="_Ref409439118"/>
      <w:r>
        <w:t>107.</w:t>
      </w:r>
      <w:r>
        <w:tab/>
      </w:r>
      <w:r w:rsidR="00F45C7F" w:rsidRPr="0096116B">
        <w:t>The SBSTA noted that there is more than one approach to account for the role of LULUCF in achieving developed country Party targets. Developed country Parties are mainly using two approaches: the activity-based approach and the land-based approach. Regarding the comparability of the efforts among developed country Parties, the SBSTA acknowledged that comprehensive, complete and consistent coverage of the reported information is more significant than the choice of approach.</w:t>
      </w:r>
      <w:bookmarkEnd w:id="283"/>
    </w:p>
    <w:p w14:paraId="194C48D1" w14:textId="77777777" w:rsidR="00AD7E14" w:rsidRPr="00AD7E14" w:rsidRDefault="00185F7D" w:rsidP="00185F7D">
      <w:pPr>
        <w:pStyle w:val="HChG"/>
        <w:rPr>
          <w:rStyle w:val="SingleTxtGChar"/>
          <w:b w:val="0"/>
          <w:sz w:val="20"/>
        </w:rPr>
      </w:pPr>
      <w:bookmarkStart w:id="284" w:name="_Toc409437649"/>
      <w:r>
        <w:lastRenderedPageBreak/>
        <w:tab/>
        <w:t>XIV.</w:t>
      </w:r>
      <w:r>
        <w:tab/>
      </w:r>
      <w:r w:rsidR="005C610A" w:rsidRPr="00984D95">
        <w:t>Reports on other activities</w:t>
      </w:r>
      <w:bookmarkEnd w:id="284"/>
      <w:r w:rsidR="00AD7E14">
        <w:br/>
      </w:r>
      <w:r w:rsidR="0017553D">
        <w:rPr>
          <w:rStyle w:val="SingleTxtGChar"/>
          <w:b w:val="0"/>
          <w:sz w:val="20"/>
        </w:rPr>
        <w:t xml:space="preserve">(Agenda </w:t>
      </w:r>
      <w:r w:rsidR="00AD7E14" w:rsidRPr="00AD7E14">
        <w:rPr>
          <w:rStyle w:val="SingleTxtGChar"/>
          <w:b w:val="0"/>
          <w:sz w:val="20"/>
        </w:rPr>
        <w:t>item 14)</w:t>
      </w:r>
    </w:p>
    <w:p w14:paraId="194C48D2" w14:textId="77777777" w:rsidR="00AD7E14" w:rsidRPr="00984D95" w:rsidRDefault="00185F7D" w:rsidP="00185F7D">
      <w:pPr>
        <w:pStyle w:val="H1G"/>
        <w:tabs>
          <w:tab w:val="right" w:pos="850"/>
        </w:tabs>
        <w:rPr>
          <w:rStyle w:val="SingleTxtGChar"/>
          <w:b w:val="0"/>
          <w:sz w:val="20"/>
        </w:rPr>
      </w:pPr>
      <w:bookmarkStart w:id="285" w:name="_Toc409437650"/>
      <w:r>
        <w:tab/>
        <w:t>A.</w:t>
      </w:r>
      <w:r>
        <w:tab/>
      </w:r>
      <w:r w:rsidR="00386D69" w:rsidRPr="00984D95">
        <w:t>Annual</w:t>
      </w:r>
      <w:r w:rsidR="00386D69" w:rsidRPr="00984D95">
        <w:rPr>
          <w:bCs/>
        </w:rPr>
        <w:t xml:space="preserve"> </w:t>
      </w:r>
      <w:r w:rsidR="00386D69" w:rsidRPr="00984D95">
        <w:t>report on the technical review of information reported under the Convention related to biennial reports and national communications by Parties included in Annex I to the Convention</w:t>
      </w:r>
      <w:bookmarkEnd w:id="285"/>
      <w:r w:rsidR="00AD7E14">
        <w:br/>
      </w:r>
      <w:r w:rsidR="00AD7E14" w:rsidRPr="00984D95">
        <w:rPr>
          <w:rStyle w:val="SingleTxtGChar"/>
          <w:b w:val="0"/>
          <w:sz w:val="20"/>
        </w:rPr>
        <w:t>(Agenda sub-item 1</w:t>
      </w:r>
      <w:r w:rsidR="00AD7E14">
        <w:rPr>
          <w:rStyle w:val="SingleTxtGChar"/>
          <w:b w:val="0"/>
          <w:sz w:val="20"/>
        </w:rPr>
        <w:t>4(a</w:t>
      </w:r>
      <w:r w:rsidR="00AD7E14" w:rsidRPr="00984D95">
        <w:rPr>
          <w:rStyle w:val="SingleTxtGChar"/>
          <w:b w:val="0"/>
          <w:sz w:val="20"/>
        </w:rPr>
        <w:t>))</w:t>
      </w:r>
    </w:p>
    <w:p w14:paraId="194C48D3" w14:textId="77777777" w:rsidR="00386D69" w:rsidRDefault="00386D69" w:rsidP="00B7029C">
      <w:pPr>
        <w:pStyle w:val="RegH23G"/>
        <w:numPr>
          <w:ilvl w:val="0"/>
          <w:numId w:val="0"/>
        </w:numPr>
        <w:ind w:left="851" w:hanging="454"/>
      </w:pPr>
      <w:r w:rsidRPr="00984D95">
        <w:t>Proceedings</w:t>
      </w:r>
    </w:p>
    <w:p w14:paraId="194C48D4" w14:textId="77777777" w:rsidR="00182274" w:rsidRPr="00103AAF" w:rsidRDefault="00185F7D" w:rsidP="00185F7D">
      <w:pPr>
        <w:pStyle w:val="SingleTxtG"/>
      </w:pPr>
      <w:bookmarkStart w:id="286" w:name="_Ref409439132"/>
      <w:r>
        <w:t>108.</w:t>
      </w:r>
      <w:r>
        <w:tab/>
      </w:r>
      <w:r w:rsidR="00182274">
        <w:t xml:space="preserve">The </w:t>
      </w:r>
      <w:r w:rsidR="007C0063" w:rsidRPr="007C0063">
        <w:t>SBSTA considered this agenda sub-item at its 1</w:t>
      </w:r>
      <w:r w:rsidR="007C0063" w:rsidRPr="007C0063">
        <w:rPr>
          <w:vertAlign w:val="superscript"/>
        </w:rPr>
        <w:t>st</w:t>
      </w:r>
      <w:r w:rsidR="007C0063">
        <w:t xml:space="preserve"> </w:t>
      </w:r>
      <w:r w:rsidR="007C0063" w:rsidRPr="007C0063">
        <w:t>meeting</w:t>
      </w:r>
      <w:r w:rsidR="00F9653D">
        <w:t xml:space="preserve"> and took note of the information contained </w:t>
      </w:r>
      <w:r w:rsidR="00F9653D" w:rsidRPr="00103AAF">
        <w:t>in</w:t>
      </w:r>
      <w:r w:rsidR="00F66A32" w:rsidRPr="00103AAF">
        <w:t xml:space="preserve"> document FCCC/SBSTA/2014</w:t>
      </w:r>
      <w:r w:rsidR="007C0063" w:rsidRPr="00103AAF">
        <w:t xml:space="preserve">/INF.20. </w:t>
      </w:r>
      <w:bookmarkEnd w:id="286"/>
    </w:p>
    <w:p w14:paraId="194C48D5" w14:textId="77777777" w:rsidR="00386D69" w:rsidRPr="00103AAF" w:rsidRDefault="00185F7D" w:rsidP="00185F7D">
      <w:pPr>
        <w:pStyle w:val="H1G"/>
        <w:tabs>
          <w:tab w:val="right" w:pos="850"/>
        </w:tabs>
      </w:pPr>
      <w:bookmarkStart w:id="287" w:name="_Toc409437651"/>
      <w:r>
        <w:tab/>
        <w:t>B.</w:t>
      </w:r>
      <w:r>
        <w:tab/>
      </w:r>
      <w:r w:rsidR="00386D69" w:rsidRPr="00103AAF">
        <w:t>Annual report on the technical review of greenhouse gas inventories from Parties included in Annex I to the Convention</w:t>
      </w:r>
      <w:bookmarkEnd w:id="287"/>
      <w:r w:rsidR="00AD7E14" w:rsidRPr="00103AAF">
        <w:br/>
      </w:r>
      <w:r w:rsidR="00AD7E14" w:rsidRPr="00103AAF">
        <w:rPr>
          <w:rStyle w:val="SingleTxtGChar"/>
          <w:b w:val="0"/>
          <w:sz w:val="20"/>
        </w:rPr>
        <w:t>(Agenda sub-item 14(b))</w:t>
      </w:r>
    </w:p>
    <w:p w14:paraId="194C48D6" w14:textId="77777777" w:rsidR="00386D69" w:rsidRPr="00103AAF" w:rsidRDefault="00386D69" w:rsidP="00B7029C">
      <w:pPr>
        <w:pStyle w:val="RegH23G"/>
        <w:numPr>
          <w:ilvl w:val="0"/>
          <w:numId w:val="0"/>
        </w:numPr>
        <w:ind w:left="851" w:hanging="454"/>
      </w:pPr>
      <w:r w:rsidRPr="00103AAF">
        <w:t>Proceedings</w:t>
      </w:r>
    </w:p>
    <w:p w14:paraId="194C48D7" w14:textId="77777777" w:rsidR="007C0063" w:rsidRPr="00103AAF" w:rsidRDefault="00185F7D" w:rsidP="00185F7D">
      <w:pPr>
        <w:pStyle w:val="SingleTxtG"/>
      </w:pPr>
      <w:bookmarkStart w:id="288" w:name="_Ref409439148"/>
      <w:r>
        <w:t>109.</w:t>
      </w:r>
      <w:r>
        <w:tab/>
      </w:r>
      <w:r w:rsidR="007C0063" w:rsidRPr="00103AAF">
        <w:t>The SBSTA considered this agenda sub-item at its 1</w:t>
      </w:r>
      <w:r w:rsidR="007C0063" w:rsidRPr="00103AAF">
        <w:rPr>
          <w:vertAlign w:val="superscript"/>
        </w:rPr>
        <w:t>st</w:t>
      </w:r>
      <w:r w:rsidR="007C0063" w:rsidRPr="00103AAF">
        <w:t xml:space="preserve"> meeting</w:t>
      </w:r>
      <w:r w:rsidR="00F9653D" w:rsidRPr="00103AAF">
        <w:t xml:space="preserve"> and took note of the information contained in </w:t>
      </w:r>
      <w:r w:rsidR="007C0063" w:rsidRPr="00103AAF">
        <w:t xml:space="preserve">document </w:t>
      </w:r>
      <w:r w:rsidR="00F66A32" w:rsidRPr="00103AAF">
        <w:t>FCCC/SBSTA/2014</w:t>
      </w:r>
      <w:r w:rsidR="007C0063" w:rsidRPr="00103AAF">
        <w:t xml:space="preserve">/INF.17. </w:t>
      </w:r>
      <w:bookmarkEnd w:id="288"/>
    </w:p>
    <w:p w14:paraId="194C48D8" w14:textId="77777777" w:rsidR="005C610A" w:rsidRPr="00984D95" w:rsidRDefault="00185F7D" w:rsidP="00185F7D">
      <w:pPr>
        <w:pStyle w:val="H1G"/>
        <w:tabs>
          <w:tab w:val="right" w:pos="850"/>
        </w:tabs>
      </w:pPr>
      <w:bookmarkStart w:id="289" w:name="_Toc409437652"/>
      <w:r>
        <w:tab/>
        <w:t>C.</w:t>
      </w:r>
      <w:r>
        <w:tab/>
      </w:r>
      <w:r w:rsidR="00386D69" w:rsidRPr="00103AAF">
        <w:t>Annual report on the technical review of greenhouse</w:t>
      </w:r>
      <w:r w:rsidR="00386D69" w:rsidRPr="00984D95">
        <w:t xml:space="preserve"> gas inventories and other information reported by Parties included in Annex I to the Convention that are also Parties to the Kyoto Protocol under Article 7, paragraph 1, of the Kyoto Protocol</w:t>
      </w:r>
      <w:bookmarkEnd w:id="289"/>
      <w:r w:rsidR="00AD7E14">
        <w:br/>
      </w:r>
      <w:r w:rsidR="00AD7E14" w:rsidRPr="00AD7E14">
        <w:rPr>
          <w:rStyle w:val="SingleTxtGChar"/>
          <w:b w:val="0"/>
          <w:sz w:val="20"/>
        </w:rPr>
        <w:t>(Agenda sub-item 14(</w:t>
      </w:r>
      <w:r w:rsidR="00AD7E14">
        <w:rPr>
          <w:rStyle w:val="SingleTxtGChar"/>
          <w:b w:val="0"/>
          <w:sz w:val="20"/>
        </w:rPr>
        <w:t>c</w:t>
      </w:r>
      <w:r w:rsidR="00AD7E14" w:rsidRPr="00AD7E14">
        <w:rPr>
          <w:rStyle w:val="SingleTxtGChar"/>
          <w:b w:val="0"/>
          <w:sz w:val="20"/>
        </w:rPr>
        <w:t>))</w:t>
      </w:r>
    </w:p>
    <w:p w14:paraId="194C48D9" w14:textId="77777777" w:rsidR="00386D69" w:rsidRDefault="00386D69" w:rsidP="00B7029C">
      <w:pPr>
        <w:pStyle w:val="RegH23G"/>
        <w:numPr>
          <w:ilvl w:val="0"/>
          <w:numId w:val="0"/>
        </w:numPr>
        <w:ind w:left="851" w:hanging="454"/>
      </w:pPr>
      <w:r w:rsidRPr="00865CD7">
        <w:t>Proceedings</w:t>
      </w:r>
    </w:p>
    <w:p w14:paraId="194C48DA" w14:textId="77777777" w:rsidR="007C0063" w:rsidRPr="00984D95" w:rsidRDefault="00185F7D" w:rsidP="00185F7D">
      <w:pPr>
        <w:pStyle w:val="SingleTxtG"/>
      </w:pPr>
      <w:bookmarkStart w:id="290" w:name="_Ref409439135"/>
      <w:bookmarkStart w:id="291" w:name="_Toc361321683"/>
      <w:bookmarkStart w:id="292" w:name="_Toc361321980"/>
      <w:bookmarkStart w:id="293" w:name="_Toc373495772"/>
      <w:bookmarkStart w:id="294" w:name="_Toc391892201"/>
      <w:bookmarkStart w:id="295" w:name="_Toc391892385"/>
      <w:r>
        <w:t>110.</w:t>
      </w:r>
      <w:r>
        <w:tab/>
      </w:r>
      <w:r w:rsidR="007C0063">
        <w:t xml:space="preserve">The </w:t>
      </w:r>
      <w:r w:rsidR="007C0063" w:rsidRPr="007C0063">
        <w:t xml:space="preserve">SBSTA </w:t>
      </w:r>
      <w:r w:rsidR="007C0063" w:rsidRPr="00103AAF">
        <w:t>considered this agenda sub-item at its 1</w:t>
      </w:r>
      <w:r w:rsidR="007C0063" w:rsidRPr="00103AAF">
        <w:rPr>
          <w:vertAlign w:val="superscript"/>
        </w:rPr>
        <w:t>st</w:t>
      </w:r>
      <w:r w:rsidR="007C0063" w:rsidRPr="00103AAF">
        <w:t xml:space="preserve"> meeting</w:t>
      </w:r>
      <w:r w:rsidR="004D0E32" w:rsidRPr="00103AAF">
        <w:t xml:space="preserve"> and took note of the information contained in </w:t>
      </w:r>
      <w:r w:rsidR="00F66A32" w:rsidRPr="00103AAF">
        <w:t>document FCCC/SBSTA/2014</w:t>
      </w:r>
      <w:r w:rsidR="007C0063" w:rsidRPr="00103AAF">
        <w:t>/INF.18</w:t>
      </w:r>
      <w:r w:rsidR="007C0063" w:rsidRPr="007C0063">
        <w:t>.</w:t>
      </w:r>
      <w:bookmarkEnd w:id="290"/>
    </w:p>
    <w:p w14:paraId="194C48DB" w14:textId="77777777" w:rsidR="003D5414" w:rsidRPr="00231E5A" w:rsidRDefault="00185F7D" w:rsidP="00185F7D">
      <w:pPr>
        <w:pStyle w:val="HChG"/>
        <w:rPr>
          <w:rStyle w:val="SingleTxtGChar"/>
          <w:b w:val="0"/>
          <w:sz w:val="20"/>
        </w:rPr>
      </w:pPr>
      <w:bookmarkStart w:id="296" w:name="_Toc409437653"/>
      <w:r>
        <w:tab/>
        <w:t>XV.</w:t>
      </w:r>
      <w:r>
        <w:tab/>
      </w:r>
      <w:r w:rsidR="003D5414" w:rsidRPr="00984D95">
        <w:t>Other</w:t>
      </w:r>
      <w:r w:rsidR="003D5414" w:rsidRPr="00984D95">
        <w:rPr>
          <w:rStyle w:val="RegHChGCharChar"/>
          <w:bCs/>
        </w:rPr>
        <w:t xml:space="preserve"> </w:t>
      </w:r>
      <w:r w:rsidR="003D5414" w:rsidRPr="00984D95">
        <w:t>matters</w:t>
      </w:r>
      <w:r w:rsidR="003D5414" w:rsidRPr="00865CD7">
        <w:t xml:space="preserve"> </w:t>
      </w:r>
      <w:r w:rsidR="003D5414" w:rsidRPr="00865CD7">
        <w:br/>
      </w:r>
      <w:r w:rsidR="00C90E16">
        <w:rPr>
          <w:rStyle w:val="SingleTxtGChar"/>
          <w:b w:val="0"/>
          <w:sz w:val="20"/>
        </w:rPr>
        <w:t>(Agenda item 15</w:t>
      </w:r>
      <w:r w:rsidR="003D5414" w:rsidRPr="00231E5A">
        <w:rPr>
          <w:rStyle w:val="SingleTxtGChar"/>
          <w:b w:val="0"/>
          <w:sz w:val="20"/>
        </w:rPr>
        <w:t>)</w:t>
      </w:r>
      <w:bookmarkEnd w:id="291"/>
      <w:bookmarkEnd w:id="292"/>
      <w:bookmarkEnd w:id="293"/>
      <w:bookmarkEnd w:id="294"/>
      <w:bookmarkEnd w:id="295"/>
      <w:bookmarkEnd w:id="296"/>
    </w:p>
    <w:p w14:paraId="194C48DC" w14:textId="77777777" w:rsidR="00A57B81" w:rsidRPr="009055DC" w:rsidRDefault="00185F7D" w:rsidP="00185F7D">
      <w:pPr>
        <w:pStyle w:val="SingleTxtG"/>
      </w:pPr>
      <w:bookmarkStart w:id="297" w:name="_Ref362356392"/>
      <w:bookmarkStart w:id="298" w:name="_Ref326931785"/>
      <w:bookmarkStart w:id="299" w:name="_Toc231126873"/>
      <w:bookmarkStart w:id="300" w:name="_Toc261965579"/>
      <w:bookmarkStart w:id="301" w:name="_Toc267320470"/>
      <w:bookmarkStart w:id="302" w:name="_Toc279431838"/>
      <w:bookmarkStart w:id="303" w:name="_Toc297037341"/>
      <w:bookmarkStart w:id="304" w:name="_Toc305764185"/>
      <w:bookmarkStart w:id="305" w:name="_Toc328480816"/>
      <w:bookmarkStart w:id="306" w:name="_Toc361321687"/>
      <w:bookmarkStart w:id="307" w:name="_Toc361321984"/>
      <w:bookmarkStart w:id="308" w:name="_Toc373495773"/>
      <w:r>
        <w:t>111.</w:t>
      </w:r>
      <w:r>
        <w:tab/>
      </w:r>
      <w:r w:rsidR="00A57B81" w:rsidRPr="009055DC">
        <w:t>No matters were raised under this item.</w:t>
      </w:r>
      <w:bookmarkEnd w:id="297"/>
      <w:r w:rsidR="00A57B81" w:rsidRPr="009055DC">
        <w:t xml:space="preserve"> </w:t>
      </w:r>
      <w:bookmarkEnd w:id="298"/>
    </w:p>
    <w:p w14:paraId="194C48DD" w14:textId="77777777" w:rsidR="003D5414" w:rsidRPr="00231E5A" w:rsidRDefault="00185F7D" w:rsidP="00185F7D">
      <w:pPr>
        <w:pStyle w:val="HChG"/>
        <w:rPr>
          <w:rStyle w:val="SingleTxtGChar"/>
          <w:b w:val="0"/>
          <w:sz w:val="20"/>
        </w:rPr>
      </w:pPr>
      <w:bookmarkStart w:id="309" w:name="_Toc391892202"/>
      <w:bookmarkStart w:id="310" w:name="_Toc391892386"/>
      <w:bookmarkStart w:id="311" w:name="_Toc409437654"/>
      <w:r>
        <w:tab/>
        <w:t>XVI.</w:t>
      </w:r>
      <w:r>
        <w:tab/>
      </w:r>
      <w:r w:rsidR="003F66A5" w:rsidRPr="00984D95">
        <w:t xml:space="preserve">Closure of and report </w:t>
      </w:r>
      <w:r w:rsidR="003D5414" w:rsidRPr="00984D95">
        <w:t>on</w:t>
      </w:r>
      <w:r w:rsidR="003D5414" w:rsidRPr="00984D95">
        <w:rPr>
          <w:rStyle w:val="RegHChGCharChar"/>
          <w:bCs/>
        </w:rPr>
        <w:t xml:space="preserve"> </w:t>
      </w:r>
      <w:r w:rsidR="003D5414" w:rsidRPr="00984D95">
        <w:t>the</w:t>
      </w:r>
      <w:r w:rsidR="003D5414" w:rsidRPr="00984D95">
        <w:rPr>
          <w:rStyle w:val="RegHChGCharChar"/>
          <w:bCs/>
        </w:rPr>
        <w:t xml:space="preserve"> </w:t>
      </w:r>
      <w:r w:rsidR="003D5414" w:rsidRPr="00984D95">
        <w:t>session</w:t>
      </w:r>
      <w:r w:rsidR="003D5414" w:rsidRPr="00865CD7">
        <w:t xml:space="preserve"> </w:t>
      </w:r>
      <w:r w:rsidR="003D5414" w:rsidRPr="00865CD7">
        <w:br/>
      </w:r>
      <w:r w:rsidR="00C90E16">
        <w:rPr>
          <w:rStyle w:val="SingleTxtGChar"/>
          <w:b w:val="0"/>
          <w:sz w:val="20"/>
        </w:rPr>
        <w:t>(Agenda item 16</w:t>
      </w:r>
      <w:r w:rsidR="003D5414" w:rsidRPr="00231E5A">
        <w:rPr>
          <w:rStyle w:val="SingleTxtGChar"/>
          <w:b w:val="0"/>
          <w:sz w:val="20"/>
        </w:rPr>
        <w:t>)</w:t>
      </w:r>
      <w:bookmarkEnd w:id="299"/>
      <w:bookmarkEnd w:id="300"/>
      <w:bookmarkEnd w:id="301"/>
      <w:bookmarkEnd w:id="302"/>
      <w:bookmarkEnd w:id="303"/>
      <w:bookmarkEnd w:id="304"/>
      <w:bookmarkEnd w:id="305"/>
      <w:bookmarkEnd w:id="306"/>
      <w:bookmarkEnd w:id="307"/>
      <w:bookmarkEnd w:id="308"/>
      <w:bookmarkEnd w:id="309"/>
      <w:bookmarkEnd w:id="310"/>
      <w:bookmarkEnd w:id="311"/>
    </w:p>
    <w:p w14:paraId="194C48DE" w14:textId="77777777" w:rsidR="008C5BC0" w:rsidRPr="005D76B8" w:rsidRDefault="00185F7D" w:rsidP="00185F7D">
      <w:pPr>
        <w:pStyle w:val="H23G"/>
      </w:pPr>
      <w:r>
        <w:tab/>
        <w:t>1.</w:t>
      </w:r>
      <w:r>
        <w:tab/>
      </w:r>
      <w:r w:rsidR="008C5BC0" w:rsidRPr="005D76B8">
        <w:t>Administrative and budgetary implications</w:t>
      </w:r>
      <w:r w:rsidR="005D76B8" w:rsidRPr="005D76B8">
        <w:t xml:space="preserve"> </w:t>
      </w:r>
    </w:p>
    <w:p w14:paraId="194C48DF" w14:textId="77777777" w:rsidR="00C913EA" w:rsidRPr="00103AAF" w:rsidRDefault="00185F7D" w:rsidP="00185F7D">
      <w:pPr>
        <w:pStyle w:val="SingleTxtG"/>
      </w:pPr>
      <w:bookmarkStart w:id="312" w:name="_Ref326931827"/>
      <w:r>
        <w:t>112.</w:t>
      </w:r>
      <w:r>
        <w:tab/>
      </w:r>
      <w:r w:rsidR="00C913EA" w:rsidRPr="009055DC">
        <w:t xml:space="preserve">At the </w:t>
      </w:r>
      <w:r w:rsidR="00C913EA">
        <w:t>2</w:t>
      </w:r>
      <w:r w:rsidR="00C913EA" w:rsidRPr="00C913EA">
        <w:rPr>
          <w:vertAlign w:val="superscript"/>
        </w:rPr>
        <w:t>nd</w:t>
      </w:r>
      <w:r w:rsidR="00C913EA">
        <w:t xml:space="preserve"> </w:t>
      </w:r>
      <w:r w:rsidR="00C913EA" w:rsidRPr="009055DC">
        <w:t xml:space="preserve">meeting, </w:t>
      </w:r>
      <w:r w:rsidR="00B0242A">
        <w:t>the secretariat</w:t>
      </w:r>
      <w:r w:rsidR="00C913EA" w:rsidRPr="009055DC">
        <w:t xml:space="preserve"> provided a preliminary evaluation of the administrative and budgetary implications of </w:t>
      </w:r>
      <w:r w:rsidR="00C913EA">
        <w:t xml:space="preserve">the </w:t>
      </w:r>
      <w:r w:rsidR="00C913EA" w:rsidRPr="009055DC">
        <w:t>conclusions adopted during the session</w:t>
      </w:r>
      <w:r w:rsidR="00772C4F">
        <w:t xml:space="preserve"> pursuant to</w:t>
      </w:r>
      <w:r w:rsidR="00C913EA" w:rsidRPr="009055DC">
        <w:t xml:space="preserve"> </w:t>
      </w:r>
      <w:r w:rsidR="00C913EA" w:rsidRPr="003D0E96">
        <w:t xml:space="preserve">decision </w:t>
      </w:r>
      <w:r w:rsidR="00C913EA" w:rsidRPr="00370D70">
        <w:t>16/CP.9, paragraph 20,</w:t>
      </w:r>
      <w:r w:rsidR="00C913EA" w:rsidRPr="003D0E96">
        <w:t xml:space="preserve"> </w:t>
      </w:r>
      <w:r w:rsidR="00B239B3">
        <w:t>whereby</w:t>
      </w:r>
      <w:r w:rsidR="00C913EA" w:rsidRPr="009055DC">
        <w:t xml:space="preserve"> the Executive Secretary </w:t>
      </w:r>
      <w:r w:rsidR="00B239B3">
        <w:t xml:space="preserve">is </w:t>
      </w:r>
      <w:r w:rsidR="00C913EA" w:rsidRPr="009055DC">
        <w:t xml:space="preserve">to provide </w:t>
      </w:r>
      <w:r w:rsidR="00C913EA" w:rsidRPr="009055DC">
        <w:lastRenderedPageBreak/>
        <w:t>an indication of the administrative and budgetary implications of decisions</w:t>
      </w:r>
      <w:r w:rsidR="00C913EA" w:rsidRPr="009055DC">
        <w:rPr>
          <w:sz w:val="18"/>
          <w:szCs w:val="18"/>
          <w:vertAlign w:val="superscript"/>
        </w:rPr>
        <w:footnoteReference w:id="83"/>
      </w:r>
      <w:r w:rsidR="00C913EA" w:rsidRPr="009055DC">
        <w:t xml:space="preserve"> if these cannot be met from </w:t>
      </w:r>
      <w:r w:rsidR="00C913EA" w:rsidRPr="00103AAF">
        <w:t>existing resources within the core budget.</w:t>
      </w:r>
      <w:bookmarkEnd w:id="312"/>
      <w:r w:rsidR="00C913EA" w:rsidRPr="00103AAF">
        <w:t xml:space="preserve"> </w:t>
      </w:r>
    </w:p>
    <w:p w14:paraId="194C48E0" w14:textId="77777777" w:rsidR="009322C8" w:rsidRPr="00103AAF" w:rsidRDefault="00185F7D" w:rsidP="00185F7D">
      <w:pPr>
        <w:pStyle w:val="SingleTxtG"/>
      </w:pPr>
      <w:r>
        <w:t>113.</w:t>
      </w:r>
      <w:r>
        <w:tab/>
      </w:r>
      <w:r w:rsidR="00111C95" w:rsidRPr="00103AAF">
        <w:t xml:space="preserve">The Deputy Executive Secretary informed Parties that </w:t>
      </w:r>
      <w:r w:rsidR="00CB6A19" w:rsidRPr="00103AAF">
        <w:t>some</w:t>
      </w:r>
      <w:r w:rsidR="00111C95" w:rsidRPr="00103AAF">
        <w:t xml:space="preserve"> activities </w:t>
      </w:r>
      <w:r w:rsidR="004F00BB" w:rsidRPr="00103AAF">
        <w:t>resulting from</w:t>
      </w:r>
      <w:r w:rsidR="00111C95" w:rsidRPr="00103AAF">
        <w:t xml:space="preserve"> the ne</w:t>
      </w:r>
      <w:r w:rsidR="001F0682" w:rsidRPr="00103AAF">
        <w:t>gotiations at this session call</w:t>
      </w:r>
      <w:r w:rsidR="00111C95" w:rsidRPr="00103AAF">
        <w:t xml:space="preserve"> for </w:t>
      </w:r>
      <w:r w:rsidR="00C92818" w:rsidRPr="00103AAF">
        <w:t xml:space="preserve">further </w:t>
      </w:r>
      <w:r w:rsidR="00111C95" w:rsidRPr="00103AAF">
        <w:t>support by the secr</w:t>
      </w:r>
      <w:r w:rsidR="001F0682" w:rsidRPr="00103AAF">
        <w:t>etariat and, therefore, require</w:t>
      </w:r>
      <w:r w:rsidR="00111C95" w:rsidRPr="00103AAF">
        <w:t xml:space="preserve"> additional resources in the coming year over an</w:t>
      </w:r>
      <w:r w:rsidR="001F0682" w:rsidRPr="00103AAF">
        <w:t xml:space="preserve">d above the core budget for </w:t>
      </w:r>
      <w:r w:rsidR="009322C8" w:rsidRPr="00103AAF">
        <w:t>2014–</w:t>
      </w:r>
      <w:r w:rsidR="00103AAF">
        <w:t>2015</w:t>
      </w:r>
      <w:r w:rsidR="00111C95" w:rsidRPr="00103AAF">
        <w:t>.</w:t>
      </w:r>
      <w:r w:rsidR="00096CD1" w:rsidRPr="00103AAF">
        <w:rPr>
          <w:sz w:val="32"/>
          <w:szCs w:val="32"/>
        </w:rPr>
        <w:t xml:space="preserve"> </w:t>
      </w:r>
    </w:p>
    <w:p w14:paraId="194C48E1" w14:textId="77777777" w:rsidR="001F0682" w:rsidRPr="005D76B8" w:rsidRDefault="00185F7D" w:rsidP="00185F7D">
      <w:pPr>
        <w:pStyle w:val="H23G"/>
      </w:pPr>
      <w:r>
        <w:tab/>
        <w:t>2.</w:t>
      </w:r>
      <w:r>
        <w:tab/>
      </w:r>
      <w:r w:rsidR="001F0682" w:rsidRPr="005D76B8">
        <w:t>Closure of and report on the session</w:t>
      </w:r>
    </w:p>
    <w:p w14:paraId="194C48E2" w14:textId="77777777" w:rsidR="00DE1D50" w:rsidRDefault="00185F7D" w:rsidP="00185F7D">
      <w:pPr>
        <w:pStyle w:val="SingleTxtG"/>
      </w:pPr>
      <w:bookmarkStart w:id="313" w:name="_Ref326931811"/>
      <w:r>
        <w:t>114.</w:t>
      </w:r>
      <w:r>
        <w:tab/>
      </w:r>
      <w:r w:rsidR="00E0357E">
        <w:t>A</w:t>
      </w:r>
      <w:r w:rsidR="00DE1D50">
        <w:t>t its 2</w:t>
      </w:r>
      <w:r w:rsidR="00DE1D50">
        <w:rPr>
          <w:vertAlign w:val="superscript"/>
        </w:rPr>
        <w:t>nd</w:t>
      </w:r>
      <w:r w:rsidR="00DE1D50">
        <w:t xml:space="preserve"> meeting, the SBSTA considered and adopted the draft report on SBSTA 41.</w:t>
      </w:r>
      <w:r w:rsidR="001E6223">
        <w:rPr>
          <w:rStyle w:val="FootnoteReference"/>
        </w:rPr>
        <w:footnoteReference w:id="84"/>
      </w:r>
      <w:r w:rsidR="00DE1D50">
        <w:t xml:space="preserve"> At the same meeting, on a proposal by the Chair, the SBSTA authorized the Rapporteur to complete the report on the session, with the assistance of the secretariat and under the guidance of the Chair.</w:t>
      </w:r>
      <w:bookmarkEnd w:id="313"/>
    </w:p>
    <w:p w14:paraId="194C48E3" w14:textId="77777777" w:rsidR="00A64F2D" w:rsidRDefault="00185F7D" w:rsidP="00185F7D">
      <w:pPr>
        <w:pStyle w:val="SingleTxtG"/>
      </w:pPr>
      <w:bookmarkStart w:id="314" w:name="_Ref326931836"/>
      <w:r>
        <w:t>115.</w:t>
      </w:r>
      <w:r>
        <w:tab/>
      </w:r>
      <w:r w:rsidR="00800C1A" w:rsidRPr="00865CD7">
        <w:t xml:space="preserve">At </w:t>
      </w:r>
      <w:r w:rsidR="00E0357E">
        <w:t>the</w:t>
      </w:r>
      <w:r w:rsidR="00E0357E" w:rsidRPr="00865CD7">
        <w:t xml:space="preserve"> </w:t>
      </w:r>
      <w:r w:rsidR="00DE1D50">
        <w:t xml:space="preserve">same </w:t>
      </w:r>
      <w:r w:rsidR="00800C1A" w:rsidRPr="00865CD7">
        <w:t>meeting, closing statements were made by</w:t>
      </w:r>
      <w:r w:rsidR="00F1205D" w:rsidRPr="00865CD7">
        <w:t xml:space="preserve"> </w:t>
      </w:r>
      <w:r w:rsidR="00A64F2D" w:rsidRPr="00103AAF">
        <w:t xml:space="preserve">representatives of </w:t>
      </w:r>
      <w:r w:rsidR="000F3CBD" w:rsidRPr="00103AAF">
        <w:t>1</w:t>
      </w:r>
      <w:r w:rsidR="00CC062C" w:rsidRPr="00103AAF">
        <w:t>2</w:t>
      </w:r>
      <w:r w:rsidR="00A64F2D" w:rsidRPr="00103AAF">
        <w:t xml:space="preserve"> </w:t>
      </w:r>
      <w:r w:rsidR="005C77E4" w:rsidRPr="00103AAF">
        <w:t>Parties</w:t>
      </w:r>
      <w:r w:rsidR="00A64F2D" w:rsidRPr="00103AAF">
        <w:t>,</w:t>
      </w:r>
      <w:r w:rsidR="005C77E4" w:rsidRPr="00103AAF">
        <w:t xml:space="preserve"> </w:t>
      </w:r>
      <w:r w:rsidR="00800C1A" w:rsidRPr="00103AAF">
        <w:t xml:space="preserve">including on behalf of </w:t>
      </w:r>
      <w:r w:rsidR="005D76B8" w:rsidRPr="00103AAF">
        <w:t xml:space="preserve">the </w:t>
      </w:r>
      <w:r w:rsidR="00CC062C" w:rsidRPr="00103AAF">
        <w:t>G77 and China, the EIG, the EU and its 28 member</w:t>
      </w:r>
      <w:r w:rsidR="00CC062C">
        <w:t xml:space="preserve"> States, the Umbrella </w:t>
      </w:r>
      <w:r w:rsidR="00A72BB6">
        <w:t>G</w:t>
      </w:r>
      <w:r w:rsidR="00CC062C">
        <w:t xml:space="preserve">roup, the </w:t>
      </w:r>
      <w:r w:rsidR="005D76B8">
        <w:t xml:space="preserve">Alliance of Small Island </w:t>
      </w:r>
      <w:r w:rsidR="005D76B8" w:rsidRPr="005D76B8">
        <w:t>States</w:t>
      </w:r>
      <w:r w:rsidR="00A64F2D">
        <w:t>,</w:t>
      </w:r>
      <w:r w:rsidR="005D76B8" w:rsidRPr="005D76B8">
        <w:t xml:space="preserve"> </w:t>
      </w:r>
      <w:r w:rsidR="00A64F2D" w:rsidRPr="009C37F4">
        <w:t>the Central American Integration System</w:t>
      </w:r>
      <w:r w:rsidR="00A64F2D" w:rsidRPr="005D76B8">
        <w:t xml:space="preserve">, </w:t>
      </w:r>
      <w:r w:rsidR="00A64F2D">
        <w:t xml:space="preserve">the </w:t>
      </w:r>
      <w:r w:rsidR="00A64F2D" w:rsidRPr="009C37F4">
        <w:t>Coalition for Rainforest Nations</w:t>
      </w:r>
      <w:r w:rsidR="00A64F2D">
        <w:t xml:space="preserve"> and the </w:t>
      </w:r>
      <w:r w:rsidR="005D76B8" w:rsidRPr="005D76B8">
        <w:t>LDCs</w:t>
      </w:r>
      <w:r w:rsidR="00F1205D" w:rsidRPr="005D76B8">
        <w:t xml:space="preserve">. Statements were also made </w:t>
      </w:r>
      <w:r w:rsidR="00E13516" w:rsidRPr="005D76B8">
        <w:t xml:space="preserve">by </w:t>
      </w:r>
      <w:r w:rsidR="005D76B8">
        <w:t xml:space="preserve">the co-facilitators of the SED and by </w:t>
      </w:r>
      <w:r w:rsidR="00E13516" w:rsidRPr="005D76B8">
        <w:t>representatives of environmental non-governmental organizations</w:t>
      </w:r>
      <w:r w:rsidR="000C36B6">
        <w:t xml:space="preserve"> (NGOs)</w:t>
      </w:r>
      <w:r w:rsidR="00A64F2D">
        <w:t>,</w:t>
      </w:r>
      <w:r w:rsidR="00E13516" w:rsidRPr="005D76B8">
        <w:t xml:space="preserve"> farmers</w:t>
      </w:r>
      <w:r w:rsidR="000C36B6">
        <w:t xml:space="preserve"> NGOs</w:t>
      </w:r>
      <w:r w:rsidR="00E13516" w:rsidRPr="005D76B8">
        <w:t xml:space="preserve">, research and independent </w:t>
      </w:r>
      <w:r w:rsidR="000C36B6">
        <w:t>NGOs</w:t>
      </w:r>
      <w:r w:rsidR="00E13516" w:rsidRPr="005D76B8">
        <w:t xml:space="preserve">, women and gender </w:t>
      </w:r>
      <w:r w:rsidR="000C36B6">
        <w:t>NGOs</w:t>
      </w:r>
      <w:r w:rsidR="00E13516" w:rsidRPr="005D76B8">
        <w:t xml:space="preserve">, youth </w:t>
      </w:r>
      <w:r w:rsidR="000C36B6">
        <w:t>NGOs</w:t>
      </w:r>
      <w:r w:rsidR="000F3CBD">
        <w:t>,</w:t>
      </w:r>
      <w:r w:rsidR="00E13516" w:rsidRPr="005D76B8">
        <w:t xml:space="preserve"> and business and industry </w:t>
      </w:r>
      <w:r w:rsidR="000C36B6">
        <w:t>NGOs</w:t>
      </w:r>
      <w:r w:rsidR="00F1205D" w:rsidRPr="005D76B8">
        <w:t>.</w:t>
      </w:r>
      <w:r w:rsidR="00800C1A" w:rsidRPr="005D76B8">
        <w:rPr>
          <w:rStyle w:val="FootnoteReference"/>
        </w:rPr>
        <w:footnoteReference w:id="85"/>
      </w:r>
      <w:r w:rsidR="00800C1A" w:rsidRPr="005D76B8">
        <w:t xml:space="preserve"> </w:t>
      </w:r>
    </w:p>
    <w:p w14:paraId="194C48E4" w14:textId="77777777" w:rsidR="005D76B8" w:rsidRPr="00455086" w:rsidRDefault="00185F7D" w:rsidP="00185F7D">
      <w:pPr>
        <w:pStyle w:val="SingleTxtG"/>
        <w:rPr>
          <w:u w:val="single"/>
        </w:rPr>
      </w:pPr>
      <w:r>
        <w:t>116.</w:t>
      </w:r>
      <w:r>
        <w:tab/>
      </w:r>
      <w:r w:rsidR="0090212E" w:rsidRPr="00455086">
        <w:t xml:space="preserve">The Executive Secretary, on behalf of the secretariat, paid tribute to the SBSTA Chair for </w:t>
      </w:r>
      <w:r w:rsidR="00F628DA" w:rsidRPr="00455086">
        <w:t xml:space="preserve">his </w:t>
      </w:r>
      <w:r w:rsidR="00446CE6" w:rsidRPr="00455086">
        <w:t xml:space="preserve">contribution </w:t>
      </w:r>
      <w:r w:rsidR="00F628DA" w:rsidRPr="00455086">
        <w:t>to the UNFCCC process</w:t>
      </w:r>
      <w:r w:rsidR="00446CE6" w:rsidRPr="00455086">
        <w:t xml:space="preserve"> in his </w:t>
      </w:r>
      <w:r w:rsidR="00F628DA" w:rsidRPr="00455086">
        <w:t xml:space="preserve">two years on the </w:t>
      </w:r>
      <w:r w:rsidR="00446CE6" w:rsidRPr="00455086">
        <w:t xml:space="preserve">Bureau </w:t>
      </w:r>
      <w:r w:rsidR="00F628DA" w:rsidRPr="00455086">
        <w:t xml:space="preserve">and one year as SBSTA </w:t>
      </w:r>
      <w:r w:rsidR="00446CE6" w:rsidRPr="00455086">
        <w:t>Chair</w:t>
      </w:r>
      <w:r w:rsidR="00F628DA" w:rsidRPr="00455086">
        <w:t>. She commended him for his calm and strong leadership, his productive outcomes</w:t>
      </w:r>
      <w:r w:rsidR="00446CE6" w:rsidRPr="00455086">
        <w:t xml:space="preserve"> constructed by</w:t>
      </w:r>
      <w:r w:rsidR="00F628DA" w:rsidRPr="00455086">
        <w:t xml:space="preserve"> working efficiently behind the scenes to find common ground </w:t>
      </w:r>
      <w:r w:rsidR="00446CE6" w:rsidRPr="00455086">
        <w:t xml:space="preserve">and </w:t>
      </w:r>
      <w:r w:rsidR="00F628DA" w:rsidRPr="00455086">
        <w:t xml:space="preserve">to advance issues, and his good cooperation with the SBI Chair. She further </w:t>
      </w:r>
      <w:r w:rsidR="00446CE6" w:rsidRPr="00455086">
        <w:t>underlined that he was</w:t>
      </w:r>
      <w:r w:rsidR="00F628DA" w:rsidRPr="00455086">
        <w:t xml:space="preserve"> instrumental in changing the working culture</w:t>
      </w:r>
      <w:bookmarkStart w:id="315" w:name="_Ref392164662"/>
      <w:bookmarkStart w:id="316" w:name="_Ref409439174"/>
      <w:bookmarkEnd w:id="314"/>
      <w:r w:rsidR="00F628DA" w:rsidRPr="00455086">
        <w:t xml:space="preserve"> of the UNFCCC by successfully implementing related rules and procedures.</w:t>
      </w:r>
    </w:p>
    <w:p w14:paraId="194C48E5" w14:textId="77777777" w:rsidR="00864B40" w:rsidRPr="00455086" w:rsidRDefault="00185F7D" w:rsidP="00185F7D">
      <w:pPr>
        <w:pStyle w:val="SingleTxtG"/>
        <w:rPr>
          <w:u w:val="single"/>
        </w:rPr>
      </w:pPr>
      <w:r>
        <w:t>117.</w:t>
      </w:r>
      <w:r>
        <w:tab/>
      </w:r>
      <w:r w:rsidR="00864B40" w:rsidRPr="00455086">
        <w:t>The Chair conclud</w:t>
      </w:r>
      <w:r w:rsidR="00446CE6" w:rsidRPr="00455086">
        <w:t>ed</w:t>
      </w:r>
      <w:r w:rsidR="00864B40" w:rsidRPr="00455086">
        <w:t xml:space="preserve"> his last session</w:t>
      </w:r>
      <w:r w:rsidR="00446CE6" w:rsidRPr="00455086">
        <w:t xml:space="preserve"> by</w:t>
      </w:r>
      <w:r w:rsidR="00864B40" w:rsidRPr="00455086">
        <w:t xml:space="preserve"> thank</w:t>
      </w:r>
      <w:r w:rsidR="00446CE6" w:rsidRPr="00455086">
        <w:t>ing</w:t>
      </w:r>
      <w:r w:rsidR="00864B40" w:rsidRPr="00455086">
        <w:t xml:space="preserve"> </w:t>
      </w:r>
      <w:bookmarkEnd w:id="315"/>
      <w:bookmarkEnd w:id="316"/>
      <w:r w:rsidR="00F626AF" w:rsidRPr="00455086">
        <w:t xml:space="preserve">everybody for having supported him and expressed appreciation </w:t>
      </w:r>
      <w:r w:rsidR="00446CE6" w:rsidRPr="00455086">
        <w:t xml:space="preserve">for his </w:t>
      </w:r>
      <w:r w:rsidR="00F626AF" w:rsidRPr="00455086">
        <w:t xml:space="preserve">experiences within the SBSTA and the friends he was able to make among </w:t>
      </w:r>
      <w:r w:rsidR="00446CE6" w:rsidRPr="00455086">
        <w:t xml:space="preserve">representatives of </w:t>
      </w:r>
      <w:r w:rsidR="00F626AF" w:rsidRPr="00455086">
        <w:t xml:space="preserve">Parties and the secretariat. He highlighted that time management </w:t>
      </w:r>
      <w:r w:rsidR="00446CE6" w:rsidRPr="00455086">
        <w:t xml:space="preserve">should </w:t>
      </w:r>
      <w:r w:rsidR="00F626AF" w:rsidRPr="00455086">
        <w:t xml:space="preserve">be centred around respect for the process and each </w:t>
      </w:r>
      <w:r w:rsidR="002B2410" w:rsidRPr="00455086">
        <w:t>other and</w:t>
      </w:r>
      <w:r w:rsidR="00F626AF" w:rsidRPr="00455086">
        <w:t xml:space="preserve"> that, together with the secretariat, the SBSTA had demonstrated that the </w:t>
      </w:r>
      <w:r w:rsidR="00446CE6" w:rsidRPr="00455086">
        <w:t xml:space="preserve">UNFCCC </w:t>
      </w:r>
      <w:r w:rsidR="00F626AF" w:rsidRPr="00455086">
        <w:t>work culture can be changed.</w:t>
      </w:r>
    </w:p>
    <w:p w14:paraId="194C48E6" w14:textId="77777777" w:rsidR="00E75D67" w:rsidRPr="00684248" w:rsidRDefault="003D5414" w:rsidP="00684248">
      <w:pPr>
        <w:pStyle w:val="SingleTxtG"/>
        <w:spacing w:before="240" w:after="0"/>
        <w:jc w:val="center"/>
        <w:rPr>
          <w:sz w:val="24"/>
          <w:szCs w:val="24"/>
          <w:u w:val="single"/>
        </w:rPr>
      </w:pPr>
      <w:r w:rsidRPr="00D74395">
        <w:rPr>
          <w:sz w:val="24"/>
          <w:szCs w:val="24"/>
          <w:u w:val="single"/>
        </w:rPr>
        <w:tab/>
      </w:r>
      <w:r w:rsidRPr="00D74395">
        <w:rPr>
          <w:sz w:val="24"/>
          <w:szCs w:val="24"/>
          <w:u w:val="single"/>
        </w:rPr>
        <w:tab/>
      </w:r>
      <w:r w:rsidRPr="00D74395">
        <w:rPr>
          <w:sz w:val="24"/>
          <w:szCs w:val="24"/>
          <w:u w:val="single"/>
        </w:rPr>
        <w:tab/>
      </w:r>
    </w:p>
    <w:sectPr w:rsidR="00E75D67" w:rsidRPr="00684248" w:rsidSect="00640BF9">
      <w:headerReference w:type="even" r:id="rId14"/>
      <w:headerReference w:type="default" r:id="rId15"/>
      <w:footerReference w:type="even" r:id="rId16"/>
      <w:footerReference w:type="default" r:id="rId17"/>
      <w:footerReference w:type="first" r:id="rId18"/>
      <w:pgSz w:w="11906" w:h="16838" w:code="9"/>
      <w:pgMar w:top="1701" w:right="1134" w:bottom="2268" w:left="1134" w:header="1134" w:footer="170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C48ED" w14:textId="77777777" w:rsidR="008C7D01" w:rsidRDefault="008C7D01">
      <w:r>
        <w:separator/>
      </w:r>
    </w:p>
  </w:endnote>
  <w:endnote w:type="continuationSeparator" w:id="0">
    <w:p w14:paraId="194C48EE" w14:textId="77777777" w:rsidR="008C7D01" w:rsidRDefault="008C7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Kozuka Gothic Pro L">
    <w:altName w:val="Yu Gothic"/>
    <w:panose1 w:val="00000000000000000000"/>
    <w:charset w:val="80"/>
    <w:family w:val="swiss"/>
    <w:notTrueType/>
    <w:pitch w:val="variable"/>
    <w:sig w:usb0="00000000" w:usb1="2AC71C11" w:usb2="00000012" w:usb3="00000000" w:csb0="0002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C48F1" w14:textId="77777777" w:rsidR="008C7D01" w:rsidRPr="003D5414" w:rsidRDefault="008C7D01" w:rsidP="003D5414">
    <w:pPr>
      <w:pStyle w:val="Footer"/>
      <w:tabs>
        <w:tab w:val="right" w:pos="9638"/>
      </w:tabs>
    </w:pPr>
    <w:r w:rsidRPr="003D5414">
      <w:rPr>
        <w:b/>
        <w:sz w:val="18"/>
      </w:rPr>
      <w:fldChar w:fldCharType="begin"/>
    </w:r>
    <w:r w:rsidRPr="003D5414">
      <w:rPr>
        <w:b/>
        <w:sz w:val="18"/>
      </w:rPr>
      <w:instrText xml:space="preserve"> PAGE  \* MERGEFORMAT </w:instrText>
    </w:r>
    <w:r w:rsidRPr="003D5414">
      <w:rPr>
        <w:b/>
        <w:sz w:val="18"/>
      </w:rPr>
      <w:fldChar w:fldCharType="separate"/>
    </w:r>
    <w:r w:rsidR="0047340D">
      <w:rPr>
        <w:b/>
        <w:noProof/>
        <w:sz w:val="18"/>
      </w:rPr>
      <w:t>2</w:t>
    </w:r>
    <w:r w:rsidRPr="003D5414">
      <w:rPr>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C48F2" w14:textId="77777777" w:rsidR="008C7D01" w:rsidRPr="003D5414" w:rsidRDefault="008C7D01" w:rsidP="003D5414">
    <w:pPr>
      <w:pStyle w:val="Footer"/>
      <w:tabs>
        <w:tab w:val="right" w:pos="9638"/>
      </w:tabs>
      <w:rPr>
        <w:b/>
        <w:sz w:val="18"/>
      </w:rPr>
    </w:pPr>
    <w:r>
      <w:tab/>
    </w:r>
    <w:r w:rsidRPr="003D5414">
      <w:rPr>
        <w:b/>
        <w:sz w:val="18"/>
      </w:rPr>
      <w:fldChar w:fldCharType="begin"/>
    </w:r>
    <w:r w:rsidRPr="003D5414">
      <w:rPr>
        <w:b/>
        <w:sz w:val="18"/>
      </w:rPr>
      <w:instrText xml:space="preserve"> PAGE  \* MERGEFORMAT </w:instrText>
    </w:r>
    <w:r w:rsidRPr="003D5414">
      <w:rPr>
        <w:b/>
        <w:sz w:val="18"/>
      </w:rPr>
      <w:fldChar w:fldCharType="separate"/>
    </w:r>
    <w:r w:rsidR="009E4EBB">
      <w:rPr>
        <w:b/>
        <w:noProof/>
        <w:sz w:val="18"/>
      </w:rPr>
      <w:t>3</w:t>
    </w:r>
    <w:r w:rsidRPr="003D5414">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C48F3" w14:textId="77777777" w:rsidR="008C7D01" w:rsidRPr="00185F7D" w:rsidRDefault="008C7D01" w:rsidP="003D5414">
    <w:pPr>
      <w:pStyle w:val="Footer"/>
      <w:rPr>
        <w:sz w:val="20"/>
      </w:rPr>
    </w:pPr>
    <w:r w:rsidRPr="00185F7D">
      <w:rPr>
        <w:sz w:val="20"/>
      </w:rPr>
      <w:t>GE.15-</w:t>
    </w:r>
    <w:r w:rsidR="00185F7D" w:rsidRPr="00185F7D">
      <w:rPr>
        <w:noProof/>
        <w:sz w:val="20"/>
        <w:lang w:val="en-US" w:eastAsia="en-US"/>
      </w:rPr>
      <w:drawing>
        <wp:anchor distT="0" distB="0" distL="114300" distR="114300" simplePos="0" relativeHeight="251659264" behindDoc="0" locked="1" layoutInCell="1" allowOverlap="1" wp14:anchorId="194C48F4" wp14:editId="194C48F5">
          <wp:simplePos x="0" y="0"/>
          <wp:positionH relativeFrom="column">
            <wp:posOffset>5297170</wp:posOffset>
          </wp:positionH>
          <wp:positionV relativeFrom="page">
            <wp:posOffset>9375140</wp:posOffset>
          </wp:positionV>
          <wp:extent cx="929005" cy="230505"/>
          <wp:effectExtent l="0" t="0" r="4445" b="0"/>
          <wp:wrapNone/>
          <wp:docPr id="3" name="Picture 2" descr="Description: Description: Description: 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29005" cy="2305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C48EB" w14:textId="77777777" w:rsidR="008C7D01" w:rsidRDefault="008C7D01">
      <w:r>
        <w:separator/>
      </w:r>
    </w:p>
  </w:footnote>
  <w:footnote w:type="continuationSeparator" w:id="0">
    <w:p w14:paraId="194C48EC" w14:textId="77777777" w:rsidR="008C7D01" w:rsidRDefault="008C7D01">
      <w:r>
        <w:continuationSeparator/>
      </w:r>
    </w:p>
  </w:footnote>
  <w:footnote w:id="1">
    <w:p w14:paraId="194C48F6" w14:textId="77777777" w:rsidR="008C7D01" w:rsidRPr="00997DB9" w:rsidRDefault="008C7D01" w:rsidP="00534AB9">
      <w:pPr>
        <w:pStyle w:val="FootnoteText"/>
      </w:pPr>
      <w:r w:rsidRPr="008D41B3">
        <w:tab/>
      </w:r>
      <w:r w:rsidRPr="00C73C5E">
        <w:rPr>
          <w:rStyle w:val="FootnoteReference"/>
        </w:rPr>
        <w:footnoteRef/>
      </w:r>
      <w:r>
        <w:tab/>
      </w:r>
      <w:r w:rsidRPr="003F39E6">
        <w:t>&lt;</w:t>
      </w:r>
      <w:r w:rsidRPr="00997DB9">
        <w:t>http://unfccc.int/8744&gt;. Please consult the statements for any references to specific agenda items.</w:t>
      </w:r>
    </w:p>
  </w:footnote>
  <w:footnote w:id="2">
    <w:p w14:paraId="194C48F7" w14:textId="77777777" w:rsidR="008C7D01" w:rsidRPr="00865CD7" w:rsidRDefault="008C7D01" w:rsidP="00B4302F">
      <w:pPr>
        <w:pStyle w:val="FootnoteText"/>
      </w:pPr>
      <w:r w:rsidRPr="00997DB9">
        <w:tab/>
      </w:r>
      <w:r w:rsidRPr="00997DB9">
        <w:rPr>
          <w:rStyle w:val="FootnoteReference"/>
        </w:rPr>
        <w:footnoteRef/>
      </w:r>
      <w:r w:rsidRPr="00997DB9">
        <w:tab/>
        <w:t>&lt;http://unfccc.int/5900&gt; (</w:t>
      </w:r>
      <w:r>
        <w:t>select SBSTA, then search for “statements”).</w:t>
      </w:r>
    </w:p>
  </w:footnote>
  <w:footnote w:id="3">
    <w:p w14:paraId="194C48F8" w14:textId="77777777" w:rsidR="008C7D01" w:rsidRPr="00865CD7" w:rsidRDefault="008C7D01" w:rsidP="00D418A7">
      <w:pPr>
        <w:pStyle w:val="FootnoteText"/>
      </w:pPr>
      <w:r w:rsidRPr="008D41B3">
        <w:tab/>
      </w:r>
      <w:r w:rsidRPr="00C73C5E">
        <w:rPr>
          <w:rStyle w:val="FootnoteReference"/>
        </w:rPr>
        <w:footnoteRef/>
      </w:r>
      <w:r w:rsidRPr="00C73C5E">
        <w:tab/>
      </w:r>
      <w:r>
        <w:t>Available at &lt;www.</w:t>
      </w:r>
      <w:r w:rsidRPr="00AA0423">
        <w:t>unfccc.int/8499.php</w:t>
      </w:r>
      <w:r>
        <w:t>&gt;</w:t>
      </w:r>
      <w:r w:rsidR="002F111A">
        <w:t>.</w:t>
      </w:r>
    </w:p>
  </w:footnote>
  <w:footnote w:id="4">
    <w:p w14:paraId="194C48F9" w14:textId="77777777" w:rsidR="008C7D01" w:rsidRPr="009C3981" w:rsidRDefault="008C7D01" w:rsidP="00C21458">
      <w:pPr>
        <w:pStyle w:val="FootnoteText"/>
        <w:rPr>
          <w:szCs w:val="16"/>
        </w:rPr>
      </w:pPr>
      <w:r w:rsidRPr="009C3981">
        <w:rPr>
          <w:szCs w:val="16"/>
        </w:rPr>
        <w:tab/>
      </w:r>
      <w:r w:rsidRPr="009C3981">
        <w:rPr>
          <w:rStyle w:val="FootnoteReference"/>
          <w:szCs w:val="16"/>
        </w:rPr>
        <w:footnoteRef/>
      </w:r>
      <w:r w:rsidRPr="009C3981">
        <w:rPr>
          <w:szCs w:val="16"/>
        </w:rPr>
        <w:tab/>
        <w:t>FCCC/SBI/2014/8, paragraphs 218–221.</w:t>
      </w:r>
    </w:p>
  </w:footnote>
  <w:footnote w:id="5">
    <w:p w14:paraId="194C48FA" w14:textId="77777777" w:rsidR="008C7D01" w:rsidRPr="009C3981" w:rsidRDefault="008C7D01" w:rsidP="00C21458">
      <w:pPr>
        <w:pStyle w:val="FootnoteText"/>
        <w:rPr>
          <w:szCs w:val="16"/>
        </w:rPr>
      </w:pPr>
      <w:r w:rsidRPr="009C3981">
        <w:rPr>
          <w:szCs w:val="16"/>
        </w:rPr>
        <w:tab/>
      </w:r>
      <w:r w:rsidRPr="009C3981">
        <w:rPr>
          <w:rStyle w:val="FootnoteReference"/>
          <w:szCs w:val="16"/>
        </w:rPr>
        <w:footnoteRef/>
      </w:r>
      <w:r w:rsidRPr="009C3981">
        <w:rPr>
          <w:szCs w:val="16"/>
        </w:rPr>
        <w:tab/>
        <w:t xml:space="preserve">The COP elected Mr. </w:t>
      </w:r>
      <w:r>
        <w:rPr>
          <w:szCs w:val="16"/>
        </w:rPr>
        <w:t>Carlos Fuller (Belize</w:t>
      </w:r>
      <w:r w:rsidRPr="009C3981">
        <w:rPr>
          <w:szCs w:val="16"/>
        </w:rPr>
        <w:t xml:space="preserve">) as Vice-Chair, who will serve at </w:t>
      </w:r>
      <w:r>
        <w:rPr>
          <w:szCs w:val="16"/>
        </w:rPr>
        <w:t>SBSTA</w:t>
      </w:r>
      <w:r w:rsidRPr="009C3981">
        <w:rPr>
          <w:szCs w:val="16"/>
        </w:rPr>
        <w:t xml:space="preserve"> 42 and 43</w:t>
      </w:r>
      <w:r w:rsidRPr="009C3981">
        <w:rPr>
          <w:color w:val="000000"/>
          <w:szCs w:val="16"/>
        </w:rPr>
        <w:t xml:space="preserve"> </w:t>
      </w:r>
      <w:r w:rsidRPr="009C0A03">
        <w:rPr>
          <w:color w:val="000000"/>
          <w:szCs w:val="16"/>
        </w:rPr>
        <w:t>(FCCC/CP/2014/10, para</w:t>
      </w:r>
      <w:r w:rsidRPr="00371A1F">
        <w:rPr>
          <w:color w:val="000000"/>
          <w:szCs w:val="16"/>
        </w:rPr>
        <w:t xml:space="preserve">. </w:t>
      </w:r>
      <w:r w:rsidRPr="00651C86">
        <w:rPr>
          <w:color w:val="000000"/>
          <w:szCs w:val="16"/>
        </w:rPr>
        <w:t>4</w:t>
      </w:r>
      <w:r w:rsidR="00551F43" w:rsidRPr="00651C86">
        <w:rPr>
          <w:color w:val="000000"/>
          <w:szCs w:val="16"/>
        </w:rPr>
        <w:t>5</w:t>
      </w:r>
      <w:r w:rsidRPr="00371A1F">
        <w:rPr>
          <w:color w:val="000000"/>
          <w:szCs w:val="16"/>
        </w:rPr>
        <w:t>).</w:t>
      </w:r>
    </w:p>
  </w:footnote>
  <w:footnote w:id="6">
    <w:p w14:paraId="194C48FB" w14:textId="77777777" w:rsidR="008C7D01" w:rsidRPr="00371A1F" w:rsidRDefault="008C7D01">
      <w:pPr>
        <w:pStyle w:val="FootnoteText"/>
        <w:rPr>
          <w:lang w:val="en-US"/>
        </w:rPr>
      </w:pPr>
      <w:r>
        <w:tab/>
      </w:r>
      <w:r>
        <w:rPr>
          <w:rStyle w:val="FootnoteReference"/>
        </w:rPr>
        <w:footnoteRef/>
      </w:r>
      <w:r>
        <w:tab/>
        <w:t xml:space="preserve">Draft conclusions presented </w:t>
      </w:r>
      <w:r w:rsidRPr="00371A1F">
        <w:t xml:space="preserve">in document </w:t>
      </w:r>
      <w:r w:rsidRPr="00371A1F">
        <w:rPr>
          <w:lang w:val="en-US"/>
        </w:rPr>
        <w:t>FCCC/SBSTA/2014/L.23.</w:t>
      </w:r>
    </w:p>
  </w:footnote>
  <w:footnote w:id="7">
    <w:p w14:paraId="194C48FC" w14:textId="77777777" w:rsidR="008C7D01" w:rsidRPr="00371A1F" w:rsidRDefault="008C7D01" w:rsidP="00C214B1">
      <w:pPr>
        <w:pStyle w:val="FootnoteText"/>
        <w:widowControl w:val="0"/>
        <w:shd w:val="clear" w:color="auto" w:fill="FFFFFF" w:themeFill="background1"/>
        <w:tabs>
          <w:tab w:val="clear" w:pos="1021"/>
          <w:tab w:val="right" w:pos="1020"/>
        </w:tabs>
      </w:pPr>
      <w:r w:rsidRPr="00371A1F">
        <w:rPr>
          <w:szCs w:val="18"/>
        </w:rPr>
        <w:tab/>
      </w:r>
      <w:r w:rsidRPr="00371A1F">
        <w:rPr>
          <w:rStyle w:val="FootnoteReference"/>
          <w:szCs w:val="18"/>
        </w:rPr>
        <w:footnoteRef/>
      </w:r>
      <w:r w:rsidRPr="00371A1F">
        <w:rPr>
          <w:szCs w:val="18"/>
          <w:lang w:val="en-US"/>
        </w:rPr>
        <w:tab/>
      </w:r>
      <w:r w:rsidRPr="00371A1F">
        <w:t xml:space="preserve">FCCC/SBSTA/2014/4. </w:t>
      </w:r>
    </w:p>
  </w:footnote>
  <w:footnote w:id="8">
    <w:p w14:paraId="194C48FD" w14:textId="77777777" w:rsidR="008C7D01" w:rsidRPr="00371A1F" w:rsidRDefault="008C7D01" w:rsidP="00C214B1">
      <w:pPr>
        <w:pStyle w:val="FootnoteText"/>
        <w:widowControl w:val="0"/>
        <w:shd w:val="clear" w:color="auto" w:fill="FFFFFF" w:themeFill="background1"/>
        <w:tabs>
          <w:tab w:val="clear" w:pos="1021"/>
          <w:tab w:val="right" w:pos="1020"/>
        </w:tabs>
      </w:pPr>
      <w:r w:rsidRPr="00371A1F">
        <w:tab/>
      </w:r>
      <w:r w:rsidRPr="00371A1F">
        <w:rPr>
          <w:rStyle w:val="FootnoteReference"/>
        </w:rPr>
        <w:footnoteRef/>
      </w:r>
      <w:r w:rsidRPr="00371A1F">
        <w:tab/>
        <w:t xml:space="preserve">The submissions from Parties are available on the UNFCCC submission portal at </w:t>
      </w:r>
      <w:r w:rsidR="00A72BB6">
        <w:t>&lt;</w:t>
      </w:r>
      <w:hyperlink r:id="rId1" w:history="1">
        <w:r w:rsidRPr="00371A1F">
          <w:t>www.unfccc.int/5900</w:t>
        </w:r>
      </w:hyperlink>
      <w:r w:rsidR="00A72BB6">
        <w:t>&gt;</w:t>
      </w:r>
      <w:r w:rsidRPr="00371A1F">
        <w:t>. The submissions from the Nairobi work programme partner organizations are available at &lt;http://unfccc.int/7482&gt;.</w:t>
      </w:r>
    </w:p>
  </w:footnote>
  <w:footnote w:id="9">
    <w:p w14:paraId="194C48FE" w14:textId="77777777" w:rsidR="008C7D01" w:rsidRPr="003E79FD" w:rsidRDefault="008C7D01" w:rsidP="00C214B1">
      <w:pPr>
        <w:pStyle w:val="FootnoteText"/>
        <w:widowControl w:val="0"/>
        <w:shd w:val="clear" w:color="auto" w:fill="FFFFFF" w:themeFill="background1"/>
        <w:tabs>
          <w:tab w:val="clear" w:pos="1021"/>
          <w:tab w:val="right" w:pos="1020"/>
        </w:tabs>
        <w:rPr>
          <w:lang w:val="es-ES_tradnl"/>
        </w:rPr>
      </w:pPr>
      <w:r w:rsidRPr="00371A1F">
        <w:rPr>
          <w:szCs w:val="18"/>
        </w:rPr>
        <w:tab/>
      </w:r>
      <w:r w:rsidRPr="00371A1F">
        <w:rPr>
          <w:rStyle w:val="FootnoteReference"/>
          <w:szCs w:val="18"/>
        </w:rPr>
        <w:footnoteRef/>
      </w:r>
      <w:r w:rsidRPr="00371A1F">
        <w:rPr>
          <w:szCs w:val="18"/>
          <w:lang w:val="es-ES_tradnl"/>
        </w:rPr>
        <w:tab/>
      </w:r>
      <w:r w:rsidRPr="00371A1F">
        <w:rPr>
          <w:lang w:val="es-ES_tradnl"/>
        </w:rPr>
        <w:t>FCCC/SBSTA/2014/MISC.8.</w:t>
      </w:r>
      <w:r w:rsidRPr="003E79FD">
        <w:rPr>
          <w:lang w:val="es-ES_tradnl"/>
        </w:rPr>
        <w:t xml:space="preserve"> </w:t>
      </w:r>
    </w:p>
  </w:footnote>
  <w:footnote w:id="10">
    <w:p w14:paraId="194C48FF" w14:textId="77777777" w:rsidR="008C7D01" w:rsidRPr="003E79FD" w:rsidRDefault="008C7D01" w:rsidP="00C214B1">
      <w:pPr>
        <w:pStyle w:val="FootnoteText"/>
        <w:widowControl w:val="0"/>
        <w:shd w:val="clear" w:color="auto" w:fill="FFFFFF" w:themeFill="background1"/>
        <w:tabs>
          <w:tab w:val="clear" w:pos="1021"/>
          <w:tab w:val="right" w:pos="1020"/>
        </w:tabs>
        <w:rPr>
          <w:sz w:val="16"/>
          <w:szCs w:val="16"/>
          <w:lang w:val="es-ES_tradnl"/>
        </w:rPr>
      </w:pPr>
      <w:r w:rsidRPr="003E79FD">
        <w:rPr>
          <w:szCs w:val="18"/>
          <w:lang w:val="es-ES_tradnl"/>
        </w:rPr>
        <w:tab/>
      </w:r>
      <w:r w:rsidRPr="003E79FD">
        <w:rPr>
          <w:rStyle w:val="FootnoteReference"/>
          <w:szCs w:val="18"/>
        </w:rPr>
        <w:footnoteRef/>
      </w:r>
      <w:r w:rsidRPr="003E79FD">
        <w:rPr>
          <w:szCs w:val="18"/>
          <w:lang w:val="es-ES_tradnl"/>
        </w:rPr>
        <w:tab/>
      </w:r>
      <w:r w:rsidRPr="003E79FD">
        <w:rPr>
          <w:lang w:val="es-ES_tradnl"/>
        </w:rPr>
        <w:t>FCCC/SBSTA/2014/INF.15.</w:t>
      </w:r>
      <w:r w:rsidRPr="003E79FD">
        <w:rPr>
          <w:sz w:val="16"/>
          <w:szCs w:val="16"/>
          <w:lang w:val="es-ES_tradnl"/>
        </w:rPr>
        <w:t xml:space="preserve"> </w:t>
      </w:r>
    </w:p>
  </w:footnote>
  <w:footnote w:id="11">
    <w:p w14:paraId="194C4900" w14:textId="77777777" w:rsidR="008C7D01" w:rsidRPr="00263F87" w:rsidRDefault="008C7D01" w:rsidP="00C214B1">
      <w:pPr>
        <w:pStyle w:val="FootnoteText"/>
        <w:widowControl w:val="0"/>
        <w:shd w:val="clear" w:color="auto" w:fill="FFFFFF" w:themeFill="background1"/>
        <w:tabs>
          <w:tab w:val="clear" w:pos="1021"/>
          <w:tab w:val="right" w:pos="1020"/>
        </w:tabs>
        <w:rPr>
          <w:lang w:val="es-ES_tradnl"/>
        </w:rPr>
      </w:pPr>
      <w:r w:rsidRPr="003E79FD">
        <w:rPr>
          <w:szCs w:val="18"/>
          <w:lang w:val="es-ES_tradnl"/>
        </w:rPr>
        <w:tab/>
      </w:r>
      <w:r w:rsidRPr="003E79FD">
        <w:rPr>
          <w:rStyle w:val="FootnoteReference"/>
          <w:szCs w:val="18"/>
        </w:rPr>
        <w:footnoteRef/>
      </w:r>
      <w:r w:rsidRPr="00263F87">
        <w:rPr>
          <w:szCs w:val="18"/>
          <w:lang w:val="es-ES_tradnl"/>
        </w:rPr>
        <w:tab/>
      </w:r>
      <w:r w:rsidRPr="00263F87">
        <w:rPr>
          <w:lang w:val="es-ES_tradnl"/>
        </w:rPr>
        <w:t>FCCC/SB/2014/2, paragraph 81.</w:t>
      </w:r>
    </w:p>
  </w:footnote>
  <w:footnote w:id="12">
    <w:p w14:paraId="194C4901" w14:textId="77777777" w:rsidR="008C7D01" w:rsidRPr="00263F87" w:rsidRDefault="008C7D01" w:rsidP="00C214B1">
      <w:pPr>
        <w:pStyle w:val="FootnoteText"/>
        <w:shd w:val="clear" w:color="auto" w:fill="FFFFFF" w:themeFill="background1"/>
        <w:tabs>
          <w:tab w:val="clear" w:pos="1021"/>
          <w:tab w:val="right" w:pos="1020"/>
        </w:tabs>
        <w:rPr>
          <w:sz w:val="16"/>
          <w:szCs w:val="16"/>
          <w:lang w:val="es-ES_tradnl"/>
        </w:rPr>
      </w:pPr>
      <w:r w:rsidRPr="00263F87">
        <w:rPr>
          <w:szCs w:val="18"/>
          <w:lang w:val="es-ES_tradnl"/>
        </w:rPr>
        <w:tab/>
      </w:r>
      <w:r w:rsidRPr="003E79FD">
        <w:rPr>
          <w:rStyle w:val="FootnoteReference"/>
          <w:szCs w:val="18"/>
        </w:rPr>
        <w:footnoteRef/>
      </w:r>
      <w:r w:rsidRPr="00263F87">
        <w:rPr>
          <w:szCs w:val="18"/>
          <w:lang w:val="es-ES_tradnl"/>
        </w:rPr>
        <w:tab/>
        <w:t>FCCC/SB/2014/2, paragraph 82.</w:t>
      </w:r>
    </w:p>
  </w:footnote>
  <w:footnote w:id="13">
    <w:p w14:paraId="194C4902" w14:textId="77777777" w:rsidR="008C7D01" w:rsidRPr="003E79FD" w:rsidRDefault="008C7D01" w:rsidP="00C214B1">
      <w:pPr>
        <w:pStyle w:val="FootnoteText"/>
        <w:widowControl w:val="0"/>
        <w:tabs>
          <w:tab w:val="clear" w:pos="1021"/>
          <w:tab w:val="right" w:pos="1020"/>
        </w:tabs>
        <w:rPr>
          <w:sz w:val="16"/>
          <w:szCs w:val="16"/>
          <w:lang w:val="en-US"/>
        </w:rPr>
      </w:pPr>
      <w:r w:rsidRPr="00263F87">
        <w:rPr>
          <w:szCs w:val="18"/>
          <w:lang w:val="es-ES_tradnl"/>
        </w:rPr>
        <w:tab/>
      </w:r>
      <w:r w:rsidRPr="003E79FD">
        <w:rPr>
          <w:rStyle w:val="FootnoteReference"/>
          <w:szCs w:val="18"/>
        </w:rPr>
        <w:footnoteRef/>
      </w:r>
      <w:r w:rsidRPr="003E79FD">
        <w:rPr>
          <w:szCs w:val="18"/>
          <w:lang w:val="en-US"/>
        </w:rPr>
        <w:tab/>
        <w:t>The database is available at &lt;unfccc.int/7769&gt;.</w:t>
      </w:r>
      <w:r w:rsidRPr="003E79FD">
        <w:t xml:space="preserve"> </w:t>
      </w:r>
    </w:p>
  </w:footnote>
  <w:footnote w:id="14">
    <w:p w14:paraId="194C4903" w14:textId="77777777" w:rsidR="008C7D01" w:rsidRPr="00B20CDE" w:rsidRDefault="008C7D01" w:rsidP="00C214B1">
      <w:pPr>
        <w:pStyle w:val="FootnoteText"/>
        <w:tabs>
          <w:tab w:val="clear" w:pos="1021"/>
          <w:tab w:val="right" w:pos="1020"/>
        </w:tabs>
        <w:rPr>
          <w:sz w:val="16"/>
          <w:szCs w:val="16"/>
          <w:lang w:val="en-US"/>
        </w:rPr>
      </w:pPr>
      <w:r w:rsidRPr="003E79FD">
        <w:rPr>
          <w:szCs w:val="18"/>
          <w:lang w:val="en-US"/>
        </w:rPr>
        <w:tab/>
      </w:r>
      <w:r w:rsidRPr="003E79FD">
        <w:rPr>
          <w:rStyle w:val="FootnoteReference"/>
          <w:szCs w:val="18"/>
        </w:rPr>
        <w:footnoteRef/>
      </w:r>
      <w:r w:rsidRPr="003E79FD">
        <w:rPr>
          <w:szCs w:val="18"/>
          <w:lang w:val="en-US"/>
        </w:rPr>
        <w:tab/>
      </w:r>
      <w:r w:rsidRPr="003E79FD">
        <w:rPr>
          <w:lang w:val="en-US"/>
        </w:rPr>
        <w:t>Details of the action pledge are available at &lt;</w:t>
      </w:r>
      <w:hyperlink r:id="rId2" w:history="1">
        <w:r w:rsidRPr="00B20CDE">
          <w:rPr>
            <w:color w:val="000000"/>
            <w:lang w:val="en-US"/>
          </w:rPr>
          <w:t>https://www3.unfccc.int/pls/apex/f?p=333:31:3398643959867755::NO::P31_ID:461</w:t>
        </w:r>
      </w:hyperlink>
      <w:r w:rsidRPr="00B20CDE">
        <w:rPr>
          <w:lang w:val="en-US"/>
        </w:rPr>
        <w:t>&gt;.</w:t>
      </w:r>
    </w:p>
  </w:footnote>
  <w:footnote w:id="15">
    <w:p w14:paraId="194C4904" w14:textId="77777777" w:rsidR="00551F43" w:rsidRPr="00B20CDE" w:rsidRDefault="00551F43" w:rsidP="00551F43">
      <w:pPr>
        <w:pStyle w:val="FootnoteText"/>
      </w:pPr>
      <w:r w:rsidRPr="00B20CDE">
        <w:tab/>
      </w:r>
      <w:r w:rsidRPr="00B20CDE">
        <w:rPr>
          <w:rStyle w:val="FootnoteReference"/>
        </w:rPr>
        <w:footnoteRef/>
      </w:r>
      <w:r w:rsidRPr="00B20CDE">
        <w:tab/>
        <w:t>A</w:t>
      </w:r>
      <w:r w:rsidRPr="00B20CDE">
        <w:rPr>
          <w:lang w:val="en-US"/>
        </w:rPr>
        <w:t xml:space="preserve"> written statement from the Chair of the Adaptation Committee </w:t>
      </w:r>
      <w:r>
        <w:t>is</w:t>
      </w:r>
      <w:r w:rsidRPr="00B20CDE">
        <w:t xml:space="preserve"> available at &lt;http://unfccc.int/8744&gt;.</w:t>
      </w:r>
    </w:p>
  </w:footnote>
  <w:footnote w:id="16">
    <w:p w14:paraId="194C4905" w14:textId="77777777" w:rsidR="008C7D01" w:rsidRPr="00B20CDE" w:rsidRDefault="008C7D01" w:rsidP="002A6FDF">
      <w:pPr>
        <w:pStyle w:val="FootnoteText"/>
        <w:widowControl w:val="0"/>
        <w:tabs>
          <w:tab w:val="clear" w:pos="1021"/>
          <w:tab w:val="right" w:pos="1020"/>
        </w:tabs>
      </w:pPr>
      <w:r w:rsidRPr="00B20CDE">
        <w:tab/>
      </w:r>
      <w:r w:rsidRPr="00B20CDE">
        <w:rPr>
          <w:rStyle w:val="FootnoteReference"/>
        </w:rPr>
        <w:footnoteRef/>
      </w:r>
      <w:r w:rsidRPr="00B20CDE">
        <w:tab/>
        <w:t>For the text of the draft decision, see document FCCC/SB/2014/L.7.</w:t>
      </w:r>
    </w:p>
  </w:footnote>
  <w:footnote w:id="17">
    <w:p w14:paraId="194C4906" w14:textId="77777777" w:rsidR="008C7D01" w:rsidRPr="00B20CDE" w:rsidRDefault="008C7D01" w:rsidP="002A6FDF">
      <w:pPr>
        <w:pStyle w:val="FootnoteText"/>
        <w:widowControl w:val="0"/>
        <w:tabs>
          <w:tab w:val="clear" w:pos="1021"/>
          <w:tab w:val="right" w:pos="1020"/>
        </w:tabs>
      </w:pPr>
      <w:r w:rsidRPr="00B20CDE">
        <w:tab/>
      </w:r>
      <w:r w:rsidRPr="00B20CDE">
        <w:rPr>
          <w:rStyle w:val="FootnoteReference"/>
        </w:rPr>
        <w:footnoteRef/>
      </w:r>
      <w:r w:rsidRPr="00B20CDE">
        <w:tab/>
        <w:t xml:space="preserve">For the text as adopted, see decision 4/CP.20. </w:t>
      </w:r>
    </w:p>
  </w:footnote>
  <w:footnote w:id="18">
    <w:p w14:paraId="194C4907" w14:textId="77777777" w:rsidR="00A72BB6" w:rsidRPr="00B20CDE" w:rsidRDefault="00A72BB6" w:rsidP="00A72BB6">
      <w:pPr>
        <w:pStyle w:val="FootnoteText"/>
      </w:pPr>
      <w:r w:rsidRPr="00B20CDE">
        <w:tab/>
      </w:r>
      <w:r w:rsidRPr="00B20CDE">
        <w:rPr>
          <w:rStyle w:val="FootnoteReference"/>
        </w:rPr>
        <w:footnoteRef/>
      </w:r>
      <w:r w:rsidRPr="00B20CDE">
        <w:tab/>
      </w:r>
      <w:r w:rsidRPr="00BF2FC4">
        <w:t>Written</w:t>
      </w:r>
      <w:r w:rsidRPr="00B20CDE">
        <w:rPr>
          <w:lang w:val="en-US"/>
        </w:rPr>
        <w:t xml:space="preserve"> statements by the Chairs of the Technology Executive Committee and the Climate Technology Centre and Network </w:t>
      </w:r>
      <w:r w:rsidRPr="00B20CDE">
        <w:t>are available at &lt;http://unfccc.int/8744&gt;.</w:t>
      </w:r>
    </w:p>
  </w:footnote>
  <w:footnote w:id="19">
    <w:p w14:paraId="194C4908" w14:textId="77777777" w:rsidR="008C7D01" w:rsidRPr="00B20CDE" w:rsidRDefault="008C7D01" w:rsidP="00585040">
      <w:pPr>
        <w:pStyle w:val="FootnoteText"/>
        <w:widowControl w:val="0"/>
        <w:tabs>
          <w:tab w:val="clear" w:pos="1021"/>
          <w:tab w:val="right" w:pos="1020"/>
        </w:tabs>
      </w:pPr>
      <w:r w:rsidRPr="00B20CDE">
        <w:tab/>
      </w:r>
      <w:r w:rsidRPr="00B20CDE">
        <w:rPr>
          <w:rStyle w:val="FootnoteReference"/>
        </w:rPr>
        <w:footnoteRef/>
      </w:r>
      <w:r w:rsidRPr="00B20CDE">
        <w:tab/>
        <w:t>For the text of the draft decision, see document FCCC/SB/2014/L.5.</w:t>
      </w:r>
    </w:p>
  </w:footnote>
  <w:footnote w:id="20">
    <w:p w14:paraId="194C4909" w14:textId="77777777" w:rsidR="008C7D01" w:rsidRPr="00865CD7" w:rsidRDefault="008C7D01" w:rsidP="00585040">
      <w:pPr>
        <w:pStyle w:val="FootnoteText"/>
        <w:widowControl w:val="0"/>
        <w:tabs>
          <w:tab w:val="clear" w:pos="1021"/>
          <w:tab w:val="right" w:pos="1020"/>
        </w:tabs>
      </w:pPr>
      <w:r w:rsidRPr="00B20CDE">
        <w:tab/>
      </w:r>
      <w:r w:rsidRPr="00B20CDE">
        <w:rPr>
          <w:rStyle w:val="FootnoteReference"/>
        </w:rPr>
        <w:footnoteRef/>
      </w:r>
      <w:r w:rsidRPr="00B20CDE">
        <w:tab/>
        <w:t>For the text as adopted, see decision 17/CP.20.</w:t>
      </w:r>
      <w:r w:rsidRPr="00865CD7">
        <w:t xml:space="preserve"> </w:t>
      </w:r>
    </w:p>
  </w:footnote>
  <w:footnote w:id="21">
    <w:p w14:paraId="194C490A" w14:textId="77777777" w:rsidR="008C7D01" w:rsidRPr="00B20CDE" w:rsidRDefault="008C7D01" w:rsidP="00642F37">
      <w:pPr>
        <w:pStyle w:val="FootnoteText"/>
        <w:widowControl w:val="0"/>
        <w:tabs>
          <w:tab w:val="clear" w:pos="1021"/>
          <w:tab w:val="right" w:pos="1020"/>
        </w:tabs>
      </w:pPr>
      <w:r w:rsidRPr="003D75CB">
        <w:tab/>
      </w:r>
      <w:r w:rsidRPr="00BE24A6">
        <w:rPr>
          <w:rStyle w:val="FootnoteReference"/>
        </w:rPr>
        <w:footnoteRef/>
      </w:r>
      <w:r w:rsidRPr="00CD2D1C">
        <w:tab/>
        <w:t xml:space="preserve">Draft conclusions presented in </w:t>
      </w:r>
      <w:r w:rsidRPr="00B20CDE">
        <w:t xml:space="preserve">document FCCC/SB/2014/L.8. </w:t>
      </w:r>
    </w:p>
  </w:footnote>
  <w:footnote w:id="22">
    <w:p w14:paraId="194C490B" w14:textId="77777777" w:rsidR="008C7D01" w:rsidRPr="002D4B76" w:rsidRDefault="008C7D01" w:rsidP="00642F37">
      <w:pPr>
        <w:pStyle w:val="FootnoteText"/>
        <w:widowControl w:val="0"/>
        <w:tabs>
          <w:tab w:val="clear" w:pos="1021"/>
          <w:tab w:val="right" w:pos="1020"/>
        </w:tabs>
      </w:pPr>
      <w:r w:rsidRPr="00B20CDE">
        <w:tab/>
      </w:r>
      <w:r w:rsidRPr="00B20CDE">
        <w:rPr>
          <w:rStyle w:val="FootnoteReference"/>
        </w:rPr>
        <w:footnoteRef/>
      </w:r>
      <w:r w:rsidRPr="00B20CDE">
        <w:tab/>
        <w:t>For the text as adopted, see decision 2/CP.20</w:t>
      </w:r>
      <w:r w:rsidRPr="00642F37">
        <w:t>.</w:t>
      </w:r>
    </w:p>
  </w:footnote>
  <w:footnote w:id="23">
    <w:p w14:paraId="194C490C" w14:textId="77777777" w:rsidR="008C7D01" w:rsidRPr="00B20CDE" w:rsidRDefault="008C7D01">
      <w:pPr>
        <w:pStyle w:val="FootnoteText"/>
        <w:rPr>
          <w:lang w:val="en-US"/>
        </w:rPr>
      </w:pPr>
      <w:r>
        <w:tab/>
      </w:r>
      <w:r>
        <w:rPr>
          <w:rStyle w:val="FootnoteReference"/>
        </w:rPr>
        <w:footnoteRef/>
      </w:r>
      <w:r>
        <w:tab/>
        <w:t>Draft conclusions presented in</w:t>
      </w:r>
      <w:r w:rsidRPr="00E77B43">
        <w:t xml:space="preserve"> </w:t>
      </w:r>
      <w:r w:rsidRPr="00B20CDE">
        <w:t xml:space="preserve">document </w:t>
      </w:r>
      <w:r w:rsidRPr="00B20CDE">
        <w:rPr>
          <w:lang w:val="en-US"/>
        </w:rPr>
        <w:t>FCCC/SBSTA/2014/L.27.</w:t>
      </w:r>
    </w:p>
  </w:footnote>
  <w:footnote w:id="24">
    <w:p w14:paraId="194C490D" w14:textId="77777777" w:rsidR="008C7D01" w:rsidRPr="00B20CDE" w:rsidRDefault="008C7D01" w:rsidP="00C214B1">
      <w:pPr>
        <w:pStyle w:val="FootnoteText"/>
        <w:widowControl w:val="0"/>
        <w:tabs>
          <w:tab w:val="clear" w:pos="1021"/>
          <w:tab w:val="right" w:pos="1020"/>
        </w:tabs>
        <w:rPr>
          <w:lang w:val="en-US"/>
        </w:rPr>
      </w:pPr>
      <w:r w:rsidRPr="00B20CDE">
        <w:tab/>
      </w:r>
      <w:r w:rsidRPr="00B20CDE">
        <w:rPr>
          <w:rStyle w:val="FootnoteReference"/>
        </w:rPr>
        <w:footnoteRef/>
      </w:r>
      <w:r w:rsidRPr="00B20CDE">
        <w:tab/>
      </w:r>
      <w:r w:rsidRPr="00B20CDE">
        <w:rPr>
          <w:i/>
          <w:lang w:val="en-US"/>
        </w:rPr>
        <w:t>Climate Change 2013: The Physical Science Basis</w:t>
      </w:r>
      <w:r w:rsidRPr="00B20CDE">
        <w:rPr>
          <w:lang w:val="en-US"/>
        </w:rPr>
        <w:t>. Available at &lt;http://www.ipcc.ch/report/ar5/wg1&gt;.</w:t>
      </w:r>
    </w:p>
  </w:footnote>
  <w:footnote w:id="25">
    <w:p w14:paraId="194C490E" w14:textId="77777777" w:rsidR="008C7D01" w:rsidRPr="00B20CDE" w:rsidRDefault="008C7D01" w:rsidP="00C214B1">
      <w:pPr>
        <w:pStyle w:val="FootnoteText"/>
        <w:widowControl w:val="0"/>
        <w:tabs>
          <w:tab w:val="clear" w:pos="1021"/>
          <w:tab w:val="right" w:pos="1020"/>
        </w:tabs>
        <w:rPr>
          <w:lang w:val="en-US"/>
        </w:rPr>
      </w:pPr>
      <w:r w:rsidRPr="00B20CDE">
        <w:tab/>
      </w:r>
      <w:r w:rsidRPr="00B20CDE">
        <w:rPr>
          <w:rStyle w:val="FootnoteReference"/>
        </w:rPr>
        <w:footnoteRef/>
      </w:r>
      <w:r w:rsidRPr="00B20CDE">
        <w:tab/>
      </w:r>
      <w:r w:rsidRPr="00B20CDE">
        <w:rPr>
          <w:i/>
        </w:rPr>
        <w:t>Climate Change 2014: Impacts, Adaptation, and Vulnerability</w:t>
      </w:r>
      <w:r w:rsidRPr="00B20CDE">
        <w:t xml:space="preserve">. Available at &lt;http://www.ipcc.ch/report/ar5/wg2&gt;. </w:t>
      </w:r>
    </w:p>
  </w:footnote>
  <w:footnote w:id="26">
    <w:p w14:paraId="194C490F" w14:textId="77777777" w:rsidR="008C7D01" w:rsidRPr="00B20CDE" w:rsidRDefault="008C7D01" w:rsidP="00C214B1">
      <w:pPr>
        <w:pStyle w:val="FootnoteText"/>
        <w:widowControl w:val="0"/>
        <w:tabs>
          <w:tab w:val="clear" w:pos="1021"/>
          <w:tab w:val="right" w:pos="1020"/>
        </w:tabs>
        <w:rPr>
          <w:lang w:val="en-US"/>
        </w:rPr>
      </w:pPr>
      <w:r w:rsidRPr="00B20CDE">
        <w:tab/>
      </w:r>
      <w:r w:rsidRPr="00B20CDE">
        <w:rPr>
          <w:rStyle w:val="FootnoteReference"/>
        </w:rPr>
        <w:footnoteRef/>
      </w:r>
      <w:r w:rsidRPr="00B20CDE">
        <w:tab/>
      </w:r>
      <w:r w:rsidRPr="00B20CDE">
        <w:rPr>
          <w:i/>
        </w:rPr>
        <w:t>Climate Change 2014: Mitigation of Climate Change</w:t>
      </w:r>
      <w:r w:rsidRPr="00B20CDE">
        <w:t xml:space="preserve">. Available at &lt;http://www.ipcc.ch/report/ar5/wg3&gt;. </w:t>
      </w:r>
    </w:p>
  </w:footnote>
  <w:footnote w:id="27">
    <w:p w14:paraId="194C4910" w14:textId="77777777" w:rsidR="008C7D01" w:rsidRPr="00B20CDE" w:rsidRDefault="008C7D01" w:rsidP="00C214B1">
      <w:pPr>
        <w:pStyle w:val="FootnoteText"/>
        <w:widowControl w:val="0"/>
        <w:tabs>
          <w:tab w:val="clear" w:pos="1021"/>
          <w:tab w:val="right" w:pos="1020"/>
        </w:tabs>
        <w:rPr>
          <w:lang w:val="en-US"/>
        </w:rPr>
      </w:pPr>
      <w:r w:rsidRPr="00B20CDE">
        <w:tab/>
      </w:r>
      <w:r w:rsidRPr="00B20CDE">
        <w:rPr>
          <w:rStyle w:val="FootnoteReference"/>
        </w:rPr>
        <w:footnoteRef/>
      </w:r>
      <w:r w:rsidRPr="00B20CDE">
        <w:tab/>
        <w:t>Available at</w:t>
      </w:r>
      <w:r w:rsidRPr="00B20CDE">
        <w:rPr>
          <w:i/>
        </w:rPr>
        <w:t xml:space="preserve"> </w:t>
      </w:r>
      <w:r w:rsidRPr="00B20CDE">
        <w:t xml:space="preserve">&lt;http://www.ipcc.ch/report/ar5/syr&gt;. </w:t>
      </w:r>
    </w:p>
  </w:footnote>
  <w:footnote w:id="28">
    <w:p w14:paraId="194C4911" w14:textId="77777777" w:rsidR="008C7D01" w:rsidRPr="00B20CDE" w:rsidRDefault="008C7D01" w:rsidP="00C214B1">
      <w:pPr>
        <w:pStyle w:val="FootnoteText"/>
        <w:widowControl w:val="0"/>
        <w:tabs>
          <w:tab w:val="clear" w:pos="1021"/>
          <w:tab w:val="right" w:pos="1020"/>
        </w:tabs>
        <w:rPr>
          <w:lang w:val="en-US"/>
        </w:rPr>
      </w:pPr>
      <w:r w:rsidRPr="00B20CDE">
        <w:tab/>
      </w:r>
      <w:r w:rsidRPr="00B20CDE">
        <w:rPr>
          <w:rStyle w:val="FootnoteReference"/>
        </w:rPr>
        <w:footnoteRef/>
      </w:r>
      <w:r w:rsidRPr="00B20CDE">
        <w:tab/>
        <w:t xml:space="preserve">See </w:t>
      </w:r>
      <w:r w:rsidRPr="00B20CDE">
        <w:rPr>
          <w:lang w:val="en-US"/>
        </w:rPr>
        <w:t>&lt;http://unfccc.int/7521.php&gt; for information on the SED.</w:t>
      </w:r>
      <w:r w:rsidRPr="00B20CDE">
        <w:t xml:space="preserve"> </w:t>
      </w:r>
    </w:p>
  </w:footnote>
  <w:footnote w:id="29">
    <w:p w14:paraId="194C4912" w14:textId="77777777" w:rsidR="008C7D01" w:rsidRPr="00B20CDE" w:rsidRDefault="008C7D01" w:rsidP="007D4F96">
      <w:pPr>
        <w:pStyle w:val="FootnoteText"/>
        <w:widowControl w:val="0"/>
        <w:tabs>
          <w:tab w:val="clear" w:pos="1021"/>
          <w:tab w:val="right" w:pos="1020"/>
        </w:tabs>
      </w:pPr>
      <w:r w:rsidRPr="00B20CDE">
        <w:tab/>
      </w:r>
      <w:r w:rsidRPr="00B20CDE">
        <w:rPr>
          <w:rStyle w:val="FootnoteReference"/>
        </w:rPr>
        <w:footnoteRef/>
      </w:r>
      <w:r w:rsidRPr="00B20CDE">
        <w:tab/>
        <w:t xml:space="preserve">For the text as adopted, see decision 12/CP.20. </w:t>
      </w:r>
    </w:p>
  </w:footnote>
  <w:footnote w:id="30">
    <w:p w14:paraId="194C4913" w14:textId="77777777" w:rsidR="008C7D01" w:rsidRPr="00F3698A" w:rsidRDefault="008C7D01">
      <w:pPr>
        <w:pStyle w:val="FootnoteText"/>
        <w:rPr>
          <w:lang w:val="en-US"/>
        </w:rPr>
      </w:pPr>
      <w:r w:rsidRPr="00B20CDE">
        <w:tab/>
      </w:r>
      <w:r w:rsidRPr="00B20CDE">
        <w:rPr>
          <w:rStyle w:val="FootnoteReference"/>
        </w:rPr>
        <w:footnoteRef/>
      </w:r>
      <w:r w:rsidRPr="00B20CDE">
        <w:tab/>
        <w:t xml:space="preserve">Draft conclusions presented in document </w:t>
      </w:r>
      <w:r w:rsidRPr="00B20CDE">
        <w:rPr>
          <w:lang w:val="en-US"/>
        </w:rPr>
        <w:t>FCCC/SBSTA/2014/L.19.</w:t>
      </w:r>
    </w:p>
  </w:footnote>
  <w:footnote w:id="31">
    <w:p w14:paraId="194C4914" w14:textId="77777777" w:rsidR="008C7D01" w:rsidRPr="0014187E" w:rsidRDefault="008C7D01" w:rsidP="00C214B1">
      <w:pPr>
        <w:pStyle w:val="FootnoteText"/>
        <w:widowControl w:val="0"/>
        <w:tabs>
          <w:tab w:val="clear" w:pos="1021"/>
          <w:tab w:val="right" w:pos="1020"/>
        </w:tabs>
        <w:rPr>
          <w:lang w:val="en-US"/>
        </w:rPr>
      </w:pPr>
      <w:r>
        <w:tab/>
      </w:r>
      <w:r w:rsidRPr="0014187E">
        <w:rPr>
          <w:rStyle w:val="FootnoteReference"/>
        </w:rPr>
        <w:footnoteRef/>
      </w:r>
      <w:r w:rsidRPr="0014187E">
        <w:tab/>
      </w:r>
      <w:r w:rsidRPr="0014187E">
        <w:rPr>
          <w:lang w:val="en-US"/>
        </w:rPr>
        <w:t>The statements are available at &lt;</w:t>
      </w:r>
      <w:r w:rsidRPr="007E553F">
        <w:rPr>
          <w:lang w:val="en-US"/>
        </w:rPr>
        <w:t>http://unfccc.int/8744</w:t>
      </w:r>
      <w:r w:rsidRPr="0014187E">
        <w:rPr>
          <w:lang w:val="en-US"/>
        </w:rPr>
        <w:t>&gt;.</w:t>
      </w:r>
    </w:p>
  </w:footnote>
  <w:footnote w:id="32">
    <w:p w14:paraId="194C4915" w14:textId="77777777" w:rsidR="008C7D01" w:rsidRPr="0014187E" w:rsidRDefault="008C7D01" w:rsidP="00C214B1">
      <w:pPr>
        <w:pStyle w:val="FootnoteText"/>
        <w:widowControl w:val="0"/>
        <w:tabs>
          <w:tab w:val="clear" w:pos="1021"/>
          <w:tab w:val="right" w:pos="1020"/>
        </w:tabs>
        <w:rPr>
          <w:lang w:val="en-US"/>
        </w:rPr>
      </w:pPr>
      <w:r w:rsidRPr="0014187E">
        <w:tab/>
      </w:r>
      <w:r w:rsidRPr="0014187E">
        <w:rPr>
          <w:rStyle w:val="FootnoteReference"/>
        </w:rPr>
        <w:footnoteRef/>
      </w:r>
      <w:r w:rsidRPr="0014187E">
        <w:tab/>
      </w:r>
      <w:r w:rsidRPr="0014187E">
        <w:rPr>
          <w:lang w:val="en-US"/>
        </w:rPr>
        <w:t xml:space="preserve">The </w:t>
      </w:r>
      <w:r w:rsidRPr="0014187E">
        <w:t xml:space="preserve">submission by </w:t>
      </w:r>
      <w:r w:rsidRPr="0014187E">
        <w:rPr>
          <w:lang w:val="en-US"/>
        </w:rPr>
        <w:t>the</w:t>
      </w:r>
      <w:r w:rsidRPr="0014187E">
        <w:t xml:space="preserve"> GCOS secretariat to SBSTA 41 is available at &lt;</w:t>
      </w:r>
      <w:r w:rsidRPr="0014187E">
        <w:rPr>
          <w:lang w:val="en-US"/>
        </w:rPr>
        <w:t>http://unfccc.int/7482</w:t>
      </w:r>
      <w:r w:rsidRPr="0014187E">
        <w:t>&gt;.</w:t>
      </w:r>
    </w:p>
  </w:footnote>
  <w:footnote w:id="33">
    <w:p w14:paraId="194C4916" w14:textId="77777777" w:rsidR="008C7D01" w:rsidRPr="00225389" w:rsidRDefault="008C7D01" w:rsidP="00C214B1">
      <w:pPr>
        <w:pStyle w:val="FootnoteText"/>
        <w:widowControl w:val="0"/>
        <w:tabs>
          <w:tab w:val="clear" w:pos="1021"/>
          <w:tab w:val="right" w:pos="1020"/>
        </w:tabs>
        <w:rPr>
          <w:lang w:val="en-US"/>
        </w:rPr>
      </w:pPr>
      <w:r w:rsidRPr="0014187E">
        <w:tab/>
      </w:r>
      <w:r w:rsidRPr="0014187E">
        <w:rPr>
          <w:rStyle w:val="FootnoteReference"/>
        </w:rPr>
        <w:footnoteRef/>
      </w:r>
      <w:r w:rsidRPr="0014187E">
        <w:tab/>
        <w:t xml:space="preserve">The </w:t>
      </w:r>
      <w:r w:rsidRPr="0014187E">
        <w:rPr>
          <w:lang w:val="en-US"/>
        </w:rPr>
        <w:t>workshop</w:t>
      </w:r>
      <w:r w:rsidRPr="0014187E">
        <w:t xml:space="preserve"> was co-sponsored by the Land Cover Project Office of the Global Observation for Forest Cover and Land Dynamics Programme and was held from 5 to 7 May 2014 in Geneva, Switzerland. The report on the workshop is available at &lt;http://www.wmo.int/pages/prog/gcos/Publications/gcos-185.pdf&gt;.</w:t>
      </w:r>
    </w:p>
  </w:footnote>
  <w:footnote w:id="34">
    <w:p w14:paraId="194C4917" w14:textId="77777777" w:rsidR="008C7D01" w:rsidRPr="00263F87" w:rsidRDefault="008C7D01" w:rsidP="00C214B1">
      <w:pPr>
        <w:pStyle w:val="FootnoteText"/>
        <w:widowControl w:val="0"/>
        <w:tabs>
          <w:tab w:val="clear" w:pos="1021"/>
          <w:tab w:val="right" w:pos="1020"/>
        </w:tabs>
        <w:rPr>
          <w:lang w:val="es-PE"/>
        </w:rPr>
      </w:pPr>
      <w:r>
        <w:tab/>
      </w:r>
      <w:r w:rsidRPr="0014187E">
        <w:rPr>
          <w:rStyle w:val="FootnoteReference"/>
        </w:rPr>
        <w:footnoteRef/>
      </w:r>
      <w:r w:rsidRPr="00263F87">
        <w:rPr>
          <w:lang w:val="es-PE"/>
        </w:rPr>
        <w:tab/>
        <w:t>FCCC/SBSTA/2012/5, paragraph 39.</w:t>
      </w:r>
    </w:p>
  </w:footnote>
  <w:footnote w:id="35">
    <w:p w14:paraId="194C4918" w14:textId="77777777" w:rsidR="008C7D01" w:rsidRPr="00263F87" w:rsidRDefault="008C7D01" w:rsidP="00C214B1">
      <w:pPr>
        <w:pStyle w:val="FootnoteText"/>
        <w:widowControl w:val="0"/>
        <w:tabs>
          <w:tab w:val="clear" w:pos="1021"/>
          <w:tab w:val="right" w:pos="1020"/>
        </w:tabs>
        <w:rPr>
          <w:lang w:val="es-PE"/>
        </w:rPr>
      </w:pPr>
      <w:r w:rsidRPr="00263F87">
        <w:rPr>
          <w:lang w:val="es-PE"/>
        </w:rPr>
        <w:tab/>
      </w:r>
      <w:r w:rsidRPr="0014187E">
        <w:rPr>
          <w:rStyle w:val="FootnoteReference"/>
        </w:rPr>
        <w:footnoteRef/>
      </w:r>
      <w:r w:rsidRPr="00263F87">
        <w:rPr>
          <w:lang w:val="es-PE"/>
        </w:rPr>
        <w:tab/>
        <w:t>FCCC/SBSTA/2013/5, paragraph 48.</w:t>
      </w:r>
    </w:p>
  </w:footnote>
  <w:footnote w:id="36">
    <w:p w14:paraId="194C4919" w14:textId="77777777" w:rsidR="008C7D01" w:rsidRPr="0014187E" w:rsidRDefault="008C7D01" w:rsidP="00C214B1">
      <w:pPr>
        <w:pStyle w:val="FootnoteText"/>
        <w:widowControl w:val="0"/>
        <w:tabs>
          <w:tab w:val="clear" w:pos="1021"/>
          <w:tab w:val="right" w:pos="1020"/>
        </w:tabs>
        <w:rPr>
          <w:lang w:val="en-US"/>
        </w:rPr>
      </w:pPr>
      <w:r w:rsidRPr="00263F87">
        <w:rPr>
          <w:lang w:val="es-PE"/>
        </w:rPr>
        <w:tab/>
      </w:r>
      <w:r w:rsidRPr="0014187E">
        <w:rPr>
          <w:rStyle w:val="FootnoteReference"/>
        </w:rPr>
        <w:footnoteRef/>
      </w:r>
      <w:r w:rsidRPr="0014187E">
        <w:tab/>
      </w:r>
      <w:r w:rsidRPr="0014187E">
        <w:rPr>
          <w:lang w:val="en-US"/>
        </w:rPr>
        <w:t>The submission from CEOS to SBSTA 41 is available at &lt;http://unfccc.int/7482&gt;.</w:t>
      </w:r>
    </w:p>
  </w:footnote>
  <w:footnote w:id="37">
    <w:p w14:paraId="194C491A" w14:textId="77777777" w:rsidR="008C7D01" w:rsidRPr="0014187E" w:rsidRDefault="008C7D01" w:rsidP="00C214B1">
      <w:pPr>
        <w:pStyle w:val="FootnoteText"/>
        <w:widowControl w:val="0"/>
        <w:tabs>
          <w:tab w:val="clear" w:pos="1021"/>
          <w:tab w:val="right" w:pos="1020"/>
        </w:tabs>
        <w:rPr>
          <w:lang w:val="en-US"/>
        </w:rPr>
      </w:pPr>
      <w:r w:rsidRPr="0014187E">
        <w:tab/>
      </w:r>
      <w:r w:rsidRPr="0014187E">
        <w:rPr>
          <w:rStyle w:val="FootnoteReference"/>
        </w:rPr>
        <w:footnoteRef/>
      </w:r>
      <w:r w:rsidRPr="0014187E">
        <w:tab/>
        <w:t>The</w:t>
      </w:r>
      <w:r w:rsidRPr="0014187E">
        <w:rPr>
          <w:lang w:val="en-US"/>
        </w:rPr>
        <w:t xml:space="preserve"> submission from WMO to SBSTA 41 is available at &lt;http://unfccc.int/7482&gt;.</w:t>
      </w:r>
    </w:p>
  </w:footnote>
  <w:footnote w:id="38">
    <w:p w14:paraId="194C491B" w14:textId="77777777" w:rsidR="008C7D01" w:rsidRPr="00225389" w:rsidRDefault="008C7D01" w:rsidP="00C214B1">
      <w:pPr>
        <w:pStyle w:val="FootnoteText"/>
        <w:widowControl w:val="0"/>
        <w:tabs>
          <w:tab w:val="clear" w:pos="1021"/>
          <w:tab w:val="right" w:pos="1020"/>
        </w:tabs>
        <w:rPr>
          <w:lang w:val="en-US"/>
        </w:rPr>
      </w:pPr>
      <w:r w:rsidRPr="0014187E">
        <w:tab/>
      </w:r>
      <w:r w:rsidRPr="0014187E">
        <w:rPr>
          <w:rStyle w:val="FootnoteReference"/>
        </w:rPr>
        <w:footnoteRef/>
      </w:r>
      <w:r w:rsidRPr="0014187E">
        <w:tab/>
        <w:t>FCCC/SBSTA/2013/5.</w:t>
      </w:r>
    </w:p>
  </w:footnote>
  <w:footnote w:id="39">
    <w:p w14:paraId="194C491C" w14:textId="77777777" w:rsidR="008C7D01" w:rsidRPr="00B20CDE" w:rsidRDefault="008C7D01">
      <w:pPr>
        <w:pStyle w:val="FootnoteText"/>
        <w:rPr>
          <w:lang w:val="en-US"/>
        </w:rPr>
      </w:pPr>
      <w:r>
        <w:tab/>
      </w:r>
      <w:r>
        <w:rPr>
          <w:rStyle w:val="FootnoteReference"/>
        </w:rPr>
        <w:footnoteRef/>
      </w:r>
      <w:r>
        <w:tab/>
        <w:t>Draft conclusions presented in</w:t>
      </w:r>
      <w:r w:rsidRPr="00E77B43">
        <w:t xml:space="preserve"> </w:t>
      </w:r>
      <w:r w:rsidRPr="00B20CDE">
        <w:t xml:space="preserve">document </w:t>
      </w:r>
      <w:r w:rsidRPr="00B20CDE">
        <w:rPr>
          <w:lang w:val="en-US"/>
        </w:rPr>
        <w:t>FCCC/SB/2014/L.9.</w:t>
      </w:r>
    </w:p>
  </w:footnote>
  <w:footnote w:id="40">
    <w:p w14:paraId="194C491D" w14:textId="77777777" w:rsidR="008C7D01" w:rsidRPr="00B20CDE" w:rsidRDefault="008C7D01" w:rsidP="00C214B1">
      <w:pPr>
        <w:pStyle w:val="FootnoteText"/>
        <w:widowControl w:val="0"/>
        <w:tabs>
          <w:tab w:val="clear" w:pos="1021"/>
          <w:tab w:val="right" w:pos="1020"/>
        </w:tabs>
        <w:rPr>
          <w:lang w:val="en-US"/>
        </w:rPr>
      </w:pPr>
      <w:r w:rsidRPr="00B20CDE">
        <w:tab/>
      </w:r>
      <w:r w:rsidRPr="00B20CDE">
        <w:rPr>
          <w:rStyle w:val="FootnoteReference"/>
        </w:rPr>
        <w:footnoteRef/>
      </w:r>
      <w:r w:rsidRPr="00B20CDE">
        <w:tab/>
        <w:t>The submissions are available at &lt;</w:t>
      </w:r>
      <w:r w:rsidRPr="00B20CDE">
        <w:rPr>
          <w:lang w:val="en-US"/>
        </w:rPr>
        <w:t>www.unfccc.int/5900&gt;.</w:t>
      </w:r>
    </w:p>
  </w:footnote>
  <w:footnote w:id="41">
    <w:p w14:paraId="194C491E" w14:textId="77777777" w:rsidR="008C7D01" w:rsidRPr="00963CF7" w:rsidRDefault="008C7D01" w:rsidP="00C214B1">
      <w:pPr>
        <w:pStyle w:val="FootnoteText"/>
        <w:widowControl w:val="0"/>
        <w:tabs>
          <w:tab w:val="clear" w:pos="1021"/>
          <w:tab w:val="right" w:pos="1020"/>
        </w:tabs>
        <w:rPr>
          <w:lang w:val="en-US"/>
        </w:rPr>
      </w:pPr>
      <w:r w:rsidRPr="00B20CDE">
        <w:tab/>
      </w:r>
      <w:r w:rsidRPr="00B20CDE">
        <w:rPr>
          <w:rStyle w:val="FootnoteReference"/>
        </w:rPr>
        <w:footnoteRef/>
      </w:r>
      <w:r w:rsidRPr="00B20CDE">
        <w:tab/>
        <w:t>The summary report is available at &lt;</w:t>
      </w:r>
      <w:r w:rsidRPr="00B20CDE">
        <w:rPr>
          <w:lang w:val="en-US"/>
        </w:rPr>
        <w:t>http://unfccc.int/files</w:t>
      </w:r>
      <w:r w:rsidRPr="002076E5">
        <w:rPr>
          <w:lang w:val="en-US"/>
        </w:rPr>
        <w:t>/science/workstreams/the_2013-2015_review/application/pdf/sed3_summary_report.pdf&gt;.</w:t>
      </w:r>
    </w:p>
  </w:footnote>
  <w:footnote w:id="42">
    <w:p w14:paraId="194C491F" w14:textId="77777777" w:rsidR="008C7D01" w:rsidRPr="00963CF7" w:rsidRDefault="008C7D01" w:rsidP="00C214B1">
      <w:pPr>
        <w:pStyle w:val="FootnoteText"/>
        <w:widowControl w:val="0"/>
        <w:tabs>
          <w:tab w:val="clear" w:pos="1021"/>
          <w:tab w:val="right" w:pos="1020"/>
        </w:tabs>
        <w:rPr>
          <w:lang w:val="en-US"/>
        </w:rPr>
      </w:pPr>
      <w:r>
        <w:tab/>
      </w:r>
      <w:r>
        <w:rPr>
          <w:rStyle w:val="FootnoteReference"/>
        </w:rPr>
        <w:footnoteRef/>
      </w:r>
      <w:r>
        <w:tab/>
      </w:r>
      <w:r w:rsidRPr="002076E5">
        <w:t>Available at &lt;</w:t>
      </w:r>
      <w:r w:rsidRPr="002076E5">
        <w:rPr>
          <w:lang w:val="en-US"/>
        </w:rPr>
        <w:t>http://www.ipcc.ch/report/ar5/syr/&gt;.</w:t>
      </w:r>
    </w:p>
  </w:footnote>
  <w:footnote w:id="43">
    <w:p w14:paraId="194C4920" w14:textId="77777777" w:rsidR="008C7D01" w:rsidRPr="00963CF7" w:rsidRDefault="008C7D01" w:rsidP="00C214B1">
      <w:pPr>
        <w:pStyle w:val="FootnoteText"/>
        <w:widowControl w:val="0"/>
        <w:tabs>
          <w:tab w:val="clear" w:pos="1021"/>
          <w:tab w:val="right" w:pos="1020"/>
        </w:tabs>
        <w:rPr>
          <w:lang w:val="en-US"/>
        </w:rPr>
      </w:pPr>
      <w:r>
        <w:tab/>
      </w:r>
      <w:r>
        <w:rPr>
          <w:rStyle w:val="FootnoteReference"/>
        </w:rPr>
        <w:footnoteRef/>
      </w:r>
      <w:r>
        <w:tab/>
      </w:r>
      <w:r w:rsidRPr="002076E5">
        <w:rPr>
          <w:szCs w:val="18"/>
        </w:rPr>
        <w:t>FCCC/SB/2014/1.</w:t>
      </w:r>
    </w:p>
  </w:footnote>
  <w:footnote w:id="44">
    <w:p w14:paraId="194C4921" w14:textId="77777777" w:rsidR="008C7D01" w:rsidRPr="00963CF7" w:rsidRDefault="008C7D01" w:rsidP="00C214B1">
      <w:pPr>
        <w:pStyle w:val="FootnoteText"/>
        <w:widowControl w:val="0"/>
        <w:tabs>
          <w:tab w:val="clear" w:pos="1021"/>
          <w:tab w:val="right" w:pos="1020"/>
        </w:tabs>
        <w:rPr>
          <w:lang w:val="en-US"/>
        </w:rPr>
      </w:pPr>
      <w:r>
        <w:tab/>
      </w:r>
      <w:r>
        <w:rPr>
          <w:rStyle w:val="FootnoteReference"/>
        </w:rPr>
        <w:footnoteRef/>
      </w:r>
      <w:r>
        <w:tab/>
      </w:r>
      <w:r w:rsidRPr="002076E5">
        <w:rPr>
          <w:szCs w:val="18"/>
          <w:shd w:val="clear" w:color="auto" w:fill="FFFFFF"/>
        </w:rPr>
        <w:t>FCCC/SB/2014/INF.3.</w:t>
      </w:r>
    </w:p>
  </w:footnote>
  <w:footnote w:id="45">
    <w:p w14:paraId="194C4922" w14:textId="77777777" w:rsidR="008C7D01" w:rsidRPr="00FC49EC" w:rsidRDefault="008C7D01" w:rsidP="00C214B1">
      <w:pPr>
        <w:pStyle w:val="FootnoteText"/>
        <w:widowControl w:val="0"/>
        <w:tabs>
          <w:tab w:val="clear" w:pos="1021"/>
          <w:tab w:val="right" w:pos="1020"/>
        </w:tabs>
        <w:rPr>
          <w:lang w:val="en-US"/>
        </w:rPr>
      </w:pPr>
      <w:r>
        <w:tab/>
      </w:r>
      <w:r w:rsidRPr="008E186B">
        <w:rPr>
          <w:rStyle w:val="FootnoteReference"/>
        </w:rPr>
        <w:footnoteRef/>
      </w:r>
      <w:r w:rsidRPr="008E186B">
        <w:tab/>
        <w:t xml:space="preserve">FCCC/SBSTA/2014/2, </w:t>
      </w:r>
      <w:r w:rsidRPr="00FC49EC">
        <w:t>paragraph 75</w:t>
      </w:r>
      <w:r>
        <w:t>, and</w:t>
      </w:r>
      <w:r w:rsidRPr="00FC49EC">
        <w:t xml:space="preserve"> FCCC/SBI/2014/</w:t>
      </w:r>
      <w:r>
        <w:t>8, paragraph 194.</w:t>
      </w:r>
      <w:r w:rsidRPr="00FC49EC">
        <w:t xml:space="preserve"> </w:t>
      </w:r>
    </w:p>
  </w:footnote>
  <w:footnote w:id="46">
    <w:p w14:paraId="194C4923" w14:textId="77777777" w:rsidR="008C7D01" w:rsidRPr="006E54FB" w:rsidRDefault="008C7D01">
      <w:pPr>
        <w:pStyle w:val="FootnoteText"/>
        <w:rPr>
          <w:lang w:val="en-US"/>
        </w:rPr>
      </w:pPr>
      <w:r w:rsidRPr="00FC49EC">
        <w:tab/>
      </w:r>
      <w:r w:rsidRPr="00FC49EC">
        <w:rPr>
          <w:rStyle w:val="FootnoteReference"/>
        </w:rPr>
        <w:footnoteRef/>
      </w:r>
      <w:r w:rsidRPr="00FC49EC">
        <w:tab/>
        <w:t>FCCC/SBSTA/2014/2.</w:t>
      </w:r>
    </w:p>
  </w:footnote>
  <w:footnote w:id="47">
    <w:p w14:paraId="194C4924" w14:textId="77777777" w:rsidR="008C7D01" w:rsidRPr="00963CF7" w:rsidRDefault="008C7D01" w:rsidP="00C214B1">
      <w:pPr>
        <w:pStyle w:val="FootnoteText"/>
        <w:widowControl w:val="0"/>
        <w:tabs>
          <w:tab w:val="clear" w:pos="1021"/>
          <w:tab w:val="right" w:pos="1020"/>
        </w:tabs>
        <w:rPr>
          <w:lang w:val="en-US"/>
        </w:rPr>
      </w:pPr>
      <w:r>
        <w:tab/>
      </w:r>
      <w:r>
        <w:rPr>
          <w:rStyle w:val="FootnoteReference"/>
        </w:rPr>
        <w:footnoteRef/>
      </w:r>
      <w:r>
        <w:tab/>
      </w:r>
      <w:r w:rsidRPr="00547887">
        <w:rPr>
          <w:lang w:val="en-US"/>
        </w:rPr>
        <w:t xml:space="preserve">FCCC/SBSTA/2014/2, paragraphs 77 and 78, and </w:t>
      </w:r>
      <w:r w:rsidRPr="00547887">
        <w:t>FCCC/SBI/2014/8, paragraphs 19</w:t>
      </w:r>
      <w:r>
        <w:t>6</w:t>
      </w:r>
      <w:r w:rsidRPr="00547887">
        <w:t xml:space="preserve"> and 19</w:t>
      </w:r>
      <w:r>
        <w:t>7</w:t>
      </w:r>
      <w:r w:rsidRPr="00547887">
        <w:t>.</w:t>
      </w:r>
    </w:p>
  </w:footnote>
  <w:footnote w:id="48">
    <w:p w14:paraId="194C4925" w14:textId="77777777" w:rsidR="008C7D01" w:rsidRPr="006E54FB" w:rsidRDefault="008C7D01">
      <w:pPr>
        <w:pStyle w:val="FootnoteText"/>
        <w:rPr>
          <w:lang w:val="en-US"/>
        </w:rPr>
      </w:pPr>
      <w:r>
        <w:tab/>
      </w:r>
      <w:r>
        <w:rPr>
          <w:rStyle w:val="FootnoteReference"/>
        </w:rPr>
        <w:footnoteRef/>
      </w:r>
      <w:r>
        <w:tab/>
      </w:r>
      <w:r w:rsidRPr="00400E0A">
        <w:t>FCCC/SBSTA/2013/5</w:t>
      </w:r>
      <w:r>
        <w:t>.</w:t>
      </w:r>
    </w:p>
  </w:footnote>
  <w:footnote w:id="49">
    <w:p w14:paraId="194C4926" w14:textId="77777777" w:rsidR="008C7D01" w:rsidRPr="00B20CDE" w:rsidRDefault="008C7D01" w:rsidP="009C0FAA">
      <w:pPr>
        <w:pStyle w:val="FootnoteText"/>
        <w:widowControl w:val="0"/>
        <w:tabs>
          <w:tab w:val="clear" w:pos="1021"/>
          <w:tab w:val="right" w:pos="1020"/>
        </w:tabs>
      </w:pPr>
      <w:r w:rsidRPr="003D75CB">
        <w:tab/>
      </w:r>
      <w:r w:rsidRPr="003D75CB">
        <w:rPr>
          <w:rStyle w:val="FootnoteReference"/>
        </w:rPr>
        <w:footnoteRef/>
      </w:r>
      <w:r w:rsidRPr="00BE24A6">
        <w:tab/>
        <w:t xml:space="preserve">The draft conclusions </w:t>
      </w:r>
      <w:r w:rsidRPr="00B20CDE">
        <w:t>presented in document FCCC/SB/2014/L.6 were adopted as orally revised in plenary. The draft conclusions as orally revised are presented in document FCCC/SB/2014/L.6/Rev.1.</w:t>
      </w:r>
    </w:p>
  </w:footnote>
  <w:footnote w:id="50">
    <w:p w14:paraId="194C4927" w14:textId="77777777" w:rsidR="008C7D01" w:rsidRPr="00B20CDE" w:rsidRDefault="008C7D01" w:rsidP="005A0777">
      <w:pPr>
        <w:pStyle w:val="FootnoteText"/>
        <w:widowControl w:val="0"/>
        <w:tabs>
          <w:tab w:val="clear" w:pos="1021"/>
          <w:tab w:val="right" w:pos="1020"/>
        </w:tabs>
        <w:rPr>
          <w:lang w:val="en-US"/>
        </w:rPr>
      </w:pPr>
      <w:r w:rsidRPr="00B20CDE">
        <w:tab/>
      </w:r>
      <w:r w:rsidRPr="00B20CDE">
        <w:rPr>
          <w:rStyle w:val="FootnoteReference"/>
        </w:rPr>
        <w:footnoteRef/>
      </w:r>
      <w:r w:rsidRPr="00B20CDE">
        <w:tab/>
        <w:t>The submissions from Parties are available on the UNFCCC submission portal accessible at &lt;http://www.unfccc.int/5900&gt;.</w:t>
      </w:r>
    </w:p>
  </w:footnote>
  <w:footnote w:id="51">
    <w:p w14:paraId="194C4928" w14:textId="77777777" w:rsidR="008C7D01" w:rsidRPr="00B20CDE" w:rsidRDefault="008C7D01" w:rsidP="005A0777">
      <w:pPr>
        <w:pStyle w:val="FootnoteText"/>
        <w:widowControl w:val="0"/>
        <w:tabs>
          <w:tab w:val="clear" w:pos="1021"/>
          <w:tab w:val="right" w:pos="1020"/>
        </w:tabs>
        <w:rPr>
          <w:lang w:val="en-US"/>
        </w:rPr>
      </w:pPr>
      <w:r w:rsidRPr="00B20CDE">
        <w:tab/>
      </w:r>
      <w:r w:rsidRPr="00B20CDE">
        <w:rPr>
          <w:rStyle w:val="FootnoteReference"/>
        </w:rPr>
        <w:footnoteRef/>
      </w:r>
      <w:r w:rsidRPr="00B20CDE">
        <w:tab/>
      </w:r>
      <w:r w:rsidRPr="00B20CDE">
        <w:rPr>
          <w:lang w:val="en-US"/>
        </w:rPr>
        <w:t>The submissions from observer organizations are available on the UNFCCC website at &lt;http://unfccc.int/documentation/submissions_from_observers/items/7481.php&gt;.</w:t>
      </w:r>
    </w:p>
  </w:footnote>
  <w:footnote w:id="52">
    <w:p w14:paraId="194C4929" w14:textId="77777777" w:rsidR="008C7D01" w:rsidRPr="00B20CDE" w:rsidRDefault="008C7D01" w:rsidP="005A0777">
      <w:pPr>
        <w:pStyle w:val="FootnoteText"/>
        <w:widowControl w:val="0"/>
        <w:tabs>
          <w:tab w:val="clear" w:pos="1021"/>
          <w:tab w:val="right" w:pos="1020"/>
        </w:tabs>
        <w:rPr>
          <w:lang w:val="en-US"/>
        </w:rPr>
      </w:pPr>
      <w:r w:rsidRPr="00B20CDE">
        <w:tab/>
      </w:r>
      <w:r w:rsidRPr="00B20CDE">
        <w:rPr>
          <w:rStyle w:val="FootnoteReference"/>
        </w:rPr>
        <w:footnoteRef/>
      </w:r>
      <w:r w:rsidRPr="00B20CDE">
        <w:tab/>
        <w:t>FCCC/TP/2014/12.</w:t>
      </w:r>
    </w:p>
  </w:footnote>
  <w:footnote w:id="53">
    <w:p w14:paraId="194C492A" w14:textId="77777777" w:rsidR="008C7D01" w:rsidRPr="00B20CDE" w:rsidRDefault="008C7D01" w:rsidP="005A0777">
      <w:pPr>
        <w:pStyle w:val="FootnoteText"/>
        <w:widowControl w:val="0"/>
        <w:tabs>
          <w:tab w:val="clear" w:pos="1021"/>
          <w:tab w:val="right" w:pos="1020"/>
        </w:tabs>
        <w:rPr>
          <w:lang w:val="en-US"/>
        </w:rPr>
      </w:pPr>
      <w:r w:rsidRPr="00B20CDE">
        <w:tab/>
      </w:r>
      <w:r w:rsidRPr="00B20CDE">
        <w:rPr>
          <w:rStyle w:val="FootnoteReference"/>
        </w:rPr>
        <w:footnoteRef/>
      </w:r>
      <w:r w:rsidRPr="00B20CDE">
        <w:tab/>
        <w:t>FCCC/SB/2014/INF.4.</w:t>
      </w:r>
    </w:p>
  </w:footnote>
  <w:footnote w:id="54">
    <w:p w14:paraId="194C492B" w14:textId="77777777" w:rsidR="008C7D01" w:rsidRPr="0049319C" w:rsidRDefault="008C7D01" w:rsidP="008D016E">
      <w:pPr>
        <w:pStyle w:val="FootnoteText"/>
        <w:widowControl w:val="0"/>
        <w:tabs>
          <w:tab w:val="clear" w:pos="1021"/>
          <w:tab w:val="right" w:pos="1020"/>
        </w:tabs>
        <w:rPr>
          <w:lang w:val="en-US"/>
        </w:rPr>
      </w:pPr>
      <w:r w:rsidRPr="00B20CDE">
        <w:tab/>
      </w:r>
      <w:r w:rsidRPr="00B20CDE">
        <w:rPr>
          <w:rStyle w:val="FootnoteReference"/>
        </w:rPr>
        <w:footnoteRef/>
      </w:r>
      <w:r w:rsidRPr="00B20CDE">
        <w:tab/>
        <w:t>For the text as adopted, see decision 20/CP.20.</w:t>
      </w:r>
    </w:p>
  </w:footnote>
  <w:footnote w:id="55">
    <w:p w14:paraId="194C492C" w14:textId="77777777" w:rsidR="008C7D01" w:rsidRPr="00C214B1" w:rsidRDefault="008C7D01">
      <w:pPr>
        <w:pStyle w:val="FootnoteText"/>
        <w:rPr>
          <w:lang w:val="en-US"/>
        </w:rPr>
      </w:pPr>
      <w:r>
        <w:tab/>
      </w:r>
      <w:r>
        <w:rPr>
          <w:rStyle w:val="FootnoteReference"/>
        </w:rPr>
        <w:footnoteRef/>
      </w:r>
      <w:r>
        <w:tab/>
        <w:t xml:space="preserve">Draft conclusions presented </w:t>
      </w:r>
      <w:r w:rsidRPr="00B20CDE">
        <w:t xml:space="preserve">in document </w:t>
      </w:r>
      <w:r w:rsidRPr="00B20CDE">
        <w:rPr>
          <w:lang w:val="en-US"/>
        </w:rPr>
        <w:t>FCCC/SBSTA/2014/L.28.</w:t>
      </w:r>
    </w:p>
  </w:footnote>
  <w:footnote w:id="56">
    <w:p w14:paraId="194C492D" w14:textId="77777777" w:rsidR="008C7D01" w:rsidRPr="00790E7F" w:rsidRDefault="008C7D01" w:rsidP="001A344C">
      <w:pPr>
        <w:pStyle w:val="FootnoteText"/>
        <w:rPr>
          <w:rStyle w:val="FootnoteReference"/>
          <w:rFonts w:ascii="SimSun" w:hAnsi="SimSun"/>
          <w:vertAlign w:val="baseline"/>
        </w:rPr>
      </w:pPr>
      <w:r>
        <w:tab/>
      </w:r>
      <w:r w:rsidRPr="00DA3D62">
        <w:rPr>
          <w:rStyle w:val="FootnoteReference"/>
        </w:rPr>
        <w:footnoteRef/>
      </w:r>
      <w:r>
        <w:tab/>
      </w:r>
      <w:r w:rsidRPr="00BD445C">
        <w:t>FCCC/SBSTA/2012/5</w:t>
      </w:r>
      <w:r w:rsidRPr="004D45C5">
        <w:t>, paragraphs 74–85.</w:t>
      </w:r>
    </w:p>
  </w:footnote>
  <w:footnote w:id="57">
    <w:p w14:paraId="194C492E" w14:textId="77777777" w:rsidR="008C7D01" w:rsidRPr="00E17B67" w:rsidRDefault="008C7D01" w:rsidP="001A344C">
      <w:pPr>
        <w:pStyle w:val="FootnoteText"/>
      </w:pPr>
      <w:r w:rsidRPr="004D45C5">
        <w:tab/>
      </w:r>
      <w:r w:rsidRPr="004D45C5">
        <w:rPr>
          <w:rStyle w:val="FootnoteReference"/>
        </w:rPr>
        <w:footnoteRef/>
      </w:r>
      <w:r w:rsidRPr="004D45C5">
        <w:tab/>
        <w:t>Available at &lt;http://unfccc.int/5901.</w:t>
      </w:r>
      <w:r w:rsidRPr="00E17B67">
        <w:t>php</w:t>
      </w:r>
      <w:r w:rsidRPr="00B61CAD">
        <w:rPr>
          <w:rStyle w:val="Hyperlink"/>
          <w:color w:val="auto"/>
          <w:u w:val="none"/>
        </w:rPr>
        <w:t>&gt;</w:t>
      </w:r>
      <w:r w:rsidRPr="00A85671">
        <w:rPr>
          <w:rStyle w:val="Hyperlink"/>
          <w:u w:val="none"/>
        </w:rPr>
        <w:t>.</w:t>
      </w:r>
    </w:p>
  </w:footnote>
  <w:footnote w:id="58">
    <w:p w14:paraId="194C492F" w14:textId="77777777" w:rsidR="008C7D01" w:rsidRPr="00263F87" w:rsidRDefault="008C7D01" w:rsidP="001A344C">
      <w:pPr>
        <w:pStyle w:val="FootnoteText"/>
        <w:rPr>
          <w:lang w:val="es-PE"/>
        </w:rPr>
      </w:pPr>
      <w:r w:rsidRPr="004D45C5">
        <w:tab/>
      </w:r>
      <w:r w:rsidRPr="004D45C5">
        <w:rPr>
          <w:rStyle w:val="FootnoteReference"/>
        </w:rPr>
        <w:footnoteRef/>
      </w:r>
      <w:r w:rsidRPr="00263F87">
        <w:rPr>
          <w:lang w:val="es-PE"/>
        </w:rPr>
        <w:tab/>
        <w:t>FCCC/SBSTA/2014/2, paragraph 112.</w:t>
      </w:r>
    </w:p>
  </w:footnote>
  <w:footnote w:id="59">
    <w:p w14:paraId="194C4930" w14:textId="77777777" w:rsidR="008C7D01" w:rsidRPr="004D45C5" w:rsidRDefault="008C7D01" w:rsidP="001A344C">
      <w:pPr>
        <w:pStyle w:val="FootnoteText"/>
        <w:rPr>
          <w:lang w:val="es-ES"/>
        </w:rPr>
      </w:pPr>
      <w:r w:rsidRPr="00263F87">
        <w:rPr>
          <w:lang w:val="es-PE"/>
        </w:rPr>
        <w:tab/>
      </w:r>
      <w:r w:rsidRPr="004D45C5">
        <w:rPr>
          <w:rStyle w:val="FootnoteReference"/>
        </w:rPr>
        <w:footnoteRef/>
      </w:r>
      <w:r w:rsidRPr="004D45C5">
        <w:rPr>
          <w:lang w:val="es-ES"/>
        </w:rPr>
        <w:tab/>
        <w:t>FCCC/SBSTA/2014/INF.14.</w:t>
      </w:r>
    </w:p>
  </w:footnote>
  <w:footnote w:id="60">
    <w:p w14:paraId="194C4931" w14:textId="77777777" w:rsidR="008C7D01" w:rsidRPr="00F335B4" w:rsidRDefault="008C7D01" w:rsidP="001A344C">
      <w:pPr>
        <w:pStyle w:val="FootnoteText"/>
        <w:rPr>
          <w:lang w:val="es-ES"/>
        </w:rPr>
      </w:pPr>
      <w:r w:rsidRPr="004D45C5">
        <w:rPr>
          <w:lang w:val="es-ES"/>
        </w:rPr>
        <w:tab/>
      </w:r>
      <w:r w:rsidRPr="004D45C5">
        <w:rPr>
          <w:rStyle w:val="FootnoteReference"/>
        </w:rPr>
        <w:footnoteRef/>
      </w:r>
      <w:r w:rsidRPr="004D45C5">
        <w:rPr>
          <w:lang w:val="es-ES"/>
        </w:rPr>
        <w:tab/>
        <w:t>FCCC/SBSTA/2014/INF.22.</w:t>
      </w:r>
    </w:p>
  </w:footnote>
  <w:footnote w:id="61">
    <w:p w14:paraId="194C4932" w14:textId="77777777" w:rsidR="008C7D01" w:rsidRPr="00263F87" w:rsidRDefault="008C7D01" w:rsidP="001A344C">
      <w:pPr>
        <w:pStyle w:val="FootnoteText"/>
        <w:rPr>
          <w:lang w:val="es-PE"/>
        </w:rPr>
      </w:pPr>
      <w:r w:rsidRPr="00F335B4">
        <w:rPr>
          <w:lang w:val="es-ES"/>
        </w:rPr>
        <w:tab/>
      </w:r>
      <w:r w:rsidRPr="00850E56">
        <w:rPr>
          <w:rStyle w:val="FootnoteReference"/>
        </w:rPr>
        <w:footnoteRef/>
      </w:r>
      <w:r w:rsidRPr="00263F87">
        <w:rPr>
          <w:lang w:val="es-PE"/>
        </w:rPr>
        <w:tab/>
        <w:t>FCCC/SBSTA/2014/INF.21.</w:t>
      </w:r>
    </w:p>
  </w:footnote>
  <w:footnote w:id="62">
    <w:p w14:paraId="194C4933" w14:textId="77777777" w:rsidR="008C7D01" w:rsidRPr="00B20CDE" w:rsidRDefault="008C7D01" w:rsidP="004D0CC4">
      <w:pPr>
        <w:pStyle w:val="FootnoteText"/>
        <w:widowControl w:val="0"/>
        <w:tabs>
          <w:tab w:val="clear" w:pos="1021"/>
          <w:tab w:val="right" w:pos="1020"/>
        </w:tabs>
      </w:pPr>
      <w:r w:rsidRPr="00263F87">
        <w:rPr>
          <w:lang w:val="es-PE"/>
        </w:rPr>
        <w:tab/>
      </w:r>
      <w:r w:rsidRPr="00865CD7">
        <w:rPr>
          <w:rStyle w:val="FootnoteReference"/>
        </w:rPr>
        <w:footnoteRef/>
      </w:r>
      <w:r w:rsidRPr="00865CD7">
        <w:tab/>
        <w:t xml:space="preserve">For the text as adopted, see </w:t>
      </w:r>
      <w:r w:rsidRPr="00B20CDE">
        <w:t xml:space="preserve">decision 13/CP.20. </w:t>
      </w:r>
    </w:p>
  </w:footnote>
  <w:footnote w:id="63">
    <w:p w14:paraId="194C4934" w14:textId="77777777" w:rsidR="008C7D01" w:rsidRPr="00B20CDE" w:rsidRDefault="008C7D01" w:rsidP="004D0CC4">
      <w:pPr>
        <w:pStyle w:val="FootnoteText"/>
        <w:widowControl w:val="0"/>
        <w:tabs>
          <w:tab w:val="clear" w:pos="1021"/>
          <w:tab w:val="right" w:pos="1020"/>
        </w:tabs>
      </w:pPr>
      <w:r w:rsidRPr="00B20CDE">
        <w:tab/>
      </w:r>
      <w:r w:rsidRPr="00B20CDE">
        <w:rPr>
          <w:rStyle w:val="FootnoteReference"/>
        </w:rPr>
        <w:footnoteRef/>
      </w:r>
      <w:r w:rsidRPr="00B20CDE">
        <w:tab/>
        <w:t xml:space="preserve">For the </w:t>
      </w:r>
      <w:r w:rsidR="00476C52">
        <w:t>text as adopted, see decision 15</w:t>
      </w:r>
      <w:r w:rsidRPr="00B20CDE">
        <w:t xml:space="preserve">/CP.20. </w:t>
      </w:r>
    </w:p>
  </w:footnote>
  <w:footnote w:id="64">
    <w:p w14:paraId="194C4935" w14:textId="77777777" w:rsidR="008C7D01" w:rsidRPr="00865CD7" w:rsidRDefault="008C7D01" w:rsidP="005C7FAD">
      <w:pPr>
        <w:pStyle w:val="FootnoteText"/>
        <w:widowControl w:val="0"/>
        <w:tabs>
          <w:tab w:val="clear" w:pos="1021"/>
          <w:tab w:val="right" w:pos="1020"/>
        </w:tabs>
      </w:pPr>
      <w:r w:rsidRPr="00B20CDE">
        <w:tab/>
      </w:r>
      <w:r w:rsidRPr="00B20CDE">
        <w:rPr>
          <w:rStyle w:val="FootnoteReference"/>
        </w:rPr>
        <w:footnoteRef/>
      </w:r>
      <w:r w:rsidRPr="00B20CDE">
        <w:tab/>
        <w:t xml:space="preserve">For the </w:t>
      </w:r>
      <w:r w:rsidR="00476C52">
        <w:t>text as adopted, see decision 14</w:t>
      </w:r>
      <w:r w:rsidRPr="00B20CDE">
        <w:t>/CP.20</w:t>
      </w:r>
      <w:r w:rsidRPr="00865CD7">
        <w:t xml:space="preserve">. </w:t>
      </w:r>
    </w:p>
  </w:footnote>
  <w:footnote w:id="65">
    <w:p w14:paraId="194C4936" w14:textId="77777777" w:rsidR="008C7D01" w:rsidRPr="00B20CDE" w:rsidRDefault="008C7D01" w:rsidP="00D829E4">
      <w:pPr>
        <w:pStyle w:val="FootnoteText"/>
        <w:widowControl w:val="0"/>
        <w:tabs>
          <w:tab w:val="clear" w:pos="1021"/>
          <w:tab w:val="right" w:pos="1020"/>
        </w:tabs>
      </w:pPr>
      <w:r w:rsidRPr="00865CD7">
        <w:tab/>
      </w:r>
      <w:r w:rsidRPr="00865CD7">
        <w:rPr>
          <w:rStyle w:val="FootnoteReference"/>
        </w:rPr>
        <w:footnoteRef/>
      </w:r>
      <w:r w:rsidRPr="00865CD7">
        <w:tab/>
        <w:t xml:space="preserve">For the text of the draft decision, see </w:t>
      </w:r>
      <w:r w:rsidRPr="00B20CDE">
        <w:t>document FCCC/SBSTA/2014/L.26.</w:t>
      </w:r>
    </w:p>
  </w:footnote>
  <w:footnote w:id="66">
    <w:p w14:paraId="194C4937" w14:textId="77777777" w:rsidR="008C7D01" w:rsidRPr="00B20CDE" w:rsidRDefault="008C7D01" w:rsidP="00D829E4">
      <w:pPr>
        <w:pStyle w:val="FootnoteText"/>
        <w:widowControl w:val="0"/>
        <w:tabs>
          <w:tab w:val="clear" w:pos="1021"/>
          <w:tab w:val="right" w:pos="1020"/>
        </w:tabs>
      </w:pPr>
      <w:r w:rsidRPr="00B20CDE">
        <w:tab/>
      </w:r>
      <w:r w:rsidRPr="00B20CDE">
        <w:rPr>
          <w:rStyle w:val="FootnoteReference"/>
        </w:rPr>
        <w:footnoteRef/>
      </w:r>
      <w:r w:rsidRPr="00B20CDE">
        <w:tab/>
        <w:t xml:space="preserve">For the text as adopted, see decision 11/CP.20. </w:t>
      </w:r>
    </w:p>
  </w:footnote>
  <w:footnote w:id="67">
    <w:p w14:paraId="194C4938" w14:textId="77777777" w:rsidR="008C7D01" w:rsidRPr="00865CD7" w:rsidRDefault="008C7D01" w:rsidP="000528AD">
      <w:pPr>
        <w:pStyle w:val="FootnoteText"/>
      </w:pPr>
      <w:r w:rsidRPr="00B20CDE">
        <w:tab/>
      </w:r>
      <w:r w:rsidRPr="00B20CDE">
        <w:rPr>
          <w:rStyle w:val="FootnoteReference"/>
        </w:rPr>
        <w:footnoteRef/>
      </w:r>
      <w:r w:rsidRPr="00B20CDE">
        <w:tab/>
        <w:t>All opening statements</w:t>
      </w:r>
      <w:r w:rsidRPr="00B20CDE">
        <w:rPr>
          <w:lang w:val="en-US"/>
        </w:rPr>
        <w:t xml:space="preserve">, including written statements from ICAO and IMO and one group of Parties that requested that its related statement be reflected in the report on the session, </w:t>
      </w:r>
      <w:r w:rsidRPr="00B20CDE">
        <w:t>are available at &lt;http://unfccc.int/8744&gt;.</w:t>
      </w:r>
    </w:p>
  </w:footnote>
  <w:footnote w:id="68">
    <w:p w14:paraId="194C4939" w14:textId="77777777" w:rsidR="008C7D01" w:rsidRPr="00B20CDE" w:rsidRDefault="008C7D01">
      <w:pPr>
        <w:pStyle w:val="FootnoteText"/>
        <w:rPr>
          <w:lang w:val="en-US"/>
        </w:rPr>
      </w:pPr>
      <w:r>
        <w:tab/>
      </w:r>
      <w:r>
        <w:rPr>
          <w:rStyle w:val="FootnoteReference"/>
        </w:rPr>
        <w:footnoteRef/>
      </w:r>
      <w:r>
        <w:tab/>
        <w:t>Draft conclusions presented in</w:t>
      </w:r>
      <w:r w:rsidRPr="00E77B43">
        <w:t xml:space="preserve"> </w:t>
      </w:r>
      <w:r w:rsidRPr="00B20CDE">
        <w:t xml:space="preserve">document </w:t>
      </w:r>
      <w:r w:rsidRPr="00B20CDE">
        <w:rPr>
          <w:lang w:val="en-US"/>
        </w:rPr>
        <w:t>FCCC/SBSTA/2014/L.21.</w:t>
      </w:r>
    </w:p>
  </w:footnote>
  <w:footnote w:id="69">
    <w:p w14:paraId="194C493A" w14:textId="77777777" w:rsidR="008C7D01" w:rsidRPr="00527C37" w:rsidRDefault="008C7D01" w:rsidP="005E34F5">
      <w:pPr>
        <w:pStyle w:val="FootnoteText"/>
        <w:rPr>
          <w:lang w:val="en-US"/>
        </w:rPr>
      </w:pPr>
      <w:r w:rsidRPr="00B20CDE">
        <w:tab/>
      </w:r>
      <w:r w:rsidRPr="00B20CDE">
        <w:rPr>
          <w:rStyle w:val="FootnoteReference"/>
        </w:rPr>
        <w:footnoteRef/>
      </w:r>
      <w:r w:rsidRPr="00B20CDE">
        <w:tab/>
        <w:t>FCCC/SBSTA/2014/MISC.9.</w:t>
      </w:r>
    </w:p>
  </w:footnote>
  <w:footnote w:id="70">
    <w:p w14:paraId="194C493B" w14:textId="77777777" w:rsidR="008C7D01" w:rsidRPr="008A323C" w:rsidRDefault="008C7D01">
      <w:pPr>
        <w:pStyle w:val="FootnoteText"/>
        <w:rPr>
          <w:lang w:val="en-US"/>
        </w:rPr>
      </w:pPr>
      <w:r>
        <w:tab/>
      </w:r>
      <w:r>
        <w:rPr>
          <w:rStyle w:val="FootnoteReference"/>
        </w:rPr>
        <w:footnoteRef/>
      </w:r>
      <w:r>
        <w:tab/>
        <w:t>Draft conclusions presented in</w:t>
      </w:r>
      <w:r w:rsidRPr="00E77B43">
        <w:t xml:space="preserve"> </w:t>
      </w:r>
      <w:r w:rsidRPr="00B20CDE">
        <w:t xml:space="preserve">document </w:t>
      </w:r>
      <w:r w:rsidRPr="00B20CDE">
        <w:rPr>
          <w:lang w:val="en-US"/>
        </w:rPr>
        <w:t>FCCC/SBSTA/2014/L.29.</w:t>
      </w:r>
    </w:p>
  </w:footnote>
  <w:footnote w:id="71">
    <w:p w14:paraId="194C493C" w14:textId="77777777" w:rsidR="008C7D01" w:rsidRPr="00EA6573" w:rsidRDefault="008C7D01" w:rsidP="008A323C">
      <w:pPr>
        <w:pStyle w:val="FootnoteText"/>
        <w:widowControl w:val="0"/>
        <w:tabs>
          <w:tab w:val="clear" w:pos="1021"/>
          <w:tab w:val="right" w:pos="1020"/>
        </w:tabs>
        <w:rPr>
          <w:lang w:val="en-US"/>
        </w:rPr>
      </w:pPr>
      <w:r>
        <w:tab/>
      </w:r>
      <w:r w:rsidRPr="00DA66C9">
        <w:rPr>
          <w:rStyle w:val="FootnoteReference"/>
        </w:rPr>
        <w:footnoteRef/>
      </w:r>
      <w:r w:rsidRPr="00EA6573">
        <w:rPr>
          <w:lang w:val="en-US"/>
        </w:rPr>
        <w:tab/>
        <w:t xml:space="preserve">FCCC/KP/CMP/2014/9, </w:t>
      </w:r>
      <w:r w:rsidRPr="00930081">
        <w:rPr>
          <w:lang w:val="en-US"/>
        </w:rPr>
        <w:t>paragraph 36</w:t>
      </w:r>
      <w:r>
        <w:rPr>
          <w:lang w:val="en-US"/>
        </w:rPr>
        <w:t>.</w:t>
      </w:r>
    </w:p>
  </w:footnote>
  <w:footnote w:id="72">
    <w:p w14:paraId="194C493D" w14:textId="77777777" w:rsidR="008C7D01" w:rsidRPr="00103AAF" w:rsidRDefault="008C7D01">
      <w:pPr>
        <w:pStyle w:val="FootnoteText"/>
        <w:rPr>
          <w:lang w:val="en-US"/>
        </w:rPr>
      </w:pPr>
      <w:r>
        <w:tab/>
      </w:r>
      <w:r>
        <w:rPr>
          <w:rStyle w:val="FootnoteReference"/>
        </w:rPr>
        <w:footnoteRef/>
      </w:r>
      <w:r>
        <w:tab/>
        <w:t>Draft conclusions presented in</w:t>
      </w:r>
      <w:r w:rsidRPr="00E77B43">
        <w:t xml:space="preserve"> </w:t>
      </w:r>
      <w:r w:rsidRPr="00103AAF">
        <w:t xml:space="preserve">document </w:t>
      </w:r>
      <w:r w:rsidRPr="00103AAF">
        <w:rPr>
          <w:lang w:val="en-US"/>
        </w:rPr>
        <w:t>FCCC/SBSTA/2014/L.25.</w:t>
      </w:r>
    </w:p>
  </w:footnote>
  <w:footnote w:id="73">
    <w:p w14:paraId="194C493E" w14:textId="77777777" w:rsidR="008C7D01" w:rsidRPr="00103AAF" w:rsidRDefault="008C7D01" w:rsidP="00FC550E">
      <w:pPr>
        <w:pStyle w:val="FootnoteText"/>
        <w:widowControl w:val="0"/>
        <w:tabs>
          <w:tab w:val="clear" w:pos="1021"/>
          <w:tab w:val="right" w:pos="1020"/>
        </w:tabs>
        <w:rPr>
          <w:lang w:val="en-US"/>
        </w:rPr>
      </w:pPr>
      <w:r w:rsidRPr="00103AAF">
        <w:tab/>
      </w:r>
      <w:r w:rsidRPr="00103AAF">
        <w:rPr>
          <w:rStyle w:val="FootnoteReference"/>
        </w:rPr>
        <w:footnoteRef/>
      </w:r>
      <w:r w:rsidRPr="00103AAF">
        <w:tab/>
        <w:t>FCCC/KP/CMP/2013/9, paragraph 94.</w:t>
      </w:r>
    </w:p>
  </w:footnote>
  <w:footnote w:id="74">
    <w:p w14:paraId="194C493F" w14:textId="77777777" w:rsidR="008C7D01" w:rsidRPr="00103AAF" w:rsidRDefault="008C7D01">
      <w:pPr>
        <w:pStyle w:val="FootnoteText"/>
        <w:rPr>
          <w:lang w:val="en-US"/>
        </w:rPr>
      </w:pPr>
      <w:r w:rsidRPr="00103AAF">
        <w:tab/>
      </w:r>
      <w:r w:rsidRPr="00103AAF">
        <w:rPr>
          <w:rStyle w:val="FootnoteReference"/>
        </w:rPr>
        <w:footnoteRef/>
      </w:r>
      <w:r w:rsidRPr="00103AAF">
        <w:tab/>
        <w:t xml:space="preserve">Draft conclusions presented in document </w:t>
      </w:r>
      <w:r w:rsidRPr="00103AAF">
        <w:rPr>
          <w:lang w:val="en-US"/>
        </w:rPr>
        <w:t>FCCC/SBSTA/2014/L.24.</w:t>
      </w:r>
    </w:p>
  </w:footnote>
  <w:footnote w:id="75">
    <w:p w14:paraId="194C4940" w14:textId="77777777" w:rsidR="008C7D01" w:rsidRPr="004A23DF" w:rsidRDefault="008C7D01" w:rsidP="009309BE">
      <w:pPr>
        <w:pStyle w:val="FootnoteText"/>
        <w:rPr>
          <w:lang w:val="en-US"/>
        </w:rPr>
      </w:pPr>
      <w:r w:rsidRPr="00103AAF">
        <w:tab/>
      </w:r>
      <w:r w:rsidRPr="00103AAF">
        <w:rPr>
          <w:rStyle w:val="FootnoteReference"/>
        </w:rPr>
        <w:footnoteRef/>
      </w:r>
      <w:r w:rsidRPr="00103AAF">
        <w:tab/>
        <w:t>Available at &lt;http://unfccc.int/5901.php&gt;.</w:t>
      </w:r>
      <w:r w:rsidRPr="004A23DF">
        <w:t xml:space="preserve"> </w:t>
      </w:r>
    </w:p>
  </w:footnote>
  <w:footnote w:id="76">
    <w:p w14:paraId="194C4941" w14:textId="77777777" w:rsidR="008C7D01" w:rsidRPr="004A23DF" w:rsidRDefault="008C7D01" w:rsidP="009309BE">
      <w:pPr>
        <w:pStyle w:val="FootnoteText"/>
        <w:rPr>
          <w:lang w:val="en-US"/>
        </w:rPr>
      </w:pPr>
      <w:r w:rsidRPr="004A23DF">
        <w:tab/>
      </w:r>
      <w:r w:rsidRPr="004A23DF">
        <w:rPr>
          <w:rStyle w:val="FootnoteReference"/>
        </w:rPr>
        <w:footnoteRef/>
      </w:r>
      <w:r w:rsidRPr="004A23DF">
        <w:tab/>
        <w:t>Available at &lt;</w:t>
      </w:r>
      <w:r w:rsidRPr="00AE3843">
        <w:t>http://unfccc.int/7482.php</w:t>
      </w:r>
      <w:r w:rsidRPr="004A23DF">
        <w:t xml:space="preserve">&gt;. </w:t>
      </w:r>
    </w:p>
  </w:footnote>
  <w:footnote w:id="77">
    <w:p w14:paraId="194C4942" w14:textId="77777777" w:rsidR="008C7D01" w:rsidRPr="00263F87" w:rsidRDefault="008C7D01" w:rsidP="009309BE">
      <w:pPr>
        <w:pStyle w:val="FootnoteText"/>
        <w:rPr>
          <w:lang w:val="es-PE"/>
        </w:rPr>
      </w:pPr>
      <w:r w:rsidRPr="004A23DF">
        <w:tab/>
      </w:r>
      <w:r w:rsidRPr="004A23DF">
        <w:rPr>
          <w:rStyle w:val="FootnoteReference"/>
        </w:rPr>
        <w:footnoteRef/>
      </w:r>
      <w:r w:rsidRPr="00263F87">
        <w:rPr>
          <w:lang w:val="es-PE"/>
        </w:rPr>
        <w:tab/>
        <w:t>FCCC/SBSTA/2013/5, paragraph 108.</w:t>
      </w:r>
    </w:p>
  </w:footnote>
  <w:footnote w:id="78">
    <w:p w14:paraId="194C4943" w14:textId="77777777" w:rsidR="008C7D01" w:rsidRPr="00263F87" w:rsidRDefault="008C7D01" w:rsidP="009309BE">
      <w:pPr>
        <w:pStyle w:val="FootnoteText"/>
        <w:rPr>
          <w:lang w:val="es-PE"/>
        </w:rPr>
      </w:pPr>
      <w:r w:rsidRPr="00263F87">
        <w:rPr>
          <w:lang w:val="es-PE"/>
        </w:rPr>
        <w:tab/>
      </w:r>
      <w:r>
        <w:rPr>
          <w:rStyle w:val="FootnoteReference"/>
        </w:rPr>
        <w:footnoteRef/>
      </w:r>
      <w:r w:rsidRPr="00263F87">
        <w:rPr>
          <w:lang w:val="es-PE"/>
        </w:rPr>
        <w:tab/>
        <w:t>FCCC/SBSTA/2014/2, paragraph 153.</w:t>
      </w:r>
    </w:p>
  </w:footnote>
  <w:footnote w:id="79">
    <w:p w14:paraId="194C4944" w14:textId="77777777" w:rsidR="008C7D01" w:rsidRPr="00865CD7" w:rsidRDefault="008C7D01" w:rsidP="00170B4F">
      <w:pPr>
        <w:pStyle w:val="FootnoteText"/>
        <w:widowControl w:val="0"/>
        <w:tabs>
          <w:tab w:val="clear" w:pos="1021"/>
          <w:tab w:val="right" w:pos="1020"/>
        </w:tabs>
      </w:pPr>
      <w:r w:rsidRPr="00263F87">
        <w:rPr>
          <w:lang w:val="es-PE"/>
        </w:rPr>
        <w:tab/>
      </w:r>
      <w:r w:rsidRPr="00865CD7">
        <w:rPr>
          <w:rStyle w:val="FootnoteReference"/>
        </w:rPr>
        <w:footnoteRef/>
      </w:r>
      <w:r w:rsidRPr="00865CD7">
        <w:tab/>
        <w:t xml:space="preserve">For the text as adopted, see </w:t>
      </w:r>
      <w:r w:rsidRPr="00103AAF">
        <w:t>decision 7/CMP.10.</w:t>
      </w:r>
      <w:r w:rsidRPr="00865CD7">
        <w:t xml:space="preserve"> </w:t>
      </w:r>
    </w:p>
  </w:footnote>
  <w:footnote w:id="80">
    <w:p w14:paraId="194C4945" w14:textId="77777777" w:rsidR="008C7D01" w:rsidRPr="00F45C7F" w:rsidRDefault="008C7D01">
      <w:pPr>
        <w:pStyle w:val="FootnoteText"/>
        <w:rPr>
          <w:lang w:val="en-US"/>
        </w:rPr>
      </w:pPr>
      <w:r>
        <w:tab/>
      </w:r>
      <w:r>
        <w:rPr>
          <w:rStyle w:val="FootnoteReference"/>
        </w:rPr>
        <w:footnoteRef/>
      </w:r>
      <w:r>
        <w:tab/>
        <w:t>Draft conclusions presented in</w:t>
      </w:r>
      <w:r w:rsidRPr="00E77B43">
        <w:t xml:space="preserve"> </w:t>
      </w:r>
      <w:r w:rsidRPr="00103AAF">
        <w:t xml:space="preserve">document </w:t>
      </w:r>
      <w:r w:rsidRPr="00103AAF">
        <w:rPr>
          <w:lang w:val="en-US"/>
        </w:rPr>
        <w:t>FCCC/SBSTA/2014/L.22.</w:t>
      </w:r>
    </w:p>
  </w:footnote>
  <w:footnote w:id="81">
    <w:p w14:paraId="194C4946" w14:textId="77777777" w:rsidR="008C7D01" w:rsidRPr="00817217" w:rsidRDefault="008C7D01" w:rsidP="00F45C7F">
      <w:pPr>
        <w:pStyle w:val="FootnoteText"/>
      </w:pPr>
      <w:r>
        <w:tab/>
      </w:r>
      <w:r>
        <w:rPr>
          <w:rStyle w:val="FootnoteReference"/>
        </w:rPr>
        <w:footnoteRef/>
      </w:r>
      <w:r>
        <w:tab/>
        <w:t>&lt;</w:t>
      </w:r>
      <w:r w:rsidRPr="0090631F">
        <w:t>http://unfccc.int/7884.php</w:t>
      </w:r>
      <w:r>
        <w:t>&gt;.</w:t>
      </w:r>
    </w:p>
  </w:footnote>
  <w:footnote w:id="82">
    <w:p w14:paraId="194C4947" w14:textId="77777777" w:rsidR="008C7D01" w:rsidRPr="008E76DA" w:rsidRDefault="008C7D01" w:rsidP="00F45C7F">
      <w:pPr>
        <w:pStyle w:val="FootnoteText"/>
      </w:pPr>
      <w:r>
        <w:tab/>
      </w:r>
      <w:r>
        <w:rPr>
          <w:rStyle w:val="FootnoteReference"/>
        </w:rPr>
        <w:footnoteRef/>
      </w:r>
      <w:r>
        <w:tab/>
        <w:t xml:space="preserve">The reports on these events are contained in documents </w:t>
      </w:r>
      <w:r w:rsidRPr="0090631F">
        <w:t>FCCC/SBSTA/2013/INF.10 and FCCC/SBSTA/2014/INF.16</w:t>
      </w:r>
      <w:r>
        <w:t>.</w:t>
      </w:r>
    </w:p>
  </w:footnote>
  <w:footnote w:id="83">
    <w:p w14:paraId="194C4948" w14:textId="77777777" w:rsidR="008C7D01" w:rsidRPr="00103AAF" w:rsidRDefault="008C7D01" w:rsidP="00C913EA">
      <w:pPr>
        <w:pStyle w:val="FootnoteText"/>
      </w:pPr>
      <w:r w:rsidRPr="00BA4FE0">
        <w:tab/>
      </w:r>
      <w:r w:rsidRPr="00836754">
        <w:rPr>
          <w:rStyle w:val="FootnoteReference"/>
        </w:rPr>
        <w:footnoteRef/>
      </w:r>
      <w:r w:rsidRPr="00836754">
        <w:tab/>
        <w:t>While decision 16/</w:t>
      </w:r>
      <w:r w:rsidRPr="00103AAF">
        <w:t>CP.9 refers to “decisions”, it also has implications for conclusions of the subsidiary bodies.</w:t>
      </w:r>
    </w:p>
  </w:footnote>
  <w:footnote w:id="84">
    <w:p w14:paraId="194C4949" w14:textId="77777777" w:rsidR="001E6223" w:rsidRPr="00551F43" w:rsidRDefault="001E6223">
      <w:pPr>
        <w:pStyle w:val="FootnoteText"/>
        <w:rPr>
          <w:lang w:val="en-US"/>
        </w:rPr>
      </w:pPr>
      <w:r>
        <w:tab/>
      </w:r>
      <w:r>
        <w:rPr>
          <w:rStyle w:val="FootnoteReference"/>
        </w:rPr>
        <w:footnoteRef/>
      </w:r>
      <w:r>
        <w:tab/>
      </w:r>
      <w:r w:rsidRPr="00103AAF">
        <w:t>FCCC/SBSTA/2014/L.20.</w:t>
      </w:r>
    </w:p>
  </w:footnote>
  <w:footnote w:id="85">
    <w:p w14:paraId="194C494A" w14:textId="77777777" w:rsidR="008C7D01" w:rsidRPr="00865CD7" w:rsidRDefault="001E6223" w:rsidP="001E6223">
      <w:pPr>
        <w:pStyle w:val="FootnoteText"/>
      </w:pPr>
      <w:r>
        <w:tab/>
      </w:r>
      <w:r w:rsidR="008C7D01" w:rsidRPr="00103AAF">
        <w:rPr>
          <w:rStyle w:val="FootnoteReference"/>
        </w:rPr>
        <w:footnoteRef/>
      </w:r>
      <w:r w:rsidR="008C7D01" w:rsidRPr="00103AAF">
        <w:tab/>
        <w:t>All closing statements are</w:t>
      </w:r>
      <w:r w:rsidR="008C7D01" w:rsidRPr="00C73C5E">
        <w:t xml:space="preserve"> available at &lt;</w:t>
      </w:r>
      <w:r w:rsidR="008C7D01">
        <w:t>http://unfccc.int/</w:t>
      </w:r>
      <w:r w:rsidR="008C7D01" w:rsidRPr="006A1221">
        <w:t>8763</w:t>
      </w:r>
      <w:r w:rsidR="008C7D01" w:rsidRPr="00865CD7">
        <w:t>&gt;.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C48EF" w14:textId="77777777" w:rsidR="008C7D01" w:rsidRPr="003D5414" w:rsidRDefault="008C7D01" w:rsidP="003D5414">
    <w:pPr>
      <w:pStyle w:val="Header"/>
    </w:pPr>
    <w:r>
      <w:t>FCCC/SBSTA/2014/5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C48F0" w14:textId="77777777" w:rsidR="008C7D01" w:rsidRPr="003D5414" w:rsidRDefault="008C7D01" w:rsidP="003D5414">
    <w:pPr>
      <w:pStyle w:val="Header"/>
      <w:jc w:val="right"/>
    </w:pPr>
    <w:r>
      <w:t>FCCC/SBSTA/2014/5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6307B4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9AE8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FFE8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3E7FE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FCC85E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E42B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02AF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116D09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0FEDCC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05CC6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86F89"/>
    <w:multiLevelType w:val="hybridMultilevel"/>
    <w:tmpl w:val="46604760"/>
    <w:lvl w:ilvl="0" w:tplc="82381BA6">
      <w:start w:val="1"/>
      <w:numFmt w:val="decimal"/>
      <w:pStyle w:val="Tabletitle"/>
      <w:lvlText w:val="Table %1."/>
      <w:lvlJc w:val="left"/>
      <w:pPr>
        <w:tabs>
          <w:tab w:val="num" w:pos="1080"/>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008F24C7"/>
    <w:multiLevelType w:val="hybridMultilevel"/>
    <w:tmpl w:val="600C2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F2036B"/>
    <w:multiLevelType w:val="hybridMultilevel"/>
    <w:tmpl w:val="B22E0BFA"/>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91F0963"/>
    <w:multiLevelType w:val="multilevel"/>
    <w:tmpl w:val="D570BB54"/>
    <w:name w:val="Reg68"/>
    <w:lvl w:ilvl="0">
      <w:start w:val="1"/>
      <w:numFmt w:val="upperRoman"/>
      <w:pStyle w:val="RegHead1"/>
      <w:suff w:val="space"/>
      <w:lvlText w:val="%1. "/>
      <w:lvlJc w:val="center"/>
      <w:pPr>
        <w:ind w:left="0" w:firstLine="0"/>
      </w:pPr>
      <w:rPr>
        <w:sz w:val="28"/>
      </w:rPr>
    </w:lvl>
    <w:lvl w:ilvl="1">
      <w:start w:val="1"/>
      <w:numFmt w:val="upperLetter"/>
      <w:pStyle w:val="RegHead2"/>
      <w:suff w:val="space"/>
      <w:lvlText w:val="%2. "/>
      <w:lvlJc w:val="center"/>
      <w:pPr>
        <w:ind w:left="0" w:firstLine="0"/>
      </w:pPr>
      <w:rPr>
        <w:b/>
        <w:sz w:val="22"/>
        <w:u w:val="none"/>
      </w:rPr>
    </w:lvl>
    <w:lvl w:ilvl="2">
      <w:start w:val="1"/>
      <w:numFmt w:val="decimal"/>
      <w:pStyle w:val="RegHead3"/>
      <w:suff w:val="space"/>
      <w:lvlText w:val="%3. "/>
      <w:lvlJc w:val="center"/>
      <w:pPr>
        <w:ind w:left="0" w:firstLine="0"/>
      </w:pPr>
      <w:rPr>
        <w:b w:val="0"/>
        <w:sz w:val="22"/>
        <w:u w:val="none"/>
      </w:rPr>
    </w:lvl>
    <w:lvl w:ilvl="3">
      <w:start w:val="1"/>
      <w:numFmt w:val="decimal"/>
      <w:lvlRestart w:val="0"/>
      <w:pStyle w:val="RegPara"/>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4" w15:restartNumberingAfterBreak="0">
    <w:nsid w:val="0B700723"/>
    <w:multiLevelType w:val="hybridMultilevel"/>
    <w:tmpl w:val="F9D64C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5D23D9"/>
    <w:multiLevelType w:val="multilevel"/>
    <w:tmpl w:val="600C2C1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1023354E"/>
    <w:multiLevelType w:val="multilevel"/>
    <w:tmpl w:val="1F626EF8"/>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pStyle w:val="RegSingleTxtG"/>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7" w15:restartNumberingAfterBreak="0">
    <w:nsid w:val="1A6C4888"/>
    <w:multiLevelType w:val="hybridMultilevel"/>
    <w:tmpl w:val="8382A26A"/>
    <w:lvl w:ilvl="0" w:tplc="FFFFFFFF">
      <w:start w:val="1"/>
      <w:numFmt w:val="lowerLetter"/>
      <w:pStyle w:val="AnnoHead3"/>
      <w:lvlText w:val="%1"/>
      <w:lvlJc w:val="left"/>
      <w:pPr>
        <w:tabs>
          <w:tab w:val="num" w:pos="360"/>
        </w:tabs>
        <w:ind w:left="113" w:hanging="113"/>
      </w:pPr>
      <w:rPr>
        <w:rFonts w:cs="Times New Roman" w:hint="default"/>
        <w:sz w:val="16"/>
        <w:szCs w:val="16"/>
        <w:vertAlign w:val="superscrip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18" w15:restartNumberingAfterBreak="0">
    <w:nsid w:val="1B431FF1"/>
    <w:multiLevelType w:val="multilevel"/>
    <w:tmpl w:val="6262C206"/>
    <w:lvl w:ilvl="0">
      <w:start w:val="1"/>
      <w:numFmt w:val="upp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1BEC5A93"/>
    <w:multiLevelType w:val="multilevel"/>
    <w:tmpl w:val="8F66AEC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0" w15:restartNumberingAfterBreak="0">
    <w:nsid w:val="1CE47B41"/>
    <w:multiLevelType w:val="hybridMultilevel"/>
    <w:tmpl w:val="A1E690F2"/>
    <w:lvl w:ilvl="0" w:tplc="FFFFFFFF">
      <w:start w:val="1"/>
      <w:numFmt w:val="decimal"/>
      <w:pStyle w:val="Figuretitle"/>
      <w:lvlText w:val="Figure %1."/>
      <w:lvlJc w:val="left"/>
      <w:pPr>
        <w:tabs>
          <w:tab w:val="num" w:pos="1080"/>
        </w:tabs>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b w:val="0"/>
        <w:sz w:val="22"/>
        <w:szCs w:val="22"/>
        <w:lang w:val="en-US"/>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21" w15:restartNumberingAfterBreak="0">
    <w:nsid w:val="22C64F00"/>
    <w:multiLevelType w:val="multilevel"/>
    <w:tmpl w:val="7934430A"/>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22" w15:restartNumberingAfterBreak="0">
    <w:nsid w:val="240D513C"/>
    <w:multiLevelType w:val="hybridMultilevel"/>
    <w:tmpl w:val="6262C2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48F4941"/>
    <w:multiLevelType w:val="hybridMultilevel"/>
    <w:tmpl w:val="3BDCD7A0"/>
    <w:name w:val="Reg5"/>
    <w:lvl w:ilvl="0" w:tplc="0409000F">
      <w:start w:val="1"/>
      <w:numFmt w:val="decimal"/>
      <w:lvlText w:val="%1."/>
      <w:lvlJc w:val="left"/>
      <w:pPr>
        <w:tabs>
          <w:tab w:val="num" w:pos="1070"/>
        </w:tabs>
        <w:ind w:left="1070" w:hanging="360"/>
      </w:pPr>
    </w:lvl>
    <w:lvl w:ilvl="1" w:tplc="06A09354">
      <w:start w:val="1"/>
      <w:numFmt w:val="lowerLetter"/>
      <w:lvlText w:val="(%2)"/>
      <w:lvlJc w:val="left"/>
      <w:pPr>
        <w:tabs>
          <w:tab w:val="num" w:pos="1440"/>
        </w:tabs>
        <w:ind w:left="1440" w:hanging="360"/>
      </w:pPr>
      <w:rPr>
        <w:rFonts w:hint="default"/>
        <w:sz w:val="20"/>
        <w:szCs w:val="20"/>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E925AF5"/>
    <w:multiLevelType w:val="multilevel"/>
    <w:tmpl w:val="8CBEFE72"/>
    <w:lvl w:ilvl="0">
      <w:start w:val="1"/>
      <w:numFmt w:val="upperRoman"/>
      <w:lvlRestart w:val="0"/>
      <w:lvlText w:val="%1."/>
      <w:lvlJc w:val="right"/>
      <w:pPr>
        <w:tabs>
          <w:tab w:val="num" w:pos="1134"/>
        </w:tabs>
        <w:ind w:left="1134" w:hanging="284"/>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5715BE5"/>
    <w:multiLevelType w:val="multilevel"/>
    <w:tmpl w:val="FD203EAE"/>
    <w:name w:val="Reg82"/>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26" w15:restartNumberingAfterBreak="0">
    <w:nsid w:val="3B9C180E"/>
    <w:multiLevelType w:val="multilevel"/>
    <w:tmpl w:val="B1DE4190"/>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7" w15:restartNumberingAfterBreak="0">
    <w:nsid w:val="428120B6"/>
    <w:multiLevelType w:val="multilevel"/>
    <w:tmpl w:val="23DC3AAA"/>
    <w:lvl w:ilvl="0">
      <w:start w:val="1"/>
      <w:numFmt w:val="upperRoman"/>
      <w:pStyle w:val="MainTitle"/>
      <w:suff w:val="space"/>
      <w:lvlText w:val="%1. "/>
      <w:lvlJc w:val="right"/>
      <w:pPr>
        <w:ind w:firstLine="244"/>
      </w:pPr>
      <w:rPr>
        <w:rFonts w:cs="Times New Roman"/>
        <w:sz w:val="28"/>
        <w:szCs w:val="28"/>
      </w:rPr>
    </w:lvl>
    <w:lvl w:ilvl="1">
      <w:start w:val="1"/>
      <w:numFmt w:val="decimal"/>
      <w:suff w:val="space"/>
      <w:lvlText w:val="%2. "/>
      <w:lvlJc w:val="left"/>
      <w:rPr>
        <w:rFonts w:cs="Times New Roman"/>
        <w:b/>
        <w:bCs/>
        <w:sz w:val="22"/>
        <w:szCs w:val="22"/>
        <w:u w:val="none"/>
      </w:rPr>
    </w:lvl>
    <w:lvl w:ilvl="2">
      <w:start w:val="1"/>
      <w:numFmt w:val="lowerLetter"/>
      <w:lvlText w:val="(%3)"/>
      <w:lvlJc w:val="left"/>
      <w:pPr>
        <w:tabs>
          <w:tab w:val="num" w:pos="720"/>
        </w:tabs>
        <w:ind w:left="720" w:hanging="720"/>
      </w:pPr>
      <w:rPr>
        <w:rFonts w:cs="Times New Roman"/>
        <w:b w:val="0"/>
        <w:bCs w:val="0"/>
        <w:sz w:val="22"/>
        <w:szCs w:val="22"/>
        <w:u w:val="none"/>
      </w:rPr>
    </w:lvl>
    <w:lvl w:ilvl="3">
      <w:start w:val="1"/>
      <w:numFmt w:val="lowerRoman"/>
      <w:lvlText w:val="(%4)"/>
      <w:lvlJc w:val="right"/>
      <w:pPr>
        <w:tabs>
          <w:tab w:val="num" w:pos="1440"/>
        </w:tabs>
        <w:ind w:left="1440" w:hanging="533"/>
      </w:pPr>
      <w:rPr>
        <w:rFonts w:ascii="Times New Roman" w:hAnsi="Times New Roman" w:cs="Times New Roman"/>
        <w:b w:val="0"/>
        <w:bCs w:val="0"/>
        <w:sz w:val="22"/>
        <w:szCs w:val="22"/>
        <w:u w:val="none"/>
      </w:rPr>
    </w:lvl>
    <w:lvl w:ilvl="4">
      <w:start w:val="1"/>
      <w:numFmt w:val="decimal"/>
      <w:lvlText w:val="%5."/>
      <w:lvlJc w:val="left"/>
      <w:pPr>
        <w:tabs>
          <w:tab w:val="num" w:pos="720"/>
        </w:tabs>
        <w:ind w:left="720" w:hanging="720"/>
      </w:pPr>
      <w:rPr>
        <w:rFonts w:ascii="Times New Roman" w:hAnsi="Times New Roman" w:cs="Times New Roman"/>
        <w:b w:val="0"/>
        <w:bCs w:val="0"/>
        <w:sz w:val="22"/>
        <w:szCs w:val="22"/>
        <w:u w:val="none"/>
      </w:rPr>
    </w:lvl>
    <w:lvl w:ilvl="5">
      <w:start w:val="1"/>
      <w:numFmt w:val="lowerLetter"/>
      <w:lvlText w:val="(%6)"/>
      <w:lvlJc w:val="left"/>
      <w:pPr>
        <w:tabs>
          <w:tab w:val="num" w:pos="1440"/>
        </w:tabs>
        <w:ind w:left="1440" w:hanging="720"/>
      </w:pPr>
      <w:rPr>
        <w:rFonts w:cs="Times New Roman"/>
        <w:sz w:val="22"/>
        <w:szCs w:val="22"/>
        <w:u w:val="none"/>
      </w:rPr>
    </w:lvl>
    <w:lvl w:ilvl="6">
      <w:start w:val="1"/>
      <w:numFmt w:val="decimal"/>
      <w:lvlText w:val="%7."/>
      <w:lvlJc w:val="left"/>
      <w:pPr>
        <w:tabs>
          <w:tab w:val="num" w:pos="1440"/>
        </w:tabs>
        <w:ind w:left="1440" w:hanging="720"/>
      </w:pPr>
      <w:rPr>
        <w:rFonts w:ascii="Symbol" w:hAnsi="Symbol" w:cs="Symbol" w:hint="default"/>
        <w:sz w:val="22"/>
        <w:szCs w:val="22"/>
        <w:u w:val="none"/>
      </w:rPr>
    </w:lvl>
    <w:lvl w:ilvl="7">
      <w:start w:val="1"/>
      <w:numFmt w:val="lowerLetter"/>
      <w:lvlText w:val="(%8)"/>
      <w:lvlJc w:val="left"/>
      <w:pPr>
        <w:tabs>
          <w:tab w:val="num" w:pos="2160"/>
        </w:tabs>
        <w:ind w:left="2160" w:hanging="720"/>
      </w:pPr>
      <w:rPr>
        <w:rFonts w:cs="Times New Roman"/>
        <w:sz w:val="22"/>
        <w:szCs w:val="22"/>
        <w:u w:val="none"/>
      </w:rPr>
    </w:lvl>
    <w:lvl w:ilvl="8">
      <w:start w:val="1"/>
      <w:numFmt w:val="lowerLetter"/>
      <w:lvlText w:val=""/>
      <w:lvlJc w:val="left"/>
      <w:pPr>
        <w:tabs>
          <w:tab w:val="num" w:pos="2880"/>
        </w:tabs>
        <w:ind w:left="2880" w:hanging="720"/>
      </w:pPr>
      <w:rPr>
        <w:rFonts w:ascii="Symbol" w:hAnsi="Symbol" w:cs="Symbol" w:hint="default"/>
        <w:u w:val="none"/>
      </w:rPr>
    </w:lvl>
  </w:abstractNum>
  <w:abstractNum w:abstractNumId="28" w15:restartNumberingAfterBreak="0">
    <w:nsid w:val="42C9489F"/>
    <w:multiLevelType w:val="multilevel"/>
    <w:tmpl w:val="E18C40EE"/>
    <w:name w:val="Reg35"/>
    <w:lvl w:ilvl="0">
      <w:start w:val="1"/>
      <w:numFmt w:val="upperRoman"/>
      <w:lvlText w:val="%1."/>
      <w:lvlJc w:val="right"/>
      <w:pPr>
        <w:tabs>
          <w:tab w:val="num" w:pos="720"/>
        </w:tabs>
        <w:ind w:left="720" w:hanging="720"/>
      </w:pPr>
      <w:rPr>
        <w:rFonts w:cs="Times New Roman" w:hint="default"/>
        <w:b w:val="0"/>
        <w:caps/>
        <w:smallCaps w:val="0"/>
        <w:sz w:val="22"/>
      </w:rPr>
    </w:lvl>
    <w:lvl w:ilvl="1">
      <w:start w:val="1"/>
      <w:numFmt w:val="decimal"/>
      <w:lvlText w:val="%2. "/>
      <w:lvlJc w:val="left"/>
      <w:pPr>
        <w:tabs>
          <w:tab w:val="num" w:pos="1440"/>
        </w:tabs>
        <w:ind w:left="1440" w:hanging="720"/>
      </w:pPr>
      <w:rPr>
        <w:rFonts w:cs="Times New Roman" w:hint="default"/>
        <w:b/>
        <w:i w:val="0"/>
        <w:sz w:val="22"/>
        <w:u w:val="none"/>
      </w:rPr>
    </w:lvl>
    <w:lvl w:ilvl="2">
      <w:start w:val="1"/>
      <w:numFmt w:val="decimal"/>
      <w:lvlText w:val="%3."/>
      <w:lvlJc w:val="left"/>
      <w:pPr>
        <w:tabs>
          <w:tab w:val="num" w:pos="2160"/>
        </w:tabs>
        <w:ind w:left="2160" w:hanging="720"/>
      </w:pPr>
      <w:rPr>
        <w:rFonts w:cs="Times New Roman" w:hint="default"/>
        <w:b w:val="0"/>
        <w:sz w:val="22"/>
        <w:u w:val="none"/>
      </w:rPr>
    </w:lvl>
    <w:lvl w:ilvl="3">
      <w:start w:val="1"/>
      <w:numFmt w:val="decimal"/>
      <w:lvlText w:val=""/>
      <w:lvlJc w:val="left"/>
      <w:pPr>
        <w:tabs>
          <w:tab w:val="num" w:pos="1440"/>
        </w:tabs>
        <w:ind w:left="1440"/>
      </w:pPr>
      <w:rPr>
        <w:rFonts w:cs="Times New Roman" w:hint="default"/>
        <w:b w:val="0"/>
        <w:sz w:val="22"/>
      </w:rPr>
    </w:lvl>
    <w:lvl w:ilvl="4">
      <w:start w:val="1"/>
      <w:numFmt w:val="lowerLetter"/>
      <w:lvlText w:val="(%5)"/>
      <w:lvlJc w:val="left"/>
      <w:pPr>
        <w:tabs>
          <w:tab w:val="num" w:pos="1800"/>
        </w:tabs>
        <w:ind w:left="1800" w:hanging="360"/>
      </w:pPr>
      <w:rPr>
        <w:rFonts w:cs="Times New Roman" w:hint="default"/>
        <w:b w:val="0"/>
        <w:sz w:val="22"/>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9" w15:restartNumberingAfterBreak="0">
    <w:nsid w:val="42C966C7"/>
    <w:multiLevelType w:val="multilevel"/>
    <w:tmpl w:val="07DCDBF2"/>
    <w:lvl w:ilvl="0">
      <w:start w:val="1"/>
      <w:numFmt w:val="decimal"/>
      <w:lvlText w:val="%1. "/>
      <w:lvlJc w:val="left"/>
      <w:pPr>
        <w:tabs>
          <w:tab w:val="num" w:pos="840"/>
        </w:tabs>
        <w:ind w:firstLine="720"/>
      </w:pPr>
      <w:rPr>
        <w:rFonts w:cs="Times New Roman" w:hint="default"/>
      </w:rPr>
    </w:lvl>
    <w:lvl w:ilvl="1">
      <w:start w:val="1"/>
      <w:numFmt w:val="lowerLetter"/>
      <w:lvlText w:val="(%2)"/>
      <w:lvlJc w:val="left"/>
      <w:pPr>
        <w:tabs>
          <w:tab w:val="num" w:pos="840"/>
        </w:tabs>
        <w:ind w:firstLine="720"/>
      </w:pPr>
      <w:rPr>
        <w:rFonts w:cs="Times New Roman" w:hint="default"/>
        <w:b w:val="0"/>
        <w:bCs w:val="0"/>
      </w:rPr>
    </w:lvl>
    <w:lvl w:ilvl="2">
      <w:start w:val="1"/>
      <w:numFmt w:val="lowerLetter"/>
      <w:pStyle w:val="AnnoHead2"/>
      <w:lvlText w:val="(%3)"/>
      <w:lvlJc w:val="left"/>
      <w:pPr>
        <w:tabs>
          <w:tab w:val="num" w:pos="1560"/>
        </w:tabs>
        <w:ind w:left="1560" w:hanging="720"/>
      </w:pPr>
      <w:rPr>
        <w:rFonts w:cs="Times New Roman" w:hint="default"/>
        <w:b w:val="0"/>
        <w:bCs w:val="0"/>
      </w:rPr>
    </w:lvl>
    <w:lvl w:ilvl="3">
      <w:start w:val="1"/>
      <w:numFmt w:val="decimal"/>
      <w:lvlText w:val="[%4."/>
      <w:lvlJc w:val="left"/>
      <w:pPr>
        <w:tabs>
          <w:tab w:val="num" w:pos="840"/>
        </w:tabs>
        <w:ind w:firstLine="720"/>
      </w:pPr>
      <w:rPr>
        <w:rFonts w:cs="Times New Roman" w:hint="default"/>
      </w:rPr>
    </w:lvl>
    <w:lvl w:ilvl="4">
      <w:start w:val="1"/>
      <w:numFmt w:val="lowerLetter"/>
      <w:lvlText w:val="[(%5)"/>
      <w:lvlJc w:val="left"/>
      <w:pPr>
        <w:tabs>
          <w:tab w:val="num" w:pos="840"/>
        </w:tabs>
        <w:ind w:firstLine="720"/>
      </w:pPr>
      <w:rPr>
        <w:rFonts w:cs="Times New Roman" w:hint="default"/>
      </w:rPr>
    </w:lvl>
    <w:lvl w:ilvl="5">
      <w:start w:val="1"/>
      <w:numFmt w:val="lowerLetter"/>
      <w:lvlText w:val="[(%6)"/>
      <w:lvlJc w:val="left"/>
      <w:pPr>
        <w:tabs>
          <w:tab w:val="num" w:pos="1560"/>
        </w:tabs>
        <w:ind w:left="1560" w:hanging="720"/>
      </w:pPr>
      <w:rPr>
        <w:rFonts w:cs="Times New Roman" w:hint="default"/>
      </w:rPr>
    </w:lvl>
    <w:lvl w:ilvl="6">
      <w:start w:val="1"/>
      <w:numFmt w:val="none"/>
      <w:lvlText w:val=""/>
      <w:lvlJc w:val="left"/>
      <w:pPr>
        <w:tabs>
          <w:tab w:val="num" w:pos="-600"/>
        </w:tabs>
      </w:pPr>
      <w:rPr>
        <w:rFonts w:cs="Times New Roman" w:hint="default"/>
      </w:rPr>
    </w:lvl>
    <w:lvl w:ilvl="7">
      <w:start w:val="1"/>
      <w:numFmt w:val="none"/>
      <w:lvlText w:val=""/>
      <w:lvlJc w:val="left"/>
      <w:pPr>
        <w:tabs>
          <w:tab w:val="num" w:pos="-600"/>
        </w:tabs>
      </w:pPr>
      <w:rPr>
        <w:rFonts w:cs="Times New Roman" w:hint="default"/>
      </w:rPr>
    </w:lvl>
    <w:lvl w:ilvl="8">
      <w:start w:val="1"/>
      <w:numFmt w:val="none"/>
      <w:lvlText w:val=""/>
      <w:lvlJc w:val="left"/>
      <w:pPr>
        <w:tabs>
          <w:tab w:val="num" w:pos="-600"/>
        </w:tabs>
      </w:pPr>
      <w:rPr>
        <w:rFonts w:cs="Times New Roman" w:hint="default"/>
      </w:rPr>
    </w:lvl>
  </w:abstractNum>
  <w:abstractNum w:abstractNumId="30" w15:restartNumberingAfterBreak="0">
    <w:nsid w:val="4AFE44EB"/>
    <w:multiLevelType w:val="multilevel"/>
    <w:tmpl w:val="719AA9A2"/>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1" w15:restartNumberingAfterBreak="0">
    <w:nsid w:val="511D1637"/>
    <w:multiLevelType w:val="multilevel"/>
    <w:tmpl w:val="8B84C570"/>
    <w:lvl w:ilvl="0">
      <w:start w:val="1"/>
      <w:numFmt w:val="upperRoman"/>
      <w:lvlRestart w:val="0"/>
      <w:lvlText w:val="%1."/>
      <w:lvlJc w:val="right"/>
      <w:pPr>
        <w:tabs>
          <w:tab w:val="num" w:pos="1134"/>
        </w:tabs>
        <w:ind w:left="1134" w:hanging="284"/>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24454B0"/>
    <w:multiLevelType w:val="multilevel"/>
    <w:tmpl w:val="6262C206"/>
    <w:lvl w:ilvl="0">
      <w:start w:val="1"/>
      <w:numFmt w:val="upp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15:restartNumberingAfterBreak="0">
    <w:nsid w:val="61E12F82"/>
    <w:multiLevelType w:val="multilevel"/>
    <w:tmpl w:val="600C2C1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15:restartNumberingAfterBreak="0">
    <w:nsid w:val="686C3C2C"/>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5" w15:restartNumberingAfterBreak="0">
    <w:nsid w:val="68862366"/>
    <w:multiLevelType w:val="hybridMultilevel"/>
    <w:tmpl w:val="523E6D94"/>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A8A708A"/>
    <w:multiLevelType w:val="hybridMultilevel"/>
    <w:tmpl w:val="7CE86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85268E"/>
    <w:multiLevelType w:val="multilevel"/>
    <w:tmpl w:val="F9D64C6E"/>
    <w:lvl w:ilvl="0">
      <w:start w:val="1"/>
      <w:numFmt w:val="upp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8" w15:restartNumberingAfterBreak="0">
    <w:nsid w:val="732177E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2"/>
  </w:num>
  <w:num w:numId="2">
    <w:abstractNumId w:val="35"/>
  </w:num>
  <w:num w:numId="3">
    <w:abstractNumId w:val="21"/>
  </w:num>
  <w:num w:numId="4">
    <w:abstractNumId w:val="16"/>
  </w:num>
  <w:num w:numId="5">
    <w:abstractNumId w:val="23"/>
  </w:num>
  <w:num w:numId="6">
    <w:abstractNumId w:val="13"/>
  </w:num>
  <w:num w:numId="7">
    <w:abstractNumId w:val="29"/>
  </w:num>
  <w:num w:numId="8">
    <w:abstractNumId w:val="17"/>
  </w:num>
  <w:num w:numId="9">
    <w:abstractNumId w:val="27"/>
  </w:num>
  <w:num w:numId="10">
    <w:abstractNumId w:val="20"/>
  </w:num>
  <w:num w:numId="11">
    <w:abstractNumId w:val="10"/>
  </w:num>
  <w:num w:numId="12">
    <w:abstractNumId w:val="16"/>
  </w:num>
  <w:num w:numId="13">
    <w:abstractNumId w:val="16"/>
  </w:num>
  <w:num w:numId="14">
    <w:abstractNumId w:val="16"/>
  </w:num>
  <w:num w:numId="15">
    <w:abstractNumId w:val="19"/>
  </w:num>
  <w:num w:numId="16">
    <w:abstractNumId w:val="38"/>
  </w:num>
  <w:num w:numId="17">
    <w:abstractNumId w:val="11"/>
  </w:num>
  <w:num w:numId="18">
    <w:abstractNumId w:val="33"/>
  </w:num>
  <w:num w:numId="19">
    <w:abstractNumId w:val="14"/>
  </w:num>
  <w:num w:numId="20">
    <w:abstractNumId w:val="37"/>
  </w:num>
  <w:num w:numId="21">
    <w:abstractNumId w:val="22"/>
  </w:num>
  <w:num w:numId="22">
    <w:abstractNumId w:val="32"/>
  </w:num>
  <w:num w:numId="23">
    <w:abstractNumId w:val="15"/>
  </w:num>
  <w:num w:numId="24">
    <w:abstractNumId w:val="18"/>
  </w:num>
  <w:num w:numId="25">
    <w:abstractNumId w:val="34"/>
  </w:num>
  <w:num w:numId="26">
    <w:abstractNumId w:val="30"/>
  </w:num>
  <w:num w:numId="27">
    <w:abstractNumId w:val="26"/>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6"/>
  </w:num>
  <w:num w:numId="39">
    <w:abstractNumId w:val="24"/>
  </w:num>
  <w:num w:numId="40">
    <w:abstractNumId w:val="3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revisionView w:markup="0"/>
  <w:defaultTabStop w:val="567"/>
  <w:evenAndOddHeaders/>
  <w:noPunctuationKerning/>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5414"/>
    <w:rsid w:val="00001131"/>
    <w:rsid w:val="00004A30"/>
    <w:rsid w:val="00004E5D"/>
    <w:rsid w:val="000058B4"/>
    <w:rsid w:val="00006ACD"/>
    <w:rsid w:val="00021BB6"/>
    <w:rsid w:val="000221A8"/>
    <w:rsid w:val="000252E3"/>
    <w:rsid w:val="00025C7E"/>
    <w:rsid w:val="0002634C"/>
    <w:rsid w:val="000423A6"/>
    <w:rsid w:val="00045DDD"/>
    <w:rsid w:val="0004766E"/>
    <w:rsid w:val="000528AD"/>
    <w:rsid w:val="000555B3"/>
    <w:rsid w:val="000561BD"/>
    <w:rsid w:val="0005700D"/>
    <w:rsid w:val="00060C1B"/>
    <w:rsid w:val="00071358"/>
    <w:rsid w:val="00071CC9"/>
    <w:rsid w:val="0007242E"/>
    <w:rsid w:val="000737C1"/>
    <w:rsid w:val="00074855"/>
    <w:rsid w:val="00076113"/>
    <w:rsid w:val="00077770"/>
    <w:rsid w:val="00082231"/>
    <w:rsid w:val="00082EC6"/>
    <w:rsid w:val="000913E6"/>
    <w:rsid w:val="0009256D"/>
    <w:rsid w:val="00093044"/>
    <w:rsid w:val="00094D5C"/>
    <w:rsid w:val="00096CD1"/>
    <w:rsid w:val="000A0AB5"/>
    <w:rsid w:val="000A399F"/>
    <w:rsid w:val="000A433E"/>
    <w:rsid w:val="000A566F"/>
    <w:rsid w:val="000A5DFF"/>
    <w:rsid w:val="000A7247"/>
    <w:rsid w:val="000B1794"/>
    <w:rsid w:val="000B1ECD"/>
    <w:rsid w:val="000B1FD0"/>
    <w:rsid w:val="000C056C"/>
    <w:rsid w:val="000C24E3"/>
    <w:rsid w:val="000C36B6"/>
    <w:rsid w:val="000C3F2A"/>
    <w:rsid w:val="000C5173"/>
    <w:rsid w:val="000D5DED"/>
    <w:rsid w:val="000D6D4A"/>
    <w:rsid w:val="000D74EB"/>
    <w:rsid w:val="000D7734"/>
    <w:rsid w:val="000E1736"/>
    <w:rsid w:val="000E3E56"/>
    <w:rsid w:val="000E5A58"/>
    <w:rsid w:val="000F0422"/>
    <w:rsid w:val="000F12F2"/>
    <w:rsid w:val="000F1E9B"/>
    <w:rsid w:val="000F3583"/>
    <w:rsid w:val="000F3CBD"/>
    <w:rsid w:val="000F5470"/>
    <w:rsid w:val="001007C9"/>
    <w:rsid w:val="00101A83"/>
    <w:rsid w:val="00101D6A"/>
    <w:rsid w:val="001037F1"/>
    <w:rsid w:val="00103AAF"/>
    <w:rsid w:val="00105E3D"/>
    <w:rsid w:val="00106384"/>
    <w:rsid w:val="00106EDC"/>
    <w:rsid w:val="00111C95"/>
    <w:rsid w:val="001120A4"/>
    <w:rsid w:val="001134FC"/>
    <w:rsid w:val="0011424A"/>
    <w:rsid w:val="00115C4E"/>
    <w:rsid w:val="0011781E"/>
    <w:rsid w:val="001206FD"/>
    <w:rsid w:val="00120E84"/>
    <w:rsid w:val="00122561"/>
    <w:rsid w:val="00123C52"/>
    <w:rsid w:val="001240BB"/>
    <w:rsid w:val="00127311"/>
    <w:rsid w:val="001328F9"/>
    <w:rsid w:val="001334D2"/>
    <w:rsid w:val="0013740D"/>
    <w:rsid w:val="001379D0"/>
    <w:rsid w:val="00140F9D"/>
    <w:rsid w:val="001428B0"/>
    <w:rsid w:val="00146B78"/>
    <w:rsid w:val="00152A6E"/>
    <w:rsid w:val="0015463A"/>
    <w:rsid w:val="001572A1"/>
    <w:rsid w:val="00157F56"/>
    <w:rsid w:val="001600D9"/>
    <w:rsid w:val="00161C6D"/>
    <w:rsid w:val="00162755"/>
    <w:rsid w:val="00166052"/>
    <w:rsid w:val="00170B4F"/>
    <w:rsid w:val="0017121A"/>
    <w:rsid w:val="00172CDC"/>
    <w:rsid w:val="00172CF0"/>
    <w:rsid w:val="001738F1"/>
    <w:rsid w:val="00174014"/>
    <w:rsid w:val="00174A05"/>
    <w:rsid w:val="0017553D"/>
    <w:rsid w:val="00175B05"/>
    <w:rsid w:val="00177074"/>
    <w:rsid w:val="00182274"/>
    <w:rsid w:val="00184C03"/>
    <w:rsid w:val="00185F7D"/>
    <w:rsid w:val="00186A4F"/>
    <w:rsid w:val="00187D67"/>
    <w:rsid w:val="001906D0"/>
    <w:rsid w:val="0019076E"/>
    <w:rsid w:val="0019124C"/>
    <w:rsid w:val="00191DE1"/>
    <w:rsid w:val="00192790"/>
    <w:rsid w:val="00193EEB"/>
    <w:rsid w:val="0019430F"/>
    <w:rsid w:val="001945C7"/>
    <w:rsid w:val="00194CF5"/>
    <w:rsid w:val="00195CF8"/>
    <w:rsid w:val="001979E5"/>
    <w:rsid w:val="001A31D6"/>
    <w:rsid w:val="001A344C"/>
    <w:rsid w:val="001B085A"/>
    <w:rsid w:val="001B10F0"/>
    <w:rsid w:val="001B1218"/>
    <w:rsid w:val="001B1483"/>
    <w:rsid w:val="001B2F12"/>
    <w:rsid w:val="001B5789"/>
    <w:rsid w:val="001B5F5F"/>
    <w:rsid w:val="001B6F2F"/>
    <w:rsid w:val="001C32C4"/>
    <w:rsid w:val="001C3BA9"/>
    <w:rsid w:val="001C7747"/>
    <w:rsid w:val="001D096A"/>
    <w:rsid w:val="001D471C"/>
    <w:rsid w:val="001D4F4D"/>
    <w:rsid w:val="001D5CF7"/>
    <w:rsid w:val="001D6F11"/>
    <w:rsid w:val="001E0676"/>
    <w:rsid w:val="001E2ABD"/>
    <w:rsid w:val="001E3C7F"/>
    <w:rsid w:val="001E5845"/>
    <w:rsid w:val="001E5EDE"/>
    <w:rsid w:val="001E60D6"/>
    <w:rsid w:val="001E6223"/>
    <w:rsid w:val="001F0682"/>
    <w:rsid w:val="001F1C87"/>
    <w:rsid w:val="001F5259"/>
    <w:rsid w:val="002025E1"/>
    <w:rsid w:val="0020302E"/>
    <w:rsid w:val="002046CA"/>
    <w:rsid w:val="002070A5"/>
    <w:rsid w:val="0021003F"/>
    <w:rsid w:val="002129DD"/>
    <w:rsid w:val="00220F28"/>
    <w:rsid w:val="002217FD"/>
    <w:rsid w:val="00223453"/>
    <w:rsid w:val="002303FE"/>
    <w:rsid w:val="00230D0F"/>
    <w:rsid w:val="00231E5A"/>
    <w:rsid w:val="00231FB5"/>
    <w:rsid w:val="00232479"/>
    <w:rsid w:val="00237A48"/>
    <w:rsid w:val="002434A5"/>
    <w:rsid w:val="0024447B"/>
    <w:rsid w:val="00246888"/>
    <w:rsid w:val="00250037"/>
    <w:rsid w:val="002510AE"/>
    <w:rsid w:val="0025170E"/>
    <w:rsid w:val="00251967"/>
    <w:rsid w:val="00251FF9"/>
    <w:rsid w:val="002533A6"/>
    <w:rsid w:val="00254410"/>
    <w:rsid w:val="0025675C"/>
    <w:rsid w:val="00256CFB"/>
    <w:rsid w:val="00257AA3"/>
    <w:rsid w:val="00257BF9"/>
    <w:rsid w:val="0026023A"/>
    <w:rsid w:val="0026066B"/>
    <w:rsid w:val="00260E77"/>
    <w:rsid w:val="00263F87"/>
    <w:rsid w:val="00264F17"/>
    <w:rsid w:val="00271826"/>
    <w:rsid w:val="00273E8E"/>
    <w:rsid w:val="00275328"/>
    <w:rsid w:val="00275492"/>
    <w:rsid w:val="00276A17"/>
    <w:rsid w:val="00276F6D"/>
    <w:rsid w:val="002779EB"/>
    <w:rsid w:val="00280B3B"/>
    <w:rsid w:val="00283A71"/>
    <w:rsid w:val="00283C87"/>
    <w:rsid w:val="00283CCA"/>
    <w:rsid w:val="002859C9"/>
    <w:rsid w:val="00286576"/>
    <w:rsid w:val="002866F6"/>
    <w:rsid w:val="00286D15"/>
    <w:rsid w:val="0029007C"/>
    <w:rsid w:val="00290ACA"/>
    <w:rsid w:val="00292DC3"/>
    <w:rsid w:val="002947C9"/>
    <w:rsid w:val="00294ADB"/>
    <w:rsid w:val="00295866"/>
    <w:rsid w:val="0029733B"/>
    <w:rsid w:val="00297C1E"/>
    <w:rsid w:val="002A07D2"/>
    <w:rsid w:val="002A4ABC"/>
    <w:rsid w:val="002A6FDF"/>
    <w:rsid w:val="002A744B"/>
    <w:rsid w:val="002A7D79"/>
    <w:rsid w:val="002B0283"/>
    <w:rsid w:val="002B09A9"/>
    <w:rsid w:val="002B09BC"/>
    <w:rsid w:val="002B2410"/>
    <w:rsid w:val="002B2C80"/>
    <w:rsid w:val="002B4253"/>
    <w:rsid w:val="002B446B"/>
    <w:rsid w:val="002B4AD3"/>
    <w:rsid w:val="002B72CE"/>
    <w:rsid w:val="002B7532"/>
    <w:rsid w:val="002C051E"/>
    <w:rsid w:val="002C11F7"/>
    <w:rsid w:val="002C52A6"/>
    <w:rsid w:val="002C63CA"/>
    <w:rsid w:val="002D14F8"/>
    <w:rsid w:val="002D6DD1"/>
    <w:rsid w:val="002E0885"/>
    <w:rsid w:val="002E1F34"/>
    <w:rsid w:val="002E2282"/>
    <w:rsid w:val="002E2767"/>
    <w:rsid w:val="002E2ED9"/>
    <w:rsid w:val="002E3CB4"/>
    <w:rsid w:val="002E44C3"/>
    <w:rsid w:val="002F111A"/>
    <w:rsid w:val="002F24FA"/>
    <w:rsid w:val="002F304A"/>
    <w:rsid w:val="002F60E8"/>
    <w:rsid w:val="002F695A"/>
    <w:rsid w:val="003012AF"/>
    <w:rsid w:val="00304894"/>
    <w:rsid w:val="00304F7B"/>
    <w:rsid w:val="00306423"/>
    <w:rsid w:val="003134D2"/>
    <w:rsid w:val="003147E4"/>
    <w:rsid w:val="00321626"/>
    <w:rsid w:val="00327188"/>
    <w:rsid w:val="003272A8"/>
    <w:rsid w:val="00327575"/>
    <w:rsid w:val="00327B89"/>
    <w:rsid w:val="00330005"/>
    <w:rsid w:val="00331418"/>
    <w:rsid w:val="00335072"/>
    <w:rsid w:val="003350DE"/>
    <w:rsid w:val="0033619E"/>
    <w:rsid w:val="00336674"/>
    <w:rsid w:val="0033695E"/>
    <w:rsid w:val="00336DC3"/>
    <w:rsid w:val="003415A2"/>
    <w:rsid w:val="00342DBD"/>
    <w:rsid w:val="00344067"/>
    <w:rsid w:val="00344AD3"/>
    <w:rsid w:val="003455DC"/>
    <w:rsid w:val="00346DBD"/>
    <w:rsid w:val="00353339"/>
    <w:rsid w:val="003539A0"/>
    <w:rsid w:val="00355F7A"/>
    <w:rsid w:val="00360694"/>
    <w:rsid w:val="003613E9"/>
    <w:rsid w:val="00361821"/>
    <w:rsid w:val="003627FB"/>
    <w:rsid w:val="00364B85"/>
    <w:rsid w:val="00365B57"/>
    <w:rsid w:val="00367CF3"/>
    <w:rsid w:val="00370D70"/>
    <w:rsid w:val="00371A1F"/>
    <w:rsid w:val="0037261D"/>
    <w:rsid w:val="00374412"/>
    <w:rsid w:val="00375F53"/>
    <w:rsid w:val="00377BD6"/>
    <w:rsid w:val="0038052E"/>
    <w:rsid w:val="00381318"/>
    <w:rsid w:val="003813DC"/>
    <w:rsid w:val="0038140D"/>
    <w:rsid w:val="00381632"/>
    <w:rsid w:val="00383494"/>
    <w:rsid w:val="00386D69"/>
    <w:rsid w:val="003914CE"/>
    <w:rsid w:val="003921AE"/>
    <w:rsid w:val="00396D4D"/>
    <w:rsid w:val="00396DF7"/>
    <w:rsid w:val="003A2283"/>
    <w:rsid w:val="003A4936"/>
    <w:rsid w:val="003A5714"/>
    <w:rsid w:val="003B225A"/>
    <w:rsid w:val="003B2C11"/>
    <w:rsid w:val="003C3854"/>
    <w:rsid w:val="003C75B9"/>
    <w:rsid w:val="003D02A8"/>
    <w:rsid w:val="003D08C2"/>
    <w:rsid w:val="003D1A53"/>
    <w:rsid w:val="003D25CD"/>
    <w:rsid w:val="003D2F45"/>
    <w:rsid w:val="003D5414"/>
    <w:rsid w:val="003D6B47"/>
    <w:rsid w:val="003E01E8"/>
    <w:rsid w:val="003E32BE"/>
    <w:rsid w:val="003F3787"/>
    <w:rsid w:val="003F39E6"/>
    <w:rsid w:val="003F66A5"/>
    <w:rsid w:val="003F7301"/>
    <w:rsid w:val="003F7A8C"/>
    <w:rsid w:val="0040442D"/>
    <w:rsid w:val="004061BF"/>
    <w:rsid w:val="004069B6"/>
    <w:rsid w:val="00410508"/>
    <w:rsid w:val="004144E9"/>
    <w:rsid w:val="00417292"/>
    <w:rsid w:val="00420472"/>
    <w:rsid w:val="00422A55"/>
    <w:rsid w:val="00422C76"/>
    <w:rsid w:val="00427DA2"/>
    <w:rsid w:val="00431F90"/>
    <w:rsid w:val="00432A50"/>
    <w:rsid w:val="00433351"/>
    <w:rsid w:val="0043729E"/>
    <w:rsid w:val="004416E1"/>
    <w:rsid w:val="00441B3C"/>
    <w:rsid w:val="00446CE6"/>
    <w:rsid w:val="0045142E"/>
    <w:rsid w:val="004539F4"/>
    <w:rsid w:val="00455086"/>
    <w:rsid w:val="0045722C"/>
    <w:rsid w:val="004578AD"/>
    <w:rsid w:val="00471B90"/>
    <w:rsid w:val="00472E60"/>
    <w:rsid w:val="0047340D"/>
    <w:rsid w:val="00473AF5"/>
    <w:rsid w:val="00474A4A"/>
    <w:rsid w:val="00476C52"/>
    <w:rsid w:val="004812E6"/>
    <w:rsid w:val="0048523B"/>
    <w:rsid w:val="00485971"/>
    <w:rsid w:val="00487A8E"/>
    <w:rsid w:val="00487DED"/>
    <w:rsid w:val="00491372"/>
    <w:rsid w:val="00491F5F"/>
    <w:rsid w:val="004954AB"/>
    <w:rsid w:val="004977C3"/>
    <w:rsid w:val="004A0365"/>
    <w:rsid w:val="004A5EEE"/>
    <w:rsid w:val="004A6729"/>
    <w:rsid w:val="004A67DD"/>
    <w:rsid w:val="004B2869"/>
    <w:rsid w:val="004B28D3"/>
    <w:rsid w:val="004B344F"/>
    <w:rsid w:val="004B501A"/>
    <w:rsid w:val="004B5B04"/>
    <w:rsid w:val="004B608B"/>
    <w:rsid w:val="004C3254"/>
    <w:rsid w:val="004C62F4"/>
    <w:rsid w:val="004D0CC4"/>
    <w:rsid w:val="004D0E32"/>
    <w:rsid w:val="004D72AF"/>
    <w:rsid w:val="004D7AB0"/>
    <w:rsid w:val="004E0446"/>
    <w:rsid w:val="004E2287"/>
    <w:rsid w:val="004E40C3"/>
    <w:rsid w:val="004E513A"/>
    <w:rsid w:val="004E5D99"/>
    <w:rsid w:val="004F00BB"/>
    <w:rsid w:val="004F0865"/>
    <w:rsid w:val="004F0D45"/>
    <w:rsid w:val="004F243F"/>
    <w:rsid w:val="004F2E85"/>
    <w:rsid w:val="004F606D"/>
    <w:rsid w:val="004F615A"/>
    <w:rsid w:val="00500058"/>
    <w:rsid w:val="00500A87"/>
    <w:rsid w:val="0050216C"/>
    <w:rsid w:val="005030B1"/>
    <w:rsid w:val="00503373"/>
    <w:rsid w:val="00504434"/>
    <w:rsid w:val="00504621"/>
    <w:rsid w:val="0050570C"/>
    <w:rsid w:val="00510AB7"/>
    <w:rsid w:val="00511EA0"/>
    <w:rsid w:val="0051681C"/>
    <w:rsid w:val="0051694F"/>
    <w:rsid w:val="00516BEA"/>
    <w:rsid w:val="00517246"/>
    <w:rsid w:val="00517811"/>
    <w:rsid w:val="0052002C"/>
    <w:rsid w:val="00523EC5"/>
    <w:rsid w:val="00524582"/>
    <w:rsid w:val="00525151"/>
    <w:rsid w:val="00525302"/>
    <w:rsid w:val="005255F0"/>
    <w:rsid w:val="00533C40"/>
    <w:rsid w:val="00534AB9"/>
    <w:rsid w:val="00535473"/>
    <w:rsid w:val="00537B3E"/>
    <w:rsid w:val="005416D2"/>
    <w:rsid w:val="0054219E"/>
    <w:rsid w:val="005442C6"/>
    <w:rsid w:val="0054460E"/>
    <w:rsid w:val="0054602A"/>
    <w:rsid w:val="005464AA"/>
    <w:rsid w:val="00546735"/>
    <w:rsid w:val="005468BB"/>
    <w:rsid w:val="005474C8"/>
    <w:rsid w:val="00551F43"/>
    <w:rsid w:val="005549B8"/>
    <w:rsid w:val="0056229B"/>
    <w:rsid w:val="0056252E"/>
    <w:rsid w:val="0056268A"/>
    <w:rsid w:val="005627AB"/>
    <w:rsid w:val="00565AF2"/>
    <w:rsid w:val="00566853"/>
    <w:rsid w:val="00573130"/>
    <w:rsid w:val="00574E04"/>
    <w:rsid w:val="00576132"/>
    <w:rsid w:val="00576F19"/>
    <w:rsid w:val="00577C17"/>
    <w:rsid w:val="00582007"/>
    <w:rsid w:val="00582DF4"/>
    <w:rsid w:val="00584B4E"/>
    <w:rsid w:val="00585040"/>
    <w:rsid w:val="00586FF5"/>
    <w:rsid w:val="00591979"/>
    <w:rsid w:val="00592405"/>
    <w:rsid w:val="0059337A"/>
    <w:rsid w:val="0059364E"/>
    <w:rsid w:val="005963E3"/>
    <w:rsid w:val="005A0171"/>
    <w:rsid w:val="005A0777"/>
    <w:rsid w:val="005A1844"/>
    <w:rsid w:val="005A234B"/>
    <w:rsid w:val="005A2DAC"/>
    <w:rsid w:val="005A2F59"/>
    <w:rsid w:val="005B057C"/>
    <w:rsid w:val="005B18A8"/>
    <w:rsid w:val="005B6FCB"/>
    <w:rsid w:val="005C023A"/>
    <w:rsid w:val="005C072C"/>
    <w:rsid w:val="005C08EC"/>
    <w:rsid w:val="005C0996"/>
    <w:rsid w:val="005C450B"/>
    <w:rsid w:val="005C610A"/>
    <w:rsid w:val="005C77E4"/>
    <w:rsid w:val="005C7FAD"/>
    <w:rsid w:val="005D1B09"/>
    <w:rsid w:val="005D2517"/>
    <w:rsid w:val="005D3E27"/>
    <w:rsid w:val="005D4419"/>
    <w:rsid w:val="005D6AD8"/>
    <w:rsid w:val="005D76B8"/>
    <w:rsid w:val="005E0502"/>
    <w:rsid w:val="005E065F"/>
    <w:rsid w:val="005E34F5"/>
    <w:rsid w:val="005E5213"/>
    <w:rsid w:val="005F2C61"/>
    <w:rsid w:val="006002E5"/>
    <w:rsid w:val="00601526"/>
    <w:rsid w:val="00602449"/>
    <w:rsid w:val="00602764"/>
    <w:rsid w:val="00603D73"/>
    <w:rsid w:val="00604A0A"/>
    <w:rsid w:val="00606E8F"/>
    <w:rsid w:val="0061111B"/>
    <w:rsid w:val="00611E89"/>
    <w:rsid w:val="00614F83"/>
    <w:rsid w:val="00617B57"/>
    <w:rsid w:val="006204D0"/>
    <w:rsid w:val="0062367F"/>
    <w:rsid w:val="00623A68"/>
    <w:rsid w:val="00630C65"/>
    <w:rsid w:val="00631ED9"/>
    <w:rsid w:val="00631EE2"/>
    <w:rsid w:val="00633491"/>
    <w:rsid w:val="00633BF3"/>
    <w:rsid w:val="0063667C"/>
    <w:rsid w:val="0063723B"/>
    <w:rsid w:val="006379C7"/>
    <w:rsid w:val="00637F5A"/>
    <w:rsid w:val="00640255"/>
    <w:rsid w:val="00640BF9"/>
    <w:rsid w:val="00641F29"/>
    <w:rsid w:val="00642F37"/>
    <w:rsid w:val="0064580C"/>
    <w:rsid w:val="00645982"/>
    <w:rsid w:val="00646D7F"/>
    <w:rsid w:val="00651017"/>
    <w:rsid w:val="00651C86"/>
    <w:rsid w:val="00655F79"/>
    <w:rsid w:val="0066159F"/>
    <w:rsid w:val="00661A88"/>
    <w:rsid w:val="00663F14"/>
    <w:rsid w:val="00671D62"/>
    <w:rsid w:val="006745C1"/>
    <w:rsid w:val="0067541C"/>
    <w:rsid w:val="006810D8"/>
    <w:rsid w:val="00681E75"/>
    <w:rsid w:val="00684248"/>
    <w:rsid w:val="00685BA4"/>
    <w:rsid w:val="006864D5"/>
    <w:rsid w:val="00687740"/>
    <w:rsid w:val="00693901"/>
    <w:rsid w:val="006973FA"/>
    <w:rsid w:val="006A0D85"/>
    <w:rsid w:val="006A1221"/>
    <w:rsid w:val="006A3385"/>
    <w:rsid w:val="006A63F7"/>
    <w:rsid w:val="006B06DB"/>
    <w:rsid w:val="006B13CC"/>
    <w:rsid w:val="006B2D17"/>
    <w:rsid w:val="006B62F2"/>
    <w:rsid w:val="006B6D3A"/>
    <w:rsid w:val="006C0FD1"/>
    <w:rsid w:val="006C17E9"/>
    <w:rsid w:val="006C2001"/>
    <w:rsid w:val="006C5627"/>
    <w:rsid w:val="006C5710"/>
    <w:rsid w:val="006C5C9F"/>
    <w:rsid w:val="006C6136"/>
    <w:rsid w:val="006D0BDC"/>
    <w:rsid w:val="006D10D3"/>
    <w:rsid w:val="006D48B5"/>
    <w:rsid w:val="006D6E19"/>
    <w:rsid w:val="006E2336"/>
    <w:rsid w:val="006E2FF6"/>
    <w:rsid w:val="006E4557"/>
    <w:rsid w:val="006E6852"/>
    <w:rsid w:val="006F1BFA"/>
    <w:rsid w:val="006F2373"/>
    <w:rsid w:val="006F4C2D"/>
    <w:rsid w:val="006F635A"/>
    <w:rsid w:val="006F67A6"/>
    <w:rsid w:val="00700EEF"/>
    <w:rsid w:val="00706ACC"/>
    <w:rsid w:val="007112BE"/>
    <w:rsid w:val="007120CB"/>
    <w:rsid w:val="0071428F"/>
    <w:rsid w:val="00716A53"/>
    <w:rsid w:val="00717BC5"/>
    <w:rsid w:val="00720610"/>
    <w:rsid w:val="00722138"/>
    <w:rsid w:val="00722519"/>
    <w:rsid w:val="0072650A"/>
    <w:rsid w:val="00726562"/>
    <w:rsid w:val="00726FEA"/>
    <w:rsid w:val="0073048C"/>
    <w:rsid w:val="00730606"/>
    <w:rsid w:val="007307CB"/>
    <w:rsid w:val="0073154D"/>
    <w:rsid w:val="00733436"/>
    <w:rsid w:val="007334B2"/>
    <w:rsid w:val="007334C8"/>
    <w:rsid w:val="00733560"/>
    <w:rsid w:val="00733714"/>
    <w:rsid w:val="0073583C"/>
    <w:rsid w:val="00741FEC"/>
    <w:rsid w:val="007420C9"/>
    <w:rsid w:val="00742F78"/>
    <w:rsid w:val="00743DE7"/>
    <w:rsid w:val="00745AE4"/>
    <w:rsid w:val="00750AE3"/>
    <w:rsid w:val="00752275"/>
    <w:rsid w:val="00752FEF"/>
    <w:rsid w:val="00753A7F"/>
    <w:rsid w:val="00754145"/>
    <w:rsid w:val="007610B9"/>
    <w:rsid w:val="007619D5"/>
    <w:rsid w:val="007626E6"/>
    <w:rsid w:val="00762FC9"/>
    <w:rsid w:val="007658FD"/>
    <w:rsid w:val="007662FB"/>
    <w:rsid w:val="007712B0"/>
    <w:rsid w:val="007719B7"/>
    <w:rsid w:val="00772C4F"/>
    <w:rsid w:val="007760E2"/>
    <w:rsid w:val="0077729D"/>
    <w:rsid w:val="00780E58"/>
    <w:rsid w:val="007843F8"/>
    <w:rsid w:val="007863A6"/>
    <w:rsid w:val="00786A69"/>
    <w:rsid w:val="00790640"/>
    <w:rsid w:val="00790E7F"/>
    <w:rsid w:val="007911B0"/>
    <w:rsid w:val="00796440"/>
    <w:rsid w:val="00797706"/>
    <w:rsid w:val="007A1CD4"/>
    <w:rsid w:val="007B0820"/>
    <w:rsid w:val="007B0DFC"/>
    <w:rsid w:val="007B282F"/>
    <w:rsid w:val="007B2A77"/>
    <w:rsid w:val="007C0063"/>
    <w:rsid w:val="007C4282"/>
    <w:rsid w:val="007C43B0"/>
    <w:rsid w:val="007C6570"/>
    <w:rsid w:val="007C6C19"/>
    <w:rsid w:val="007D0DEF"/>
    <w:rsid w:val="007D15A1"/>
    <w:rsid w:val="007D23C7"/>
    <w:rsid w:val="007D2BF8"/>
    <w:rsid w:val="007D3A77"/>
    <w:rsid w:val="007D46D9"/>
    <w:rsid w:val="007D4F96"/>
    <w:rsid w:val="007D6052"/>
    <w:rsid w:val="007D6699"/>
    <w:rsid w:val="007D718B"/>
    <w:rsid w:val="007E0DB6"/>
    <w:rsid w:val="007E2A04"/>
    <w:rsid w:val="007E553F"/>
    <w:rsid w:val="007E5A0D"/>
    <w:rsid w:val="007F0046"/>
    <w:rsid w:val="007F0845"/>
    <w:rsid w:val="007F0AF1"/>
    <w:rsid w:val="007F11A7"/>
    <w:rsid w:val="007F2DEF"/>
    <w:rsid w:val="007F3D63"/>
    <w:rsid w:val="007F5855"/>
    <w:rsid w:val="007F6C8A"/>
    <w:rsid w:val="007F7443"/>
    <w:rsid w:val="007F7599"/>
    <w:rsid w:val="007F782B"/>
    <w:rsid w:val="00800C1A"/>
    <w:rsid w:val="00802646"/>
    <w:rsid w:val="00805529"/>
    <w:rsid w:val="00807134"/>
    <w:rsid w:val="008071D5"/>
    <w:rsid w:val="00807D78"/>
    <w:rsid w:val="008101EA"/>
    <w:rsid w:val="00810726"/>
    <w:rsid w:val="00812B40"/>
    <w:rsid w:val="00812CF8"/>
    <w:rsid w:val="00815877"/>
    <w:rsid w:val="008163FD"/>
    <w:rsid w:val="00816CC0"/>
    <w:rsid w:val="0081743A"/>
    <w:rsid w:val="008206FA"/>
    <w:rsid w:val="00821927"/>
    <w:rsid w:val="00822406"/>
    <w:rsid w:val="00822E78"/>
    <w:rsid w:val="00824785"/>
    <w:rsid w:val="008247BD"/>
    <w:rsid w:val="00825E81"/>
    <w:rsid w:val="008263F2"/>
    <w:rsid w:val="00827585"/>
    <w:rsid w:val="0083172F"/>
    <w:rsid w:val="008337A8"/>
    <w:rsid w:val="00834D91"/>
    <w:rsid w:val="00836754"/>
    <w:rsid w:val="00836B92"/>
    <w:rsid w:val="008370E0"/>
    <w:rsid w:val="0084026C"/>
    <w:rsid w:val="00840C03"/>
    <w:rsid w:val="008419FD"/>
    <w:rsid w:val="00841F6A"/>
    <w:rsid w:val="00841FE7"/>
    <w:rsid w:val="00843B0B"/>
    <w:rsid w:val="00847A56"/>
    <w:rsid w:val="008506AF"/>
    <w:rsid w:val="00850A4F"/>
    <w:rsid w:val="00850BA0"/>
    <w:rsid w:val="00852550"/>
    <w:rsid w:val="00854F81"/>
    <w:rsid w:val="00855437"/>
    <w:rsid w:val="008565E5"/>
    <w:rsid w:val="00857A55"/>
    <w:rsid w:val="0086015C"/>
    <w:rsid w:val="00861C71"/>
    <w:rsid w:val="00863182"/>
    <w:rsid w:val="008631E0"/>
    <w:rsid w:val="00864B40"/>
    <w:rsid w:val="00867354"/>
    <w:rsid w:val="00867558"/>
    <w:rsid w:val="008714B1"/>
    <w:rsid w:val="00873FF2"/>
    <w:rsid w:val="008751FE"/>
    <w:rsid w:val="008760A5"/>
    <w:rsid w:val="00881574"/>
    <w:rsid w:val="00885BDE"/>
    <w:rsid w:val="00885EE0"/>
    <w:rsid w:val="00886A75"/>
    <w:rsid w:val="008903A8"/>
    <w:rsid w:val="008927A8"/>
    <w:rsid w:val="008946B6"/>
    <w:rsid w:val="008A0980"/>
    <w:rsid w:val="008A1A87"/>
    <w:rsid w:val="008A2DE6"/>
    <w:rsid w:val="008A323C"/>
    <w:rsid w:val="008A3ABF"/>
    <w:rsid w:val="008A5F52"/>
    <w:rsid w:val="008A6125"/>
    <w:rsid w:val="008A7864"/>
    <w:rsid w:val="008B0BDE"/>
    <w:rsid w:val="008B13E2"/>
    <w:rsid w:val="008B17FB"/>
    <w:rsid w:val="008B1F07"/>
    <w:rsid w:val="008B2230"/>
    <w:rsid w:val="008B4372"/>
    <w:rsid w:val="008B7C82"/>
    <w:rsid w:val="008C0003"/>
    <w:rsid w:val="008C0858"/>
    <w:rsid w:val="008C3312"/>
    <w:rsid w:val="008C42B4"/>
    <w:rsid w:val="008C5BC0"/>
    <w:rsid w:val="008C6BA7"/>
    <w:rsid w:val="008C7112"/>
    <w:rsid w:val="008C7D01"/>
    <w:rsid w:val="008D016E"/>
    <w:rsid w:val="008D1E0A"/>
    <w:rsid w:val="008D240E"/>
    <w:rsid w:val="008D2A18"/>
    <w:rsid w:val="008D2CDD"/>
    <w:rsid w:val="008D3B82"/>
    <w:rsid w:val="008D3EE8"/>
    <w:rsid w:val="008D424E"/>
    <w:rsid w:val="008D5A30"/>
    <w:rsid w:val="008D7CC1"/>
    <w:rsid w:val="008D7DB0"/>
    <w:rsid w:val="008E3E9E"/>
    <w:rsid w:val="008E4889"/>
    <w:rsid w:val="008E4AAA"/>
    <w:rsid w:val="008E6053"/>
    <w:rsid w:val="008E70EF"/>
    <w:rsid w:val="008F0AA7"/>
    <w:rsid w:val="008F4C57"/>
    <w:rsid w:val="008F4EF3"/>
    <w:rsid w:val="008F6651"/>
    <w:rsid w:val="008F6F00"/>
    <w:rsid w:val="008F7B36"/>
    <w:rsid w:val="00900C3C"/>
    <w:rsid w:val="00900FC5"/>
    <w:rsid w:val="0090212E"/>
    <w:rsid w:val="009034BB"/>
    <w:rsid w:val="009040E4"/>
    <w:rsid w:val="00906A8B"/>
    <w:rsid w:val="00910CB9"/>
    <w:rsid w:val="0091113E"/>
    <w:rsid w:val="009137D2"/>
    <w:rsid w:val="009142ED"/>
    <w:rsid w:val="00914830"/>
    <w:rsid w:val="00914A02"/>
    <w:rsid w:val="009157AD"/>
    <w:rsid w:val="0091685C"/>
    <w:rsid w:val="00916C7B"/>
    <w:rsid w:val="00917213"/>
    <w:rsid w:val="009200D7"/>
    <w:rsid w:val="00921DB5"/>
    <w:rsid w:val="00922D42"/>
    <w:rsid w:val="009230A8"/>
    <w:rsid w:val="009240F0"/>
    <w:rsid w:val="00926E95"/>
    <w:rsid w:val="009309BE"/>
    <w:rsid w:val="009322C8"/>
    <w:rsid w:val="00933228"/>
    <w:rsid w:val="00937BE7"/>
    <w:rsid w:val="00940056"/>
    <w:rsid w:val="00940826"/>
    <w:rsid w:val="00941E36"/>
    <w:rsid w:val="0094334C"/>
    <w:rsid w:val="009443F2"/>
    <w:rsid w:val="009457B4"/>
    <w:rsid w:val="009502F5"/>
    <w:rsid w:val="00952F00"/>
    <w:rsid w:val="0095332B"/>
    <w:rsid w:val="00953451"/>
    <w:rsid w:val="00960298"/>
    <w:rsid w:val="0096140C"/>
    <w:rsid w:val="009617EB"/>
    <w:rsid w:val="00962853"/>
    <w:rsid w:val="00963690"/>
    <w:rsid w:val="009638B8"/>
    <w:rsid w:val="009644C4"/>
    <w:rsid w:val="00965737"/>
    <w:rsid w:val="00970F53"/>
    <w:rsid w:val="00971222"/>
    <w:rsid w:val="00977AD6"/>
    <w:rsid w:val="00980E44"/>
    <w:rsid w:val="0098366B"/>
    <w:rsid w:val="00983B75"/>
    <w:rsid w:val="00984D95"/>
    <w:rsid w:val="00985EE5"/>
    <w:rsid w:val="00991B51"/>
    <w:rsid w:val="00991C5F"/>
    <w:rsid w:val="009929D4"/>
    <w:rsid w:val="00996312"/>
    <w:rsid w:val="00996670"/>
    <w:rsid w:val="009979A7"/>
    <w:rsid w:val="00997DB9"/>
    <w:rsid w:val="009A180C"/>
    <w:rsid w:val="009A1C73"/>
    <w:rsid w:val="009A1EFD"/>
    <w:rsid w:val="009A2813"/>
    <w:rsid w:val="009A38FD"/>
    <w:rsid w:val="009A52CB"/>
    <w:rsid w:val="009A71AA"/>
    <w:rsid w:val="009A78C0"/>
    <w:rsid w:val="009B01F6"/>
    <w:rsid w:val="009B04C1"/>
    <w:rsid w:val="009B064C"/>
    <w:rsid w:val="009B1CB9"/>
    <w:rsid w:val="009B5241"/>
    <w:rsid w:val="009B61B6"/>
    <w:rsid w:val="009B6520"/>
    <w:rsid w:val="009B6549"/>
    <w:rsid w:val="009C0A03"/>
    <w:rsid w:val="009C0E79"/>
    <w:rsid w:val="009C0FAA"/>
    <w:rsid w:val="009C1354"/>
    <w:rsid w:val="009C1B3A"/>
    <w:rsid w:val="009C29BA"/>
    <w:rsid w:val="009C37F4"/>
    <w:rsid w:val="009D186B"/>
    <w:rsid w:val="009D467A"/>
    <w:rsid w:val="009D72FC"/>
    <w:rsid w:val="009D7644"/>
    <w:rsid w:val="009E03BC"/>
    <w:rsid w:val="009E4EBB"/>
    <w:rsid w:val="009E6838"/>
    <w:rsid w:val="009E75C9"/>
    <w:rsid w:val="009F3514"/>
    <w:rsid w:val="009F3A00"/>
    <w:rsid w:val="009F65C0"/>
    <w:rsid w:val="009F7619"/>
    <w:rsid w:val="00A02E12"/>
    <w:rsid w:val="00A0753F"/>
    <w:rsid w:val="00A078E1"/>
    <w:rsid w:val="00A0792F"/>
    <w:rsid w:val="00A10FFD"/>
    <w:rsid w:val="00A11347"/>
    <w:rsid w:val="00A129A5"/>
    <w:rsid w:val="00A16020"/>
    <w:rsid w:val="00A20264"/>
    <w:rsid w:val="00A24986"/>
    <w:rsid w:val="00A258DA"/>
    <w:rsid w:val="00A27CFF"/>
    <w:rsid w:val="00A3045D"/>
    <w:rsid w:val="00A31896"/>
    <w:rsid w:val="00A32408"/>
    <w:rsid w:val="00A3451A"/>
    <w:rsid w:val="00A3616C"/>
    <w:rsid w:val="00A41451"/>
    <w:rsid w:val="00A41DC6"/>
    <w:rsid w:val="00A437F7"/>
    <w:rsid w:val="00A46476"/>
    <w:rsid w:val="00A4724C"/>
    <w:rsid w:val="00A518DD"/>
    <w:rsid w:val="00A5332E"/>
    <w:rsid w:val="00A54962"/>
    <w:rsid w:val="00A550D4"/>
    <w:rsid w:val="00A55AAA"/>
    <w:rsid w:val="00A56CD0"/>
    <w:rsid w:val="00A57B81"/>
    <w:rsid w:val="00A61D2F"/>
    <w:rsid w:val="00A6304F"/>
    <w:rsid w:val="00A631C0"/>
    <w:rsid w:val="00A63C00"/>
    <w:rsid w:val="00A648F1"/>
    <w:rsid w:val="00A64F2D"/>
    <w:rsid w:val="00A667EB"/>
    <w:rsid w:val="00A66CE5"/>
    <w:rsid w:val="00A67446"/>
    <w:rsid w:val="00A6746B"/>
    <w:rsid w:val="00A70FF3"/>
    <w:rsid w:val="00A71AF4"/>
    <w:rsid w:val="00A72AC5"/>
    <w:rsid w:val="00A72B5C"/>
    <w:rsid w:val="00A72BB6"/>
    <w:rsid w:val="00A73A09"/>
    <w:rsid w:val="00A76791"/>
    <w:rsid w:val="00A7688D"/>
    <w:rsid w:val="00A7768C"/>
    <w:rsid w:val="00A77BFF"/>
    <w:rsid w:val="00A800EB"/>
    <w:rsid w:val="00A833F2"/>
    <w:rsid w:val="00A85038"/>
    <w:rsid w:val="00A85671"/>
    <w:rsid w:val="00A866D7"/>
    <w:rsid w:val="00A9001C"/>
    <w:rsid w:val="00A9402E"/>
    <w:rsid w:val="00A9500C"/>
    <w:rsid w:val="00A950E6"/>
    <w:rsid w:val="00AA0423"/>
    <w:rsid w:val="00AA79D8"/>
    <w:rsid w:val="00AA7D82"/>
    <w:rsid w:val="00AA7E7E"/>
    <w:rsid w:val="00AB0EE1"/>
    <w:rsid w:val="00AB1658"/>
    <w:rsid w:val="00AB2E3D"/>
    <w:rsid w:val="00AB39C2"/>
    <w:rsid w:val="00AB435C"/>
    <w:rsid w:val="00AB7418"/>
    <w:rsid w:val="00AC1F45"/>
    <w:rsid w:val="00AC37C5"/>
    <w:rsid w:val="00AC3DA2"/>
    <w:rsid w:val="00AC4081"/>
    <w:rsid w:val="00AC4CC4"/>
    <w:rsid w:val="00AC72BC"/>
    <w:rsid w:val="00AC75E9"/>
    <w:rsid w:val="00AC7F73"/>
    <w:rsid w:val="00AD0116"/>
    <w:rsid w:val="00AD1460"/>
    <w:rsid w:val="00AD16B9"/>
    <w:rsid w:val="00AD3A37"/>
    <w:rsid w:val="00AD40C4"/>
    <w:rsid w:val="00AD4D69"/>
    <w:rsid w:val="00AD610A"/>
    <w:rsid w:val="00AD7978"/>
    <w:rsid w:val="00AD7E14"/>
    <w:rsid w:val="00AE03AF"/>
    <w:rsid w:val="00AE03E0"/>
    <w:rsid w:val="00AE134F"/>
    <w:rsid w:val="00AE475A"/>
    <w:rsid w:val="00AF4258"/>
    <w:rsid w:val="00AF45B0"/>
    <w:rsid w:val="00AF46B0"/>
    <w:rsid w:val="00AF52CC"/>
    <w:rsid w:val="00AF7D94"/>
    <w:rsid w:val="00B007E9"/>
    <w:rsid w:val="00B00DB3"/>
    <w:rsid w:val="00B0242A"/>
    <w:rsid w:val="00B04B25"/>
    <w:rsid w:val="00B07702"/>
    <w:rsid w:val="00B11236"/>
    <w:rsid w:val="00B11CBD"/>
    <w:rsid w:val="00B12B29"/>
    <w:rsid w:val="00B13218"/>
    <w:rsid w:val="00B13F2E"/>
    <w:rsid w:val="00B15850"/>
    <w:rsid w:val="00B1595E"/>
    <w:rsid w:val="00B20CDE"/>
    <w:rsid w:val="00B217B4"/>
    <w:rsid w:val="00B218B6"/>
    <w:rsid w:val="00B21DBB"/>
    <w:rsid w:val="00B22140"/>
    <w:rsid w:val="00B22530"/>
    <w:rsid w:val="00B239B3"/>
    <w:rsid w:val="00B242C9"/>
    <w:rsid w:val="00B25892"/>
    <w:rsid w:val="00B26D82"/>
    <w:rsid w:val="00B27393"/>
    <w:rsid w:val="00B27F33"/>
    <w:rsid w:val="00B312AA"/>
    <w:rsid w:val="00B33E91"/>
    <w:rsid w:val="00B3545D"/>
    <w:rsid w:val="00B360FA"/>
    <w:rsid w:val="00B37C98"/>
    <w:rsid w:val="00B4020D"/>
    <w:rsid w:val="00B4159A"/>
    <w:rsid w:val="00B42D75"/>
    <w:rsid w:val="00B4302F"/>
    <w:rsid w:val="00B459BA"/>
    <w:rsid w:val="00B461DA"/>
    <w:rsid w:val="00B465AB"/>
    <w:rsid w:val="00B468E0"/>
    <w:rsid w:val="00B47C16"/>
    <w:rsid w:val="00B52711"/>
    <w:rsid w:val="00B5414F"/>
    <w:rsid w:val="00B56E64"/>
    <w:rsid w:val="00B61CAD"/>
    <w:rsid w:val="00B62A21"/>
    <w:rsid w:val="00B63060"/>
    <w:rsid w:val="00B64568"/>
    <w:rsid w:val="00B64997"/>
    <w:rsid w:val="00B64FBF"/>
    <w:rsid w:val="00B66043"/>
    <w:rsid w:val="00B66580"/>
    <w:rsid w:val="00B67A02"/>
    <w:rsid w:val="00B7029C"/>
    <w:rsid w:val="00B707A4"/>
    <w:rsid w:val="00B73ACE"/>
    <w:rsid w:val="00B73CE1"/>
    <w:rsid w:val="00B74AD4"/>
    <w:rsid w:val="00B779D6"/>
    <w:rsid w:val="00B82BB6"/>
    <w:rsid w:val="00B82C74"/>
    <w:rsid w:val="00B906B7"/>
    <w:rsid w:val="00B946F3"/>
    <w:rsid w:val="00B956A5"/>
    <w:rsid w:val="00B961E8"/>
    <w:rsid w:val="00BA0BF9"/>
    <w:rsid w:val="00BA2B3E"/>
    <w:rsid w:val="00BA43AB"/>
    <w:rsid w:val="00BA4FE0"/>
    <w:rsid w:val="00BA5F8A"/>
    <w:rsid w:val="00BA707B"/>
    <w:rsid w:val="00BB225E"/>
    <w:rsid w:val="00BB3604"/>
    <w:rsid w:val="00BB4988"/>
    <w:rsid w:val="00BB65AE"/>
    <w:rsid w:val="00BB7CEE"/>
    <w:rsid w:val="00BC17E5"/>
    <w:rsid w:val="00BC43C0"/>
    <w:rsid w:val="00BC764E"/>
    <w:rsid w:val="00BD092C"/>
    <w:rsid w:val="00BD2D64"/>
    <w:rsid w:val="00BD421A"/>
    <w:rsid w:val="00BD4436"/>
    <w:rsid w:val="00BD445C"/>
    <w:rsid w:val="00BD7715"/>
    <w:rsid w:val="00BE0EAC"/>
    <w:rsid w:val="00BE1F45"/>
    <w:rsid w:val="00BE386A"/>
    <w:rsid w:val="00BE3920"/>
    <w:rsid w:val="00BE6757"/>
    <w:rsid w:val="00BE6C33"/>
    <w:rsid w:val="00BF0EE6"/>
    <w:rsid w:val="00BF225B"/>
    <w:rsid w:val="00BF2343"/>
    <w:rsid w:val="00BF2AFD"/>
    <w:rsid w:val="00BF2FC4"/>
    <w:rsid w:val="00BF3405"/>
    <w:rsid w:val="00BF3F78"/>
    <w:rsid w:val="00C0105B"/>
    <w:rsid w:val="00C10D0E"/>
    <w:rsid w:val="00C113D5"/>
    <w:rsid w:val="00C12D57"/>
    <w:rsid w:val="00C13B05"/>
    <w:rsid w:val="00C17E6A"/>
    <w:rsid w:val="00C200A6"/>
    <w:rsid w:val="00C20DA0"/>
    <w:rsid w:val="00C21458"/>
    <w:rsid w:val="00C214B1"/>
    <w:rsid w:val="00C238D6"/>
    <w:rsid w:val="00C24427"/>
    <w:rsid w:val="00C251F3"/>
    <w:rsid w:val="00C25480"/>
    <w:rsid w:val="00C3075C"/>
    <w:rsid w:val="00C33E96"/>
    <w:rsid w:val="00C33EC9"/>
    <w:rsid w:val="00C34D9C"/>
    <w:rsid w:val="00C3740D"/>
    <w:rsid w:val="00C37486"/>
    <w:rsid w:val="00C47A1D"/>
    <w:rsid w:val="00C5232A"/>
    <w:rsid w:val="00C5322E"/>
    <w:rsid w:val="00C53477"/>
    <w:rsid w:val="00C53F8D"/>
    <w:rsid w:val="00C54200"/>
    <w:rsid w:val="00C5747C"/>
    <w:rsid w:val="00C616BF"/>
    <w:rsid w:val="00C63934"/>
    <w:rsid w:val="00C65931"/>
    <w:rsid w:val="00C66F3E"/>
    <w:rsid w:val="00C67050"/>
    <w:rsid w:val="00C703A0"/>
    <w:rsid w:val="00C71ED7"/>
    <w:rsid w:val="00C72C22"/>
    <w:rsid w:val="00C74AAC"/>
    <w:rsid w:val="00C77A2E"/>
    <w:rsid w:val="00C80E67"/>
    <w:rsid w:val="00C80E9D"/>
    <w:rsid w:val="00C83474"/>
    <w:rsid w:val="00C83DFC"/>
    <w:rsid w:val="00C900D8"/>
    <w:rsid w:val="00C90B48"/>
    <w:rsid w:val="00C90E16"/>
    <w:rsid w:val="00C913EA"/>
    <w:rsid w:val="00C92818"/>
    <w:rsid w:val="00C93F7C"/>
    <w:rsid w:val="00C9675A"/>
    <w:rsid w:val="00CA32D5"/>
    <w:rsid w:val="00CA64BF"/>
    <w:rsid w:val="00CB43F3"/>
    <w:rsid w:val="00CB5A1D"/>
    <w:rsid w:val="00CB5ECE"/>
    <w:rsid w:val="00CB6A19"/>
    <w:rsid w:val="00CB6A6E"/>
    <w:rsid w:val="00CC062C"/>
    <w:rsid w:val="00CC440E"/>
    <w:rsid w:val="00CC4BE8"/>
    <w:rsid w:val="00CC5032"/>
    <w:rsid w:val="00CC7923"/>
    <w:rsid w:val="00CD2376"/>
    <w:rsid w:val="00CD2C8E"/>
    <w:rsid w:val="00CD41F3"/>
    <w:rsid w:val="00CD7169"/>
    <w:rsid w:val="00CD7B5E"/>
    <w:rsid w:val="00CE056F"/>
    <w:rsid w:val="00CE4CCB"/>
    <w:rsid w:val="00CE6944"/>
    <w:rsid w:val="00CF07DD"/>
    <w:rsid w:val="00CF0A1D"/>
    <w:rsid w:val="00CF170E"/>
    <w:rsid w:val="00CF3297"/>
    <w:rsid w:val="00CF3733"/>
    <w:rsid w:val="00D0171F"/>
    <w:rsid w:val="00D01EC6"/>
    <w:rsid w:val="00D02580"/>
    <w:rsid w:val="00D02C01"/>
    <w:rsid w:val="00D02E98"/>
    <w:rsid w:val="00D13BA7"/>
    <w:rsid w:val="00D21910"/>
    <w:rsid w:val="00D27110"/>
    <w:rsid w:val="00D33395"/>
    <w:rsid w:val="00D3426A"/>
    <w:rsid w:val="00D37B84"/>
    <w:rsid w:val="00D404A5"/>
    <w:rsid w:val="00D41489"/>
    <w:rsid w:val="00D418A7"/>
    <w:rsid w:val="00D44A37"/>
    <w:rsid w:val="00D505E0"/>
    <w:rsid w:val="00D50E2F"/>
    <w:rsid w:val="00D53CAC"/>
    <w:rsid w:val="00D5454C"/>
    <w:rsid w:val="00D56153"/>
    <w:rsid w:val="00D57623"/>
    <w:rsid w:val="00D6037D"/>
    <w:rsid w:val="00D605F0"/>
    <w:rsid w:val="00D61765"/>
    <w:rsid w:val="00D660CC"/>
    <w:rsid w:val="00D71FC0"/>
    <w:rsid w:val="00D73203"/>
    <w:rsid w:val="00D73F0D"/>
    <w:rsid w:val="00D7598E"/>
    <w:rsid w:val="00D7790D"/>
    <w:rsid w:val="00D829E4"/>
    <w:rsid w:val="00D83BB3"/>
    <w:rsid w:val="00D85EA8"/>
    <w:rsid w:val="00D869CB"/>
    <w:rsid w:val="00D87C8B"/>
    <w:rsid w:val="00D90307"/>
    <w:rsid w:val="00D94CD8"/>
    <w:rsid w:val="00D97990"/>
    <w:rsid w:val="00DA0633"/>
    <w:rsid w:val="00DA1176"/>
    <w:rsid w:val="00DA2A2F"/>
    <w:rsid w:val="00DA2D84"/>
    <w:rsid w:val="00DA31E9"/>
    <w:rsid w:val="00DA5A75"/>
    <w:rsid w:val="00DA6A22"/>
    <w:rsid w:val="00DB1E81"/>
    <w:rsid w:val="00DB3143"/>
    <w:rsid w:val="00DB35FD"/>
    <w:rsid w:val="00DB41D1"/>
    <w:rsid w:val="00DB4238"/>
    <w:rsid w:val="00DB7EA6"/>
    <w:rsid w:val="00DC3712"/>
    <w:rsid w:val="00DC385B"/>
    <w:rsid w:val="00DC5E7F"/>
    <w:rsid w:val="00DD6EFC"/>
    <w:rsid w:val="00DD7AE6"/>
    <w:rsid w:val="00DE0F91"/>
    <w:rsid w:val="00DE1D50"/>
    <w:rsid w:val="00DE6C2B"/>
    <w:rsid w:val="00DF6B35"/>
    <w:rsid w:val="00E00D49"/>
    <w:rsid w:val="00E012F8"/>
    <w:rsid w:val="00E0357E"/>
    <w:rsid w:val="00E04FCA"/>
    <w:rsid w:val="00E070F1"/>
    <w:rsid w:val="00E108B9"/>
    <w:rsid w:val="00E10A1A"/>
    <w:rsid w:val="00E13516"/>
    <w:rsid w:val="00E138AF"/>
    <w:rsid w:val="00E15ABA"/>
    <w:rsid w:val="00E20371"/>
    <w:rsid w:val="00E21A8F"/>
    <w:rsid w:val="00E21DBF"/>
    <w:rsid w:val="00E22017"/>
    <w:rsid w:val="00E23A5A"/>
    <w:rsid w:val="00E24FD3"/>
    <w:rsid w:val="00E26BE6"/>
    <w:rsid w:val="00E30C8B"/>
    <w:rsid w:val="00E34EE4"/>
    <w:rsid w:val="00E36000"/>
    <w:rsid w:val="00E3600B"/>
    <w:rsid w:val="00E3720A"/>
    <w:rsid w:val="00E37CB8"/>
    <w:rsid w:val="00E41F5D"/>
    <w:rsid w:val="00E424F0"/>
    <w:rsid w:val="00E42EA9"/>
    <w:rsid w:val="00E43076"/>
    <w:rsid w:val="00E466BB"/>
    <w:rsid w:val="00E50F67"/>
    <w:rsid w:val="00E51F67"/>
    <w:rsid w:val="00E52115"/>
    <w:rsid w:val="00E5223C"/>
    <w:rsid w:val="00E52D5A"/>
    <w:rsid w:val="00E5357B"/>
    <w:rsid w:val="00E54741"/>
    <w:rsid w:val="00E56307"/>
    <w:rsid w:val="00E56347"/>
    <w:rsid w:val="00E57B62"/>
    <w:rsid w:val="00E60E54"/>
    <w:rsid w:val="00E6114E"/>
    <w:rsid w:val="00E623F0"/>
    <w:rsid w:val="00E6392A"/>
    <w:rsid w:val="00E6745D"/>
    <w:rsid w:val="00E702C1"/>
    <w:rsid w:val="00E72EF8"/>
    <w:rsid w:val="00E731A7"/>
    <w:rsid w:val="00E75066"/>
    <w:rsid w:val="00E75D67"/>
    <w:rsid w:val="00E77B43"/>
    <w:rsid w:val="00E80675"/>
    <w:rsid w:val="00E8410C"/>
    <w:rsid w:val="00E847EA"/>
    <w:rsid w:val="00E85D4E"/>
    <w:rsid w:val="00E87CE7"/>
    <w:rsid w:val="00E87FC3"/>
    <w:rsid w:val="00E9052F"/>
    <w:rsid w:val="00E91AE6"/>
    <w:rsid w:val="00E9462D"/>
    <w:rsid w:val="00E949B3"/>
    <w:rsid w:val="00E95CCB"/>
    <w:rsid w:val="00E967CB"/>
    <w:rsid w:val="00E978EC"/>
    <w:rsid w:val="00E97CE7"/>
    <w:rsid w:val="00E97FA8"/>
    <w:rsid w:val="00EA3D09"/>
    <w:rsid w:val="00EB53CD"/>
    <w:rsid w:val="00EC166B"/>
    <w:rsid w:val="00EC1959"/>
    <w:rsid w:val="00EC1E2B"/>
    <w:rsid w:val="00EC2E80"/>
    <w:rsid w:val="00EC36C2"/>
    <w:rsid w:val="00EC3A3D"/>
    <w:rsid w:val="00EC3BBD"/>
    <w:rsid w:val="00EC56FB"/>
    <w:rsid w:val="00EC5D15"/>
    <w:rsid w:val="00ED2460"/>
    <w:rsid w:val="00ED2977"/>
    <w:rsid w:val="00ED2F8E"/>
    <w:rsid w:val="00ED3FDC"/>
    <w:rsid w:val="00ED78C2"/>
    <w:rsid w:val="00EE3180"/>
    <w:rsid w:val="00EE5800"/>
    <w:rsid w:val="00EE7958"/>
    <w:rsid w:val="00EF0254"/>
    <w:rsid w:val="00EF28C1"/>
    <w:rsid w:val="00EF2C74"/>
    <w:rsid w:val="00EF2F11"/>
    <w:rsid w:val="00EF6F93"/>
    <w:rsid w:val="00F002CC"/>
    <w:rsid w:val="00F00764"/>
    <w:rsid w:val="00F02A51"/>
    <w:rsid w:val="00F02E34"/>
    <w:rsid w:val="00F034DF"/>
    <w:rsid w:val="00F03595"/>
    <w:rsid w:val="00F03E26"/>
    <w:rsid w:val="00F1205D"/>
    <w:rsid w:val="00F130DA"/>
    <w:rsid w:val="00F20F91"/>
    <w:rsid w:val="00F21595"/>
    <w:rsid w:val="00F22BEC"/>
    <w:rsid w:val="00F24C94"/>
    <w:rsid w:val="00F3178A"/>
    <w:rsid w:val="00F3393A"/>
    <w:rsid w:val="00F33EFA"/>
    <w:rsid w:val="00F3698A"/>
    <w:rsid w:val="00F37E28"/>
    <w:rsid w:val="00F44C6A"/>
    <w:rsid w:val="00F45426"/>
    <w:rsid w:val="00F45BA4"/>
    <w:rsid w:val="00F45C7F"/>
    <w:rsid w:val="00F47AE9"/>
    <w:rsid w:val="00F51990"/>
    <w:rsid w:val="00F54973"/>
    <w:rsid w:val="00F5595C"/>
    <w:rsid w:val="00F55BF0"/>
    <w:rsid w:val="00F61482"/>
    <w:rsid w:val="00F62419"/>
    <w:rsid w:val="00F626AF"/>
    <w:rsid w:val="00F628DA"/>
    <w:rsid w:val="00F63698"/>
    <w:rsid w:val="00F636ED"/>
    <w:rsid w:val="00F63E8B"/>
    <w:rsid w:val="00F650DD"/>
    <w:rsid w:val="00F6546F"/>
    <w:rsid w:val="00F66A32"/>
    <w:rsid w:val="00F7079B"/>
    <w:rsid w:val="00F709FA"/>
    <w:rsid w:val="00F71D7E"/>
    <w:rsid w:val="00F71FB8"/>
    <w:rsid w:val="00F73B1E"/>
    <w:rsid w:val="00F74E04"/>
    <w:rsid w:val="00F7617A"/>
    <w:rsid w:val="00F82445"/>
    <w:rsid w:val="00F83BA3"/>
    <w:rsid w:val="00F87B82"/>
    <w:rsid w:val="00F9085E"/>
    <w:rsid w:val="00F93E30"/>
    <w:rsid w:val="00F957DA"/>
    <w:rsid w:val="00F95919"/>
    <w:rsid w:val="00F9629C"/>
    <w:rsid w:val="00F9653D"/>
    <w:rsid w:val="00FA36FD"/>
    <w:rsid w:val="00FA4306"/>
    <w:rsid w:val="00FB072A"/>
    <w:rsid w:val="00FB12A7"/>
    <w:rsid w:val="00FB1A02"/>
    <w:rsid w:val="00FB573B"/>
    <w:rsid w:val="00FB6D38"/>
    <w:rsid w:val="00FB6DE1"/>
    <w:rsid w:val="00FB7CB8"/>
    <w:rsid w:val="00FC550E"/>
    <w:rsid w:val="00FC6AD0"/>
    <w:rsid w:val="00FC7B0B"/>
    <w:rsid w:val="00FD0BC3"/>
    <w:rsid w:val="00FD1D7B"/>
    <w:rsid w:val="00FD3B5A"/>
    <w:rsid w:val="00FD4BA4"/>
    <w:rsid w:val="00FD5786"/>
    <w:rsid w:val="00FD5936"/>
    <w:rsid w:val="00FD5A08"/>
    <w:rsid w:val="00FD5E26"/>
    <w:rsid w:val="00FD65FA"/>
    <w:rsid w:val="00FE11D1"/>
    <w:rsid w:val="00FE447E"/>
    <w:rsid w:val="00FE7456"/>
    <w:rsid w:val="00FE746E"/>
    <w:rsid w:val="00FF0B4C"/>
    <w:rsid w:val="00FF1EED"/>
    <w:rsid w:val="00FF21B8"/>
    <w:rsid w:val="00FF2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194C47B1"/>
  <w15:docId w15:val="{DDD92EB7-59B3-47E8-9A58-0FE46FDA4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85F7D"/>
    <w:pPr>
      <w:suppressAutoHyphens/>
      <w:spacing w:line="240" w:lineRule="atLeast"/>
    </w:pPr>
    <w:rPr>
      <w:rFonts w:eastAsia="SimSun"/>
      <w:lang w:val="en-GB" w:eastAsia="zh-CN"/>
    </w:rPr>
  </w:style>
  <w:style w:type="paragraph" w:styleId="Heading1">
    <w:name w:val="heading 1"/>
    <w:aliases w:val="Table_G"/>
    <w:basedOn w:val="Normal"/>
    <w:next w:val="AnnoH23G"/>
    <w:link w:val="Heading1Char"/>
    <w:qFormat/>
    <w:rsid w:val="00185F7D"/>
    <w:pPr>
      <w:ind w:left="1134"/>
      <w:outlineLvl w:val="0"/>
    </w:pPr>
  </w:style>
  <w:style w:type="paragraph" w:styleId="Heading2">
    <w:name w:val="heading 2"/>
    <w:basedOn w:val="Normal"/>
    <w:next w:val="Normal"/>
    <w:link w:val="Heading2Char"/>
    <w:qFormat/>
    <w:rsid w:val="00185F7D"/>
    <w:pPr>
      <w:keepNext/>
      <w:keepLines/>
      <w:spacing w:before="200"/>
      <w:outlineLvl w:val="1"/>
    </w:pPr>
    <w:rPr>
      <w:rFonts w:ascii="Cambria" w:eastAsia="Times New Roman" w:hAnsi="Cambria"/>
      <w:b/>
      <w:bCs/>
      <w:color w:val="4F81BD"/>
      <w:sz w:val="26"/>
      <w:szCs w:val="26"/>
    </w:rPr>
  </w:style>
  <w:style w:type="paragraph" w:styleId="Heading3">
    <w:name w:val="heading 3"/>
    <w:basedOn w:val="Normal"/>
    <w:link w:val="Heading3Char"/>
    <w:qFormat/>
    <w:rsid w:val="00C214B1"/>
    <w:pPr>
      <w:tabs>
        <w:tab w:val="left" w:pos="720"/>
      </w:tabs>
      <w:suppressAutoHyphens w:val="0"/>
      <w:spacing w:after="240" w:line="240" w:lineRule="auto"/>
      <w:outlineLvl w:val="2"/>
    </w:pPr>
    <w:rPr>
      <w:rFonts w:eastAsia="Times New Roman"/>
      <w:sz w:val="22"/>
      <w:szCs w:val="22"/>
      <w:u w:val="dotDotDash"/>
      <w:lang w:eastAsia="de-DE"/>
    </w:rPr>
  </w:style>
  <w:style w:type="paragraph" w:styleId="Heading4">
    <w:name w:val="heading 4"/>
    <w:basedOn w:val="Normal"/>
    <w:next w:val="Normal"/>
    <w:link w:val="Heading4Char"/>
    <w:qFormat/>
    <w:rsid w:val="00185F7D"/>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185F7D"/>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qFormat/>
    <w:rsid w:val="00C214B1"/>
    <w:pPr>
      <w:suppressAutoHyphens w:val="0"/>
      <w:spacing w:before="240" w:after="60" w:line="240" w:lineRule="auto"/>
      <w:outlineLvl w:val="5"/>
    </w:pPr>
    <w:rPr>
      <w:rFonts w:eastAsia="Times New Roman"/>
      <w:i/>
      <w:iCs/>
      <w:sz w:val="22"/>
      <w:szCs w:val="22"/>
      <w:u w:val="dotDotDash"/>
      <w:lang w:eastAsia="de-DE"/>
    </w:rPr>
  </w:style>
  <w:style w:type="paragraph" w:styleId="Heading7">
    <w:name w:val="heading 7"/>
    <w:basedOn w:val="Normal"/>
    <w:next w:val="Normal"/>
    <w:link w:val="Heading7Char"/>
    <w:qFormat/>
    <w:rsid w:val="00C214B1"/>
    <w:pPr>
      <w:suppressAutoHyphens w:val="0"/>
      <w:spacing w:before="240" w:after="60" w:line="240" w:lineRule="auto"/>
      <w:outlineLvl w:val="6"/>
    </w:pPr>
    <w:rPr>
      <w:rFonts w:ascii="Arial" w:eastAsia="Times New Roman" w:hAnsi="Arial" w:cs="Arial"/>
      <w:u w:val="dotDotDash"/>
      <w:lang w:eastAsia="de-DE"/>
    </w:rPr>
  </w:style>
  <w:style w:type="paragraph" w:styleId="Heading8">
    <w:name w:val="heading 8"/>
    <w:basedOn w:val="Normal"/>
    <w:next w:val="Normal"/>
    <w:link w:val="Heading8Char"/>
    <w:qFormat/>
    <w:rsid w:val="00C214B1"/>
    <w:pPr>
      <w:suppressAutoHyphens w:val="0"/>
      <w:spacing w:before="240" w:after="60" w:line="240" w:lineRule="auto"/>
      <w:outlineLvl w:val="7"/>
    </w:pPr>
    <w:rPr>
      <w:rFonts w:ascii="Arial" w:eastAsia="Times New Roman" w:hAnsi="Arial" w:cs="Arial"/>
      <w:i/>
      <w:iCs/>
      <w:u w:val="dotDotDash"/>
      <w:lang w:eastAsia="de-DE"/>
    </w:rPr>
  </w:style>
  <w:style w:type="paragraph" w:styleId="Heading9">
    <w:name w:val="heading 9"/>
    <w:basedOn w:val="Normal"/>
    <w:next w:val="Normal"/>
    <w:link w:val="Heading9Char"/>
    <w:qFormat/>
    <w:rsid w:val="00C214B1"/>
    <w:pPr>
      <w:suppressAutoHyphens w:val="0"/>
      <w:spacing w:before="240" w:after="60" w:line="240" w:lineRule="auto"/>
      <w:outlineLvl w:val="8"/>
    </w:pPr>
    <w:rPr>
      <w:rFonts w:ascii="Arial" w:eastAsia="Times New Roman" w:hAnsi="Arial" w:cs="Arial"/>
      <w:b/>
      <w:bCs/>
      <w:i/>
      <w:iCs/>
      <w:sz w:val="18"/>
      <w:szCs w:val="18"/>
      <w:u w:val="dotDotDash"/>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oH23G">
    <w:name w:val="Anno_ H_2/3_G"/>
    <w:basedOn w:val="Normal"/>
    <w:next w:val="AnnoSingleTxtG"/>
    <w:autoRedefine/>
    <w:rsid w:val="00185F7D"/>
    <w:pPr>
      <w:keepNext/>
      <w:keepLines/>
      <w:numPr>
        <w:ilvl w:val="2"/>
        <w:numId w:val="3"/>
      </w:numPr>
      <w:spacing w:before="240" w:after="120" w:line="240" w:lineRule="exact"/>
      <w:ind w:right="1134"/>
    </w:pPr>
    <w:rPr>
      <w:u w:val="single"/>
    </w:rPr>
  </w:style>
  <w:style w:type="paragraph" w:customStyle="1" w:styleId="AnnoSingleTxtG">
    <w:name w:val="Anno_ Single Txt_G"/>
    <w:basedOn w:val="Normal"/>
    <w:link w:val="AnnoSingleTxtGChar"/>
    <w:rsid w:val="00185F7D"/>
    <w:pPr>
      <w:numPr>
        <w:ilvl w:val="3"/>
        <w:numId w:val="3"/>
      </w:numPr>
      <w:spacing w:after="120"/>
      <w:ind w:left="1134" w:right="1134" w:firstLine="0"/>
      <w:jc w:val="both"/>
    </w:pPr>
  </w:style>
  <w:style w:type="character" w:customStyle="1" w:styleId="AnnoSingleTxtGChar">
    <w:name w:val="Anno_ Single Txt_G Char"/>
    <w:link w:val="AnnoSingleTxtG"/>
    <w:rsid w:val="00C214B1"/>
    <w:rPr>
      <w:rFonts w:eastAsia="SimSun"/>
      <w:lang w:val="en-GB" w:eastAsia="zh-CN"/>
    </w:rPr>
  </w:style>
  <w:style w:type="character" w:customStyle="1" w:styleId="Heading1Char">
    <w:name w:val="Heading 1 Char"/>
    <w:aliases w:val="Table_G Char"/>
    <w:link w:val="Heading1"/>
    <w:locked/>
    <w:rsid w:val="00C214B1"/>
    <w:rPr>
      <w:rFonts w:eastAsia="SimSun"/>
      <w:lang w:val="en-GB" w:eastAsia="zh-CN"/>
    </w:rPr>
  </w:style>
  <w:style w:type="character" w:customStyle="1" w:styleId="Heading2Char">
    <w:name w:val="Heading 2 Char"/>
    <w:link w:val="Heading2"/>
    <w:rsid w:val="00185F7D"/>
    <w:rPr>
      <w:rFonts w:ascii="Cambria" w:hAnsi="Cambria"/>
      <w:b/>
      <w:bCs/>
      <w:color w:val="4F81BD"/>
      <w:sz w:val="26"/>
      <w:szCs w:val="26"/>
      <w:lang w:val="en-GB" w:eastAsia="zh-CN"/>
    </w:rPr>
  </w:style>
  <w:style w:type="character" w:customStyle="1" w:styleId="Heading3Char">
    <w:name w:val="Heading 3 Char"/>
    <w:basedOn w:val="DefaultParagraphFont"/>
    <w:link w:val="Heading3"/>
    <w:rsid w:val="00C214B1"/>
    <w:rPr>
      <w:sz w:val="22"/>
      <w:szCs w:val="22"/>
      <w:u w:val="dotDotDash"/>
      <w:lang w:val="en-GB" w:eastAsia="de-DE"/>
    </w:rPr>
  </w:style>
  <w:style w:type="character" w:customStyle="1" w:styleId="Heading4Char">
    <w:name w:val="Heading 4 Char"/>
    <w:link w:val="Heading4"/>
    <w:rsid w:val="00185F7D"/>
    <w:rPr>
      <w:rFonts w:ascii="Cambria" w:hAnsi="Cambria"/>
      <w:b/>
      <w:bCs/>
      <w:i/>
      <w:iCs/>
      <w:color w:val="4F81BD"/>
      <w:lang w:val="en-GB" w:eastAsia="zh-CN"/>
    </w:rPr>
  </w:style>
  <w:style w:type="character" w:customStyle="1" w:styleId="Heading5Char">
    <w:name w:val="Heading 5 Char"/>
    <w:link w:val="Heading5"/>
    <w:rsid w:val="00185F7D"/>
    <w:rPr>
      <w:rFonts w:ascii="Cambria" w:hAnsi="Cambria"/>
      <w:color w:val="243F60"/>
      <w:lang w:val="en-GB" w:eastAsia="zh-CN"/>
    </w:rPr>
  </w:style>
  <w:style w:type="character" w:customStyle="1" w:styleId="Heading6Char">
    <w:name w:val="Heading 6 Char"/>
    <w:basedOn w:val="DefaultParagraphFont"/>
    <w:link w:val="Heading6"/>
    <w:rsid w:val="00C214B1"/>
    <w:rPr>
      <w:i/>
      <w:iCs/>
      <w:sz w:val="22"/>
      <w:szCs w:val="22"/>
      <w:u w:val="dotDotDash"/>
      <w:lang w:val="en-GB" w:eastAsia="de-DE"/>
    </w:rPr>
  </w:style>
  <w:style w:type="character" w:customStyle="1" w:styleId="Heading7Char">
    <w:name w:val="Heading 7 Char"/>
    <w:basedOn w:val="DefaultParagraphFont"/>
    <w:link w:val="Heading7"/>
    <w:rsid w:val="00C214B1"/>
    <w:rPr>
      <w:rFonts w:ascii="Arial" w:hAnsi="Arial" w:cs="Arial"/>
      <w:u w:val="dotDotDash"/>
      <w:lang w:val="en-GB" w:eastAsia="de-DE"/>
    </w:rPr>
  </w:style>
  <w:style w:type="character" w:customStyle="1" w:styleId="Heading8Char">
    <w:name w:val="Heading 8 Char"/>
    <w:basedOn w:val="DefaultParagraphFont"/>
    <w:link w:val="Heading8"/>
    <w:rsid w:val="00C214B1"/>
    <w:rPr>
      <w:rFonts w:ascii="Arial" w:hAnsi="Arial" w:cs="Arial"/>
      <w:i/>
      <w:iCs/>
      <w:u w:val="dotDotDash"/>
      <w:lang w:val="en-GB" w:eastAsia="de-DE"/>
    </w:rPr>
  </w:style>
  <w:style w:type="character" w:customStyle="1" w:styleId="Heading9Char">
    <w:name w:val="Heading 9 Char"/>
    <w:basedOn w:val="DefaultParagraphFont"/>
    <w:link w:val="Heading9"/>
    <w:rsid w:val="00C214B1"/>
    <w:rPr>
      <w:rFonts w:ascii="Arial" w:hAnsi="Arial" w:cs="Arial"/>
      <w:b/>
      <w:bCs/>
      <w:i/>
      <w:iCs/>
      <w:sz w:val="18"/>
      <w:szCs w:val="18"/>
      <w:u w:val="dotDotDash"/>
      <w:lang w:val="en-GB" w:eastAsia="de-DE"/>
    </w:rPr>
  </w:style>
  <w:style w:type="paragraph" w:customStyle="1" w:styleId="HMG">
    <w:name w:val="_ H __M_G"/>
    <w:basedOn w:val="Normal"/>
    <w:next w:val="Normal"/>
    <w:rsid w:val="00185F7D"/>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rsid w:val="00185F7D"/>
    <w:pPr>
      <w:keepNext/>
      <w:keepLines/>
      <w:tabs>
        <w:tab w:val="right" w:pos="851"/>
      </w:tabs>
      <w:spacing w:before="360" w:after="240" w:line="300" w:lineRule="exact"/>
      <w:ind w:left="1134" w:right="1134" w:hanging="1134"/>
    </w:pPr>
    <w:rPr>
      <w:b/>
      <w:sz w:val="28"/>
    </w:rPr>
  </w:style>
  <w:style w:type="character" w:customStyle="1" w:styleId="HChGChar">
    <w:name w:val="_ H _Ch_G Char"/>
    <w:link w:val="HChG"/>
    <w:rsid w:val="003D5414"/>
    <w:rPr>
      <w:rFonts w:eastAsia="SimSun"/>
      <w:b/>
      <w:sz w:val="28"/>
      <w:lang w:val="en-GB" w:eastAsia="zh-CN"/>
    </w:rPr>
  </w:style>
  <w:style w:type="paragraph" w:customStyle="1" w:styleId="H1G">
    <w:name w:val="_ H_1_G"/>
    <w:basedOn w:val="Normal"/>
    <w:next w:val="Normal"/>
    <w:link w:val="H1GChar"/>
    <w:rsid w:val="00185F7D"/>
    <w:pPr>
      <w:keepNext/>
      <w:keepLines/>
      <w:spacing w:before="360" w:after="240" w:line="270" w:lineRule="exact"/>
      <w:ind w:left="1134" w:right="1134" w:hanging="1134"/>
    </w:pPr>
    <w:rPr>
      <w:b/>
      <w:sz w:val="24"/>
    </w:rPr>
  </w:style>
  <w:style w:type="character" w:customStyle="1" w:styleId="H1GChar">
    <w:name w:val="_ H_1_G Char"/>
    <w:link w:val="H1G"/>
    <w:rsid w:val="003D5414"/>
    <w:rPr>
      <w:rFonts w:eastAsia="SimSun"/>
      <w:b/>
      <w:sz w:val="24"/>
      <w:lang w:val="en-GB" w:eastAsia="zh-CN"/>
    </w:rPr>
  </w:style>
  <w:style w:type="paragraph" w:customStyle="1" w:styleId="H23G">
    <w:name w:val="_ H_2/3_G"/>
    <w:basedOn w:val="Normal"/>
    <w:next w:val="Normal"/>
    <w:rsid w:val="00185F7D"/>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185F7D"/>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185F7D"/>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rsid w:val="00185F7D"/>
    <w:pPr>
      <w:spacing w:after="120"/>
      <w:ind w:left="1134" w:right="1134"/>
      <w:jc w:val="both"/>
    </w:pPr>
    <w:rPr>
      <w:rFonts w:eastAsia="Times New Roman"/>
      <w:lang w:eastAsia="en-US"/>
    </w:rPr>
  </w:style>
  <w:style w:type="character" w:customStyle="1" w:styleId="SingleTxtGChar">
    <w:name w:val="_ Single Txt_G Char"/>
    <w:link w:val="SingleTxtG"/>
    <w:rsid w:val="003D5414"/>
    <w:rPr>
      <w:lang w:val="en-GB"/>
    </w:rPr>
  </w:style>
  <w:style w:type="paragraph" w:customStyle="1" w:styleId="SLG">
    <w:name w:val="__S_L_G"/>
    <w:basedOn w:val="Normal"/>
    <w:next w:val="Normal"/>
    <w:rsid w:val="00185F7D"/>
    <w:pPr>
      <w:keepNext/>
      <w:keepLines/>
      <w:spacing w:before="240" w:after="240" w:line="580" w:lineRule="exact"/>
      <w:ind w:left="1134" w:right="1134"/>
    </w:pPr>
    <w:rPr>
      <w:b/>
      <w:sz w:val="56"/>
    </w:rPr>
  </w:style>
  <w:style w:type="paragraph" w:customStyle="1" w:styleId="SMG">
    <w:name w:val="__S_M_G"/>
    <w:basedOn w:val="Normal"/>
    <w:next w:val="Normal"/>
    <w:rsid w:val="00185F7D"/>
    <w:pPr>
      <w:keepNext/>
      <w:keepLines/>
      <w:spacing w:before="240" w:after="240" w:line="420" w:lineRule="exact"/>
      <w:ind w:left="1134" w:right="1134"/>
    </w:pPr>
    <w:rPr>
      <w:b/>
      <w:sz w:val="40"/>
    </w:rPr>
  </w:style>
  <w:style w:type="paragraph" w:customStyle="1" w:styleId="SSG">
    <w:name w:val="__S_S_G"/>
    <w:basedOn w:val="Normal"/>
    <w:next w:val="Normal"/>
    <w:rsid w:val="00185F7D"/>
    <w:pPr>
      <w:keepNext/>
      <w:keepLines/>
      <w:spacing w:before="240" w:after="240" w:line="300" w:lineRule="exact"/>
      <w:ind w:left="1134" w:right="1134"/>
    </w:pPr>
    <w:rPr>
      <w:b/>
      <w:sz w:val="28"/>
    </w:rPr>
  </w:style>
  <w:style w:type="paragraph" w:customStyle="1" w:styleId="XLargeG">
    <w:name w:val="__XLarge_G"/>
    <w:basedOn w:val="Normal"/>
    <w:next w:val="Normal"/>
    <w:rsid w:val="00185F7D"/>
    <w:pPr>
      <w:keepNext/>
      <w:keepLines/>
      <w:spacing w:before="240" w:after="240" w:line="420" w:lineRule="exact"/>
      <w:ind w:left="1134" w:right="1134"/>
    </w:pPr>
    <w:rPr>
      <w:b/>
      <w:sz w:val="40"/>
    </w:rPr>
  </w:style>
  <w:style w:type="paragraph" w:customStyle="1" w:styleId="Bullet1G">
    <w:name w:val="_Bullet 1_G"/>
    <w:basedOn w:val="Normal"/>
    <w:rsid w:val="00185F7D"/>
    <w:pPr>
      <w:numPr>
        <w:numId w:val="1"/>
      </w:numPr>
      <w:spacing w:after="120"/>
      <w:ind w:right="1134"/>
      <w:jc w:val="both"/>
    </w:pPr>
  </w:style>
  <w:style w:type="paragraph" w:customStyle="1" w:styleId="Bullet2G">
    <w:name w:val="_Bullet 2_G"/>
    <w:basedOn w:val="Normal"/>
    <w:rsid w:val="00185F7D"/>
    <w:pPr>
      <w:numPr>
        <w:numId w:val="2"/>
      </w:numPr>
      <w:spacing w:after="120"/>
      <w:ind w:right="1134"/>
      <w:jc w:val="both"/>
    </w:pPr>
  </w:style>
  <w:style w:type="paragraph" w:customStyle="1" w:styleId="AnnoHCHG">
    <w:name w:val="Anno _ H_CH_G"/>
    <w:basedOn w:val="Normal"/>
    <w:next w:val="AnnoH1G"/>
    <w:rsid w:val="00185F7D"/>
    <w:pPr>
      <w:keepNext/>
      <w:keepLines/>
      <w:numPr>
        <w:numId w:val="3"/>
      </w:numPr>
      <w:spacing w:before="360" w:after="240" w:line="300" w:lineRule="exact"/>
      <w:ind w:right="1134"/>
    </w:pPr>
    <w:rPr>
      <w:b/>
      <w:sz w:val="28"/>
    </w:rPr>
  </w:style>
  <w:style w:type="paragraph" w:customStyle="1" w:styleId="AnnoH1G">
    <w:name w:val="Anno_ H_1_G"/>
    <w:basedOn w:val="Normal"/>
    <w:next w:val="AnnoH23G"/>
    <w:autoRedefine/>
    <w:rsid w:val="00185F7D"/>
    <w:pPr>
      <w:keepNext/>
      <w:keepLines/>
      <w:numPr>
        <w:ilvl w:val="1"/>
        <w:numId w:val="3"/>
      </w:numPr>
      <w:spacing w:before="360" w:after="240" w:line="270" w:lineRule="exact"/>
      <w:ind w:right="1134"/>
    </w:pPr>
    <w:rPr>
      <w:b/>
      <w:sz w:val="24"/>
    </w:r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
    <w:rsid w:val="00185F7D"/>
    <w:rPr>
      <w:rFonts w:ascii="Times New Roman" w:hAnsi="Times New Roman"/>
      <w:sz w:val="18"/>
      <w:vertAlign w:val="superscript"/>
    </w:rPr>
  </w:style>
  <w:style w:type="character" w:styleId="EndnoteReference">
    <w:name w:val="endnote reference"/>
    <w:aliases w:val="1_G"/>
    <w:rsid w:val="00185F7D"/>
    <w:rPr>
      <w:rFonts w:ascii="Times New Roman" w:hAnsi="Times New Roman"/>
      <w:sz w:val="18"/>
      <w:vertAlign w:val="superscript"/>
    </w:rPr>
  </w:style>
  <w:style w:type="paragraph" w:styleId="EndnoteText">
    <w:name w:val="endnote text"/>
    <w:aliases w:val="2_G"/>
    <w:basedOn w:val="FootnoteText"/>
    <w:link w:val="EndnoteTextChar"/>
    <w:rsid w:val="00185F7D"/>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rsid w:val="00185F7D"/>
    <w:pPr>
      <w:tabs>
        <w:tab w:val="right" w:pos="1021"/>
      </w:tabs>
      <w:spacing w:line="220" w:lineRule="exact"/>
      <w:ind w:left="1134" w:right="1134" w:hanging="1134"/>
    </w:pPr>
    <w:rPr>
      <w:sz w:val="18"/>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link w:val="FootnoteText"/>
    <w:rsid w:val="002947C9"/>
    <w:rPr>
      <w:rFonts w:eastAsia="SimSun"/>
      <w:sz w:val="18"/>
      <w:lang w:val="en-GB" w:eastAsia="zh-CN"/>
    </w:rPr>
  </w:style>
  <w:style w:type="paragraph" w:styleId="Footer">
    <w:name w:val="footer"/>
    <w:aliases w:val="3_G"/>
    <w:basedOn w:val="Normal"/>
    <w:link w:val="FooterChar"/>
    <w:rsid w:val="00185F7D"/>
    <w:rPr>
      <w:sz w:val="16"/>
    </w:rPr>
  </w:style>
  <w:style w:type="character" w:customStyle="1" w:styleId="FooterChar">
    <w:name w:val="Footer Char"/>
    <w:aliases w:val="3_G Char"/>
    <w:link w:val="Footer"/>
    <w:locked/>
    <w:rsid w:val="00C214B1"/>
    <w:rPr>
      <w:rFonts w:eastAsia="SimSun"/>
      <w:sz w:val="16"/>
      <w:lang w:val="en-GB" w:eastAsia="zh-CN"/>
    </w:rPr>
  </w:style>
  <w:style w:type="paragraph" w:customStyle="1" w:styleId="FootnoteTable">
    <w:name w:val="Footnote Table"/>
    <w:basedOn w:val="Normal"/>
    <w:rsid w:val="00185F7D"/>
    <w:pPr>
      <w:spacing w:line="220" w:lineRule="exact"/>
      <w:jc w:val="both"/>
    </w:pPr>
    <w:rPr>
      <w:sz w:val="18"/>
    </w:rPr>
  </w:style>
  <w:style w:type="paragraph" w:styleId="Header">
    <w:name w:val="header"/>
    <w:aliases w:val="6_G"/>
    <w:basedOn w:val="Normal"/>
    <w:link w:val="HeaderChar"/>
    <w:rsid w:val="00185F7D"/>
    <w:pPr>
      <w:pBdr>
        <w:bottom w:val="single" w:sz="4" w:space="4" w:color="auto"/>
      </w:pBdr>
    </w:pPr>
    <w:rPr>
      <w:b/>
      <w:sz w:val="18"/>
    </w:rPr>
  </w:style>
  <w:style w:type="character" w:customStyle="1" w:styleId="HeaderChar">
    <w:name w:val="Header Char"/>
    <w:aliases w:val="6_G Char"/>
    <w:link w:val="Header"/>
    <w:locked/>
    <w:rsid w:val="00C214B1"/>
    <w:rPr>
      <w:rFonts w:eastAsia="SimSun"/>
      <w:b/>
      <w:sz w:val="18"/>
      <w:lang w:val="en-GB" w:eastAsia="zh-CN"/>
    </w:rPr>
  </w:style>
  <w:style w:type="character" w:styleId="PageNumber">
    <w:name w:val="page number"/>
    <w:aliases w:val="7_G"/>
    <w:rsid w:val="00185F7D"/>
    <w:rPr>
      <w:rFonts w:ascii="Times New Roman" w:hAnsi="Times New Roman"/>
      <w:b/>
      <w:sz w:val="18"/>
    </w:rPr>
  </w:style>
  <w:style w:type="paragraph" w:customStyle="1" w:styleId="RegHChG">
    <w:name w:val="Reg_H__Ch_G"/>
    <w:basedOn w:val="Normal"/>
    <w:next w:val="RegH1G"/>
    <w:link w:val="RegHChGCharChar"/>
    <w:rsid w:val="00185F7D"/>
    <w:pPr>
      <w:keepNext/>
      <w:keepLines/>
      <w:numPr>
        <w:numId w:val="4"/>
      </w:numPr>
      <w:spacing w:before="360" w:after="240" w:line="300" w:lineRule="exact"/>
      <w:ind w:right="1134"/>
    </w:pPr>
    <w:rPr>
      <w:b/>
      <w:sz w:val="28"/>
    </w:rPr>
  </w:style>
  <w:style w:type="paragraph" w:customStyle="1" w:styleId="RegH1G">
    <w:name w:val="Reg_H_1_G"/>
    <w:basedOn w:val="Normal"/>
    <w:next w:val="RegH23G"/>
    <w:rsid w:val="00185F7D"/>
    <w:pPr>
      <w:keepNext/>
      <w:keepLines/>
      <w:numPr>
        <w:ilvl w:val="1"/>
        <w:numId w:val="4"/>
      </w:numPr>
      <w:spacing w:before="360" w:after="240" w:line="270" w:lineRule="exact"/>
      <w:ind w:right="1134"/>
    </w:pPr>
    <w:rPr>
      <w:b/>
      <w:sz w:val="24"/>
    </w:rPr>
  </w:style>
  <w:style w:type="paragraph" w:customStyle="1" w:styleId="RegH23G">
    <w:name w:val="Reg_H_2/3_G"/>
    <w:basedOn w:val="Normal"/>
    <w:next w:val="RegSingleTxtG"/>
    <w:rsid w:val="00185F7D"/>
    <w:pPr>
      <w:keepNext/>
      <w:keepLines/>
      <w:numPr>
        <w:ilvl w:val="2"/>
        <w:numId w:val="4"/>
      </w:numPr>
      <w:spacing w:before="240" w:after="120" w:line="240" w:lineRule="exact"/>
      <w:ind w:right="1134"/>
    </w:pPr>
    <w:rPr>
      <w:b/>
    </w:rPr>
  </w:style>
  <w:style w:type="paragraph" w:customStyle="1" w:styleId="RegSingleTxtG">
    <w:name w:val="Reg_Single Txt_G"/>
    <w:basedOn w:val="Normal"/>
    <w:link w:val="RegSingleTxtGChar"/>
    <w:rsid w:val="00185F7D"/>
    <w:pPr>
      <w:numPr>
        <w:ilvl w:val="3"/>
        <w:numId w:val="4"/>
      </w:numPr>
      <w:tabs>
        <w:tab w:val="left" w:pos="1701"/>
      </w:tabs>
      <w:spacing w:after="120"/>
      <w:ind w:right="1134"/>
      <w:jc w:val="both"/>
    </w:pPr>
  </w:style>
  <w:style w:type="character" w:customStyle="1" w:styleId="RegSingleTxtGChar">
    <w:name w:val="Reg_Single Txt_G Char"/>
    <w:link w:val="RegSingleTxtG"/>
    <w:locked/>
    <w:rsid w:val="00E52115"/>
    <w:rPr>
      <w:rFonts w:eastAsia="SimSun"/>
      <w:lang w:val="en-GB" w:eastAsia="zh-CN"/>
    </w:rPr>
  </w:style>
  <w:style w:type="character" w:customStyle="1" w:styleId="RegHChGCharChar">
    <w:name w:val="Reg_H__Ch_G Char Char"/>
    <w:link w:val="RegHChG"/>
    <w:rsid w:val="003D5414"/>
    <w:rPr>
      <w:rFonts w:eastAsia="SimSun"/>
      <w:b/>
      <w:sz w:val="28"/>
      <w:lang w:val="en-GB" w:eastAsia="zh-CN"/>
    </w:rPr>
  </w:style>
  <w:style w:type="paragraph" w:styleId="TOC1">
    <w:name w:val="toc 1"/>
    <w:basedOn w:val="Normal"/>
    <w:next w:val="Normal"/>
    <w:autoRedefine/>
    <w:rsid w:val="00185F7D"/>
    <w:pPr>
      <w:tabs>
        <w:tab w:val="right" w:pos="851"/>
        <w:tab w:val="left" w:pos="1134"/>
        <w:tab w:val="left" w:pos="1559"/>
        <w:tab w:val="left" w:pos="1985"/>
        <w:tab w:val="left" w:leader="dot" w:pos="7655"/>
        <w:tab w:val="right" w:pos="8930"/>
        <w:tab w:val="right" w:pos="9639"/>
      </w:tabs>
      <w:spacing w:after="120"/>
    </w:pPr>
  </w:style>
  <w:style w:type="paragraph" w:styleId="TOC2">
    <w:name w:val="toc 2"/>
    <w:basedOn w:val="Normal"/>
    <w:next w:val="Normal"/>
    <w:autoRedefine/>
    <w:rsid w:val="00185F7D"/>
    <w:pPr>
      <w:tabs>
        <w:tab w:val="right" w:pos="851"/>
        <w:tab w:val="left" w:pos="1134"/>
        <w:tab w:val="left" w:pos="1559"/>
        <w:tab w:val="left" w:pos="1985"/>
        <w:tab w:val="left" w:leader="dot" w:pos="7655"/>
        <w:tab w:val="right" w:pos="8930"/>
        <w:tab w:val="right" w:pos="9639"/>
      </w:tabs>
      <w:spacing w:after="120"/>
    </w:pPr>
  </w:style>
  <w:style w:type="paragraph" w:styleId="TOC3">
    <w:name w:val="toc 3"/>
    <w:basedOn w:val="Normal"/>
    <w:next w:val="Normal"/>
    <w:autoRedefine/>
    <w:rsid w:val="00185F7D"/>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185F7D"/>
    <w:pPr>
      <w:spacing w:line="240" w:lineRule="auto"/>
    </w:pPr>
    <w:rPr>
      <w:rFonts w:ascii="Tahoma" w:hAnsi="Tahoma" w:cs="Tahoma"/>
      <w:sz w:val="16"/>
      <w:szCs w:val="16"/>
    </w:rPr>
  </w:style>
  <w:style w:type="character" w:customStyle="1" w:styleId="BalloonTextChar">
    <w:name w:val="Balloon Text Char"/>
    <w:link w:val="BalloonText"/>
    <w:rsid w:val="00185F7D"/>
    <w:rPr>
      <w:rFonts w:ascii="Tahoma" w:eastAsia="SimSun" w:hAnsi="Tahoma" w:cs="Tahoma"/>
      <w:sz w:val="16"/>
      <w:szCs w:val="16"/>
      <w:lang w:val="en-GB" w:eastAsia="zh-CN"/>
    </w:rPr>
  </w:style>
  <w:style w:type="paragraph" w:styleId="ListParagraph">
    <w:name w:val="List Paragraph"/>
    <w:aliases w:val="Rec para,List Paragraph1,Recommendation,List Paragraph11"/>
    <w:basedOn w:val="Normal"/>
    <w:link w:val="ListParagraphChar"/>
    <w:uiPriority w:val="34"/>
    <w:qFormat/>
    <w:rsid w:val="00185F7D"/>
    <w:pPr>
      <w:ind w:left="720"/>
      <w:contextualSpacing/>
    </w:pPr>
  </w:style>
  <w:style w:type="character" w:customStyle="1" w:styleId="ListParagraphChar">
    <w:name w:val="List Paragraph Char"/>
    <w:aliases w:val="Rec para Char,List Paragraph1 Char,Recommendation Char,List Paragraph11 Char"/>
    <w:link w:val="ListParagraph"/>
    <w:uiPriority w:val="34"/>
    <w:rsid w:val="00C214B1"/>
    <w:rPr>
      <w:rFonts w:eastAsia="SimSun"/>
      <w:lang w:val="en-GB" w:eastAsia="zh-CN"/>
    </w:rPr>
  </w:style>
  <w:style w:type="paragraph" w:customStyle="1" w:styleId="ListParagraphforAnnexes">
    <w:name w:val="List Paragraph for Annexes"/>
    <w:basedOn w:val="ListParagraph"/>
    <w:qFormat/>
    <w:rsid w:val="00185F7D"/>
    <w:pPr>
      <w:spacing w:before="120" w:after="120" w:line="240" w:lineRule="exact"/>
      <w:contextualSpacing w:val="0"/>
    </w:pPr>
  </w:style>
  <w:style w:type="paragraph" w:customStyle="1" w:styleId="Default">
    <w:name w:val="Default"/>
    <w:rsid w:val="00FB6DE1"/>
    <w:pPr>
      <w:autoSpaceDE w:val="0"/>
      <w:autoSpaceDN w:val="0"/>
      <w:adjustRightInd w:val="0"/>
    </w:pPr>
    <w:rPr>
      <w:color w:val="000000"/>
      <w:sz w:val="24"/>
      <w:szCs w:val="24"/>
      <w:lang w:eastAsia="en-GB"/>
    </w:rPr>
  </w:style>
  <w:style w:type="character" w:styleId="Hyperlink">
    <w:name w:val="Hyperlink"/>
    <w:rsid w:val="00AE134F"/>
    <w:rPr>
      <w:color w:val="0000FF"/>
      <w:u w:val="single"/>
    </w:rPr>
  </w:style>
  <w:style w:type="character" w:styleId="CommentReference">
    <w:name w:val="annotation reference"/>
    <w:rsid w:val="00F37E28"/>
    <w:rPr>
      <w:sz w:val="16"/>
      <w:szCs w:val="16"/>
    </w:rPr>
  </w:style>
  <w:style w:type="paragraph" w:styleId="CommentText">
    <w:name w:val="annotation text"/>
    <w:basedOn w:val="Normal"/>
    <w:link w:val="CommentTextChar"/>
    <w:uiPriority w:val="99"/>
    <w:rsid w:val="00F37E28"/>
    <w:pPr>
      <w:spacing w:line="240" w:lineRule="auto"/>
    </w:pPr>
  </w:style>
  <w:style w:type="character" w:customStyle="1" w:styleId="CommentTextChar">
    <w:name w:val="Comment Text Char"/>
    <w:link w:val="CommentText"/>
    <w:uiPriority w:val="99"/>
    <w:rsid w:val="00F37E28"/>
    <w:rPr>
      <w:rFonts w:eastAsia="SimSun"/>
      <w:lang w:eastAsia="zh-CN"/>
    </w:rPr>
  </w:style>
  <w:style w:type="paragraph" w:styleId="CommentSubject">
    <w:name w:val="annotation subject"/>
    <w:basedOn w:val="CommentText"/>
    <w:next w:val="CommentText"/>
    <w:link w:val="CommentSubjectChar"/>
    <w:rsid w:val="00B459BA"/>
    <w:rPr>
      <w:b/>
      <w:bCs/>
    </w:rPr>
  </w:style>
  <w:style w:type="character" w:customStyle="1" w:styleId="CommentSubjectChar">
    <w:name w:val="Comment Subject Char"/>
    <w:link w:val="CommentSubject"/>
    <w:rsid w:val="00B459BA"/>
    <w:rPr>
      <w:rFonts w:eastAsia="SimSun"/>
      <w:b/>
      <w:bCs/>
      <w:lang w:eastAsia="zh-CN"/>
    </w:rPr>
  </w:style>
  <w:style w:type="paragraph" w:styleId="TOC4">
    <w:name w:val="toc 4"/>
    <w:basedOn w:val="Normal"/>
    <w:next w:val="Normal"/>
    <w:autoRedefine/>
    <w:rsid w:val="001037F1"/>
    <w:pPr>
      <w:spacing w:after="100"/>
      <w:ind w:left="600"/>
    </w:pPr>
  </w:style>
  <w:style w:type="paragraph" w:styleId="TOC5">
    <w:name w:val="toc 5"/>
    <w:basedOn w:val="Normal"/>
    <w:next w:val="Normal"/>
    <w:autoRedefine/>
    <w:rsid w:val="001037F1"/>
    <w:pPr>
      <w:spacing w:after="100"/>
      <w:ind w:left="800"/>
    </w:pPr>
  </w:style>
  <w:style w:type="paragraph" w:styleId="TOC6">
    <w:name w:val="toc 6"/>
    <w:basedOn w:val="Normal"/>
    <w:next w:val="Normal"/>
    <w:autoRedefine/>
    <w:rsid w:val="001037F1"/>
    <w:pPr>
      <w:spacing w:after="100"/>
      <w:ind w:left="1000"/>
    </w:pPr>
  </w:style>
  <w:style w:type="paragraph" w:styleId="TOC7">
    <w:name w:val="toc 7"/>
    <w:basedOn w:val="Normal"/>
    <w:next w:val="Normal"/>
    <w:autoRedefine/>
    <w:rsid w:val="001037F1"/>
    <w:pPr>
      <w:spacing w:after="100"/>
      <w:ind w:left="1200"/>
    </w:pPr>
  </w:style>
  <w:style w:type="paragraph" w:styleId="TOC8">
    <w:name w:val="toc 8"/>
    <w:basedOn w:val="Normal"/>
    <w:next w:val="Normal"/>
    <w:autoRedefine/>
    <w:rsid w:val="001037F1"/>
    <w:pPr>
      <w:spacing w:after="100"/>
      <w:ind w:left="1400"/>
    </w:pPr>
  </w:style>
  <w:style w:type="paragraph" w:styleId="TOC9">
    <w:name w:val="toc 9"/>
    <w:basedOn w:val="Normal"/>
    <w:next w:val="Normal"/>
    <w:autoRedefine/>
    <w:rsid w:val="001037F1"/>
    <w:pPr>
      <w:spacing w:after="100"/>
      <w:ind w:left="1600"/>
    </w:pPr>
  </w:style>
  <w:style w:type="paragraph" w:customStyle="1" w:styleId="RegHead1">
    <w:name w:val="RegHead1"/>
    <w:basedOn w:val="Normal"/>
    <w:next w:val="RegHead2"/>
    <w:rsid w:val="001240BB"/>
    <w:pPr>
      <w:keepNext/>
      <w:numPr>
        <w:numId w:val="6"/>
      </w:numPr>
      <w:suppressAutoHyphens w:val="0"/>
      <w:spacing w:before="180" w:line="240" w:lineRule="auto"/>
      <w:ind w:left="9"/>
      <w:jc w:val="center"/>
    </w:pPr>
    <w:rPr>
      <w:rFonts w:eastAsia="Times New Roman"/>
      <w:b/>
      <w:sz w:val="28"/>
      <w:lang w:eastAsia="en-US"/>
    </w:rPr>
  </w:style>
  <w:style w:type="paragraph" w:customStyle="1" w:styleId="RegHead2">
    <w:name w:val="RegHead2"/>
    <w:basedOn w:val="Normal"/>
    <w:next w:val="RegHead3"/>
    <w:link w:val="RegHead2Char"/>
    <w:rsid w:val="001240BB"/>
    <w:pPr>
      <w:keepNext/>
      <w:numPr>
        <w:ilvl w:val="1"/>
        <w:numId w:val="6"/>
      </w:numPr>
      <w:suppressAutoHyphens w:val="0"/>
      <w:spacing w:before="180" w:line="240" w:lineRule="auto"/>
      <w:jc w:val="center"/>
    </w:pPr>
    <w:rPr>
      <w:rFonts w:eastAsia="Times New Roman"/>
      <w:b/>
      <w:sz w:val="22"/>
      <w:lang w:eastAsia="en-US"/>
    </w:rPr>
  </w:style>
  <w:style w:type="paragraph" w:customStyle="1" w:styleId="RegHead3">
    <w:name w:val="RegHead3"/>
    <w:basedOn w:val="Normal"/>
    <w:next w:val="RegPara"/>
    <w:rsid w:val="001240BB"/>
    <w:pPr>
      <w:numPr>
        <w:ilvl w:val="2"/>
        <w:numId w:val="6"/>
      </w:numPr>
      <w:suppressAutoHyphens w:val="0"/>
      <w:spacing w:before="180" w:line="240" w:lineRule="auto"/>
      <w:jc w:val="center"/>
    </w:pPr>
    <w:rPr>
      <w:rFonts w:eastAsia="Times New Roman"/>
      <w:sz w:val="22"/>
      <w:u w:val="single"/>
      <w:lang w:eastAsia="en-US"/>
    </w:rPr>
  </w:style>
  <w:style w:type="paragraph" w:customStyle="1" w:styleId="RegPara">
    <w:name w:val="RegPara"/>
    <w:basedOn w:val="Normal"/>
    <w:link w:val="RegParaChar1"/>
    <w:rsid w:val="001240BB"/>
    <w:pPr>
      <w:numPr>
        <w:ilvl w:val="3"/>
        <w:numId w:val="6"/>
      </w:numPr>
      <w:suppressAutoHyphens w:val="0"/>
      <w:spacing w:before="180" w:line="240" w:lineRule="auto"/>
    </w:pPr>
    <w:rPr>
      <w:rFonts w:eastAsia="Times New Roman"/>
      <w:sz w:val="22"/>
      <w:lang w:eastAsia="de-DE"/>
    </w:rPr>
  </w:style>
  <w:style w:type="character" w:customStyle="1" w:styleId="RegParaChar1">
    <w:name w:val="RegPara Char1"/>
    <w:link w:val="RegPara"/>
    <w:locked/>
    <w:rsid w:val="00C214B1"/>
    <w:rPr>
      <w:sz w:val="22"/>
      <w:lang w:val="en-GB" w:eastAsia="de-DE"/>
    </w:rPr>
  </w:style>
  <w:style w:type="character" w:customStyle="1" w:styleId="RegHead2Char">
    <w:name w:val="RegHead2 Char"/>
    <w:link w:val="RegHead2"/>
    <w:locked/>
    <w:rsid w:val="00C214B1"/>
    <w:rPr>
      <w:b/>
      <w:sz w:val="22"/>
      <w:lang w:val="en-GB"/>
    </w:rPr>
  </w:style>
  <w:style w:type="character" w:styleId="FollowedHyperlink">
    <w:name w:val="FollowedHyperlink"/>
    <w:rsid w:val="00B42D75"/>
    <w:rPr>
      <w:color w:val="800080"/>
      <w:u w:val="single"/>
    </w:rPr>
  </w:style>
  <w:style w:type="paragraph" w:styleId="Title">
    <w:name w:val="Title"/>
    <w:basedOn w:val="Normal"/>
    <w:link w:val="TitleChar"/>
    <w:qFormat/>
    <w:rsid w:val="00730606"/>
    <w:pPr>
      <w:suppressAutoHyphens w:val="0"/>
      <w:spacing w:line="240" w:lineRule="auto"/>
      <w:jc w:val="center"/>
    </w:pPr>
    <w:rPr>
      <w:rFonts w:eastAsia="Times New Roman"/>
      <w:b/>
      <w:bCs/>
      <w:sz w:val="24"/>
      <w:szCs w:val="24"/>
      <w:lang w:eastAsia="en-US"/>
    </w:rPr>
  </w:style>
  <w:style w:type="character" w:customStyle="1" w:styleId="TitleChar">
    <w:name w:val="Title Char"/>
    <w:basedOn w:val="DefaultParagraphFont"/>
    <w:link w:val="Title"/>
    <w:rsid w:val="00730606"/>
    <w:rPr>
      <w:b/>
      <w:bCs/>
      <w:sz w:val="24"/>
      <w:szCs w:val="24"/>
      <w:lang w:val="en-GB"/>
    </w:rPr>
  </w:style>
  <w:style w:type="paragraph" w:styleId="Subtitle">
    <w:name w:val="Subtitle"/>
    <w:basedOn w:val="Normal"/>
    <w:link w:val="SubtitleChar"/>
    <w:qFormat/>
    <w:rsid w:val="00730606"/>
    <w:pPr>
      <w:suppressAutoHyphens w:val="0"/>
      <w:spacing w:line="240" w:lineRule="auto"/>
      <w:jc w:val="center"/>
    </w:pPr>
    <w:rPr>
      <w:rFonts w:eastAsia="Times New Roman"/>
      <w:b/>
      <w:bCs/>
      <w:sz w:val="24"/>
      <w:szCs w:val="24"/>
      <w:lang w:eastAsia="en-US"/>
    </w:rPr>
  </w:style>
  <w:style w:type="character" w:customStyle="1" w:styleId="SubtitleChar">
    <w:name w:val="Subtitle Char"/>
    <w:basedOn w:val="DefaultParagraphFont"/>
    <w:link w:val="Subtitle"/>
    <w:rsid w:val="00730606"/>
    <w:rPr>
      <w:b/>
      <w:bCs/>
      <w:sz w:val="24"/>
      <w:szCs w:val="24"/>
      <w:lang w:val="en-GB"/>
    </w:rPr>
  </w:style>
  <w:style w:type="character" w:styleId="Strong">
    <w:name w:val="Strong"/>
    <w:basedOn w:val="DefaultParagraphFont"/>
    <w:uiPriority w:val="22"/>
    <w:qFormat/>
    <w:rsid w:val="00386D69"/>
    <w:rPr>
      <w:b/>
      <w:bCs/>
    </w:rPr>
  </w:style>
  <w:style w:type="paragraph" w:customStyle="1" w:styleId="AtxtHdgs">
    <w:name w:val="Atxt_Hdgs"/>
    <w:basedOn w:val="Normal"/>
    <w:rsid w:val="00C214B1"/>
    <w:pPr>
      <w:suppressAutoHyphens w:val="0"/>
      <w:spacing w:line="240" w:lineRule="auto"/>
      <w:jc w:val="center"/>
    </w:pPr>
    <w:rPr>
      <w:rFonts w:eastAsia="Times New Roman"/>
      <w:sz w:val="24"/>
      <w:lang w:eastAsia="en-US"/>
    </w:rPr>
  </w:style>
  <w:style w:type="paragraph" w:customStyle="1" w:styleId="FootnoteTable0">
    <w:name w:val="FootnoteTable"/>
    <w:rsid w:val="00C214B1"/>
    <w:pPr>
      <w:tabs>
        <w:tab w:val="num" w:pos="1135"/>
      </w:tabs>
      <w:ind w:left="1135" w:hanging="284"/>
    </w:pPr>
    <w:rPr>
      <w:sz w:val="16"/>
      <w:szCs w:val="16"/>
      <w:lang w:val="en-GB"/>
    </w:rPr>
  </w:style>
  <w:style w:type="paragraph" w:customStyle="1" w:styleId="Briefhead1">
    <w:name w:val="Brief_head1"/>
    <w:basedOn w:val="Normal"/>
    <w:rsid w:val="00C214B1"/>
    <w:pPr>
      <w:keepNext/>
      <w:shd w:val="clear" w:color="auto" w:fill="FFFF00"/>
      <w:tabs>
        <w:tab w:val="num" w:pos="1135"/>
      </w:tabs>
      <w:suppressAutoHyphens w:val="0"/>
      <w:spacing w:before="180" w:line="240" w:lineRule="auto"/>
      <w:ind w:left="1135" w:hanging="284"/>
      <w:jc w:val="center"/>
    </w:pPr>
    <w:rPr>
      <w:rFonts w:eastAsia="Times New Roman"/>
      <w:b/>
      <w:bCs/>
      <w:sz w:val="22"/>
      <w:szCs w:val="22"/>
      <w:lang w:eastAsia="en-US"/>
    </w:rPr>
  </w:style>
  <w:style w:type="paragraph" w:customStyle="1" w:styleId="AnnoPara">
    <w:name w:val="AnnoPara"/>
    <w:basedOn w:val="Normal"/>
    <w:rsid w:val="00C214B1"/>
    <w:pPr>
      <w:tabs>
        <w:tab w:val="num" w:pos="840"/>
      </w:tabs>
      <w:suppressAutoHyphens w:val="0"/>
      <w:spacing w:before="180" w:line="240" w:lineRule="auto"/>
    </w:pPr>
    <w:rPr>
      <w:rFonts w:eastAsia="Times New Roman"/>
      <w:sz w:val="22"/>
      <w:szCs w:val="22"/>
      <w:lang w:eastAsia="de-DE"/>
    </w:rPr>
  </w:style>
  <w:style w:type="paragraph" w:customStyle="1" w:styleId="DecPara">
    <w:name w:val="DecPara"/>
    <w:basedOn w:val="Normal"/>
    <w:rsid w:val="00C214B1"/>
    <w:pPr>
      <w:tabs>
        <w:tab w:val="num" w:pos="1701"/>
      </w:tabs>
      <w:suppressAutoHyphens w:val="0"/>
      <w:spacing w:before="180" w:line="240" w:lineRule="auto"/>
      <w:ind w:left="1701" w:hanging="170"/>
    </w:pPr>
    <w:rPr>
      <w:rFonts w:eastAsia="Times New Roman"/>
      <w:sz w:val="22"/>
      <w:szCs w:val="22"/>
      <w:lang w:eastAsia="de-DE"/>
    </w:rPr>
  </w:style>
  <w:style w:type="paragraph" w:customStyle="1" w:styleId="CUB">
    <w:name w:val="CUB"/>
    <w:basedOn w:val="Normal"/>
    <w:rsid w:val="00C214B1"/>
    <w:pPr>
      <w:suppressAutoHyphens w:val="0"/>
      <w:spacing w:line="240" w:lineRule="auto"/>
      <w:jc w:val="center"/>
    </w:pPr>
    <w:rPr>
      <w:rFonts w:eastAsia="Times New Roman"/>
      <w:b/>
      <w:bCs/>
      <w:sz w:val="22"/>
      <w:szCs w:val="22"/>
      <w:u w:val="single"/>
      <w:lang w:eastAsia="de-DE"/>
    </w:rPr>
  </w:style>
  <w:style w:type="paragraph" w:customStyle="1" w:styleId="HeadLevel3">
    <w:name w:val="HeadLevel3"/>
    <w:basedOn w:val="Normal"/>
    <w:autoRedefine/>
    <w:rsid w:val="00C214B1"/>
    <w:pPr>
      <w:tabs>
        <w:tab w:val="center" w:pos="9072"/>
      </w:tabs>
      <w:suppressAutoHyphens w:val="0"/>
      <w:spacing w:before="180" w:line="240" w:lineRule="auto"/>
    </w:pPr>
    <w:rPr>
      <w:rFonts w:eastAsia="Times New Roman"/>
      <w:sz w:val="22"/>
      <w:szCs w:val="22"/>
      <w:lang w:eastAsia="de-DE"/>
    </w:rPr>
  </w:style>
  <w:style w:type="paragraph" w:customStyle="1" w:styleId="AgendaItem">
    <w:name w:val="AgendaItem"/>
    <w:basedOn w:val="Normal"/>
    <w:autoRedefine/>
    <w:rsid w:val="00C214B1"/>
    <w:pPr>
      <w:suppressAutoHyphens w:val="0"/>
      <w:spacing w:line="240" w:lineRule="auto"/>
    </w:pPr>
    <w:rPr>
      <w:rFonts w:eastAsia="Times New Roman"/>
      <w:b/>
      <w:bCs/>
      <w:lang w:eastAsia="de-DE"/>
    </w:rPr>
  </w:style>
  <w:style w:type="paragraph" w:customStyle="1" w:styleId="MainTitle">
    <w:name w:val="MainTitle"/>
    <w:basedOn w:val="Normal"/>
    <w:rsid w:val="00C214B1"/>
    <w:pPr>
      <w:numPr>
        <w:numId w:val="9"/>
      </w:numPr>
      <w:suppressAutoHyphens w:val="0"/>
      <w:spacing w:line="240" w:lineRule="auto"/>
      <w:ind w:firstLine="0"/>
      <w:jc w:val="center"/>
    </w:pPr>
    <w:rPr>
      <w:rFonts w:eastAsia="Times New Roman"/>
      <w:b/>
      <w:bCs/>
      <w:sz w:val="28"/>
      <w:szCs w:val="28"/>
      <w:lang w:eastAsia="de-DE"/>
    </w:rPr>
  </w:style>
  <w:style w:type="paragraph" w:customStyle="1" w:styleId="NoteSecretariat">
    <w:name w:val="NoteSecretariat"/>
    <w:basedOn w:val="Normal"/>
    <w:rsid w:val="00C214B1"/>
    <w:pPr>
      <w:suppressAutoHyphens w:val="0"/>
      <w:spacing w:line="240" w:lineRule="auto"/>
      <w:jc w:val="center"/>
    </w:pPr>
    <w:rPr>
      <w:rFonts w:eastAsia="Times New Roman"/>
      <w:b/>
      <w:bCs/>
      <w:sz w:val="22"/>
      <w:szCs w:val="22"/>
      <w:lang w:eastAsia="de-DE"/>
    </w:rPr>
  </w:style>
  <w:style w:type="paragraph" w:customStyle="1" w:styleId="AnnoHead1">
    <w:name w:val="AnnoHead1"/>
    <w:basedOn w:val="Normal"/>
    <w:next w:val="AnnoHead2"/>
    <w:rsid w:val="00C214B1"/>
    <w:pPr>
      <w:suppressAutoHyphens w:val="0"/>
      <w:spacing w:before="180" w:line="240" w:lineRule="auto"/>
      <w:ind w:firstLine="244"/>
      <w:jc w:val="center"/>
    </w:pPr>
    <w:rPr>
      <w:rFonts w:eastAsia="Times New Roman"/>
      <w:b/>
      <w:bCs/>
      <w:sz w:val="28"/>
      <w:szCs w:val="28"/>
      <w:lang w:eastAsia="de-DE"/>
    </w:rPr>
  </w:style>
  <w:style w:type="paragraph" w:customStyle="1" w:styleId="AnnoHead2">
    <w:name w:val="AnnoHead2"/>
    <w:basedOn w:val="Normal"/>
    <w:next w:val="AnnoHead3"/>
    <w:rsid w:val="00C214B1"/>
    <w:pPr>
      <w:numPr>
        <w:ilvl w:val="2"/>
        <w:numId w:val="7"/>
      </w:numPr>
      <w:suppressAutoHyphens w:val="0"/>
      <w:spacing w:before="180" w:line="240" w:lineRule="auto"/>
      <w:ind w:left="0" w:firstLine="0"/>
      <w:jc w:val="center"/>
    </w:pPr>
    <w:rPr>
      <w:rFonts w:eastAsia="Times New Roman"/>
      <w:b/>
      <w:bCs/>
      <w:sz w:val="22"/>
      <w:szCs w:val="22"/>
      <w:lang w:eastAsia="de-DE"/>
    </w:rPr>
  </w:style>
  <w:style w:type="paragraph" w:customStyle="1" w:styleId="AnnoHead3">
    <w:name w:val="AnnoHead3"/>
    <w:basedOn w:val="Normal"/>
    <w:next w:val="AnnoPara"/>
    <w:rsid w:val="00C214B1"/>
    <w:pPr>
      <w:numPr>
        <w:numId w:val="8"/>
      </w:numPr>
      <w:tabs>
        <w:tab w:val="clear" w:pos="360"/>
        <w:tab w:val="num" w:pos="1135"/>
      </w:tabs>
      <w:suppressAutoHyphens w:val="0"/>
      <w:spacing w:before="180" w:line="240" w:lineRule="auto"/>
      <w:ind w:left="1135" w:hanging="284"/>
    </w:pPr>
    <w:rPr>
      <w:rFonts w:eastAsia="Times New Roman"/>
      <w:sz w:val="22"/>
      <w:szCs w:val="22"/>
      <w:u w:val="single"/>
      <w:lang w:eastAsia="de-DE"/>
    </w:rPr>
  </w:style>
  <w:style w:type="paragraph" w:customStyle="1" w:styleId="ProvHead1">
    <w:name w:val="ProvHead1"/>
    <w:basedOn w:val="Normal"/>
    <w:next w:val="ProvHead2"/>
    <w:rsid w:val="00C214B1"/>
    <w:pPr>
      <w:suppressAutoHyphens w:val="0"/>
      <w:spacing w:before="180" w:line="240" w:lineRule="auto"/>
      <w:jc w:val="center"/>
    </w:pPr>
    <w:rPr>
      <w:rFonts w:eastAsia="Times New Roman"/>
      <w:b/>
      <w:bCs/>
      <w:caps/>
      <w:sz w:val="22"/>
      <w:szCs w:val="22"/>
      <w:lang w:eastAsia="en-US"/>
    </w:rPr>
  </w:style>
  <w:style w:type="paragraph" w:customStyle="1" w:styleId="ProvHead2">
    <w:name w:val="ProvHead2"/>
    <w:basedOn w:val="Normal"/>
    <w:next w:val="ProvHead3"/>
    <w:rsid w:val="00C214B1"/>
    <w:pPr>
      <w:suppressAutoHyphens w:val="0"/>
      <w:spacing w:before="180" w:line="240" w:lineRule="auto"/>
      <w:jc w:val="center"/>
    </w:pPr>
    <w:rPr>
      <w:rFonts w:eastAsia="Times New Roman"/>
      <w:b/>
      <w:bCs/>
      <w:sz w:val="22"/>
      <w:szCs w:val="22"/>
      <w:u w:val="single"/>
      <w:lang w:eastAsia="en-US"/>
    </w:rPr>
  </w:style>
  <w:style w:type="paragraph" w:customStyle="1" w:styleId="ProvHead3">
    <w:name w:val="ProvHead3"/>
    <w:basedOn w:val="Normal"/>
    <w:next w:val="ProvPara"/>
    <w:rsid w:val="00C214B1"/>
    <w:pPr>
      <w:suppressAutoHyphens w:val="0"/>
      <w:spacing w:before="180" w:line="240" w:lineRule="auto"/>
    </w:pPr>
    <w:rPr>
      <w:rFonts w:eastAsia="Times New Roman"/>
      <w:b/>
      <w:bCs/>
      <w:sz w:val="22"/>
      <w:szCs w:val="22"/>
      <w:u w:val="single"/>
      <w:lang w:eastAsia="en-US"/>
    </w:rPr>
  </w:style>
  <w:style w:type="paragraph" w:customStyle="1" w:styleId="ProvPara">
    <w:name w:val="ProvPara"/>
    <w:basedOn w:val="Normal"/>
    <w:rsid w:val="00C214B1"/>
    <w:pPr>
      <w:suppressAutoHyphens w:val="0"/>
      <w:spacing w:before="180" w:line="240" w:lineRule="auto"/>
    </w:pPr>
    <w:rPr>
      <w:rFonts w:eastAsia="Times New Roman"/>
      <w:sz w:val="22"/>
      <w:szCs w:val="22"/>
      <w:lang w:eastAsia="en-US"/>
    </w:rPr>
  </w:style>
  <w:style w:type="paragraph" w:styleId="BodyTextIndent">
    <w:name w:val="Body Text Indent"/>
    <w:basedOn w:val="Normal"/>
    <w:link w:val="BodyTextIndentChar"/>
    <w:rsid w:val="00C214B1"/>
    <w:pPr>
      <w:suppressAutoHyphens w:val="0"/>
      <w:spacing w:line="240" w:lineRule="auto"/>
    </w:pPr>
    <w:rPr>
      <w:rFonts w:eastAsia="Times New Roman"/>
      <w:b/>
      <w:bCs/>
      <w:i/>
      <w:iCs/>
      <w:sz w:val="24"/>
      <w:szCs w:val="24"/>
      <w:lang w:eastAsia="en-US"/>
    </w:rPr>
  </w:style>
  <w:style w:type="character" w:customStyle="1" w:styleId="BodyTextIndentChar">
    <w:name w:val="Body Text Indent Char"/>
    <w:basedOn w:val="DefaultParagraphFont"/>
    <w:link w:val="BodyTextIndent"/>
    <w:rsid w:val="00C214B1"/>
    <w:rPr>
      <w:b/>
      <w:bCs/>
      <w:i/>
      <w:iCs/>
      <w:sz w:val="24"/>
      <w:szCs w:val="24"/>
      <w:lang w:val="en-GB"/>
    </w:rPr>
  </w:style>
  <w:style w:type="paragraph" w:customStyle="1" w:styleId="AtxtChemicals">
    <w:name w:val="Atxt_Chemicals"/>
    <w:basedOn w:val="Normal"/>
    <w:rsid w:val="00C214B1"/>
    <w:pPr>
      <w:suppressAutoHyphens w:val="0"/>
      <w:spacing w:line="240" w:lineRule="auto"/>
    </w:pPr>
    <w:rPr>
      <w:rFonts w:eastAsia="Times New Roman"/>
      <w:sz w:val="24"/>
      <w:szCs w:val="24"/>
      <w:lang w:eastAsia="de-DE"/>
    </w:rPr>
  </w:style>
  <w:style w:type="character" w:customStyle="1" w:styleId="RegParaChar">
    <w:name w:val="RegPara Char"/>
    <w:rsid w:val="00C214B1"/>
    <w:rPr>
      <w:rFonts w:cs="Times New Roman"/>
      <w:sz w:val="22"/>
      <w:szCs w:val="22"/>
      <w:lang w:val="en-GB" w:eastAsia="en-US"/>
    </w:rPr>
  </w:style>
  <w:style w:type="paragraph" w:customStyle="1" w:styleId="Figuretitle">
    <w:name w:val="Figure title"/>
    <w:basedOn w:val="Normal"/>
    <w:rsid w:val="00C214B1"/>
    <w:pPr>
      <w:keepNext/>
      <w:numPr>
        <w:numId w:val="10"/>
      </w:numPr>
      <w:suppressAutoHyphens w:val="0"/>
      <w:spacing w:before="120" w:after="60" w:line="240" w:lineRule="auto"/>
      <w:jc w:val="center"/>
    </w:pPr>
    <w:rPr>
      <w:rFonts w:eastAsia="Times New Roman"/>
      <w:b/>
      <w:bCs/>
      <w:sz w:val="22"/>
      <w:szCs w:val="22"/>
      <w:lang w:val="en-US" w:eastAsia="en-US"/>
    </w:rPr>
  </w:style>
  <w:style w:type="paragraph" w:customStyle="1" w:styleId="Figure">
    <w:name w:val="Figure"/>
    <w:basedOn w:val="Normal"/>
    <w:rsid w:val="00C214B1"/>
    <w:pPr>
      <w:keepNext/>
      <w:suppressAutoHyphens w:val="0"/>
      <w:spacing w:before="60" w:line="240" w:lineRule="auto"/>
      <w:jc w:val="center"/>
    </w:pPr>
    <w:rPr>
      <w:rFonts w:eastAsia="Times New Roman"/>
      <w:sz w:val="22"/>
      <w:szCs w:val="22"/>
      <w:lang w:val="en-US" w:eastAsia="en-US"/>
    </w:rPr>
  </w:style>
  <w:style w:type="paragraph" w:customStyle="1" w:styleId="Brieffootnote">
    <w:name w:val="Brief_footnote"/>
    <w:basedOn w:val="FootnoteText"/>
    <w:rsid w:val="00C214B1"/>
    <w:pPr>
      <w:tabs>
        <w:tab w:val="clear" w:pos="1021"/>
        <w:tab w:val="left" w:pos="227"/>
      </w:tabs>
      <w:suppressAutoHyphens w:val="0"/>
      <w:spacing w:line="240" w:lineRule="auto"/>
      <w:ind w:left="0" w:right="0" w:firstLine="0"/>
    </w:pPr>
    <w:rPr>
      <w:rFonts w:eastAsia="Times New Roman"/>
      <w:sz w:val="16"/>
      <w:szCs w:val="16"/>
      <w:lang w:eastAsia="de-DE"/>
    </w:rPr>
  </w:style>
  <w:style w:type="paragraph" w:customStyle="1" w:styleId="Brieffiguretitle">
    <w:name w:val="Brief figure title"/>
    <w:basedOn w:val="Figuretitle"/>
    <w:rsid w:val="00C214B1"/>
  </w:style>
  <w:style w:type="paragraph" w:customStyle="1" w:styleId="Tabletitle">
    <w:name w:val="Table title"/>
    <w:basedOn w:val="Normal"/>
    <w:rsid w:val="00C214B1"/>
    <w:pPr>
      <w:keepNext/>
      <w:numPr>
        <w:numId w:val="11"/>
      </w:numPr>
      <w:suppressAutoHyphens w:val="0"/>
      <w:spacing w:before="120" w:after="60" w:line="240" w:lineRule="auto"/>
      <w:jc w:val="center"/>
    </w:pPr>
    <w:rPr>
      <w:rFonts w:eastAsia="Times New Roman"/>
      <w:b/>
      <w:bCs/>
      <w:sz w:val="22"/>
      <w:szCs w:val="22"/>
      <w:lang w:val="en-US" w:eastAsia="en-US"/>
    </w:rPr>
  </w:style>
  <w:style w:type="paragraph" w:customStyle="1" w:styleId="Brieftable">
    <w:name w:val="Brief_table"/>
    <w:basedOn w:val="Normal"/>
    <w:rsid w:val="00C214B1"/>
    <w:pPr>
      <w:suppressAutoHyphens w:val="0"/>
      <w:spacing w:before="40" w:after="20" w:line="240" w:lineRule="auto"/>
    </w:pPr>
    <w:rPr>
      <w:rFonts w:ascii="Arial" w:eastAsia="Times New Roman" w:hAnsi="Arial" w:cs="Arial"/>
      <w:sz w:val="18"/>
      <w:szCs w:val="18"/>
      <w:lang w:eastAsia="en-US"/>
    </w:rPr>
  </w:style>
  <w:style w:type="paragraph" w:customStyle="1" w:styleId="Brieftableindented">
    <w:name w:val="Brief table indented"/>
    <w:basedOn w:val="Normal"/>
    <w:rsid w:val="00C214B1"/>
    <w:pPr>
      <w:suppressAutoHyphens w:val="0"/>
      <w:autoSpaceDE w:val="0"/>
      <w:autoSpaceDN w:val="0"/>
      <w:adjustRightInd w:val="0"/>
      <w:spacing w:line="240" w:lineRule="auto"/>
      <w:ind w:left="284"/>
    </w:pPr>
    <w:rPr>
      <w:rFonts w:ascii="Arial" w:eastAsia="Times New Roman" w:hAnsi="Arial" w:cs="Arial"/>
      <w:sz w:val="16"/>
      <w:szCs w:val="16"/>
      <w:lang w:val="en-US" w:eastAsia="en-US"/>
    </w:rPr>
  </w:style>
  <w:style w:type="paragraph" w:styleId="BodyText">
    <w:name w:val="Body Text"/>
    <w:basedOn w:val="Normal"/>
    <w:link w:val="BodyTextChar"/>
    <w:rsid w:val="00C214B1"/>
    <w:pPr>
      <w:suppressAutoHyphens w:val="0"/>
      <w:autoSpaceDE w:val="0"/>
      <w:autoSpaceDN w:val="0"/>
      <w:adjustRightInd w:val="0"/>
      <w:spacing w:line="240" w:lineRule="auto"/>
      <w:jc w:val="center"/>
    </w:pPr>
    <w:rPr>
      <w:rFonts w:ascii="Arial" w:eastAsia="Times New Roman" w:hAnsi="Arial" w:cs="Arial"/>
      <w:b/>
      <w:bCs/>
      <w:sz w:val="16"/>
      <w:szCs w:val="16"/>
      <w:lang w:eastAsia="de-DE"/>
    </w:rPr>
  </w:style>
  <w:style w:type="character" w:customStyle="1" w:styleId="BodyTextChar">
    <w:name w:val="Body Text Char"/>
    <w:basedOn w:val="DefaultParagraphFont"/>
    <w:link w:val="BodyText"/>
    <w:rsid w:val="00C214B1"/>
    <w:rPr>
      <w:rFonts w:ascii="Arial" w:hAnsi="Arial" w:cs="Arial"/>
      <w:b/>
      <w:bCs/>
      <w:sz w:val="16"/>
      <w:szCs w:val="16"/>
      <w:lang w:val="en-GB" w:eastAsia="de-DE"/>
    </w:rPr>
  </w:style>
  <w:style w:type="paragraph" w:customStyle="1" w:styleId="Brieftable8">
    <w:name w:val="Brief_table8"/>
    <w:basedOn w:val="Normal"/>
    <w:rsid w:val="00C214B1"/>
    <w:pPr>
      <w:suppressAutoHyphens w:val="0"/>
      <w:spacing w:line="240" w:lineRule="auto"/>
    </w:pPr>
    <w:rPr>
      <w:rFonts w:ascii="Arial" w:eastAsia="Times New Roman" w:hAnsi="Arial" w:cs="Arial"/>
      <w:sz w:val="16"/>
      <w:szCs w:val="16"/>
      <w:lang w:eastAsia="en-US"/>
    </w:rPr>
  </w:style>
  <w:style w:type="paragraph" w:customStyle="1" w:styleId="Brieftabletitle">
    <w:name w:val="Brief table title"/>
    <w:basedOn w:val="Tabletitle"/>
    <w:rsid w:val="00C214B1"/>
  </w:style>
  <w:style w:type="paragraph" w:customStyle="1" w:styleId="Text">
    <w:name w:val="Text"/>
    <w:basedOn w:val="Normal"/>
    <w:rsid w:val="00C214B1"/>
    <w:pPr>
      <w:suppressAutoHyphens w:val="0"/>
      <w:spacing w:line="240" w:lineRule="auto"/>
    </w:pPr>
    <w:rPr>
      <w:rFonts w:ascii="Arial" w:eastAsia="Times New Roman" w:hAnsi="Arial" w:cs="Arial"/>
      <w:lang w:eastAsia="de-DE"/>
    </w:rPr>
  </w:style>
  <w:style w:type="paragraph" w:styleId="NormalWeb">
    <w:name w:val="Normal (Web)"/>
    <w:basedOn w:val="Normal"/>
    <w:rsid w:val="00C214B1"/>
    <w:pPr>
      <w:suppressAutoHyphens w:val="0"/>
      <w:spacing w:line="240" w:lineRule="auto"/>
    </w:pPr>
    <w:rPr>
      <w:rFonts w:eastAsia="Times New Roman"/>
      <w:sz w:val="24"/>
      <w:szCs w:val="24"/>
      <w:lang w:eastAsia="de-DE"/>
    </w:rPr>
  </w:style>
  <w:style w:type="paragraph" w:customStyle="1" w:styleId="AnnexHead1">
    <w:name w:val="AnnexHead1"/>
    <w:basedOn w:val="Normal"/>
    <w:next w:val="Normal"/>
    <w:rsid w:val="00C214B1"/>
    <w:pPr>
      <w:suppressAutoHyphens w:val="0"/>
      <w:spacing w:before="180" w:line="240" w:lineRule="auto"/>
      <w:jc w:val="center"/>
    </w:pPr>
    <w:rPr>
      <w:rFonts w:eastAsia="Times New Roman"/>
      <w:sz w:val="22"/>
      <w:szCs w:val="22"/>
      <w:u w:val="single"/>
      <w:lang w:eastAsia="de-DE"/>
    </w:rPr>
  </w:style>
  <w:style w:type="paragraph" w:customStyle="1" w:styleId="TableandFigure">
    <w:name w:val="Table and Figure"/>
    <w:next w:val="Normal"/>
    <w:rsid w:val="00C214B1"/>
    <w:pPr>
      <w:spacing w:before="180" w:after="120"/>
      <w:jc w:val="center"/>
    </w:pPr>
    <w:rPr>
      <w:b/>
      <w:sz w:val="22"/>
      <w:szCs w:val="22"/>
      <w:lang w:val="en-GB" w:eastAsia="de-DE"/>
    </w:rPr>
  </w:style>
  <w:style w:type="paragraph" w:customStyle="1" w:styleId="CM2">
    <w:name w:val="CM2"/>
    <w:basedOn w:val="Default"/>
    <w:next w:val="Default"/>
    <w:uiPriority w:val="99"/>
    <w:rsid w:val="00C214B1"/>
    <w:pPr>
      <w:spacing w:line="266" w:lineRule="atLeast"/>
    </w:pPr>
    <w:rPr>
      <w:color w:val="auto"/>
      <w:lang w:val="en-GB"/>
    </w:rPr>
  </w:style>
  <w:style w:type="paragraph" w:customStyle="1" w:styleId="CM18">
    <w:name w:val="CM18"/>
    <w:basedOn w:val="Default"/>
    <w:next w:val="Default"/>
    <w:uiPriority w:val="99"/>
    <w:rsid w:val="00C214B1"/>
    <w:pPr>
      <w:spacing w:after="115"/>
    </w:pPr>
    <w:rPr>
      <w:color w:val="auto"/>
      <w:lang w:val="en-GB"/>
    </w:rPr>
  </w:style>
  <w:style w:type="paragraph" w:customStyle="1" w:styleId="CM19">
    <w:name w:val="CM19"/>
    <w:basedOn w:val="Default"/>
    <w:next w:val="Default"/>
    <w:uiPriority w:val="99"/>
    <w:rsid w:val="00C214B1"/>
    <w:pPr>
      <w:spacing w:after="343"/>
    </w:pPr>
    <w:rPr>
      <w:color w:val="auto"/>
      <w:lang w:val="en-GB"/>
    </w:rPr>
  </w:style>
  <w:style w:type="paragraph" w:styleId="NoSpacing">
    <w:name w:val="No Spacing"/>
    <w:uiPriority w:val="1"/>
    <w:qFormat/>
    <w:rsid w:val="00C214B1"/>
    <w:rPr>
      <w:rFonts w:ascii="Calibri" w:eastAsia="Calibri" w:hAnsi="Calibri"/>
      <w:sz w:val="22"/>
      <w:szCs w:val="22"/>
      <w:lang w:val="en-NZ"/>
    </w:rPr>
  </w:style>
  <w:style w:type="paragraph" w:customStyle="1" w:styleId="Style20">
    <w:name w:val="Style20"/>
    <w:basedOn w:val="Normal"/>
    <w:uiPriority w:val="99"/>
    <w:rsid w:val="00C214B1"/>
    <w:pPr>
      <w:widowControl w:val="0"/>
      <w:suppressAutoHyphens w:val="0"/>
      <w:autoSpaceDE w:val="0"/>
      <w:autoSpaceDN w:val="0"/>
      <w:adjustRightInd w:val="0"/>
      <w:spacing w:after="120" w:line="254" w:lineRule="exact"/>
      <w:ind w:hanging="706"/>
    </w:pPr>
    <w:rPr>
      <w:rFonts w:ascii="Calibri" w:eastAsia="Arial Unicode MS" w:hAnsi="Calibri" w:cs="Calibri"/>
      <w:sz w:val="22"/>
      <w:szCs w:val="22"/>
      <w:lang w:eastAsia="en-GB"/>
    </w:rPr>
  </w:style>
  <w:style w:type="character" w:customStyle="1" w:styleId="FontStyle116">
    <w:name w:val="Font Style116"/>
    <w:uiPriority w:val="99"/>
    <w:rsid w:val="00C214B1"/>
    <w:rPr>
      <w:rFonts w:ascii="Times New Roman" w:hAnsi="Times New Roman" w:cs="Times New Roman"/>
      <w:color w:val="000000"/>
      <w:sz w:val="20"/>
      <w:szCs w:val="20"/>
    </w:rPr>
  </w:style>
  <w:style w:type="paragraph" w:customStyle="1" w:styleId="Style33">
    <w:name w:val="Style33"/>
    <w:basedOn w:val="Normal"/>
    <w:uiPriority w:val="99"/>
    <w:rsid w:val="00C214B1"/>
    <w:pPr>
      <w:widowControl w:val="0"/>
      <w:suppressAutoHyphens w:val="0"/>
      <w:autoSpaceDE w:val="0"/>
      <w:autoSpaceDN w:val="0"/>
      <w:adjustRightInd w:val="0"/>
      <w:spacing w:after="120" w:line="258" w:lineRule="exact"/>
    </w:pPr>
    <w:rPr>
      <w:rFonts w:ascii="Calibri" w:eastAsia="Arial Unicode MS" w:hAnsi="Calibri" w:cs="Calibri"/>
      <w:sz w:val="22"/>
      <w:szCs w:val="22"/>
      <w:lang w:eastAsia="en-GB"/>
    </w:rPr>
  </w:style>
  <w:style w:type="paragraph" w:customStyle="1" w:styleId="Style29">
    <w:name w:val="Style29"/>
    <w:basedOn w:val="Normal"/>
    <w:uiPriority w:val="99"/>
    <w:rsid w:val="00C214B1"/>
    <w:pPr>
      <w:widowControl w:val="0"/>
      <w:suppressAutoHyphens w:val="0"/>
      <w:autoSpaceDE w:val="0"/>
      <w:autoSpaceDN w:val="0"/>
      <w:adjustRightInd w:val="0"/>
      <w:spacing w:after="120" w:line="240" w:lineRule="auto"/>
    </w:pPr>
    <w:rPr>
      <w:rFonts w:ascii="Calibri" w:eastAsia="Arial Unicode MS" w:hAnsi="Calibri" w:cs="Calibri"/>
      <w:sz w:val="22"/>
      <w:szCs w:val="22"/>
      <w:lang w:eastAsia="en-GB"/>
    </w:rPr>
  </w:style>
  <w:style w:type="character" w:customStyle="1" w:styleId="FontStyle115">
    <w:name w:val="Font Style115"/>
    <w:uiPriority w:val="99"/>
    <w:rsid w:val="00C214B1"/>
    <w:rPr>
      <w:rFonts w:ascii="Times New Roman" w:hAnsi="Times New Roman" w:cs="Times New Roman"/>
      <w:color w:val="000000"/>
      <w:sz w:val="20"/>
      <w:szCs w:val="20"/>
    </w:rPr>
  </w:style>
  <w:style w:type="character" w:customStyle="1" w:styleId="FontStyle118">
    <w:name w:val="Font Style118"/>
    <w:uiPriority w:val="99"/>
    <w:rsid w:val="00C214B1"/>
    <w:rPr>
      <w:rFonts w:ascii="Times New Roman" w:hAnsi="Times New Roman" w:cs="Times New Roman"/>
      <w:i/>
      <w:iCs/>
      <w:color w:val="000000"/>
      <w:sz w:val="20"/>
      <w:szCs w:val="20"/>
    </w:rPr>
  </w:style>
  <w:style w:type="paragraph" w:customStyle="1" w:styleId="Style31">
    <w:name w:val="Style31"/>
    <w:basedOn w:val="Normal"/>
    <w:uiPriority w:val="99"/>
    <w:rsid w:val="00C214B1"/>
    <w:pPr>
      <w:widowControl w:val="0"/>
      <w:suppressAutoHyphens w:val="0"/>
      <w:autoSpaceDE w:val="0"/>
      <w:autoSpaceDN w:val="0"/>
      <w:adjustRightInd w:val="0"/>
      <w:spacing w:after="120" w:line="259" w:lineRule="exact"/>
      <w:ind w:hanging="902"/>
    </w:pPr>
    <w:rPr>
      <w:rFonts w:ascii="Calibri" w:eastAsia="Arial Unicode MS" w:hAnsi="Calibri" w:cs="Calibri"/>
      <w:sz w:val="22"/>
      <w:szCs w:val="22"/>
      <w:lang w:eastAsia="en-GB"/>
    </w:rPr>
  </w:style>
  <w:style w:type="paragraph" w:customStyle="1" w:styleId="ParaDecision">
    <w:name w:val="ParaDecision"/>
    <w:basedOn w:val="Normal"/>
    <w:qFormat/>
    <w:rsid w:val="008A323C"/>
    <w:pPr>
      <w:suppressAutoHyphens w:val="0"/>
      <w:spacing w:after="100" w:afterAutospacing="1" w:line="240" w:lineRule="auto"/>
      <w:jc w:val="both"/>
    </w:pPr>
    <w:rPr>
      <w:rFonts w:eastAsia="Times New Roman"/>
      <w:sz w:val="24"/>
      <w:szCs w:val="24"/>
      <w:lang w:val="en-US" w:eastAsia="en-US"/>
    </w:rPr>
  </w:style>
  <w:style w:type="character" w:customStyle="1" w:styleId="EndnoteTextChar">
    <w:name w:val="Endnote Text Char"/>
    <w:aliases w:val="2_G Char"/>
    <w:basedOn w:val="DefaultParagraphFont"/>
    <w:link w:val="EndnoteText"/>
    <w:rsid w:val="008A323C"/>
    <w:rPr>
      <w:rFonts w:eastAsia="SimSun"/>
      <w:sz w:val="18"/>
      <w:lang w:val="en-GB" w:eastAsia="zh-CN"/>
    </w:rPr>
  </w:style>
  <w:style w:type="paragraph" w:styleId="Revision">
    <w:name w:val="Revision"/>
    <w:hidden/>
    <w:uiPriority w:val="99"/>
    <w:semiHidden/>
    <w:rsid w:val="008A323C"/>
    <w:rPr>
      <w:sz w:val="24"/>
      <w:szCs w:val="24"/>
    </w:rPr>
  </w:style>
  <w:style w:type="character" w:customStyle="1" w:styleId="left">
    <w:name w:val="left"/>
    <w:basedOn w:val="DefaultParagraphFont"/>
    <w:rsid w:val="008A323C"/>
  </w:style>
  <w:style w:type="paragraph" w:styleId="TOCHeading">
    <w:name w:val="TOC Heading"/>
    <w:basedOn w:val="Heading1"/>
    <w:next w:val="Normal"/>
    <w:uiPriority w:val="39"/>
    <w:semiHidden/>
    <w:unhideWhenUsed/>
    <w:qFormat/>
    <w:rsid w:val="003272A8"/>
    <w:pPr>
      <w:keepNext/>
      <w:keepLines/>
      <w:suppressAutoHyphens w:val="0"/>
      <w:spacing w:before="480" w:line="276" w:lineRule="auto"/>
      <w:ind w:left="0"/>
      <w:outlineLvl w:val="9"/>
    </w:pPr>
    <w:rPr>
      <w:rFonts w:asciiTheme="majorHAnsi" w:eastAsiaTheme="majorEastAsia" w:hAnsiTheme="majorHAnsi" w:cstheme="majorBidi"/>
      <w:b/>
      <w:bCs/>
      <w:color w:val="365F91" w:themeColor="accent1" w:themeShade="BF"/>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98594">
      <w:bodyDiv w:val="1"/>
      <w:marLeft w:val="0"/>
      <w:marRight w:val="0"/>
      <w:marTop w:val="0"/>
      <w:marBottom w:val="0"/>
      <w:divBdr>
        <w:top w:val="none" w:sz="0" w:space="0" w:color="auto"/>
        <w:left w:val="none" w:sz="0" w:space="0" w:color="auto"/>
        <w:bottom w:val="none" w:sz="0" w:space="0" w:color="auto"/>
        <w:right w:val="none" w:sz="0" w:space="0" w:color="auto"/>
      </w:divBdr>
    </w:div>
    <w:div w:id="310600940">
      <w:bodyDiv w:val="1"/>
      <w:marLeft w:val="0"/>
      <w:marRight w:val="0"/>
      <w:marTop w:val="0"/>
      <w:marBottom w:val="0"/>
      <w:divBdr>
        <w:top w:val="none" w:sz="0" w:space="0" w:color="auto"/>
        <w:left w:val="none" w:sz="0" w:space="0" w:color="auto"/>
        <w:bottom w:val="none" w:sz="0" w:space="0" w:color="auto"/>
        <w:right w:val="none" w:sz="0" w:space="0" w:color="auto"/>
      </w:divBdr>
    </w:div>
    <w:div w:id="377320771">
      <w:bodyDiv w:val="1"/>
      <w:marLeft w:val="0"/>
      <w:marRight w:val="0"/>
      <w:marTop w:val="0"/>
      <w:marBottom w:val="0"/>
      <w:divBdr>
        <w:top w:val="none" w:sz="0" w:space="0" w:color="auto"/>
        <w:left w:val="none" w:sz="0" w:space="0" w:color="auto"/>
        <w:bottom w:val="none" w:sz="0" w:space="0" w:color="auto"/>
        <w:right w:val="none" w:sz="0" w:space="0" w:color="auto"/>
      </w:divBdr>
      <w:divsChild>
        <w:div w:id="1543591348">
          <w:marLeft w:val="0"/>
          <w:marRight w:val="0"/>
          <w:marTop w:val="0"/>
          <w:marBottom w:val="0"/>
          <w:divBdr>
            <w:top w:val="none" w:sz="0" w:space="0" w:color="auto"/>
            <w:left w:val="none" w:sz="0" w:space="0" w:color="auto"/>
            <w:bottom w:val="none" w:sz="0" w:space="0" w:color="auto"/>
            <w:right w:val="none" w:sz="0" w:space="0" w:color="auto"/>
          </w:divBdr>
        </w:div>
      </w:divsChild>
    </w:div>
    <w:div w:id="1073891419">
      <w:bodyDiv w:val="1"/>
      <w:marLeft w:val="0"/>
      <w:marRight w:val="0"/>
      <w:marTop w:val="0"/>
      <w:marBottom w:val="0"/>
      <w:divBdr>
        <w:top w:val="none" w:sz="0" w:space="0" w:color="auto"/>
        <w:left w:val="none" w:sz="0" w:space="0" w:color="auto"/>
        <w:bottom w:val="none" w:sz="0" w:space="0" w:color="auto"/>
        <w:right w:val="none" w:sz="0" w:space="0" w:color="auto"/>
      </w:divBdr>
    </w:div>
    <w:div w:id="165360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footer" Target="footer2.xml"/><Relationship Id="rId20" Type="http://schemas.openxmlformats.org/officeDocument/2006/relationships/theme" Target="theme/theme1.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s://www3.unfccc.int/pls/apex/f?p=333:31:3398643959867755::NO::P31_ID:461" TargetMode="External"/><Relationship Id="rId1" Type="http://schemas.openxmlformats.org/officeDocument/2006/relationships/hyperlink" Target="http://www.unfccc.int/590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3B27815B4C26448A2AC74C6D94E050B" ma:contentTypeVersion="7" ma:contentTypeDescription="Create a new document." ma:contentTypeScope="" ma:versionID="e49d6dba2b126f6d718d367ceb28b85f">
  <xsd:schema xmlns:xsd="http://www.w3.org/2001/XMLSchema" xmlns:xs="http://www.w3.org/2001/XMLSchema" xmlns:p="http://schemas.microsoft.com/office/2006/metadata/properties" xmlns:ns2="4dd5ddbf-e371-4d30-9213-f0ad543fb2ce" xmlns:ns3="21fd8bfc-cd85-4899-a616-986da4216f81" targetNamespace="http://schemas.microsoft.com/office/2006/metadata/properties" ma:root="true" ma:fieldsID="d048792719bdbda4f748c1a448174e21" ns2:_="" ns3:_="">
    <xsd:import namespace="4dd5ddbf-e371-4d30-9213-f0ad543fb2ce"/>
    <xsd:import namespace="21fd8bfc-cd85-4899-a616-986da4216f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d5ddbf-e371-4d30-9213-f0ad543fb2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fd8bfc-cd85-4899-a616-986da4216f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C0BEA-D46C-4C96-B62E-37C167EC6583}">
  <ds:schemaRefs>
    <ds:schemaRef ds:uri="http://schemas.microsoft.com/sharepoint/v3/contenttype/forms"/>
  </ds:schemaRefs>
</ds:datastoreItem>
</file>

<file path=customXml/itemProps2.xml><?xml version="1.0" encoding="utf-8"?>
<ds:datastoreItem xmlns:ds="http://schemas.openxmlformats.org/officeDocument/2006/customXml" ds:itemID="{A9EEA658-914F-4E08-8BAA-45C32B487AF3}"/>
</file>

<file path=customXml/itemProps3.xml><?xml version="1.0" encoding="utf-8"?>
<ds:datastoreItem xmlns:ds="http://schemas.openxmlformats.org/officeDocument/2006/customXml" ds:itemID="{324D2569-73D6-48B4-B9E3-6195D3E3E5D5}"/>
</file>

<file path=customXml/itemProps4.xml><?xml version="1.0" encoding="utf-8"?>
<ds:datastoreItem xmlns:ds="http://schemas.openxmlformats.org/officeDocument/2006/customXml" ds:itemID="{0D787EF6-52E7-48FE-B579-803BCC998C9E}">
  <ds:schemaRefs>
    <ds:schemaRef ds:uri="http://purl.org/dc/elements/1.1/"/>
    <ds:schemaRef ds:uri="http://schemas.microsoft.com/office/2006/metadata/properties"/>
    <ds:schemaRef ds:uri="http://purl.org/dc/terms/"/>
    <ds:schemaRef ds:uri="http://schemas.openxmlformats.org/package/2006/metadata/core-properties"/>
    <ds:schemaRef ds:uri="21fd8bfc-cd85-4899-a616-986da4216f81"/>
    <ds:schemaRef ds:uri="http://schemas.microsoft.com/office/2006/documentManagement/types"/>
    <ds:schemaRef ds:uri="http://schemas.microsoft.com/office/infopath/2007/PartnerControls"/>
    <ds:schemaRef ds:uri="4dd5ddbf-e371-4d30-9213-f0ad543fb2ce"/>
    <ds:schemaRef ds:uri="http://www.w3.org/XML/1998/namespace"/>
    <ds:schemaRef ds:uri="http://purl.org/dc/dcmitype/"/>
  </ds:schemaRefs>
</ds:datastoreItem>
</file>

<file path=customXml/itemProps5.xml><?xml version="1.0" encoding="utf-8"?>
<ds:datastoreItem xmlns:ds="http://schemas.openxmlformats.org/officeDocument/2006/customXml" ds:itemID="{1790E291-6521-4D97-B40D-6CCE097C7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FCCC.dotm</Template>
  <TotalTime>557</TotalTime>
  <Pages>25</Pages>
  <Words>8607</Words>
  <Characters>49063</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UNFCCC</Company>
  <LinksUpToDate>false</LinksUpToDate>
  <CharactersWithSpaces>57555</CharactersWithSpaces>
  <SharedDoc>false</SharedDoc>
  <HLinks>
    <vt:vector size="18" baseType="variant">
      <vt:variant>
        <vt:i4>1310760</vt:i4>
      </vt:variant>
      <vt:variant>
        <vt:i4>327</vt:i4>
      </vt:variant>
      <vt:variant>
        <vt:i4>0</vt:i4>
      </vt:variant>
      <vt:variant>
        <vt:i4>5</vt:i4>
      </vt:variant>
      <vt:variant>
        <vt:lpwstr>http://maindb.unfccc.int/db/view_item.pl?type=people&amp;id=4226</vt:lpwstr>
      </vt:variant>
      <vt:variant>
        <vt:lpwstr/>
      </vt:variant>
      <vt:variant>
        <vt:i4>131154</vt:i4>
      </vt:variant>
      <vt:variant>
        <vt:i4>3</vt:i4>
      </vt:variant>
      <vt:variant>
        <vt:i4>0</vt:i4>
      </vt:variant>
      <vt:variant>
        <vt:i4>5</vt:i4>
      </vt:variant>
      <vt:variant>
        <vt:lpwstr>http://www.ipcc.ch/report/ar5/wg1</vt:lpwstr>
      </vt:variant>
      <vt:variant>
        <vt:lpwstr/>
      </vt:variant>
      <vt:variant>
        <vt:i4>196675</vt:i4>
      </vt:variant>
      <vt:variant>
        <vt:i4>0</vt:i4>
      </vt:variant>
      <vt:variant>
        <vt:i4>0</vt:i4>
      </vt:variant>
      <vt:variant>
        <vt:i4>5</vt:i4>
      </vt:variant>
      <vt:variant>
        <vt:lpwstr>http://unfccc.int/files/adaptation/cancun_adaptation_framework/adaptation_committee/application/pdf/ac5_un_and_regional_support_for_adaptation_27feb.pdf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dc:creator>
  <cp:lastModifiedBy>Aisulu Aldasheva</cp:lastModifiedBy>
  <cp:revision>39</cp:revision>
  <cp:lastPrinted>2015-02-04T15:21:00Z</cp:lastPrinted>
  <dcterms:created xsi:type="dcterms:W3CDTF">2015-01-29T11:54:00Z</dcterms:created>
  <dcterms:modified xsi:type="dcterms:W3CDTF">2020-09-15T13:09:00Z</dcterms:modified>
  <cp:category>UNFCCC Template 2012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ymbol1">
    <vt:lpwstr>FCCC/SBSTA/2014/X</vt:lpwstr>
  </property>
  <property fmtid="{D5CDD505-2E9C-101B-9397-08002B2CF9AE}" pid="3" name="docSymbol2">
    <vt:lpwstr/>
  </property>
  <property fmtid="{D5CDD505-2E9C-101B-9397-08002B2CF9AE}" pid="4" name="ContentTypeId">
    <vt:lpwstr>0x01010093B27815B4C26448A2AC74C6D94E050B</vt:lpwstr>
  </property>
</Properties>
</file>