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2" w:rightFromText="142" w:vertAnchor="page" w:horzAnchor="page" w:tblpX="1135" w:tblpY="568"/>
        <w:tblOverlap w:val="never"/>
        <w:tblW w:w="9639" w:type="dxa"/>
        <w:tblBorders>
          <w:bottom w:val="single" w:sz="12" w:space="0" w:color="auto"/>
          <w:insideH w:val="single" w:sz="4" w:space="0" w:color="auto"/>
        </w:tblBorders>
        <w:tblLayout w:type="fixed"/>
        <w:tblLook w:val="01E0" w:firstRow="1" w:lastRow="1" w:firstColumn="1" w:lastColumn="1" w:noHBand="0" w:noVBand="0"/>
      </w:tblPr>
      <w:tblGrid>
        <w:gridCol w:w="1242"/>
        <w:gridCol w:w="2552"/>
        <w:gridCol w:w="717"/>
        <w:gridCol w:w="2293"/>
        <w:gridCol w:w="2835"/>
      </w:tblGrid>
      <w:tr w:rsidR="008370E0" w:rsidRPr="003A4151" w14:paraId="3080A921" w14:textId="77777777" w:rsidTr="00641F29">
        <w:trPr>
          <w:cantSplit/>
          <w:trHeight w:hRule="exact" w:val="1134"/>
        </w:trPr>
        <w:tc>
          <w:tcPr>
            <w:tcW w:w="1242" w:type="dxa"/>
            <w:vAlign w:val="bottom"/>
          </w:tcPr>
          <w:p w14:paraId="42A732C9" w14:textId="77777777" w:rsidR="008370E0" w:rsidRPr="003A4151" w:rsidRDefault="00722519" w:rsidP="00641F29">
            <w:r w:rsidRPr="003A4151">
              <w:rPr>
                <w:noProof/>
                <w:lang w:val="en-US" w:eastAsia="en-US"/>
              </w:rPr>
              <w:pict w14:anchorId="4C62F0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Description: Description: Description: _unlogo" style="width:55.95pt;height:46.5pt;visibility:visible">
                  <v:imagedata r:id="rId11" o:title=" _unlogo"/>
                </v:shape>
              </w:pict>
            </w:r>
          </w:p>
        </w:tc>
        <w:tc>
          <w:tcPr>
            <w:tcW w:w="2552" w:type="dxa"/>
            <w:vAlign w:val="bottom"/>
          </w:tcPr>
          <w:p w14:paraId="23540EA1" w14:textId="77777777" w:rsidR="008370E0" w:rsidRPr="003A4151" w:rsidRDefault="008370E0" w:rsidP="00641F29">
            <w:pPr>
              <w:spacing w:after="80" w:line="300" w:lineRule="exact"/>
              <w:ind w:left="323"/>
              <w:rPr>
                <w:b/>
                <w:sz w:val="24"/>
                <w:szCs w:val="24"/>
              </w:rPr>
            </w:pPr>
            <w:r w:rsidRPr="003A4151">
              <w:rPr>
                <w:sz w:val="28"/>
                <w:szCs w:val="28"/>
              </w:rPr>
              <w:t>United Nations</w:t>
            </w:r>
          </w:p>
        </w:tc>
        <w:tc>
          <w:tcPr>
            <w:tcW w:w="5845" w:type="dxa"/>
            <w:gridSpan w:val="3"/>
            <w:vAlign w:val="bottom"/>
          </w:tcPr>
          <w:p w14:paraId="6AC20682" w14:textId="77777777" w:rsidR="008370E0" w:rsidRPr="003A4151" w:rsidRDefault="003D5414" w:rsidP="003D5414">
            <w:pPr>
              <w:jc w:val="right"/>
            </w:pPr>
            <w:r w:rsidRPr="003A4151">
              <w:rPr>
                <w:sz w:val="40"/>
              </w:rPr>
              <w:t>FCCC</w:t>
            </w:r>
            <w:r w:rsidRPr="003A4151">
              <w:t>/SBSTA/2014/</w:t>
            </w:r>
            <w:r w:rsidR="00FD0BC3" w:rsidRPr="003A4151">
              <w:t>2</w:t>
            </w:r>
          </w:p>
        </w:tc>
      </w:tr>
      <w:tr w:rsidR="008370E0" w:rsidRPr="003A4151" w14:paraId="55B48B69" w14:textId="77777777" w:rsidTr="00641F29">
        <w:trPr>
          <w:cantSplit/>
          <w:trHeight w:hRule="exact" w:val="2552"/>
        </w:trPr>
        <w:tc>
          <w:tcPr>
            <w:tcW w:w="4511" w:type="dxa"/>
            <w:gridSpan w:val="3"/>
          </w:tcPr>
          <w:p w14:paraId="52E53326" w14:textId="77777777" w:rsidR="008370E0" w:rsidRPr="003A4151" w:rsidRDefault="00722519" w:rsidP="00D87C8B">
            <w:r w:rsidRPr="003A4151">
              <w:rPr>
                <w:noProof/>
                <w:lang w:val="en-US" w:eastAsia="en-US"/>
              </w:rPr>
              <w:pict w14:anchorId="509FF1B9">
                <v:shape id="Picture 2" o:spid="_x0000_i1026" type="#_x0000_t75" style="width:188.85pt;height:44.3pt;visibility:visible">
                  <v:imagedata r:id="rId12" o:title=""/>
                </v:shape>
              </w:pict>
            </w:r>
          </w:p>
          <w:p w14:paraId="3DE822AE" w14:textId="77777777" w:rsidR="00A9402E" w:rsidRPr="003A4151" w:rsidRDefault="00A9402E" w:rsidP="00D87C8B"/>
        </w:tc>
        <w:tc>
          <w:tcPr>
            <w:tcW w:w="2293" w:type="dxa"/>
          </w:tcPr>
          <w:p w14:paraId="0D8739F1" w14:textId="77777777" w:rsidR="008370E0" w:rsidRPr="003A4151" w:rsidRDefault="008370E0" w:rsidP="00641F29">
            <w:pPr>
              <w:spacing w:before="100" w:beforeAutospacing="1" w:after="100" w:afterAutospacing="1" w:line="300" w:lineRule="exact"/>
              <w:ind w:left="142"/>
              <w:contextualSpacing/>
              <w:rPr>
                <w:rFonts w:ascii="Kozuka Gothic Pro L" w:eastAsia="Kozuka Gothic Pro L" w:hAnsi="Kozuka Gothic Pro L" w:cs="Calibri"/>
                <w:sz w:val="28"/>
                <w:szCs w:val="28"/>
              </w:rPr>
            </w:pPr>
          </w:p>
        </w:tc>
        <w:tc>
          <w:tcPr>
            <w:tcW w:w="2835" w:type="dxa"/>
          </w:tcPr>
          <w:p w14:paraId="17C68608" w14:textId="77777777" w:rsidR="008370E0" w:rsidRPr="003A4151" w:rsidRDefault="003D5414" w:rsidP="003D5414">
            <w:pPr>
              <w:spacing w:before="240" w:line="240" w:lineRule="exact"/>
            </w:pPr>
            <w:r w:rsidRPr="003A4151">
              <w:t>Distr.: General</w:t>
            </w:r>
          </w:p>
          <w:p w14:paraId="36108C37" w14:textId="77777777" w:rsidR="003D5414" w:rsidRPr="003A4151" w:rsidRDefault="004716F1" w:rsidP="003D5414">
            <w:pPr>
              <w:spacing w:line="240" w:lineRule="exact"/>
            </w:pPr>
            <w:r w:rsidRPr="00854F43">
              <w:t>1</w:t>
            </w:r>
            <w:r w:rsidR="002B6C33">
              <w:t>8</w:t>
            </w:r>
            <w:r w:rsidR="00DE6C2B" w:rsidRPr="003A4151">
              <w:t xml:space="preserve"> July</w:t>
            </w:r>
            <w:r w:rsidR="003D5414" w:rsidRPr="003A4151">
              <w:t xml:space="preserve"> 2014</w:t>
            </w:r>
          </w:p>
          <w:p w14:paraId="33DFF35F" w14:textId="77777777" w:rsidR="003D5414" w:rsidRPr="003A4151" w:rsidRDefault="003D5414" w:rsidP="003D5414">
            <w:pPr>
              <w:spacing w:line="240" w:lineRule="exact"/>
            </w:pPr>
          </w:p>
          <w:p w14:paraId="318851BD" w14:textId="77777777" w:rsidR="003D5414" w:rsidRPr="003A4151" w:rsidRDefault="003D5414" w:rsidP="003D5414">
            <w:pPr>
              <w:spacing w:line="240" w:lineRule="exact"/>
            </w:pPr>
            <w:r w:rsidRPr="003A4151">
              <w:t>Original: English</w:t>
            </w:r>
          </w:p>
        </w:tc>
      </w:tr>
    </w:tbl>
    <w:p w14:paraId="0A552D7D" w14:textId="77777777" w:rsidR="007D6052" w:rsidRPr="003A4151" w:rsidRDefault="007D6052" w:rsidP="007D6052">
      <w:pPr>
        <w:spacing w:before="120"/>
        <w:rPr>
          <w:b/>
          <w:sz w:val="24"/>
          <w:szCs w:val="24"/>
        </w:rPr>
      </w:pPr>
      <w:r w:rsidRPr="003A4151">
        <w:rPr>
          <w:b/>
          <w:sz w:val="24"/>
          <w:szCs w:val="24"/>
        </w:rPr>
        <w:t>Subsidiary Body for Scientific and Technological Advice</w:t>
      </w:r>
    </w:p>
    <w:p w14:paraId="00BECEEF" w14:textId="77777777" w:rsidR="001037F1" w:rsidRPr="007937C0" w:rsidRDefault="003D5414" w:rsidP="00EE5800">
      <w:pPr>
        <w:pStyle w:val="HChG"/>
      </w:pPr>
      <w:r w:rsidRPr="003A4151">
        <w:tab/>
      </w:r>
      <w:r w:rsidRPr="003A4151">
        <w:tab/>
        <w:t>Report of the Subsidiary Body for Scientific and Technological Advice on its fortieth session,</w:t>
      </w:r>
      <w:r w:rsidRPr="003A4151">
        <w:br/>
        <w:t>held in Bonn from 4 to 15 June 2014</w:t>
      </w:r>
    </w:p>
    <w:p w14:paraId="331554FB" w14:textId="77777777" w:rsidR="001037F1" w:rsidRPr="003A4151" w:rsidRDefault="00B64997" w:rsidP="00B64997">
      <w:pPr>
        <w:spacing w:after="120"/>
        <w:rPr>
          <w:sz w:val="28"/>
        </w:rPr>
      </w:pPr>
      <w:r w:rsidRPr="003A4151">
        <w:rPr>
          <w:sz w:val="28"/>
        </w:rPr>
        <w:t>Contents</w:t>
      </w:r>
    </w:p>
    <w:p w14:paraId="5469F6D4" w14:textId="77777777" w:rsidR="00B64997" w:rsidRPr="003A4151" w:rsidRDefault="00B64997" w:rsidP="00B64997">
      <w:pPr>
        <w:tabs>
          <w:tab w:val="right" w:pos="8929"/>
          <w:tab w:val="right" w:pos="9638"/>
        </w:tabs>
        <w:spacing w:after="120"/>
        <w:ind w:left="283"/>
      </w:pPr>
      <w:r w:rsidRPr="003A4151">
        <w:rPr>
          <w:i/>
          <w:sz w:val="18"/>
        </w:rPr>
        <w:tab/>
        <w:t>Paragraphs</w:t>
      </w:r>
      <w:r w:rsidRPr="003A4151">
        <w:rPr>
          <w:i/>
          <w:sz w:val="18"/>
        </w:rPr>
        <w:tab/>
        <w:t>Page</w:t>
      </w:r>
    </w:p>
    <w:p w14:paraId="002EF999" w14:textId="77777777" w:rsidR="00B64997" w:rsidRPr="003A4151" w:rsidRDefault="00B64997" w:rsidP="00FD5936">
      <w:pPr>
        <w:pStyle w:val="TOC1"/>
        <w:ind w:left="283" w:hanging="283"/>
        <w:rPr>
          <w:rFonts w:ascii="Calibri" w:hAnsi="Calibri" w:cs="Arial"/>
          <w:noProof/>
          <w:sz w:val="22"/>
          <w:szCs w:val="22"/>
          <w:lang w:val="en-US" w:eastAsia="en-US"/>
        </w:rPr>
      </w:pPr>
      <w:r w:rsidRPr="003A4151">
        <w:tab/>
      </w:r>
      <w:r w:rsidR="00FD5936" w:rsidRPr="003A4151">
        <w:tab/>
      </w:r>
      <w:r w:rsidRPr="003A4151">
        <w:rPr>
          <w:noProof/>
          <w:lang w:eastAsia="en-US"/>
        </w:rPr>
        <w:t>I.</w:t>
      </w:r>
      <w:r w:rsidRPr="003A4151">
        <w:rPr>
          <w:rFonts w:ascii="Calibri" w:hAnsi="Calibri" w:cs="Arial"/>
          <w:noProof/>
          <w:sz w:val="22"/>
          <w:szCs w:val="22"/>
          <w:lang w:val="en-US" w:eastAsia="en-US"/>
        </w:rPr>
        <w:tab/>
      </w:r>
      <w:r w:rsidRPr="003A4151">
        <w:rPr>
          <w:noProof/>
        </w:rPr>
        <w:t>Opening of the session</w:t>
      </w:r>
      <w:r w:rsidR="001C32C4" w:rsidRPr="003A4151">
        <w:rPr>
          <w:noProof/>
        </w:rPr>
        <w:t xml:space="preserve"> </w:t>
      </w:r>
      <w:r w:rsidR="00FD5936" w:rsidRPr="003A4151">
        <w:rPr>
          <w:noProof/>
        </w:rPr>
        <w:br/>
      </w:r>
      <w:r w:rsidR="00FD5936" w:rsidRPr="003A4151">
        <w:rPr>
          <w:noProof/>
        </w:rPr>
        <w:tab/>
      </w:r>
      <w:r w:rsidR="00FD5936" w:rsidRPr="003A4151">
        <w:rPr>
          <w:noProof/>
        </w:rPr>
        <w:tab/>
      </w:r>
      <w:r w:rsidRPr="003A4151">
        <w:rPr>
          <w:noProof/>
        </w:rPr>
        <w:t>(Agenda item 1)</w:t>
      </w:r>
      <w:r w:rsidRPr="003A4151">
        <w:rPr>
          <w:noProof/>
          <w:webHidden/>
        </w:rPr>
        <w:tab/>
      </w:r>
      <w:r w:rsidR="00FD5936" w:rsidRPr="003A4151">
        <w:rPr>
          <w:noProof/>
          <w:webHidden/>
        </w:rPr>
        <w:tab/>
      </w:r>
      <w:r w:rsidR="004879B3" w:rsidRPr="003A4151">
        <w:rPr>
          <w:noProof/>
          <w:webHidden/>
        </w:rPr>
        <w:t>1</w:t>
      </w:r>
      <w:r w:rsidR="00E60E54" w:rsidRPr="003A4151">
        <w:rPr>
          <w:noProof/>
          <w:webHidden/>
        </w:rPr>
        <w:t>–</w:t>
      </w:r>
      <w:r w:rsidR="004879B3" w:rsidRPr="003A4151">
        <w:rPr>
          <w:noProof/>
          <w:webHidden/>
        </w:rPr>
        <w:t>3</w:t>
      </w:r>
      <w:r w:rsidR="00FD5936" w:rsidRPr="003A4151">
        <w:rPr>
          <w:noProof/>
          <w:webHidden/>
        </w:rPr>
        <w:tab/>
      </w:r>
      <w:r w:rsidR="004879B3" w:rsidRPr="003A4151">
        <w:rPr>
          <w:noProof/>
          <w:webHidden/>
        </w:rPr>
        <w:t>5</w:t>
      </w:r>
    </w:p>
    <w:p w14:paraId="252A24D2" w14:textId="77777777" w:rsidR="00B64997" w:rsidRPr="003A4151" w:rsidRDefault="00FD5936" w:rsidP="00FD5936">
      <w:pPr>
        <w:pStyle w:val="TOC1"/>
        <w:ind w:left="283" w:hanging="283"/>
        <w:rPr>
          <w:rFonts w:ascii="Calibri" w:hAnsi="Calibri" w:cs="Arial"/>
          <w:noProof/>
          <w:sz w:val="22"/>
          <w:szCs w:val="22"/>
          <w:lang w:val="en-US" w:eastAsia="en-US"/>
        </w:rPr>
      </w:pPr>
      <w:r w:rsidRPr="003A4151">
        <w:rPr>
          <w:noProof/>
        </w:rPr>
        <w:tab/>
      </w:r>
      <w:r w:rsidR="00B64997" w:rsidRPr="003A4151">
        <w:rPr>
          <w:noProof/>
        </w:rPr>
        <w:tab/>
        <w:t>II.</w:t>
      </w:r>
      <w:r w:rsidR="00B64997" w:rsidRPr="003A4151">
        <w:rPr>
          <w:rFonts w:ascii="Calibri" w:hAnsi="Calibri" w:cs="Arial"/>
          <w:noProof/>
          <w:sz w:val="22"/>
          <w:szCs w:val="22"/>
          <w:lang w:val="en-US" w:eastAsia="en-US"/>
        </w:rPr>
        <w:tab/>
      </w:r>
      <w:r w:rsidR="00B64997" w:rsidRPr="003A4151">
        <w:rPr>
          <w:noProof/>
        </w:rPr>
        <w:t xml:space="preserve">Organizational matters </w:t>
      </w:r>
      <w:r w:rsidRPr="003A4151">
        <w:rPr>
          <w:noProof/>
        </w:rPr>
        <w:br/>
      </w:r>
      <w:r w:rsidRPr="003A4151">
        <w:rPr>
          <w:noProof/>
        </w:rPr>
        <w:tab/>
      </w:r>
      <w:r w:rsidRPr="003A4151">
        <w:rPr>
          <w:noProof/>
        </w:rPr>
        <w:tab/>
      </w:r>
      <w:r w:rsidR="00B64997" w:rsidRPr="003A4151">
        <w:rPr>
          <w:noProof/>
        </w:rPr>
        <w:t>(Agenda item 2)</w:t>
      </w:r>
      <w:r w:rsidR="00B64997" w:rsidRPr="003A4151">
        <w:rPr>
          <w:noProof/>
          <w:webHidden/>
        </w:rPr>
        <w:tab/>
      </w:r>
      <w:r w:rsidRPr="003A4151">
        <w:rPr>
          <w:noProof/>
          <w:webHidden/>
        </w:rPr>
        <w:tab/>
      </w:r>
      <w:r w:rsidR="004879B3" w:rsidRPr="003A4151">
        <w:rPr>
          <w:noProof/>
          <w:webHidden/>
        </w:rPr>
        <w:t>4</w:t>
      </w:r>
      <w:r w:rsidR="00E60E54" w:rsidRPr="003A4151">
        <w:rPr>
          <w:noProof/>
          <w:webHidden/>
        </w:rPr>
        <w:t>–</w:t>
      </w:r>
      <w:r w:rsidR="004879B3" w:rsidRPr="003A4151">
        <w:rPr>
          <w:noProof/>
          <w:webHidden/>
        </w:rPr>
        <w:t>11</w:t>
      </w:r>
      <w:r w:rsidRPr="003A4151">
        <w:rPr>
          <w:noProof/>
          <w:webHidden/>
        </w:rPr>
        <w:tab/>
      </w:r>
      <w:r w:rsidR="004879B3" w:rsidRPr="003A4151">
        <w:rPr>
          <w:noProof/>
          <w:webHidden/>
        </w:rPr>
        <w:t>5</w:t>
      </w:r>
    </w:p>
    <w:p w14:paraId="5CD355A5" w14:textId="77777777" w:rsidR="00B64997" w:rsidRPr="003A4151" w:rsidRDefault="00B64997">
      <w:pPr>
        <w:pStyle w:val="TOC2"/>
        <w:rPr>
          <w:rFonts w:ascii="Calibri" w:hAnsi="Calibri" w:cs="Arial"/>
          <w:noProof/>
          <w:sz w:val="22"/>
          <w:szCs w:val="22"/>
          <w:lang w:val="en-US" w:eastAsia="en-US"/>
        </w:rPr>
      </w:pPr>
      <w:r w:rsidRPr="003A4151">
        <w:rPr>
          <w:noProof/>
        </w:rPr>
        <w:tab/>
      </w:r>
      <w:r w:rsidRPr="003A4151">
        <w:rPr>
          <w:noProof/>
        </w:rPr>
        <w:tab/>
        <w:t>A.</w:t>
      </w:r>
      <w:r w:rsidRPr="003A4151">
        <w:rPr>
          <w:rFonts w:ascii="Calibri" w:hAnsi="Calibri" w:cs="Arial"/>
          <w:noProof/>
          <w:sz w:val="22"/>
          <w:szCs w:val="22"/>
          <w:lang w:val="en-US" w:eastAsia="en-US"/>
        </w:rPr>
        <w:tab/>
      </w:r>
      <w:r w:rsidRPr="003A4151">
        <w:rPr>
          <w:noProof/>
          <w:lang w:eastAsia="en-US"/>
        </w:rPr>
        <w:t>Adoption</w:t>
      </w:r>
      <w:r w:rsidR="00FD5936" w:rsidRPr="003A4151">
        <w:rPr>
          <w:noProof/>
        </w:rPr>
        <w:t xml:space="preserve"> of the agenda</w:t>
      </w:r>
      <w:r w:rsidRPr="003A4151">
        <w:rPr>
          <w:noProof/>
          <w:webHidden/>
        </w:rPr>
        <w:tab/>
      </w:r>
      <w:r w:rsidR="00FD5936" w:rsidRPr="003A4151">
        <w:rPr>
          <w:noProof/>
          <w:webHidden/>
        </w:rPr>
        <w:tab/>
      </w:r>
      <w:r w:rsidR="004879B3" w:rsidRPr="003A4151">
        <w:rPr>
          <w:noProof/>
          <w:webHidden/>
        </w:rPr>
        <w:t>4</w:t>
      </w:r>
      <w:r w:rsidR="00E60E54" w:rsidRPr="003A4151">
        <w:rPr>
          <w:noProof/>
          <w:webHidden/>
        </w:rPr>
        <w:t>–</w:t>
      </w:r>
      <w:r w:rsidR="00663F14" w:rsidRPr="003A4151">
        <w:rPr>
          <w:noProof/>
          <w:webHidden/>
        </w:rPr>
        <w:t>7</w:t>
      </w:r>
      <w:r w:rsidR="00FD5936" w:rsidRPr="003A4151">
        <w:rPr>
          <w:noProof/>
          <w:webHidden/>
        </w:rPr>
        <w:tab/>
      </w:r>
      <w:r w:rsidR="004879B3" w:rsidRPr="003A4151">
        <w:rPr>
          <w:noProof/>
          <w:webHidden/>
        </w:rPr>
        <w:t>5</w:t>
      </w:r>
    </w:p>
    <w:p w14:paraId="32897C80" w14:textId="77777777" w:rsidR="00B64997" w:rsidRPr="003A4151" w:rsidRDefault="00B64997">
      <w:pPr>
        <w:pStyle w:val="TOC2"/>
        <w:rPr>
          <w:rFonts w:ascii="Calibri" w:hAnsi="Calibri" w:cs="Arial"/>
          <w:noProof/>
          <w:sz w:val="22"/>
          <w:szCs w:val="22"/>
          <w:lang w:val="en-US" w:eastAsia="en-US"/>
        </w:rPr>
      </w:pPr>
      <w:r w:rsidRPr="003A4151">
        <w:rPr>
          <w:noProof/>
        </w:rPr>
        <w:tab/>
      </w:r>
      <w:r w:rsidRPr="003A4151">
        <w:rPr>
          <w:noProof/>
        </w:rPr>
        <w:tab/>
        <w:t>B.</w:t>
      </w:r>
      <w:r w:rsidRPr="003A4151">
        <w:rPr>
          <w:rFonts w:ascii="Calibri" w:hAnsi="Calibri" w:cs="Arial"/>
          <w:noProof/>
          <w:sz w:val="22"/>
          <w:szCs w:val="22"/>
          <w:lang w:val="en-US" w:eastAsia="en-US"/>
        </w:rPr>
        <w:tab/>
      </w:r>
      <w:r w:rsidRPr="003A4151">
        <w:rPr>
          <w:noProof/>
        </w:rPr>
        <w:t>Organization of the work of the session</w:t>
      </w:r>
      <w:r w:rsidRPr="003A4151">
        <w:rPr>
          <w:noProof/>
          <w:webHidden/>
        </w:rPr>
        <w:tab/>
      </w:r>
      <w:r w:rsidR="00FD5936" w:rsidRPr="003A4151">
        <w:rPr>
          <w:noProof/>
          <w:webHidden/>
        </w:rPr>
        <w:tab/>
      </w:r>
      <w:r w:rsidR="004879B3" w:rsidRPr="003A4151">
        <w:rPr>
          <w:noProof/>
          <w:webHidden/>
        </w:rPr>
        <w:t>8</w:t>
      </w:r>
      <w:r w:rsidR="00FD5936" w:rsidRPr="003A4151">
        <w:rPr>
          <w:noProof/>
          <w:webHidden/>
        </w:rPr>
        <w:tab/>
      </w:r>
      <w:r w:rsidR="004879B3" w:rsidRPr="003A4151">
        <w:rPr>
          <w:noProof/>
          <w:webHidden/>
        </w:rPr>
        <w:t>7</w:t>
      </w:r>
    </w:p>
    <w:p w14:paraId="5F7A0102" w14:textId="77777777" w:rsidR="00B64997" w:rsidRPr="003A4151" w:rsidRDefault="00B64997">
      <w:pPr>
        <w:pStyle w:val="TOC2"/>
        <w:rPr>
          <w:rFonts w:ascii="Calibri" w:hAnsi="Calibri" w:cs="Arial"/>
          <w:noProof/>
          <w:sz w:val="22"/>
          <w:szCs w:val="22"/>
          <w:lang w:val="en-US" w:eastAsia="en-US"/>
        </w:rPr>
      </w:pPr>
      <w:r w:rsidRPr="003A4151">
        <w:rPr>
          <w:noProof/>
        </w:rPr>
        <w:tab/>
      </w:r>
      <w:r w:rsidRPr="003A4151">
        <w:rPr>
          <w:noProof/>
        </w:rPr>
        <w:tab/>
        <w:t>C.</w:t>
      </w:r>
      <w:r w:rsidRPr="003A4151">
        <w:rPr>
          <w:rFonts w:ascii="Calibri" w:hAnsi="Calibri" w:cs="Arial"/>
          <w:noProof/>
          <w:sz w:val="22"/>
          <w:szCs w:val="22"/>
          <w:lang w:val="en-US" w:eastAsia="en-US"/>
        </w:rPr>
        <w:tab/>
      </w:r>
      <w:r w:rsidRPr="003A4151">
        <w:rPr>
          <w:noProof/>
          <w:lang w:eastAsia="en-US"/>
        </w:rPr>
        <w:t>Election of officers other than the Chair</w:t>
      </w:r>
      <w:r w:rsidRPr="003A4151">
        <w:rPr>
          <w:noProof/>
          <w:webHidden/>
        </w:rPr>
        <w:tab/>
      </w:r>
      <w:r w:rsidR="00FD5936" w:rsidRPr="003A4151">
        <w:rPr>
          <w:noProof/>
          <w:webHidden/>
        </w:rPr>
        <w:tab/>
      </w:r>
      <w:r w:rsidR="004879B3" w:rsidRPr="003A4151">
        <w:rPr>
          <w:noProof/>
          <w:webHidden/>
        </w:rPr>
        <w:t>9</w:t>
      </w:r>
      <w:r w:rsidR="00E60E54" w:rsidRPr="003A4151">
        <w:rPr>
          <w:noProof/>
          <w:webHidden/>
        </w:rPr>
        <w:t>–</w:t>
      </w:r>
      <w:r w:rsidR="004879B3" w:rsidRPr="003A4151">
        <w:rPr>
          <w:noProof/>
          <w:webHidden/>
        </w:rPr>
        <w:t>10</w:t>
      </w:r>
      <w:r w:rsidR="00FD5936" w:rsidRPr="003A4151">
        <w:rPr>
          <w:noProof/>
          <w:webHidden/>
        </w:rPr>
        <w:tab/>
      </w:r>
      <w:r w:rsidR="004879B3" w:rsidRPr="003A4151">
        <w:rPr>
          <w:noProof/>
          <w:webHidden/>
        </w:rPr>
        <w:t>7</w:t>
      </w:r>
    </w:p>
    <w:p w14:paraId="668580A4" w14:textId="77777777" w:rsidR="00B64997" w:rsidRPr="003A4151" w:rsidRDefault="00B64997">
      <w:pPr>
        <w:pStyle w:val="TOC2"/>
        <w:rPr>
          <w:rFonts w:ascii="Calibri" w:hAnsi="Calibri" w:cs="Arial"/>
          <w:noProof/>
          <w:sz w:val="22"/>
          <w:szCs w:val="22"/>
          <w:lang w:val="en-US" w:eastAsia="en-US"/>
        </w:rPr>
      </w:pPr>
      <w:r w:rsidRPr="003A4151">
        <w:rPr>
          <w:noProof/>
        </w:rPr>
        <w:tab/>
      </w:r>
      <w:r w:rsidRPr="003A4151">
        <w:rPr>
          <w:noProof/>
        </w:rPr>
        <w:tab/>
        <w:t>D.</w:t>
      </w:r>
      <w:r w:rsidRPr="003A4151">
        <w:rPr>
          <w:rFonts w:ascii="Calibri" w:hAnsi="Calibri" w:cs="Arial"/>
          <w:noProof/>
          <w:sz w:val="22"/>
          <w:szCs w:val="22"/>
          <w:lang w:val="en-US" w:eastAsia="en-US"/>
        </w:rPr>
        <w:tab/>
      </w:r>
      <w:r w:rsidRPr="003A4151">
        <w:rPr>
          <w:noProof/>
          <w:lang w:eastAsia="en-US"/>
        </w:rPr>
        <w:t>Election of replacement officers</w:t>
      </w:r>
      <w:r w:rsidRPr="003A4151">
        <w:rPr>
          <w:noProof/>
          <w:webHidden/>
        </w:rPr>
        <w:tab/>
      </w:r>
      <w:r w:rsidR="00FD5936" w:rsidRPr="003A4151">
        <w:rPr>
          <w:noProof/>
          <w:webHidden/>
        </w:rPr>
        <w:tab/>
      </w:r>
      <w:r w:rsidR="004879B3" w:rsidRPr="003A4151">
        <w:rPr>
          <w:noProof/>
          <w:webHidden/>
        </w:rPr>
        <w:t>11</w:t>
      </w:r>
      <w:r w:rsidR="00FD5936" w:rsidRPr="003A4151">
        <w:rPr>
          <w:noProof/>
          <w:webHidden/>
        </w:rPr>
        <w:tab/>
      </w:r>
      <w:r w:rsidR="004879B3" w:rsidRPr="003A4151">
        <w:rPr>
          <w:noProof/>
          <w:webHidden/>
        </w:rPr>
        <w:t>8</w:t>
      </w:r>
    </w:p>
    <w:p w14:paraId="2AA50865" w14:textId="77777777" w:rsidR="00B64997" w:rsidRPr="003A4151" w:rsidRDefault="00B64997" w:rsidP="00F42C70">
      <w:pPr>
        <w:pStyle w:val="TOC1"/>
        <w:ind w:left="1134" w:hanging="1134"/>
        <w:rPr>
          <w:rFonts w:ascii="Calibri" w:hAnsi="Calibri" w:cs="Arial"/>
          <w:noProof/>
          <w:sz w:val="22"/>
          <w:szCs w:val="22"/>
          <w:lang w:val="en-US" w:eastAsia="en-US"/>
        </w:rPr>
      </w:pPr>
      <w:r w:rsidRPr="003A4151">
        <w:rPr>
          <w:noProof/>
          <w:lang w:eastAsia="en-US"/>
        </w:rPr>
        <w:tab/>
        <w:t>III.</w:t>
      </w:r>
      <w:r w:rsidRPr="003A4151">
        <w:rPr>
          <w:rFonts w:ascii="Calibri" w:hAnsi="Calibri" w:cs="Arial"/>
          <w:noProof/>
          <w:sz w:val="22"/>
          <w:szCs w:val="22"/>
          <w:lang w:val="en-US" w:eastAsia="en-US"/>
        </w:rPr>
        <w:tab/>
      </w:r>
      <w:r w:rsidRPr="003A4151">
        <w:rPr>
          <w:noProof/>
        </w:rPr>
        <w:t xml:space="preserve">Nairobi work programme on impacts, vulnerability and adaptation to </w:t>
      </w:r>
      <w:r w:rsidR="00F42C70">
        <w:rPr>
          <w:noProof/>
        </w:rPr>
        <w:br/>
      </w:r>
      <w:r w:rsidRPr="003A4151">
        <w:rPr>
          <w:noProof/>
        </w:rPr>
        <w:t>climate change</w:t>
      </w:r>
      <w:r w:rsidRPr="003A4151">
        <w:rPr>
          <w:noProof/>
        </w:rPr>
        <w:br/>
      </w:r>
      <w:r w:rsidRPr="003A4151">
        <w:rPr>
          <w:noProof/>
          <w:lang w:eastAsia="en-US"/>
        </w:rPr>
        <w:t>(Agenda item 3)</w:t>
      </w:r>
      <w:r w:rsidRPr="003A4151">
        <w:rPr>
          <w:noProof/>
          <w:webHidden/>
        </w:rPr>
        <w:tab/>
      </w:r>
      <w:r w:rsidR="00FD5936" w:rsidRPr="003A4151">
        <w:rPr>
          <w:noProof/>
          <w:webHidden/>
        </w:rPr>
        <w:tab/>
      </w:r>
      <w:r w:rsidR="004879B3" w:rsidRPr="003A4151">
        <w:rPr>
          <w:noProof/>
          <w:webHidden/>
        </w:rPr>
        <w:t>12</w:t>
      </w:r>
      <w:r w:rsidR="00E60E54" w:rsidRPr="003A4151">
        <w:rPr>
          <w:noProof/>
          <w:webHidden/>
        </w:rPr>
        <w:t>–</w:t>
      </w:r>
      <w:r w:rsidR="004879B3" w:rsidRPr="003A4151">
        <w:rPr>
          <w:noProof/>
          <w:webHidden/>
        </w:rPr>
        <w:t>28</w:t>
      </w:r>
      <w:r w:rsidR="00FD5936" w:rsidRPr="003A4151">
        <w:rPr>
          <w:noProof/>
          <w:webHidden/>
        </w:rPr>
        <w:tab/>
      </w:r>
      <w:r w:rsidR="004879B3" w:rsidRPr="003A4151">
        <w:rPr>
          <w:noProof/>
          <w:webHidden/>
        </w:rPr>
        <w:t>8</w:t>
      </w:r>
    </w:p>
    <w:p w14:paraId="183FC4FD" w14:textId="77777777" w:rsidR="00B64997" w:rsidRPr="003A4151" w:rsidRDefault="00B64997" w:rsidP="000B0E4D">
      <w:pPr>
        <w:pStyle w:val="TOC1"/>
        <w:ind w:left="1134" w:hanging="1134"/>
        <w:rPr>
          <w:rFonts w:ascii="Calibri" w:hAnsi="Calibri" w:cs="Arial"/>
          <w:noProof/>
          <w:sz w:val="22"/>
          <w:szCs w:val="22"/>
          <w:lang w:val="en-US" w:eastAsia="en-US"/>
        </w:rPr>
      </w:pPr>
      <w:r w:rsidRPr="003A4151">
        <w:rPr>
          <w:noProof/>
          <w:lang w:eastAsia="en-US"/>
        </w:rPr>
        <w:tab/>
        <w:t>IV.</w:t>
      </w:r>
      <w:r w:rsidR="000B0E4D">
        <w:rPr>
          <w:rFonts w:ascii="Calibri" w:hAnsi="Calibri" w:cs="Arial"/>
          <w:noProof/>
          <w:sz w:val="22"/>
          <w:szCs w:val="22"/>
          <w:lang w:val="en-US" w:eastAsia="en-US"/>
        </w:rPr>
        <w:tab/>
      </w:r>
      <w:r w:rsidRPr="003A4151">
        <w:rPr>
          <w:noProof/>
        </w:rPr>
        <w:t xml:space="preserve">Development and transfer of technologies and implementation </w:t>
      </w:r>
      <w:r w:rsidRPr="003A4151">
        <w:rPr>
          <w:noProof/>
        </w:rPr>
        <w:br/>
        <w:t xml:space="preserve">of the Technology Mechanism </w:t>
      </w:r>
      <w:r w:rsidRPr="003A4151">
        <w:rPr>
          <w:noProof/>
        </w:rPr>
        <w:br/>
      </w:r>
      <w:r w:rsidRPr="003A4151">
        <w:rPr>
          <w:noProof/>
          <w:lang w:eastAsia="en-US"/>
        </w:rPr>
        <w:t>(Agenda item 4)</w:t>
      </w:r>
      <w:r w:rsidRPr="003A4151">
        <w:rPr>
          <w:noProof/>
          <w:webHidden/>
        </w:rPr>
        <w:tab/>
      </w:r>
      <w:r w:rsidR="00FD5936" w:rsidRPr="003A4151">
        <w:rPr>
          <w:noProof/>
          <w:webHidden/>
        </w:rPr>
        <w:tab/>
      </w:r>
      <w:r w:rsidR="004879B3" w:rsidRPr="003A4151">
        <w:rPr>
          <w:noProof/>
          <w:webHidden/>
        </w:rPr>
        <w:t>29</w:t>
      </w:r>
      <w:r w:rsidR="00E60E54" w:rsidRPr="003A4151">
        <w:rPr>
          <w:noProof/>
          <w:webHidden/>
        </w:rPr>
        <w:t>–</w:t>
      </w:r>
      <w:r w:rsidR="004879B3" w:rsidRPr="003A4151">
        <w:rPr>
          <w:noProof/>
          <w:webHidden/>
        </w:rPr>
        <w:t>44</w:t>
      </w:r>
      <w:r w:rsidR="00FD5936" w:rsidRPr="003A4151">
        <w:rPr>
          <w:noProof/>
          <w:webHidden/>
        </w:rPr>
        <w:tab/>
      </w:r>
      <w:r w:rsidR="004879B3" w:rsidRPr="003A4151">
        <w:rPr>
          <w:noProof/>
          <w:webHidden/>
        </w:rPr>
        <w:t>1</w:t>
      </w:r>
      <w:r w:rsidR="00D842A9">
        <w:rPr>
          <w:noProof/>
          <w:webHidden/>
        </w:rPr>
        <w:t>1</w:t>
      </w:r>
    </w:p>
    <w:p w14:paraId="6174DD86" w14:textId="77777777" w:rsidR="00B64997" w:rsidRPr="003A4151" w:rsidRDefault="00B64997">
      <w:pPr>
        <w:pStyle w:val="TOC2"/>
        <w:rPr>
          <w:rFonts w:ascii="Calibri" w:hAnsi="Calibri" w:cs="Arial"/>
          <w:noProof/>
          <w:sz w:val="22"/>
          <w:szCs w:val="22"/>
          <w:lang w:val="en-US" w:eastAsia="en-US"/>
        </w:rPr>
      </w:pPr>
      <w:r w:rsidRPr="003A4151">
        <w:rPr>
          <w:noProof/>
          <w:lang w:eastAsia="en-US"/>
        </w:rPr>
        <w:tab/>
      </w:r>
      <w:r w:rsidRPr="003A4151">
        <w:rPr>
          <w:noProof/>
          <w:lang w:eastAsia="en-US"/>
        </w:rPr>
        <w:tab/>
        <w:t>A.</w:t>
      </w:r>
      <w:r w:rsidRPr="003A4151">
        <w:rPr>
          <w:rFonts w:ascii="Calibri" w:hAnsi="Calibri" w:cs="Arial"/>
          <w:noProof/>
          <w:sz w:val="22"/>
          <w:szCs w:val="22"/>
          <w:lang w:val="en-US" w:eastAsia="en-US"/>
        </w:rPr>
        <w:tab/>
      </w:r>
      <w:r w:rsidRPr="003A4151">
        <w:rPr>
          <w:noProof/>
          <w:lang w:eastAsia="en-US"/>
        </w:rPr>
        <w:t xml:space="preserve">Joint </w:t>
      </w:r>
      <w:r w:rsidRPr="003A4151">
        <w:rPr>
          <w:noProof/>
        </w:rPr>
        <w:t>annual</w:t>
      </w:r>
      <w:r w:rsidRPr="003A4151">
        <w:rPr>
          <w:noProof/>
          <w:lang w:eastAsia="en-US"/>
        </w:rPr>
        <w:t xml:space="preserve"> report of the Technology </w:t>
      </w:r>
      <w:r w:rsidR="00DB07BE">
        <w:rPr>
          <w:noProof/>
          <w:lang w:eastAsia="en-US"/>
        </w:rPr>
        <w:t xml:space="preserve">Executive Committee and the </w:t>
      </w:r>
      <w:r w:rsidR="00DB07BE">
        <w:rPr>
          <w:noProof/>
          <w:lang w:eastAsia="en-US"/>
        </w:rPr>
        <w:br/>
      </w:r>
      <w:r w:rsidR="00DB07BE">
        <w:rPr>
          <w:noProof/>
          <w:lang w:eastAsia="en-US"/>
        </w:rPr>
        <w:tab/>
      </w:r>
      <w:r w:rsidR="00DB07BE">
        <w:rPr>
          <w:noProof/>
          <w:lang w:eastAsia="en-US"/>
        </w:rPr>
        <w:tab/>
      </w:r>
      <w:r w:rsidR="00DB07BE">
        <w:rPr>
          <w:noProof/>
          <w:lang w:eastAsia="en-US"/>
        </w:rPr>
        <w:tab/>
      </w:r>
      <w:r w:rsidRPr="003A4151">
        <w:rPr>
          <w:noProof/>
          <w:lang w:eastAsia="en-US"/>
        </w:rPr>
        <w:t>Climate Technology Centre and Network for 2013</w:t>
      </w:r>
      <w:r w:rsidRPr="003A4151">
        <w:rPr>
          <w:noProof/>
          <w:lang w:eastAsia="en-US"/>
        </w:rPr>
        <w:tab/>
      </w:r>
      <w:r w:rsidRPr="003A4151">
        <w:rPr>
          <w:noProof/>
          <w:lang w:eastAsia="en-US"/>
        </w:rPr>
        <w:tab/>
      </w:r>
      <w:r w:rsidR="004879B3" w:rsidRPr="003A4151">
        <w:rPr>
          <w:noProof/>
          <w:lang w:eastAsia="en-US"/>
        </w:rPr>
        <w:t>29</w:t>
      </w:r>
      <w:r w:rsidR="00E60E54" w:rsidRPr="003A4151">
        <w:rPr>
          <w:noProof/>
          <w:lang w:eastAsia="en-US"/>
        </w:rPr>
        <w:t>–</w:t>
      </w:r>
      <w:r w:rsidR="004879B3" w:rsidRPr="003A4151">
        <w:rPr>
          <w:noProof/>
          <w:lang w:eastAsia="en-US"/>
        </w:rPr>
        <w:t>33</w:t>
      </w:r>
      <w:r w:rsidR="00FD5936" w:rsidRPr="003A4151">
        <w:rPr>
          <w:noProof/>
          <w:lang w:eastAsia="en-US"/>
        </w:rPr>
        <w:tab/>
      </w:r>
      <w:r w:rsidR="004879B3" w:rsidRPr="003A4151">
        <w:rPr>
          <w:noProof/>
          <w:webHidden/>
        </w:rPr>
        <w:t>1</w:t>
      </w:r>
      <w:r w:rsidR="00D842A9">
        <w:rPr>
          <w:noProof/>
          <w:webHidden/>
        </w:rPr>
        <w:t>1</w:t>
      </w:r>
    </w:p>
    <w:p w14:paraId="5B633FAF" w14:textId="77777777" w:rsidR="00B64997" w:rsidRPr="003A4151" w:rsidRDefault="00B64997">
      <w:pPr>
        <w:pStyle w:val="TOC2"/>
        <w:rPr>
          <w:rFonts w:ascii="Calibri" w:hAnsi="Calibri" w:cs="Arial"/>
          <w:noProof/>
          <w:sz w:val="22"/>
          <w:szCs w:val="22"/>
          <w:lang w:val="en-US" w:eastAsia="en-US"/>
        </w:rPr>
      </w:pPr>
      <w:r w:rsidRPr="003A4151">
        <w:rPr>
          <w:noProof/>
          <w:lang w:eastAsia="en-US"/>
        </w:rPr>
        <w:tab/>
      </w:r>
      <w:r w:rsidRPr="003A4151">
        <w:rPr>
          <w:noProof/>
          <w:lang w:eastAsia="en-US"/>
        </w:rPr>
        <w:tab/>
        <w:t>B.</w:t>
      </w:r>
      <w:r w:rsidRPr="003A4151">
        <w:rPr>
          <w:rFonts w:ascii="Calibri" w:hAnsi="Calibri" w:cs="Arial"/>
          <w:noProof/>
          <w:sz w:val="22"/>
          <w:szCs w:val="22"/>
          <w:lang w:val="en-US" w:eastAsia="en-US"/>
        </w:rPr>
        <w:tab/>
      </w:r>
      <w:r w:rsidRPr="003A4151">
        <w:rPr>
          <w:noProof/>
          <w:lang w:eastAsia="en-US"/>
        </w:rPr>
        <w:t xml:space="preserve">Third </w:t>
      </w:r>
      <w:r w:rsidRPr="003A4151">
        <w:rPr>
          <w:noProof/>
        </w:rPr>
        <w:t>synthesis</w:t>
      </w:r>
      <w:r w:rsidRPr="003A4151">
        <w:rPr>
          <w:noProof/>
          <w:lang w:eastAsia="en-US"/>
        </w:rPr>
        <w:t xml:space="preserve"> report on technology needs identified by Parties </w:t>
      </w:r>
      <w:r w:rsidRPr="003A4151">
        <w:rPr>
          <w:noProof/>
          <w:lang w:eastAsia="en-US"/>
        </w:rPr>
        <w:br/>
      </w:r>
      <w:r w:rsidRPr="003A4151">
        <w:rPr>
          <w:noProof/>
          <w:lang w:eastAsia="en-US"/>
        </w:rPr>
        <w:tab/>
      </w:r>
      <w:r w:rsidRPr="003A4151">
        <w:rPr>
          <w:noProof/>
          <w:lang w:eastAsia="en-US"/>
        </w:rPr>
        <w:tab/>
      </w:r>
      <w:r w:rsidRPr="003A4151">
        <w:rPr>
          <w:noProof/>
          <w:lang w:eastAsia="en-US"/>
        </w:rPr>
        <w:tab/>
        <w:t>not included in Annex I to the Convention</w:t>
      </w:r>
      <w:r w:rsidR="00FD5936" w:rsidRPr="003A4151">
        <w:rPr>
          <w:noProof/>
          <w:lang w:eastAsia="en-US"/>
        </w:rPr>
        <w:tab/>
      </w:r>
      <w:r w:rsidR="00FD5936" w:rsidRPr="003A4151">
        <w:rPr>
          <w:noProof/>
          <w:lang w:eastAsia="en-US"/>
        </w:rPr>
        <w:tab/>
      </w:r>
      <w:r w:rsidR="004879B3" w:rsidRPr="003A4151">
        <w:rPr>
          <w:noProof/>
          <w:lang w:eastAsia="en-US"/>
        </w:rPr>
        <w:t>34</w:t>
      </w:r>
      <w:r w:rsidR="00E60E54" w:rsidRPr="003A4151">
        <w:rPr>
          <w:noProof/>
          <w:lang w:eastAsia="en-US"/>
        </w:rPr>
        <w:t>–</w:t>
      </w:r>
      <w:r w:rsidR="004879B3" w:rsidRPr="003A4151">
        <w:rPr>
          <w:noProof/>
          <w:lang w:eastAsia="en-US"/>
        </w:rPr>
        <w:t>44</w:t>
      </w:r>
      <w:r w:rsidRPr="003A4151">
        <w:rPr>
          <w:noProof/>
          <w:webHidden/>
        </w:rPr>
        <w:tab/>
      </w:r>
      <w:r w:rsidR="004879B3" w:rsidRPr="003A4151">
        <w:rPr>
          <w:noProof/>
          <w:webHidden/>
        </w:rPr>
        <w:t>11</w:t>
      </w:r>
    </w:p>
    <w:p w14:paraId="098F0CE5" w14:textId="77777777" w:rsidR="00B64997" w:rsidRPr="003A4151" w:rsidRDefault="00B64997" w:rsidP="00F42C70">
      <w:pPr>
        <w:pStyle w:val="TOC1"/>
        <w:ind w:left="1134" w:hanging="1134"/>
        <w:rPr>
          <w:rFonts w:ascii="Calibri" w:hAnsi="Calibri" w:cs="Arial"/>
          <w:noProof/>
          <w:sz w:val="22"/>
          <w:szCs w:val="22"/>
          <w:lang w:val="en-US" w:eastAsia="en-US"/>
        </w:rPr>
      </w:pPr>
      <w:r w:rsidRPr="003A4151">
        <w:rPr>
          <w:noProof/>
        </w:rPr>
        <w:tab/>
        <w:t>V.</w:t>
      </w:r>
      <w:r w:rsidRPr="003A4151">
        <w:rPr>
          <w:rFonts w:ascii="Calibri" w:hAnsi="Calibri" w:cs="Arial"/>
          <w:noProof/>
          <w:sz w:val="22"/>
          <w:szCs w:val="22"/>
          <w:lang w:val="en-US" w:eastAsia="en-US"/>
        </w:rPr>
        <w:tab/>
      </w:r>
      <w:r w:rsidRPr="003A4151">
        <w:rPr>
          <w:noProof/>
        </w:rPr>
        <w:t xml:space="preserve">Methodological guidance for activities relating to reducing emissions </w:t>
      </w:r>
      <w:r w:rsidR="00F42C70">
        <w:rPr>
          <w:noProof/>
        </w:rPr>
        <w:br/>
        <w:t xml:space="preserve">from </w:t>
      </w:r>
      <w:r w:rsidRPr="003A4151">
        <w:rPr>
          <w:noProof/>
        </w:rPr>
        <w:t>deforestation and forest degradation a</w:t>
      </w:r>
      <w:r w:rsidR="00F42C70">
        <w:rPr>
          <w:noProof/>
        </w:rPr>
        <w:t xml:space="preserve">nd the role of conservation, </w:t>
      </w:r>
      <w:r w:rsidR="00F42C70">
        <w:rPr>
          <w:noProof/>
        </w:rPr>
        <w:br/>
      </w:r>
      <w:r w:rsidRPr="003A4151">
        <w:rPr>
          <w:noProof/>
        </w:rPr>
        <w:t xml:space="preserve">sustainable management of forests and enhancement of forest carbon </w:t>
      </w:r>
      <w:r w:rsidR="00F42C70">
        <w:rPr>
          <w:noProof/>
        </w:rPr>
        <w:br/>
        <w:t xml:space="preserve">stocks </w:t>
      </w:r>
      <w:r w:rsidRPr="003A4151">
        <w:rPr>
          <w:noProof/>
        </w:rPr>
        <w:t>in developing countries</w:t>
      </w:r>
      <w:r w:rsidR="00F42C70">
        <w:rPr>
          <w:noProof/>
          <w:lang w:eastAsia="en-US"/>
        </w:rPr>
        <w:t xml:space="preserve"> </w:t>
      </w:r>
      <w:r w:rsidR="00F42C70">
        <w:rPr>
          <w:noProof/>
          <w:lang w:eastAsia="en-US"/>
        </w:rPr>
        <w:br/>
      </w:r>
      <w:r w:rsidRPr="003A4151">
        <w:rPr>
          <w:noProof/>
        </w:rPr>
        <w:t>(Agenda item 5)</w:t>
      </w:r>
      <w:r w:rsidRPr="003A4151">
        <w:rPr>
          <w:noProof/>
          <w:webHidden/>
        </w:rPr>
        <w:tab/>
      </w:r>
      <w:r w:rsidR="00FD5936" w:rsidRPr="003A4151">
        <w:rPr>
          <w:noProof/>
          <w:webHidden/>
        </w:rPr>
        <w:tab/>
      </w:r>
      <w:r w:rsidR="004879B3" w:rsidRPr="003A4151">
        <w:rPr>
          <w:noProof/>
          <w:webHidden/>
        </w:rPr>
        <w:t>45</w:t>
      </w:r>
      <w:r w:rsidR="00E60E54" w:rsidRPr="003A4151">
        <w:rPr>
          <w:noProof/>
          <w:webHidden/>
        </w:rPr>
        <w:t>–</w:t>
      </w:r>
      <w:r w:rsidR="004879B3" w:rsidRPr="003A4151">
        <w:rPr>
          <w:noProof/>
          <w:webHidden/>
        </w:rPr>
        <w:t>52</w:t>
      </w:r>
      <w:r w:rsidR="00FD5936" w:rsidRPr="003A4151">
        <w:rPr>
          <w:noProof/>
          <w:webHidden/>
        </w:rPr>
        <w:tab/>
      </w:r>
      <w:r w:rsidR="004879B3" w:rsidRPr="003A4151">
        <w:rPr>
          <w:noProof/>
          <w:webHidden/>
        </w:rPr>
        <w:t>1</w:t>
      </w:r>
      <w:r w:rsidR="00D842A9">
        <w:rPr>
          <w:noProof/>
          <w:webHidden/>
        </w:rPr>
        <w:t>3</w:t>
      </w:r>
    </w:p>
    <w:p w14:paraId="4FEE6B62" w14:textId="77777777" w:rsidR="002C63CA" w:rsidRPr="003A4151" w:rsidRDefault="00EE5800" w:rsidP="00F42C70">
      <w:pPr>
        <w:pStyle w:val="TOC1"/>
        <w:rPr>
          <w:noProof/>
        </w:rPr>
      </w:pPr>
      <w:r w:rsidRPr="003A4151">
        <w:rPr>
          <w:noProof/>
          <w:lang w:eastAsia="en-US"/>
        </w:rPr>
        <w:tab/>
      </w:r>
      <w:r w:rsidR="00B64997" w:rsidRPr="003A4151">
        <w:rPr>
          <w:noProof/>
          <w:lang w:eastAsia="en-US"/>
        </w:rPr>
        <w:t>VI.</w:t>
      </w:r>
      <w:r w:rsidR="00B64997" w:rsidRPr="003A4151">
        <w:rPr>
          <w:rFonts w:ascii="Calibri" w:hAnsi="Calibri" w:cs="Arial"/>
          <w:noProof/>
          <w:sz w:val="22"/>
          <w:szCs w:val="22"/>
          <w:lang w:val="en-US" w:eastAsia="en-US"/>
        </w:rPr>
        <w:tab/>
      </w:r>
      <w:r w:rsidR="00B64997" w:rsidRPr="003A4151">
        <w:rPr>
          <w:noProof/>
        </w:rPr>
        <w:t xml:space="preserve">Research and systematic observation </w:t>
      </w:r>
      <w:r w:rsidR="00B64997" w:rsidRPr="003A4151">
        <w:rPr>
          <w:noProof/>
        </w:rPr>
        <w:br/>
      </w:r>
      <w:r w:rsidR="00B64997" w:rsidRPr="003A4151">
        <w:rPr>
          <w:noProof/>
        </w:rPr>
        <w:tab/>
      </w:r>
      <w:r w:rsidR="00B64997" w:rsidRPr="003A4151">
        <w:rPr>
          <w:noProof/>
        </w:rPr>
        <w:tab/>
      </w:r>
      <w:r w:rsidR="00B64997" w:rsidRPr="003A4151">
        <w:rPr>
          <w:noProof/>
          <w:lang w:eastAsia="en-US"/>
        </w:rPr>
        <w:t>(Agenda item 6)</w:t>
      </w:r>
      <w:r w:rsidR="00B64997" w:rsidRPr="003A4151">
        <w:rPr>
          <w:noProof/>
          <w:webHidden/>
        </w:rPr>
        <w:tab/>
      </w:r>
      <w:r w:rsidR="00FD5936" w:rsidRPr="003A4151">
        <w:rPr>
          <w:noProof/>
          <w:webHidden/>
        </w:rPr>
        <w:tab/>
      </w:r>
      <w:r w:rsidR="004879B3" w:rsidRPr="003A4151">
        <w:rPr>
          <w:noProof/>
          <w:webHidden/>
        </w:rPr>
        <w:t>53</w:t>
      </w:r>
      <w:r w:rsidR="00E60E54" w:rsidRPr="003A4151">
        <w:rPr>
          <w:noProof/>
          <w:webHidden/>
        </w:rPr>
        <w:t>–</w:t>
      </w:r>
      <w:r w:rsidR="004879B3" w:rsidRPr="003A4151">
        <w:rPr>
          <w:noProof/>
          <w:webHidden/>
        </w:rPr>
        <w:t>68</w:t>
      </w:r>
      <w:r w:rsidR="00FD5936" w:rsidRPr="003A4151">
        <w:rPr>
          <w:noProof/>
          <w:webHidden/>
        </w:rPr>
        <w:tab/>
      </w:r>
      <w:r w:rsidR="004879B3" w:rsidRPr="003A4151">
        <w:rPr>
          <w:noProof/>
          <w:webHidden/>
        </w:rPr>
        <w:t>1</w:t>
      </w:r>
      <w:r w:rsidR="00D842A9">
        <w:rPr>
          <w:noProof/>
          <w:webHidden/>
        </w:rPr>
        <w:t>4</w:t>
      </w:r>
      <w:r w:rsidR="00B64997" w:rsidRPr="003A4151">
        <w:rPr>
          <w:noProof/>
          <w:lang w:eastAsia="en-US"/>
        </w:rPr>
        <w:tab/>
      </w:r>
    </w:p>
    <w:p w14:paraId="089A5F4E" w14:textId="77777777" w:rsidR="00B64997" w:rsidRPr="003A4151" w:rsidRDefault="002C63CA" w:rsidP="000A0AB5">
      <w:pPr>
        <w:pStyle w:val="TOC1"/>
        <w:ind w:left="567" w:hanging="567"/>
        <w:rPr>
          <w:rFonts w:ascii="Calibri" w:hAnsi="Calibri" w:cs="Arial"/>
          <w:noProof/>
          <w:sz w:val="22"/>
          <w:szCs w:val="22"/>
          <w:lang w:val="en-US" w:eastAsia="en-US"/>
        </w:rPr>
      </w:pPr>
      <w:r w:rsidRPr="003A4151">
        <w:rPr>
          <w:noProof/>
          <w:lang w:eastAsia="en-US"/>
        </w:rPr>
        <w:lastRenderedPageBreak/>
        <w:tab/>
      </w:r>
      <w:r w:rsidR="00B64997" w:rsidRPr="003A4151">
        <w:rPr>
          <w:noProof/>
          <w:lang w:eastAsia="en-US"/>
        </w:rPr>
        <w:t>VII.</w:t>
      </w:r>
      <w:r w:rsidR="00B64997" w:rsidRPr="003A4151">
        <w:rPr>
          <w:rFonts w:ascii="Calibri" w:hAnsi="Calibri" w:cs="Arial"/>
          <w:noProof/>
          <w:sz w:val="22"/>
          <w:szCs w:val="22"/>
          <w:lang w:val="en-US" w:eastAsia="en-US"/>
        </w:rPr>
        <w:tab/>
      </w:r>
      <w:r w:rsidR="00B64997" w:rsidRPr="003A4151">
        <w:rPr>
          <w:noProof/>
        </w:rPr>
        <w:t>The</w:t>
      </w:r>
      <w:r w:rsidR="00B64997" w:rsidRPr="003A4151">
        <w:rPr>
          <w:bCs/>
          <w:noProof/>
        </w:rPr>
        <w:t xml:space="preserve"> </w:t>
      </w:r>
      <w:r w:rsidR="00B64997" w:rsidRPr="003A4151">
        <w:rPr>
          <w:noProof/>
        </w:rPr>
        <w:t>2013</w:t>
      </w:r>
      <w:r w:rsidR="00B64997" w:rsidRPr="003A4151">
        <w:rPr>
          <w:bCs/>
          <w:noProof/>
        </w:rPr>
        <w:t>–</w:t>
      </w:r>
      <w:r w:rsidR="00B64997" w:rsidRPr="003A4151">
        <w:rPr>
          <w:noProof/>
        </w:rPr>
        <w:t>2015</w:t>
      </w:r>
      <w:r w:rsidR="00B64997" w:rsidRPr="003A4151">
        <w:rPr>
          <w:bCs/>
          <w:noProof/>
        </w:rPr>
        <w:t xml:space="preserve"> </w:t>
      </w:r>
      <w:r w:rsidR="00B64997" w:rsidRPr="003A4151">
        <w:rPr>
          <w:noProof/>
        </w:rPr>
        <w:t>review</w:t>
      </w:r>
      <w:r w:rsidR="001C32C4" w:rsidRPr="003A4151">
        <w:rPr>
          <w:noProof/>
        </w:rPr>
        <w:t xml:space="preserve"> </w:t>
      </w:r>
      <w:r w:rsidR="000A0AB5" w:rsidRPr="003A4151">
        <w:rPr>
          <w:noProof/>
        </w:rPr>
        <w:br/>
      </w:r>
      <w:r w:rsidR="000A0AB5" w:rsidRPr="003A4151">
        <w:rPr>
          <w:noProof/>
        </w:rPr>
        <w:tab/>
      </w:r>
      <w:r w:rsidR="000A0AB5" w:rsidRPr="003A4151">
        <w:rPr>
          <w:noProof/>
        </w:rPr>
        <w:tab/>
      </w:r>
      <w:r w:rsidR="00B64997" w:rsidRPr="003A4151">
        <w:rPr>
          <w:noProof/>
          <w:lang w:eastAsia="en-US"/>
        </w:rPr>
        <w:t>(Agenda item 7)</w:t>
      </w:r>
      <w:r w:rsidR="00B64997" w:rsidRPr="003A4151">
        <w:rPr>
          <w:noProof/>
          <w:webHidden/>
        </w:rPr>
        <w:tab/>
      </w:r>
      <w:r w:rsidR="00FD5936" w:rsidRPr="003A4151">
        <w:rPr>
          <w:noProof/>
          <w:webHidden/>
        </w:rPr>
        <w:tab/>
      </w:r>
      <w:r w:rsidR="004879B3" w:rsidRPr="003A4151">
        <w:rPr>
          <w:noProof/>
          <w:webHidden/>
        </w:rPr>
        <w:t>69</w:t>
      </w:r>
      <w:r w:rsidR="00E60E54" w:rsidRPr="003A4151">
        <w:rPr>
          <w:noProof/>
          <w:webHidden/>
        </w:rPr>
        <w:t>–</w:t>
      </w:r>
      <w:r w:rsidR="004879B3" w:rsidRPr="003A4151">
        <w:rPr>
          <w:noProof/>
          <w:webHidden/>
        </w:rPr>
        <w:t>80</w:t>
      </w:r>
      <w:r w:rsidR="00FD5936" w:rsidRPr="003A4151">
        <w:rPr>
          <w:noProof/>
          <w:webHidden/>
        </w:rPr>
        <w:tab/>
      </w:r>
      <w:r w:rsidR="004879B3" w:rsidRPr="003A4151">
        <w:rPr>
          <w:noProof/>
          <w:webHidden/>
        </w:rPr>
        <w:t>16</w:t>
      </w:r>
    </w:p>
    <w:p w14:paraId="2546D881" w14:textId="77777777" w:rsidR="00B64997" w:rsidRPr="003A4151" w:rsidRDefault="00B64997">
      <w:pPr>
        <w:pStyle w:val="TOC1"/>
        <w:rPr>
          <w:rFonts w:ascii="Calibri" w:hAnsi="Calibri" w:cs="Arial"/>
          <w:noProof/>
          <w:sz w:val="22"/>
          <w:szCs w:val="22"/>
          <w:lang w:val="en-US" w:eastAsia="en-US"/>
        </w:rPr>
      </w:pPr>
      <w:r w:rsidRPr="003A4151">
        <w:rPr>
          <w:noProof/>
        </w:rPr>
        <w:tab/>
        <w:t>VIII.</w:t>
      </w:r>
      <w:r w:rsidRPr="003A4151">
        <w:rPr>
          <w:rFonts w:ascii="Calibri" w:hAnsi="Calibri" w:cs="Arial"/>
          <w:noProof/>
          <w:sz w:val="22"/>
          <w:szCs w:val="22"/>
          <w:lang w:val="en-US" w:eastAsia="en-US"/>
        </w:rPr>
        <w:tab/>
      </w:r>
      <w:r w:rsidRPr="003A4151">
        <w:rPr>
          <w:noProof/>
        </w:rPr>
        <w:t>Issues relating to agriculture</w:t>
      </w:r>
      <w:r w:rsidR="001C32C4" w:rsidRPr="003A4151">
        <w:rPr>
          <w:noProof/>
        </w:rPr>
        <w:t xml:space="preserve"> </w:t>
      </w:r>
      <w:r w:rsidR="000A0AB5" w:rsidRPr="003A4151">
        <w:rPr>
          <w:noProof/>
        </w:rPr>
        <w:br/>
      </w:r>
      <w:r w:rsidR="000A0AB5" w:rsidRPr="003A4151">
        <w:rPr>
          <w:noProof/>
        </w:rPr>
        <w:tab/>
      </w:r>
      <w:r w:rsidR="000A0AB5" w:rsidRPr="003A4151">
        <w:rPr>
          <w:noProof/>
        </w:rPr>
        <w:tab/>
      </w:r>
      <w:r w:rsidRPr="003A4151">
        <w:rPr>
          <w:noProof/>
        </w:rPr>
        <w:t>(Agenda item 8)</w:t>
      </w:r>
      <w:r w:rsidRPr="003A4151">
        <w:rPr>
          <w:noProof/>
          <w:webHidden/>
        </w:rPr>
        <w:tab/>
      </w:r>
      <w:r w:rsidR="00FD5936" w:rsidRPr="003A4151">
        <w:rPr>
          <w:noProof/>
          <w:webHidden/>
        </w:rPr>
        <w:tab/>
      </w:r>
      <w:r w:rsidR="002C63CA" w:rsidRPr="003A4151">
        <w:rPr>
          <w:noProof/>
          <w:webHidden/>
        </w:rPr>
        <w:t>8</w:t>
      </w:r>
      <w:r w:rsidR="00D842A9">
        <w:rPr>
          <w:noProof/>
          <w:webHidden/>
        </w:rPr>
        <w:t>1</w:t>
      </w:r>
      <w:r w:rsidR="00E60E54" w:rsidRPr="003A4151">
        <w:rPr>
          <w:noProof/>
          <w:webHidden/>
        </w:rPr>
        <w:t>–</w:t>
      </w:r>
      <w:r w:rsidR="004879B3" w:rsidRPr="003A4151">
        <w:rPr>
          <w:noProof/>
          <w:webHidden/>
        </w:rPr>
        <w:t>90</w:t>
      </w:r>
      <w:r w:rsidR="00FD5936" w:rsidRPr="003A4151">
        <w:rPr>
          <w:noProof/>
          <w:webHidden/>
        </w:rPr>
        <w:tab/>
      </w:r>
      <w:r w:rsidR="004879B3" w:rsidRPr="003A4151">
        <w:rPr>
          <w:noProof/>
          <w:webHidden/>
        </w:rPr>
        <w:t>17</w:t>
      </w:r>
    </w:p>
    <w:p w14:paraId="29EC83F0" w14:textId="77777777" w:rsidR="00B64997" w:rsidRPr="003A4151" w:rsidRDefault="00D842A9" w:rsidP="00D842A9">
      <w:pPr>
        <w:pStyle w:val="TOC1"/>
        <w:rPr>
          <w:rFonts w:ascii="Calibri" w:hAnsi="Calibri" w:cs="Arial"/>
          <w:noProof/>
          <w:sz w:val="22"/>
          <w:szCs w:val="22"/>
          <w:lang w:val="en-US" w:eastAsia="en-US"/>
        </w:rPr>
      </w:pPr>
      <w:r>
        <w:rPr>
          <w:noProof/>
        </w:rPr>
        <w:tab/>
      </w:r>
      <w:r w:rsidR="00B64997" w:rsidRPr="003A4151">
        <w:rPr>
          <w:noProof/>
        </w:rPr>
        <w:t>IX.</w:t>
      </w:r>
      <w:r w:rsidR="00B64997" w:rsidRPr="003A4151">
        <w:rPr>
          <w:rFonts w:ascii="Calibri" w:hAnsi="Calibri" w:cs="Arial"/>
          <w:noProof/>
          <w:sz w:val="22"/>
          <w:szCs w:val="22"/>
          <w:lang w:val="en-US" w:eastAsia="en-US"/>
        </w:rPr>
        <w:tab/>
      </w:r>
      <w:r w:rsidR="00B64997" w:rsidRPr="003A4151">
        <w:rPr>
          <w:noProof/>
        </w:rPr>
        <w:t xml:space="preserve">Warsaw International Mechanism for Loss and Damage associated with </w:t>
      </w:r>
      <w:r w:rsidR="000A0AB5" w:rsidRPr="003A4151">
        <w:rPr>
          <w:noProof/>
        </w:rPr>
        <w:br/>
      </w:r>
      <w:r w:rsidR="000A0AB5" w:rsidRPr="003A4151">
        <w:rPr>
          <w:noProof/>
        </w:rPr>
        <w:tab/>
      </w:r>
      <w:r w:rsidR="000A0AB5" w:rsidRPr="003A4151">
        <w:rPr>
          <w:noProof/>
        </w:rPr>
        <w:tab/>
      </w:r>
      <w:r w:rsidR="00B64997" w:rsidRPr="003A4151">
        <w:rPr>
          <w:noProof/>
        </w:rPr>
        <w:t>Climate Change Impacts</w:t>
      </w:r>
      <w:r w:rsidR="001C32C4" w:rsidRPr="003A4151">
        <w:rPr>
          <w:noProof/>
        </w:rPr>
        <w:t xml:space="preserve"> </w:t>
      </w:r>
      <w:r w:rsidR="000A0AB5" w:rsidRPr="003A4151">
        <w:rPr>
          <w:noProof/>
        </w:rPr>
        <w:br/>
      </w:r>
      <w:r w:rsidR="000A0AB5" w:rsidRPr="003A4151">
        <w:rPr>
          <w:noProof/>
        </w:rPr>
        <w:tab/>
      </w:r>
      <w:r w:rsidR="000A0AB5" w:rsidRPr="003A4151">
        <w:rPr>
          <w:noProof/>
        </w:rPr>
        <w:tab/>
      </w:r>
      <w:r w:rsidR="00B64997" w:rsidRPr="003A4151">
        <w:rPr>
          <w:noProof/>
        </w:rPr>
        <w:t>(Agenda item 9)</w:t>
      </w:r>
      <w:r w:rsidR="00B64997" w:rsidRPr="003A4151">
        <w:rPr>
          <w:noProof/>
          <w:webHidden/>
        </w:rPr>
        <w:tab/>
      </w:r>
      <w:r w:rsidR="00FD5936" w:rsidRPr="003A4151">
        <w:rPr>
          <w:noProof/>
          <w:webHidden/>
        </w:rPr>
        <w:tab/>
      </w:r>
      <w:r w:rsidR="004879B3" w:rsidRPr="003A4151">
        <w:rPr>
          <w:noProof/>
          <w:webHidden/>
        </w:rPr>
        <w:t>91</w:t>
      </w:r>
      <w:r w:rsidR="002C63CA" w:rsidRPr="003A4151">
        <w:rPr>
          <w:noProof/>
          <w:webHidden/>
        </w:rPr>
        <w:t>–</w:t>
      </w:r>
      <w:r w:rsidR="004879B3" w:rsidRPr="003A4151">
        <w:rPr>
          <w:noProof/>
          <w:webHidden/>
        </w:rPr>
        <w:t>94</w:t>
      </w:r>
      <w:r w:rsidR="00FD5936" w:rsidRPr="003A4151">
        <w:rPr>
          <w:noProof/>
          <w:webHidden/>
        </w:rPr>
        <w:tab/>
      </w:r>
      <w:r w:rsidR="004879B3" w:rsidRPr="003A4151">
        <w:rPr>
          <w:noProof/>
          <w:webHidden/>
        </w:rPr>
        <w:t>19</w:t>
      </w:r>
    </w:p>
    <w:p w14:paraId="718E5511" w14:textId="77777777" w:rsidR="00B64997" w:rsidRPr="003A4151" w:rsidRDefault="00B64997">
      <w:pPr>
        <w:pStyle w:val="TOC1"/>
        <w:rPr>
          <w:rFonts w:ascii="Calibri" w:hAnsi="Calibri" w:cs="Arial"/>
          <w:noProof/>
          <w:sz w:val="22"/>
          <w:szCs w:val="22"/>
          <w:lang w:val="en-US" w:eastAsia="en-US"/>
        </w:rPr>
      </w:pPr>
      <w:r w:rsidRPr="003A4151">
        <w:rPr>
          <w:noProof/>
        </w:rPr>
        <w:tab/>
        <w:t>X.</w:t>
      </w:r>
      <w:r w:rsidRPr="003A4151">
        <w:rPr>
          <w:rFonts w:ascii="Calibri" w:hAnsi="Calibri" w:cs="Arial"/>
          <w:noProof/>
          <w:sz w:val="22"/>
          <w:szCs w:val="22"/>
          <w:lang w:val="en-US" w:eastAsia="en-US"/>
        </w:rPr>
        <w:tab/>
      </w:r>
      <w:r w:rsidRPr="003A4151">
        <w:rPr>
          <w:noProof/>
        </w:rPr>
        <w:t xml:space="preserve">Impact of the implementation of response measures </w:t>
      </w:r>
      <w:r w:rsidR="000A0AB5" w:rsidRPr="003A4151">
        <w:rPr>
          <w:noProof/>
        </w:rPr>
        <w:br/>
      </w:r>
      <w:r w:rsidR="000A0AB5" w:rsidRPr="003A4151">
        <w:rPr>
          <w:noProof/>
        </w:rPr>
        <w:tab/>
      </w:r>
      <w:r w:rsidR="000A0AB5" w:rsidRPr="003A4151">
        <w:rPr>
          <w:noProof/>
        </w:rPr>
        <w:tab/>
      </w:r>
      <w:r w:rsidRPr="003A4151">
        <w:rPr>
          <w:noProof/>
        </w:rPr>
        <w:t>(Agenda item 10)</w:t>
      </w:r>
      <w:r w:rsidRPr="003A4151">
        <w:rPr>
          <w:noProof/>
          <w:webHidden/>
        </w:rPr>
        <w:tab/>
      </w:r>
      <w:r w:rsidR="00FD5936" w:rsidRPr="003A4151">
        <w:rPr>
          <w:noProof/>
          <w:webHidden/>
        </w:rPr>
        <w:tab/>
      </w:r>
      <w:r w:rsidR="004879B3" w:rsidRPr="003A4151">
        <w:rPr>
          <w:noProof/>
          <w:webHidden/>
        </w:rPr>
        <w:t>95</w:t>
      </w:r>
      <w:r w:rsidR="00E60E54" w:rsidRPr="003A4151">
        <w:rPr>
          <w:noProof/>
          <w:webHidden/>
        </w:rPr>
        <w:t>–</w:t>
      </w:r>
      <w:r w:rsidR="004879B3" w:rsidRPr="003A4151">
        <w:rPr>
          <w:noProof/>
          <w:webHidden/>
        </w:rPr>
        <w:t>106</w:t>
      </w:r>
      <w:r w:rsidR="00FD5936" w:rsidRPr="003A4151">
        <w:rPr>
          <w:noProof/>
          <w:webHidden/>
        </w:rPr>
        <w:tab/>
      </w:r>
      <w:r w:rsidR="004879B3" w:rsidRPr="003A4151">
        <w:rPr>
          <w:noProof/>
          <w:webHidden/>
        </w:rPr>
        <w:t>19</w:t>
      </w:r>
    </w:p>
    <w:p w14:paraId="7C6266EE" w14:textId="77777777" w:rsidR="00B64997" w:rsidRPr="003A4151" w:rsidRDefault="00B64997">
      <w:pPr>
        <w:pStyle w:val="TOC2"/>
        <w:rPr>
          <w:rFonts w:ascii="Calibri" w:hAnsi="Calibri" w:cs="Arial"/>
          <w:noProof/>
          <w:sz w:val="22"/>
          <w:szCs w:val="22"/>
          <w:lang w:val="en-US" w:eastAsia="en-US"/>
        </w:rPr>
      </w:pPr>
      <w:r w:rsidRPr="003A4151">
        <w:rPr>
          <w:bCs/>
          <w:noProof/>
          <w:color w:val="000000"/>
        </w:rPr>
        <w:tab/>
      </w:r>
      <w:r w:rsidRPr="003A4151">
        <w:rPr>
          <w:bCs/>
          <w:noProof/>
          <w:color w:val="000000"/>
        </w:rPr>
        <w:tab/>
        <w:t>A.</w:t>
      </w:r>
      <w:r w:rsidRPr="003A4151">
        <w:rPr>
          <w:rFonts w:ascii="Calibri" w:hAnsi="Calibri" w:cs="Arial"/>
          <w:noProof/>
          <w:sz w:val="22"/>
          <w:szCs w:val="22"/>
          <w:lang w:val="en-US" w:eastAsia="en-US"/>
        </w:rPr>
        <w:tab/>
      </w:r>
      <w:r w:rsidRPr="003A4151">
        <w:rPr>
          <w:noProof/>
        </w:rPr>
        <w:t>Forum and work programme</w:t>
      </w:r>
      <w:r w:rsidRPr="003A4151">
        <w:rPr>
          <w:noProof/>
          <w:webHidden/>
        </w:rPr>
        <w:tab/>
      </w:r>
      <w:r w:rsidR="00FD5936" w:rsidRPr="003A4151">
        <w:rPr>
          <w:noProof/>
          <w:webHidden/>
        </w:rPr>
        <w:tab/>
      </w:r>
      <w:r w:rsidR="004879B3" w:rsidRPr="003A4151">
        <w:rPr>
          <w:noProof/>
          <w:webHidden/>
        </w:rPr>
        <w:t>95</w:t>
      </w:r>
      <w:r w:rsidR="00E60E54" w:rsidRPr="003A4151">
        <w:rPr>
          <w:noProof/>
          <w:webHidden/>
        </w:rPr>
        <w:t>–</w:t>
      </w:r>
      <w:r w:rsidR="004879B3" w:rsidRPr="003A4151">
        <w:rPr>
          <w:noProof/>
          <w:webHidden/>
        </w:rPr>
        <w:t>103</w:t>
      </w:r>
      <w:r w:rsidR="00FD5936" w:rsidRPr="003A4151">
        <w:rPr>
          <w:noProof/>
          <w:webHidden/>
        </w:rPr>
        <w:tab/>
      </w:r>
      <w:r w:rsidR="004879B3" w:rsidRPr="003A4151">
        <w:rPr>
          <w:noProof/>
          <w:webHidden/>
        </w:rPr>
        <w:t>19</w:t>
      </w:r>
    </w:p>
    <w:p w14:paraId="6613BF1B" w14:textId="77777777" w:rsidR="00B64997" w:rsidRPr="003A4151" w:rsidRDefault="00B64997">
      <w:pPr>
        <w:pStyle w:val="TOC2"/>
        <w:rPr>
          <w:rFonts w:ascii="Calibri" w:hAnsi="Calibri" w:cs="Arial"/>
          <w:noProof/>
          <w:sz w:val="22"/>
          <w:szCs w:val="22"/>
          <w:lang w:val="en-US" w:eastAsia="en-US"/>
        </w:rPr>
      </w:pPr>
      <w:r w:rsidRPr="003A4151">
        <w:rPr>
          <w:bCs/>
          <w:noProof/>
          <w:color w:val="000000"/>
        </w:rPr>
        <w:tab/>
      </w:r>
      <w:r w:rsidRPr="003A4151">
        <w:rPr>
          <w:bCs/>
          <w:noProof/>
          <w:color w:val="000000"/>
        </w:rPr>
        <w:tab/>
        <w:t>B.</w:t>
      </w:r>
      <w:r w:rsidRPr="003A4151">
        <w:rPr>
          <w:rFonts w:ascii="Calibri" w:hAnsi="Calibri" w:cs="Arial"/>
          <w:noProof/>
          <w:sz w:val="22"/>
          <w:szCs w:val="22"/>
          <w:lang w:val="en-US" w:eastAsia="en-US"/>
        </w:rPr>
        <w:tab/>
      </w:r>
      <w:r w:rsidRPr="003A4151">
        <w:rPr>
          <w:noProof/>
        </w:rPr>
        <w:t>Matters relating to Article 2, paragraph 3, of the Kyoto Protocol</w:t>
      </w:r>
      <w:r w:rsidRPr="003A4151">
        <w:rPr>
          <w:noProof/>
          <w:webHidden/>
        </w:rPr>
        <w:tab/>
      </w:r>
      <w:r w:rsidR="00FD5936" w:rsidRPr="003A4151">
        <w:rPr>
          <w:noProof/>
          <w:webHidden/>
        </w:rPr>
        <w:tab/>
      </w:r>
      <w:r w:rsidR="004879B3" w:rsidRPr="003A4151">
        <w:rPr>
          <w:noProof/>
          <w:webHidden/>
        </w:rPr>
        <w:t>104</w:t>
      </w:r>
      <w:r w:rsidR="00E60E54" w:rsidRPr="003A4151">
        <w:rPr>
          <w:noProof/>
          <w:webHidden/>
        </w:rPr>
        <w:t>–</w:t>
      </w:r>
      <w:r w:rsidR="004879B3" w:rsidRPr="003A4151">
        <w:rPr>
          <w:noProof/>
          <w:webHidden/>
        </w:rPr>
        <w:t>106</w:t>
      </w:r>
      <w:r w:rsidR="00FD5936" w:rsidRPr="003A4151">
        <w:rPr>
          <w:noProof/>
          <w:webHidden/>
        </w:rPr>
        <w:tab/>
      </w:r>
      <w:r w:rsidR="004879B3" w:rsidRPr="003A4151">
        <w:rPr>
          <w:noProof/>
          <w:webHidden/>
        </w:rPr>
        <w:t>20</w:t>
      </w:r>
    </w:p>
    <w:p w14:paraId="1E975863" w14:textId="77777777" w:rsidR="00B64997" w:rsidRPr="003A4151" w:rsidRDefault="00B64997">
      <w:pPr>
        <w:pStyle w:val="TOC1"/>
        <w:rPr>
          <w:rFonts w:ascii="Calibri" w:hAnsi="Calibri" w:cs="Arial"/>
          <w:noProof/>
          <w:sz w:val="22"/>
          <w:szCs w:val="22"/>
          <w:lang w:val="en-US" w:eastAsia="en-US"/>
        </w:rPr>
      </w:pPr>
      <w:r w:rsidRPr="003A4151">
        <w:rPr>
          <w:bCs/>
          <w:noProof/>
          <w:lang w:eastAsia="en-US"/>
        </w:rPr>
        <w:tab/>
        <w:t>XI.</w:t>
      </w:r>
      <w:r w:rsidRPr="003A4151">
        <w:rPr>
          <w:rFonts w:ascii="Calibri" w:hAnsi="Calibri" w:cs="Arial"/>
          <w:noProof/>
          <w:sz w:val="22"/>
          <w:szCs w:val="22"/>
          <w:lang w:val="en-US" w:eastAsia="en-US"/>
        </w:rPr>
        <w:tab/>
      </w:r>
      <w:r w:rsidRPr="003A4151">
        <w:rPr>
          <w:noProof/>
        </w:rPr>
        <w:t>Methodological issues</w:t>
      </w:r>
      <w:r w:rsidRPr="003A4151">
        <w:rPr>
          <w:bCs/>
          <w:noProof/>
        </w:rPr>
        <w:t xml:space="preserve"> under the Convention</w:t>
      </w:r>
      <w:r w:rsidR="001C32C4" w:rsidRPr="003A4151">
        <w:rPr>
          <w:bCs/>
          <w:noProof/>
        </w:rPr>
        <w:t xml:space="preserve"> </w:t>
      </w:r>
      <w:r w:rsidR="000A0AB5" w:rsidRPr="003A4151">
        <w:rPr>
          <w:bCs/>
          <w:noProof/>
        </w:rPr>
        <w:br/>
      </w:r>
      <w:r w:rsidR="000A0AB5" w:rsidRPr="003A4151">
        <w:rPr>
          <w:bCs/>
          <w:noProof/>
        </w:rPr>
        <w:tab/>
      </w:r>
      <w:r w:rsidR="000A0AB5" w:rsidRPr="003A4151">
        <w:rPr>
          <w:bCs/>
          <w:noProof/>
        </w:rPr>
        <w:tab/>
      </w:r>
      <w:r w:rsidRPr="003A4151">
        <w:rPr>
          <w:noProof/>
          <w:color w:val="000000"/>
        </w:rPr>
        <w:t>(Agenda item 11)</w:t>
      </w:r>
      <w:r w:rsidRPr="003A4151">
        <w:rPr>
          <w:noProof/>
          <w:webHidden/>
        </w:rPr>
        <w:tab/>
      </w:r>
      <w:r w:rsidR="00FD5936" w:rsidRPr="003A4151">
        <w:rPr>
          <w:noProof/>
          <w:webHidden/>
        </w:rPr>
        <w:tab/>
      </w:r>
      <w:r w:rsidR="004879B3" w:rsidRPr="003A4151">
        <w:rPr>
          <w:noProof/>
          <w:webHidden/>
        </w:rPr>
        <w:t>107</w:t>
      </w:r>
      <w:r w:rsidR="00E60E54" w:rsidRPr="003A4151">
        <w:rPr>
          <w:noProof/>
          <w:webHidden/>
        </w:rPr>
        <w:t>–</w:t>
      </w:r>
      <w:r w:rsidR="004879B3" w:rsidRPr="003A4151">
        <w:rPr>
          <w:noProof/>
          <w:webHidden/>
        </w:rPr>
        <w:t>132</w:t>
      </w:r>
      <w:r w:rsidR="00FD5936" w:rsidRPr="003A4151">
        <w:rPr>
          <w:noProof/>
          <w:webHidden/>
        </w:rPr>
        <w:tab/>
      </w:r>
      <w:r w:rsidR="004879B3" w:rsidRPr="003A4151">
        <w:rPr>
          <w:noProof/>
          <w:webHidden/>
        </w:rPr>
        <w:t>21</w:t>
      </w:r>
    </w:p>
    <w:p w14:paraId="2F267ED2" w14:textId="77777777" w:rsidR="00B64997" w:rsidRPr="003A4151" w:rsidRDefault="00B64997">
      <w:pPr>
        <w:pStyle w:val="TOC2"/>
        <w:rPr>
          <w:rFonts w:ascii="Calibri" w:hAnsi="Calibri" w:cs="Arial"/>
          <w:noProof/>
          <w:sz w:val="22"/>
          <w:szCs w:val="22"/>
          <w:lang w:val="en-US" w:eastAsia="en-US"/>
        </w:rPr>
      </w:pPr>
      <w:r w:rsidRPr="003A4151">
        <w:rPr>
          <w:noProof/>
          <w:lang w:eastAsia="en-US"/>
        </w:rPr>
        <w:tab/>
      </w:r>
      <w:r w:rsidRPr="003A4151">
        <w:rPr>
          <w:noProof/>
          <w:lang w:eastAsia="en-US"/>
        </w:rPr>
        <w:tab/>
        <w:t>A.</w:t>
      </w:r>
      <w:r w:rsidRPr="003A4151">
        <w:rPr>
          <w:rFonts w:ascii="Calibri" w:hAnsi="Calibri" w:cs="Arial"/>
          <w:noProof/>
          <w:sz w:val="22"/>
          <w:szCs w:val="22"/>
          <w:lang w:val="en-US" w:eastAsia="en-US"/>
        </w:rPr>
        <w:tab/>
      </w:r>
      <w:r w:rsidRPr="003A4151">
        <w:rPr>
          <w:noProof/>
        </w:rPr>
        <w:t xml:space="preserve">Work programme on the revision of the guidelines for the review of </w:t>
      </w:r>
      <w:r w:rsidR="000A0AB5" w:rsidRPr="003A4151">
        <w:rPr>
          <w:noProof/>
        </w:rPr>
        <w:br/>
      </w:r>
      <w:r w:rsidR="000A0AB5" w:rsidRPr="003A4151">
        <w:rPr>
          <w:noProof/>
        </w:rPr>
        <w:tab/>
      </w:r>
      <w:r w:rsidR="000A0AB5" w:rsidRPr="003A4151">
        <w:rPr>
          <w:noProof/>
        </w:rPr>
        <w:tab/>
      </w:r>
      <w:r w:rsidR="000A0AB5" w:rsidRPr="003A4151">
        <w:rPr>
          <w:noProof/>
        </w:rPr>
        <w:tab/>
      </w:r>
      <w:r w:rsidRPr="003A4151">
        <w:rPr>
          <w:noProof/>
        </w:rPr>
        <w:t xml:space="preserve">biennial reports and national communications, including national </w:t>
      </w:r>
      <w:r w:rsidR="000A0AB5" w:rsidRPr="003A4151">
        <w:rPr>
          <w:noProof/>
        </w:rPr>
        <w:br/>
      </w:r>
      <w:r w:rsidR="000A0AB5" w:rsidRPr="003A4151">
        <w:rPr>
          <w:noProof/>
        </w:rPr>
        <w:tab/>
      </w:r>
      <w:r w:rsidR="000A0AB5" w:rsidRPr="003A4151">
        <w:rPr>
          <w:noProof/>
        </w:rPr>
        <w:tab/>
      </w:r>
      <w:r w:rsidR="000A0AB5" w:rsidRPr="003A4151">
        <w:rPr>
          <w:noProof/>
        </w:rPr>
        <w:tab/>
      </w:r>
      <w:r w:rsidRPr="003A4151">
        <w:rPr>
          <w:noProof/>
        </w:rPr>
        <w:t>inventory reviews</w:t>
      </w:r>
      <w:r w:rsidR="00FD5936" w:rsidRPr="003A4151">
        <w:rPr>
          <w:noProof/>
        </w:rPr>
        <w:t>, for developed country Parties</w:t>
      </w:r>
      <w:r w:rsidRPr="003A4151">
        <w:rPr>
          <w:noProof/>
          <w:webHidden/>
        </w:rPr>
        <w:tab/>
      </w:r>
      <w:r w:rsidR="00FD5936" w:rsidRPr="003A4151">
        <w:rPr>
          <w:noProof/>
          <w:webHidden/>
        </w:rPr>
        <w:tab/>
      </w:r>
      <w:r w:rsidR="004879B3" w:rsidRPr="003A4151">
        <w:rPr>
          <w:noProof/>
          <w:webHidden/>
        </w:rPr>
        <w:t>107</w:t>
      </w:r>
      <w:r w:rsidR="00E60E54" w:rsidRPr="003A4151">
        <w:rPr>
          <w:noProof/>
          <w:webHidden/>
        </w:rPr>
        <w:t>–</w:t>
      </w:r>
      <w:r w:rsidR="004879B3" w:rsidRPr="003A4151">
        <w:rPr>
          <w:noProof/>
          <w:webHidden/>
        </w:rPr>
        <w:t>119</w:t>
      </w:r>
      <w:r w:rsidR="00FD5936" w:rsidRPr="003A4151">
        <w:rPr>
          <w:noProof/>
          <w:webHidden/>
        </w:rPr>
        <w:tab/>
      </w:r>
      <w:r w:rsidR="004879B3" w:rsidRPr="003A4151">
        <w:rPr>
          <w:noProof/>
          <w:webHidden/>
        </w:rPr>
        <w:t>21</w:t>
      </w:r>
    </w:p>
    <w:p w14:paraId="72DC023F" w14:textId="77777777" w:rsidR="00B64997" w:rsidRPr="003A4151" w:rsidRDefault="00B64997">
      <w:pPr>
        <w:pStyle w:val="TOC2"/>
        <w:rPr>
          <w:rFonts w:ascii="Calibri" w:hAnsi="Calibri" w:cs="Arial"/>
          <w:noProof/>
          <w:sz w:val="22"/>
          <w:szCs w:val="22"/>
          <w:lang w:val="en-US" w:eastAsia="en-US"/>
        </w:rPr>
      </w:pPr>
      <w:r w:rsidRPr="003A4151">
        <w:rPr>
          <w:noProof/>
          <w:lang w:eastAsia="en-US"/>
        </w:rPr>
        <w:tab/>
      </w:r>
      <w:r w:rsidRPr="003A4151">
        <w:rPr>
          <w:noProof/>
          <w:lang w:eastAsia="en-US"/>
        </w:rPr>
        <w:tab/>
        <w:t>B.</w:t>
      </w:r>
      <w:r w:rsidRPr="003A4151">
        <w:rPr>
          <w:rFonts w:ascii="Calibri" w:hAnsi="Calibri" w:cs="Arial"/>
          <w:noProof/>
          <w:sz w:val="22"/>
          <w:szCs w:val="22"/>
          <w:lang w:val="en-US" w:eastAsia="en-US"/>
        </w:rPr>
        <w:tab/>
      </w:r>
      <w:r w:rsidRPr="003A4151">
        <w:rPr>
          <w:noProof/>
        </w:rPr>
        <w:t xml:space="preserve">Common metrics to calculate the carbon dioxide equivalence of </w:t>
      </w:r>
      <w:r w:rsidR="00FD5936" w:rsidRPr="003A4151">
        <w:rPr>
          <w:noProof/>
        </w:rPr>
        <w:br/>
      </w:r>
      <w:r w:rsidR="000A0AB5" w:rsidRPr="003A4151">
        <w:rPr>
          <w:noProof/>
        </w:rPr>
        <w:tab/>
      </w:r>
      <w:r w:rsidR="000A0AB5" w:rsidRPr="003A4151">
        <w:rPr>
          <w:noProof/>
        </w:rPr>
        <w:tab/>
      </w:r>
      <w:r w:rsidR="000A0AB5" w:rsidRPr="003A4151">
        <w:rPr>
          <w:noProof/>
        </w:rPr>
        <w:tab/>
      </w:r>
      <w:r w:rsidRPr="003A4151">
        <w:rPr>
          <w:noProof/>
        </w:rPr>
        <w:t>greenhouse gases</w:t>
      </w:r>
      <w:r w:rsidR="00FD5936" w:rsidRPr="003A4151">
        <w:rPr>
          <w:noProof/>
        </w:rPr>
        <w:tab/>
      </w:r>
      <w:r w:rsidR="00FD5936" w:rsidRPr="003A4151">
        <w:rPr>
          <w:noProof/>
        </w:rPr>
        <w:tab/>
      </w:r>
      <w:r w:rsidR="004879B3" w:rsidRPr="003A4151">
        <w:rPr>
          <w:noProof/>
        </w:rPr>
        <w:t>120</w:t>
      </w:r>
      <w:r w:rsidR="00B779D6" w:rsidRPr="003A4151">
        <w:rPr>
          <w:noProof/>
        </w:rPr>
        <w:t>–</w:t>
      </w:r>
      <w:r w:rsidR="004879B3" w:rsidRPr="003A4151">
        <w:rPr>
          <w:noProof/>
        </w:rPr>
        <w:t>121</w:t>
      </w:r>
      <w:r w:rsidR="00FD5936" w:rsidRPr="003A4151">
        <w:rPr>
          <w:noProof/>
        </w:rPr>
        <w:tab/>
      </w:r>
      <w:r w:rsidR="004879B3" w:rsidRPr="003A4151">
        <w:rPr>
          <w:noProof/>
          <w:webHidden/>
        </w:rPr>
        <w:t>23</w:t>
      </w:r>
    </w:p>
    <w:p w14:paraId="7D4F216B" w14:textId="77777777" w:rsidR="00B64997" w:rsidRPr="003A4151" w:rsidRDefault="00B64997">
      <w:pPr>
        <w:pStyle w:val="TOC2"/>
        <w:rPr>
          <w:rFonts w:ascii="Calibri" w:hAnsi="Calibri" w:cs="Arial"/>
          <w:noProof/>
          <w:sz w:val="22"/>
          <w:szCs w:val="22"/>
          <w:lang w:val="en-US" w:eastAsia="en-US"/>
        </w:rPr>
      </w:pPr>
      <w:r w:rsidRPr="003A4151">
        <w:rPr>
          <w:noProof/>
          <w:lang w:eastAsia="en-US"/>
        </w:rPr>
        <w:tab/>
      </w:r>
      <w:r w:rsidRPr="003A4151">
        <w:rPr>
          <w:noProof/>
          <w:lang w:eastAsia="en-US"/>
        </w:rPr>
        <w:tab/>
        <w:t>C.</w:t>
      </w:r>
      <w:r w:rsidRPr="003A4151">
        <w:rPr>
          <w:rFonts w:ascii="Calibri" w:hAnsi="Calibri" w:cs="Arial"/>
          <w:noProof/>
          <w:sz w:val="22"/>
          <w:szCs w:val="22"/>
          <w:lang w:val="en-US" w:eastAsia="en-US"/>
        </w:rPr>
        <w:tab/>
      </w:r>
      <w:r w:rsidRPr="003A4151">
        <w:rPr>
          <w:noProof/>
        </w:rPr>
        <w:t xml:space="preserve">Emissions from fuel used for international aviation and </w:t>
      </w:r>
      <w:r w:rsidR="000A0AB5" w:rsidRPr="003A4151">
        <w:rPr>
          <w:noProof/>
        </w:rPr>
        <w:br/>
      </w:r>
      <w:r w:rsidR="000A0AB5" w:rsidRPr="003A4151">
        <w:rPr>
          <w:noProof/>
        </w:rPr>
        <w:tab/>
      </w:r>
      <w:r w:rsidR="000A0AB5" w:rsidRPr="003A4151">
        <w:rPr>
          <w:noProof/>
        </w:rPr>
        <w:tab/>
      </w:r>
      <w:r w:rsidR="000A0AB5" w:rsidRPr="003A4151">
        <w:rPr>
          <w:noProof/>
        </w:rPr>
        <w:tab/>
      </w:r>
      <w:r w:rsidR="00FD5936" w:rsidRPr="003A4151">
        <w:rPr>
          <w:noProof/>
        </w:rPr>
        <w:t>maritime transport</w:t>
      </w:r>
      <w:r w:rsidRPr="003A4151">
        <w:rPr>
          <w:noProof/>
          <w:webHidden/>
        </w:rPr>
        <w:tab/>
      </w:r>
      <w:r w:rsidR="00FD5936" w:rsidRPr="003A4151">
        <w:rPr>
          <w:noProof/>
          <w:webHidden/>
        </w:rPr>
        <w:tab/>
      </w:r>
      <w:r w:rsidR="004879B3" w:rsidRPr="003A4151">
        <w:rPr>
          <w:noProof/>
          <w:webHidden/>
        </w:rPr>
        <w:t>122</w:t>
      </w:r>
      <w:r w:rsidR="00E60E54" w:rsidRPr="003A4151">
        <w:rPr>
          <w:noProof/>
          <w:webHidden/>
        </w:rPr>
        <w:t>–</w:t>
      </w:r>
      <w:r w:rsidR="004879B3" w:rsidRPr="003A4151">
        <w:rPr>
          <w:noProof/>
          <w:webHidden/>
        </w:rPr>
        <w:t>125</w:t>
      </w:r>
      <w:r w:rsidR="00FD5936" w:rsidRPr="003A4151">
        <w:rPr>
          <w:noProof/>
          <w:webHidden/>
        </w:rPr>
        <w:tab/>
      </w:r>
      <w:r w:rsidR="004879B3" w:rsidRPr="003A4151">
        <w:rPr>
          <w:noProof/>
          <w:webHidden/>
        </w:rPr>
        <w:t>23</w:t>
      </w:r>
    </w:p>
    <w:p w14:paraId="5FC213DC" w14:textId="77777777" w:rsidR="00B64997" w:rsidRPr="003A4151" w:rsidRDefault="00B64997">
      <w:pPr>
        <w:pStyle w:val="TOC2"/>
        <w:rPr>
          <w:rFonts w:ascii="Calibri" w:hAnsi="Calibri" w:cs="Arial"/>
          <w:noProof/>
          <w:sz w:val="22"/>
          <w:szCs w:val="22"/>
          <w:lang w:val="en-US" w:eastAsia="en-US"/>
        </w:rPr>
      </w:pPr>
      <w:r w:rsidRPr="003A4151">
        <w:rPr>
          <w:noProof/>
          <w:lang w:eastAsia="en-US"/>
        </w:rPr>
        <w:tab/>
      </w:r>
      <w:r w:rsidRPr="003A4151">
        <w:rPr>
          <w:noProof/>
          <w:lang w:eastAsia="en-US"/>
        </w:rPr>
        <w:tab/>
        <w:t>D.</w:t>
      </w:r>
      <w:r w:rsidRPr="003A4151">
        <w:rPr>
          <w:rFonts w:ascii="Calibri" w:hAnsi="Calibri" w:cs="Arial"/>
          <w:noProof/>
          <w:sz w:val="22"/>
          <w:szCs w:val="22"/>
          <w:lang w:val="en-US" w:eastAsia="en-US"/>
        </w:rPr>
        <w:tab/>
      </w:r>
      <w:r w:rsidRPr="003A4151">
        <w:rPr>
          <w:noProof/>
        </w:rPr>
        <w:t xml:space="preserve">Methodologies for reporting financial information by Parties </w:t>
      </w:r>
      <w:r w:rsidR="000A0AB5" w:rsidRPr="003A4151">
        <w:rPr>
          <w:noProof/>
        </w:rPr>
        <w:br/>
      </w:r>
      <w:r w:rsidR="000A0AB5" w:rsidRPr="003A4151">
        <w:rPr>
          <w:noProof/>
        </w:rPr>
        <w:tab/>
      </w:r>
      <w:r w:rsidR="000A0AB5" w:rsidRPr="003A4151">
        <w:rPr>
          <w:noProof/>
        </w:rPr>
        <w:tab/>
      </w:r>
      <w:r w:rsidR="000A0AB5" w:rsidRPr="003A4151">
        <w:rPr>
          <w:noProof/>
        </w:rPr>
        <w:tab/>
      </w:r>
      <w:r w:rsidRPr="003A4151">
        <w:rPr>
          <w:noProof/>
        </w:rPr>
        <w:t>includ</w:t>
      </w:r>
      <w:r w:rsidR="007D6052" w:rsidRPr="003A4151">
        <w:rPr>
          <w:noProof/>
        </w:rPr>
        <w:t>ed in Annex I to the Convention</w:t>
      </w:r>
      <w:r w:rsidRPr="003A4151">
        <w:rPr>
          <w:noProof/>
          <w:webHidden/>
        </w:rPr>
        <w:tab/>
      </w:r>
      <w:r w:rsidR="00FD5936" w:rsidRPr="003A4151">
        <w:rPr>
          <w:noProof/>
          <w:webHidden/>
        </w:rPr>
        <w:tab/>
      </w:r>
      <w:r w:rsidR="004879B3" w:rsidRPr="003A4151">
        <w:rPr>
          <w:noProof/>
          <w:webHidden/>
        </w:rPr>
        <w:t>126</w:t>
      </w:r>
      <w:r w:rsidR="00E60E54" w:rsidRPr="003A4151">
        <w:rPr>
          <w:noProof/>
          <w:webHidden/>
        </w:rPr>
        <w:t>–</w:t>
      </w:r>
      <w:r w:rsidR="004879B3" w:rsidRPr="003A4151">
        <w:rPr>
          <w:noProof/>
          <w:webHidden/>
        </w:rPr>
        <w:t>132</w:t>
      </w:r>
      <w:r w:rsidR="00FD5936" w:rsidRPr="003A4151">
        <w:rPr>
          <w:noProof/>
          <w:webHidden/>
        </w:rPr>
        <w:tab/>
      </w:r>
      <w:r w:rsidR="004879B3" w:rsidRPr="003A4151">
        <w:rPr>
          <w:noProof/>
          <w:webHidden/>
        </w:rPr>
        <w:t>23</w:t>
      </w:r>
    </w:p>
    <w:p w14:paraId="3380C0DB" w14:textId="77777777" w:rsidR="00B64997" w:rsidRPr="003A4151" w:rsidRDefault="00B64997">
      <w:pPr>
        <w:pStyle w:val="TOC1"/>
        <w:rPr>
          <w:rFonts w:ascii="Calibri" w:hAnsi="Calibri" w:cs="Arial"/>
          <w:noProof/>
          <w:sz w:val="22"/>
          <w:szCs w:val="22"/>
          <w:lang w:val="en-US" w:eastAsia="en-US"/>
        </w:rPr>
      </w:pPr>
      <w:r w:rsidRPr="003A4151">
        <w:rPr>
          <w:noProof/>
          <w:lang w:eastAsia="en-US"/>
        </w:rPr>
        <w:tab/>
        <w:t>XII.</w:t>
      </w:r>
      <w:r w:rsidRPr="003A4151">
        <w:rPr>
          <w:rFonts w:ascii="Calibri" w:hAnsi="Calibri" w:cs="Arial"/>
          <w:noProof/>
          <w:sz w:val="22"/>
          <w:szCs w:val="22"/>
          <w:lang w:val="en-US" w:eastAsia="en-US"/>
        </w:rPr>
        <w:tab/>
      </w:r>
      <w:r w:rsidRPr="003A4151">
        <w:rPr>
          <w:noProof/>
        </w:rPr>
        <w:t>Methodological</w:t>
      </w:r>
      <w:r w:rsidRPr="003A4151">
        <w:rPr>
          <w:bCs/>
          <w:noProof/>
        </w:rPr>
        <w:t xml:space="preserve"> </w:t>
      </w:r>
      <w:r w:rsidRPr="003A4151">
        <w:rPr>
          <w:noProof/>
        </w:rPr>
        <w:t>issues under the Kyoto Protocol</w:t>
      </w:r>
      <w:r w:rsidR="001C32C4" w:rsidRPr="003A4151">
        <w:rPr>
          <w:noProof/>
        </w:rPr>
        <w:t xml:space="preserve"> </w:t>
      </w:r>
      <w:r w:rsidR="000A0AB5" w:rsidRPr="003A4151">
        <w:rPr>
          <w:noProof/>
        </w:rPr>
        <w:br/>
      </w:r>
      <w:r w:rsidR="000A0AB5" w:rsidRPr="003A4151">
        <w:rPr>
          <w:noProof/>
        </w:rPr>
        <w:tab/>
      </w:r>
      <w:r w:rsidR="000A0AB5" w:rsidRPr="003A4151">
        <w:rPr>
          <w:noProof/>
        </w:rPr>
        <w:tab/>
      </w:r>
      <w:r w:rsidRPr="003A4151">
        <w:rPr>
          <w:noProof/>
          <w:lang w:eastAsia="en-US"/>
        </w:rPr>
        <w:t>(Agenda item 12)</w:t>
      </w:r>
      <w:r w:rsidRPr="003A4151">
        <w:rPr>
          <w:noProof/>
          <w:webHidden/>
        </w:rPr>
        <w:tab/>
      </w:r>
      <w:r w:rsidR="00FD5936" w:rsidRPr="003A4151">
        <w:rPr>
          <w:noProof/>
          <w:webHidden/>
        </w:rPr>
        <w:tab/>
      </w:r>
      <w:r w:rsidR="004879B3" w:rsidRPr="003A4151">
        <w:rPr>
          <w:noProof/>
          <w:webHidden/>
        </w:rPr>
        <w:t>133</w:t>
      </w:r>
      <w:r w:rsidR="00E60E54" w:rsidRPr="003A4151">
        <w:rPr>
          <w:noProof/>
          <w:webHidden/>
        </w:rPr>
        <w:t>–</w:t>
      </w:r>
      <w:r w:rsidR="004879B3" w:rsidRPr="003A4151">
        <w:rPr>
          <w:noProof/>
          <w:webHidden/>
        </w:rPr>
        <w:t>158</w:t>
      </w:r>
      <w:r w:rsidR="00FD5936" w:rsidRPr="003A4151">
        <w:rPr>
          <w:noProof/>
          <w:webHidden/>
        </w:rPr>
        <w:tab/>
      </w:r>
      <w:r w:rsidR="004879B3" w:rsidRPr="003A4151">
        <w:rPr>
          <w:noProof/>
          <w:webHidden/>
        </w:rPr>
        <w:t>24</w:t>
      </w:r>
    </w:p>
    <w:p w14:paraId="6D73548B" w14:textId="77777777" w:rsidR="00B64997" w:rsidRPr="00DB07BE" w:rsidRDefault="00B64997" w:rsidP="00DB07BE">
      <w:pPr>
        <w:pStyle w:val="TOC2"/>
        <w:ind w:left="1559" w:hanging="1559"/>
        <w:rPr>
          <w:noProof/>
        </w:rPr>
      </w:pPr>
      <w:r w:rsidRPr="003A4151">
        <w:rPr>
          <w:noProof/>
          <w:lang w:eastAsia="en-US"/>
        </w:rPr>
        <w:tab/>
      </w:r>
      <w:r w:rsidRPr="003A4151">
        <w:rPr>
          <w:noProof/>
          <w:lang w:eastAsia="en-US"/>
        </w:rPr>
        <w:tab/>
        <w:t>A.</w:t>
      </w:r>
      <w:r w:rsidRPr="003A4151">
        <w:rPr>
          <w:rFonts w:ascii="Calibri" w:hAnsi="Calibri" w:cs="Arial"/>
          <w:noProof/>
          <w:sz w:val="22"/>
          <w:szCs w:val="22"/>
          <w:lang w:val="en-US" w:eastAsia="en-US"/>
        </w:rPr>
        <w:tab/>
      </w:r>
      <w:r w:rsidRPr="003A4151">
        <w:rPr>
          <w:noProof/>
        </w:rPr>
        <w:t xml:space="preserve">Implications of the implementation of decisions 2/CMP.7 to 4/CMP.7 </w:t>
      </w:r>
      <w:r w:rsidR="000A0AB5" w:rsidRPr="003A4151">
        <w:rPr>
          <w:noProof/>
        </w:rPr>
        <w:br/>
      </w:r>
      <w:r w:rsidRPr="003A4151">
        <w:rPr>
          <w:noProof/>
        </w:rPr>
        <w:t xml:space="preserve">and 1/CMP.8 on the previous decisions on methodological issues </w:t>
      </w:r>
      <w:r w:rsidR="000A0AB5" w:rsidRPr="003A4151">
        <w:rPr>
          <w:noProof/>
        </w:rPr>
        <w:br/>
      </w:r>
      <w:r w:rsidRPr="003A4151">
        <w:rPr>
          <w:noProof/>
        </w:rPr>
        <w:t xml:space="preserve">related to the Kyoto Protocol, including those relating to Articles </w:t>
      </w:r>
      <w:r w:rsidR="00DB07BE">
        <w:rPr>
          <w:noProof/>
        </w:rPr>
        <w:br/>
      </w:r>
      <w:r w:rsidRPr="003A4151">
        <w:rPr>
          <w:noProof/>
        </w:rPr>
        <w:t>5, 7 and 8 of the Kyoto Protocol</w:t>
      </w:r>
      <w:r w:rsidRPr="003A4151">
        <w:rPr>
          <w:noProof/>
          <w:webHidden/>
        </w:rPr>
        <w:tab/>
      </w:r>
      <w:r w:rsidR="00FD5936" w:rsidRPr="003A4151">
        <w:rPr>
          <w:noProof/>
          <w:webHidden/>
        </w:rPr>
        <w:tab/>
      </w:r>
      <w:r w:rsidR="004879B3" w:rsidRPr="003A4151">
        <w:rPr>
          <w:noProof/>
          <w:webHidden/>
        </w:rPr>
        <w:t>133</w:t>
      </w:r>
      <w:r w:rsidR="00E60E54" w:rsidRPr="003A4151">
        <w:rPr>
          <w:noProof/>
          <w:webHidden/>
        </w:rPr>
        <w:t>–</w:t>
      </w:r>
      <w:r w:rsidR="004879B3" w:rsidRPr="003A4151">
        <w:rPr>
          <w:noProof/>
          <w:webHidden/>
        </w:rPr>
        <w:t>139</w:t>
      </w:r>
      <w:r w:rsidR="00FD5936" w:rsidRPr="003A4151">
        <w:rPr>
          <w:noProof/>
          <w:webHidden/>
        </w:rPr>
        <w:tab/>
      </w:r>
      <w:r w:rsidR="004879B3" w:rsidRPr="003A4151">
        <w:rPr>
          <w:noProof/>
          <w:webHidden/>
        </w:rPr>
        <w:t>24</w:t>
      </w:r>
    </w:p>
    <w:p w14:paraId="7C7F412B" w14:textId="77777777" w:rsidR="00B64997" w:rsidRPr="003A4151" w:rsidRDefault="00B64997" w:rsidP="00DB07BE">
      <w:pPr>
        <w:pStyle w:val="TOC2"/>
        <w:ind w:left="1559" w:hanging="1559"/>
        <w:rPr>
          <w:rFonts w:ascii="Calibri" w:hAnsi="Calibri" w:cs="Arial"/>
          <w:noProof/>
          <w:sz w:val="22"/>
          <w:szCs w:val="22"/>
          <w:lang w:val="en-US" w:eastAsia="en-US"/>
        </w:rPr>
      </w:pPr>
      <w:r w:rsidRPr="003A4151">
        <w:rPr>
          <w:noProof/>
        </w:rPr>
        <w:tab/>
      </w:r>
      <w:r w:rsidRPr="003A4151">
        <w:rPr>
          <w:noProof/>
        </w:rPr>
        <w:tab/>
        <w:t>B.</w:t>
      </w:r>
      <w:r w:rsidRPr="003A4151">
        <w:rPr>
          <w:rFonts w:ascii="Calibri" w:hAnsi="Calibri" w:cs="Arial"/>
          <w:noProof/>
          <w:sz w:val="22"/>
          <w:szCs w:val="22"/>
          <w:lang w:val="en-US" w:eastAsia="en-US"/>
        </w:rPr>
        <w:tab/>
      </w:r>
      <w:r w:rsidRPr="003A4151">
        <w:rPr>
          <w:noProof/>
        </w:rPr>
        <w:t xml:space="preserve">Clarification of the text in section G (Article 3, paragraph 7 ter) of the </w:t>
      </w:r>
      <w:r w:rsidR="000A0AB5" w:rsidRPr="003A4151">
        <w:rPr>
          <w:noProof/>
        </w:rPr>
        <w:br/>
      </w:r>
      <w:r w:rsidRPr="003A4151">
        <w:rPr>
          <w:noProof/>
        </w:rPr>
        <w:t xml:space="preserve">Doha Amendment to the Kyoto Protocol, in particular the information </w:t>
      </w:r>
      <w:r w:rsidR="000A0AB5" w:rsidRPr="003A4151">
        <w:rPr>
          <w:noProof/>
        </w:rPr>
        <w:br/>
      </w:r>
      <w:r w:rsidRPr="003A4151">
        <w:rPr>
          <w:noProof/>
        </w:rPr>
        <w:t xml:space="preserve">to be used to determine the </w:t>
      </w:r>
      <w:r w:rsidR="008A2DE6" w:rsidRPr="003A4151">
        <w:rPr>
          <w:noProof/>
        </w:rPr>
        <w:t>“</w:t>
      </w:r>
      <w:r w:rsidRPr="003A4151">
        <w:rPr>
          <w:noProof/>
        </w:rPr>
        <w:t xml:space="preserve">average annual emissions for the first </w:t>
      </w:r>
      <w:r w:rsidR="00DB07BE">
        <w:rPr>
          <w:noProof/>
        </w:rPr>
        <w:br/>
      </w:r>
      <w:r w:rsidRPr="003A4151">
        <w:rPr>
          <w:noProof/>
        </w:rPr>
        <w:t>three years of t</w:t>
      </w:r>
      <w:r w:rsidR="00FD5936" w:rsidRPr="003A4151">
        <w:rPr>
          <w:noProof/>
        </w:rPr>
        <w:t>he preceding commitment period</w:t>
      </w:r>
      <w:r w:rsidR="008A2DE6" w:rsidRPr="003A4151">
        <w:rPr>
          <w:noProof/>
        </w:rPr>
        <w:t>”</w:t>
      </w:r>
      <w:r w:rsidRPr="003A4151">
        <w:rPr>
          <w:noProof/>
          <w:webHidden/>
        </w:rPr>
        <w:tab/>
      </w:r>
      <w:r w:rsidR="00FD5936" w:rsidRPr="003A4151">
        <w:rPr>
          <w:noProof/>
          <w:webHidden/>
        </w:rPr>
        <w:tab/>
      </w:r>
      <w:r w:rsidR="004879B3" w:rsidRPr="003A4151">
        <w:rPr>
          <w:noProof/>
          <w:webHidden/>
        </w:rPr>
        <w:t>140</w:t>
      </w:r>
      <w:r w:rsidR="00E60E54" w:rsidRPr="003A4151">
        <w:rPr>
          <w:noProof/>
          <w:webHidden/>
        </w:rPr>
        <w:t>–</w:t>
      </w:r>
      <w:r w:rsidR="004879B3" w:rsidRPr="003A4151">
        <w:rPr>
          <w:noProof/>
          <w:webHidden/>
        </w:rPr>
        <w:t>143</w:t>
      </w:r>
      <w:r w:rsidR="00FD5936" w:rsidRPr="003A4151">
        <w:rPr>
          <w:noProof/>
          <w:webHidden/>
        </w:rPr>
        <w:tab/>
      </w:r>
      <w:r w:rsidR="004879B3" w:rsidRPr="003A4151">
        <w:rPr>
          <w:noProof/>
          <w:webHidden/>
        </w:rPr>
        <w:t>26</w:t>
      </w:r>
    </w:p>
    <w:p w14:paraId="38F40562" w14:textId="77777777" w:rsidR="00B64997" w:rsidRPr="003A4151" w:rsidRDefault="00B64997">
      <w:pPr>
        <w:pStyle w:val="TOC2"/>
        <w:rPr>
          <w:rFonts w:ascii="Calibri" w:hAnsi="Calibri" w:cs="Arial"/>
          <w:noProof/>
          <w:sz w:val="22"/>
          <w:szCs w:val="22"/>
          <w:lang w:val="en-US" w:eastAsia="en-US"/>
        </w:rPr>
      </w:pPr>
      <w:r w:rsidRPr="003A4151">
        <w:rPr>
          <w:noProof/>
          <w:lang w:eastAsia="en-US"/>
        </w:rPr>
        <w:tab/>
      </w:r>
      <w:r w:rsidRPr="003A4151">
        <w:rPr>
          <w:noProof/>
          <w:lang w:eastAsia="en-US"/>
        </w:rPr>
        <w:tab/>
        <w:t>C.</w:t>
      </w:r>
      <w:r w:rsidRPr="003A4151">
        <w:rPr>
          <w:rFonts w:ascii="Calibri" w:hAnsi="Calibri" w:cs="Arial"/>
          <w:noProof/>
          <w:sz w:val="22"/>
          <w:szCs w:val="22"/>
          <w:lang w:val="en-US" w:eastAsia="en-US"/>
        </w:rPr>
        <w:tab/>
      </w:r>
      <w:r w:rsidRPr="003A4151">
        <w:rPr>
          <w:noProof/>
        </w:rPr>
        <w:t xml:space="preserve">Land use, land-use change and forestry under Article 3, paragraphs 3 and 4 </w:t>
      </w:r>
      <w:r w:rsidR="000A0AB5" w:rsidRPr="003A4151">
        <w:rPr>
          <w:noProof/>
        </w:rPr>
        <w:br/>
      </w:r>
      <w:r w:rsidR="000A0AB5" w:rsidRPr="003A4151">
        <w:rPr>
          <w:noProof/>
        </w:rPr>
        <w:tab/>
      </w:r>
      <w:r w:rsidR="000A0AB5" w:rsidRPr="003A4151">
        <w:rPr>
          <w:noProof/>
        </w:rPr>
        <w:tab/>
      </w:r>
      <w:r w:rsidR="000A0AB5" w:rsidRPr="003A4151">
        <w:rPr>
          <w:noProof/>
        </w:rPr>
        <w:tab/>
      </w:r>
      <w:r w:rsidRPr="003A4151">
        <w:rPr>
          <w:noProof/>
        </w:rPr>
        <w:t xml:space="preserve">of the Kyoto Protocol and under </w:t>
      </w:r>
      <w:r w:rsidR="004B7EC5">
        <w:rPr>
          <w:noProof/>
        </w:rPr>
        <w:t>the clean development mechanism</w:t>
      </w:r>
      <w:r w:rsidR="000A0AB5" w:rsidRPr="003A4151">
        <w:rPr>
          <w:noProof/>
        </w:rPr>
        <w:tab/>
      </w:r>
      <w:r w:rsidR="00FD5936" w:rsidRPr="003A4151">
        <w:rPr>
          <w:noProof/>
          <w:webHidden/>
        </w:rPr>
        <w:tab/>
      </w:r>
      <w:r w:rsidR="004879B3" w:rsidRPr="003A4151">
        <w:rPr>
          <w:noProof/>
          <w:webHidden/>
        </w:rPr>
        <w:t>144</w:t>
      </w:r>
      <w:r w:rsidR="00E60E54" w:rsidRPr="003A4151">
        <w:rPr>
          <w:noProof/>
          <w:webHidden/>
        </w:rPr>
        <w:t>–</w:t>
      </w:r>
      <w:r w:rsidR="004879B3" w:rsidRPr="003A4151">
        <w:rPr>
          <w:noProof/>
          <w:webHidden/>
        </w:rPr>
        <w:t>156</w:t>
      </w:r>
      <w:r w:rsidR="00FD5936" w:rsidRPr="003A4151">
        <w:rPr>
          <w:noProof/>
          <w:webHidden/>
        </w:rPr>
        <w:tab/>
      </w:r>
      <w:r w:rsidR="004879B3" w:rsidRPr="003A4151">
        <w:rPr>
          <w:noProof/>
          <w:webHidden/>
        </w:rPr>
        <w:t>26</w:t>
      </w:r>
    </w:p>
    <w:p w14:paraId="047F56B3" w14:textId="77777777" w:rsidR="00B64997" w:rsidRPr="003A4151" w:rsidRDefault="00B64997" w:rsidP="004B7EC5">
      <w:pPr>
        <w:pStyle w:val="TOC2"/>
        <w:ind w:left="1559" w:hanging="1559"/>
        <w:rPr>
          <w:rFonts w:ascii="Calibri" w:hAnsi="Calibri" w:cs="Arial"/>
          <w:noProof/>
          <w:sz w:val="22"/>
          <w:szCs w:val="22"/>
          <w:lang w:val="en-US" w:eastAsia="en-US"/>
        </w:rPr>
      </w:pPr>
      <w:r w:rsidRPr="003A4151">
        <w:rPr>
          <w:noProof/>
        </w:rPr>
        <w:tab/>
      </w:r>
      <w:r w:rsidRPr="003A4151">
        <w:rPr>
          <w:noProof/>
        </w:rPr>
        <w:tab/>
        <w:t>D.</w:t>
      </w:r>
      <w:r w:rsidRPr="003A4151">
        <w:rPr>
          <w:rFonts w:ascii="Calibri" w:hAnsi="Calibri" w:cs="Arial"/>
          <w:noProof/>
          <w:sz w:val="22"/>
          <w:szCs w:val="22"/>
          <w:lang w:val="en-US" w:eastAsia="en-US"/>
        </w:rPr>
        <w:tab/>
      </w:r>
      <w:r w:rsidRPr="003A4151">
        <w:rPr>
          <w:noProof/>
        </w:rPr>
        <w:t xml:space="preserve">Implications of the inclusion of reforestation of lands with forest in </w:t>
      </w:r>
      <w:r w:rsidR="004B7EC5">
        <w:rPr>
          <w:noProof/>
        </w:rPr>
        <w:br/>
      </w:r>
      <w:r w:rsidRPr="003A4151">
        <w:rPr>
          <w:noProof/>
        </w:rPr>
        <w:t xml:space="preserve">exhaustion as afforestation and reforestation clean development </w:t>
      </w:r>
      <w:r w:rsidR="004B7EC5">
        <w:rPr>
          <w:noProof/>
        </w:rPr>
        <w:br/>
      </w:r>
      <w:r w:rsidRPr="003A4151">
        <w:rPr>
          <w:noProof/>
        </w:rPr>
        <w:t>mechanism project activities</w:t>
      </w:r>
      <w:r w:rsidR="00FD5936" w:rsidRPr="003A4151">
        <w:rPr>
          <w:noProof/>
        </w:rPr>
        <w:tab/>
      </w:r>
      <w:r w:rsidR="004B7EC5">
        <w:rPr>
          <w:noProof/>
        </w:rPr>
        <w:tab/>
      </w:r>
      <w:r w:rsidR="004879B3" w:rsidRPr="003A4151">
        <w:rPr>
          <w:noProof/>
        </w:rPr>
        <w:t>157</w:t>
      </w:r>
      <w:r w:rsidR="00E60E54" w:rsidRPr="003A4151">
        <w:rPr>
          <w:noProof/>
        </w:rPr>
        <w:t>–</w:t>
      </w:r>
      <w:r w:rsidR="004879B3" w:rsidRPr="003A4151">
        <w:rPr>
          <w:noProof/>
        </w:rPr>
        <w:t>158</w:t>
      </w:r>
      <w:r w:rsidRPr="003A4151">
        <w:rPr>
          <w:noProof/>
          <w:webHidden/>
        </w:rPr>
        <w:tab/>
      </w:r>
      <w:r w:rsidR="004879B3" w:rsidRPr="003A4151">
        <w:rPr>
          <w:noProof/>
          <w:webHidden/>
        </w:rPr>
        <w:t>28</w:t>
      </w:r>
    </w:p>
    <w:p w14:paraId="242DB931" w14:textId="77777777" w:rsidR="00B64997" w:rsidRPr="003A4151" w:rsidRDefault="00B64997">
      <w:pPr>
        <w:pStyle w:val="TOC1"/>
        <w:rPr>
          <w:rFonts w:ascii="Calibri" w:hAnsi="Calibri" w:cs="Arial"/>
          <w:noProof/>
          <w:sz w:val="22"/>
          <w:szCs w:val="22"/>
          <w:lang w:val="en-US" w:eastAsia="en-US"/>
        </w:rPr>
      </w:pPr>
      <w:r w:rsidRPr="003A4151">
        <w:rPr>
          <w:noProof/>
          <w:lang w:eastAsia="en-US"/>
        </w:rPr>
        <w:tab/>
        <w:t>XIII.</w:t>
      </w:r>
      <w:r w:rsidRPr="003A4151">
        <w:rPr>
          <w:rFonts w:ascii="Calibri" w:hAnsi="Calibri" w:cs="Arial"/>
          <w:noProof/>
          <w:sz w:val="22"/>
          <w:szCs w:val="22"/>
          <w:lang w:val="en-US" w:eastAsia="en-US"/>
        </w:rPr>
        <w:tab/>
      </w:r>
      <w:r w:rsidRPr="003A4151">
        <w:rPr>
          <w:noProof/>
        </w:rPr>
        <w:t>Market and non-market mechanisms under the Convention</w:t>
      </w:r>
      <w:r w:rsidR="001C32C4" w:rsidRPr="003A4151">
        <w:rPr>
          <w:noProof/>
        </w:rPr>
        <w:t xml:space="preserve"> </w:t>
      </w:r>
      <w:r w:rsidR="000A0AB5" w:rsidRPr="003A4151">
        <w:rPr>
          <w:noProof/>
        </w:rPr>
        <w:br/>
      </w:r>
      <w:r w:rsidR="000A0AB5" w:rsidRPr="003A4151">
        <w:rPr>
          <w:noProof/>
        </w:rPr>
        <w:tab/>
      </w:r>
      <w:r w:rsidR="000A0AB5" w:rsidRPr="003A4151">
        <w:rPr>
          <w:noProof/>
        </w:rPr>
        <w:tab/>
      </w:r>
      <w:r w:rsidRPr="003A4151">
        <w:rPr>
          <w:noProof/>
          <w:lang w:eastAsia="en-US"/>
        </w:rPr>
        <w:t>(</w:t>
      </w:r>
      <w:r w:rsidRPr="003A4151">
        <w:rPr>
          <w:noProof/>
        </w:rPr>
        <w:t>Agenda</w:t>
      </w:r>
      <w:r w:rsidRPr="003A4151">
        <w:rPr>
          <w:noProof/>
          <w:lang w:eastAsia="en-US"/>
        </w:rPr>
        <w:t xml:space="preserve"> item 13)</w:t>
      </w:r>
      <w:r w:rsidRPr="003A4151">
        <w:rPr>
          <w:noProof/>
          <w:webHidden/>
        </w:rPr>
        <w:tab/>
      </w:r>
      <w:r w:rsidR="00FD5936" w:rsidRPr="003A4151">
        <w:rPr>
          <w:noProof/>
          <w:webHidden/>
        </w:rPr>
        <w:tab/>
      </w:r>
      <w:r w:rsidR="004879B3" w:rsidRPr="003A4151">
        <w:rPr>
          <w:noProof/>
          <w:webHidden/>
        </w:rPr>
        <w:t>159</w:t>
      </w:r>
      <w:r w:rsidR="00E60E54" w:rsidRPr="003A4151">
        <w:rPr>
          <w:noProof/>
          <w:webHidden/>
        </w:rPr>
        <w:t>–</w:t>
      </w:r>
      <w:r w:rsidR="004879B3" w:rsidRPr="003A4151">
        <w:rPr>
          <w:noProof/>
          <w:webHidden/>
        </w:rPr>
        <w:t>194</w:t>
      </w:r>
      <w:r w:rsidR="00FD5936" w:rsidRPr="003A4151">
        <w:rPr>
          <w:noProof/>
          <w:webHidden/>
        </w:rPr>
        <w:tab/>
      </w:r>
      <w:r w:rsidR="004879B3" w:rsidRPr="003A4151">
        <w:rPr>
          <w:noProof/>
          <w:webHidden/>
        </w:rPr>
        <w:t>28</w:t>
      </w:r>
    </w:p>
    <w:p w14:paraId="09264E11" w14:textId="77777777" w:rsidR="00B64997" w:rsidRPr="003A4151" w:rsidRDefault="00B64997">
      <w:pPr>
        <w:pStyle w:val="TOC2"/>
        <w:rPr>
          <w:rFonts w:ascii="Calibri" w:hAnsi="Calibri" w:cs="Arial"/>
          <w:noProof/>
          <w:sz w:val="22"/>
          <w:szCs w:val="22"/>
          <w:lang w:val="en-US" w:eastAsia="en-US"/>
        </w:rPr>
      </w:pPr>
      <w:r w:rsidRPr="003A4151">
        <w:rPr>
          <w:noProof/>
          <w:lang w:eastAsia="en-US"/>
        </w:rPr>
        <w:tab/>
      </w:r>
      <w:r w:rsidRPr="003A4151">
        <w:rPr>
          <w:noProof/>
          <w:lang w:eastAsia="en-US"/>
        </w:rPr>
        <w:tab/>
        <w:t>A.</w:t>
      </w:r>
      <w:r w:rsidRPr="003A4151">
        <w:rPr>
          <w:rFonts w:ascii="Calibri" w:hAnsi="Calibri" w:cs="Arial"/>
          <w:noProof/>
          <w:sz w:val="22"/>
          <w:szCs w:val="22"/>
          <w:lang w:val="en-US" w:eastAsia="en-US"/>
        </w:rPr>
        <w:tab/>
      </w:r>
      <w:r w:rsidRPr="003A4151">
        <w:rPr>
          <w:noProof/>
        </w:rPr>
        <w:t>Fr</w:t>
      </w:r>
      <w:r w:rsidR="00FD5936" w:rsidRPr="003A4151">
        <w:rPr>
          <w:noProof/>
        </w:rPr>
        <w:t>amework for various approaches</w:t>
      </w:r>
      <w:r w:rsidRPr="003A4151">
        <w:rPr>
          <w:noProof/>
          <w:webHidden/>
        </w:rPr>
        <w:tab/>
      </w:r>
      <w:r w:rsidR="00FD5936" w:rsidRPr="003A4151">
        <w:rPr>
          <w:noProof/>
          <w:webHidden/>
        </w:rPr>
        <w:tab/>
      </w:r>
      <w:r w:rsidR="004879B3" w:rsidRPr="003A4151">
        <w:rPr>
          <w:noProof/>
          <w:webHidden/>
        </w:rPr>
        <w:t>159</w:t>
      </w:r>
      <w:r w:rsidR="00E60E54" w:rsidRPr="003A4151">
        <w:rPr>
          <w:noProof/>
          <w:webHidden/>
        </w:rPr>
        <w:t>–</w:t>
      </w:r>
      <w:r w:rsidR="004879B3" w:rsidRPr="003A4151">
        <w:rPr>
          <w:noProof/>
          <w:webHidden/>
        </w:rPr>
        <w:t>170</w:t>
      </w:r>
      <w:r w:rsidR="00FD5936" w:rsidRPr="003A4151">
        <w:rPr>
          <w:noProof/>
          <w:webHidden/>
        </w:rPr>
        <w:tab/>
      </w:r>
      <w:r w:rsidR="004879B3" w:rsidRPr="003A4151">
        <w:rPr>
          <w:noProof/>
          <w:webHidden/>
        </w:rPr>
        <w:t>28</w:t>
      </w:r>
    </w:p>
    <w:p w14:paraId="1D8D9DAC" w14:textId="77777777" w:rsidR="00B64997" w:rsidRPr="003A4151" w:rsidRDefault="007420C9" w:rsidP="007420C9">
      <w:pPr>
        <w:pStyle w:val="TOC2"/>
        <w:rPr>
          <w:rFonts w:ascii="Calibri" w:hAnsi="Calibri" w:cs="Arial"/>
          <w:noProof/>
          <w:sz w:val="22"/>
          <w:szCs w:val="22"/>
          <w:lang w:val="en-US" w:eastAsia="en-US"/>
        </w:rPr>
      </w:pPr>
      <w:r w:rsidRPr="003A4151">
        <w:rPr>
          <w:noProof/>
        </w:rPr>
        <w:tab/>
      </w:r>
      <w:r w:rsidRPr="003A4151">
        <w:rPr>
          <w:noProof/>
        </w:rPr>
        <w:tab/>
        <w:t>B.</w:t>
      </w:r>
      <w:r w:rsidRPr="003A4151">
        <w:rPr>
          <w:noProof/>
        </w:rPr>
        <w:tab/>
      </w:r>
      <w:r w:rsidR="00FD5936" w:rsidRPr="003A4151">
        <w:rPr>
          <w:noProof/>
        </w:rPr>
        <w:t>Non-market-based approaches</w:t>
      </w:r>
      <w:r w:rsidR="00B64997" w:rsidRPr="003A4151">
        <w:rPr>
          <w:noProof/>
          <w:webHidden/>
        </w:rPr>
        <w:tab/>
      </w:r>
      <w:r w:rsidR="00FD5936" w:rsidRPr="003A4151">
        <w:rPr>
          <w:noProof/>
          <w:webHidden/>
        </w:rPr>
        <w:tab/>
      </w:r>
      <w:r w:rsidR="004879B3" w:rsidRPr="003A4151">
        <w:rPr>
          <w:noProof/>
          <w:webHidden/>
        </w:rPr>
        <w:t>171</w:t>
      </w:r>
      <w:r w:rsidR="00807D78" w:rsidRPr="003A4151">
        <w:rPr>
          <w:noProof/>
          <w:webHidden/>
        </w:rPr>
        <w:t>–</w:t>
      </w:r>
      <w:r w:rsidR="004879B3" w:rsidRPr="003A4151">
        <w:rPr>
          <w:noProof/>
          <w:webHidden/>
        </w:rPr>
        <w:t>182</w:t>
      </w:r>
      <w:r w:rsidR="00FD5936" w:rsidRPr="003A4151">
        <w:rPr>
          <w:noProof/>
          <w:webHidden/>
        </w:rPr>
        <w:tab/>
      </w:r>
      <w:r w:rsidR="004879B3" w:rsidRPr="003A4151">
        <w:rPr>
          <w:noProof/>
          <w:webHidden/>
        </w:rPr>
        <w:t>30</w:t>
      </w:r>
    </w:p>
    <w:p w14:paraId="5CE68B80" w14:textId="77777777" w:rsidR="00B64997" w:rsidRPr="003A4151" w:rsidRDefault="00B64997">
      <w:pPr>
        <w:pStyle w:val="TOC2"/>
        <w:rPr>
          <w:rFonts w:ascii="Calibri" w:hAnsi="Calibri" w:cs="Arial"/>
          <w:noProof/>
          <w:sz w:val="22"/>
          <w:szCs w:val="22"/>
          <w:lang w:val="en-US" w:eastAsia="en-US"/>
        </w:rPr>
      </w:pPr>
      <w:r w:rsidRPr="003A4151">
        <w:rPr>
          <w:noProof/>
        </w:rPr>
        <w:tab/>
      </w:r>
      <w:r w:rsidRPr="003A4151">
        <w:rPr>
          <w:noProof/>
        </w:rPr>
        <w:tab/>
        <w:t>C.</w:t>
      </w:r>
      <w:r w:rsidRPr="003A4151">
        <w:rPr>
          <w:rFonts w:ascii="Calibri" w:hAnsi="Calibri" w:cs="Arial"/>
          <w:noProof/>
          <w:sz w:val="22"/>
          <w:szCs w:val="22"/>
          <w:lang w:val="en-US" w:eastAsia="en-US"/>
        </w:rPr>
        <w:tab/>
      </w:r>
      <w:r w:rsidRPr="003A4151">
        <w:rPr>
          <w:noProof/>
        </w:rPr>
        <w:t>New market-based mechanism</w:t>
      </w:r>
      <w:r w:rsidRPr="003A4151">
        <w:rPr>
          <w:noProof/>
          <w:webHidden/>
        </w:rPr>
        <w:tab/>
      </w:r>
      <w:r w:rsidR="00FD5936" w:rsidRPr="003A4151">
        <w:rPr>
          <w:noProof/>
          <w:webHidden/>
        </w:rPr>
        <w:tab/>
      </w:r>
      <w:r w:rsidR="004879B3" w:rsidRPr="003A4151">
        <w:rPr>
          <w:noProof/>
          <w:webHidden/>
        </w:rPr>
        <w:t>183</w:t>
      </w:r>
      <w:r w:rsidR="00807D78" w:rsidRPr="003A4151">
        <w:rPr>
          <w:noProof/>
          <w:webHidden/>
        </w:rPr>
        <w:t>–</w:t>
      </w:r>
      <w:r w:rsidR="004879B3" w:rsidRPr="003A4151">
        <w:rPr>
          <w:noProof/>
          <w:webHidden/>
        </w:rPr>
        <w:t>194</w:t>
      </w:r>
      <w:r w:rsidR="00FD5936" w:rsidRPr="003A4151">
        <w:rPr>
          <w:noProof/>
          <w:webHidden/>
        </w:rPr>
        <w:tab/>
      </w:r>
      <w:r w:rsidR="004879B3" w:rsidRPr="003A4151">
        <w:rPr>
          <w:noProof/>
          <w:webHidden/>
        </w:rPr>
        <w:t>31</w:t>
      </w:r>
    </w:p>
    <w:p w14:paraId="13829A4D" w14:textId="77777777" w:rsidR="00B64997" w:rsidRPr="003A4151" w:rsidRDefault="00EE5800" w:rsidP="00EE5800">
      <w:pPr>
        <w:pStyle w:val="TOC1"/>
        <w:rPr>
          <w:rFonts w:ascii="Calibri" w:hAnsi="Calibri" w:cs="Arial"/>
          <w:noProof/>
          <w:sz w:val="22"/>
          <w:szCs w:val="22"/>
          <w:lang w:val="en-US" w:eastAsia="en-US"/>
        </w:rPr>
      </w:pPr>
      <w:r w:rsidRPr="003A4151">
        <w:rPr>
          <w:noProof/>
          <w:lang w:eastAsia="en-US"/>
        </w:rPr>
        <w:lastRenderedPageBreak/>
        <w:tab/>
      </w:r>
      <w:r w:rsidR="00B64997" w:rsidRPr="003A4151">
        <w:rPr>
          <w:noProof/>
          <w:lang w:eastAsia="en-US"/>
        </w:rPr>
        <w:t>XIV.</w:t>
      </w:r>
      <w:r w:rsidRPr="003A4151">
        <w:rPr>
          <w:noProof/>
          <w:lang w:eastAsia="en-US"/>
        </w:rPr>
        <w:tab/>
      </w:r>
      <w:r w:rsidR="00B64997" w:rsidRPr="003A4151">
        <w:rPr>
          <w:noProof/>
        </w:rPr>
        <w:t>Work</w:t>
      </w:r>
      <w:r w:rsidR="00B64997" w:rsidRPr="003A4151">
        <w:rPr>
          <w:bCs/>
          <w:noProof/>
        </w:rPr>
        <w:t xml:space="preserve"> </w:t>
      </w:r>
      <w:r w:rsidR="00B64997" w:rsidRPr="003A4151">
        <w:rPr>
          <w:noProof/>
        </w:rPr>
        <w:t>programme</w:t>
      </w:r>
      <w:r w:rsidR="00B64997" w:rsidRPr="003A4151">
        <w:rPr>
          <w:bCs/>
          <w:noProof/>
        </w:rPr>
        <w:t xml:space="preserve"> </w:t>
      </w:r>
      <w:r w:rsidR="00B64997" w:rsidRPr="003A4151">
        <w:rPr>
          <w:noProof/>
        </w:rPr>
        <w:t>on</w:t>
      </w:r>
      <w:r w:rsidR="00B64997" w:rsidRPr="003A4151">
        <w:rPr>
          <w:bCs/>
          <w:noProof/>
        </w:rPr>
        <w:t xml:space="preserve"> </w:t>
      </w:r>
      <w:r w:rsidR="00B64997" w:rsidRPr="003A4151">
        <w:rPr>
          <w:noProof/>
        </w:rPr>
        <w:t>clarification</w:t>
      </w:r>
      <w:r w:rsidR="00B64997" w:rsidRPr="003A4151">
        <w:rPr>
          <w:bCs/>
          <w:noProof/>
        </w:rPr>
        <w:t xml:space="preserve"> </w:t>
      </w:r>
      <w:r w:rsidR="00B64997" w:rsidRPr="003A4151">
        <w:rPr>
          <w:noProof/>
        </w:rPr>
        <w:t>of</w:t>
      </w:r>
      <w:r w:rsidR="00B64997" w:rsidRPr="003A4151">
        <w:rPr>
          <w:bCs/>
          <w:noProof/>
        </w:rPr>
        <w:t xml:space="preserve"> </w:t>
      </w:r>
      <w:r w:rsidR="00B64997" w:rsidRPr="003A4151">
        <w:rPr>
          <w:noProof/>
        </w:rPr>
        <w:t>quantified</w:t>
      </w:r>
      <w:r w:rsidR="00B64997" w:rsidRPr="003A4151">
        <w:rPr>
          <w:bCs/>
          <w:noProof/>
        </w:rPr>
        <w:t xml:space="preserve"> </w:t>
      </w:r>
      <w:r w:rsidR="00B64997" w:rsidRPr="003A4151">
        <w:rPr>
          <w:noProof/>
        </w:rPr>
        <w:t>economy</w:t>
      </w:r>
      <w:r w:rsidR="00B64997" w:rsidRPr="003A4151">
        <w:rPr>
          <w:bCs/>
          <w:noProof/>
        </w:rPr>
        <w:t>-</w:t>
      </w:r>
      <w:r w:rsidR="00B64997" w:rsidRPr="003A4151">
        <w:rPr>
          <w:noProof/>
        </w:rPr>
        <w:t>wide</w:t>
      </w:r>
      <w:r w:rsidR="00B64997" w:rsidRPr="003A4151">
        <w:rPr>
          <w:bCs/>
          <w:noProof/>
        </w:rPr>
        <w:t xml:space="preserve"> </w:t>
      </w:r>
      <w:r w:rsidR="00B64997" w:rsidRPr="003A4151">
        <w:rPr>
          <w:noProof/>
        </w:rPr>
        <w:t>emission</w:t>
      </w:r>
      <w:r w:rsidR="00B64997" w:rsidRPr="003A4151">
        <w:rPr>
          <w:bCs/>
          <w:noProof/>
        </w:rPr>
        <w:t xml:space="preserve"> </w:t>
      </w:r>
      <w:r w:rsidR="000A0AB5" w:rsidRPr="003A4151">
        <w:rPr>
          <w:bCs/>
          <w:noProof/>
        </w:rPr>
        <w:br/>
      </w:r>
      <w:r w:rsidR="000A0AB5" w:rsidRPr="003A4151">
        <w:rPr>
          <w:bCs/>
          <w:noProof/>
        </w:rPr>
        <w:tab/>
      </w:r>
      <w:r w:rsidR="000A0AB5" w:rsidRPr="003A4151">
        <w:rPr>
          <w:bCs/>
          <w:noProof/>
        </w:rPr>
        <w:tab/>
      </w:r>
      <w:r w:rsidR="00B64997" w:rsidRPr="003A4151">
        <w:rPr>
          <w:noProof/>
        </w:rPr>
        <w:t>reduction</w:t>
      </w:r>
      <w:r w:rsidR="00B64997" w:rsidRPr="003A4151">
        <w:rPr>
          <w:bCs/>
          <w:noProof/>
        </w:rPr>
        <w:t xml:space="preserve"> </w:t>
      </w:r>
      <w:r w:rsidR="00B64997" w:rsidRPr="003A4151">
        <w:rPr>
          <w:noProof/>
        </w:rPr>
        <w:t>targets</w:t>
      </w:r>
      <w:r w:rsidR="00B64997" w:rsidRPr="003A4151">
        <w:rPr>
          <w:bCs/>
          <w:noProof/>
        </w:rPr>
        <w:t xml:space="preserve"> </w:t>
      </w:r>
      <w:r w:rsidR="00B64997" w:rsidRPr="003A4151">
        <w:rPr>
          <w:noProof/>
        </w:rPr>
        <w:t>of</w:t>
      </w:r>
      <w:r w:rsidR="00B64997" w:rsidRPr="003A4151">
        <w:rPr>
          <w:bCs/>
          <w:noProof/>
        </w:rPr>
        <w:t xml:space="preserve"> </w:t>
      </w:r>
      <w:r w:rsidR="00B64997" w:rsidRPr="003A4151">
        <w:rPr>
          <w:noProof/>
        </w:rPr>
        <w:t>developed</w:t>
      </w:r>
      <w:r w:rsidR="00B64997" w:rsidRPr="003A4151">
        <w:rPr>
          <w:bCs/>
          <w:noProof/>
        </w:rPr>
        <w:t xml:space="preserve"> </w:t>
      </w:r>
      <w:r w:rsidR="00B64997" w:rsidRPr="003A4151">
        <w:rPr>
          <w:noProof/>
        </w:rPr>
        <w:t>country</w:t>
      </w:r>
      <w:r w:rsidR="00B64997" w:rsidRPr="003A4151">
        <w:rPr>
          <w:bCs/>
          <w:noProof/>
        </w:rPr>
        <w:t xml:space="preserve"> </w:t>
      </w:r>
      <w:r w:rsidR="00B64997" w:rsidRPr="003A4151">
        <w:rPr>
          <w:noProof/>
        </w:rPr>
        <w:t>Parties</w:t>
      </w:r>
      <w:r w:rsidR="001C32C4" w:rsidRPr="003A4151">
        <w:rPr>
          <w:bCs/>
          <w:noProof/>
        </w:rPr>
        <w:t xml:space="preserve"> </w:t>
      </w:r>
      <w:r w:rsidR="000A0AB5" w:rsidRPr="003A4151">
        <w:rPr>
          <w:bCs/>
          <w:noProof/>
        </w:rPr>
        <w:br/>
      </w:r>
      <w:r w:rsidR="000A0AB5" w:rsidRPr="003A4151">
        <w:rPr>
          <w:bCs/>
          <w:noProof/>
        </w:rPr>
        <w:tab/>
      </w:r>
      <w:r w:rsidR="000A0AB5" w:rsidRPr="003A4151">
        <w:rPr>
          <w:bCs/>
          <w:noProof/>
        </w:rPr>
        <w:tab/>
      </w:r>
      <w:r w:rsidR="00B64997" w:rsidRPr="003A4151">
        <w:rPr>
          <w:noProof/>
          <w:lang w:eastAsia="en-US"/>
        </w:rPr>
        <w:t>(Agenda item 14)</w:t>
      </w:r>
      <w:r w:rsidR="00B64997" w:rsidRPr="003A4151">
        <w:rPr>
          <w:noProof/>
          <w:webHidden/>
        </w:rPr>
        <w:tab/>
      </w:r>
      <w:r w:rsidR="00FD5936" w:rsidRPr="003A4151">
        <w:rPr>
          <w:noProof/>
          <w:webHidden/>
        </w:rPr>
        <w:tab/>
      </w:r>
      <w:r w:rsidR="004879B3" w:rsidRPr="003A4151">
        <w:rPr>
          <w:noProof/>
          <w:webHidden/>
        </w:rPr>
        <w:t>195</w:t>
      </w:r>
      <w:r w:rsidR="00807D78" w:rsidRPr="003A4151">
        <w:rPr>
          <w:noProof/>
          <w:webHidden/>
        </w:rPr>
        <w:t>–</w:t>
      </w:r>
      <w:r w:rsidR="004879B3" w:rsidRPr="003A4151">
        <w:rPr>
          <w:noProof/>
          <w:webHidden/>
        </w:rPr>
        <w:t>201</w:t>
      </w:r>
      <w:r w:rsidR="00FD5936" w:rsidRPr="003A4151">
        <w:rPr>
          <w:noProof/>
          <w:webHidden/>
        </w:rPr>
        <w:tab/>
      </w:r>
      <w:r w:rsidR="004879B3" w:rsidRPr="003A4151">
        <w:rPr>
          <w:noProof/>
          <w:webHidden/>
        </w:rPr>
        <w:t>33</w:t>
      </w:r>
    </w:p>
    <w:p w14:paraId="14662590" w14:textId="77777777" w:rsidR="00B64997" w:rsidRPr="003A4151" w:rsidRDefault="00B64997">
      <w:pPr>
        <w:pStyle w:val="TOC1"/>
        <w:rPr>
          <w:rFonts w:ascii="Calibri" w:hAnsi="Calibri" w:cs="Arial"/>
          <w:noProof/>
          <w:sz w:val="22"/>
          <w:szCs w:val="22"/>
          <w:lang w:val="en-US" w:eastAsia="en-US"/>
        </w:rPr>
      </w:pPr>
      <w:r w:rsidRPr="003A4151">
        <w:rPr>
          <w:noProof/>
        </w:rPr>
        <w:tab/>
        <w:t>XV.</w:t>
      </w:r>
      <w:r w:rsidRPr="003A4151">
        <w:rPr>
          <w:rFonts w:ascii="Calibri" w:hAnsi="Calibri" w:cs="Arial"/>
          <w:noProof/>
          <w:sz w:val="22"/>
          <w:szCs w:val="22"/>
          <w:lang w:val="en-US" w:eastAsia="en-US"/>
        </w:rPr>
        <w:tab/>
      </w:r>
      <w:r w:rsidRPr="003A4151">
        <w:rPr>
          <w:noProof/>
        </w:rPr>
        <w:t xml:space="preserve">Scientific, technical and socioeconomic aspects of mitigation of </w:t>
      </w:r>
      <w:r w:rsidR="000A0AB5" w:rsidRPr="003A4151">
        <w:rPr>
          <w:noProof/>
        </w:rPr>
        <w:br/>
      </w:r>
      <w:r w:rsidR="000A0AB5" w:rsidRPr="003A4151">
        <w:rPr>
          <w:noProof/>
        </w:rPr>
        <w:tab/>
      </w:r>
      <w:r w:rsidR="000A0AB5" w:rsidRPr="003A4151">
        <w:rPr>
          <w:noProof/>
        </w:rPr>
        <w:tab/>
      </w:r>
      <w:r w:rsidRPr="003A4151">
        <w:rPr>
          <w:noProof/>
        </w:rPr>
        <w:t>climate change</w:t>
      </w:r>
      <w:r w:rsidRPr="003A4151">
        <w:rPr>
          <w:bCs/>
          <w:noProof/>
        </w:rPr>
        <w:t xml:space="preserve"> </w:t>
      </w:r>
      <w:r w:rsidR="000A0AB5" w:rsidRPr="003A4151">
        <w:rPr>
          <w:bCs/>
          <w:noProof/>
        </w:rPr>
        <w:br/>
      </w:r>
      <w:r w:rsidR="000A0AB5" w:rsidRPr="003A4151">
        <w:rPr>
          <w:bCs/>
          <w:noProof/>
        </w:rPr>
        <w:tab/>
      </w:r>
      <w:r w:rsidR="000A0AB5" w:rsidRPr="003A4151">
        <w:rPr>
          <w:bCs/>
          <w:noProof/>
        </w:rPr>
        <w:tab/>
      </w:r>
      <w:r w:rsidRPr="003A4151">
        <w:rPr>
          <w:noProof/>
        </w:rPr>
        <w:t>(Agenda item 15)</w:t>
      </w:r>
      <w:r w:rsidRPr="003A4151">
        <w:rPr>
          <w:noProof/>
          <w:webHidden/>
        </w:rPr>
        <w:tab/>
      </w:r>
      <w:r w:rsidR="00FD5936" w:rsidRPr="003A4151">
        <w:rPr>
          <w:noProof/>
          <w:webHidden/>
        </w:rPr>
        <w:tab/>
      </w:r>
      <w:r w:rsidR="004879B3" w:rsidRPr="003A4151">
        <w:rPr>
          <w:noProof/>
          <w:webHidden/>
        </w:rPr>
        <w:t>202</w:t>
      </w:r>
      <w:r w:rsidR="00807D78" w:rsidRPr="003A4151">
        <w:rPr>
          <w:noProof/>
          <w:webHidden/>
        </w:rPr>
        <w:t>–</w:t>
      </w:r>
      <w:r w:rsidR="004879B3" w:rsidRPr="003A4151">
        <w:rPr>
          <w:noProof/>
          <w:webHidden/>
        </w:rPr>
        <w:t>204</w:t>
      </w:r>
      <w:r w:rsidR="00FD5936" w:rsidRPr="003A4151">
        <w:rPr>
          <w:noProof/>
          <w:webHidden/>
        </w:rPr>
        <w:tab/>
      </w:r>
      <w:r w:rsidR="004879B3" w:rsidRPr="003A4151">
        <w:rPr>
          <w:noProof/>
          <w:webHidden/>
        </w:rPr>
        <w:t>34</w:t>
      </w:r>
    </w:p>
    <w:p w14:paraId="2DBBB186" w14:textId="77777777" w:rsidR="00B64997" w:rsidRPr="003A4151" w:rsidRDefault="00B64997">
      <w:pPr>
        <w:pStyle w:val="TOC1"/>
        <w:rPr>
          <w:rFonts w:ascii="Calibri" w:hAnsi="Calibri" w:cs="Arial"/>
          <w:noProof/>
          <w:sz w:val="22"/>
          <w:szCs w:val="22"/>
          <w:lang w:val="en-US" w:eastAsia="en-US"/>
        </w:rPr>
      </w:pPr>
      <w:r w:rsidRPr="003A4151">
        <w:rPr>
          <w:noProof/>
        </w:rPr>
        <w:tab/>
        <w:t>XVI.</w:t>
      </w:r>
      <w:r w:rsidRPr="003A4151">
        <w:rPr>
          <w:rFonts w:ascii="Calibri" w:hAnsi="Calibri" w:cs="Arial"/>
          <w:noProof/>
          <w:sz w:val="22"/>
          <w:szCs w:val="22"/>
          <w:lang w:val="en-US" w:eastAsia="en-US"/>
        </w:rPr>
        <w:tab/>
      </w:r>
      <w:r w:rsidRPr="003A4151">
        <w:rPr>
          <w:noProof/>
        </w:rPr>
        <w:t>Cooperation with other international organizations</w:t>
      </w:r>
      <w:r w:rsidRPr="003A4151">
        <w:rPr>
          <w:bCs/>
          <w:noProof/>
        </w:rPr>
        <w:t xml:space="preserve"> </w:t>
      </w:r>
      <w:r w:rsidR="000A0AB5" w:rsidRPr="003A4151">
        <w:rPr>
          <w:bCs/>
          <w:noProof/>
        </w:rPr>
        <w:br/>
      </w:r>
      <w:r w:rsidR="000A0AB5" w:rsidRPr="003A4151">
        <w:rPr>
          <w:bCs/>
          <w:noProof/>
        </w:rPr>
        <w:tab/>
      </w:r>
      <w:r w:rsidR="000A0AB5" w:rsidRPr="003A4151">
        <w:rPr>
          <w:bCs/>
          <w:noProof/>
        </w:rPr>
        <w:tab/>
      </w:r>
      <w:r w:rsidRPr="003A4151">
        <w:rPr>
          <w:noProof/>
        </w:rPr>
        <w:t>(Agenda item 16)</w:t>
      </w:r>
      <w:r w:rsidRPr="003A4151">
        <w:rPr>
          <w:noProof/>
          <w:webHidden/>
        </w:rPr>
        <w:tab/>
      </w:r>
      <w:r w:rsidR="00FD5936" w:rsidRPr="003A4151">
        <w:rPr>
          <w:noProof/>
          <w:webHidden/>
        </w:rPr>
        <w:tab/>
      </w:r>
      <w:r w:rsidR="004879B3" w:rsidRPr="003A4151">
        <w:rPr>
          <w:noProof/>
          <w:webHidden/>
        </w:rPr>
        <w:t>205</w:t>
      </w:r>
      <w:r w:rsidR="00807D78" w:rsidRPr="003A4151">
        <w:rPr>
          <w:noProof/>
          <w:webHidden/>
        </w:rPr>
        <w:t>–</w:t>
      </w:r>
      <w:r w:rsidR="004879B3" w:rsidRPr="003A4151">
        <w:rPr>
          <w:noProof/>
          <w:webHidden/>
        </w:rPr>
        <w:t>210</w:t>
      </w:r>
      <w:r w:rsidR="00FD5936" w:rsidRPr="003A4151">
        <w:rPr>
          <w:noProof/>
          <w:webHidden/>
        </w:rPr>
        <w:tab/>
      </w:r>
      <w:r w:rsidR="004879B3" w:rsidRPr="003A4151">
        <w:rPr>
          <w:noProof/>
          <w:webHidden/>
        </w:rPr>
        <w:t>34</w:t>
      </w:r>
    </w:p>
    <w:p w14:paraId="14961B9A" w14:textId="77777777" w:rsidR="00B64997" w:rsidRPr="003A4151" w:rsidRDefault="00B64997">
      <w:pPr>
        <w:pStyle w:val="TOC1"/>
        <w:rPr>
          <w:rFonts w:ascii="Calibri" w:hAnsi="Calibri" w:cs="Arial"/>
          <w:noProof/>
          <w:sz w:val="22"/>
          <w:szCs w:val="22"/>
          <w:lang w:val="en-US" w:eastAsia="en-US"/>
        </w:rPr>
      </w:pPr>
      <w:r w:rsidRPr="003A4151">
        <w:rPr>
          <w:noProof/>
          <w:lang w:eastAsia="en-US"/>
        </w:rPr>
        <w:tab/>
        <w:t>XVII.</w:t>
      </w:r>
      <w:r w:rsidRPr="003A4151">
        <w:rPr>
          <w:rFonts w:ascii="Calibri" w:hAnsi="Calibri" w:cs="Arial"/>
          <w:noProof/>
          <w:sz w:val="22"/>
          <w:szCs w:val="22"/>
          <w:lang w:val="en-US" w:eastAsia="en-US"/>
        </w:rPr>
        <w:tab/>
      </w:r>
      <w:r w:rsidRPr="003A4151">
        <w:rPr>
          <w:noProof/>
        </w:rPr>
        <w:t>Other</w:t>
      </w:r>
      <w:r w:rsidRPr="003A4151">
        <w:rPr>
          <w:bCs/>
          <w:noProof/>
        </w:rPr>
        <w:t xml:space="preserve"> </w:t>
      </w:r>
      <w:r w:rsidRPr="003A4151">
        <w:rPr>
          <w:noProof/>
        </w:rPr>
        <w:t>matters</w:t>
      </w:r>
      <w:r w:rsidR="001C32C4" w:rsidRPr="003A4151">
        <w:rPr>
          <w:noProof/>
        </w:rPr>
        <w:t xml:space="preserve"> </w:t>
      </w:r>
      <w:r w:rsidR="000A0AB5" w:rsidRPr="003A4151">
        <w:rPr>
          <w:noProof/>
        </w:rPr>
        <w:br/>
      </w:r>
      <w:r w:rsidR="000A0AB5" w:rsidRPr="003A4151">
        <w:rPr>
          <w:noProof/>
        </w:rPr>
        <w:tab/>
      </w:r>
      <w:r w:rsidR="000A0AB5" w:rsidRPr="003A4151">
        <w:rPr>
          <w:noProof/>
        </w:rPr>
        <w:tab/>
      </w:r>
      <w:r w:rsidRPr="003A4151">
        <w:rPr>
          <w:noProof/>
          <w:lang w:eastAsia="en-US"/>
        </w:rPr>
        <w:t>(Agenda item 17)</w:t>
      </w:r>
      <w:r w:rsidRPr="003A4151">
        <w:rPr>
          <w:noProof/>
          <w:webHidden/>
        </w:rPr>
        <w:tab/>
      </w:r>
      <w:r w:rsidR="00FD5936" w:rsidRPr="003A4151">
        <w:rPr>
          <w:noProof/>
          <w:webHidden/>
        </w:rPr>
        <w:tab/>
      </w:r>
      <w:r w:rsidR="004879B3" w:rsidRPr="003A4151">
        <w:rPr>
          <w:noProof/>
          <w:webHidden/>
        </w:rPr>
        <w:t>211</w:t>
      </w:r>
      <w:r w:rsidR="00FD5936" w:rsidRPr="003A4151">
        <w:rPr>
          <w:noProof/>
          <w:webHidden/>
        </w:rPr>
        <w:tab/>
      </w:r>
      <w:r w:rsidR="004879B3" w:rsidRPr="003A4151">
        <w:rPr>
          <w:noProof/>
          <w:webHidden/>
        </w:rPr>
        <w:t>35</w:t>
      </w:r>
    </w:p>
    <w:p w14:paraId="5DADA614" w14:textId="77777777" w:rsidR="00B64997" w:rsidRPr="003A4151" w:rsidRDefault="00B64997">
      <w:pPr>
        <w:pStyle w:val="TOC1"/>
        <w:rPr>
          <w:rFonts w:ascii="Calibri" w:hAnsi="Calibri" w:cs="Arial"/>
          <w:noProof/>
          <w:sz w:val="22"/>
          <w:szCs w:val="22"/>
          <w:lang w:val="en-US" w:eastAsia="en-US"/>
        </w:rPr>
      </w:pPr>
      <w:r w:rsidRPr="003A4151">
        <w:rPr>
          <w:noProof/>
          <w:lang w:eastAsia="en-US"/>
        </w:rPr>
        <w:tab/>
        <w:t>XVIII.</w:t>
      </w:r>
      <w:r w:rsidRPr="003A4151">
        <w:rPr>
          <w:rFonts w:ascii="Calibri" w:hAnsi="Calibri" w:cs="Arial"/>
          <w:noProof/>
          <w:sz w:val="22"/>
          <w:szCs w:val="22"/>
          <w:lang w:val="en-US" w:eastAsia="en-US"/>
        </w:rPr>
        <w:tab/>
      </w:r>
      <w:r w:rsidRPr="003A4151">
        <w:rPr>
          <w:noProof/>
        </w:rPr>
        <w:t>Report</w:t>
      </w:r>
      <w:r w:rsidRPr="003A4151">
        <w:rPr>
          <w:bCs/>
          <w:noProof/>
        </w:rPr>
        <w:t xml:space="preserve"> </w:t>
      </w:r>
      <w:r w:rsidRPr="003A4151">
        <w:rPr>
          <w:noProof/>
        </w:rPr>
        <w:t>on</w:t>
      </w:r>
      <w:r w:rsidRPr="003A4151">
        <w:rPr>
          <w:bCs/>
          <w:noProof/>
        </w:rPr>
        <w:t xml:space="preserve"> </w:t>
      </w:r>
      <w:r w:rsidRPr="003A4151">
        <w:rPr>
          <w:noProof/>
        </w:rPr>
        <w:t>the</w:t>
      </w:r>
      <w:r w:rsidRPr="003A4151">
        <w:rPr>
          <w:bCs/>
          <w:noProof/>
        </w:rPr>
        <w:t xml:space="preserve"> </w:t>
      </w:r>
      <w:r w:rsidRPr="003A4151">
        <w:rPr>
          <w:noProof/>
        </w:rPr>
        <w:t>session</w:t>
      </w:r>
      <w:r w:rsidR="001C32C4" w:rsidRPr="003A4151">
        <w:rPr>
          <w:noProof/>
        </w:rPr>
        <w:t xml:space="preserve"> </w:t>
      </w:r>
      <w:r w:rsidR="000A0AB5" w:rsidRPr="003A4151">
        <w:rPr>
          <w:noProof/>
        </w:rPr>
        <w:br/>
      </w:r>
      <w:r w:rsidR="000A0AB5" w:rsidRPr="003A4151">
        <w:rPr>
          <w:noProof/>
        </w:rPr>
        <w:tab/>
      </w:r>
      <w:r w:rsidR="000A0AB5" w:rsidRPr="003A4151">
        <w:rPr>
          <w:noProof/>
        </w:rPr>
        <w:tab/>
      </w:r>
      <w:r w:rsidRPr="003A4151">
        <w:rPr>
          <w:noProof/>
          <w:lang w:eastAsia="en-US"/>
        </w:rPr>
        <w:t>(Agenda item 18)</w:t>
      </w:r>
      <w:r w:rsidRPr="003A4151">
        <w:rPr>
          <w:noProof/>
          <w:webHidden/>
        </w:rPr>
        <w:tab/>
      </w:r>
      <w:r w:rsidR="00FD5936" w:rsidRPr="003A4151">
        <w:rPr>
          <w:noProof/>
          <w:webHidden/>
        </w:rPr>
        <w:tab/>
      </w:r>
      <w:r w:rsidR="004879B3" w:rsidRPr="003A4151">
        <w:rPr>
          <w:noProof/>
          <w:webHidden/>
        </w:rPr>
        <w:t>212</w:t>
      </w:r>
      <w:r w:rsidR="00FD5936" w:rsidRPr="003A4151">
        <w:rPr>
          <w:noProof/>
          <w:webHidden/>
        </w:rPr>
        <w:tab/>
      </w:r>
      <w:r w:rsidR="004879B3" w:rsidRPr="003A4151">
        <w:rPr>
          <w:noProof/>
          <w:webHidden/>
        </w:rPr>
        <w:t>35</w:t>
      </w:r>
    </w:p>
    <w:p w14:paraId="69C943E0" w14:textId="77777777" w:rsidR="00B64997" w:rsidRPr="003A4151" w:rsidRDefault="00B64997">
      <w:pPr>
        <w:pStyle w:val="TOC1"/>
        <w:rPr>
          <w:rFonts w:ascii="Calibri" w:hAnsi="Calibri" w:cs="Arial"/>
          <w:noProof/>
          <w:sz w:val="22"/>
          <w:szCs w:val="22"/>
          <w:lang w:val="en-US" w:eastAsia="en-US"/>
        </w:rPr>
      </w:pPr>
      <w:r w:rsidRPr="003A4151">
        <w:rPr>
          <w:noProof/>
        </w:rPr>
        <w:tab/>
        <w:t>XIX.</w:t>
      </w:r>
      <w:r w:rsidRPr="003A4151">
        <w:rPr>
          <w:rFonts w:ascii="Calibri" w:hAnsi="Calibri" w:cs="Arial"/>
          <w:noProof/>
          <w:sz w:val="22"/>
          <w:szCs w:val="22"/>
          <w:lang w:val="en-US" w:eastAsia="en-US"/>
        </w:rPr>
        <w:tab/>
      </w:r>
      <w:r w:rsidRPr="003A4151">
        <w:rPr>
          <w:noProof/>
        </w:rPr>
        <w:t>Closure of the session</w:t>
      </w:r>
      <w:r w:rsidRPr="003A4151">
        <w:rPr>
          <w:noProof/>
          <w:webHidden/>
        </w:rPr>
        <w:tab/>
      </w:r>
      <w:r w:rsidR="00FD5936" w:rsidRPr="003A4151">
        <w:rPr>
          <w:noProof/>
          <w:webHidden/>
        </w:rPr>
        <w:tab/>
      </w:r>
      <w:r w:rsidR="004879B3" w:rsidRPr="003A4151">
        <w:rPr>
          <w:noProof/>
          <w:webHidden/>
        </w:rPr>
        <w:t>213</w:t>
      </w:r>
      <w:r w:rsidR="00807D78" w:rsidRPr="003A4151">
        <w:rPr>
          <w:noProof/>
          <w:webHidden/>
        </w:rPr>
        <w:t>–</w:t>
      </w:r>
      <w:r w:rsidR="004879B3" w:rsidRPr="003A4151">
        <w:rPr>
          <w:noProof/>
          <w:webHidden/>
        </w:rPr>
        <w:t>216</w:t>
      </w:r>
      <w:r w:rsidR="00FD5936" w:rsidRPr="003A4151">
        <w:rPr>
          <w:noProof/>
          <w:webHidden/>
        </w:rPr>
        <w:tab/>
      </w:r>
      <w:r w:rsidR="004879B3" w:rsidRPr="003A4151">
        <w:rPr>
          <w:noProof/>
          <w:webHidden/>
        </w:rPr>
        <w:t>35</w:t>
      </w:r>
    </w:p>
    <w:p w14:paraId="693DD6D1" w14:textId="77777777" w:rsidR="00B64997" w:rsidRPr="003A4151" w:rsidRDefault="00B64997" w:rsidP="00B64997">
      <w:pPr>
        <w:tabs>
          <w:tab w:val="right" w:pos="850"/>
          <w:tab w:val="left" w:pos="1134"/>
          <w:tab w:val="left" w:pos="1559"/>
          <w:tab w:val="left" w:pos="1984"/>
          <w:tab w:val="left" w:leader="dot" w:pos="7654"/>
          <w:tab w:val="right" w:pos="8929"/>
          <w:tab w:val="right" w:pos="9638"/>
        </w:tabs>
        <w:spacing w:after="120"/>
      </w:pPr>
    </w:p>
    <w:p w14:paraId="04670617" w14:textId="77777777" w:rsidR="005E5213" w:rsidRPr="003A4151" w:rsidRDefault="005E5213" w:rsidP="001037F1">
      <w:pPr>
        <w:suppressAutoHyphens w:val="0"/>
        <w:spacing w:line="240" w:lineRule="auto"/>
        <w:ind w:left="284" w:firstLine="567"/>
        <w:rPr>
          <w:b/>
          <w:sz w:val="28"/>
          <w:szCs w:val="28"/>
        </w:rPr>
      </w:pPr>
      <w:r w:rsidRPr="003A4151">
        <w:br w:type="page"/>
      </w:r>
      <w:bookmarkStart w:id="0" w:name="_Toc391892163"/>
      <w:r w:rsidRPr="003A4151">
        <w:rPr>
          <w:b/>
          <w:noProof/>
          <w:sz w:val="28"/>
          <w:szCs w:val="28"/>
          <w:lang w:val="en-US" w:eastAsia="en-US"/>
        </w:rPr>
        <w:lastRenderedPageBreak/>
        <w:t>Addendum</w:t>
      </w:r>
      <w:r w:rsidR="00B04B25" w:rsidRPr="003A4151">
        <w:rPr>
          <w:b/>
          <w:noProof/>
          <w:sz w:val="28"/>
          <w:szCs w:val="28"/>
          <w:lang w:val="en-US" w:eastAsia="en-US"/>
        </w:rPr>
        <w:t xml:space="preserve"> – FCCC/SBSTA/2014</w:t>
      </w:r>
      <w:r w:rsidRPr="003A4151">
        <w:rPr>
          <w:b/>
          <w:noProof/>
          <w:sz w:val="28"/>
          <w:szCs w:val="28"/>
          <w:lang w:val="en-US" w:eastAsia="en-US"/>
        </w:rPr>
        <w:t>/</w:t>
      </w:r>
      <w:r w:rsidR="00FD0BC3" w:rsidRPr="003A4151">
        <w:rPr>
          <w:b/>
          <w:noProof/>
          <w:sz w:val="28"/>
          <w:szCs w:val="28"/>
          <w:lang w:val="en-US" w:eastAsia="en-US"/>
        </w:rPr>
        <w:t>2</w:t>
      </w:r>
      <w:r w:rsidRPr="003A4151">
        <w:rPr>
          <w:b/>
          <w:noProof/>
          <w:sz w:val="28"/>
          <w:szCs w:val="28"/>
          <w:lang w:val="en-US" w:eastAsia="en-US"/>
        </w:rPr>
        <w:t>/Add.1</w:t>
      </w:r>
      <w:bookmarkEnd w:id="0"/>
      <w:r w:rsidRPr="003A4151">
        <w:rPr>
          <w:b/>
          <w:noProof/>
          <w:sz w:val="28"/>
          <w:szCs w:val="28"/>
          <w:lang w:val="en-US" w:eastAsia="en-US"/>
        </w:rPr>
        <w:t xml:space="preserve"> </w:t>
      </w:r>
    </w:p>
    <w:p w14:paraId="7F6164FC" w14:textId="77777777" w:rsidR="001037F1" w:rsidRPr="003A4151" w:rsidRDefault="001037F1" w:rsidP="001037F1">
      <w:pPr>
        <w:suppressAutoHyphens w:val="0"/>
        <w:spacing w:line="240" w:lineRule="auto"/>
        <w:ind w:left="284" w:firstLine="567"/>
        <w:rPr>
          <w:b/>
          <w:noProof/>
          <w:sz w:val="28"/>
          <w:szCs w:val="28"/>
          <w:lang w:val="en-US" w:eastAsia="en-US"/>
        </w:rPr>
      </w:pPr>
      <w:bookmarkStart w:id="1" w:name="_Toc391892164"/>
    </w:p>
    <w:p w14:paraId="566C266F" w14:textId="77777777" w:rsidR="005E5213" w:rsidRPr="003A4151" w:rsidRDefault="005E5213" w:rsidP="001037F1">
      <w:pPr>
        <w:suppressAutoHyphens w:val="0"/>
        <w:spacing w:line="240" w:lineRule="auto"/>
        <w:ind w:left="851"/>
        <w:rPr>
          <w:b/>
          <w:noProof/>
          <w:sz w:val="28"/>
          <w:szCs w:val="28"/>
          <w:lang w:val="en-US" w:eastAsia="en-US"/>
        </w:rPr>
      </w:pPr>
      <w:r w:rsidRPr="003A4151">
        <w:rPr>
          <w:b/>
          <w:noProof/>
          <w:sz w:val="28"/>
          <w:szCs w:val="28"/>
          <w:lang w:val="en-US" w:eastAsia="en-US"/>
        </w:rPr>
        <w:t xml:space="preserve">Draft decision forwarded for </w:t>
      </w:r>
      <w:r w:rsidR="00B04B25" w:rsidRPr="003A4151">
        <w:rPr>
          <w:b/>
          <w:noProof/>
          <w:sz w:val="28"/>
          <w:szCs w:val="28"/>
          <w:lang w:val="en-US" w:eastAsia="en-US"/>
        </w:rPr>
        <w:t xml:space="preserve">consideration and </w:t>
      </w:r>
      <w:r w:rsidRPr="003A4151">
        <w:rPr>
          <w:b/>
          <w:noProof/>
          <w:sz w:val="28"/>
          <w:szCs w:val="28"/>
          <w:lang w:val="en-US" w:eastAsia="en-US"/>
        </w:rPr>
        <w:t>adoption by the Conference of the Parties</w:t>
      </w:r>
      <w:bookmarkEnd w:id="1"/>
    </w:p>
    <w:p w14:paraId="0E0B5927" w14:textId="77777777" w:rsidR="001037F1" w:rsidRPr="003A4151" w:rsidRDefault="001037F1" w:rsidP="00082EC6">
      <w:pPr>
        <w:suppressAutoHyphens w:val="0"/>
        <w:spacing w:line="240" w:lineRule="auto"/>
        <w:ind w:left="851" w:right="1133"/>
        <w:rPr>
          <w:b/>
          <w:noProof/>
          <w:sz w:val="28"/>
          <w:szCs w:val="28"/>
          <w:lang w:val="en-US" w:eastAsia="en-US"/>
        </w:rPr>
      </w:pPr>
      <w:bookmarkStart w:id="2" w:name="_Toc391892165"/>
    </w:p>
    <w:p w14:paraId="6467E510" w14:textId="77777777" w:rsidR="001037F1" w:rsidRPr="003A4151" w:rsidRDefault="00B04B25" w:rsidP="00082EC6">
      <w:pPr>
        <w:suppressAutoHyphens w:val="0"/>
        <w:spacing w:line="240" w:lineRule="auto"/>
        <w:ind w:left="851" w:right="1133"/>
        <w:rPr>
          <w:noProof/>
          <w:lang w:val="en-US" w:eastAsia="en-US"/>
        </w:rPr>
      </w:pPr>
      <w:r w:rsidRPr="003A4151">
        <w:rPr>
          <w:noProof/>
          <w:lang w:val="en-US" w:eastAsia="en-US"/>
        </w:rPr>
        <w:t>Joint annual report of the Technology Executive Committee and the Climate Technology Centre and Network for 2013</w:t>
      </w:r>
      <w:bookmarkEnd w:id="2"/>
    </w:p>
    <w:p w14:paraId="00CB83FD" w14:textId="77777777" w:rsidR="003D5414" w:rsidRPr="003A4151" w:rsidRDefault="001037F1" w:rsidP="00FA5A9C">
      <w:pPr>
        <w:pStyle w:val="HChG"/>
        <w:rPr>
          <w:rStyle w:val="SingleTxtGChar"/>
        </w:rPr>
      </w:pPr>
      <w:r w:rsidRPr="003A4151">
        <w:rPr>
          <w:noProof/>
          <w:szCs w:val="28"/>
          <w:lang w:val="en-US" w:eastAsia="en-US"/>
        </w:rPr>
        <w:br w:type="column"/>
      </w:r>
      <w:bookmarkStart w:id="3" w:name="_Toc391892166"/>
      <w:bookmarkStart w:id="4" w:name="_Toc391892350"/>
      <w:r w:rsidR="00FA5A9C">
        <w:lastRenderedPageBreak/>
        <w:tab/>
        <w:t>I.</w:t>
      </w:r>
      <w:r w:rsidR="00FA5A9C">
        <w:tab/>
      </w:r>
      <w:r w:rsidR="00E959F9">
        <w:t>Opening of the session</w:t>
      </w:r>
      <w:r w:rsidR="003D5414" w:rsidRPr="003A4151">
        <w:br/>
      </w:r>
      <w:r w:rsidR="003D5414" w:rsidRPr="00994FEC">
        <w:rPr>
          <w:b w:val="0"/>
          <w:sz w:val="20"/>
        </w:rPr>
        <w:t>(Agenda item 1)</w:t>
      </w:r>
      <w:bookmarkEnd w:id="3"/>
      <w:bookmarkEnd w:id="4"/>
      <w:r w:rsidR="003D5414" w:rsidRPr="003A4151">
        <w:t xml:space="preserve"> </w:t>
      </w:r>
    </w:p>
    <w:p w14:paraId="1A9326FA" w14:textId="77777777" w:rsidR="003D5414" w:rsidRPr="003A4151" w:rsidRDefault="00FA5A9C" w:rsidP="00FA5A9C">
      <w:pPr>
        <w:pStyle w:val="SingleTxtG"/>
      </w:pPr>
      <w:bookmarkStart w:id="5" w:name="_Ref326930715"/>
      <w:bookmarkStart w:id="6" w:name="_Ref392163800"/>
      <w:r>
        <w:t>1.</w:t>
      </w:r>
      <w:r>
        <w:tab/>
      </w:r>
      <w:r w:rsidR="003D5414" w:rsidRPr="003A4151">
        <w:t xml:space="preserve">The fortieth session of the Subsidiary Body for Scientific and Technological Advice (SBSTA) was held at the </w:t>
      </w:r>
      <w:bookmarkEnd w:id="5"/>
      <w:r w:rsidR="003D5414" w:rsidRPr="003A4151">
        <w:t>Maritim</w:t>
      </w:r>
      <w:r w:rsidR="00A0792F" w:rsidRPr="003A4151">
        <w:t xml:space="preserve"> Hotel in Bonn, Germany, from 4 to </w:t>
      </w:r>
      <w:r w:rsidR="003D5414" w:rsidRPr="003A4151">
        <w:t>15 June 2014.</w:t>
      </w:r>
      <w:bookmarkEnd w:id="6"/>
    </w:p>
    <w:p w14:paraId="1A4B02CA" w14:textId="77777777" w:rsidR="003D5414" w:rsidRPr="003A4151" w:rsidRDefault="00FA5A9C" w:rsidP="00FA5A9C">
      <w:pPr>
        <w:pStyle w:val="SingleTxtG"/>
      </w:pPr>
      <w:bookmarkStart w:id="7" w:name="_Ref298150457"/>
      <w:r>
        <w:t>2.</w:t>
      </w:r>
      <w:r>
        <w:tab/>
      </w:r>
      <w:r w:rsidR="003D5414" w:rsidRPr="003A4151">
        <w:t xml:space="preserve">The Chair of the SBSTA, Mr. Emmanuel Dumisani Dlamini (Swaziland), opened the session on Wednesday, 4 June, and welcomed all Parties and observers. He also welcomed Mr. </w:t>
      </w:r>
      <w:proofErr w:type="spellStart"/>
      <w:r w:rsidR="003D5414" w:rsidRPr="003A4151">
        <w:t>Narcis</w:t>
      </w:r>
      <w:proofErr w:type="spellEnd"/>
      <w:r w:rsidR="003D5414" w:rsidRPr="003A4151">
        <w:t xml:space="preserve"> Paulin </w:t>
      </w:r>
      <w:proofErr w:type="spellStart"/>
      <w:r w:rsidR="003D5414" w:rsidRPr="003A4151">
        <w:t>Jeler</w:t>
      </w:r>
      <w:proofErr w:type="spellEnd"/>
      <w:r w:rsidR="003D5414" w:rsidRPr="003A4151">
        <w:t xml:space="preserve"> (Romania) as Vice-Chair of the SBSTA and Ms. Diana Harutyunyan (Armenia) as Rapporteur.</w:t>
      </w:r>
      <w:bookmarkEnd w:id="7"/>
    </w:p>
    <w:p w14:paraId="4AB6C6AD" w14:textId="77777777" w:rsidR="003D5414" w:rsidRPr="003A4151" w:rsidRDefault="00FA5A9C" w:rsidP="00FA5A9C">
      <w:pPr>
        <w:pStyle w:val="SingleTxtG"/>
      </w:pPr>
      <w:bookmarkStart w:id="8" w:name="_Ref374540920"/>
      <w:r>
        <w:t>3.</w:t>
      </w:r>
      <w:r>
        <w:tab/>
      </w:r>
      <w:r w:rsidR="003D5414" w:rsidRPr="003A4151">
        <w:t>A statement was made by a representative of the Intergovernmental Panel on Climate Change (IPCC)</w:t>
      </w:r>
      <w:r w:rsidR="00082EC6" w:rsidRPr="003A4151">
        <w:t>.</w:t>
      </w:r>
      <w:r w:rsidR="00195CF8" w:rsidRPr="003A4151">
        <w:rPr>
          <w:rStyle w:val="FootnoteReference"/>
        </w:rPr>
        <w:footnoteReference w:id="1"/>
      </w:r>
      <w:bookmarkEnd w:id="8"/>
    </w:p>
    <w:p w14:paraId="60F0C163" w14:textId="77777777" w:rsidR="003D5414" w:rsidRPr="003A4151" w:rsidRDefault="00FA5A9C" w:rsidP="00FA5A9C">
      <w:pPr>
        <w:pStyle w:val="HChG"/>
        <w:rPr>
          <w:sz w:val="20"/>
        </w:rPr>
      </w:pPr>
      <w:bookmarkStart w:id="9" w:name="_Toc305764163"/>
      <w:bookmarkStart w:id="10" w:name="_Toc328480789"/>
      <w:bookmarkStart w:id="11" w:name="_Toc361321963"/>
      <w:bookmarkStart w:id="12" w:name="_Toc373495738"/>
      <w:bookmarkStart w:id="13" w:name="_Toc391892167"/>
      <w:bookmarkStart w:id="14" w:name="_Toc391892351"/>
      <w:r>
        <w:tab/>
        <w:t>II.</w:t>
      </w:r>
      <w:r>
        <w:tab/>
      </w:r>
      <w:r w:rsidR="003D5414" w:rsidRPr="003A4151">
        <w:t>Organizational matters</w:t>
      </w:r>
      <w:r w:rsidR="003D5414" w:rsidRPr="003A4151">
        <w:br/>
      </w:r>
      <w:r w:rsidR="003D5414" w:rsidRPr="00396761">
        <w:rPr>
          <w:b w:val="0"/>
          <w:sz w:val="20"/>
        </w:rPr>
        <w:t>(Agenda item 2)</w:t>
      </w:r>
      <w:bookmarkEnd w:id="9"/>
      <w:bookmarkEnd w:id="10"/>
      <w:bookmarkEnd w:id="11"/>
      <w:bookmarkEnd w:id="12"/>
      <w:bookmarkEnd w:id="13"/>
      <w:bookmarkEnd w:id="14"/>
    </w:p>
    <w:p w14:paraId="0F37CFBB" w14:textId="77777777" w:rsidR="003D5414" w:rsidRPr="003A4151" w:rsidRDefault="00FA5A9C" w:rsidP="00FA5A9C">
      <w:pPr>
        <w:pStyle w:val="H1G"/>
        <w:tabs>
          <w:tab w:val="right" w:pos="850"/>
        </w:tabs>
        <w:rPr>
          <w:sz w:val="20"/>
        </w:rPr>
      </w:pPr>
      <w:bookmarkStart w:id="15" w:name="_Toc305764164"/>
      <w:bookmarkStart w:id="16" w:name="_Toc328480790"/>
      <w:bookmarkStart w:id="17" w:name="_Toc359945298"/>
      <w:bookmarkStart w:id="18" w:name="_Toc361321674"/>
      <w:bookmarkStart w:id="19" w:name="_Toc361321964"/>
      <w:bookmarkStart w:id="20" w:name="_Toc373495739"/>
      <w:bookmarkStart w:id="21" w:name="_Toc391892168"/>
      <w:bookmarkStart w:id="22" w:name="_Toc391892352"/>
      <w:r>
        <w:rPr>
          <w:lang w:eastAsia="en-US"/>
        </w:rPr>
        <w:tab/>
        <w:t>A.</w:t>
      </w:r>
      <w:r>
        <w:rPr>
          <w:lang w:eastAsia="en-US"/>
        </w:rPr>
        <w:tab/>
      </w:r>
      <w:r w:rsidR="003D5414" w:rsidRPr="003A4151">
        <w:rPr>
          <w:lang w:eastAsia="en-US"/>
        </w:rPr>
        <w:t>Adoption</w:t>
      </w:r>
      <w:r w:rsidR="003D5414" w:rsidRPr="003A4151">
        <w:t xml:space="preserve"> of the agenda</w:t>
      </w:r>
      <w:r w:rsidR="003D5414" w:rsidRPr="003A4151">
        <w:br/>
      </w:r>
      <w:r w:rsidR="003D5414" w:rsidRPr="00396761">
        <w:rPr>
          <w:b w:val="0"/>
          <w:sz w:val="20"/>
        </w:rPr>
        <w:t xml:space="preserve">(Agenda </w:t>
      </w:r>
      <w:r w:rsidR="00630C65" w:rsidRPr="00396761">
        <w:rPr>
          <w:b w:val="0"/>
          <w:sz w:val="20"/>
        </w:rPr>
        <w:t>sub-item</w:t>
      </w:r>
      <w:r w:rsidR="003D5414" w:rsidRPr="00396761">
        <w:rPr>
          <w:b w:val="0"/>
          <w:sz w:val="20"/>
        </w:rPr>
        <w:t xml:space="preserve"> 2(a))</w:t>
      </w:r>
      <w:bookmarkEnd w:id="15"/>
      <w:bookmarkEnd w:id="16"/>
      <w:bookmarkEnd w:id="17"/>
      <w:bookmarkEnd w:id="18"/>
      <w:bookmarkEnd w:id="19"/>
      <w:bookmarkEnd w:id="20"/>
      <w:bookmarkEnd w:id="21"/>
      <w:bookmarkEnd w:id="22"/>
    </w:p>
    <w:p w14:paraId="6B28E776" w14:textId="77777777" w:rsidR="008C7112" w:rsidRPr="003A4151" w:rsidRDefault="00FA5A9C" w:rsidP="00FA5A9C">
      <w:pPr>
        <w:pStyle w:val="SingleTxtG"/>
      </w:pPr>
      <w:bookmarkStart w:id="23" w:name="_Ref326930795"/>
      <w:bookmarkStart w:id="24" w:name="_Ref392163817"/>
      <w:r>
        <w:t>4.</w:t>
      </w:r>
      <w:r>
        <w:tab/>
      </w:r>
      <w:r w:rsidR="008C7112" w:rsidRPr="003A4151">
        <w:t>At its 1</w:t>
      </w:r>
      <w:r w:rsidR="008C7112" w:rsidRPr="003A4151">
        <w:rPr>
          <w:vertAlign w:val="superscript"/>
        </w:rPr>
        <w:t>st</w:t>
      </w:r>
      <w:r w:rsidR="008C7112" w:rsidRPr="003A4151">
        <w:t xml:space="preserve"> meeting, on 4 June, the SBSTA considered a note by the Executive Secretary containing the provisional agenda and annotations (FCCC/SBSTA/2014/1).</w:t>
      </w:r>
      <w:bookmarkEnd w:id="23"/>
      <w:r w:rsidR="008C7112" w:rsidRPr="003A4151">
        <w:t xml:space="preserve"> </w:t>
      </w:r>
    </w:p>
    <w:p w14:paraId="1B44925B" w14:textId="77777777" w:rsidR="008C7112" w:rsidRPr="003A4151" w:rsidRDefault="00FA5A9C" w:rsidP="00FA5A9C">
      <w:pPr>
        <w:pStyle w:val="SingleTxtG"/>
      </w:pPr>
      <w:r>
        <w:t>5.</w:t>
      </w:r>
      <w:r>
        <w:tab/>
      </w:r>
      <w:r w:rsidR="00630C65" w:rsidRPr="003A4151">
        <w:t xml:space="preserve">When </w:t>
      </w:r>
      <w:r w:rsidR="008C7112" w:rsidRPr="003A4151">
        <w:rPr>
          <w:color w:val="000000"/>
        </w:rPr>
        <w:t>proposing the agenda for adoption, the Chair proposed to add the following new sub-item</w:t>
      </w:r>
      <w:r w:rsidR="008C7112" w:rsidRPr="003A4151">
        <w:t xml:space="preserve"> in accordance with rule 13 of the draft rules of procedure being applied: agenda </w:t>
      </w:r>
      <w:r w:rsidR="00630C65" w:rsidRPr="003A4151">
        <w:t>sub-item</w:t>
      </w:r>
      <w:r w:rsidR="008C7112" w:rsidRPr="003A4151">
        <w:t xml:space="preserve"> 11(d), </w:t>
      </w:r>
      <w:r w:rsidR="008A2DE6" w:rsidRPr="003A4151">
        <w:t>“</w:t>
      </w:r>
      <w:r w:rsidR="008C7112" w:rsidRPr="003A4151">
        <w:t>Methodologies for reporting financial information by Parties included in Annex I to the Convention</w:t>
      </w:r>
      <w:r w:rsidR="008A2DE6" w:rsidRPr="003A4151">
        <w:t>”</w:t>
      </w:r>
      <w:r w:rsidR="008C7112" w:rsidRPr="003A4151">
        <w:t xml:space="preserve">. </w:t>
      </w:r>
      <w:r w:rsidR="008C7112" w:rsidRPr="003A4151">
        <w:rPr>
          <w:color w:val="000000"/>
        </w:rPr>
        <w:t>The Chair explained that the proposal was made, following</w:t>
      </w:r>
      <w:r w:rsidR="00A70197">
        <w:rPr>
          <w:color w:val="000000"/>
        </w:rPr>
        <w:t xml:space="preserve"> </w:t>
      </w:r>
      <w:r w:rsidR="008C7112" w:rsidRPr="003A4151">
        <w:rPr>
          <w:color w:val="000000"/>
        </w:rPr>
        <w:t>consultations with groups, to better respond to the mandate contained in</w:t>
      </w:r>
      <w:r w:rsidR="008C7112" w:rsidRPr="003A4151">
        <w:rPr>
          <w:color w:val="000000"/>
        </w:rPr>
        <w:br/>
      </w:r>
      <w:r w:rsidR="008C7112" w:rsidRPr="003A4151">
        <w:t>paragraph 19 of decision 2/CP.17</w:t>
      </w:r>
      <w:r w:rsidR="008C7112" w:rsidRPr="003A4151">
        <w:rPr>
          <w:color w:val="000000"/>
        </w:rPr>
        <w:t xml:space="preserve"> for the SBSTA to develop methodologies for reporting financial information with a view </w:t>
      </w:r>
      <w:r w:rsidR="008C7112" w:rsidRPr="003A4151">
        <w:t>to recommending a decision on this matter to the Conference of the Parties (COP) at its twentieth session.</w:t>
      </w:r>
    </w:p>
    <w:p w14:paraId="30AF6388" w14:textId="77777777" w:rsidR="00DE6C2B" w:rsidRPr="003A4151" w:rsidRDefault="00FA5A9C" w:rsidP="00FA5A9C">
      <w:pPr>
        <w:pStyle w:val="SingleTxtG"/>
      </w:pPr>
      <w:r>
        <w:t>6.</w:t>
      </w:r>
      <w:r>
        <w:tab/>
      </w:r>
      <w:r w:rsidR="008C7112" w:rsidRPr="003A4151">
        <w:t xml:space="preserve">At the same meeting, </w:t>
      </w:r>
      <w:proofErr w:type="gramStart"/>
      <w:r w:rsidR="008C7112" w:rsidRPr="003A4151">
        <w:t>on the basis of</w:t>
      </w:r>
      <w:proofErr w:type="gramEnd"/>
      <w:r w:rsidR="008C7112" w:rsidRPr="003A4151">
        <w:t xml:space="preserve"> the proposal referred to in paragraph 5 above, the SBSTA adopted its agenda as amended, as follows</w:t>
      </w:r>
      <w:r w:rsidR="00DE6C2B" w:rsidRPr="003A4151">
        <w:t>:</w:t>
      </w:r>
      <w:bookmarkEnd w:id="24"/>
      <w:r w:rsidR="001C32C4" w:rsidRPr="003A4151">
        <w:t xml:space="preserve"> </w:t>
      </w:r>
    </w:p>
    <w:p w14:paraId="538A3444" w14:textId="77777777" w:rsidR="003D5414" w:rsidRPr="003A4151" w:rsidRDefault="00E959F9" w:rsidP="00E959F9">
      <w:pPr>
        <w:pStyle w:val="SingleTxtG"/>
        <w:ind w:firstLine="567"/>
      </w:pPr>
      <w:bookmarkStart w:id="25" w:name="OLE_LINK3"/>
      <w:bookmarkStart w:id="26" w:name="OLE_LINK4"/>
      <w:r>
        <w:t>1.</w:t>
      </w:r>
      <w:r>
        <w:tab/>
      </w:r>
      <w:r w:rsidR="003D5414" w:rsidRPr="003A4151">
        <w:t>Opening of the session.</w:t>
      </w:r>
    </w:p>
    <w:p w14:paraId="78040910" w14:textId="77777777" w:rsidR="003D5414" w:rsidRPr="003A4151" w:rsidRDefault="00E959F9" w:rsidP="00E959F9">
      <w:pPr>
        <w:pStyle w:val="SingleTxtG"/>
        <w:ind w:firstLine="567"/>
      </w:pPr>
      <w:r>
        <w:t>2.</w:t>
      </w:r>
      <w:r>
        <w:tab/>
      </w:r>
      <w:r w:rsidR="003D5414" w:rsidRPr="003A4151">
        <w:t>Organizational matters:</w:t>
      </w:r>
    </w:p>
    <w:p w14:paraId="4DDCAE63" w14:textId="77777777" w:rsidR="003D5414" w:rsidRPr="003A4151" w:rsidRDefault="00E959F9" w:rsidP="003E551C">
      <w:pPr>
        <w:pStyle w:val="SingleTxtG"/>
        <w:ind w:left="1701" w:firstLine="567"/>
      </w:pPr>
      <w:r>
        <w:t>(a)</w:t>
      </w:r>
      <w:r>
        <w:tab/>
      </w:r>
      <w:r w:rsidR="003D5414" w:rsidRPr="003A4151">
        <w:t xml:space="preserve">Adoption of the </w:t>
      </w:r>
      <w:proofErr w:type="gramStart"/>
      <w:r w:rsidR="003D5414" w:rsidRPr="003A4151">
        <w:t>agenda;</w:t>
      </w:r>
      <w:proofErr w:type="gramEnd"/>
    </w:p>
    <w:p w14:paraId="261AE44F" w14:textId="77777777" w:rsidR="003D5414" w:rsidRPr="003A4151" w:rsidRDefault="003E551C" w:rsidP="003E551C">
      <w:pPr>
        <w:pStyle w:val="SingleTxtG"/>
        <w:ind w:left="1701" w:firstLine="567"/>
      </w:pPr>
      <w:r>
        <w:t>(b)</w:t>
      </w:r>
      <w:r>
        <w:tab/>
      </w:r>
      <w:r w:rsidR="003D5414" w:rsidRPr="003A4151">
        <w:t xml:space="preserve">Organization of the work of the </w:t>
      </w:r>
      <w:proofErr w:type="gramStart"/>
      <w:r w:rsidR="003D5414" w:rsidRPr="003A4151">
        <w:t>session;</w:t>
      </w:r>
      <w:proofErr w:type="gramEnd"/>
    </w:p>
    <w:p w14:paraId="70B56417" w14:textId="77777777" w:rsidR="003D5414" w:rsidRPr="003A4151" w:rsidRDefault="003E551C" w:rsidP="003E551C">
      <w:pPr>
        <w:pStyle w:val="SingleTxtG"/>
        <w:ind w:left="1701" w:firstLine="567"/>
      </w:pPr>
      <w:r>
        <w:t>(c)</w:t>
      </w:r>
      <w:r>
        <w:tab/>
      </w:r>
      <w:r w:rsidR="003D5414" w:rsidRPr="003A4151">
        <w:t xml:space="preserve">Election of officers other than the </w:t>
      </w:r>
      <w:proofErr w:type="gramStart"/>
      <w:r w:rsidR="003D5414" w:rsidRPr="003A4151">
        <w:t>Chair;</w:t>
      </w:r>
      <w:proofErr w:type="gramEnd"/>
    </w:p>
    <w:p w14:paraId="79CDCBCD" w14:textId="77777777" w:rsidR="003D5414" w:rsidRPr="003A4151" w:rsidRDefault="003E551C" w:rsidP="003E551C">
      <w:pPr>
        <w:pStyle w:val="SingleTxtG"/>
        <w:ind w:left="1701" w:firstLine="567"/>
      </w:pPr>
      <w:r>
        <w:t>(d)</w:t>
      </w:r>
      <w:r>
        <w:tab/>
      </w:r>
      <w:r w:rsidR="003D5414" w:rsidRPr="003A4151">
        <w:t>Election of replacement officers.</w:t>
      </w:r>
    </w:p>
    <w:p w14:paraId="671064A4" w14:textId="77777777" w:rsidR="003D5414" w:rsidRPr="003A4151" w:rsidRDefault="003E551C" w:rsidP="003E551C">
      <w:pPr>
        <w:pStyle w:val="SingleTxtG"/>
        <w:ind w:left="2268" w:hanging="567"/>
      </w:pPr>
      <w:r>
        <w:t>3.</w:t>
      </w:r>
      <w:r>
        <w:tab/>
      </w:r>
      <w:r w:rsidR="003D5414" w:rsidRPr="003A4151">
        <w:t xml:space="preserve">Nairobi work programme on impacts, </w:t>
      </w:r>
      <w:proofErr w:type="gramStart"/>
      <w:r w:rsidR="003D5414" w:rsidRPr="003A4151">
        <w:t>vulnerabili</w:t>
      </w:r>
      <w:r>
        <w:t>ty</w:t>
      </w:r>
      <w:proofErr w:type="gramEnd"/>
      <w:r>
        <w:t xml:space="preserve"> and adaptation to climate </w:t>
      </w:r>
      <w:r w:rsidR="003D5414" w:rsidRPr="003A4151">
        <w:t>change.</w:t>
      </w:r>
    </w:p>
    <w:p w14:paraId="7AF1DA71" w14:textId="77777777" w:rsidR="003D5414" w:rsidRPr="003A4151" w:rsidRDefault="003E551C" w:rsidP="003E551C">
      <w:pPr>
        <w:pStyle w:val="SingleTxtG"/>
        <w:ind w:left="2268" w:hanging="567"/>
      </w:pPr>
      <w:r>
        <w:t>4.</w:t>
      </w:r>
      <w:r>
        <w:tab/>
      </w:r>
      <w:r w:rsidR="003D5414" w:rsidRPr="003A4151">
        <w:t>Development and transfer of technologies and implementation of the Technology Mechanism:</w:t>
      </w:r>
    </w:p>
    <w:p w14:paraId="2B560C5A" w14:textId="77777777" w:rsidR="003D5414" w:rsidRPr="003A4151" w:rsidRDefault="003E551C" w:rsidP="003E551C">
      <w:pPr>
        <w:pStyle w:val="SingleTxtG"/>
        <w:ind w:left="2835" w:hanging="567"/>
      </w:pPr>
      <w:r>
        <w:lastRenderedPageBreak/>
        <w:t>(a)</w:t>
      </w:r>
      <w:r>
        <w:tab/>
      </w:r>
      <w:r w:rsidR="003D5414" w:rsidRPr="003A4151">
        <w:t xml:space="preserve">Joint annual report of the Technology Executive Committee and the Climate Technology Centre and Network for </w:t>
      </w:r>
      <w:proofErr w:type="gramStart"/>
      <w:r w:rsidR="003D5414" w:rsidRPr="003A4151">
        <w:t>2013;</w:t>
      </w:r>
      <w:proofErr w:type="gramEnd"/>
    </w:p>
    <w:p w14:paraId="1F24905F" w14:textId="77777777" w:rsidR="003D5414" w:rsidRPr="003A4151" w:rsidRDefault="003E551C" w:rsidP="003E551C">
      <w:pPr>
        <w:pStyle w:val="SingleTxtG"/>
        <w:ind w:left="2835" w:hanging="567"/>
      </w:pPr>
      <w:r>
        <w:t>(b)</w:t>
      </w:r>
      <w:r>
        <w:tab/>
      </w:r>
      <w:r w:rsidR="003D5414" w:rsidRPr="003A4151">
        <w:t>Third synthesis report on technology needs identified by Parties not included in Annex I to the Convention.</w:t>
      </w:r>
    </w:p>
    <w:p w14:paraId="58C33E6A" w14:textId="77777777" w:rsidR="003D5414" w:rsidRPr="003A4151" w:rsidRDefault="003E551C" w:rsidP="003E551C">
      <w:pPr>
        <w:pStyle w:val="SingleTxtG"/>
        <w:ind w:left="2268" w:hanging="567"/>
      </w:pPr>
      <w:r>
        <w:t>5.</w:t>
      </w:r>
      <w:r>
        <w:tab/>
      </w:r>
      <w:r w:rsidR="003D5414" w:rsidRPr="003A4151">
        <w:t>Methodological guidance for activities relating to reducing emissions from deforestation and forest degradation and the role of conservation, sustainable management of forests and enhancement of forest carbon stocks in developing countries.</w:t>
      </w:r>
    </w:p>
    <w:p w14:paraId="553E414C" w14:textId="77777777" w:rsidR="003D5414" w:rsidRPr="003A4151" w:rsidRDefault="003E551C" w:rsidP="003E551C">
      <w:pPr>
        <w:pStyle w:val="SingleTxtG"/>
        <w:ind w:firstLine="567"/>
      </w:pPr>
      <w:r>
        <w:t>6.</w:t>
      </w:r>
      <w:r>
        <w:tab/>
      </w:r>
      <w:r w:rsidR="003D5414" w:rsidRPr="003A4151">
        <w:t>Research and systematic observation.</w:t>
      </w:r>
    </w:p>
    <w:p w14:paraId="505BE3D0" w14:textId="77777777" w:rsidR="003D5414" w:rsidRPr="003A4151" w:rsidRDefault="003E551C" w:rsidP="003E551C">
      <w:pPr>
        <w:pStyle w:val="SingleTxtG"/>
        <w:ind w:firstLine="567"/>
      </w:pPr>
      <w:r>
        <w:t>7.</w:t>
      </w:r>
      <w:r>
        <w:tab/>
      </w:r>
      <w:r w:rsidR="003D5414" w:rsidRPr="003A4151">
        <w:t>The 2013–2015 review.</w:t>
      </w:r>
    </w:p>
    <w:p w14:paraId="703F8F48" w14:textId="77777777" w:rsidR="003D5414" w:rsidRPr="003A4151" w:rsidRDefault="003E551C" w:rsidP="003E551C">
      <w:pPr>
        <w:pStyle w:val="SingleTxtG"/>
        <w:ind w:firstLine="567"/>
      </w:pPr>
      <w:r>
        <w:t>8.</w:t>
      </w:r>
      <w:r>
        <w:tab/>
      </w:r>
      <w:r w:rsidR="003D5414" w:rsidRPr="003A4151">
        <w:t>Issues relating to agriculture.</w:t>
      </w:r>
    </w:p>
    <w:p w14:paraId="5168AC80" w14:textId="77777777" w:rsidR="003D5414" w:rsidRPr="003A4151" w:rsidRDefault="003E551C" w:rsidP="003E551C">
      <w:pPr>
        <w:pStyle w:val="SingleTxtG"/>
        <w:ind w:left="2268" w:hanging="567"/>
      </w:pPr>
      <w:r>
        <w:t>9.</w:t>
      </w:r>
      <w:r>
        <w:tab/>
      </w:r>
      <w:r w:rsidR="008C7112" w:rsidRPr="003A4151">
        <w:t>Warsaw International Mechanism for Loss and Damage associated with Climate Change Impacts</w:t>
      </w:r>
      <w:r w:rsidR="003D5414" w:rsidRPr="003A4151">
        <w:t xml:space="preserve">. </w:t>
      </w:r>
    </w:p>
    <w:p w14:paraId="37AE8158" w14:textId="77777777" w:rsidR="003D5414" w:rsidRPr="003A4151" w:rsidRDefault="003E551C" w:rsidP="003E551C">
      <w:pPr>
        <w:pStyle w:val="SingleTxtG"/>
        <w:ind w:firstLine="567"/>
      </w:pPr>
      <w:r>
        <w:t>10.</w:t>
      </w:r>
      <w:r>
        <w:tab/>
      </w:r>
      <w:r w:rsidR="003D5414" w:rsidRPr="003A4151">
        <w:t>Impact of the implementation of response measures:</w:t>
      </w:r>
    </w:p>
    <w:p w14:paraId="3CA4D473" w14:textId="77777777" w:rsidR="003D5414" w:rsidRPr="003A4151" w:rsidRDefault="003E551C" w:rsidP="003E551C">
      <w:pPr>
        <w:pStyle w:val="SingleTxtG"/>
        <w:ind w:left="1701" w:firstLine="567"/>
      </w:pPr>
      <w:r>
        <w:t>(a)</w:t>
      </w:r>
      <w:r>
        <w:tab/>
      </w:r>
      <w:r w:rsidR="003D5414" w:rsidRPr="003A4151">
        <w:t xml:space="preserve">Forum and work </w:t>
      </w:r>
      <w:proofErr w:type="gramStart"/>
      <w:r w:rsidR="003D5414" w:rsidRPr="003A4151">
        <w:t>programme;</w:t>
      </w:r>
      <w:proofErr w:type="gramEnd"/>
    </w:p>
    <w:p w14:paraId="1A77248F" w14:textId="77777777" w:rsidR="003D5414" w:rsidRPr="003A4151" w:rsidRDefault="003E551C" w:rsidP="003E551C">
      <w:pPr>
        <w:pStyle w:val="SingleTxtG"/>
        <w:ind w:left="1701" w:firstLine="567"/>
      </w:pPr>
      <w:r>
        <w:t>(b)</w:t>
      </w:r>
      <w:r>
        <w:tab/>
      </w:r>
      <w:r w:rsidR="003D5414" w:rsidRPr="003A4151">
        <w:t>Matters relating to Article 2, paragraph 3, of the Kyoto Protocol.</w:t>
      </w:r>
    </w:p>
    <w:p w14:paraId="67C24130" w14:textId="77777777" w:rsidR="003D5414" w:rsidRPr="003A4151" w:rsidRDefault="003E551C" w:rsidP="003E551C">
      <w:pPr>
        <w:pStyle w:val="SingleTxtG"/>
        <w:ind w:firstLine="567"/>
      </w:pPr>
      <w:r>
        <w:t>11.</w:t>
      </w:r>
      <w:r>
        <w:tab/>
      </w:r>
      <w:r w:rsidR="003D5414" w:rsidRPr="003A4151">
        <w:t>Methodological issues under the Convention:</w:t>
      </w:r>
    </w:p>
    <w:p w14:paraId="224BB3F8" w14:textId="77777777" w:rsidR="003D5414" w:rsidRPr="003A4151" w:rsidRDefault="003E551C" w:rsidP="003E551C">
      <w:pPr>
        <w:pStyle w:val="SingleTxtG"/>
        <w:ind w:left="2835" w:hanging="567"/>
      </w:pPr>
      <w:r>
        <w:t>(a)</w:t>
      </w:r>
      <w:r>
        <w:tab/>
      </w:r>
      <w:r w:rsidR="003D5414" w:rsidRPr="003A4151">
        <w:t xml:space="preserve">Work programme on the revision of the guidelines for the review of biennial reports and national communications, including national inventory reviews, for developed country </w:t>
      </w:r>
      <w:proofErr w:type="gramStart"/>
      <w:r w:rsidR="003D5414" w:rsidRPr="003A4151">
        <w:t>Parties;</w:t>
      </w:r>
      <w:proofErr w:type="gramEnd"/>
    </w:p>
    <w:p w14:paraId="4D43E94A" w14:textId="77777777" w:rsidR="003D5414" w:rsidRPr="003A4151" w:rsidRDefault="003E551C" w:rsidP="003E551C">
      <w:pPr>
        <w:pStyle w:val="SingleTxtG"/>
        <w:ind w:left="2835" w:hanging="567"/>
      </w:pPr>
      <w:r>
        <w:t>(b)</w:t>
      </w:r>
      <w:r>
        <w:tab/>
      </w:r>
      <w:r w:rsidR="003D5414" w:rsidRPr="003A4151">
        <w:t xml:space="preserve">Common metrics to calculate the carbon dioxide equivalence of greenhouse </w:t>
      </w:r>
      <w:proofErr w:type="gramStart"/>
      <w:r w:rsidR="003D5414" w:rsidRPr="003A4151">
        <w:t>gases;</w:t>
      </w:r>
      <w:proofErr w:type="gramEnd"/>
    </w:p>
    <w:p w14:paraId="41599E90" w14:textId="77777777" w:rsidR="00FD5A08" w:rsidRPr="003A4151" w:rsidRDefault="003E551C" w:rsidP="003E551C">
      <w:pPr>
        <w:pStyle w:val="SingleTxtG"/>
        <w:ind w:left="2835" w:hanging="567"/>
      </w:pPr>
      <w:r>
        <w:t>(c)</w:t>
      </w:r>
      <w:r>
        <w:tab/>
      </w:r>
      <w:r w:rsidR="003D5414" w:rsidRPr="003A4151">
        <w:t xml:space="preserve">Emissions from fuel used for international aviation and maritime </w:t>
      </w:r>
      <w:proofErr w:type="gramStart"/>
      <w:r w:rsidR="003D5414" w:rsidRPr="003A4151">
        <w:t>transport</w:t>
      </w:r>
      <w:r w:rsidR="00FD5A08" w:rsidRPr="003A4151">
        <w:t>;</w:t>
      </w:r>
      <w:proofErr w:type="gramEnd"/>
    </w:p>
    <w:p w14:paraId="2624DC9F" w14:textId="77777777" w:rsidR="003D5414" w:rsidRPr="003A4151" w:rsidRDefault="003E551C" w:rsidP="003E551C">
      <w:pPr>
        <w:pStyle w:val="SingleTxtG"/>
        <w:ind w:left="2835" w:hanging="567"/>
      </w:pPr>
      <w:r>
        <w:t>(d)</w:t>
      </w:r>
      <w:r>
        <w:tab/>
      </w:r>
      <w:r w:rsidR="00FD5A08" w:rsidRPr="003A4151">
        <w:t>Methodologies for reporting financial information by Parties included in Annex I to the Convention</w:t>
      </w:r>
      <w:r w:rsidR="003D5414" w:rsidRPr="003A4151">
        <w:t>.</w:t>
      </w:r>
    </w:p>
    <w:p w14:paraId="6F307F39" w14:textId="77777777" w:rsidR="003D5414" w:rsidRPr="003A4151" w:rsidRDefault="003E551C" w:rsidP="003E551C">
      <w:pPr>
        <w:pStyle w:val="SingleTxtG"/>
        <w:ind w:firstLine="567"/>
      </w:pPr>
      <w:r>
        <w:t>12.</w:t>
      </w:r>
      <w:r>
        <w:tab/>
      </w:r>
      <w:r w:rsidR="003D5414" w:rsidRPr="003A4151">
        <w:t>Methodological issues under the Kyoto Protocol:</w:t>
      </w:r>
    </w:p>
    <w:p w14:paraId="328DA824" w14:textId="77777777" w:rsidR="003D5414" w:rsidRPr="003A4151" w:rsidRDefault="003E551C" w:rsidP="003E551C">
      <w:pPr>
        <w:pStyle w:val="SingleTxtG"/>
        <w:ind w:left="2835" w:hanging="567"/>
      </w:pPr>
      <w:r>
        <w:t>(a)</w:t>
      </w:r>
      <w:r>
        <w:tab/>
      </w:r>
      <w:r w:rsidR="003D5414" w:rsidRPr="003A4151">
        <w:t xml:space="preserve">Implications of the implementation of decisions 2/CMP.7 to 4/CMP.7 and 1/CMP.8 on the previous decisions on methodological issues related to the Kyoto Protocol including those relating to Articles 5, 7 and 8 of the Kyoto </w:t>
      </w:r>
      <w:proofErr w:type="gramStart"/>
      <w:r w:rsidR="003D5414" w:rsidRPr="003A4151">
        <w:t>Protocol;</w:t>
      </w:r>
      <w:proofErr w:type="gramEnd"/>
    </w:p>
    <w:p w14:paraId="7F783F6C" w14:textId="77777777" w:rsidR="008C7112" w:rsidRPr="003A4151" w:rsidRDefault="003E551C" w:rsidP="003E551C">
      <w:pPr>
        <w:pStyle w:val="SingleTxtG"/>
        <w:ind w:left="2835" w:hanging="567"/>
      </w:pPr>
      <w:r>
        <w:t>(b)</w:t>
      </w:r>
      <w:r>
        <w:tab/>
      </w:r>
      <w:r w:rsidR="008C7112" w:rsidRPr="003A4151">
        <w:t xml:space="preserve">Clarification of the text in section G (Article 3, paragraph 7 </w:t>
      </w:r>
      <w:proofErr w:type="spellStart"/>
      <w:r w:rsidR="008C7112" w:rsidRPr="003A4151">
        <w:t>ter</w:t>
      </w:r>
      <w:proofErr w:type="spellEnd"/>
      <w:r w:rsidR="008C7112" w:rsidRPr="003A4151">
        <w:t xml:space="preserve">) of the Doha Amendment to the Kyoto Protocol, in particular the information to be used to determine the </w:t>
      </w:r>
      <w:r w:rsidR="008A2DE6" w:rsidRPr="003A4151">
        <w:t>“</w:t>
      </w:r>
      <w:r w:rsidR="008C7112" w:rsidRPr="003A4151">
        <w:t>average annual emissions for the first three years of the preceding commitment period</w:t>
      </w:r>
      <w:proofErr w:type="gramStart"/>
      <w:r w:rsidR="008A2DE6" w:rsidRPr="003A4151">
        <w:t>”</w:t>
      </w:r>
      <w:r w:rsidR="008C7112" w:rsidRPr="003A4151">
        <w:t>;</w:t>
      </w:r>
      <w:proofErr w:type="gramEnd"/>
    </w:p>
    <w:p w14:paraId="432603FA" w14:textId="77777777" w:rsidR="003D5414" w:rsidRPr="003A4151" w:rsidRDefault="003E551C" w:rsidP="003E551C">
      <w:pPr>
        <w:pStyle w:val="SingleTxtG"/>
        <w:ind w:left="2835" w:hanging="567"/>
      </w:pPr>
      <w:r>
        <w:t>(c)</w:t>
      </w:r>
      <w:r>
        <w:tab/>
      </w:r>
      <w:r w:rsidR="003D5414" w:rsidRPr="003A4151">
        <w:t xml:space="preserve">Land use, land-use change and forestry under Article 3, paragraphs 3 and </w:t>
      </w:r>
      <w:proofErr w:type="gramStart"/>
      <w:r w:rsidR="003D5414" w:rsidRPr="003A4151">
        <w:t>4,</w:t>
      </w:r>
      <w:proofErr w:type="gramEnd"/>
      <w:r w:rsidR="003D5414" w:rsidRPr="003A4151">
        <w:t xml:space="preserve"> of the Kyoto Protocol and under the clean development mechanism;</w:t>
      </w:r>
    </w:p>
    <w:p w14:paraId="24735D79" w14:textId="77777777" w:rsidR="003D5414" w:rsidRPr="003A4151" w:rsidRDefault="003E551C" w:rsidP="003E551C">
      <w:pPr>
        <w:pStyle w:val="SingleTxtG"/>
        <w:ind w:left="2835" w:hanging="567"/>
      </w:pPr>
      <w:r>
        <w:t>(d)</w:t>
      </w:r>
      <w:r>
        <w:tab/>
      </w:r>
      <w:r w:rsidR="003D5414" w:rsidRPr="003A4151">
        <w:t>Implications of the inclusion of reforestation of lands with forest in exhaustion as afforestation and reforestation clean development mechanism project activities.</w:t>
      </w:r>
    </w:p>
    <w:p w14:paraId="78D5A1A7" w14:textId="77777777" w:rsidR="003D5414" w:rsidRPr="003A4151" w:rsidRDefault="003E551C" w:rsidP="003E551C">
      <w:pPr>
        <w:pStyle w:val="SingleTxtG"/>
        <w:ind w:firstLine="567"/>
      </w:pPr>
      <w:r>
        <w:t>13.</w:t>
      </w:r>
      <w:r>
        <w:tab/>
      </w:r>
      <w:r w:rsidR="003D5414" w:rsidRPr="003A4151">
        <w:t>Market and non-market mechanisms under the Convention:</w:t>
      </w:r>
    </w:p>
    <w:p w14:paraId="36A77470" w14:textId="77777777" w:rsidR="003D5414" w:rsidRPr="003A4151" w:rsidRDefault="003E551C" w:rsidP="003E551C">
      <w:pPr>
        <w:pStyle w:val="SingleTxtG"/>
        <w:ind w:left="1701" w:firstLine="567"/>
      </w:pPr>
      <w:r>
        <w:t>(a)</w:t>
      </w:r>
      <w:r>
        <w:tab/>
      </w:r>
      <w:r w:rsidR="003D5414" w:rsidRPr="003A4151">
        <w:t xml:space="preserve">Framework for various </w:t>
      </w:r>
      <w:proofErr w:type="gramStart"/>
      <w:r w:rsidR="003D5414" w:rsidRPr="003A4151">
        <w:t>approaches;</w:t>
      </w:r>
      <w:proofErr w:type="gramEnd"/>
    </w:p>
    <w:p w14:paraId="512AAE66" w14:textId="77777777" w:rsidR="003D5414" w:rsidRPr="003A4151" w:rsidRDefault="003E551C" w:rsidP="003E551C">
      <w:pPr>
        <w:pStyle w:val="SingleTxtG"/>
        <w:ind w:left="1701" w:firstLine="567"/>
      </w:pPr>
      <w:r>
        <w:lastRenderedPageBreak/>
        <w:t>(b)</w:t>
      </w:r>
      <w:r>
        <w:tab/>
      </w:r>
      <w:r w:rsidR="003D5414" w:rsidRPr="003A4151">
        <w:t xml:space="preserve">Non-market-based </w:t>
      </w:r>
      <w:proofErr w:type="gramStart"/>
      <w:r w:rsidR="003D5414" w:rsidRPr="003A4151">
        <w:t>approaches;</w:t>
      </w:r>
      <w:proofErr w:type="gramEnd"/>
    </w:p>
    <w:p w14:paraId="6D71645B" w14:textId="77777777" w:rsidR="003D5414" w:rsidRPr="003A4151" w:rsidRDefault="003E551C" w:rsidP="003E551C">
      <w:pPr>
        <w:pStyle w:val="SingleTxtG"/>
        <w:ind w:left="1701" w:firstLine="567"/>
      </w:pPr>
      <w:r>
        <w:t>(c)</w:t>
      </w:r>
      <w:r>
        <w:tab/>
      </w:r>
      <w:r w:rsidR="003D5414" w:rsidRPr="003A4151">
        <w:t>New market-based mechanism.</w:t>
      </w:r>
    </w:p>
    <w:p w14:paraId="3223E714" w14:textId="77777777" w:rsidR="003D5414" w:rsidRPr="003A4151" w:rsidRDefault="003E551C" w:rsidP="003E551C">
      <w:pPr>
        <w:pStyle w:val="SingleTxtG"/>
        <w:ind w:left="2268" w:hanging="567"/>
      </w:pPr>
      <w:r>
        <w:t>14.</w:t>
      </w:r>
      <w:r>
        <w:tab/>
      </w:r>
      <w:r w:rsidR="003D5414" w:rsidRPr="003A4151">
        <w:t>Work programme on clarification of quantified economy-wide emission reduction targets of developed country Parties.</w:t>
      </w:r>
    </w:p>
    <w:p w14:paraId="2664B306" w14:textId="77777777" w:rsidR="003D5414" w:rsidRPr="003A4151" w:rsidRDefault="003E551C" w:rsidP="003E551C">
      <w:pPr>
        <w:pStyle w:val="SingleTxtG"/>
        <w:ind w:left="2268" w:hanging="567"/>
      </w:pPr>
      <w:r>
        <w:t>15.</w:t>
      </w:r>
      <w:r>
        <w:tab/>
      </w:r>
      <w:r w:rsidR="003D5414" w:rsidRPr="003A4151">
        <w:t xml:space="preserve">Scientific, </w:t>
      </w:r>
      <w:proofErr w:type="gramStart"/>
      <w:r w:rsidR="000B1ECD" w:rsidRPr="003A4151">
        <w:t>technical</w:t>
      </w:r>
      <w:proofErr w:type="gramEnd"/>
      <w:r w:rsidR="000B1ECD" w:rsidRPr="003A4151">
        <w:t xml:space="preserve"> and socio</w:t>
      </w:r>
      <w:r w:rsidR="003D5414" w:rsidRPr="003A4151">
        <w:t>economic aspects of mitigation of climate change.</w:t>
      </w:r>
    </w:p>
    <w:p w14:paraId="0034AEF9" w14:textId="77777777" w:rsidR="003D5414" w:rsidRPr="003A4151" w:rsidRDefault="003E551C" w:rsidP="003E551C">
      <w:pPr>
        <w:pStyle w:val="SingleTxtG"/>
        <w:ind w:firstLine="567"/>
      </w:pPr>
      <w:r>
        <w:t>16.</w:t>
      </w:r>
      <w:r>
        <w:tab/>
      </w:r>
      <w:r w:rsidR="003D5414" w:rsidRPr="003A4151">
        <w:t>Cooperation with other international organizations.</w:t>
      </w:r>
    </w:p>
    <w:p w14:paraId="00292602" w14:textId="77777777" w:rsidR="003D5414" w:rsidRPr="003A4151" w:rsidRDefault="003E551C" w:rsidP="003E551C">
      <w:pPr>
        <w:pStyle w:val="SingleTxtG"/>
        <w:ind w:firstLine="567"/>
      </w:pPr>
      <w:r>
        <w:t>17</w:t>
      </w:r>
      <w:r>
        <w:tab/>
      </w:r>
      <w:r w:rsidR="003D5414" w:rsidRPr="003A4151">
        <w:t>Other matters.</w:t>
      </w:r>
    </w:p>
    <w:p w14:paraId="45A3B9E6" w14:textId="77777777" w:rsidR="003D5414" w:rsidRPr="003A4151" w:rsidRDefault="003E551C" w:rsidP="003E551C">
      <w:pPr>
        <w:pStyle w:val="SingleTxtG"/>
        <w:ind w:firstLine="567"/>
      </w:pPr>
      <w:r>
        <w:t>18.</w:t>
      </w:r>
      <w:r>
        <w:tab/>
      </w:r>
      <w:r w:rsidR="003D5414" w:rsidRPr="003A4151">
        <w:t>Report on the session.</w:t>
      </w:r>
      <w:bookmarkEnd w:id="25"/>
      <w:bookmarkEnd w:id="26"/>
    </w:p>
    <w:p w14:paraId="351F83FC" w14:textId="77777777" w:rsidR="007C6C19" w:rsidRPr="003A4151" w:rsidRDefault="00FA5A9C" w:rsidP="00396761">
      <w:pPr>
        <w:pStyle w:val="SingleTxtG"/>
      </w:pPr>
      <w:bookmarkStart w:id="27" w:name="_Ref344973485"/>
      <w:bookmarkStart w:id="28" w:name="_Ref374540940"/>
      <w:bookmarkStart w:id="29" w:name="_Ref326930819"/>
      <w:bookmarkStart w:id="30" w:name="_Toc305764165"/>
      <w:bookmarkStart w:id="31" w:name="_Toc328480791"/>
      <w:bookmarkStart w:id="32" w:name="_Toc361321675"/>
      <w:bookmarkStart w:id="33" w:name="_Toc361321965"/>
      <w:bookmarkStart w:id="34" w:name="_Toc373495740"/>
      <w:bookmarkStart w:id="35" w:name="_Toc391892169"/>
      <w:bookmarkStart w:id="36" w:name="_Toc391892353"/>
      <w:r>
        <w:t>7.</w:t>
      </w:r>
      <w:r>
        <w:tab/>
      </w:r>
      <w:r w:rsidR="007C6C19" w:rsidRPr="003A4151">
        <w:t>At its resumed 1</w:t>
      </w:r>
      <w:r w:rsidR="007C6C19" w:rsidRPr="003A4151">
        <w:rPr>
          <w:vertAlign w:val="superscript"/>
        </w:rPr>
        <w:t>st</w:t>
      </w:r>
      <w:r w:rsidR="007C6C19" w:rsidRPr="003A4151">
        <w:t xml:space="preserve"> meeting, on 6 June, statements were made by representatives of 12 Parties</w:t>
      </w:r>
      <w:bookmarkStart w:id="37" w:name="_Ref361316844"/>
      <w:r w:rsidR="007C6C19" w:rsidRPr="003A4151">
        <w:t xml:space="preserve">, including one speaking on behalf of the Group of 77 and China (G77 and China), one on behalf of the Umbrella Group, one on behalf of the Alliance of Small Island States (AOSIS), one on behalf of the African States, one on behalf of the Environmental Integrity Group (EIG), one on behalf of the European Union (EU) and its member States, one on behalf of the least developed countries (LDCs), one on behalf of the Coalition for Rainforest Nations, one on behalf of the Bolivarian Alliance for the Peoples of Our America – Peoples’ Trade Treaty, one on behalf of the Like-minded Developing Countries, one on behalf of the Independent Association for Latin America and the Caribbean and one on behalf of the BASIC countries (Brazil, China, India and South Africa). </w:t>
      </w:r>
      <w:bookmarkEnd w:id="37"/>
      <w:r w:rsidR="007C6C19" w:rsidRPr="003A4151">
        <w:t xml:space="preserve">Statements were also made on behalf of business and industry non-governmental organizations (BINGOs), farmers, indigenous </w:t>
      </w:r>
      <w:proofErr w:type="gramStart"/>
      <w:r w:rsidR="007C6C19" w:rsidRPr="003A4151">
        <w:t>peoples</w:t>
      </w:r>
      <w:proofErr w:type="gramEnd"/>
      <w:r w:rsidR="007C6C19" w:rsidRPr="003A4151">
        <w:t xml:space="preserve"> organizations (IPOs), women and gender, youth non-governmental organizations (YOUNGOs) and by representatives of environmental non-governmental organizations (ENGOs).</w:t>
      </w:r>
    </w:p>
    <w:bookmarkEnd w:id="27"/>
    <w:bookmarkEnd w:id="28"/>
    <w:bookmarkEnd w:id="29"/>
    <w:p w14:paraId="15172DCC" w14:textId="77777777" w:rsidR="003D5414" w:rsidRPr="003A4151" w:rsidRDefault="00FA5A9C" w:rsidP="00FA5A9C">
      <w:pPr>
        <w:pStyle w:val="H1G"/>
        <w:tabs>
          <w:tab w:val="right" w:pos="850"/>
        </w:tabs>
        <w:rPr>
          <w:sz w:val="20"/>
        </w:rPr>
      </w:pPr>
      <w:r>
        <w:tab/>
        <w:t>B.</w:t>
      </w:r>
      <w:r>
        <w:tab/>
      </w:r>
      <w:r w:rsidR="003D5414" w:rsidRPr="003A4151">
        <w:t xml:space="preserve">Organization of the work of the session </w:t>
      </w:r>
      <w:r w:rsidR="003D5414" w:rsidRPr="003A4151">
        <w:br/>
      </w:r>
      <w:r w:rsidR="003D5414" w:rsidRPr="00396761">
        <w:rPr>
          <w:b w:val="0"/>
          <w:sz w:val="20"/>
        </w:rPr>
        <w:t xml:space="preserve">(Agenda </w:t>
      </w:r>
      <w:r w:rsidR="00630C65" w:rsidRPr="00396761">
        <w:rPr>
          <w:b w:val="0"/>
          <w:sz w:val="20"/>
        </w:rPr>
        <w:t>sub-item</w:t>
      </w:r>
      <w:r w:rsidR="003D5414" w:rsidRPr="00396761">
        <w:rPr>
          <w:b w:val="0"/>
          <w:sz w:val="20"/>
        </w:rPr>
        <w:t xml:space="preserve"> 2(b))</w:t>
      </w:r>
      <w:bookmarkEnd w:id="30"/>
      <w:bookmarkEnd w:id="31"/>
      <w:bookmarkEnd w:id="32"/>
      <w:bookmarkEnd w:id="33"/>
      <w:bookmarkEnd w:id="34"/>
      <w:bookmarkEnd w:id="35"/>
      <w:bookmarkEnd w:id="36"/>
    </w:p>
    <w:p w14:paraId="35449705" w14:textId="77777777" w:rsidR="003D5414" w:rsidRPr="003A4151" w:rsidRDefault="00FA5A9C" w:rsidP="00FA5A9C">
      <w:pPr>
        <w:pStyle w:val="SingleTxtG"/>
      </w:pPr>
      <w:bookmarkStart w:id="38" w:name="_Ref326930839"/>
      <w:r>
        <w:t>8.</w:t>
      </w:r>
      <w:r>
        <w:tab/>
      </w:r>
      <w:r w:rsidR="00AD16B9" w:rsidRPr="003A4151">
        <w:t>The SBSTA considered this agenda sub-item at its 1</w:t>
      </w:r>
      <w:r w:rsidR="00AD16B9" w:rsidRPr="003A4151">
        <w:rPr>
          <w:vertAlign w:val="superscript"/>
        </w:rPr>
        <w:t>st</w:t>
      </w:r>
      <w:r w:rsidR="00AD16B9" w:rsidRPr="003A4151">
        <w:t xml:space="preserve"> meeting, at which the Chair drew attention to the proposed programme of work posted on the UNFCCC website. The Chair also drew the attention of delegates to a cut-off deadline for concluding the work of all groups by noon on Friday, 13 June, which aimed at ensuring the timely availability of draft conclusions for the closing plenary. On a proposal by the Chair, the SBSTA agreed to proceed on this basis</w:t>
      </w:r>
      <w:r w:rsidR="003D5414" w:rsidRPr="003A4151">
        <w:t>.</w:t>
      </w:r>
      <w:bookmarkEnd w:id="38"/>
      <w:r w:rsidR="003D5414" w:rsidRPr="003A4151">
        <w:t xml:space="preserve"> </w:t>
      </w:r>
    </w:p>
    <w:p w14:paraId="23625F3A" w14:textId="77777777" w:rsidR="00B66043" w:rsidRPr="003A4151" w:rsidRDefault="00FA5A9C" w:rsidP="00FA5A9C">
      <w:pPr>
        <w:pStyle w:val="H1G"/>
        <w:tabs>
          <w:tab w:val="right" w:pos="850"/>
        </w:tabs>
        <w:rPr>
          <w:sz w:val="20"/>
        </w:rPr>
      </w:pPr>
      <w:bookmarkStart w:id="39" w:name="_Toc391892170"/>
      <w:bookmarkStart w:id="40" w:name="_Toc391892354"/>
      <w:bookmarkStart w:id="41" w:name="_Toc231126857"/>
      <w:bookmarkStart w:id="42" w:name="_Toc261965562"/>
      <w:bookmarkStart w:id="43" w:name="_Toc267320427"/>
      <w:bookmarkStart w:id="44" w:name="_Toc279431821"/>
      <w:bookmarkStart w:id="45" w:name="_Toc297037323"/>
      <w:bookmarkStart w:id="46" w:name="_Toc305764168"/>
      <w:bookmarkStart w:id="47" w:name="_Toc328480794"/>
      <w:bookmarkStart w:id="48" w:name="_Toc359944879"/>
      <w:bookmarkStart w:id="49" w:name="_Toc359945301"/>
      <w:bookmarkStart w:id="50" w:name="_Toc361321678"/>
      <w:bookmarkStart w:id="51" w:name="_Toc361321968"/>
      <w:bookmarkStart w:id="52" w:name="_Toc373495741"/>
      <w:r>
        <w:rPr>
          <w:lang w:eastAsia="en-US"/>
        </w:rPr>
        <w:tab/>
        <w:t>C.</w:t>
      </w:r>
      <w:r>
        <w:rPr>
          <w:lang w:eastAsia="en-US"/>
        </w:rPr>
        <w:tab/>
      </w:r>
      <w:r w:rsidR="00B66043" w:rsidRPr="003A4151">
        <w:rPr>
          <w:lang w:eastAsia="en-US"/>
        </w:rPr>
        <w:t>Election of officers other than the Chair</w:t>
      </w:r>
      <w:r w:rsidR="00B66043" w:rsidRPr="003A4151">
        <w:br/>
      </w:r>
      <w:r w:rsidR="00B66043" w:rsidRPr="00396761">
        <w:rPr>
          <w:b w:val="0"/>
          <w:sz w:val="20"/>
        </w:rPr>
        <w:t xml:space="preserve">(Agenda </w:t>
      </w:r>
      <w:r w:rsidR="00630C65" w:rsidRPr="00396761">
        <w:rPr>
          <w:b w:val="0"/>
          <w:sz w:val="20"/>
        </w:rPr>
        <w:t>sub-item</w:t>
      </w:r>
      <w:r w:rsidR="00B66043" w:rsidRPr="00396761">
        <w:rPr>
          <w:b w:val="0"/>
          <w:sz w:val="20"/>
        </w:rPr>
        <w:t xml:space="preserve"> 2(c))</w:t>
      </w:r>
      <w:bookmarkEnd w:id="39"/>
      <w:bookmarkEnd w:id="40"/>
    </w:p>
    <w:p w14:paraId="0FEC07B2" w14:textId="77777777" w:rsidR="005E0502" w:rsidRPr="003A4151" w:rsidRDefault="00FA5A9C" w:rsidP="00FA5A9C">
      <w:pPr>
        <w:pStyle w:val="SingleTxtG"/>
      </w:pPr>
      <w:bookmarkStart w:id="53" w:name="_Ref361316873"/>
      <w:r>
        <w:t>9.</w:t>
      </w:r>
      <w:r>
        <w:tab/>
      </w:r>
      <w:r w:rsidR="005E0502" w:rsidRPr="003A4151">
        <w:t xml:space="preserve">The SBSTA considered this </w:t>
      </w:r>
      <w:r w:rsidR="00AD16B9" w:rsidRPr="003A4151">
        <w:t xml:space="preserve">agenda </w:t>
      </w:r>
      <w:r w:rsidR="005E0502" w:rsidRPr="003A4151">
        <w:t>sub-item at its 1</w:t>
      </w:r>
      <w:r w:rsidR="005E0502" w:rsidRPr="003A4151">
        <w:rPr>
          <w:vertAlign w:val="superscript"/>
        </w:rPr>
        <w:t>st</w:t>
      </w:r>
      <w:r w:rsidR="005E0502" w:rsidRPr="003A4151">
        <w:t xml:space="preserve"> meeting</w:t>
      </w:r>
      <w:r w:rsidR="00630C65" w:rsidRPr="003A4151">
        <w:t xml:space="preserve">, as well as </w:t>
      </w:r>
      <w:r w:rsidR="005E0502" w:rsidRPr="003A4151">
        <w:t>at its 2</w:t>
      </w:r>
      <w:r w:rsidR="005E0502" w:rsidRPr="003A4151">
        <w:rPr>
          <w:vertAlign w:val="superscript"/>
        </w:rPr>
        <w:t>nd</w:t>
      </w:r>
      <w:r w:rsidR="005E0502" w:rsidRPr="003A4151">
        <w:t xml:space="preserve"> meeting, held on 15 June.</w:t>
      </w:r>
      <w:bookmarkEnd w:id="53"/>
    </w:p>
    <w:p w14:paraId="6CEFE00C" w14:textId="77777777" w:rsidR="005E0502" w:rsidRPr="003A4151" w:rsidRDefault="00FA5A9C" w:rsidP="00FA5A9C">
      <w:pPr>
        <w:pStyle w:val="SingleTxtG"/>
      </w:pPr>
      <w:bookmarkStart w:id="54" w:name="_Ref361316875"/>
      <w:bookmarkStart w:id="55" w:name="_Ref392164096"/>
      <w:r>
        <w:t>10.</w:t>
      </w:r>
      <w:r>
        <w:tab/>
      </w:r>
      <w:r w:rsidR="005E0502" w:rsidRPr="003A4151">
        <w:t xml:space="preserve">At the </w:t>
      </w:r>
      <w:r w:rsidR="003539A0" w:rsidRPr="003A4151">
        <w:t>2</w:t>
      </w:r>
      <w:r w:rsidR="003539A0" w:rsidRPr="003A4151">
        <w:rPr>
          <w:vertAlign w:val="superscript"/>
        </w:rPr>
        <w:t>nd</w:t>
      </w:r>
      <w:r w:rsidR="003539A0" w:rsidRPr="003A4151">
        <w:t xml:space="preserve"> </w:t>
      </w:r>
      <w:r w:rsidR="005E0502" w:rsidRPr="003A4151">
        <w:t xml:space="preserve">meeting, the Chair informed Parties that </w:t>
      </w:r>
      <w:r w:rsidR="004B5B04" w:rsidRPr="003A4151">
        <w:t xml:space="preserve">an </w:t>
      </w:r>
      <w:r w:rsidR="005E0502" w:rsidRPr="003A4151">
        <w:t xml:space="preserve">agreement had been reached among regional groups on the nomination for the Rapporteur of the </w:t>
      </w:r>
      <w:proofErr w:type="gramStart"/>
      <w:r w:rsidR="005E0502" w:rsidRPr="003A4151">
        <w:t>SBSTA, and</w:t>
      </w:r>
      <w:proofErr w:type="gramEnd"/>
      <w:r w:rsidR="003539A0" w:rsidRPr="003A4151">
        <w:t xml:space="preserve"> proposed the nominee</w:t>
      </w:r>
      <w:r w:rsidR="005E0502" w:rsidRPr="003A4151">
        <w:t xml:space="preserve"> for election. The SBSTA elected </w:t>
      </w:r>
      <w:r w:rsidR="00AE134F" w:rsidRPr="003A4151">
        <w:t xml:space="preserve">Ms. </w:t>
      </w:r>
      <w:proofErr w:type="spellStart"/>
      <w:r w:rsidR="00AE134F" w:rsidRPr="003A4151">
        <w:t>Jurga</w:t>
      </w:r>
      <w:proofErr w:type="spellEnd"/>
      <w:r w:rsidR="00AE134F" w:rsidRPr="003A4151">
        <w:t xml:space="preserve"> </w:t>
      </w:r>
      <w:proofErr w:type="spellStart"/>
      <w:r w:rsidR="00AE134F" w:rsidRPr="003A4151">
        <w:t>Rabazauskaite-Survile</w:t>
      </w:r>
      <w:proofErr w:type="spellEnd"/>
      <w:r w:rsidR="00AE134F" w:rsidRPr="003A4151">
        <w:t xml:space="preserve"> (Lithuania</w:t>
      </w:r>
      <w:r w:rsidR="003539A0" w:rsidRPr="003A4151">
        <w:t xml:space="preserve">) </w:t>
      </w:r>
      <w:r w:rsidR="005E0502" w:rsidRPr="003A4151">
        <w:t xml:space="preserve">as its Rapporteur. </w:t>
      </w:r>
      <w:r w:rsidR="003539A0" w:rsidRPr="003A4151">
        <w:t>No nomination was received for the post of the Vice-Chair of the SBSTA</w:t>
      </w:r>
      <w:r w:rsidR="005E0502" w:rsidRPr="003A4151">
        <w:t>.</w:t>
      </w:r>
      <w:bookmarkEnd w:id="54"/>
      <w:r w:rsidR="003539A0" w:rsidRPr="003A4151">
        <w:t xml:space="preserve"> In accordance with rule 22 of the draft rules of procedure being applied</w:t>
      </w:r>
      <w:r w:rsidR="001E5845" w:rsidRPr="003A4151">
        <w:t>,</w:t>
      </w:r>
      <w:r w:rsidR="003539A0" w:rsidRPr="003A4151">
        <w:t xml:space="preserve"> the current Vice-Chair will </w:t>
      </w:r>
      <w:r w:rsidR="0098366B" w:rsidRPr="003A4151">
        <w:t>remain</w:t>
      </w:r>
      <w:r w:rsidR="003539A0" w:rsidRPr="003A4151">
        <w:t xml:space="preserve"> in office until his successor is elected</w:t>
      </w:r>
      <w:r w:rsidR="001B5789" w:rsidRPr="003A4151">
        <w:t xml:space="preserve"> at the next ordinary session</w:t>
      </w:r>
      <w:r w:rsidR="003539A0" w:rsidRPr="003A4151">
        <w:t>.</w:t>
      </w:r>
      <w:bookmarkEnd w:id="55"/>
      <w:r w:rsidR="001C32C4" w:rsidRPr="003A4151">
        <w:t xml:space="preserve"> </w:t>
      </w:r>
    </w:p>
    <w:p w14:paraId="497328E4" w14:textId="77777777" w:rsidR="00B66043" w:rsidRPr="003A4151" w:rsidRDefault="00FA5A9C" w:rsidP="00FA5A9C">
      <w:pPr>
        <w:pStyle w:val="H1G"/>
        <w:tabs>
          <w:tab w:val="right" w:pos="850"/>
        </w:tabs>
        <w:rPr>
          <w:sz w:val="20"/>
        </w:rPr>
      </w:pPr>
      <w:bookmarkStart w:id="56" w:name="_Toc391892171"/>
      <w:bookmarkStart w:id="57" w:name="_Toc391892355"/>
      <w:r>
        <w:rPr>
          <w:lang w:eastAsia="en-US"/>
        </w:rPr>
        <w:lastRenderedPageBreak/>
        <w:tab/>
        <w:t>D.</w:t>
      </w:r>
      <w:r>
        <w:rPr>
          <w:lang w:eastAsia="en-US"/>
        </w:rPr>
        <w:tab/>
      </w:r>
      <w:r w:rsidR="00AD610A" w:rsidRPr="003A4151">
        <w:rPr>
          <w:lang w:eastAsia="en-US"/>
        </w:rPr>
        <w:t>Election of replacement officers</w:t>
      </w:r>
      <w:r w:rsidR="00B66043" w:rsidRPr="003A4151">
        <w:br/>
      </w:r>
      <w:r w:rsidR="00AD610A" w:rsidRPr="00994FEC">
        <w:rPr>
          <w:b w:val="0"/>
          <w:sz w:val="20"/>
        </w:rPr>
        <w:t xml:space="preserve">(Agenda </w:t>
      </w:r>
      <w:r w:rsidR="00630C65" w:rsidRPr="00994FEC">
        <w:rPr>
          <w:b w:val="0"/>
          <w:sz w:val="20"/>
        </w:rPr>
        <w:t>sub-item</w:t>
      </w:r>
      <w:r w:rsidR="00AD610A" w:rsidRPr="00994FEC">
        <w:rPr>
          <w:b w:val="0"/>
          <w:sz w:val="20"/>
        </w:rPr>
        <w:t xml:space="preserve"> 2(d</w:t>
      </w:r>
      <w:r w:rsidR="00B66043" w:rsidRPr="00994FEC">
        <w:rPr>
          <w:b w:val="0"/>
          <w:sz w:val="20"/>
        </w:rPr>
        <w:t>))</w:t>
      </w:r>
      <w:bookmarkEnd w:id="56"/>
      <w:bookmarkEnd w:id="57"/>
    </w:p>
    <w:p w14:paraId="61F48878" w14:textId="77777777" w:rsidR="005E0502" w:rsidRPr="003A4151" w:rsidRDefault="00FA5A9C" w:rsidP="00FA5A9C">
      <w:pPr>
        <w:pStyle w:val="SingleTxtG"/>
      </w:pPr>
      <w:bookmarkStart w:id="58" w:name="_Ref361316829"/>
      <w:r>
        <w:t>11.</w:t>
      </w:r>
      <w:r>
        <w:tab/>
      </w:r>
      <w:r w:rsidR="005E0502" w:rsidRPr="003A4151">
        <w:t>The elected Rapporteur represents a Party to both the Convention and its Kyoto Protocol. Consequently, no election of a replacement officer was held.</w:t>
      </w:r>
      <w:bookmarkEnd w:id="58"/>
    </w:p>
    <w:p w14:paraId="7D245508" w14:textId="77777777" w:rsidR="003D5414" w:rsidRPr="003A4151" w:rsidRDefault="00FA5A9C" w:rsidP="00FA5A9C">
      <w:pPr>
        <w:pStyle w:val="HChG"/>
        <w:rPr>
          <w:rStyle w:val="SingleTxtGChar"/>
          <w:b w:val="0"/>
          <w:sz w:val="20"/>
        </w:rPr>
      </w:pPr>
      <w:bookmarkStart w:id="59" w:name="_Toc391892172"/>
      <w:bookmarkStart w:id="60" w:name="_Toc391892356"/>
      <w:r>
        <w:tab/>
        <w:t>III.</w:t>
      </w:r>
      <w:r>
        <w:tab/>
      </w:r>
      <w:r w:rsidR="003D5414" w:rsidRPr="003A4151">
        <w:t xml:space="preserve">Nairobi work programme on impacts, </w:t>
      </w:r>
      <w:proofErr w:type="gramStart"/>
      <w:r w:rsidR="003D5414" w:rsidRPr="003A4151">
        <w:t>vulnerability</w:t>
      </w:r>
      <w:proofErr w:type="gramEnd"/>
      <w:r w:rsidR="003D5414" w:rsidRPr="003A4151">
        <w:t xml:space="preserve"> and adaptation to climate </w:t>
      </w:r>
      <w:r w:rsidR="00994FEC" w:rsidRPr="003A4151">
        <w:t xml:space="preserve">change </w:t>
      </w:r>
      <w:r w:rsidR="003D5414" w:rsidRPr="003A4151">
        <w:br/>
      </w:r>
      <w:r w:rsidR="003D5414" w:rsidRPr="003A4151">
        <w:rPr>
          <w:rStyle w:val="SingleTxtGChar"/>
          <w:b w:val="0"/>
          <w:sz w:val="20"/>
        </w:rPr>
        <w:t>(Agenda item 3)</w:t>
      </w:r>
      <w:bookmarkEnd w:id="41"/>
      <w:bookmarkEnd w:id="42"/>
      <w:bookmarkEnd w:id="43"/>
      <w:bookmarkEnd w:id="44"/>
      <w:bookmarkEnd w:id="45"/>
      <w:bookmarkEnd w:id="46"/>
      <w:bookmarkEnd w:id="47"/>
      <w:bookmarkEnd w:id="48"/>
      <w:bookmarkEnd w:id="49"/>
      <w:bookmarkEnd w:id="50"/>
      <w:bookmarkEnd w:id="51"/>
      <w:bookmarkEnd w:id="52"/>
      <w:bookmarkEnd w:id="59"/>
      <w:bookmarkEnd w:id="60"/>
    </w:p>
    <w:p w14:paraId="75DF1441" w14:textId="77777777" w:rsidR="003D5414" w:rsidRPr="003A4151" w:rsidRDefault="00FA5A9C" w:rsidP="00FA5A9C">
      <w:pPr>
        <w:pStyle w:val="H23G"/>
      </w:pPr>
      <w:bookmarkStart w:id="61" w:name="_Toc267320428"/>
      <w:r>
        <w:tab/>
        <w:t>1.</w:t>
      </w:r>
      <w:r>
        <w:tab/>
      </w:r>
      <w:r w:rsidR="003D5414" w:rsidRPr="003A4151">
        <w:t>Proceedings</w:t>
      </w:r>
      <w:bookmarkEnd w:id="61"/>
    </w:p>
    <w:p w14:paraId="0A1907AA" w14:textId="77777777" w:rsidR="003D5414" w:rsidRPr="003A4151" w:rsidRDefault="00FA5A9C" w:rsidP="00FA5A9C">
      <w:pPr>
        <w:pStyle w:val="SingleTxtG"/>
      </w:pPr>
      <w:bookmarkStart w:id="62" w:name="_Ref326930916"/>
      <w:bookmarkStart w:id="63" w:name="_Ref361316894"/>
      <w:r>
        <w:t>12.</w:t>
      </w:r>
      <w:r>
        <w:tab/>
      </w:r>
      <w:r w:rsidR="003D5414" w:rsidRPr="003A4151">
        <w:t xml:space="preserve">The SBSTA considered this agenda item at its </w:t>
      </w:r>
      <w:r w:rsidR="003D5414" w:rsidRPr="003A4151">
        <w:rPr>
          <w:snapToGrid w:val="0"/>
        </w:rPr>
        <w:t>1</w:t>
      </w:r>
      <w:r w:rsidR="003D5414" w:rsidRPr="003A4151">
        <w:rPr>
          <w:snapToGrid w:val="0"/>
          <w:vertAlign w:val="superscript"/>
        </w:rPr>
        <w:t>st</w:t>
      </w:r>
      <w:r w:rsidR="003D5414" w:rsidRPr="003A4151">
        <w:rPr>
          <w:snapToGrid w:val="0"/>
        </w:rPr>
        <w:t xml:space="preserve"> and </w:t>
      </w:r>
      <w:r w:rsidR="000A7247" w:rsidRPr="003A4151">
        <w:rPr>
          <w:snapToGrid w:val="0"/>
        </w:rPr>
        <w:t>2</w:t>
      </w:r>
      <w:r w:rsidR="000A7247" w:rsidRPr="003A4151">
        <w:rPr>
          <w:snapToGrid w:val="0"/>
          <w:vertAlign w:val="superscript"/>
        </w:rPr>
        <w:t>nd</w:t>
      </w:r>
      <w:r w:rsidR="000A7247" w:rsidRPr="003A4151">
        <w:rPr>
          <w:snapToGrid w:val="0"/>
        </w:rPr>
        <w:t xml:space="preserve"> </w:t>
      </w:r>
      <w:r w:rsidR="003D5414" w:rsidRPr="003A4151">
        <w:rPr>
          <w:snapToGrid w:val="0"/>
        </w:rPr>
        <w:t>meetings</w:t>
      </w:r>
      <w:r w:rsidR="003D5414" w:rsidRPr="003A4151">
        <w:t xml:space="preserve">. It had before it documents FCCC/SBSTA/2014/INF.7 and </w:t>
      </w:r>
      <w:r w:rsidR="0054219E" w:rsidRPr="003A4151">
        <w:t>FCCC/SBSTA/2014/INF.11</w:t>
      </w:r>
      <w:r w:rsidR="003D5414" w:rsidRPr="003A4151">
        <w:t xml:space="preserve">. </w:t>
      </w:r>
      <w:bookmarkEnd w:id="62"/>
      <w:r w:rsidR="003D5414" w:rsidRPr="003A4151">
        <w:t xml:space="preserve">A statement was made by a representative of </w:t>
      </w:r>
      <w:r w:rsidR="0054219E" w:rsidRPr="003A4151">
        <w:t>one</w:t>
      </w:r>
      <w:r w:rsidR="003D5414" w:rsidRPr="003A4151">
        <w:t xml:space="preserve"> Party</w:t>
      </w:r>
      <w:r w:rsidR="00EC5D15" w:rsidRPr="003A4151">
        <w:t xml:space="preserve"> </w:t>
      </w:r>
      <w:r w:rsidR="0054219E" w:rsidRPr="003A4151">
        <w:t xml:space="preserve">on behalf of </w:t>
      </w:r>
      <w:r w:rsidR="00AE134F" w:rsidRPr="003A4151">
        <w:t>AOSIS</w:t>
      </w:r>
      <w:r w:rsidR="003D5414" w:rsidRPr="003A4151">
        <w:t>.</w:t>
      </w:r>
      <w:bookmarkEnd w:id="63"/>
    </w:p>
    <w:p w14:paraId="7D47B695" w14:textId="77777777" w:rsidR="003D5414" w:rsidRPr="003A4151" w:rsidRDefault="00FA5A9C" w:rsidP="00FA5A9C">
      <w:pPr>
        <w:pStyle w:val="SingleTxtG"/>
      </w:pPr>
      <w:r>
        <w:t>13.</w:t>
      </w:r>
      <w:r>
        <w:tab/>
      </w:r>
      <w:r w:rsidR="003D5414" w:rsidRPr="003A4151">
        <w:t>At its</w:t>
      </w:r>
      <w:r w:rsidR="003D5414" w:rsidRPr="003A4151">
        <w:rPr>
          <w:snapToGrid w:val="0"/>
        </w:rPr>
        <w:t xml:space="preserve"> 1</w:t>
      </w:r>
      <w:r w:rsidR="003D5414" w:rsidRPr="003A4151">
        <w:rPr>
          <w:snapToGrid w:val="0"/>
          <w:vertAlign w:val="superscript"/>
        </w:rPr>
        <w:t>st</w:t>
      </w:r>
      <w:r w:rsidR="003D5414" w:rsidRPr="003A4151">
        <w:t xml:space="preserve"> meeting, the SBSTA agreed to consider this agenda item in informal consultations co-facilitated by Ms. Beth Lavender (Canada) and Mr. Juan </w:t>
      </w:r>
      <w:proofErr w:type="spellStart"/>
      <w:r w:rsidR="003D5414" w:rsidRPr="003A4151">
        <w:t>Hoffmaister</w:t>
      </w:r>
      <w:proofErr w:type="spellEnd"/>
      <w:r w:rsidR="003D5414" w:rsidRPr="003A4151">
        <w:t xml:space="preserve"> (</w:t>
      </w:r>
      <w:proofErr w:type="spellStart"/>
      <w:r w:rsidR="003D5414" w:rsidRPr="003A4151">
        <w:rPr>
          <w:lang w:eastAsia="en-GB"/>
        </w:rPr>
        <w:t>Plurinational</w:t>
      </w:r>
      <w:proofErr w:type="spellEnd"/>
      <w:r w:rsidR="003D5414" w:rsidRPr="003A4151">
        <w:rPr>
          <w:lang w:eastAsia="en-GB"/>
        </w:rPr>
        <w:t xml:space="preserve"> State of Bolivia</w:t>
      </w:r>
      <w:r w:rsidR="003D5414" w:rsidRPr="003A4151">
        <w:t xml:space="preserve">). At its </w:t>
      </w:r>
      <w:r w:rsidR="0054219E" w:rsidRPr="003A4151">
        <w:rPr>
          <w:snapToGrid w:val="0"/>
        </w:rPr>
        <w:t>2</w:t>
      </w:r>
      <w:r w:rsidR="0054219E" w:rsidRPr="003A4151">
        <w:rPr>
          <w:snapToGrid w:val="0"/>
          <w:vertAlign w:val="superscript"/>
        </w:rPr>
        <w:t>nd</w:t>
      </w:r>
      <w:r w:rsidR="0054219E" w:rsidRPr="003A4151">
        <w:rPr>
          <w:snapToGrid w:val="0"/>
        </w:rPr>
        <w:t xml:space="preserve"> </w:t>
      </w:r>
      <w:r w:rsidR="003D5414" w:rsidRPr="003A4151">
        <w:rPr>
          <w:snapToGrid w:val="0"/>
        </w:rPr>
        <w:t>meeting</w:t>
      </w:r>
      <w:r w:rsidR="003D5414" w:rsidRPr="003A4151">
        <w:t>, the SBSTA considered</w:t>
      </w:r>
      <w:r w:rsidR="0054219E" w:rsidRPr="003A4151">
        <w:t xml:space="preserve"> and adopted </w:t>
      </w:r>
      <w:r w:rsidR="00AD16B9" w:rsidRPr="003A4151">
        <w:t xml:space="preserve">the </w:t>
      </w:r>
      <w:r w:rsidR="0054219E" w:rsidRPr="003A4151">
        <w:t>conclusions below.</w:t>
      </w:r>
      <w:r w:rsidR="0054219E" w:rsidRPr="003A4151">
        <w:rPr>
          <w:rStyle w:val="FootnoteReference"/>
        </w:rPr>
        <w:footnoteReference w:id="2"/>
      </w:r>
    </w:p>
    <w:p w14:paraId="43346A50" w14:textId="77777777" w:rsidR="003D5414" w:rsidRPr="003A4151" w:rsidRDefault="00FA5A9C" w:rsidP="00FA5A9C">
      <w:pPr>
        <w:pStyle w:val="H23G"/>
      </w:pPr>
      <w:r>
        <w:tab/>
        <w:t>2.</w:t>
      </w:r>
      <w:r>
        <w:tab/>
      </w:r>
      <w:r w:rsidR="003D5414" w:rsidRPr="003A4151">
        <w:t>Conclusions</w:t>
      </w:r>
    </w:p>
    <w:p w14:paraId="4CDF6663" w14:textId="77777777" w:rsidR="00E00D49" w:rsidRPr="003A4151" w:rsidRDefault="00FA5A9C" w:rsidP="00FA5A9C">
      <w:pPr>
        <w:pStyle w:val="SingleTxtG"/>
        <w:rPr>
          <w:color w:val="000000"/>
        </w:rPr>
      </w:pPr>
      <w:r>
        <w:t>14.</w:t>
      </w:r>
      <w:r>
        <w:tab/>
      </w:r>
      <w:r w:rsidR="007E0DB6" w:rsidRPr="003A4151">
        <w:t xml:space="preserve">The </w:t>
      </w:r>
      <w:r w:rsidR="00E00D49" w:rsidRPr="003A4151">
        <w:t xml:space="preserve">SBSTA took note of the joint meeting, held in Bonn from 1 to 4 April 2014, on best practices and available tools for the use of indigenous and traditional knowledge and practices, best practices and needs of local and indigenous communities and the application of gender-sensitive approaches and tools for understanding and assessing impacts, vulnerability and adaptation to climate change, which was organized by the Adaptation Committee in conjunction with the Nairobi work programme </w:t>
      </w:r>
      <w:r w:rsidR="00E00D49" w:rsidRPr="003A4151">
        <w:rPr>
          <w:color w:val="000000"/>
        </w:rPr>
        <w:t>on impacts, vulnerability and adaptation to climate change with a view to developing recommendations for practitioners.</w:t>
      </w:r>
    </w:p>
    <w:p w14:paraId="3167D050" w14:textId="77777777" w:rsidR="00E00D49" w:rsidRPr="003A4151" w:rsidRDefault="00FA5A9C" w:rsidP="00FA5A9C">
      <w:pPr>
        <w:pStyle w:val="SingleTxtG"/>
      </w:pPr>
      <w:r>
        <w:rPr>
          <w:color w:val="000000"/>
        </w:rPr>
        <w:t>15.</w:t>
      </w:r>
      <w:r>
        <w:rPr>
          <w:color w:val="000000"/>
        </w:rPr>
        <w:tab/>
      </w:r>
      <w:r w:rsidR="00E00D49" w:rsidRPr="003A4151">
        <w:rPr>
          <w:color w:val="000000"/>
        </w:rPr>
        <w:t xml:space="preserve">The SBSTA </w:t>
      </w:r>
      <w:r w:rsidR="00E00D49" w:rsidRPr="003A4151">
        <w:t xml:space="preserve">invited the Adaptation Committee, in accordance with its mandate and functions, to consider providing further recommendations for activities to be undertaken under the Nairobi work programme in relation to the joint meeting referred to in paragraph </w:t>
      </w:r>
      <w:r w:rsidR="00B461DA" w:rsidRPr="003A4151">
        <w:t>14</w:t>
      </w:r>
      <w:r w:rsidR="00E00D49" w:rsidRPr="003A4151">
        <w:t xml:space="preserve"> above.</w:t>
      </w:r>
    </w:p>
    <w:p w14:paraId="76AF5990" w14:textId="77777777" w:rsidR="00E00D49" w:rsidRPr="003A4151" w:rsidRDefault="00FA5A9C" w:rsidP="00FA5A9C">
      <w:pPr>
        <w:pStyle w:val="SingleTxtG"/>
      </w:pPr>
      <w:r>
        <w:t>16.</w:t>
      </w:r>
      <w:r>
        <w:tab/>
      </w:r>
      <w:r w:rsidR="00E00D49" w:rsidRPr="003A4151">
        <w:t>The SBSTA welcomed the following documents prepared for the session:</w:t>
      </w:r>
    </w:p>
    <w:p w14:paraId="400BD49C" w14:textId="77777777" w:rsidR="00E00D49" w:rsidRPr="003A4151" w:rsidRDefault="00E00D49" w:rsidP="00E00D49">
      <w:pPr>
        <w:pStyle w:val="SingleTxtG"/>
      </w:pPr>
      <w:r w:rsidRPr="003A4151">
        <w:tab/>
        <w:t>(a)</w:t>
      </w:r>
      <w:r w:rsidRPr="003A4151">
        <w:tab/>
        <w:t>The report on the meeting on available tools for the use of indigenous and traditional knowledge and practices for adaptation, needs of local and indigenous communities and the application of gender-sensitive approaches and tools for adaptation;</w:t>
      </w:r>
      <w:r w:rsidRPr="003A4151">
        <w:rPr>
          <w:rStyle w:val="FootnoteReference"/>
        </w:rPr>
        <w:footnoteReference w:id="3"/>
      </w:r>
    </w:p>
    <w:p w14:paraId="20E842B6" w14:textId="77777777" w:rsidR="00E00D49" w:rsidRPr="003A4151" w:rsidRDefault="00E00D49" w:rsidP="00E00D49">
      <w:pPr>
        <w:pStyle w:val="SingleTxtG"/>
      </w:pPr>
      <w:r w:rsidRPr="003A4151">
        <w:tab/>
        <w:t>(b)</w:t>
      </w:r>
      <w:r w:rsidRPr="003A4151">
        <w:tab/>
        <w:t>The report on progress made in implementing activities under the Nairobi work programme.</w:t>
      </w:r>
      <w:r w:rsidRPr="003A4151">
        <w:rPr>
          <w:rStyle w:val="FootnoteReference"/>
        </w:rPr>
        <w:footnoteReference w:id="4"/>
      </w:r>
    </w:p>
    <w:p w14:paraId="0953F206" w14:textId="77777777" w:rsidR="00E00D49" w:rsidRPr="003A4151" w:rsidRDefault="00FA5A9C" w:rsidP="00FA5A9C">
      <w:pPr>
        <w:pStyle w:val="SingleTxtG"/>
      </w:pPr>
      <w:r>
        <w:t>17.</w:t>
      </w:r>
      <w:r>
        <w:tab/>
      </w:r>
      <w:r w:rsidR="00E00D49" w:rsidRPr="003A4151">
        <w:t xml:space="preserve">The SBSTA expressed its appreciation to the Governments of Canada and Switzerland for providing financial support for the organization of the meeting referred to in paragraph </w:t>
      </w:r>
      <w:r w:rsidR="00B461DA" w:rsidRPr="003A4151">
        <w:t>14</w:t>
      </w:r>
      <w:r w:rsidR="00E00D49" w:rsidRPr="003A4151">
        <w:t xml:space="preserve"> above and to the Government of Spain for its financial support for the implementation of activities under the Nairobi work programme.</w:t>
      </w:r>
    </w:p>
    <w:p w14:paraId="7478829B" w14:textId="77777777" w:rsidR="00E00D49" w:rsidRPr="003A4151" w:rsidRDefault="00FA5A9C" w:rsidP="0052785A">
      <w:pPr>
        <w:pStyle w:val="SingleTxtG"/>
        <w:keepLines/>
      </w:pPr>
      <w:r>
        <w:lastRenderedPageBreak/>
        <w:t>18.</w:t>
      </w:r>
      <w:r>
        <w:tab/>
      </w:r>
      <w:r w:rsidR="00E00D49" w:rsidRPr="003A4151">
        <w:t>As requested,</w:t>
      </w:r>
      <w:r w:rsidR="00E00D49" w:rsidRPr="003A4151">
        <w:rPr>
          <w:rStyle w:val="FootnoteReference"/>
        </w:rPr>
        <w:footnoteReference w:id="5"/>
      </w:r>
      <w:r w:rsidR="00E00D49" w:rsidRPr="003A4151">
        <w:t xml:space="preserve"> the SBSTA considered ways to enhance the effectiveness of the modalities of the Nairobi work programme and concluded that the following actions, inter alia, would be carried out under the guidance of the Chair of the SBSTA and with the support of the secretariat:</w:t>
      </w:r>
    </w:p>
    <w:p w14:paraId="4E375783" w14:textId="77777777" w:rsidR="00E00D49" w:rsidRPr="003A4151" w:rsidRDefault="00E00D49" w:rsidP="00E00D49">
      <w:pPr>
        <w:pStyle w:val="SingleTxtG"/>
      </w:pPr>
      <w:r w:rsidRPr="003A4151">
        <w:tab/>
        <w:t>(a)</w:t>
      </w:r>
      <w:r w:rsidRPr="003A4151">
        <w:tab/>
        <w:t xml:space="preserve">Enhancing collaboration with global and regional knowledge networks and Nairobi work programme partner organizations in order to strengthen the production and dissemination of knowledge on </w:t>
      </w:r>
      <w:proofErr w:type="gramStart"/>
      <w:r w:rsidRPr="003A4151">
        <w:t>adaptation;</w:t>
      </w:r>
      <w:proofErr w:type="gramEnd"/>
    </w:p>
    <w:p w14:paraId="3C252950" w14:textId="77777777" w:rsidR="00E00D49" w:rsidRPr="003A4151" w:rsidRDefault="00E00D49" w:rsidP="00E00D49">
      <w:pPr>
        <w:pStyle w:val="SingleTxtG"/>
      </w:pPr>
      <w:r w:rsidRPr="003A4151">
        <w:tab/>
        <w:t>(b)</w:t>
      </w:r>
      <w:r w:rsidRPr="003A4151">
        <w:tab/>
        <w:t xml:space="preserve">Inviting regional centres and networks to serve as regional knowledge platforms for the implementation of the activities under the Nairobi work </w:t>
      </w:r>
      <w:proofErr w:type="gramStart"/>
      <w:r w:rsidRPr="003A4151">
        <w:t>programme;</w:t>
      </w:r>
      <w:proofErr w:type="gramEnd"/>
    </w:p>
    <w:p w14:paraId="78AEAB0A" w14:textId="77777777" w:rsidR="00E00D49" w:rsidRPr="003A4151" w:rsidRDefault="00E00D49" w:rsidP="00E00D49">
      <w:pPr>
        <w:pStyle w:val="SingleTxtG"/>
        <w:rPr>
          <w:i/>
        </w:rPr>
      </w:pPr>
      <w:r w:rsidRPr="003A4151">
        <w:tab/>
        <w:t>(c)</w:t>
      </w:r>
      <w:r w:rsidRPr="003A4151">
        <w:tab/>
        <w:t xml:space="preserve">Considering web-based activities that would engage a broader range of stakeholders, and electronic means of dissemination of knowledge products of the Nairobi work programme, as </w:t>
      </w:r>
      <w:proofErr w:type="gramStart"/>
      <w:r w:rsidRPr="003A4151">
        <w:t>appropriate;</w:t>
      </w:r>
      <w:proofErr w:type="gramEnd"/>
    </w:p>
    <w:p w14:paraId="5FE49BB0" w14:textId="77777777" w:rsidR="00E00D49" w:rsidRPr="003A4151" w:rsidRDefault="00E00D49" w:rsidP="00E00D49">
      <w:pPr>
        <w:pStyle w:val="SingleTxtG"/>
      </w:pPr>
      <w:r w:rsidRPr="003A4151">
        <w:tab/>
        <w:t>(d)</w:t>
      </w:r>
      <w:r w:rsidRPr="003A4151">
        <w:tab/>
        <w:t>Further considering improved approaches to engaging and collaborating with Nairobi work programme partner organizations, such as through the enhanced use and better alignment of calls for action and Action Pledges, when the SBSTA takes stock of progress at SBSTA 44 (May 2016).</w:t>
      </w:r>
    </w:p>
    <w:p w14:paraId="60358EEB" w14:textId="77777777" w:rsidR="00E00D49" w:rsidRPr="003A4151" w:rsidRDefault="00FA5A9C" w:rsidP="00FA5A9C">
      <w:pPr>
        <w:pStyle w:val="SingleTxtG"/>
      </w:pPr>
      <w:r>
        <w:t>19.</w:t>
      </w:r>
      <w:r>
        <w:tab/>
      </w:r>
      <w:r w:rsidR="00E00D49" w:rsidRPr="003A4151">
        <w:t xml:space="preserve">The SBSTA concluded that the activities described in paragraphs </w:t>
      </w:r>
      <w:r w:rsidR="00B461DA" w:rsidRPr="003A4151">
        <w:t>20–27</w:t>
      </w:r>
      <w:r w:rsidR="00E00D49" w:rsidRPr="003A4151">
        <w:t xml:space="preserve"> below would be undertaken </w:t>
      </w:r>
      <w:proofErr w:type="gramStart"/>
      <w:r w:rsidR="00E00D49" w:rsidRPr="003A4151">
        <w:t>in order to</w:t>
      </w:r>
      <w:proofErr w:type="gramEnd"/>
      <w:r w:rsidR="00E00D49" w:rsidRPr="003A4151">
        <w:t xml:space="preserve"> collect, analyse and disseminate information and knowledge to inform adaptation planning and actions at the regional, national and subnational levels, particularly in relation to, inter alia, ecosystems, human settlements, water resources and health.</w:t>
      </w:r>
    </w:p>
    <w:p w14:paraId="01B8C15D" w14:textId="77777777" w:rsidR="00E00D49" w:rsidRPr="003A4151" w:rsidRDefault="00FA5A9C" w:rsidP="00FA5A9C">
      <w:pPr>
        <w:pStyle w:val="SingleTxtG"/>
      </w:pPr>
      <w:r>
        <w:t>20.</w:t>
      </w:r>
      <w:r>
        <w:tab/>
      </w:r>
      <w:r w:rsidR="00E00D49" w:rsidRPr="003A4151">
        <w:t xml:space="preserve">The SBSTA invited Parties and Nairobi work programme partner organizations, including regional centres and networks, to include information on the following, as appropriate, in their submissions requested </w:t>
      </w:r>
      <w:r w:rsidR="00582DF4" w:rsidRPr="003A4151">
        <w:t>at</w:t>
      </w:r>
      <w:r w:rsidR="00E00D49" w:rsidRPr="003A4151">
        <w:t xml:space="preserve"> SBSTA </w:t>
      </w:r>
      <w:r w:rsidR="00582DF4" w:rsidRPr="003A4151">
        <w:t>39</w:t>
      </w:r>
      <w:r w:rsidR="00E00D49" w:rsidRPr="003A4151">
        <w:t>:</w:t>
      </w:r>
      <w:r w:rsidR="00E00D49" w:rsidRPr="003A4151">
        <w:rPr>
          <w:rStyle w:val="FootnoteReference"/>
        </w:rPr>
        <w:footnoteReference w:id="6"/>
      </w:r>
      <w:r w:rsidR="00E00D49" w:rsidRPr="003A4151">
        <w:t xml:space="preserve"> </w:t>
      </w:r>
    </w:p>
    <w:p w14:paraId="27DEC728" w14:textId="77777777" w:rsidR="00E00D49" w:rsidRPr="003A4151" w:rsidRDefault="00E00D49" w:rsidP="00E00D49">
      <w:pPr>
        <w:pStyle w:val="SingleTxtG"/>
      </w:pPr>
      <w:r w:rsidRPr="003A4151">
        <w:tab/>
        <w:t>(a)</w:t>
      </w:r>
      <w:r w:rsidRPr="003A4151">
        <w:tab/>
        <w:t xml:space="preserve">Available and implemented tools and methods for adaptation planning processes addressing the four issues of ecosystems, human settlements, water resources and </w:t>
      </w:r>
      <w:proofErr w:type="gramStart"/>
      <w:r w:rsidRPr="003A4151">
        <w:t>health;</w:t>
      </w:r>
      <w:proofErr w:type="gramEnd"/>
      <w:r w:rsidRPr="003A4151">
        <w:t xml:space="preserve"> </w:t>
      </w:r>
    </w:p>
    <w:p w14:paraId="288B101E" w14:textId="77777777" w:rsidR="00E00D49" w:rsidRPr="003A4151" w:rsidRDefault="00E00D49" w:rsidP="00E00D49">
      <w:pPr>
        <w:pStyle w:val="SingleTxtG"/>
      </w:pPr>
      <w:r w:rsidRPr="003A4151">
        <w:tab/>
        <w:t>(b)</w:t>
      </w:r>
      <w:r w:rsidRPr="003A4151">
        <w:tab/>
        <w:t xml:space="preserve">Good practices and lessons learned in relation to adaptation planning processes, including on monitoring and evaluation, addressing the four issues of ecosystems, human settlements, water resources and </w:t>
      </w:r>
      <w:proofErr w:type="gramStart"/>
      <w:r w:rsidRPr="003A4151">
        <w:t>health;</w:t>
      </w:r>
      <w:proofErr w:type="gramEnd"/>
    </w:p>
    <w:p w14:paraId="79F61D6C" w14:textId="77777777" w:rsidR="00E00D49" w:rsidRPr="003A4151" w:rsidRDefault="00E00D49" w:rsidP="00E00D49">
      <w:pPr>
        <w:pStyle w:val="SingleTxtG"/>
      </w:pPr>
      <w:r w:rsidRPr="003A4151">
        <w:tab/>
        <w:t>(c)</w:t>
      </w:r>
      <w:r w:rsidRPr="003A4151">
        <w:tab/>
        <w:t>Good practices and lessons learned related to processes and structures for linking national and local adaptation planning.</w:t>
      </w:r>
    </w:p>
    <w:p w14:paraId="71D39FDC" w14:textId="77777777" w:rsidR="00E00D49" w:rsidRPr="003A4151" w:rsidRDefault="00FA5A9C" w:rsidP="00FA5A9C">
      <w:pPr>
        <w:pStyle w:val="SingleTxtG"/>
      </w:pPr>
      <w:r>
        <w:t>21.</w:t>
      </w:r>
      <w:r>
        <w:tab/>
      </w:r>
      <w:r w:rsidR="00E00D49" w:rsidRPr="003A4151">
        <w:t xml:space="preserve">The SBSTA requested the secretariat to prepare a synthesis report based on the information submitted in response to paragraph </w:t>
      </w:r>
      <w:r w:rsidR="00B461DA" w:rsidRPr="003A4151">
        <w:t>20</w:t>
      </w:r>
      <w:r w:rsidR="00E00D49" w:rsidRPr="003A4151">
        <w:t xml:space="preserve"> above for consideration at SBSTA 41 (December 2014).</w:t>
      </w:r>
    </w:p>
    <w:p w14:paraId="5EA89CDA" w14:textId="77777777" w:rsidR="00E00D49" w:rsidRPr="003A4151" w:rsidRDefault="00FA5A9C" w:rsidP="00FA5A9C">
      <w:pPr>
        <w:pStyle w:val="SingleTxtG"/>
      </w:pPr>
      <w:r>
        <w:t>22.</w:t>
      </w:r>
      <w:r>
        <w:tab/>
      </w:r>
      <w:r w:rsidR="00E00D49" w:rsidRPr="003A4151">
        <w:t xml:space="preserve">The SBSTA invited the Adaptation Committee and the Least Developed Countries Expert Group (LEG) to consider the synthesis report referred to in paragraph </w:t>
      </w:r>
      <w:r w:rsidR="00B461DA" w:rsidRPr="003A4151">
        <w:t>21</w:t>
      </w:r>
      <w:r w:rsidR="00E00D49" w:rsidRPr="003A4151">
        <w:t xml:space="preserve"> above when conducting their work on adaptation planning. </w:t>
      </w:r>
    </w:p>
    <w:p w14:paraId="059640A0" w14:textId="77777777" w:rsidR="00E00D49" w:rsidRPr="003A4151" w:rsidRDefault="00FA5A9C" w:rsidP="00FA5A9C">
      <w:pPr>
        <w:pStyle w:val="SingleTxtG"/>
      </w:pPr>
      <w:r>
        <w:t>23.</w:t>
      </w:r>
      <w:r>
        <w:tab/>
      </w:r>
      <w:r w:rsidR="00E00D49" w:rsidRPr="003A4151">
        <w:t xml:space="preserve">The SBSTA requested the secretariat, under the guidance of the Chair of the SBSTA and in collaboration with Parties and relevant Nairobi work programme partner organizations, to present the findings from the submissions referred to in paragraph </w:t>
      </w:r>
      <w:r w:rsidR="00B461DA" w:rsidRPr="003A4151">
        <w:t>20</w:t>
      </w:r>
      <w:r w:rsidR="00E00D49" w:rsidRPr="003A4151">
        <w:t xml:space="preserve"> above at the Nairobi work programme Focal Point Forum held in conjunction with </w:t>
      </w:r>
      <w:r w:rsidR="00630C65" w:rsidRPr="003A4151">
        <w:t>SBSTA </w:t>
      </w:r>
      <w:r w:rsidR="00E00D49" w:rsidRPr="003A4151">
        <w:t>41.</w:t>
      </w:r>
    </w:p>
    <w:p w14:paraId="7039DD0A" w14:textId="77777777" w:rsidR="00E00D49" w:rsidRPr="003A4151" w:rsidRDefault="00FA5A9C" w:rsidP="00F42C70">
      <w:pPr>
        <w:pStyle w:val="SingleTxtG"/>
      </w:pPr>
      <w:r>
        <w:lastRenderedPageBreak/>
        <w:t>24.</w:t>
      </w:r>
      <w:r>
        <w:tab/>
      </w:r>
      <w:r w:rsidR="00E00D49" w:rsidRPr="003A4151">
        <w:t xml:space="preserve">The SBSTA also requested the secretariat, under the guidance of the Chair of the SBSTA, in collaboration with the Adaptation Committee and the LEG and with contributions from relevant Nairobi work programme partner organizations, including regional centres and networks, to develop case studies, as appropriate, that highlight good practices and lessons learned as referred to in paragraph </w:t>
      </w:r>
      <w:r w:rsidR="00B461DA" w:rsidRPr="003A4151">
        <w:t>20</w:t>
      </w:r>
      <w:r w:rsidR="00E00D49" w:rsidRPr="003A4151">
        <w:t xml:space="preserve"> above for consideration at SBSTA 43 (November–December 2015).</w:t>
      </w:r>
    </w:p>
    <w:p w14:paraId="76E1BB32" w14:textId="77777777" w:rsidR="00E00D49" w:rsidRPr="003A4151" w:rsidRDefault="00FA5A9C" w:rsidP="00FA5A9C">
      <w:pPr>
        <w:pStyle w:val="SingleTxtG"/>
      </w:pPr>
      <w:r>
        <w:t>25.</w:t>
      </w:r>
      <w:r>
        <w:tab/>
      </w:r>
      <w:r w:rsidR="00F37E28" w:rsidRPr="003A4151">
        <w:t>The SBSTA requested the secretariat to invite, by SBSTA 41, and engage regional centres and networks with the capacity to do so, including those identified through the Adaptation Committee’s work on regional centres and networks,</w:t>
      </w:r>
      <w:r w:rsidR="00F37E28" w:rsidRPr="003A4151">
        <w:rPr>
          <w:rStyle w:val="FootnoteReference"/>
        </w:rPr>
        <w:footnoteReference w:id="7"/>
      </w:r>
      <w:r w:rsidR="00F37E28" w:rsidRPr="003A4151">
        <w:t xml:space="preserve"> and in collaboration with relevant Nairobi work programme partner organizations, with a view to these regional centres and networks using knowledge sharing modalities, as appropriate and subject to the availability of financial resources, to produce information, by SBSTA 43, on</w:t>
      </w:r>
      <w:r w:rsidR="00E00D49" w:rsidRPr="003A4151">
        <w:t xml:space="preserve">: </w:t>
      </w:r>
    </w:p>
    <w:p w14:paraId="4CD76307" w14:textId="77777777" w:rsidR="00E00D49" w:rsidRPr="003A4151" w:rsidRDefault="00E00D49" w:rsidP="00E00D49">
      <w:pPr>
        <w:pStyle w:val="SingleTxtG"/>
      </w:pPr>
      <w:r w:rsidRPr="003A4151">
        <w:tab/>
        <w:t>(a)</w:t>
      </w:r>
      <w:r w:rsidRPr="003A4151">
        <w:tab/>
        <w:t xml:space="preserve">Tools and methods that are available and implemented for adaptation planning addressing the four issues of ecosystems, human settlements, water resources and </w:t>
      </w:r>
      <w:proofErr w:type="gramStart"/>
      <w:r w:rsidRPr="003A4151">
        <w:t>health;</w:t>
      </w:r>
      <w:proofErr w:type="gramEnd"/>
    </w:p>
    <w:p w14:paraId="7DFED2BD" w14:textId="77777777" w:rsidR="00E00D49" w:rsidRPr="003A4151" w:rsidRDefault="00E00D49" w:rsidP="00E00D49">
      <w:pPr>
        <w:pStyle w:val="SingleTxtG"/>
      </w:pPr>
      <w:r w:rsidRPr="003A4151">
        <w:tab/>
        <w:t>(b)</w:t>
      </w:r>
      <w:r w:rsidRPr="003A4151">
        <w:tab/>
        <w:t xml:space="preserve">Good practices and lessons learned in relation to adaptation planning, including monitoring and evaluation, addressing the four issues of ecosystems, human settlements, water resources and </w:t>
      </w:r>
      <w:proofErr w:type="gramStart"/>
      <w:r w:rsidRPr="003A4151">
        <w:t>health;</w:t>
      </w:r>
      <w:proofErr w:type="gramEnd"/>
    </w:p>
    <w:p w14:paraId="33E79CA4" w14:textId="77777777" w:rsidR="00E00D49" w:rsidRPr="003A4151" w:rsidRDefault="00E00D49" w:rsidP="00E00D49">
      <w:pPr>
        <w:pStyle w:val="SingleTxtG"/>
      </w:pPr>
      <w:r w:rsidRPr="003A4151">
        <w:tab/>
        <w:t>(c)</w:t>
      </w:r>
      <w:r w:rsidRPr="003A4151">
        <w:tab/>
        <w:t>Good practices and lessons learned related to processes and structures for linking national and local adaptation planning.</w:t>
      </w:r>
    </w:p>
    <w:p w14:paraId="5770FC58" w14:textId="77777777" w:rsidR="00E00D49" w:rsidRPr="003A4151" w:rsidRDefault="00FA5A9C" w:rsidP="00FA5A9C">
      <w:pPr>
        <w:pStyle w:val="SingleTxtG"/>
      </w:pPr>
      <w:r>
        <w:t>26.</w:t>
      </w:r>
      <w:r>
        <w:tab/>
      </w:r>
      <w:r w:rsidR="00E00D49" w:rsidRPr="003A4151">
        <w:t xml:space="preserve">The SBSTA also requested the secretariat to invite and engage the relevant regional centres and networks by SBSTA 44 to report on the outcomes of the regional activities referred to in paragraph </w:t>
      </w:r>
      <w:r w:rsidR="00B461DA" w:rsidRPr="003A4151">
        <w:t>25</w:t>
      </w:r>
      <w:r w:rsidR="00E00D49" w:rsidRPr="003A4151">
        <w:t xml:space="preserve"> above.</w:t>
      </w:r>
    </w:p>
    <w:p w14:paraId="248DA1B9" w14:textId="77777777" w:rsidR="00E00D49" w:rsidRPr="003A4151" w:rsidRDefault="00FA5A9C" w:rsidP="00FA5A9C">
      <w:pPr>
        <w:pStyle w:val="SingleTxtG"/>
      </w:pPr>
      <w:r>
        <w:t>27.</w:t>
      </w:r>
      <w:r>
        <w:tab/>
      </w:r>
      <w:r w:rsidR="00E00D49" w:rsidRPr="003A4151">
        <w:t xml:space="preserve">The SBSTA further requested the secretariat, under the guidance of the Chair of the SBSTA, to prepare and communicate knowledge products, as appropriate, based on the outcomes from the activities referred to in paragraphs </w:t>
      </w:r>
      <w:r w:rsidR="00B461DA" w:rsidRPr="003A4151">
        <w:t>20–26</w:t>
      </w:r>
      <w:r w:rsidR="00E00D49" w:rsidRPr="003A4151">
        <w:t xml:space="preserve"> above by SBSTA 45</w:t>
      </w:r>
      <w:r w:rsidR="00AC72BC" w:rsidRPr="003A4151">
        <w:t xml:space="preserve"> </w:t>
      </w:r>
      <w:r w:rsidR="00E15ABA" w:rsidRPr="003A4151">
        <w:t>(</w:t>
      </w:r>
      <w:r w:rsidR="005C0996" w:rsidRPr="003A4151">
        <w:t>November</w:t>
      </w:r>
      <w:r w:rsidR="001E5845" w:rsidRPr="003A4151">
        <w:t>–</w:t>
      </w:r>
      <w:r w:rsidR="00E15ABA" w:rsidRPr="003A4151">
        <w:t>December 2016).</w:t>
      </w:r>
    </w:p>
    <w:p w14:paraId="6882034E" w14:textId="77777777" w:rsidR="00E00D49" w:rsidRPr="003A4151" w:rsidRDefault="00FA5A9C" w:rsidP="00FA5A9C">
      <w:pPr>
        <w:pStyle w:val="SingleTxtG"/>
      </w:pPr>
      <w:bookmarkStart w:id="64" w:name="_Ref392164122"/>
      <w:r>
        <w:t>28.</w:t>
      </w:r>
      <w:r>
        <w:tab/>
      </w:r>
      <w:r w:rsidR="00E00D49" w:rsidRPr="003A4151">
        <w:t xml:space="preserve">The SBSTA took note of the estimated budgetary implications of the activities to be undertaken by the secretariat referred to in paragraphs </w:t>
      </w:r>
      <w:r w:rsidR="00B461DA" w:rsidRPr="003A4151">
        <w:t>18, 21</w:t>
      </w:r>
      <w:r w:rsidR="00E00D49" w:rsidRPr="003A4151">
        <w:t xml:space="preserve"> and </w:t>
      </w:r>
      <w:r w:rsidR="00B461DA" w:rsidRPr="003A4151">
        <w:t>23–27</w:t>
      </w:r>
      <w:r w:rsidR="00E00D49" w:rsidRPr="003A4151">
        <w:t xml:space="preserve"> above. It requested that the actions of the secretariat called for in these conclusions be undertaken subject to the availability of financial resources.</w:t>
      </w:r>
      <w:bookmarkEnd w:id="64"/>
    </w:p>
    <w:p w14:paraId="5EC5C404" w14:textId="77777777" w:rsidR="003D5414" w:rsidRPr="003A4151" w:rsidRDefault="00FA5A9C" w:rsidP="008E4111">
      <w:pPr>
        <w:pStyle w:val="HChG"/>
        <w:rPr>
          <w:rStyle w:val="SingleTxtGChar"/>
          <w:b w:val="0"/>
          <w:sz w:val="20"/>
        </w:rPr>
      </w:pPr>
      <w:bookmarkStart w:id="65" w:name="_Toc391892173"/>
      <w:bookmarkStart w:id="66" w:name="_Toc391892357"/>
      <w:r>
        <w:lastRenderedPageBreak/>
        <w:tab/>
        <w:t>IV.</w:t>
      </w:r>
      <w:r>
        <w:tab/>
      </w:r>
      <w:r w:rsidR="003D5414" w:rsidRPr="003A4151">
        <w:t xml:space="preserve">Development and transfer of technologies and </w:t>
      </w:r>
      <w:r w:rsidR="00504621" w:rsidRPr="003A4151">
        <w:t>i</w:t>
      </w:r>
      <w:r w:rsidR="003D5414" w:rsidRPr="003A4151">
        <w:t>mplementation of the Technology Mechanism</w:t>
      </w:r>
      <w:r w:rsidR="003D5414" w:rsidRPr="003A4151">
        <w:rPr>
          <w:rStyle w:val="RegHChGCharChar"/>
        </w:rPr>
        <w:br/>
      </w:r>
      <w:r w:rsidR="003D5414" w:rsidRPr="003A4151">
        <w:rPr>
          <w:rStyle w:val="SingleTxtGChar"/>
          <w:b w:val="0"/>
          <w:sz w:val="20"/>
        </w:rPr>
        <w:t>(Agenda item 4)</w:t>
      </w:r>
      <w:bookmarkEnd w:id="65"/>
      <w:bookmarkEnd w:id="66"/>
    </w:p>
    <w:p w14:paraId="63FDB0E2" w14:textId="77777777" w:rsidR="003D5414" w:rsidRPr="003A4151" w:rsidRDefault="00FA5A9C" w:rsidP="008E4111">
      <w:pPr>
        <w:pStyle w:val="H1G"/>
        <w:tabs>
          <w:tab w:val="right" w:pos="850"/>
        </w:tabs>
        <w:rPr>
          <w:lang w:eastAsia="en-US"/>
        </w:rPr>
      </w:pPr>
      <w:bookmarkStart w:id="67" w:name="_Toc373495746"/>
      <w:bookmarkStart w:id="68" w:name="_Toc391892174"/>
      <w:bookmarkStart w:id="69" w:name="_Toc391892358"/>
      <w:r>
        <w:rPr>
          <w:lang w:eastAsia="en-US"/>
        </w:rPr>
        <w:tab/>
        <w:t>A.</w:t>
      </w:r>
      <w:r>
        <w:rPr>
          <w:lang w:eastAsia="en-US"/>
        </w:rPr>
        <w:tab/>
      </w:r>
      <w:r w:rsidR="003D5414" w:rsidRPr="003A4151">
        <w:rPr>
          <w:lang w:eastAsia="en-US"/>
        </w:rPr>
        <w:t xml:space="preserve">Joint </w:t>
      </w:r>
      <w:r w:rsidR="003D5414" w:rsidRPr="003A4151">
        <w:t>annual</w:t>
      </w:r>
      <w:r w:rsidR="003D5414" w:rsidRPr="003A4151">
        <w:rPr>
          <w:lang w:eastAsia="en-US"/>
        </w:rPr>
        <w:t xml:space="preserve"> report of the Technology Executive Committee and the Climate Technology Centre and Network</w:t>
      </w:r>
      <w:r w:rsidR="0054219E" w:rsidRPr="003A4151">
        <w:rPr>
          <w:lang w:eastAsia="en-US"/>
        </w:rPr>
        <w:t xml:space="preserve"> for 2013</w:t>
      </w:r>
      <w:r w:rsidR="003D5414" w:rsidRPr="003A4151">
        <w:rPr>
          <w:lang w:eastAsia="en-US"/>
        </w:rPr>
        <w:br/>
      </w:r>
      <w:r w:rsidR="003D5414" w:rsidRPr="003A4151">
        <w:rPr>
          <w:rStyle w:val="SingleTxtGChar"/>
          <w:b w:val="0"/>
          <w:sz w:val="20"/>
        </w:rPr>
        <w:t xml:space="preserve">(Agenda </w:t>
      </w:r>
      <w:r w:rsidR="00630C65" w:rsidRPr="003A4151">
        <w:rPr>
          <w:rStyle w:val="SingleTxtGChar"/>
          <w:b w:val="0"/>
          <w:sz w:val="20"/>
        </w:rPr>
        <w:t>sub-item</w:t>
      </w:r>
      <w:r w:rsidR="003D5414" w:rsidRPr="003A4151">
        <w:rPr>
          <w:rStyle w:val="SingleTxtGChar"/>
          <w:b w:val="0"/>
          <w:sz w:val="20"/>
        </w:rPr>
        <w:t xml:space="preserve"> 4(a))</w:t>
      </w:r>
      <w:bookmarkEnd w:id="67"/>
      <w:bookmarkEnd w:id="68"/>
      <w:bookmarkEnd w:id="69"/>
    </w:p>
    <w:p w14:paraId="1677A95E" w14:textId="77777777" w:rsidR="003D5414" w:rsidRPr="003A4151" w:rsidRDefault="00FA5A9C" w:rsidP="00FA5A9C">
      <w:pPr>
        <w:pStyle w:val="H23G"/>
      </w:pPr>
      <w:r>
        <w:tab/>
        <w:t>1.</w:t>
      </w:r>
      <w:r>
        <w:tab/>
      </w:r>
      <w:r w:rsidR="003D5414" w:rsidRPr="003A4151">
        <w:t>Proceedings</w:t>
      </w:r>
    </w:p>
    <w:p w14:paraId="07A937C5" w14:textId="77777777" w:rsidR="0054219E" w:rsidRPr="003A4151" w:rsidRDefault="00FA5A9C" w:rsidP="00FA5A9C">
      <w:pPr>
        <w:pStyle w:val="SingleTxtG"/>
      </w:pPr>
      <w:bookmarkStart w:id="70" w:name="_Ref392164133"/>
      <w:bookmarkStart w:id="71" w:name="_Ref374540993"/>
      <w:r>
        <w:t>29.</w:t>
      </w:r>
      <w:r>
        <w:tab/>
      </w:r>
      <w:r w:rsidR="003D5414" w:rsidRPr="003A4151">
        <w:t xml:space="preserve">The SBSTA considered this agenda sub-item at its </w:t>
      </w:r>
      <w:r w:rsidR="008B13E2" w:rsidRPr="003A4151">
        <w:rPr>
          <w:snapToGrid w:val="0"/>
        </w:rPr>
        <w:t>1</w:t>
      </w:r>
      <w:r w:rsidR="008B13E2" w:rsidRPr="003A4151">
        <w:rPr>
          <w:snapToGrid w:val="0"/>
          <w:vertAlign w:val="superscript"/>
        </w:rPr>
        <w:t>st</w:t>
      </w:r>
      <w:r w:rsidR="008B13E2" w:rsidRPr="003A4151">
        <w:rPr>
          <w:snapToGrid w:val="0"/>
        </w:rPr>
        <w:t xml:space="preserve"> </w:t>
      </w:r>
      <w:r w:rsidR="003D5414" w:rsidRPr="003A4151">
        <w:rPr>
          <w:snapToGrid w:val="0"/>
        </w:rPr>
        <w:t xml:space="preserve">and </w:t>
      </w:r>
      <w:r w:rsidR="00491F5F" w:rsidRPr="003A4151">
        <w:rPr>
          <w:snapToGrid w:val="0"/>
        </w:rPr>
        <w:t>2</w:t>
      </w:r>
      <w:r w:rsidR="00491F5F" w:rsidRPr="003A4151">
        <w:rPr>
          <w:snapToGrid w:val="0"/>
          <w:vertAlign w:val="superscript"/>
        </w:rPr>
        <w:t>nd</w:t>
      </w:r>
      <w:r w:rsidR="00491F5F" w:rsidRPr="003A4151">
        <w:rPr>
          <w:snapToGrid w:val="0"/>
        </w:rPr>
        <w:t xml:space="preserve"> </w:t>
      </w:r>
      <w:r w:rsidR="003D5414" w:rsidRPr="003A4151">
        <w:rPr>
          <w:snapToGrid w:val="0"/>
        </w:rPr>
        <w:t>meetings</w:t>
      </w:r>
      <w:r w:rsidR="003D5414" w:rsidRPr="003A4151">
        <w:t>.</w:t>
      </w:r>
      <w:bookmarkEnd w:id="70"/>
      <w:r w:rsidR="003D5414" w:rsidRPr="003A4151">
        <w:t xml:space="preserve"> </w:t>
      </w:r>
    </w:p>
    <w:bookmarkEnd w:id="71"/>
    <w:p w14:paraId="01CD3206" w14:textId="77777777" w:rsidR="003D5414" w:rsidRPr="003A4151" w:rsidRDefault="00FA5A9C" w:rsidP="00FA5A9C">
      <w:pPr>
        <w:pStyle w:val="SingleTxtG"/>
      </w:pPr>
      <w:r>
        <w:t>30.</w:t>
      </w:r>
      <w:r>
        <w:tab/>
      </w:r>
      <w:r w:rsidR="00EF2C74" w:rsidRPr="003A4151">
        <w:t>At its 1</w:t>
      </w:r>
      <w:r w:rsidR="00EF2C74" w:rsidRPr="003A4151">
        <w:rPr>
          <w:vertAlign w:val="superscript"/>
        </w:rPr>
        <w:t>st</w:t>
      </w:r>
      <w:r w:rsidR="00EF2C74" w:rsidRPr="003A4151">
        <w:t xml:space="preserve"> meeting, the SBSTA agreed to consider this agenda sub-item in informal consultations co-facilitated by Mr. Carlos Fuller (Belize) and Ms. Elfriede More (Austria).</w:t>
      </w:r>
      <w:bookmarkStart w:id="72" w:name="_Ref374541011"/>
      <w:r w:rsidR="00EF2C74" w:rsidRPr="003A4151">
        <w:rPr>
          <w:snapToGrid w:val="0"/>
        </w:rPr>
        <w:t xml:space="preserve"> At its 2</w:t>
      </w:r>
      <w:r w:rsidR="00EF2C74" w:rsidRPr="003A4151">
        <w:rPr>
          <w:snapToGrid w:val="0"/>
          <w:vertAlign w:val="superscript"/>
        </w:rPr>
        <w:t>nd</w:t>
      </w:r>
      <w:r w:rsidR="00EF2C74" w:rsidRPr="003A4151">
        <w:rPr>
          <w:snapToGrid w:val="0"/>
        </w:rPr>
        <w:t xml:space="preserve"> meeting, </w:t>
      </w:r>
      <w:bookmarkEnd w:id="72"/>
      <w:r w:rsidR="00EF2C74" w:rsidRPr="003A4151">
        <w:t>the SBSTA considered and adopted the conclusions below</w:t>
      </w:r>
      <w:r w:rsidR="0054219E" w:rsidRPr="003A4151">
        <w:t>.</w:t>
      </w:r>
      <w:r w:rsidR="0054219E" w:rsidRPr="003A4151">
        <w:rPr>
          <w:rStyle w:val="FootnoteReference"/>
        </w:rPr>
        <w:footnoteReference w:id="8"/>
      </w:r>
    </w:p>
    <w:p w14:paraId="3804BF29" w14:textId="77777777" w:rsidR="003D5414" w:rsidRPr="003A4151" w:rsidRDefault="00FA5A9C" w:rsidP="00FA5A9C">
      <w:pPr>
        <w:pStyle w:val="H23G"/>
      </w:pPr>
      <w:r>
        <w:tab/>
        <w:t>2.</w:t>
      </w:r>
      <w:r>
        <w:tab/>
      </w:r>
      <w:r w:rsidR="003D5414" w:rsidRPr="003A4151">
        <w:t>Conclusions</w:t>
      </w:r>
    </w:p>
    <w:p w14:paraId="29265D77" w14:textId="77777777" w:rsidR="00E52115" w:rsidRPr="003A4151" w:rsidRDefault="00FA5A9C" w:rsidP="00FA5A9C">
      <w:pPr>
        <w:pStyle w:val="SingleTxtG"/>
      </w:pPr>
      <w:bookmarkStart w:id="73" w:name="_Toc373495747"/>
      <w:r>
        <w:t>31.</w:t>
      </w:r>
      <w:r>
        <w:tab/>
      </w:r>
      <w:r w:rsidR="00D83BB3" w:rsidRPr="003A4151">
        <w:t>The SBSTA and the Subsidiary Body for Implementation</w:t>
      </w:r>
      <w:r w:rsidR="00D83BB3" w:rsidRPr="003A4151">
        <w:rPr>
          <w:i/>
        </w:rPr>
        <w:t xml:space="preserve"> </w:t>
      </w:r>
      <w:r w:rsidR="00D83BB3" w:rsidRPr="003A4151">
        <w:t>(SBI), as requested at COP 19, continued consideration of the joint annual report of the Technology Executive Committee (TEC) and the Climate Technology Centre and Network (CTCN) for 2013</w:t>
      </w:r>
      <w:r w:rsidR="00D83BB3" w:rsidRPr="003A4151">
        <w:rPr>
          <w:rStyle w:val="FootnoteReference"/>
        </w:rPr>
        <w:footnoteReference w:id="9"/>
      </w:r>
      <w:r w:rsidR="00D83BB3" w:rsidRPr="003A4151">
        <w:t xml:space="preserve"> with a view to forwarding a draft decision for consideration and adoption at COP 20 </w:t>
      </w:r>
      <w:r w:rsidR="00E52115" w:rsidRPr="003A4151">
        <w:t>(December 2014).</w:t>
      </w:r>
      <w:r w:rsidR="00E52115" w:rsidRPr="003A4151">
        <w:rPr>
          <w:rStyle w:val="FootnoteReference"/>
        </w:rPr>
        <w:footnoteReference w:id="10"/>
      </w:r>
    </w:p>
    <w:p w14:paraId="3FDC7958" w14:textId="77777777" w:rsidR="00E52115" w:rsidRPr="003A4151" w:rsidRDefault="00FA5A9C" w:rsidP="00FA5A9C">
      <w:pPr>
        <w:pStyle w:val="SingleTxtG"/>
      </w:pPr>
      <w:r>
        <w:t>32.</w:t>
      </w:r>
      <w:r>
        <w:tab/>
      </w:r>
      <w:r w:rsidR="00E52115" w:rsidRPr="003A4151">
        <w:t>The SBSTA and the SBI invited the TEC to further strengthen the linkages with organizations inside and outside the Convention, as referred to in document FCCC/SB/2012/1, annex II, paragraph 3, which undertake work relating to enabling environments for and barriers to the development and transfer of technology, including those issues referred to in document FCCC/SB/2012/2, paragraph 35.</w:t>
      </w:r>
    </w:p>
    <w:p w14:paraId="0827FA04" w14:textId="77777777" w:rsidR="00E52115" w:rsidRPr="003A4151" w:rsidRDefault="00FA5A9C" w:rsidP="00FA5A9C">
      <w:pPr>
        <w:pStyle w:val="SingleTxtG"/>
      </w:pPr>
      <w:bookmarkStart w:id="74" w:name="_Ref392164169"/>
      <w:r>
        <w:t>33.</w:t>
      </w:r>
      <w:r>
        <w:tab/>
      </w:r>
      <w:r w:rsidR="00E52115" w:rsidRPr="003A4151">
        <w:t>The SBSTA and the SBI recommended a draft decision on the joint annual report of the TEC and the CTCN for 2013 for consideration and adoption at COP 20</w:t>
      </w:r>
      <w:r w:rsidR="00AB39C2" w:rsidRPr="003A4151">
        <w:t xml:space="preserve"> (for the text of the draft decision, see document FCCC/SBSTA/2014/2/Add.1).</w:t>
      </w:r>
      <w:bookmarkEnd w:id="74"/>
    </w:p>
    <w:p w14:paraId="00AF2527" w14:textId="77777777" w:rsidR="003D5414" w:rsidRPr="003A4151" w:rsidRDefault="00FA5A9C" w:rsidP="00FA5A9C">
      <w:pPr>
        <w:pStyle w:val="H1G"/>
        <w:tabs>
          <w:tab w:val="right" w:pos="850"/>
        </w:tabs>
        <w:rPr>
          <w:rStyle w:val="SingleTxtGChar"/>
          <w:b w:val="0"/>
          <w:sz w:val="20"/>
        </w:rPr>
      </w:pPr>
      <w:bookmarkStart w:id="75" w:name="_Toc391892175"/>
      <w:bookmarkStart w:id="76" w:name="_Toc391892359"/>
      <w:r>
        <w:rPr>
          <w:lang w:eastAsia="en-US"/>
        </w:rPr>
        <w:tab/>
        <w:t>B.</w:t>
      </w:r>
      <w:r>
        <w:rPr>
          <w:lang w:eastAsia="en-US"/>
        </w:rPr>
        <w:tab/>
      </w:r>
      <w:r w:rsidR="003D5414" w:rsidRPr="003A4151">
        <w:rPr>
          <w:lang w:eastAsia="en-US"/>
        </w:rPr>
        <w:t xml:space="preserve">Third </w:t>
      </w:r>
      <w:r w:rsidR="003D5414" w:rsidRPr="003A4151">
        <w:t>synthesis</w:t>
      </w:r>
      <w:r w:rsidR="003D5414" w:rsidRPr="003A4151">
        <w:rPr>
          <w:lang w:eastAsia="en-US"/>
        </w:rPr>
        <w:t xml:space="preserve"> report on technology needs identified by Parties not included in Annex I to the Convention</w:t>
      </w:r>
      <w:r w:rsidR="003D5414" w:rsidRPr="003A4151">
        <w:rPr>
          <w:lang w:eastAsia="en-US"/>
        </w:rPr>
        <w:br/>
      </w:r>
      <w:r w:rsidR="003D5414" w:rsidRPr="003A4151">
        <w:rPr>
          <w:rStyle w:val="SingleTxtGChar"/>
          <w:b w:val="0"/>
          <w:sz w:val="20"/>
        </w:rPr>
        <w:t>(Agenda</w:t>
      </w:r>
      <w:r w:rsidR="00630C65" w:rsidRPr="003A4151">
        <w:rPr>
          <w:rStyle w:val="SingleTxtGChar"/>
          <w:b w:val="0"/>
          <w:sz w:val="20"/>
        </w:rPr>
        <w:t xml:space="preserve"> sub-item</w:t>
      </w:r>
      <w:r w:rsidR="003D5414" w:rsidRPr="003A4151">
        <w:rPr>
          <w:rStyle w:val="SingleTxtGChar"/>
          <w:b w:val="0"/>
          <w:sz w:val="20"/>
        </w:rPr>
        <w:t xml:space="preserve"> 4(b))</w:t>
      </w:r>
      <w:bookmarkEnd w:id="73"/>
      <w:bookmarkEnd w:id="75"/>
      <w:bookmarkEnd w:id="76"/>
    </w:p>
    <w:p w14:paraId="5A30F766" w14:textId="77777777" w:rsidR="003D5414" w:rsidRPr="003A4151" w:rsidRDefault="00FA5A9C" w:rsidP="00FA5A9C">
      <w:pPr>
        <w:pStyle w:val="H23G"/>
      </w:pPr>
      <w:r>
        <w:tab/>
        <w:t>1.</w:t>
      </w:r>
      <w:r>
        <w:tab/>
      </w:r>
      <w:r w:rsidR="003D5414" w:rsidRPr="003A4151">
        <w:t>Proceedings</w:t>
      </w:r>
    </w:p>
    <w:p w14:paraId="238FE0AB" w14:textId="77777777" w:rsidR="003D5414" w:rsidRPr="003A4151" w:rsidRDefault="00FA5A9C" w:rsidP="00FA5A9C">
      <w:pPr>
        <w:pStyle w:val="SingleTxtG"/>
      </w:pPr>
      <w:bookmarkStart w:id="77" w:name="_Ref374541016"/>
      <w:r>
        <w:t>34.</w:t>
      </w:r>
      <w:r>
        <w:tab/>
      </w:r>
      <w:r w:rsidR="003D5414" w:rsidRPr="003A4151">
        <w:t xml:space="preserve">The SBSTA considered this agenda sub-item at its </w:t>
      </w:r>
      <w:r w:rsidR="00491F5F" w:rsidRPr="003A4151">
        <w:t>1</w:t>
      </w:r>
      <w:r w:rsidR="00491F5F" w:rsidRPr="003A4151">
        <w:rPr>
          <w:vertAlign w:val="superscript"/>
        </w:rPr>
        <w:t>st</w:t>
      </w:r>
      <w:r w:rsidR="00491F5F" w:rsidRPr="003A4151">
        <w:t xml:space="preserve"> </w:t>
      </w:r>
      <w:r w:rsidR="003D5414" w:rsidRPr="003A4151">
        <w:rPr>
          <w:snapToGrid w:val="0"/>
        </w:rPr>
        <w:t xml:space="preserve">and </w:t>
      </w:r>
      <w:r w:rsidR="00491F5F" w:rsidRPr="003A4151">
        <w:rPr>
          <w:snapToGrid w:val="0"/>
        </w:rPr>
        <w:t>2</w:t>
      </w:r>
      <w:r w:rsidR="00491F5F" w:rsidRPr="003A4151">
        <w:rPr>
          <w:snapToGrid w:val="0"/>
          <w:vertAlign w:val="superscript"/>
        </w:rPr>
        <w:t>nd</w:t>
      </w:r>
      <w:r w:rsidR="00491F5F" w:rsidRPr="003A4151">
        <w:rPr>
          <w:snapToGrid w:val="0"/>
        </w:rPr>
        <w:t xml:space="preserve"> </w:t>
      </w:r>
      <w:r w:rsidR="003D5414" w:rsidRPr="003A4151">
        <w:rPr>
          <w:snapToGrid w:val="0"/>
        </w:rPr>
        <w:t>meetings</w:t>
      </w:r>
      <w:r w:rsidR="003D5414" w:rsidRPr="003A4151">
        <w:t>.</w:t>
      </w:r>
      <w:bookmarkEnd w:id="77"/>
    </w:p>
    <w:p w14:paraId="61AAD28A" w14:textId="77777777" w:rsidR="003D5414" w:rsidRPr="003A4151" w:rsidRDefault="00FA5A9C" w:rsidP="00FA5A9C">
      <w:pPr>
        <w:pStyle w:val="SingleTxtG"/>
      </w:pPr>
      <w:r>
        <w:t>35.</w:t>
      </w:r>
      <w:r>
        <w:tab/>
      </w:r>
      <w:r w:rsidR="003D5414" w:rsidRPr="003A4151">
        <w:t xml:space="preserve">At its </w:t>
      </w:r>
      <w:r w:rsidR="00491F5F" w:rsidRPr="003A4151">
        <w:t>1</w:t>
      </w:r>
      <w:r w:rsidR="00491F5F" w:rsidRPr="003A4151">
        <w:rPr>
          <w:vertAlign w:val="superscript"/>
        </w:rPr>
        <w:t>st</w:t>
      </w:r>
      <w:r w:rsidR="00491F5F" w:rsidRPr="003A4151">
        <w:t xml:space="preserve"> </w:t>
      </w:r>
      <w:r w:rsidR="003D5414" w:rsidRPr="003A4151">
        <w:t>meeting, the SBSTA agreed to consider this agenda sub-item in informal consultations co-facilitated by Mr. Fuller and Ms. More.</w:t>
      </w:r>
      <w:r w:rsidR="00E6114E" w:rsidRPr="003A4151">
        <w:t xml:space="preserve"> </w:t>
      </w:r>
      <w:r w:rsidR="003D5414" w:rsidRPr="003A4151">
        <w:rPr>
          <w:snapToGrid w:val="0"/>
        </w:rPr>
        <w:t xml:space="preserve">At </w:t>
      </w:r>
      <w:r w:rsidR="00E6114E" w:rsidRPr="003A4151">
        <w:rPr>
          <w:snapToGrid w:val="0"/>
        </w:rPr>
        <w:t>its</w:t>
      </w:r>
      <w:r w:rsidR="003D5414" w:rsidRPr="003A4151">
        <w:rPr>
          <w:snapToGrid w:val="0"/>
        </w:rPr>
        <w:t xml:space="preserve"> </w:t>
      </w:r>
      <w:r w:rsidR="00491F5F" w:rsidRPr="003A4151">
        <w:rPr>
          <w:snapToGrid w:val="0"/>
        </w:rPr>
        <w:t>2</w:t>
      </w:r>
      <w:r w:rsidR="00491F5F" w:rsidRPr="003A4151">
        <w:rPr>
          <w:snapToGrid w:val="0"/>
          <w:vertAlign w:val="superscript"/>
        </w:rPr>
        <w:t>nd</w:t>
      </w:r>
      <w:r w:rsidR="00491F5F" w:rsidRPr="003A4151">
        <w:rPr>
          <w:snapToGrid w:val="0"/>
        </w:rPr>
        <w:t xml:space="preserve"> </w:t>
      </w:r>
      <w:r w:rsidR="003D5414" w:rsidRPr="003A4151">
        <w:rPr>
          <w:snapToGrid w:val="0"/>
        </w:rPr>
        <w:t xml:space="preserve">meeting, the SBSTA </w:t>
      </w:r>
      <w:r w:rsidR="003D5414" w:rsidRPr="003A4151">
        <w:t>considered and adopted the conclusions below.</w:t>
      </w:r>
      <w:r w:rsidR="0054219E" w:rsidRPr="003A4151">
        <w:rPr>
          <w:rStyle w:val="FootnoteReference"/>
        </w:rPr>
        <w:footnoteReference w:id="11"/>
      </w:r>
    </w:p>
    <w:p w14:paraId="715BF0D7" w14:textId="77777777" w:rsidR="003D5414" w:rsidRPr="003A4151" w:rsidRDefault="00FA5A9C" w:rsidP="00FA5A9C">
      <w:pPr>
        <w:pStyle w:val="H23G"/>
      </w:pPr>
      <w:r>
        <w:tab/>
        <w:t>2.</w:t>
      </w:r>
      <w:r>
        <w:tab/>
      </w:r>
      <w:r w:rsidR="003D5414" w:rsidRPr="003A4151">
        <w:t>Conclusions</w:t>
      </w:r>
    </w:p>
    <w:p w14:paraId="6F3359D8" w14:textId="77777777" w:rsidR="002510AE" w:rsidRPr="003A4151" w:rsidRDefault="00FA5A9C" w:rsidP="00FA5A9C">
      <w:pPr>
        <w:pStyle w:val="SingleTxtG"/>
      </w:pPr>
      <w:r>
        <w:t>36.</w:t>
      </w:r>
      <w:r>
        <w:tab/>
      </w:r>
      <w:r w:rsidR="0056229B" w:rsidRPr="003A4151">
        <w:t>The SBSTA</w:t>
      </w:r>
      <w:r w:rsidR="002510AE" w:rsidRPr="003A4151">
        <w:t xml:space="preserve"> continued its consideration of the third synthesis report on technology needs identified by Parties not included in Annex I to the Convention (non-Annex I </w:t>
      </w:r>
      <w:r w:rsidR="002510AE" w:rsidRPr="003A4151">
        <w:lastRenderedPageBreak/>
        <w:t>Parties).</w:t>
      </w:r>
      <w:r w:rsidR="002510AE" w:rsidRPr="003A4151">
        <w:rPr>
          <w:rStyle w:val="FootnoteReference"/>
        </w:rPr>
        <w:footnoteReference w:id="12"/>
      </w:r>
      <w:r w:rsidR="002510AE" w:rsidRPr="003A4151">
        <w:t xml:space="preserve"> The SBSTA welcomed the completion of technology needs assessments (TNAs) by 31 non-Annex I Parties. It acknowledged that financial support for the TNAs was provided by the Global Environment Facility under the Poznan strategic programme on technology transfer, and that technical support was provided by the United Nations Environment Programme and regional organizations.</w:t>
      </w:r>
    </w:p>
    <w:p w14:paraId="200AA97C" w14:textId="77777777" w:rsidR="002510AE" w:rsidRPr="003A4151" w:rsidRDefault="00FA5A9C" w:rsidP="00FA5A9C">
      <w:pPr>
        <w:pStyle w:val="SingleTxtG"/>
      </w:pPr>
      <w:r>
        <w:t>37.</w:t>
      </w:r>
      <w:r>
        <w:tab/>
      </w:r>
      <w:r w:rsidR="002510AE" w:rsidRPr="003A4151">
        <w:t xml:space="preserve">The SBSTA noted with appreciation the evolution of the TNA process. It noted that most of the Parties that have undertaken their TNAs, as referred to in paragraph </w:t>
      </w:r>
      <w:r w:rsidR="00487A8E" w:rsidRPr="003A4151">
        <w:t>3</w:t>
      </w:r>
      <w:r w:rsidR="002C63CA" w:rsidRPr="003A4151">
        <w:t>6</w:t>
      </w:r>
      <w:r w:rsidR="002510AE" w:rsidRPr="003A4151">
        <w:t xml:space="preserve"> above, have also developed technology action plans, which</w:t>
      </w:r>
      <w:r w:rsidR="002510AE" w:rsidRPr="003A4151">
        <w:rPr>
          <w:lang w:val="en-US"/>
        </w:rPr>
        <w:t xml:space="preserve"> </w:t>
      </w:r>
      <w:r w:rsidR="002510AE" w:rsidRPr="003A4151">
        <w:t xml:space="preserve">prioritize technologies and recommend an enabling framework for overcoming barriers to the diffusion of those technologies. It also noted the need for Parties to enhance and follow up on the TNA process by further promoting the development and implementation of economically, </w:t>
      </w:r>
      <w:proofErr w:type="gramStart"/>
      <w:r w:rsidR="002510AE" w:rsidRPr="003A4151">
        <w:t>environmentally</w:t>
      </w:r>
      <w:proofErr w:type="gramEnd"/>
      <w:r w:rsidR="002510AE" w:rsidRPr="003A4151">
        <w:t xml:space="preserve"> and socially sound project proposals.</w:t>
      </w:r>
    </w:p>
    <w:p w14:paraId="5414B0D2" w14:textId="77777777" w:rsidR="002510AE" w:rsidRPr="003A4151" w:rsidRDefault="00FA5A9C" w:rsidP="00FA5A9C">
      <w:pPr>
        <w:pStyle w:val="SingleTxtG"/>
      </w:pPr>
      <w:r>
        <w:t>38.</w:t>
      </w:r>
      <w:r>
        <w:tab/>
      </w:r>
      <w:r w:rsidR="002510AE" w:rsidRPr="003A4151">
        <w:t>The SBSTA recognized that the third synthesis report offers a wide range of information on, and highlights the importance of, the TNA process, the involvement of stakeholders, national circumstances, national development priorities, existing policies and measures, prioritized sectors and technologies, identified barriers to and enabling frameworks for technologies, technology action plans, including activities related to research and development, demonstration, deployment and diffusion of prioritized technologies, project ideas and cross-cutting elements.</w:t>
      </w:r>
    </w:p>
    <w:p w14:paraId="38D039A9" w14:textId="77777777" w:rsidR="002510AE" w:rsidRPr="003A4151" w:rsidRDefault="00FA5A9C" w:rsidP="00FA5A9C">
      <w:pPr>
        <w:pStyle w:val="SingleTxtG"/>
      </w:pPr>
      <w:r>
        <w:t>39.</w:t>
      </w:r>
      <w:r>
        <w:tab/>
      </w:r>
      <w:r w:rsidR="002510AE" w:rsidRPr="003A4151">
        <w:t xml:space="preserve">It also recognized that the information on technology action plans and project ideas contained in the third synthesis report could provide insight into the type of support needed to enhance the implementation of the results of TNAs, particularly </w:t>
      </w:r>
      <w:proofErr w:type="gramStart"/>
      <w:r w:rsidR="002510AE" w:rsidRPr="003A4151">
        <w:t>with regard to</w:t>
      </w:r>
      <w:proofErr w:type="gramEnd"/>
      <w:r w:rsidR="002510AE" w:rsidRPr="003A4151">
        <w:t xml:space="preserve"> potential sources of financial support for their implementation.</w:t>
      </w:r>
    </w:p>
    <w:p w14:paraId="2740EC47" w14:textId="77777777" w:rsidR="002510AE" w:rsidRPr="003A4151" w:rsidRDefault="00FA5A9C" w:rsidP="00FA5A9C">
      <w:pPr>
        <w:pStyle w:val="SingleTxtG"/>
      </w:pPr>
      <w:r>
        <w:t>40.</w:t>
      </w:r>
      <w:r>
        <w:tab/>
      </w:r>
      <w:r w:rsidR="002510AE" w:rsidRPr="003A4151">
        <w:t>The SBSTA invited Parties, relevant international organizations, the operating entities of the financial mechanism of the Convention and other relevant financial institutions in a position to do so to provide technical and financial support to non-Annex I Parties for the implementation of the results of their TNAs.</w:t>
      </w:r>
    </w:p>
    <w:p w14:paraId="00B51825" w14:textId="77777777" w:rsidR="002510AE" w:rsidRPr="003A4151" w:rsidRDefault="00FA5A9C" w:rsidP="00FA5A9C">
      <w:pPr>
        <w:pStyle w:val="SingleTxtG"/>
      </w:pPr>
      <w:r>
        <w:t>41.</w:t>
      </w:r>
      <w:r>
        <w:tab/>
      </w:r>
      <w:r w:rsidR="002510AE" w:rsidRPr="003A4151">
        <w:t xml:space="preserve">The SBSTA encouraged non-Annex I Parties to </w:t>
      </w:r>
      <w:proofErr w:type="gramStart"/>
      <w:r w:rsidR="002510AE" w:rsidRPr="003A4151">
        <w:t>take into account</w:t>
      </w:r>
      <w:proofErr w:type="gramEnd"/>
      <w:r w:rsidR="002510AE" w:rsidRPr="003A4151">
        <w:t xml:space="preserve"> the outcomes of their TNAs when preparing project proposals requiring support. It noted the need for sufficient funding from various sources under and outside the Convention, including public and private, to promote mitigation and adaptation. </w:t>
      </w:r>
    </w:p>
    <w:p w14:paraId="3E6BE755" w14:textId="77777777" w:rsidR="002510AE" w:rsidRPr="003A4151" w:rsidRDefault="00FA5A9C" w:rsidP="00FA5A9C">
      <w:pPr>
        <w:pStyle w:val="SingleTxtG"/>
      </w:pPr>
      <w:r>
        <w:t>42.</w:t>
      </w:r>
      <w:r>
        <w:tab/>
      </w:r>
      <w:r w:rsidR="002510AE" w:rsidRPr="003A4151">
        <w:t xml:space="preserve">The SBSTA noted that the ultimate objective of the TNA process is to enhance action on mitigation and </w:t>
      </w:r>
      <w:proofErr w:type="gramStart"/>
      <w:r w:rsidR="002510AE" w:rsidRPr="003A4151">
        <w:t>adaptation, and</w:t>
      </w:r>
      <w:proofErr w:type="gramEnd"/>
      <w:r w:rsidR="002510AE" w:rsidRPr="003A4151">
        <w:t xml:space="preserve"> recognized that project implementation benefits from a range of relevant elements that ensure adequate provision of requisite financial and technical support, including enabling policy and regulatory frameworks that reflect national circumstances. It recognized that, within the TNA process, planning practices that promote the involvement of all relevant actors, which could include national and international financial and business communities, are essential to generate sound project ideas.</w:t>
      </w:r>
    </w:p>
    <w:p w14:paraId="4C9681F2" w14:textId="77777777" w:rsidR="002510AE" w:rsidRPr="003A4151" w:rsidRDefault="00FA5A9C" w:rsidP="00FA5A9C">
      <w:pPr>
        <w:pStyle w:val="SingleTxtG"/>
      </w:pPr>
      <w:r>
        <w:t>43.</w:t>
      </w:r>
      <w:r>
        <w:tab/>
      </w:r>
      <w:r w:rsidR="002510AE" w:rsidRPr="003A4151">
        <w:t>The SBSTA noted that the results of TNAs provide a good basis for accelerating the implementation of adaptation and mitigation actions. It encouraged non-Annex I Parties, through their national designated entities, to take the outcomes of their TNAs into account when preparing their requests for support from the C</w:t>
      </w:r>
      <w:r w:rsidR="00AC72BC" w:rsidRPr="003A4151">
        <w:t>TCN</w:t>
      </w:r>
      <w:r w:rsidR="002510AE" w:rsidRPr="003A4151">
        <w:t xml:space="preserve">. </w:t>
      </w:r>
    </w:p>
    <w:p w14:paraId="4503EC97" w14:textId="77777777" w:rsidR="002510AE" w:rsidRPr="003A4151" w:rsidRDefault="00FA5A9C" w:rsidP="00FA5A9C">
      <w:pPr>
        <w:pStyle w:val="SingleTxtG"/>
      </w:pPr>
      <w:bookmarkStart w:id="78" w:name="_Ref392164151"/>
      <w:r>
        <w:t>44.</w:t>
      </w:r>
      <w:r>
        <w:tab/>
      </w:r>
      <w:r w:rsidR="002510AE" w:rsidRPr="003A4151">
        <w:t>The SBSTA acknowledged the possible interlinkages between TNAs and other climate- and development-related domestic processes, such as those involving nationally appropriate mitigation actions and national adaptation plans. It encouraged non-Annex I Parties to take those interlinkages into account when preparing their nationally appropriate mitigation actions and national adaptation plans.</w:t>
      </w:r>
      <w:bookmarkEnd w:id="78"/>
    </w:p>
    <w:p w14:paraId="4298483A" w14:textId="77777777" w:rsidR="003D5414" w:rsidRPr="003A4151" w:rsidRDefault="00FA5A9C" w:rsidP="0052785A">
      <w:pPr>
        <w:pStyle w:val="HChG"/>
        <w:rPr>
          <w:sz w:val="20"/>
        </w:rPr>
      </w:pPr>
      <w:bookmarkStart w:id="79" w:name="_Toc373495743"/>
      <w:bookmarkStart w:id="80" w:name="_Toc391892176"/>
      <w:bookmarkStart w:id="81" w:name="_Toc391892360"/>
      <w:bookmarkStart w:id="82" w:name="_Toc231126858"/>
      <w:bookmarkStart w:id="83" w:name="_Toc261965563"/>
      <w:bookmarkStart w:id="84" w:name="_Toc267320430"/>
      <w:bookmarkStart w:id="85" w:name="_Toc279431822"/>
      <w:bookmarkStart w:id="86" w:name="_Toc297037324"/>
      <w:bookmarkStart w:id="87" w:name="_Toc305764169"/>
      <w:bookmarkStart w:id="88" w:name="_Toc328480795"/>
      <w:bookmarkStart w:id="89" w:name="_Toc361321969"/>
      <w:r>
        <w:lastRenderedPageBreak/>
        <w:tab/>
        <w:t>V.</w:t>
      </w:r>
      <w:r>
        <w:tab/>
      </w:r>
      <w:r w:rsidR="003D5414" w:rsidRPr="003A4151">
        <w:t>Methodological guidance for activities relating to reducing emissions from deforestation and forest degradation and the role of conservation, sustainable management of forests and enhancement of forest carbon stocks in developing countries</w:t>
      </w:r>
      <w:r w:rsidR="003D5414" w:rsidRPr="003A4151">
        <w:rPr>
          <w:lang w:eastAsia="en-US"/>
        </w:rPr>
        <w:br/>
      </w:r>
      <w:r w:rsidR="003D5414" w:rsidRPr="008C05D3">
        <w:rPr>
          <w:b w:val="0"/>
          <w:sz w:val="20"/>
        </w:rPr>
        <w:t>(Agenda item 5)</w:t>
      </w:r>
      <w:bookmarkEnd w:id="79"/>
      <w:bookmarkEnd w:id="80"/>
      <w:bookmarkEnd w:id="81"/>
    </w:p>
    <w:p w14:paraId="6717BE12" w14:textId="77777777" w:rsidR="003D5414" w:rsidRPr="003A4151" w:rsidRDefault="00FA5A9C" w:rsidP="00FA5A9C">
      <w:pPr>
        <w:pStyle w:val="H23G"/>
      </w:pPr>
      <w:r>
        <w:tab/>
        <w:t>1.</w:t>
      </w:r>
      <w:r>
        <w:tab/>
      </w:r>
      <w:r w:rsidR="003D5414" w:rsidRPr="003A4151">
        <w:t>Proceedings</w:t>
      </w:r>
    </w:p>
    <w:p w14:paraId="14E3B30D" w14:textId="77777777" w:rsidR="003D5414" w:rsidRPr="003A4151" w:rsidRDefault="00FA5A9C" w:rsidP="00C725B9">
      <w:pPr>
        <w:pStyle w:val="SingleTxtG"/>
        <w:widowControl w:val="0"/>
      </w:pPr>
      <w:bookmarkStart w:id="90" w:name="_Ref362356010"/>
      <w:bookmarkStart w:id="91" w:name="_Ref392164189"/>
      <w:r>
        <w:t>45.</w:t>
      </w:r>
      <w:r>
        <w:tab/>
      </w:r>
      <w:r w:rsidR="002A7D79" w:rsidRPr="003A4151">
        <w:t>The SBSTA considered this agenda item at its 1</w:t>
      </w:r>
      <w:r w:rsidR="002A7D79" w:rsidRPr="003A4151">
        <w:rPr>
          <w:vertAlign w:val="superscript"/>
        </w:rPr>
        <w:t>st</w:t>
      </w:r>
      <w:r w:rsidR="002A7D79" w:rsidRPr="003A4151">
        <w:t xml:space="preserve"> and 2</w:t>
      </w:r>
      <w:r w:rsidR="002A7D79" w:rsidRPr="003A4151">
        <w:rPr>
          <w:vertAlign w:val="superscript"/>
        </w:rPr>
        <w:t>nd</w:t>
      </w:r>
      <w:r w:rsidR="002A7D79" w:rsidRPr="003A4151">
        <w:t xml:space="preserve"> meetings. It had before it documents FCCC/SBSTA/2014/MISC.3 and </w:t>
      </w:r>
      <w:proofErr w:type="gramStart"/>
      <w:r w:rsidR="002A7D79" w:rsidRPr="003A4151">
        <w:t>Add</w:t>
      </w:r>
      <w:proofErr w:type="gramEnd"/>
      <w:r w:rsidR="002A7D79" w:rsidRPr="003A4151">
        <w:t xml:space="preserve">.1–3 and FCCC/SBSTA/2014/MISC.4 and Add.1. Statements were made by representatives of nine Parties, including one speaking on behalf </w:t>
      </w:r>
      <w:bookmarkEnd w:id="90"/>
      <w:r w:rsidR="002A7D79" w:rsidRPr="003A4151">
        <w:t>of the Umbrella Group, one on behalf of EIG and one on behalf of the Congo Basin countries</w:t>
      </w:r>
      <w:r w:rsidR="008F0AA7" w:rsidRPr="003A4151">
        <w:t>.</w:t>
      </w:r>
      <w:r w:rsidR="008F0AA7" w:rsidRPr="003A4151">
        <w:rPr>
          <w:rStyle w:val="FootnoteReference"/>
        </w:rPr>
        <w:footnoteReference w:id="13"/>
      </w:r>
      <w:bookmarkEnd w:id="91"/>
    </w:p>
    <w:p w14:paraId="7E58AC85" w14:textId="77777777" w:rsidR="003D5414" w:rsidRPr="003A4151" w:rsidRDefault="00FA5A9C" w:rsidP="00FA5A9C">
      <w:pPr>
        <w:pStyle w:val="SingleTxtG"/>
      </w:pPr>
      <w:r>
        <w:t>46.</w:t>
      </w:r>
      <w:r>
        <w:tab/>
      </w:r>
      <w:r w:rsidR="003D5414" w:rsidRPr="003A4151">
        <w:t>At its 1</w:t>
      </w:r>
      <w:r w:rsidR="003D5414" w:rsidRPr="003A4151">
        <w:rPr>
          <w:vertAlign w:val="superscript"/>
        </w:rPr>
        <w:t>st</w:t>
      </w:r>
      <w:r w:rsidR="003D5414" w:rsidRPr="003A4151">
        <w:t xml:space="preserve"> meeting, the SBSTA agreed to consider this agenda item in a contact group co-chaired by Mr. Peter Graham (Canada) and Mr. Robert </w:t>
      </w:r>
      <w:proofErr w:type="spellStart"/>
      <w:r w:rsidR="003D5414" w:rsidRPr="003A4151">
        <w:t>Bamfo</w:t>
      </w:r>
      <w:proofErr w:type="spellEnd"/>
      <w:r w:rsidR="003D5414" w:rsidRPr="003A4151">
        <w:t xml:space="preserve"> (Ghana). At its </w:t>
      </w:r>
      <w:r w:rsidR="00491F5F" w:rsidRPr="003A4151">
        <w:t>2</w:t>
      </w:r>
      <w:r w:rsidR="00491F5F" w:rsidRPr="003A4151">
        <w:rPr>
          <w:vertAlign w:val="superscript"/>
        </w:rPr>
        <w:t>nd</w:t>
      </w:r>
      <w:r w:rsidR="00491F5F" w:rsidRPr="003A4151">
        <w:t xml:space="preserve"> </w:t>
      </w:r>
      <w:r w:rsidR="003D5414" w:rsidRPr="003A4151">
        <w:t>meeting, the SBSTA considered and</w:t>
      </w:r>
      <w:r w:rsidR="0054219E" w:rsidRPr="003A4151">
        <w:t xml:space="preserve"> adopted the conclusions below.</w:t>
      </w:r>
      <w:r w:rsidR="0054219E" w:rsidRPr="003A4151">
        <w:rPr>
          <w:rStyle w:val="FootnoteReference"/>
        </w:rPr>
        <w:footnoteReference w:id="14"/>
      </w:r>
    </w:p>
    <w:p w14:paraId="2ADF705D" w14:textId="77777777" w:rsidR="003D5414" w:rsidRPr="003A4151" w:rsidRDefault="00FA5A9C" w:rsidP="00FA5A9C">
      <w:pPr>
        <w:pStyle w:val="H23G"/>
      </w:pPr>
      <w:r>
        <w:tab/>
        <w:t>2.</w:t>
      </w:r>
      <w:r>
        <w:tab/>
      </w:r>
      <w:r w:rsidR="003D5414" w:rsidRPr="003A4151">
        <w:t>Conclusions</w:t>
      </w:r>
    </w:p>
    <w:p w14:paraId="58E677F9" w14:textId="77777777" w:rsidR="00A950E6" w:rsidRPr="003A4151" w:rsidRDefault="00A950E6" w:rsidP="00A950E6">
      <w:pPr>
        <w:spacing w:before="120" w:after="120"/>
        <w:ind w:left="414" w:firstLine="720"/>
        <w:rPr>
          <w:i/>
        </w:rPr>
      </w:pPr>
      <w:r w:rsidRPr="003A4151">
        <w:rPr>
          <w:i/>
        </w:rPr>
        <w:t>Non-market-based approaches</w:t>
      </w:r>
    </w:p>
    <w:p w14:paraId="1C9583A5" w14:textId="77777777" w:rsidR="00A950E6" w:rsidRPr="003A4151" w:rsidRDefault="00FA5A9C" w:rsidP="00FA5A9C">
      <w:pPr>
        <w:pStyle w:val="SingleTxtG"/>
      </w:pPr>
      <w:r>
        <w:t>47.</w:t>
      </w:r>
      <w:r>
        <w:tab/>
      </w:r>
      <w:r w:rsidR="00B66580" w:rsidRPr="003A4151">
        <w:t xml:space="preserve">The </w:t>
      </w:r>
      <w:r w:rsidR="00A950E6" w:rsidRPr="003A4151">
        <w:t>SBSTA took note of the views submitted by Parties</w:t>
      </w:r>
      <w:r w:rsidR="00A950E6" w:rsidRPr="003A4151">
        <w:rPr>
          <w:sz w:val="18"/>
          <w:vertAlign w:val="superscript"/>
        </w:rPr>
        <w:footnoteReference w:id="15"/>
      </w:r>
      <w:r w:rsidR="00A950E6" w:rsidRPr="003A4151">
        <w:rPr>
          <w:sz w:val="18"/>
          <w:vertAlign w:val="superscript"/>
        </w:rPr>
        <w:t xml:space="preserve"> </w:t>
      </w:r>
      <w:r w:rsidR="00A950E6" w:rsidRPr="003A4151">
        <w:t>and admitted observer organizations</w:t>
      </w:r>
      <w:r w:rsidR="00A950E6" w:rsidRPr="003A4151">
        <w:rPr>
          <w:sz w:val="18"/>
          <w:vertAlign w:val="superscript"/>
        </w:rPr>
        <w:footnoteReference w:id="16"/>
      </w:r>
      <w:r w:rsidR="00A950E6" w:rsidRPr="003A4151">
        <w:t xml:space="preserve"> on methodological guidance for non-market-based approaches as requested at SBSTA 38.</w:t>
      </w:r>
      <w:r w:rsidR="00A950E6" w:rsidRPr="003A4151">
        <w:rPr>
          <w:rStyle w:val="FootnoteReference"/>
        </w:rPr>
        <w:footnoteReference w:id="17"/>
      </w:r>
    </w:p>
    <w:p w14:paraId="2EE811E8" w14:textId="77777777" w:rsidR="00A950E6" w:rsidRPr="003A4151" w:rsidRDefault="00FA5A9C" w:rsidP="00FA5A9C">
      <w:pPr>
        <w:pStyle w:val="SingleTxtG"/>
      </w:pPr>
      <w:r>
        <w:t>48.</w:t>
      </w:r>
      <w:r>
        <w:tab/>
      </w:r>
      <w:r w:rsidR="00A950E6" w:rsidRPr="003A4151">
        <w:t>The SBSTA took note of the outcomes of the in-session expert meeting on this matter requested at SBSTA 38</w:t>
      </w:r>
      <w:r w:rsidR="00A950E6" w:rsidRPr="003A4151">
        <w:rPr>
          <w:rStyle w:val="FootnoteReference"/>
        </w:rPr>
        <w:footnoteReference w:id="18"/>
      </w:r>
      <w:r w:rsidR="00A950E6" w:rsidRPr="003A4151">
        <w:t xml:space="preserve"> and held in Bonn on </w:t>
      </w:r>
      <w:proofErr w:type="gramStart"/>
      <w:r w:rsidR="00A950E6" w:rsidRPr="003A4151">
        <w:t>6 June 2014, and</w:t>
      </w:r>
      <w:proofErr w:type="gramEnd"/>
      <w:r w:rsidR="00A950E6" w:rsidRPr="003A4151">
        <w:t xml:space="preserve"> requested the secretariat to prepare a report on that meeting for consideration at SBSTA 41.</w:t>
      </w:r>
    </w:p>
    <w:p w14:paraId="1803B744" w14:textId="77777777" w:rsidR="00A950E6" w:rsidRPr="003A4151" w:rsidRDefault="00FA5A9C" w:rsidP="00FA5A9C">
      <w:pPr>
        <w:pStyle w:val="SingleTxtG"/>
      </w:pPr>
      <w:r>
        <w:t>49.</w:t>
      </w:r>
      <w:r>
        <w:tab/>
      </w:r>
      <w:r w:rsidR="00A950E6" w:rsidRPr="003A4151">
        <w:t>The SBSTA agreed to continue its consideration of the development of methodological guidance on non-market-based approaches at SBSTA 41.</w:t>
      </w:r>
      <w:r w:rsidR="00A950E6" w:rsidRPr="003A4151">
        <w:rPr>
          <w:rStyle w:val="FootnoteReference"/>
        </w:rPr>
        <w:footnoteReference w:id="19"/>
      </w:r>
    </w:p>
    <w:p w14:paraId="619A7834" w14:textId="77777777" w:rsidR="00A950E6" w:rsidRPr="003A4151" w:rsidRDefault="00A950E6" w:rsidP="00A950E6">
      <w:pPr>
        <w:spacing w:before="120" w:after="120"/>
        <w:ind w:left="414" w:firstLine="720"/>
        <w:rPr>
          <w:i/>
        </w:rPr>
      </w:pPr>
      <w:r w:rsidRPr="003A4151">
        <w:rPr>
          <w:i/>
        </w:rPr>
        <w:t>Non-carbon benefits</w:t>
      </w:r>
    </w:p>
    <w:p w14:paraId="7E024E2F" w14:textId="77777777" w:rsidR="00A950E6" w:rsidRPr="003A4151" w:rsidRDefault="00FA5A9C" w:rsidP="00FA5A9C">
      <w:pPr>
        <w:pStyle w:val="SingleTxtG"/>
      </w:pPr>
      <w:r>
        <w:t>50.</w:t>
      </w:r>
      <w:r>
        <w:tab/>
      </w:r>
      <w:r w:rsidR="00A950E6" w:rsidRPr="003A4151">
        <w:t xml:space="preserve">The SBSTA recalled that the </w:t>
      </w:r>
      <w:r w:rsidR="00B66580" w:rsidRPr="003A4151">
        <w:t>COP</w:t>
      </w:r>
      <w:r w:rsidR="00A950E6" w:rsidRPr="003A4151">
        <w:t>, by decision 9/CP.19, paragraph 22, recognized the importance of incentivizing non-carbon benefits for the long-term sustainability of the implementation of the activities referred to in decision 1/CP.16, paragraph 70.</w:t>
      </w:r>
    </w:p>
    <w:p w14:paraId="397E6579" w14:textId="77777777" w:rsidR="00A950E6" w:rsidRPr="003A4151" w:rsidRDefault="00FA5A9C" w:rsidP="00FA5A9C">
      <w:pPr>
        <w:pStyle w:val="SingleTxtG"/>
      </w:pPr>
      <w:r>
        <w:t>51.</w:t>
      </w:r>
      <w:r>
        <w:tab/>
      </w:r>
      <w:r w:rsidR="00A950E6" w:rsidRPr="003A4151">
        <w:t>The SBSTA took note of the views submitted by Parties</w:t>
      </w:r>
      <w:r w:rsidR="00A950E6" w:rsidRPr="003A4151">
        <w:rPr>
          <w:sz w:val="18"/>
          <w:vertAlign w:val="superscript"/>
        </w:rPr>
        <w:footnoteReference w:id="20"/>
      </w:r>
      <w:r w:rsidR="00A950E6" w:rsidRPr="003A4151">
        <w:t xml:space="preserve"> and admitted observer organizations</w:t>
      </w:r>
      <w:r w:rsidR="00A950E6" w:rsidRPr="003A4151">
        <w:rPr>
          <w:sz w:val="18"/>
          <w:vertAlign w:val="superscript"/>
        </w:rPr>
        <w:footnoteReference w:id="21"/>
      </w:r>
      <w:r w:rsidR="00A950E6" w:rsidRPr="003A4151">
        <w:t xml:space="preserve"> on the issues referred to in decision 1/CP.18, paragraph 40. </w:t>
      </w:r>
    </w:p>
    <w:p w14:paraId="4107AB4C" w14:textId="77777777" w:rsidR="00A950E6" w:rsidRPr="003A4151" w:rsidRDefault="00FA5A9C" w:rsidP="00FA5A9C">
      <w:pPr>
        <w:pStyle w:val="SingleTxtG"/>
      </w:pPr>
      <w:bookmarkStart w:id="92" w:name="_Ref392164195"/>
      <w:r>
        <w:t>52.</w:t>
      </w:r>
      <w:r>
        <w:tab/>
      </w:r>
      <w:r w:rsidR="00A950E6" w:rsidRPr="003A4151">
        <w:t>The SBSTA agreed to continue its consideration of methodological issues related to non-carbon benefits at SBSTA 42 (June 2015).</w:t>
      </w:r>
      <w:bookmarkEnd w:id="92"/>
    </w:p>
    <w:p w14:paraId="5E43625E" w14:textId="77777777" w:rsidR="003D5414" w:rsidRPr="003A4151" w:rsidRDefault="00FA5A9C" w:rsidP="00660155">
      <w:pPr>
        <w:pStyle w:val="HChG"/>
        <w:keepNext w:val="0"/>
        <w:keepLines w:val="0"/>
        <w:rPr>
          <w:rStyle w:val="SingleTxtGChar"/>
          <w:b w:val="0"/>
          <w:sz w:val="20"/>
        </w:rPr>
      </w:pPr>
      <w:bookmarkStart w:id="93" w:name="_Toc297037326"/>
      <w:bookmarkStart w:id="94" w:name="_Toc305764171"/>
      <w:bookmarkStart w:id="95" w:name="_Toc328480797"/>
      <w:bookmarkStart w:id="96" w:name="_Toc361321972"/>
      <w:bookmarkStart w:id="97" w:name="_Toc373495749"/>
      <w:bookmarkStart w:id="98" w:name="_Toc391892177"/>
      <w:bookmarkStart w:id="99" w:name="_Toc391892361"/>
      <w:bookmarkStart w:id="100" w:name="_Toc231126861"/>
      <w:bookmarkEnd w:id="82"/>
      <w:bookmarkEnd w:id="83"/>
      <w:bookmarkEnd w:id="84"/>
      <w:bookmarkEnd w:id="85"/>
      <w:bookmarkEnd w:id="86"/>
      <w:bookmarkEnd w:id="87"/>
      <w:bookmarkEnd w:id="88"/>
      <w:bookmarkEnd w:id="89"/>
      <w:r>
        <w:lastRenderedPageBreak/>
        <w:tab/>
        <w:t>VI.</w:t>
      </w:r>
      <w:r>
        <w:tab/>
      </w:r>
      <w:r w:rsidR="003D5414" w:rsidRPr="003A4151">
        <w:t xml:space="preserve">Research and systematic </w:t>
      </w:r>
      <w:bookmarkEnd w:id="93"/>
      <w:r w:rsidR="008C05D3">
        <w:t>observation</w:t>
      </w:r>
      <w:r w:rsidR="003D5414" w:rsidRPr="003A4151">
        <w:br/>
      </w:r>
      <w:r w:rsidR="003D5414" w:rsidRPr="003A4151">
        <w:rPr>
          <w:rStyle w:val="SingleTxtGChar"/>
          <w:b w:val="0"/>
          <w:sz w:val="20"/>
        </w:rPr>
        <w:t>(Agenda item 6)</w:t>
      </w:r>
      <w:bookmarkEnd w:id="94"/>
      <w:bookmarkEnd w:id="95"/>
      <w:bookmarkEnd w:id="96"/>
      <w:bookmarkEnd w:id="97"/>
      <w:bookmarkEnd w:id="98"/>
      <w:bookmarkEnd w:id="99"/>
    </w:p>
    <w:p w14:paraId="5A218F3B" w14:textId="77777777" w:rsidR="003D5414" w:rsidRPr="003A4151" w:rsidRDefault="00FA5A9C" w:rsidP="00FA5A9C">
      <w:pPr>
        <w:pStyle w:val="H23G"/>
      </w:pPr>
      <w:bookmarkStart w:id="101" w:name="_Toc261965566"/>
      <w:bookmarkStart w:id="102" w:name="_Toc267320439"/>
      <w:bookmarkStart w:id="103" w:name="_Toc279431824"/>
      <w:r>
        <w:tab/>
        <w:t>1.</w:t>
      </w:r>
      <w:r>
        <w:tab/>
      </w:r>
      <w:r w:rsidR="003D5414" w:rsidRPr="003A4151">
        <w:t>Proceedings</w:t>
      </w:r>
    </w:p>
    <w:p w14:paraId="5480B787" w14:textId="77777777" w:rsidR="00B66580" w:rsidRPr="003A4151" w:rsidRDefault="00FA5A9C" w:rsidP="00FA5A9C">
      <w:pPr>
        <w:pStyle w:val="SingleTxtG"/>
      </w:pPr>
      <w:bookmarkStart w:id="104" w:name="_Ref326930993"/>
      <w:bookmarkStart w:id="105" w:name="_Ref374541036"/>
      <w:r>
        <w:t>53.</w:t>
      </w:r>
      <w:r>
        <w:tab/>
      </w:r>
      <w:r w:rsidR="003D5414" w:rsidRPr="003A4151">
        <w:t xml:space="preserve">The SBSTA considered this agenda item at its </w:t>
      </w:r>
      <w:r w:rsidR="00491F5F" w:rsidRPr="003A4151">
        <w:t>1</w:t>
      </w:r>
      <w:r w:rsidR="00491F5F" w:rsidRPr="003A4151">
        <w:rPr>
          <w:vertAlign w:val="superscript"/>
        </w:rPr>
        <w:t>st</w:t>
      </w:r>
      <w:r w:rsidR="00491F5F" w:rsidRPr="003A4151">
        <w:t xml:space="preserve"> </w:t>
      </w:r>
      <w:r w:rsidR="003D5414" w:rsidRPr="003A4151">
        <w:rPr>
          <w:snapToGrid w:val="0"/>
        </w:rPr>
        <w:t xml:space="preserve">and </w:t>
      </w:r>
      <w:r w:rsidR="00491F5F" w:rsidRPr="003A4151">
        <w:rPr>
          <w:snapToGrid w:val="0"/>
        </w:rPr>
        <w:t>2</w:t>
      </w:r>
      <w:r w:rsidR="00491F5F" w:rsidRPr="003A4151">
        <w:rPr>
          <w:snapToGrid w:val="0"/>
          <w:vertAlign w:val="superscript"/>
        </w:rPr>
        <w:t>nd</w:t>
      </w:r>
      <w:r w:rsidR="00491F5F" w:rsidRPr="003A4151">
        <w:rPr>
          <w:snapToGrid w:val="0"/>
        </w:rPr>
        <w:t xml:space="preserve"> </w:t>
      </w:r>
      <w:r w:rsidR="003D5414" w:rsidRPr="003A4151">
        <w:t xml:space="preserve">meetings. </w:t>
      </w:r>
      <w:bookmarkEnd w:id="104"/>
      <w:r w:rsidR="00B66580" w:rsidRPr="003A4151">
        <w:t>It had before it documents FCCC/SBSTA/2014/INF.1 and FCCC/SBSTA/2014/INF.5. A s</w:t>
      </w:r>
      <w:r w:rsidR="003D5414" w:rsidRPr="003A4151">
        <w:t>tatement</w:t>
      </w:r>
      <w:r w:rsidR="00B66580" w:rsidRPr="003A4151">
        <w:t xml:space="preserve"> was</w:t>
      </w:r>
      <w:r w:rsidR="003D5414" w:rsidRPr="003A4151">
        <w:t xml:space="preserve"> made by </w:t>
      </w:r>
      <w:r w:rsidR="008B13E2" w:rsidRPr="003A4151">
        <w:t xml:space="preserve">a representative </w:t>
      </w:r>
      <w:r w:rsidR="003D5414" w:rsidRPr="003A4151">
        <w:t xml:space="preserve">of the World </w:t>
      </w:r>
      <w:r w:rsidR="008B13E2" w:rsidRPr="003A4151">
        <w:t>Meteorological Organization</w:t>
      </w:r>
      <w:r w:rsidR="00E15ABA" w:rsidRPr="003A4151">
        <w:t xml:space="preserve"> (WMO)</w:t>
      </w:r>
      <w:r w:rsidR="003D5414" w:rsidRPr="003A4151">
        <w:t>.</w:t>
      </w:r>
      <w:bookmarkEnd w:id="105"/>
      <w:r w:rsidR="00B66580" w:rsidRPr="003A4151">
        <w:t xml:space="preserve"> </w:t>
      </w:r>
    </w:p>
    <w:p w14:paraId="690DA1DD" w14:textId="77777777" w:rsidR="00172CDC" w:rsidRPr="003A4151" w:rsidRDefault="00FA5A9C" w:rsidP="00FA5A9C">
      <w:pPr>
        <w:pStyle w:val="SingleTxtG"/>
      </w:pPr>
      <w:r>
        <w:t>54.</w:t>
      </w:r>
      <w:r>
        <w:tab/>
      </w:r>
      <w:r w:rsidR="00B66580" w:rsidRPr="003A4151">
        <w:t>At its 1</w:t>
      </w:r>
      <w:r w:rsidR="00B66580" w:rsidRPr="003A4151">
        <w:rPr>
          <w:vertAlign w:val="superscript"/>
        </w:rPr>
        <w:t>st</w:t>
      </w:r>
      <w:r w:rsidR="00B66580" w:rsidRPr="003A4151">
        <w:t xml:space="preserve"> meeting, the SBSTA agreed to consider this agenda item in informal consultations co-facilitated by Mr. David </w:t>
      </w:r>
      <w:proofErr w:type="spellStart"/>
      <w:r w:rsidR="00B66580" w:rsidRPr="003A4151">
        <w:t>Lesolle</w:t>
      </w:r>
      <w:proofErr w:type="spellEnd"/>
      <w:r w:rsidR="00B66580" w:rsidRPr="003A4151">
        <w:t xml:space="preserve"> </w:t>
      </w:r>
      <w:r w:rsidR="0073154D" w:rsidRPr="003A4151">
        <w:t>(B</w:t>
      </w:r>
      <w:r w:rsidR="00B66580" w:rsidRPr="003A4151">
        <w:t>otswana</w:t>
      </w:r>
      <w:r w:rsidR="0073154D" w:rsidRPr="003A4151">
        <w:t>)</w:t>
      </w:r>
      <w:r w:rsidR="00B66580" w:rsidRPr="003A4151">
        <w:t xml:space="preserve"> and Ms. Christiane </w:t>
      </w:r>
      <w:proofErr w:type="spellStart"/>
      <w:r w:rsidR="00B66580" w:rsidRPr="003A4151">
        <w:t>Textor</w:t>
      </w:r>
      <w:proofErr w:type="spellEnd"/>
      <w:r w:rsidR="00B66580" w:rsidRPr="003A4151">
        <w:t xml:space="preserve"> </w:t>
      </w:r>
      <w:r w:rsidR="0073154D" w:rsidRPr="003A4151">
        <w:t>(</w:t>
      </w:r>
      <w:r w:rsidR="00B66580" w:rsidRPr="003A4151">
        <w:t>Germany</w:t>
      </w:r>
      <w:r w:rsidR="0073154D" w:rsidRPr="003A4151">
        <w:t>)</w:t>
      </w:r>
      <w:r w:rsidR="00B66580" w:rsidRPr="003A4151">
        <w:t>. At its 2</w:t>
      </w:r>
      <w:r w:rsidR="00B66580" w:rsidRPr="003A4151">
        <w:rPr>
          <w:vertAlign w:val="superscript"/>
        </w:rPr>
        <w:t>nd</w:t>
      </w:r>
      <w:r w:rsidR="00B66580" w:rsidRPr="003A4151">
        <w:t xml:space="preserve"> meeting, the SBSTA considered and adopted the conclusions below.</w:t>
      </w:r>
      <w:r w:rsidR="00B66580" w:rsidRPr="003A4151">
        <w:rPr>
          <w:rStyle w:val="FootnoteReference"/>
        </w:rPr>
        <w:footnoteReference w:id="22"/>
      </w:r>
      <w:r w:rsidR="00AC72BC" w:rsidRPr="003A4151">
        <w:t xml:space="preserve"> </w:t>
      </w:r>
    </w:p>
    <w:p w14:paraId="4B0783BC" w14:textId="77777777" w:rsidR="003D5414" w:rsidRPr="003A4151" w:rsidRDefault="00FA5A9C" w:rsidP="00FA5A9C">
      <w:pPr>
        <w:pStyle w:val="SingleTxtG"/>
      </w:pPr>
      <w:r>
        <w:t>55.</w:t>
      </w:r>
      <w:r>
        <w:tab/>
      </w:r>
      <w:r w:rsidR="00F37E28" w:rsidRPr="003A4151">
        <w:t>A</w:t>
      </w:r>
      <w:r w:rsidR="00172CDC" w:rsidRPr="003A4151">
        <w:t>lso a</w:t>
      </w:r>
      <w:r w:rsidR="00F37E28" w:rsidRPr="003A4151">
        <w:t xml:space="preserve">t </w:t>
      </w:r>
      <w:r w:rsidR="001E5845" w:rsidRPr="003A4151">
        <w:t xml:space="preserve">the </w:t>
      </w:r>
      <w:r w:rsidR="00172CDC" w:rsidRPr="003A4151">
        <w:t>2</w:t>
      </w:r>
      <w:r w:rsidR="00172CDC" w:rsidRPr="003A4151">
        <w:rPr>
          <w:vertAlign w:val="superscript"/>
        </w:rPr>
        <w:t>nd</w:t>
      </w:r>
      <w:r w:rsidR="00172CDC" w:rsidRPr="003A4151">
        <w:t xml:space="preserve"> </w:t>
      </w:r>
      <w:r w:rsidR="00F37E28" w:rsidRPr="003A4151">
        <w:t xml:space="preserve">meeting, the Chair </w:t>
      </w:r>
      <w:r w:rsidR="00B26D82" w:rsidRPr="003A4151">
        <w:t>reported on</w:t>
      </w:r>
      <w:r w:rsidR="00F24C94" w:rsidRPr="003A4151">
        <w:t xml:space="preserve"> the sixth meeting</w:t>
      </w:r>
      <w:r w:rsidR="00F37E28" w:rsidRPr="003A4151">
        <w:t xml:space="preserve"> </w:t>
      </w:r>
      <w:r w:rsidR="00F24C94" w:rsidRPr="003A4151">
        <w:t xml:space="preserve">of </w:t>
      </w:r>
      <w:r w:rsidR="00F37E28" w:rsidRPr="003A4151">
        <w:t xml:space="preserve">the </w:t>
      </w:r>
      <w:r w:rsidR="00D660CC" w:rsidRPr="003A4151">
        <w:t xml:space="preserve">SBSTA </w:t>
      </w:r>
      <w:r w:rsidR="00F37E28" w:rsidRPr="003A4151">
        <w:t xml:space="preserve">research dialogue </w:t>
      </w:r>
      <w:r w:rsidR="00D660CC" w:rsidRPr="003A4151">
        <w:t>on developments in research activities relevant to the needs of the Convention</w:t>
      </w:r>
      <w:r w:rsidR="001E5845" w:rsidRPr="003A4151">
        <w:t>,</w:t>
      </w:r>
      <w:r w:rsidR="00D660CC" w:rsidRPr="003A4151">
        <w:t xml:space="preserve"> </w:t>
      </w:r>
      <w:r w:rsidR="00F37E28" w:rsidRPr="003A4151">
        <w:t>which was held on 7 June</w:t>
      </w:r>
      <w:r w:rsidR="0073154D" w:rsidRPr="003A4151">
        <w:t xml:space="preserve"> 2014</w:t>
      </w:r>
      <w:r w:rsidR="00B26D82" w:rsidRPr="003A4151">
        <w:t>.</w:t>
      </w:r>
      <w:r w:rsidR="00172CDC" w:rsidRPr="003A4151">
        <w:rPr>
          <w:rStyle w:val="FootnoteReference"/>
        </w:rPr>
        <w:footnoteReference w:id="23"/>
      </w:r>
      <w:r w:rsidR="00172CDC" w:rsidRPr="003A4151">
        <w:t xml:space="preserve"> </w:t>
      </w:r>
      <w:r w:rsidR="00F24C94" w:rsidRPr="003A4151">
        <w:t xml:space="preserve">The research dialogue was organized in three main </w:t>
      </w:r>
      <w:r w:rsidR="002E1F34" w:rsidRPr="003A4151">
        <w:t>segments</w:t>
      </w:r>
      <w:r w:rsidR="00F24C94" w:rsidRPr="003A4151">
        <w:t xml:space="preserve">: recent developments in global climate information; emerging scientific findings in </w:t>
      </w:r>
      <w:r w:rsidR="002E1F34" w:rsidRPr="003A4151">
        <w:t xml:space="preserve">the </w:t>
      </w:r>
      <w:r w:rsidR="00F24C94" w:rsidRPr="003A4151">
        <w:t>polar regions; and needs for climate change research</w:t>
      </w:r>
      <w:r w:rsidR="002E1F34" w:rsidRPr="003A4151">
        <w:t>,</w:t>
      </w:r>
      <w:r w:rsidR="00F24C94" w:rsidRPr="003A4151">
        <w:t xml:space="preserve"> and developments in research-related capacity-building. The research dialogue provided a unique opportunity </w:t>
      </w:r>
      <w:r w:rsidR="002E1F34" w:rsidRPr="003A4151">
        <w:t xml:space="preserve">for </w:t>
      </w:r>
      <w:r w:rsidR="00F24C94" w:rsidRPr="003A4151">
        <w:t xml:space="preserve">Parties to hear about </w:t>
      </w:r>
      <w:r w:rsidR="002E1F34" w:rsidRPr="003A4151">
        <w:t xml:space="preserve">the </w:t>
      </w:r>
      <w:r w:rsidR="00F24C94" w:rsidRPr="003A4151">
        <w:t xml:space="preserve">latest </w:t>
      </w:r>
      <w:r w:rsidR="002E1F34" w:rsidRPr="003A4151">
        <w:t xml:space="preserve">scientific </w:t>
      </w:r>
      <w:r w:rsidR="00F24C94" w:rsidRPr="003A4151">
        <w:t xml:space="preserve">developments and, at the same time, to consider research needs and priorities. </w:t>
      </w:r>
      <w:r w:rsidR="00172CDC" w:rsidRPr="003A4151">
        <w:t xml:space="preserve">The Chair also informed </w:t>
      </w:r>
      <w:r w:rsidR="00B26D82" w:rsidRPr="003A4151">
        <w:t xml:space="preserve">the SBSTA </w:t>
      </w:r>
      <w:r w:rsidR="002E1F34" w:rsidRPr="003A4151">
        <w:t xml:space="preserve">of </w:t>
      </w:r>
      <w:r w:rsidR="00F37E28" w:rsidRPr="003A4151">
        <w:t xml:space="preserve">a workshop to be organized by the Global Climate Observing System and </w:t>
      </w:r>
      <w:r w:rsidR="00D660CC" w:rsidRPr="003A4151">
        <w:t xml:space="preserve">the </w:t>
      </w:r>
      <w:r w:rsidR="00F24C94" w:rsidRPr="003A4151">
        <w:t>IPCC</w:t>
      </w:r>
      <w:r w:rsidR="00F37E28" w:rsidRPr="003A4151">
        <w:t xml:space="preserve"> in cooperation with the secretariat</w:t>
      </w:r>
      <w:r w:rsidR="002F0A1F" w:rsidRPr="003A4151">
        <w:t>,</w:t>
      </w:r>
      <w:r w:rsidR="00F37E28" w:rsidRPr="003A4151">
        <w:t xml:space="preserve"> </w:t>
      </w:r>
      <w:r w:rsidR="00C37486" w:rsidRPr="003A4151">
        <w:t>planned for</w:t>
      </w:r>
      <w:r w:rsidR="00F37E28" w:rsidRPr="003A4151">
        <w:t xml:space="preserve"> November 2014</w:t>
      </w:r>
      <w:r w:rsidR="00D660CC" w:rsidRPr="003A4151">
        <w:t xml:space="preserve">, in accordance with the conclusions </w:t>
      </w:r>
      <w:r w:rsidR="006C6136" w:rsidRPr="003A4151">
        <w:t xml:space="preserve">adopted at </w:t>
      </w:r>
      <w:r w:rsidR="00D660CC" w:rsidRPr="003A4151">
        <w:t>SBSTA 39</w:t>
      </w:r>
      <w:r w:rsidR="007F3D63" w:rsidRPr="003A4151">
        <w:t>.</w:t>
      </w:r>
      <w:r w:rsidR="000F1E9B" w:rsidRPr="003A4151">
        <w:rPr>
          <w:rStyle w:val="FootnoteReference"/>
        </w:rPr>
        <w:footnoteReference w:id="24"/>
      </w:r>
      <w:r w:rsidR="00172CDC" w:rsidRPr="003A4151">
        <w:t xml:space="preserve"> </w:t>
      </w:r>
    </w:p>
    <w:p w14:paraId="7A55A513" w14:textId="77777777" w:rsidR="003D5414" w:rsidRPr="003A4151" w:rsidRDefault="00FA5A9C" w:rsidP="00FA5A9C">
      <w:pPr>
        <w:pStyle w:val="H23G"/>
      </w:pPr>
      <w:r>
        <w:tab/>
        <w:t>2.</w:t>
      </w:r>
      <w:r>
        <w:tab/>
      </w:r>
      <w:r w:rsidR="003D5414" w:rsidRPr="003A4151">
        <w:t>Conclusions</w:t>
      </w:r>
    </w:p>
    <w:p w14:paraId="42AACBAE" w14:textId="77777777" w:rsidR="002947C9" w:rsidRPr="003A4151" w:rsidRDefault="00FA5A9C" w:rsidP="00FA5A9C">
      <w:pPr>
        <w:pStyle w:val="SingleTxtG"/>
      </w:pPr>
      <w:r>
        <w:t>56.</w:t>
      </w:r>
      <w:r>
        <w:tab/>
      </w:r>
      <w:r w:rsidR="0056229B" w:rsidRPr="003A4151">
        <w:t>The SBSTA</w:t>
      </w:r>
      <w:r w:rsidR="002947C9" w:rsidRPr="003A4151">
        <w:t xml:space="preserve"> took note of the information submitted by Parties</w:t>
      </w:r>
      <w:r w:rsidR="002947C9" w:rsidRPr="003A4151">
        <w:rPr>
          <w:rStyle w:val="FootnoteReference"/>
          <w:szCs w:val="18"/>
        </w:rPr>
        <w:footnoteReference w:id="25"/>
      </w:r>
      <w:r w:rsidR="002947C9" w:rsidRPr="003A4151">
        <w:t xml:space="preserve"> and by the regional and international research programmes and organizations active in climate change research (hereinafter referred to as the research programmes and organizations)</w:t>
      </w:r>
      <w:r w:rsidR="002947C9" w:rsidRPr="003A4151">
        <w:rPr>
          <w:rStyle w:val="FootnoteReference"/>
        </w:rPr>
        <w:footnoteReference w:id="26"/>
      </w:r>
      <w:r w:rsidR="002947C9" w:rsidRPr="003A4151">
        <w:t xml:space="preserve"> for the research dialogue</w:t>
      </w:r>
      <w:r w:rsidR="002947C9" w:rsidRPr="003A4151">
        <w:rPr>
          <w:rStyle w:val="FootnoteReference"/>
        </w:rPr>
        <w:footnoteReference w:id="27"/>
      </w:r>
      <w:r w:rsidR="002947C9" w:rsidRPr="003A4151">
        <w:t xml:space="preserve"> held at this session of the SBSTA.</w:t>
      </w:r>
    </w:p>
    <w:p w14:paraId="2D549CC4" w14:textId="77777777" w:rsidR="002947C9" w:rsidRPr="003A4151" w:rsidRDefault="00FA5A9C" w:rsidP="00FA5A9C">
      <w:pPr>
        <w:pStyle w:val="SingleTxtG"/>
      </w:pPr>
      <w:r>
        <w:t>57.</w:t>
      </w:r>
      <w:r>
        <w:tab/>
      </w:r>
      <w:r w:rsidR="002947C9" w:rsidRPr="003A4151">
        <w:t xml:space="preserve">The SBSTA welcomed the research dialogue referred to in paragraph </w:t>
      </w:r>
      <w:r w:rsidR="00487A8E" w:rsidRPr="003A4151">
        <w:t>5</w:t>
      </w:r>
      <w:r w:rsidR="002C63CA" w:rsidRPr="003A4151">
        <w:t>6</w:t>
      </w:r>
      <w:r w:rsidR="002947C9" w:rsidRPr="003A4151">
        <w:t xml:space="preserve"> above, and expressed its appreciation to Parties for sharing information and for their views on research needs and priorities. The SBSTA also expressed its</w:t>
      </w:r>
      <w:r w:rsidR="00E15ABA" w:rsidRPr="003A4151">
        <w:t xml:space="preserve"> appreciation to the </w:t>
      </w:r>
      <w:r w:rsidR="002947C9" w:rsidRPr="003A4151">
        <w:t xml:space="preserve">IPCC and to the research programmes and organizations for their contributions to the research dialogue. </w:t>
      </w:r>
    </w:p>
    <w:p w14:paraId="220EDAC7" w14:textId="77777777" w:rsidR="002947C9" w:rsidRPr="003A4151" w:rsidRDefault="00FA5A9C" w:rsidP="00FA5A9C">
      <w:pPr>
        <w:pStyle w:val="SingleTxtG"/>
      </w:pPr>
      <w:r>
        <w:t>58.</w:t>
      </w:r>
      <w:r>
        <w:tab/>
      </w:r>
      <w:r w:rsidR="002947C9" w:rsidRPr="003A4151">
        <w:t>The SBSTA invited Parties and the research programmes and organizations to provide information, by 25 March 2015, on lessons learned and good practices for knowledge and research capacity-building, in particular in developing countries, considering information presented at past research dialogues and workshops, and the findings of the IPCC Fifth Assessment Report (AR5).</w:t>
      </w:r>
      <w:r w:rsidR="002947C9" w:rsidRPr="003A4151">
        <w:rPr>
          <w:rStyle w:val="FootnoteReference"/>
        </w:rPr>
        <w:footnoteReference w:id="28"/>
      </w:r>
      <w:r w:rsidR="002947C9" w:rsidRPr="003A4151">
        <w:t xml:space="preserve"> The SBSTA requested the secretariat to make this information available on the UNFCCC website. This information would be considered as a topic for the next research dialogue also taking into account the submissions received in accordance with paragraph </w:t>
      </w:r>
      <w:r w:rsidR="00487A8E" w:rsidRPr="003A4151">
        <w:t>60</w:t>
      </w:r>
      <w:r w:rsidR="00855437" w:rsidRPr="003A4151">
        <w:t xml:space="preserve"> below. SBSTA 42 </w:t>
      </w:r>
      <w:r w:rsidR="002947C9" w:rsidRPr="003A4151">
        <w:t>will consider the need for a workshop in regard to the themes from the research dialogue.</w:t>
      </w:r>
    </w:p>
    <w:p w14:paraId="2EEBDA63" w14:textId="77777777" w:rsidR="002947C9" w:rsidRPr="003A4151" w:rsidRDefault="00FA5A9C" w:rsidP="00FA5A9C">
      <w:pPr>
        <w:pStyle w:val="SingleTxtG"/>
      </w:pPr>
      <w:r>
        <w:lastRenderedPageBreak/>
        <w:t>59.</w:t>
      </w:r>
      <w:r>
        <w:tab/>
      </w:r>
      <w:r w:rsidR="002947C9" w:rsidRPr="003A4151">
        <w:t>The SBSTA invited Parties to submit to the secretariat, by 25 March 2015, their views on possible topics for consideration as part of the research dialogue to be held during SBSTA 42 and beyond, taking into account the findings of the AR5, and requested the secretariat to make them available on the UNFCCC website.</w:t>
      </w:r>
    </w:p>
    <w:p w14:paraId="2925D67E" w14:textId="77777777" w:rsidR="002947C9" w:rsidRPr="003A4151" w:rsidRDefault="00FA5A9C" w:rsidP="00660155">
      <w:pPr>
        <w:pStyle w:val="SingleTxtG"/>
      </w:pPr>
      <w:r>
        <w:t>60.</w:t>
      </w:r>
      <w:r>
        <w:tab/>
      </w:r>
      <w:r w:rsidR="002947C9" w:rsidRPr="003A4151">
        <w:t>The SBSTA noted with appreciation the release by the IPCC of the contributions of Working Groups II</w:t>
      </w:r>
      <w:r w:rsidR="002947C9" w:rsidRPr="003A4151">
        <w:rPr>
          <w:rStyle w:val="FootnoteReference"/>
        </w:rPr>
        <w:footnoteReference w:id="29"/>
      </w:r>
      <w:r w:rsidR="002947C9" w:rsidRPr="003A4151">
        <w:t xml:space="preserve"> and III</w:t>
      </w:r>
      <w:r w:rsidR="002947C9" w:rsidRPr="003A4151">
        <w:rPr>
          <w:rStyle w:val="FootnoteReference"/>
        </w:rPr>
        <w:footnoteReference w:id="30"/>
      </w:r>
      <w:r w:rsidR="002947C9" w:rsidRPr="003A4151">
        <w:t xml:space="preserve"> to its AR5, and the statements delivered by the representatives of the IPCC and the </w:t>
      </w:r>
      <w:r w:rsidR="002D14F8" w:rsidRPr="003A4151">
        <w:t>WMO</w:t>
      </w:r>
      <w:r w:rsidR="002947C9" w:rsidRPr="003A4151">
        <w:t xml:space="preserve"> at SBSTA 40. The SBSTA noted the importance of the AR5 for the UNFCCC process.</w:t>
      </w:r>
    </w:p>
    <w:p w14:paraId="2BA2610A" w14:textId="77777777" w:rsidR="002947C9" w:rsidRPr="003A4151" w:rsidRDefault="00FA5A9C" w:rsidP="00FA5A9C">
      <w:pPr>
        <w:pStyle w:val="SingleTxtG"/>
      </w:pPr>
      <w:r>
        <w:t>61.</w:t>
      </w:r>
      <w:r>
        <w:tab/>
      </w:r>
      <w:r w:rsidR="002947C9" w:rsidRPr="003A4151">
        <w:t>The SBSTA noted that, as requested at SBSTA 37,</w:t>
      </w:r>
      <w:r w:rsidR="002947C9" w:rsidRPr="003A4151">
        <w:rPr>
          <w:rStyle w:val="FootnoteReference"/>
        </w:rPr>
        <w:footnoteReference w:id="31"/>
      </w:r>
      <w:r w:rsidR="002947C9" w:rsidRPr="003A4151">
        <w:t xml:space="preserve"> the secretariat organized a workshop to consider information on the technical and scientific aspects of ecosystems with high-carbon reservoirs not covered by other agenda items under the Convention, such as coastal marine ecosystems, in the context of wider mitigation and adaptation efforts, in October 2013.</w:t>
      </w:r>
      <w:r w:rsidR="002947C9" w:rsidRPr="003A4151">
        <w:rPr>
          <w:rStyle w:val="FootnoteReference"/>
        </w:rPr>
        <w:footnoteReference w:id="32"/>
      </w:r>
      <w:r w:rsidR="002947C9" w:rsidRPr="003A4151">
        <w:t xml:space="preserve"> The SBSTA expressed its appreciation to the Governments of Spain and the United Kingdom of Great Britain and Northern Ireland for providing financial resources for this workshop.</w:t>
      </w:r>
    </w:p>
    <w:p w14:paraId="0F717821" w14:textId="77777777" w:rsidR="002947C9" w:rsidRPr="003A4151" w:rsidRDefault="00FA5A9C" w:rsidP="00FA5A9C">
      <w:pPr>
        <w:pStyle w:val="SingleTxtG"/>
      </w:pPr>
      <w:r>
        <w:t>62.</w:t>
      </w:r>
      <w:r>
        <w:tab/>
      </w:r>
      <w:r w:rsidR="002947C9" w:rsidRPr="003A4151">
        <w:t>The SBSTA took note of the report on the workshop</w:t>
      </w:r>
      <w:r w:rsidR="002947C9" w:rsidRPr="003A4151">
        <w:rPr>
          <w:rStyle w:val="FootnoteReference"/>
        </w:rPr>
        <w:footnoteReference w:id="33"/>
      </w:r>
      <w:r w:rsidR="002947C9" w:rsidRPr="003A4151">
        <w:t xml:space="preserve"> referred to in paragraph 6</w:t>
      </w:r>
      <w:r w:rsidR="002C63CA" w:rsidRPr="003A4151">
        <w:t>1</w:t>
      </w:r>
      <w:r w:rsidR="002947C9" w:rsidRPr="003A4151">
        <w:t xml:space="preserve"> above and of the methodological report adopted by the IPCC in 2013 on Wetlands.</w:t>
      </w:r>
      <w:r w:rsidR="002947C9" w:rsidRPr="003A4151">
        <w:rPr>
          <w:rStyle w:val="FootnoteReference"/>
        </w:rPr>
        <w:footnoteReference w:id="34"/>
      </w:r>
    </w:p>
    <w:p w14:paraId="0F1A4602" w14:textId="77777777" w:rsidR="002947C9" w:rsidRPr="003A4151" w:rsidRDefault="00FA5A9C" w:rsidP="00FA5A9C">
      <w:pPr>
        <w:pStyle w:val="SingleTxtG"/>
      </w:pPr>
      <w:r>
        <w:t>63.</w:t>
      </w:r>
      <w:r>
        <w:tab/>
      </w:r>
      <w:r w:rsidR="002947C9" w:rsidRPr="003A4151">
        <w:t>The SBSTA noted that the outcomes of the workshop referred to in paragraph 6</w:t>
      </w:r>
      <w:r w:rsidR="002C63CA" w:rsidRPr="003A4151">
        <w:t>1</w:t>
      </w:r>
      <w:r w:rsidR="002947C9" w:rsidRPr="003A4151">
        <w:t xml:space="preserve"> above may be relevant to the work of Parties on both mitigation and adaptation within other processes under the Convention, such as the Nairobi work programme on impacts, vulnerability and adaptation to climate change, and the C</w:t>
      </w:r>
      <w:r w:rsidR="00E15ABA" w:rsidRPr="003A4151">
        <w:t>TCN</w:t>
      </w:r>
      <w:r w:rsidR="002947C9" w:rsidRPr="003A4151">
        <w:t>.</w:t>
      </w:r>
    </w:p>
    <w:p w14:paraId="7DFC8128" w14:textId="77777777" w:rsidR="002947C9" w:rsidRPr="003A4151" w:rsidRDefault="00FA5A9C" w:rsidP="00FA5A9C">
      <w:pPr>
        <w:pStyle w:val="SingleTxtG"/>
      </w:pPr>
      <w:r>
        <w:t>64.</w:t>
      </w:r>
      <w:r>
        <w:tab/>
      </w:r>
      <w:r w:rsidR="002947C9" w:rsidRPr="003A4151">
        <w:t xml:space="preserve">The SBSTA encouraged the research programmes and organizations to continue sharing experiences, knowledge and views, inter alia, on ecosystems with high-carbon reservoirs, including on capacity-building elements, as appropriate, in particular in developing countries. </w:t>
      </w:r>
    </w:p>
    <w:p w14:paraId="5AF3D1D7" w14:textId="77777777" w:rsidR="002947C9" w:rsidRPr="003A4151" w:rsidRDefault="00FA5A9C" w:rsidP="00FA5A9C">
      <w:pPr>
        <w:pStyle w:val="SingleTxtG"/>
      </w:pPr>
      <w:r>
        <w:t>65.</w:t>
      </w:r>
      <w:r>
        <w:tab/>
      </w:r>
      <w:r w:rsidR="002947C9" w:rsidRPr="003A4151">
        <w:t>The SBSTA also encouraged efforts to pursue dialogue between Parties and the research programmes and organizations, inter alia, in relation to paragraphs 6</w:t>
      </w:r>
      <w:r w:rsidR="002C63CA" w:rsidRPr="003A4151">
        <w:t>1</w:t>
      </w:r>
      <w:r w:rsidR="002947C9" w:rsidRPr="003A4151">
        <w:t>–</w:t>
      </w:r>
      <w:r w:rsidR="00487A8E" w:rsidRPr="003A4151">
        <w:t>6</w:t>
      </w:r>
      <w:r w:rsidR="002C63CA" w:rsidRPr="003A4151">
        <w:t>4</w:t>
      </w:r>
      <w:r w:rsidR="002947C9" w:rsidRPr="003A4151">
        <w:t xml:space="preserve"> above.</w:t>
      </w:r>
    </w:p>
    <w:p w14:paraId="56C61E1D" w14:textId="77777777" w:rsidR="002947C9" w:rsidRPr="003A4151" w:rsidRDefault="00FA5A9C" w:rsidP="00FA5A9C">
      <w:pPr>
        <w:pStyle w:val="SingleTxtG"/>
      </w:pPr>
      <w:r>
        <w:t>66.</w:t>
      </w:r>
      <w:r>
        <w:tab/>
      </w:r>
      <w:r w:rsidR="002947C9" w:rsidRPr="003A4151">
        <w:t>The SBSTA invited the IPCC to take note of the work of the SBSTA on research and systematic observation in matters related to ecosystems with high-carbon reservoirs in the consideration, by the IPCC, of future work.</w:t>
      </w:r>
    </w:p>
    <w:p w14:paraId="097E25CA" w14:textId="77777777" w:rsidR="002947C9" w:rsidRPr="003A4151" w:rsidRDefault="00FA5A9C" w:rsidP="00FA5A9C">
      <w:pPr>
        <w:pStyle w:val="SingleTxtG"/>
      </w:pPr>
      <w:r>
        <w:t>67.</w:t>
      </w:r>
      <w:r>
        <w:tab/>
      </w:r>
      <w:r w:rsidR="002947C9" w:rsidRPr="003A4151">
        <w:t>The SBSTA noted that, as requested at SBSTA 37,</w:t>
      </w:r>
      <w:r w:rsidR="002947C9" w:rsidRPr="003A4151">
        <w:rPr>
          <w:rStyle w:val="FootnoteReference"/>
        </w:rPr>
        <w:footnoteReference w:id="35"/>
      </w:r>
      <w:r w:rsidR="002947C9" w:rsidRPr="003A4151">
        <w:t xml:space="preserve"> the secretariat prepared a summary report on the enhanced availability and visibility of scientific information relevant to the Convention on the UNFCCC website.</w:t>
      </w:r>
      <w:r w:rsidR="002947C9" w:rsidRPr="003A4151">
        <w:rPr>
          <w:rStyle w:val="FootnoteReference"/>
        </w:rPr>
        <w:footnoteReference w:id="36"/>
      </w:r>
      <w:r w:rsidR="002947C9" w:rsidRPr="003A4151">
        <w:t xml:space="preserve"> </w:t>
      </w:r>
      <w:bookmarkStart w:id="106" w:name="_Ref381779840"/>
      <w:r w:rsidR="002947C9" w:rsidRPr="003A4151">
        <w:t>The SBSTA considered the information contained in that report and requested the secretariat to further enhance the availability and visibility of scientific information, including through social media, the UNFCCC E</w:t>
      </w:r>
      <w:r w:rsidR="00582DF4" w:rsidRPr="003A4151">
        <w:noBreakHyphen/>
      </w:r>
      <w:r w:rsidR="002947C9" w:rsidRPr="003A4151">
        <w:t>Newsletter and the climate-science calendar, and by integrating scientific information available on the Internet from the IPCC and other relevant stakeholders. The SBSTA invited the secretariat to report on progress made in that regard to SBSTA 42.</w:t>
      </w:r>
      <w:bookmarkEnd w:id="106"/>
    </w:p>
    <w:p w14:paraId="477C7566" w14:textId="77777777" w:rsidR="002947C9" w:rsidRPr="003A4151" w:rsidRDefault="00FA5A9C" w:rsidP="00FA5A9C">
      <w:pPr>
        <w:pStyle w:val="SingleTxtG"/>
      </w:pPr>
      <w:bookmarkStart w:id="107" w:name="_Ref392164207"/>
      <w:r>
        <w:lastRenderedPageBreak/>
        <w:t>68.</w:t>
      </w:r>
      <w:r>
        <w:tab/>
      </w:r>
      <w:r w:rsidR="002947C9" w:rsidRPr="003A4151">
        <w:t xml:space="preserve">The SBSTA took note of the estimated budgetary implications of the activities to be undertaken by the secretariat referred to in paragraph </w:t>
      </w:r>
      <w:r w:rsidR="00487A8E" w:rsidRPr="003A4151">
        <w:t>6</w:t>
      </w:r>
      <w:r w:rsidR="002C63CA" w:rsidRPr="003A4151">
        <w:t>7</w:t>
      </w:r>
      <w:r w:rsidR="002947C9" w:rsidRPr="003A4151">
        <w:t xml:space="preserve"> above. It requested that the actions of the secretariat called for in these conclusions be undertaken subject to the availability of financial resources.</w:t>
      </w:r>
      <w:bookmarkEnd w:id="107"/>
    </w:p>
    <w:p w14:paraId="0CB09AAE" w14:textId="77777777" w:rsidR="003D5414" w:rsidRPr="003A4151" w:rsidRDefault="00FA5A9C" w:rsidP="00FA5A9C">
      <w:pPr>
        <w:pStyle w:val="HChG"/>
        <w:rPr>
          <w:rStyle w:val="SingleTxtGChar"/>
          <w:b w:val="0"/>
          <w:sz w:val="20"/>
        </w:rPr>
      </w:pPr>
      <w:bookmarkStart w:id="108" w:name="_Toc391892178"/>
      <w:bookmarkStart w:id="109" w:name="_Toc391892362"/>
      <w:r>
        <w:tab/>
        <w:t>VII.</w:t>
      </w:r>
      <w:r>
        <w:tab/>
      </w:r>
      <w:r w:rsidR="003D5414" w:rsidRPr="003A4151">
        <w:t>The</w:t>
      </w:r>
      <w:r w:rsidR="003D5414" w:rsidRPr="003A4151">
        <w:rPr>
          <w:rStyle w:val="RegHChGCharChar"/>
          <w:bCs/>
        </w:rPr>
        <w:t xml:space="preserve"> </w:t>
      </w:r>
      <w:r w:rsidR="003D5414" w:rsidRPr="003A4151">
        <w:t>2013</w:t>
      </w:r>
      <w:r w:rsidR="003D5414" w:rsidRPr="003A4151">
        <w:rPr>
          <w:rStyle w:val="RegHChGCharChar"/>
          <w:bCs/>
        </w:rPr>
        <w:t>–</w:t>
      </w:r>
      <w:r w:rsidR="003D5414" w:rsidRPr="003A4151">
        <w:t>2015</w:t>
      </w:r>
      <w:r w:rsidR="003D5414" w:rsidRPr="003A4151">
        <w:rPr>
          <w:rStyle w:val="RegHChGCharChar"/>
          <w:bCs/>
        </w:rPr>
        <w:t xml:space="preserve"> </w:t>
      </w:r>
      <w:r w:rsidR="003D5414" w:rsidRPr="003A4151">
        <w:t xml:space="preserve">review </w:t>
      </w:r>
      <w:r w:rsidR="003D5414" w:rsidRPr="003A4151">
        <w:br/>
      </w:r>
      <w:r w:rsidR="003D5414" w:rsidRPr="003A4151">
        <w:rPr>
          <w:rStyle w:val="SingleTxtGChar"/>
          <w:b w:val="0"/>
          <w:sz w:val="20"/>
        </w:rPr>
        <w:t>(Agenda item 7)</w:t>
      </w:r>
      <w:bookmarkEnd w:id="108"/>
      <w:bookmarkEnd w:id="109"/>
    </w:p>
    <w:p w14:paraId="6E2AC9C5" w14:textId="77777777" w:rsidR="003D5414" w:rsidRPr="003A4151" w:rsidRDefault="00FA5A9C" w:rsidP="00FA5A9C">
      <w:pPr>
        <w:pStyle w:val="H23G"/>
      </w:pPr>
      <w:r>
        <w:tab/>
        <w:t>1.</w:t>
      </w:r>
      <w:r>
        <w:tab/>
      </w:r>
      <w:r w:rsidR="003D5414" w:rsidRPr="003A4151">
        <w:t>Proceedings</w:t>
      </w:r>
    </w:p>
    <w:p w14:paraId="7A8B6C1F" w14:textId="77777777" w:rsidR="003D5414" w:rsidRPr="003A4151" w:rsidRDefault="00FA5A9C" w:rsidP="00FA5A9C">
      <w:pPr>
        <w:pStyle w:val="SingleTxtG"/>
      </w:pPr>
      <w:bookmarkStart w:id="110" w:name="_Ref362356324"/>
      <w:bookmarkStart w:id="111" w:name="_Ref374541266"/>
      <w:bookmarkStart w:id="112" w:name="_Ref392164215"/>
      <w:r>
        <w:t>69.</w:t>
      </w:r>
      <w:r>
        <w:tab/>
      </w:r>
      <w:r w:rsidR="003D5414" w:rsidRPr="003A4151">
        <w:t xml:space="preserve">The SBSTA </w:t>
      </w:r>
      <w:bookmarkEnd w:id="110"/>
      <w:r w:rsidR="003D5414" w:rsidRPr="003A4151">
        <w:t xml:space="preserve">considered this agenda item at its </w:t>
      </w:r>
      <w:r w:rsidR="008B13E2" w:rsidRPr="003A4151">
        <w:t>1</w:t>
      </w:r>
      <w:r w:rsidR="008B13E2" w:rsidRPr="003A4151">
        <w:rPr>
          <w:vertAlign w:val="superscript"/>
        </w:rPr>
        <w:t>st</w:t>
      </w:r>
      <w:r w:rsidR="008B13E2" w:rsidRPr="003A4151">
        <w:t xml:space="preserve"> </w:t>
      </w:r>
      <w:r w:rsidR="003D5414" w:rsidRPr="003A4151">
        <w:rPr>
          <w:snapToGrid w:val="0"/>
        </w:rPr>
        <w:t xml:space="preserve">and </w:t>
      </w:r>
      <w:r w:rsidR="00491F5F" w:rsidRPr="003A4151">
        <w:rPr>
          <w:snapToGrid w:val="0"/>
        </w:rPr>
        <w:t>2</w:t>
      </w:r>
      <w:r w:rsidR="00491F5F" w:rsidRPr="003A4151">
        <w:rPr>
          <w:snapToGrid w:val="0"/>
          <w:vertAlign w:val="superscript"/>
        </w:rPr>
        <w:t>nd</w:t>
      </w:r>
      <w:r w:rsidR="00491F5F" w:rsidRPr="003A4151">
        <w:rPr>
          <w:snapToGrid w:val="0"/>
        </w:rPr>
        <w:t xml:space="preserve"> </w:t>
      </w:r>
      <w:r w:rsidR="003D5414" w:rsidRPr="003A4151">
        <w:rPr>
          <w:snapToGrid w:val="0"/>
        </w:rPr>
        <w:t>meetings</w:t>
      </w:r>
      <w:r w:rsidR="003D5414" w:rsidRPr="003A4151">
        <w:t>. It had before it document</w:t>
      </w:r>
      <w:r w:rsidR="00E52D5A" w:rsidRPr="003A4151">
        <w:t>s</w:t>
      </w:r>
      <w:r w:rsidR="003D5414" w:rsidRPr="003A4151">
        <w:t xml:space="preserve"> </w:t>
      </w:r>
      <w:r w:rsidR="003D5414" w:rsidRPr="003A4151">
        <w:rPr>
          <w:snapToGrid w:val="0"/>
        </w:rPr>
        <w:t xml:space="preserve">FCCC/SB/2014/MISC.1 </w:t>
      </w:r>
      <w:r w:rsidR="00E52D5A" w:rsidRPr="003A4151">
        <w:rPr>
          <w:snapToGrid w:val="0"/>
        </w:rPr>
        <w:t xml:space="preserve">and Add.1 </w:t>
      </w:r>
      <w:r w:rsidR="003D5414" w:rsidRPr="003A4151">
        <w:rPr>
          <w:snapToGrid w:val="0"/>
        </w:rPr>
        <w:t>and FCCC/SB/2014/MISC.2</w:t>
      </w:r>
      <w:r w:rsidR="00E52D5A" w:rsidRPr="003A4151">
        <w:rPr>
          <w:snapToGrid w:val="0"/>
        </w:rPr>
        <w:t xml:space="preserve"> and Add.1</w:t>
      </w:r>
      <w:r w:rsidR="003D5414" w:rsidRPr="003A4151">
        <w:t>.</w:t>
      </w:r>
      <w:bookmarkEnd w:id="111"/>
      <w:r w:rsidR="005D6AD8" w:rsidRPr="003A4151">
        <w:t xml:space="preserve"> A statement was made by a representative of one Party, </w:t>
      </w:r>
      <w:r w:rsidR="00E50F67" w:rsidRPr="003A4151">
        <w:t xml:space="preserve">speaking </w:t>
      </w:r>
      <w:r w:rsidR="00E15ABA" w:rsidRPr="003A4151">
        <w:t>on behalf of AOSIS</w:t>
      </w:r>
      <w:r w:rsidR="00EC5D15" w:rsidRPr="003A4151">
        <w:t>.</w:t>
      </w:r>
      <w:bookmarkEnd w:id="112"/>
    </w:p>
    <w:p w14:paraId="51BFCE48" w14:textId="77777777" w:rsidR="003D5414" w:rsidRPr="003A4151" w:rsidRDefault="00FA5A9C" w:rsidP="00FA5A9C">
      <w:pPr>
        <w:pStyle w:val="SingleTxtG"/>
      </w:pPr>
      <w:r>
        <w:t>70.</w:t>
      </w:r>
      <w:r>
        <w:tab/>
      </w:r>
      <w:r w:rsidR="003D5414" w:rsidRPr="003A4151">
        <w:t xml:space="preserve">At its </w:t>
      </w:r>
      <w:r w:rsidR="00491F5F" w:rsidRPr="003A4151">
        <w:t>1</w:t>
      </w:r>
      <w:r w:rsidR="00491F5F" w:rsidRPr="003A4151">
        <w:rPr>
          <w:vertAlign w:val="superscript"/>
        </w:rPr>
        <w:t>st</w:t>
      </w:r>
      <w:r w:rsidR="00491F5F" w:rsidRPr="003A4151">
        <w:t xml:space="preserve"> </w:t>
      </w:r>
      <w:r w:rsidR="003D5414" w:rsidRPr="003A4151">
        <w:t xml:space="preserve">meeting, the SBSTA agreed to consider this agenda item jointly with agenda item 16 of the SBI in a contact group co-chaired by Ms. </w:t>
      </w:r>
      <w:proofErr w:type="spellStart"/>
      <w:r w:rsidR="003D5414" w:rsidRPr="003A4151">
        <w:t>Gertraude</w:t>
      </w:r>
      <w:proofErr w:type="spellEnd"/>
      <w:r w:rsidR="003D5414" w:rsidRPr="003A4151">
        <w:t xml:space="preserve"> </w:t>
      </w:r>
      <w:proofErr w:type="spellStart"/>
      <w:r w:rsidR="003D5414" w:rsidRPr="003A4151">
        <w:t>Wollansky</w:t>
      </w:r>
      <w:proofErr w:type="spellEnd"/>
      <w:r w:rsidR="003D5414" w:rsidRPr="003A4151">
        <w:t xml:space="preserve"> </w:t>
      </w:r>
      <w:r w:rsidR="0073154D" w:rsidRPr="003A4151">
        <w:t>(</w:t>
      </w:r>
      <w:r w:rsidR="003D5414" w:rsidRPr="003A4151">
        <w:t>Austria</w:t>
      </w:r>
      <w:r w:rsidR="0073154D" w:rsidRPr="003A4151">
        <w:t>)</w:t>
      </w:r>
      <w:r w:rsidR="003D5414" w:rsidRPr="003A4151">
        <w:t xml:space="preserve"> and Mr. Leon Charles </w:t>
      </w:r>
      <w:r w:rsidR="0073154D" w:rsidRPr="003A4151">
        <w:t>(</w:t>
      </w:r>
      <w:r w:rsidR="008B13E2" w:rsidRPr="003A4151">
        <w:t>Grenada</w:t>
      </w:r>
      <w:r w:rsidR="0073154D" w:rsidRPr="003A4151">
        <w:t>)</w:t>
      </w:r>
      <w:r w:rsidR="003D5414" w:rsidRPr="003A4151">
        <w:t xml:space="preserve">. </w:t>
      </w:r>
      <w:r w:rsidR="008B13E2" w:rsidRPr="003A4151">
        <w:rPr>
          <w:snapToGrid w:val="0"/>
        </w:rPr>
        <w:t xml:space="preserve">At its </w:t>
      </w:r>
      <w:r w:rsidR="005D6AD8" w:rsidRPr="003A4151">
        <w:rPr>
          <w:snapToGrid w:val="0"/>
        </w:rPr>
        <w:t>2</w:t>
      </w:r>
      <w:r w:rsidR="005D6AD8" w:rsidRPr="003A4151">
        <w:rPr>
          <w:snapToGrid w:val="0"/>
          <w:vertAlign w:val="superscript"/>
        </w:rPr>
        <w:t>nd</w:t>
      </w:r>
      <w:r w:rsidR="005D6AD8" w:rsidRPr="003A4151">
        <w:rPr>
          <w:snapToGrid w:val="0"/>
        </w:rPr>
        <w:t xml:space="preserve"> </w:t>
      </w:r>
      <w:r w:rsidR="003D5414" w:rsidRPr="003A4151">
        <w:rPr>
          <w:snapToGrid w:val="0"/>
        </w:rPr>
        <w:t xml:space="preserve">meeting, the SBSTA </w:t>
      </w:r>
      <w:r w:rsidR="003D5414" w:rsidRPr="003A4151">
        <w:t>considered and adopted the conclusions below.</w:t>
      </w:r>
      <w:r w:rsidR="0054219E" w:rsidRPr="003A4151">
        <w:rPr>
          <w:rStyle w:val="FootnoteReference"/>
        </w:rPr>
        <w:footnoteReference w:id="37"/>
      </w:r>
    </w:p>
    <w:p w14:paraId="46598516" w14:textId="77777777" w:rsidR="003D5414" w:rsidRPr="003A4151" w:rsidRDefault="00FA5A9C" w:rsidP="00FA5A9C">
      <w:pPr>
        <w:pStyle w:val="H23G"/>
      </w:pPr>
      <w:r>
        <w:tab/>
        <w:t>2.</w:t>
      </w:r>
      <w:r>
        <w:tab/>
      </w:r>
      <w:r w:rsidR="003D5414" w:rsidRPr="003A4151">
        <w:t>Conclusions</w:t>
      </w:r>
    </w:p>
    <w:p w14:paraId="73536A2A" w14:textId="77777777" w:rsidR="00EE3180" w:rsidRPr="003A4151" w:rsidRDefault="00FA5A9C" w:rsidP="00FA5A9C">
      <w:pPr>
        <w:pStyle w:val="SingleTxtG"/>
      </w:pPr>
      <w:r>
        <w:t>71.</w:t>
      </w:r>
      <w:r>
        <w:tab/>
      </w:r>
      <w:r w:rsidR="004144E9" w:rsidRPr="003A4151">
        <w:t xml:space="preserve">The </w:t>
      </w:r>
      <w:r w:rsidR="00EE3180" w:rsidRPr="003A4151">
        <w:t>SBSTA</w:t>
      </w:r>
      <w:r w:rsidR="004144E9" w:rsidRPr="003A4151">
        <w:t xml:space="preserve"> and the </w:t>
      </w:r>
      <w:r w:rsidR="00EE3180" w:rsidRPr="003A4151">
        <w:t>SBI took note of the views submitted by Parties</w:t>
      </w:r>
      <w:r w:rsidR="00EE3180" w:rsidRPr="003A4151">
        <w:rPr>
          <w:rStyle w:val="FootnoteReference"/>
        </w:rPr>
        <w:footnoteReference w:id="38"/>
      </w:r>
      <w:r w:rsidR="00EE3180" w:rsidRPr="003A4151">
        <w:t xml:space="preserve"> and of the summary report</w:t>
      </w:r>
      <w:r w:rsidR="00EE3180" w:rsidRPr="003A4151">
        <w:rPr>
          <w:rStyle w:val="FootnoteReference"/>
        </w:rPr>
        <w:footnoteReference w:id="39"/>
      </w:r>
      <w:r w:rsidR="00EE3180" w:rsidRPr="003A4151">
        <w:t xml:space="preserve"> on the second meeting of the structured expert dialogue (SED), held on 12 and 13 November 2013 in Warsaw, Poland.</w:t>
      </w:r>
      <w:r w:rsidR="00EE3180" w:rsidRPr="003A4151">
        <w:rPr>
          <w:rStyle w:val="FootnoteReference"/>
        </w:rPr>
        <w:footnoteReference w:id="40"/>
      </w:r>
    </w:p>
    <w:p w14:paraId="621CD0E8" w14:textId="77777777" w:rsidR="00EE3180" w:rsidRPr="003A4151" w:rsidRDefault="00FA5A9C" w:rsidP="00FA5A9C">
      <w:pPr>
        <w:pStyle w:val="SingleTxtG"/>
      </w:pPr>
      <w:r>
        <w:t>72.</w:t>
      </w:r>
      <w:r>
        <w:tab/>
      </w:r>
      <w:r w:rsidR="00EE3180" w:rsidRPr="003A4151">
        <w:t>The SBSTA and the SBI welcomed the recently completed contributions of Working Groups II</w:t>
      </w:r>
      <w:r w:rsidR="00EE3180" w:rsidRPr="003A4151">
        <w:rPr>
          <w:rStyle w:val="FootnoteReference"/>
        </w:rPr>
        <w:footnoteReference w:id="41"/>
      </w:r>
      <w:r w:rsidR="00EE3180" w:rsidRPr="003A4151">
        <w:t xml:space="preserve"> and III</w:t>
      </w:r>
      <w:r w:rsidR="00EE3180" w:rsidRPr="003A4151">
        <w:rPr>
          <w:rStyle w:val="FootnoteReference"/>
        </w:rPr>
        <w:footnoteReference w:id="42"/>
      </w:r>
      <w:r w:rsidR="00EE3180" w:rsidRPr="003A4151">
        <w:t xml:space="preserve"> to the IPCC</w:t>
      </w:r>
      <w:r w:rsidR="005D6AD8" w:rsidRPr="003A4151">
        <w:t xml:space="preserve"> AR5</w:t>
      </w:r>
      <w:r w:rsidR="00EE3180" w:rsidRPr="003A4151">
        <w:t>. Those contributions, together with the contribution of Working Group I,</w:t>
      </w:r>
      <w:r w:rsidR="00EE3180" w:rsidRPr="003A4151">
        <w:rPr>
          <w:rStyle w:val="FootnoteReference"/>
        </w:rPr>
        <w:footnoteReference w:id="43"/>
      </w:r>
      <w:r w:rsidR="00EE3180" w:rsidRPr="003A4151">
        <w:t xml:space="preserve"> provide information for assessing the adequacy of the long-term global goal and of the overall progress made towards achieving it.</w:t>
      </w:r>
    </w:p>
    <w:p w14:paraId="068733AB" w14:textId="77777777" w:rsidR="00EE3180" w:rsidRPr="003A4151" w:rsidRDefault="00FA5A9C" w:rsidP="00FA5A9C">
      <w:pPr>
        <w:pStyle w:val="SingleTxtG"/>
      </w:pPr>
      <w:r>
        <w:t>73.</w:t>
      </w:r>
      <w:r>
        <w:tab/>
      </w:r>
      <w:r w:rsidR="00EE3180" w:rsidRPr="003A4151">
        <w:t>The SBSTA and the SBI also welcomed the third meeting of the SED, held from 6 to 8 June 2014 in Bonn, which, on the basis of the contributions of Working Groups II and III to the AR5, explored the adequacy of the long-term global goal and the overall progress made towards achieving it, and they looked forward to the summary report on that meeting. They noted with appreciation the contributions made by the representatives of the IPCC at the meeting and encouraged the IPCC and other organizations to continue to support the future work of the SED. They also noted the value of the SED in enabling Parties to proactively contribute to the dialogue and engage with scientific and other experts.</w:t>
      </w:r>
    </w:p>
    <w:p w14:paraId="0BD5E35E" w14:textId="77777777" w:rsidR="00EE3180" w:rsidRPr="003A4151" w:rsidRDefault="00FA5A9C" w:rsidP="00FA5A9C">
      <w:pPr>
        <w:pStyle w:val="SingleTxtG"/>
      </w:pPr>
      <w:r>
        <w:t>74.</w:t>
      </w:r>
      <w:r>
        <w:tab/>
      </w:r>
      <w:r w:rsidR="00EE3180" w:rsidRPr="003A4151">
        <w:t>The SBSTA and the SBI noted that the IPCC will have released the AR5 Synthesis Report before SBSTA 41 and SBI 41 and agreed to consider that report, as well as information from the sources referred to in decision 2/CP.17, paragraph 161(b–d), at the meeting of the SED that will be held in conjunction with those sessions.</w:t>
      </w:r>
    </w:p>
    <w:p w14:paraId="27804220" w14:textId="77777777" w:rsidR="00EE3180" w:rsidRPr="003A4151" w:rsidRDefault="00FA5A9C" w:rsidP="00FA5A9C">
      <w:pPr>
        <w:pStyle w:val="SingleTxtG"/>
      </w:pPr>
      <w:r>
        <w:t>75.</w:t>
      </w:r>
      <w:r>
        <w:tab/>
      </w:r>
      <w:r w:rsidR="00EE3180" w:rsidRPr="003A4151">
        <w:t xml:space="preserve">The SBSTA and the SBI requested the co-facilitators of the SED, with the support of the secretariat, to convene an additional meeting of the SED after SBSTA 41 and SBI 41, in conjunction with a meeting of the </w:t>
      </w:r>
      <w:r w:rsidR="00EE3180" w:rsidRPr="003A4151">
        <w:rPr>
          <w:iCs/>
        </w:rPr>
        <w:t xml:space="preserve">Ad Hoc Working Group on the Durban Platform for </w:t>
      </w:r>
      <w:r w:rsidR="00EE3180" w:rsidRPr="003A4151">
        <w:rPr>
          <w:iCs/>
        </w:rPr>
        <w:lastRenderedPageBreak/>
        <w:t>Enhanced Action</w:t>
      </w:r>
      <w:r w:rsidR="00EE3180" w:rsidRPr="003A4151">
        <w:t xml:space="preserve"> (ADP)</w:t>
      </w:r>
      <w:r w:rsidR="00EE3180" w:rsidRPr="003A4151">
        <w:rPr>
          <w:rStyle w:val="FootnoteReference"/>
        </w:rPr>
        <w:footnoteReference w:id="44"/>
      </w:r>
      <w:r w:rsidR="00EE3180" w:rsidRPr="003A4151">
        <w:t xml:space="preserve"> a</w:t>
      </w:r>
      <w:r w:rsidR="00E50F67" w:rsidRPr="003A4151">
        <w:t>nd prior to SBSTA 42 and SBI 42</w:t>
      </w:r>
      <w:r w:rsidR="00EE3180" w:rsidRPr="003A4151">
        <w:t>, noting decision 1/CP.18, paragraph 88, to consider the inputs referred to in decision 2/CP.17, paragraph 161, in particular its subparagraphs (b–d), with a view to closing the SED prior to SBSTA 42 and SBI 42 in accordance with decision 1/CP.18, paragraph 91.</w:t>
      </w:r>
    </w:p>
    <w:p w14:paraId="7E758935" w14:textId="77777777" w:rsidR="00EE3180" w:rsidRPr="003A4151" w:rsidRDefault="00FA5A9C" w:rsidP="00FA5A9C">
      <w:pPr>
        <w:pStyle w:val="SingleTxtG"/>
      </w:pPr>
      <w:r>
        <w:t>76.</w:t>
      </w:r>
      <w:r>
        <w:tab/>
      </w:r>
      <w:r w:rsidR="00EE3180" w:rsidRPr="003A4151">
        <w:t>The SBSTA and the SBI requested the secretariat to prepare a note containing an indicative, descriptive identification of what information, as listed in decision 2/CP.17, paragraph 161(b), will be available for consideration by the SED and by when, and to make it available to Parties no later than 1 October 2014.</w:t>
      </w:r>
    </w:p>
    <w:p w14:paraId="7E1DB04F" w14:textId="77777777" w:rsidR="00EE3180" w:rsidRPr="003A4151" w:rsidRDefault="00FA5A9C" w:rsidP="00FA5A9C">
      <w:pPr>
        <w:pStyle w:val="SingleTxtG"/>
      </w:pPr>
      <w:r>
        <w:t>77.</w:t>
      </w:r>
      <w:r>
        <w:tab/>
      </w:r>
      <w:r w:rsidR="00EE3180" w:rsidRPr="003A4151">
        <w:t>Consistent with the objective to maintain the scientific integrity of the 2013–2015 review, as referred to in decision 1/CP.18, paragraph 85, the SBSTA and the SBI requested the co-facilitators of the SED to consult with recognized scientific experts, as needed, to identify potential additional inputs to the SED, taking into account decision 2/CP.17, paragraph 161(c) and (d), and decision 1/CP.18, paragraph 84.</w:t>
      </w:r>
    </w:p>
    <w:p w14:paraId="5401C2DB" w14:textId="77777777" w:rsidR="00EE3180" w:rsidRPr="003A4151" w:rsidRDefault="00FA5A9C" w:rsidP="00FA5A9C">
      <w:pPr>
        <w:pStyle w:val="SingleTxtG"/>
      </w:pPr>
      <w:r>
        <w:t>78.</w:t>
      </w:r>
      <w:r>
        <w:tab/>
      </w:r>
      <w:r w:rsidR="00EE3180" w:rsidRPr="003A4151">
        <w:t>The SBSTA and the SBI, consistent with decision 2/CP.17, paragraphs 164 and 166, and decision 1/CP.18, paragraph 86(b), invited Parties to submit to the secretariat, by 1 November 2014, their views on additional inputs to the SED, on how to conclude the 2013–2015 review and on the final reporting of the SBSTA and the SBI to C</w:t>
      </w:r>
      <w:r w:rsidR="005F2C61" w:rsidRPr="003A4151">
        <w:t>OP</w:t>
      </w:r>
      <w:r w:rsidR="00EE3180" w:rsidRPr="003A4151">
        <w:t xml:space="preserve"> </w:t>
      </w:r>
      <w:r w:rsidR="00C703A0" w:rsidRPr="003A4151">
        <w:t>21</w:t>
      </w:r>
      <w:r w:rsidR="00EE3180" w:rsidRPr="003A4151">
        <w:t xml:space="preserve"> (November–December 2015), and requested the secretariat to make those submissions available on the UNFCCC website.</w:t>
      </w:r>
    </w:p>
    <w:p w14:paraId="629D24A6" w14:textId="77777777" w:rsidR="00EE3180" w:rsidRPr="003A4151" w:rsidRDefault="00FA5A9C" w:rsidP="00FA5A9C">
      <w:pPr>
        <w:pStyle w:val="SingleTxtG"/>
      </w:pPr>
      <w:r>
        <w:t>79.</w:t>
      </w:r>
      <w:r>
        <w:tab/>
      </w:r>
      <w:r w:rsidR="00EE3180" w:rsidRPr="003A4151">
        <w:t xml:space="preserve">While noting that the work of the 2013–2015 review is still in progress, the SBSTA and the SBI also noted that the 2013–2015 review informs the broader UNFCCC process, </w:t>
      </w:r>
      <w:proofErr w:type="spellStart"/>
      <w:r w:rsidR="00EE3180" w:rsidRPr="003A4151">
        <w:t>through</w:t>
      </w:r>
      <w:proofErr w:type="spellEnd"/>
      <w:r w:rsidR="00EE3180" w:rsidRPr="003A4151">
        <w:t>, inter alia, the material provided by experts, the summary reports on the meetings of the SED and the co-facilitators’ reports to the COP. Mindful of decision 1/CP.17, paragraph 6, Parties are encouraged to continue to take note of the information from the 2013–2015 review as they engage in the ADP process.</w:t>
      </w:r>
    </w:p>
    <w:p w14:paraId="4193CD05" w14:textId="77777777" w:rsidR="00EE3180" w:rsidRPr="003A4151" w:rsidRDefault="00FA5A9C" w:rsidP="00FA5A9C">
      <w:pPr>
        <w:pStyle w:val="SingleTxtG"/>
      </w:pPr>
      <w:bookmarkStart w:id="113" w:name="_Ref392164221"/>
      <w:r>
        <w:t>80.</w:t>
      </w:r>
      <w:r>
        <w:tab/>
      </w:r>
      <w:r w:rsidR="00EE3180" w:rsidRPr="003A4151">
        <w:t xml:space="preserve">The SBSTA and the SBI took note of the estimated budgetary implications of the activities to be undertaken by the secretariat referred to in paragraph </w:t>
      </w:r>
      <w:r w:rsidR="00914830" w:rsidRPr="003A4151">
        <w:t>7</w:t>
      </w:r>
      <w:r w:rsidR="002C63CA" w:rsidRPr="003A4151">
        <w:t>5</w:t>
      </w:r>
      <w:r w:rsidR="00EE3180" w:rsidRPr="003A4151">
        <w:t xml:space="preserve"> above. They requested that the actions of the secretariat called for in these conclusions be undertaken subject to the availability of financial resources.</w:t>
      </w:r>
      <w:bookmarkEnd w:id="113"/>
    </w:p>
    <w:p w14:paraId="5E2D150D" w14:textId="77777777" w:rsidR="003D5414" w:rsidRPr="008C05D3" w:rsidRDefault="00FA5A9C" w:rsidP="00FA5A9C">
      <w:pPr>
        <w:pStyle w:val="HChG"/>
        <w:rPr>
          <w:b w:val="0"/>
          <w:sz w:val="20"/>
        </w:rPr>
      </w:pPr>
      <w:bookmarkStart w:id="114" w:name="_Toc391892179"/>
      <w:bookmarkStart w:id="115" w:name="_Toc391892363"/>
      <w:r>
        <w:tab/>
        <w:t>VIII.</w:t>
      </w:r>
      <w:r>
        <w:tab/>
      </w:r>
      <w:r w:rsidR="003D5414" w:rsidRPr="003A4151">
        <w:t xml:space="preserve">Issues relating to agriculture </w:t>
      </w:r>
      <w:r w:rsidR="003D5414" w:rsidRPr="003A4151">
        <w:br/>
      </w:r>
      <w:r w:rsidR="003D5414" w:rsidRPr="008C05D3">
        <w:rPr>
          <w:b w:val="0"/>
          <w:sz w:val="20"/>
        </w:rPr>
        <w:t>(Agenda item 8)</w:t>
      </w:r>
      <w:bookmarkEnd w:id="114"/>
      <w:bookmarkEnd w:id="115"/>
    </w:p>
    <w:p w14:paraId="028D8492" w14:textId="77777777" w:rsidR="003D5414" w:rsidRPr="003A4151" w:rsidRDefault="00FA5A9C" w:rsidP="00FA5A9C">
      <w:pPr>
        <w:pStyle w:val="H23G"/>
      </w:pPr>
      <w:r>
        <w:tab/>
        <w:t>1.</w:t>
      </w:r>
      <w:r>
        <w:tab/>
      </w:r>
      <w:r w:rsidR="003D5414" w:rsidRPr="003A4151">
        <w:t>Proceedings</w:t>
      </w:r>
    </w:p>
    <w:p w14:paraId="0A237749" w14:textId="77777777" w:rsidR="003D5414" w:rsidRPr="003A4151" w:rsidRDefault="00FA5A9C" w:rsidP="00FA5A9C">
      <w:pPr>
        <w:pStyle w:val="SingleTxtG"/>
      </w:pPr>
      <w:bookmarkStart w:id="116" w:name="_Ref326931063"/>
      <w:bookmarkStart w:id="117" w:name="_Ref362356067"/>
      <w:bookmarkStart w:id="118" w:name="_Ref374541072"/>
      <w:r>
        <w:t>81.</w:t>
      </w:r>
      <w:r>
        <w:tab/>
      </w:r>
      <w:r w:rsidR="00525151" w:rsidRPr="003A4151">
        <w:t>The SBSTA considered this agenda item at its 1</w:t>
      </w:r>
      <w:r w:rsidR="00525151" w:rsidRPr="003A4151">
        <w:rPr>
          <w:vertAlign w:val="superscript"/>
        </w:rPr>
        <w:t>st</w:t>
      </w:r>
      <w:r w:rsidR="00525151" w:rsidRPr="003A4151">
        <w:t xml:space="preserve"> and 2</w:t>
      </w:r>
      <w:r w:rsidR="00525151" w:rsidRPr="003A4151">
        <w:rPr>
          <w:vertAlign w:val="superscript"/>
        </w:rPr>
        <w:t>nd</w:t>
      </w:r>
      <w:r w:rsidR="00525151" w:rsidRPr="003A4151">
        <w:t xml:space="preserve"> meetings. It had before it documents FCCC/SBSTA/2014/INF.2 and FCCC/SBSTA/2013/MISC.17 and Add.1 and 2. A statement was made by a representative of one Party</w:t>
      </w:r>
      <w:bookmarkEnd w:id="116"/>
      <w:bookmarkEnd w:id="117"/>
      <w:bookmarkEnd w:id="118"/>
      <w:r w:rsidR="00525151" w:rsidRPr="003A4151">
        <w:t xml:space="preserve"> speaking on behalf of the G77 and China</w:t>
      </w:r>
      <w:r w:rsidR="002D14F8" w:rsidRPr="003A4151">
        <w:t>.</w:t>
      </w:r>
    </w:p>
    <w:p w14:paraId="0DA3DF60" w14:textId="77777777" w:rsidR="003D5414" w:rsidRPr="003A4151" w:rsidRDefault="00FA5A9C" w:rsidP="00FA5A9C">
      <w:pPr>
        <w:pStyle w:val="SingleTxtG"/>
      </w:pPr>
      <w:r>
        <w:t>82.</w:t>
      </w:r>
      <w:r>
        <w:tab/>
      </w:r>
      <w:r w:rsidR="003D5414" w:rsidRPr="003A4151">
        <w:t xml:space="preserve">At its </w:t>
      </w:r>
      <w:r w:rsidR="00EC5D15" w:rsidRPr="003A4151">
        <w:t>1</w:t>
      </w:r>
      <w:r w:rsidR="00EC5D15" w:rsidRPr="003A4151">
        <w:rPr>
          <w:vertAlign w:val="superscript"/>
        </w:rPr>
        <w:t>st</w:t>
      </w:r>
      <w:r w:rsidR="00EC5D15" w:rsidRPr="003A4151">
        <w:t xml:space="preserve"> </w:t>
      </w:r>
      <w:r w:rsidR="003D5414" w:rsidRPr="003A4151">
        <w:t xml:space="preserve">meeting, the SBSTA agreed to consider this agenda in </w:t>
      </w:r>
      <w:r w:rsidR="005F2C61" w:rsidRPr="003A4151">
        <w:t xml:space="preserve">a contact group </w:t>
      </w:r>
      <w:r w:rsidR="003D5414" w:rsidRPr="003A4151">
        <w:t>co-</w:t>
      </w:r>
      <w:r w:rsidR="005F2C61" w:rsidRPr="003A4151">
        <w:t>chaired</w:t>
      </w:r>
      <w:r w:rsidR="003D5414" w:rsidRPr="003A4151">
        <w:t xml:space="preserve"> by </w:t>
      </w:r>
      <w:r w:rsidR="004C62F4" w:rsidRPr="003A4151">
        <w:t>Mr. Peter Iversen</w:t>
      </w:r>
      <w:r w:rsidR="003D5414" w:rsidRPr="003A4151">
        <w:t xml:space="preserve"> </w:t>
      </w:r>
      <w:r w:rsidR="00525151" w:rsidRPr="003A4151">
        <w:t>(</w:t>
      </w:r>
      <w:r w:rsidR="004C62F4" w:rsidRPr="003A4151">
        <w:t>Denmark</w:t>
      </w:r>
      <w:r w:rsidR="00525151" w:rsidRPr="003A4151">
        <w:t>)</w:t>
      </w:r>
      <w:r w:rsidR="003D5414" w:rsidRPr="003A4151">
        <w:t xml:space="preserve"> and Ms. </w:t>
      </w:r>
      <w:proofErr w:type="spellStart"/>
      <w:r w:rsidR="003D5414" w:rsidRPr="003A4151">
        <w:t>Selam</w:t>
      </w:r>
      <w:proofErr w:type="spellEnd"/>
      <w:r w:rsidR="003D5414" w:rsidRPr="003A4151">
        <w:t xml:space="preserve"> Kidane Abeb</w:t>
      </w:r>
      <w:r w:rsidR="005F2C61" w:rsidRPr="003A4151">
        <w:t>e</w:t>
      </w:r>
      <w:r w:rsidR="003D5414" w:rsidRPr="003A4151">
        <w:t xml:space="preserve"> </w:t>
      </w:r>
      <w:r w:rsidR="00525151" w:rsidRPr="003A4151">
        <w:t>(</w:t>
      </w:r>
      <w:r w:rsidR="003D5414" w:rsidRPr="003A4151">
        <w:t>Ethiopia</w:t>
      </w:r>
      <w:r w:rsidR="00525151" w:rsidRPr="003A4151">
        <w:t>)</w:t>
      </w:r>
      <w:r w:rsidR="003D5414" w:rsidRPr="003A4151">
        <w:t>. At its</w:t>
      </w:r>
      <w:r w:rsidR="003D5414" w:rsidRPr="003A4151">
        <w:rPr>
          <w:snapToGrid w:val="0"/>
        </w:rPr>
        <w:t xml:space="preserve"> </w:t>
      </w:r>
      <w:r w:rsidR="005F2C61" w:rsidRPr="003A4151">
        <w:rPr>
          <w:snapToGrid w:val="0"/>
        </w:rPr>
        <w:t>2</w:t>
      </w:r>
      <w:r w:rsidR="005F2C61" w:rsidRPr="003A4151">
        <w:rPr>
          <w:snapToGrid w:val="0"/>
          <w:vertAlign w:val="superscript"/>
        </w:rPr>
        <w:t>nd</w:t>
      </w:r>
      <w:r w:rsidR="005F2C61" w:rsidRPr="003A4151">
        <w:rPr>
          <w:snapToGrid w:val="0"/>
        </w:rPr>
        <w:t xml:space="preserve"> </w:t>
      </w:r>
      <w:r w:rsidR="003D5414" w:rsidRPr="003A4151">
        <w:t xml:space="preserve">meeting, </w:t>
      </w:r>
      <w:r w:rsidR="003D5414" w:rsidRPr="003A4151">
        <w:rPr>
          <w:snapToGrid w:val="0"/>
        </w:rPr>
        <w:t xml:space="preserve">the SBSTA </w:t>
      </w:r>
      <w:r w:rsidR="003D5414" w:rsidRPr="003A4151">
        <w:t>considered and adopted the conclusions below.</w:t>
      </w:r>
      <w:r w:rsidR="0054219E" w:rsidRPr="003A4151">
        <w:rPr>
          <w:rStyle w:val="FootnoteReference"/>
        </w:rPr>
        <w:footnoteReference w:id="45"/>
      </w:r>
    </w:p>
    <w:p w14:paraId="62BD24A7" w14:textId="77777777" w:rsidR="003D5414" w:rsidRPr="003A4151" w:rsidRDefault="00FA5A9C" w:rsidP="0052785A">
      <w:pPr>
        <w:pStyle w:val="H23G"/>
        <w:pageBreakBefore/>
      </w:pPr>
      <w:r>
        <w:lastRenderedPageBreak/>
        <w:tab/>
        <w:t>2.</w:t>
      </w:r>
      <w:r>
        <w:tab/>
      </w:r>
      <w:r w:rsidR="003D5414" w:rsidRPr="003A4151">
        <w:t>Conclusions</w:t>
      </w:r>
    </w:p>
    <w:p w14:paraId="0D3413DE" w14:textId="77777777" w:rsidR="00F3178A" w:rsidRPr="003A4151" w:rsidRDefault="00FA5A9C" w:rsidP="00FA5A9C">
      <w:pPr>
        <w:pStyle w:val="SingleTxtG"/>
      </w:pPr>
      <w:r>
        <w:t>83.</w:t>
      </w:r>
      <w:r>
        <w:tab/>
      </w:r>
      <w:r w:rsidR="00F3178A" w:rsidRPr="003A4151">
        <w:t>The SBSTA took note of the report</w:t>
      </w:r>
      <w:r w:rsidR="00F3178A" w:rsidRPr="003A4151">
        <w:rPr>
          <w:rStyle w:val="FootnoteReference"/>
        </w:rPr>
        <w:footnoteReference w:id="46"/>
      </w:r>
      <w:r w:rsidR="00F3178A" w:rsidRPr="003A4151">
        <w:t xml:space="preserve"> on the in-session workshop on the current state of scientific knowledge on how to enhance the adaptation of agriculture to climate change impacts while promoting rural development, sustainable development and productivity of agricultural systems and food security in all countries, particularly in developing countries, taking into account the diversity of the agricultural systems and the differences in scale as well as possible adaptation co-benefits.</w:t>
      </w:r>
    </w:p>
    <w:p w14:paraId="21EAEABD" w14:textId="77777777" w:rsidR="00F3178A" w:rsidRPr="003A4151" w:rsidRDefault="00FA5A9C" w:rsidP="00FA5A9C">
      <w:pPr>
        <w:pStyle w:val="SingleTxtG"/>
      </w:pPr>
      <w:r>
        <w:t>84.</w:t>
      </w:r>
      <w:r>
        <w:tab/>
      </w:r>
      <w:r w:rsidR="00F3178A" w:rsidRPr="003A4151">
        <w:t>The SBSTA took note of the views submitted by Parties</w:t>
      </w:r>
      <w:r w:rsidR="00F3178A" w:rsidRPr="003A4151">
        <w:rPr>
          <w:rStyle w:val="FootnoteReference"/>
        </w:rPr>
        <w:footnoteReference w:id="47"/>
      </w:r>
      <w:r w:rsidR="00F3178A" w:rsidRPr="003A4151">
        <w:t xml:space="preserve"> and admitted observer organizations</w:t>
      </w:r>
      <w:r w:rsidR="00F3178A" w:rsidRPr="003A4151">
        <w:rPr>
          <w:rStyle w:val="FootnoteReference"/>
        </w:rPr>
        <w:footnoteReference w:id="48"/>
      </w:r>
      <w:r w:rsidR="00F3178A" w:rsidRPr="003A4151">
        <w:t xml:space="preserve"> on the elements referred to in paragraph </w:t>
      </w:r>
      <w:r w:rsidR="00914830" w:rsidRPr="003A4151">
        <w:t>8</w:t>
      </w:r>
      <w:r w:rsidR="002C63CA" w:rsidRPr="003A4151">
        <w:t>3</w:t>
      </w:r>
      <w:r w:rsidR="00F3178A" w:rsidRPr="003A4151">
        <w:t xml:space="preserve"> above.</w:t>
      </w:r>
    </w:p>
    <w:p w14:paraId="4C3C2C40" w14:textId="77777777" w:rsidR="00F3178A" w:rsidRPr="003A4151" w:rsidRDefault="00FA5A9C" w:rsidP="00FA5A9C">
      <w:pPr>
        <w:pStyle w:val="SingleTxtG"/>
      </w:pPr>
      <w:r>
        <w:t>85.</w:t>
      </w:r>
      <w:r>
        <w:tab/>
      </w:r>
      <w:r w:rsidR="00F3178A" w:rsidRPr="003A4151">
        <w:t>The SBSTA, recalling Article 9 of the Convention, on the basis of the objective, principles and provisions of the Convention, in accordance with decision 2/CP.17, paragraph 75, continued discussions and concluded that it would undertake scientific and technical work, taking into account the conclusions of SBSTA 38, in the following areas:</w:t>
      </w:r>
    </w:p>
    <w:p w14:paraId="3B7A7A0D" w14:textId="77777777" w:rsidR="00F3178A" w:rsidRPr="003A4151" w:rsidRDefault="00FA5A9C" w:rsidP="00FA5A9C">
      <w:pPr>
        <w:pStyle w:val="SingleTxtG"/>
      </w:pPr>
      <w:r>
        <w:tab/>
        <w:t>(a)</w:t>
      </w:r>
      <w:r>
        <w:tab/>
      </w:r>
      <w:r w:rsidR="00F3178A" w:rsidRPr="003A4151">
        <w:t>Development of early warning systems and contingency plans in relation to extreme weather events and its effects such as desertification, drought, floods, landslides, storm surge, soil erosion, and saline water intrusion;</w:t>
      </w:r>
    </w:p>
    <w:p w14:paraId="64A926A7" w14:textId="77777777" w:rsidR="00F3178A" w:rsidRPr="003A4151" w:rsidRDefault="00FA5A9C" w:rsidP="00FA5A9C">
      <w:pPr>
        <w:pStyle w:val="SingleTxtG"/>
      </w:pPr>
      <w:r>
        <w:tab/>
        <w:t>(b)</w:t>
      </w:r>
      <w:r>
        <w:tab/>
      </w:r>
      <w:r w:rsidR="00F3178A" w:rsidRPr="003A4151">
        <w:t>Assessment of risk and vulnerability of agricultural systems to different climate change scenarios at regional, national and local levels, including but not limited to pests and diseases;</w:t>
      </w:r>
    </w:p>
    <w:p w14:paraId="483CBE04" w14:textId="77777777" w:rsidR="00F3178A" w:rsidRPr="003A4151" w:rsidRDefault="00FA5A9C" w:rsidP="00FA5A9C">
      <w:pPr>
        <w:pStyle w:val="SingleTxtG"/>
      </w:pPr>
      <w:r>
        <w:tab/>
        <w:t>(c)</w:t>
      </w:r>
      <w:r>
        <w:tab/>
      </w:r>
      <w:r w:rsidR="00F3178A" w:rsidRPr="003A4151">
        <w:t>Identification of adaptation measures, taking into account the diversity of the agricultural systems, indigenous knowledge systems and the differences in scale as well as possible co-benefits and sharing experiences in research and development and on the ground activities, including socioeconomic, environmental and gender aspects;</w:t>
      </w:r>
    </w:p>
    <w:p w14:paraId="5D528820" w14:textId="77777777" w:rsidR="00F3178A" w:rsidRPr="003A4151" w:rsidRDefault="00FA5A9C" w:rsidP="00FA5A9C">
      <w:pPr>
        <w:pStyle w:val="SingleTxtG"/>
      </w:pPr>
      <w:r>
        <w:tab/>
        <w:t>(d)</w:t>
      </w:r>
      <w:r>
        <w:tab/>
      </w:r>
      <w:r w:rsidR="00F3178A" w:rsidRPr="003A4151">
        <w:t>Identification and assessment of agricultural practices and technologies to enhance productivity in a sustainable manner, food security and resilience, cons</w:t>
      </w:r>
      <w:r w:rsidR="00AC1F45" w:rsidRPr="003A4151">
        <w:t>idering the differences in agro</w:t>
      </w:r>
      <w:r w:rsidR="001C32C4" w:rsidRPr="003A4151">
        <w:t>-</w:t>
      </w:r>
      <w:r w:rsidR="00F3178A" w:rsidRPr="003A4151">
        <w:t>ecological zones and farming systems, such as different grassland and cropland practices and systems.</w:t>
      </w:r>
    </w:p>
    <w:p w14:paraId="423D2A50" w14:textId="77777777" w:rsidR="00F3178A" w:rsidRPr="003A4151" w:rsidRDefault="00FA5A9C" w:rsidP="00FA5A9C">
      <w:pPr>
        <w:pStyle w:val="SingleTxtG"/>
      </w:pPr>
      <w:r>
        <w:t>86.</w:t>
      </w:r>
      <w:r>
        <w:tab/>
      </w:r>
      <w:r w:rsidR="00F3178A" w:rsidRPr="003A4151">
        <w:t>The SBSTA invited Parties and admitted observer organizatio</w:t>
      </w:r>
      <w:r w:rsidR="00AC1F45" w:rsidRPr="003A4151">
        <w:t>ns to submit to the secretariat</w:t>
      </w:r>
      <w:r w:rsidR="00F3178A" w:rsidRPr="003A4151">
        <w:t xml:space="preserve"> their views on issues relating to </w:t>
      </w:r>
      <w:r w:rsidR="00AC1F45" w:rsidRPr="003A4151">
        <w:t xml:space="preserve">the </w:t>
      </w:r>
      <w:r w:rsidR="00F3178A" w:rsidRPr="003A4151">
        <w:t xml:space="preserve">elements referred to in paragraph </w:t>
      </w:r>
      <w:r w:rsidR="00914830" w:rsidRPr="003A4151">
        <w:t>8</w:t>
      </w:r>
      <w:r w:rsidR="002C63CA" w:rsidRPr="003A4151">
        <w:t>5</w:t>
      </w:r>
      <w:r w:rsidR="00F3178A" w:rsidRPr="003A4151">
        <w:t>(a) and (b) above by 25 March 2015, and requested the secretariat to compile them into a miscellaneous document for consideration at SBSTA 42.</w:t>
      </w:r>
    </w:p>
    <w:p w14:paraId="3F8D0E1D" w14:textId="77777777" w:rsidR="00F3178A" w:rsidRPr="003A4151" w:rsidRDefault="00FA5A9C" w:rsidP="00FA5A9C">
      <w:pPr>
        <w:pStyle w:val="SingleTxtG"/>
      </w:pPr>
      <w:r>
        <w:t>87.</w:t>
      </w:r>
      <w:r>
        <w:tab/>
      </w:r>
      <w:r w:rsidR="00F3178A" w:rsidRPr="003A4151">
        <w:t xml:space="preserve">The SBSTA also invited Parties and admitted observer organizations to submit to the secretariat their views on issues relating to </w:t>
      </w:r>
      <w:r w:rsidR="00AC1F45" w:rsidRPr="003A4151">
        <w:t xml:space="preserve">the </w:t>
      </w:r>
      <w:r w:rsidR="00F3178A" w:rsidRPr="003A4151">
        <w:t xml:space="preserve">elements referred to in paragraph </w:t>
      </w:r>
      <w:r w:rsidR="00914830" w:rsidRPr="003A4151">
        <w:t>8</w:t>
      </w:r>
      <w:r w:rsidR="002C63CA" w:rsidRPr="003A4151">
        <w:t>5</w:t>
      </w:r>
      <w:r w:rsidR="00F3178A" w:rsidRPr="003A4151">
        <w:t>(c) and (d)</w:t>
      </w:r>
      <w:r w:rsidR="00AC1F45" w:rsidRPr="003A4151">
        <w:t xml:space="preserve"> above by </w:t>
      </w:r>
      <w:r w:rsidR="00F3178A" w:rsidRPr="003A4151">
        <w:t>9 March 2016, and requested the secretariat to compile the views into a miscellaneous document for consideration at SBSTA 44.</w:t>
      </w:r>
    </w:p>
    <w:p w14:paraId="21633A37" w14:textId="77777777" w:rsidR="00F3178A" w:rsidRPr="003A4151" w:rsidRDefault="00FA5A9C" w:rsidP="00FA5A9C">
      <w:pPr>
        <w:pStyle w:val="SingleTxtG"/>
      </w:pPr>
      <w:r>
        <w:t>88.</w:t>
      </w:r>
      <w:r>
        <w:tab/>
      </w:r>
      <w:r w:rsidR="00F3178A" w:rsidRPr="003A4151">
        <w:t>The SBSTA requested the secretariat to organize two in-session workshops on the elements referr</w:t>
      </w:r>
      <w:r w:rsidR="00AC1F45" w:rsidRPr="003A4151">
        <w:t>ed to in paragraph</w:t>
      </w:r>
      <w:r w:rsidR="00F3178A" w:rsidRPr="003A4151">
        <w:t xml:space="preserve"> </w:t>
      </w:r>
      <w:r w:rsidR="00914830" w:rsidRPr="003A4151">
        <w:t>8</w:t>
      </w:r>
      <w:r w:rsidR="002C63CA" w:rsidRPr="003A4151">
        <w:t>5</w:t>
      </w:r>
      <w:r w:rsidR="00F3178A" w:rsidRPr="003A4151">
        <w:t>(a) and (b) above, in conjunction with SBSTA 42</w:t>
      </w:r>
      <w:r w:rsidR="00E50F67" w:rsidRPr="003A4151">
        <w:t>,</w:t>
      </w:r>
      <w:r w:rsidR="00F3178A" w:rsidRPr="003A4151">
        <w:t xml:space="preserve"> and also organize two in-session workshops on the elements referred to in paragraph </w:t>
      </w:r>
      <w:r w:rsidR="00914830" w:rsidRPr="003A4151">
        <w:t>8</w:t>
      </w:r>
      <w:r w:rsidR="002C63CA" w:rsidRPr="003A4151">
        <w:t>5</w:t>
      </w:r>
      <w:r w:rsidR="00F3178A" w:rsidRPr="003A4151">
        <w:t>(c) and (d) above, in conju</w:t>
      </w:r>
      <w:r w:rsidR="00E15ABA" w:rsidRPr="003A4151">
        <w:t>nction with SBSTA 44</w:t>
      </w:r>
      <w:r w:rsidR="00F3178A" w:rsidRPr="003A4151">
        <w:t xml:space="preserve">. </w:t>
      </w:r>
    </w:p>
    <w:p w14:paraId="76BD14FD" w14:textId="77777777" w:rsidR="00F3178A" w:rsidRPr="003A4151" w:rsidRDefault="00FA5A9C" w:rsidP="00FA5A9C">
      <w:pPr>
        <w:pStyle w:val="SingleTxtG"/>
      </w:pPr>
      <w:r>
        <w:t>89.</w:t>
      </w:r>
      <w:r>
        <w:tab/>
      </w:r>
      <w:r w:rsidR="00F3178A" w:rsidRPr="003A4151">
        <w:t xml:space="preserve">It further requested the secretariat to prepare a report on each of the workshops referred to in paragraph </w:t>
      </w:r>
      <w:r w:rsidR="00914830" w:rsidRPr="003A4151">
        <w:t>8</w:t>
      </w:r>
      <w:r w:rsidR="002C63CA" w:rsidRPr="003A4151">
        <w:t>8</w:t>
      </w:r>
      <w:r w:rsidR="00F3178A" w:rsidRPr="003A4151">
        <w:t xml:space="preserve"> above, with the first two reports for considera</w:t>
      </w:r>
      <w:r w:rsidR="00E50F67" w:rsidRPr="003A4151">
        <w:t>tion at SBSTA 43</w:t>
      </w:r>
      <w:r w:rsidR="00F3178A" w:rsidRPr="003A4151">
        <w:t>, and the other two report</w:t>
      </w:r>
      <w:r w:rsidR="00E15ABA" w:rsidRPr="003A4151">
        <w:t>s for consideration at SBSTA 45.</w:t>
      </w:r>
    </w:p>
    <w:p w14:paraId="4EDB12EA" w14:textId="77777777" w:rsidR="003D5414" w:rsidRPr="003A4151" w:rsidRDefault="00FA5A9C" w:rsidP="00FA5A9C">
      <w:pPr>
        <w:pStyle w:val="SingleTxtG"/>
      </w:pPr>
      <w:bookmarkStart w:id="119" w:name="_Ref392164233"/>
      <w:r>
        <w:lastRenderedPageBreak/>
        <w:t>90.</w:t>
      </w:r>
      <w:r>
        <w:tab/>
      </w:r>
      <w:r w:rsidR="00F3178A" w:rsidRPr="003A4151">
        <w:t xml:space="preserve">The SBSTA took note of the estimated budgetary implications of the activities to be undertaken by the secretariat </w:t>
      </w:r>
      <w:r w:rsidR="00F3178A" w:rsidRPr="003A4151">
        <w:rPr>
          <w:color w:val="000000"/>
          <w:lang w:eastAsia="en-GB"/>
        </w:rPr>
        <w:t xml:space="preserve">referred to </w:t>
      </w:r>
      <w:r w:rsidR="00F3178A" w:rsidRPr="003A4151">
        <w:rPr>
          <w:color w:val="000000"/>
        </w:rPr>
        <w:t>in</w:t>
      </w:r>
      <w:r w:rsidR="00F3178A" w:rsidRPr="003A4151">
        <w:t xml:space="preserve"> paragraph </w:t>
      </w:r>
      <w:r w:rsidR="00914830" w:rsidRPr="003A4151">
        <w:t>8</w:t>
      </w:r>
      <w:r w:rsidR="002C63CA" w:rsidRPr="003A4151">
        <w:t>8</w:t>
      </w:r>
      <w:r w:rsidR="00F3178A" w:rsidRPr="003A4151">
        <w:t xml:space="preserve"> above. It requested that the actions of the secretariat called for in these conclusions be undertaken subject to the availability of financial resources.</w:t>
      </w:r>
      <w:bookmarkEnd w:id="119"/>
    </w:p>
    <w:p w14:paraId="45716F27" w14:textId="77777777" w:rsidR="003D5414" w:rsidRPr="008C05D3" w:rsidRDefault="00FA5A9C" w:rsidP="00FA5A9C">
      <w:pPr>
        <w:pStyle w:val="HChG"/>
        <w:rPr>
          <w:b w:val="0"/>
          <w:sz w:val="20"/>
        </w:rPr>
      </w:pPr>
      <w:bookmarkStart w:id="120" w:name="_Toc391892180"/>
      <w:bookmarkStart w:id="121" w:name="_Toc391892364"/>
      <w:r>
        <w:tab/>
        <w:t>IX.</w:t>
      </w:r>
      <w:r>
        <w:tab/>
      </w:r>
      <w:r w:rsidR="003D5414" w:rsidRPr="003A4151">
        <w:t xml:space="preserve">Warsaw </w:t>
      </w:r>
      <w:r w:rsidR="00A27CFF" w:rsidRPr="003A4151">
        <w:t>I</w:t>
      </w:r>
      <w:r w:rsidR="003D5414" w:rsidRPr="003A4151">
        <w:t>nternational</w:t>
      </w:r>
      <w:r w:rsidR="00A27CFF" w:rsidRPr="003A4151">
        <w:t xml:space="preserve"> Mechanism for Loss and Damage associated with Climate Change I</w:t>
      </w:r>
      <w:r w:rsidR="003D5414" w:rsidRPr="003A4151">
        <w:t>mpacts</w:t>
      </w:r>
      <w:r w:rsidR="00614F83" w:rsidRPr="003A4151">
        <w:t xml:space="preserve"> </w:t>
      </w:r>
      <w:r w:rsidR="003D5414" w:rsidRPr="003A4151">
        <w:br/>
      </w:r>
      <w:r w:rsidR="003D5414" w:rsidRPr="008C05D3">
        <w:rPr>
          <w:b w:val="0"/>
          <w:sz w:val="20"/>
        </w:rPr>
        <w:t>(Agenda item 9)</w:t>
      </w:r>
      <w:bookmarkEnd w:id="120"/>
      <w:bookmarkEnd w:id="121"/>
    </w:p>
    <w:p w14:paraId="2BC20456" w14:textId="77777777" w:rsidR="003D5414" w:rsidRPr="003A4151" w:rsidRDefault="00FA5A9C" w:rsidP="00FA5A9C">
      <w:pPr>
        <w:pStyle w:val="H23G"/>
      </w:pPr>
      <w:r>
        <w:tab/>
        <w:t>1.</w:t>
      </w:r>
      <w:r>
        <w:tab/>
      </w:r>
      <w:r w:rsidR="003D5414" w:rsidRPr="003A4151">
        <w:t>Proceedings</w:t>
      </w:r>
    </w:p>
    <w:p w14:paraId="4D2D1090" w14:textId="77777777" w:rsidR="003D5414" w:rsidRPr="003A4151" w:rsidRDefault="00FA5A9C" w:rsidP="00FA5A9C">
      <w:pPr>
        <w:pStyle w:val="SingleTxtG"/>
      </w:pPr>
      <w:bookmarkStart w:id="122" w:name="_Ref392164239"/>
      <w:r>
        <w:t>91.</w:t>
      </w:r>
      <w:r>
        <w:tab/>
      </w:r>
      <w:r w:rsidR="003D5414" w:rsidRPr="003A4151">
        <w:t xml:space="preserve">The SBSTA considered this agenda item at its </w:t>
      </w:r>
      <w:r w:rsidR="008B13E2" w:rsidRPr="003A4151">
        <w:t>1</w:t>
      </w:r>
      <w:r w:rsidR="008B13E2" w:rsidRPr="003A4151">
        <w:rPr>
          <w:vertAlign w:val="superscript"/>
        </w:rPr>
        <w:t>st</w:t>
      </w:r>
      <w:r w:rsidR="008B13E2" w:rsidRPr="003A4151">
        <w:t xml:space="preserve"> </w:t>
      </w:r>
      <w:r w:rsidR="003D5414" w:rsidRPr="003A4151">
        <w:t xml:space="preserve">and </w:t>
      </w:r>
      <w:r w:rsidR="00491F5F" w:rsidRPr="003A4151">
        <w:t>2</w:t>
      </w:r>
      <w:r w:rsidR="00491F5F" w:rsidRPr="003A4151">
        <w:rPr>
          <w:vertAlign w:val="superscript"/>
        </w:rPr>
        <w:t>nd</w:t>
      </w:r>
      <w:r w:rsidR="00491F5F" w:rsidRPr="003A4151">
        <w:t xml:space="preserve"> </w:t>
      </w:r>
      <w:r w:rsidR="003D5414" w:rsidRPr="003A4151">
        <w:t xml:space="preserve">meetings. Statements were made by representatives of </w:t>
      </w:r>
      <w:r w:rsidR="0007242E" w:rsidRPr="003A4151">
        <w:t>two</w:t>
      </w:r>
      <w:r w:rsidR="003D5414" w:rsidRPr="003A4151">
        <w:t xml:space="preserve"> Parties, including </w:t>
      </w:r>
      <w:r w:rsidR="00EC5D15" w:rsidRPr="003A4151">
        <w:t xml:space="preserve">one </w:t>
      </w:r>
      <w:r w:rsidR="00602764" w:rsidRPr="003A4151">
        <w:t xml:space="preserve">speaking </w:t>
      </w:r>
      <w:r w:rsidR="003D5414" w:rsidRPr="003A4151">
        <w:t>on behalf of</w:t>
      </w:r>
      <w:r w:rsidR="0007242E" w:rsidRPr="003A4151">
        <w:t xml:space="preserve"> </w:t>
      </w:r>
      <w:r w:rsidR="00962853" w:rsidRPr="003A4151">
        <w:t>AOSIS</w:t>
      </w:r>
      <w:r w:rsidR="0007242E" w:rsidRPr="003A4151">
        <w:t>.</w:t>
      </w:r>
      <w:bookmarkEnd w:id="122"/>
    </w:p>
    <w:p w14:paraId="54E13C6D" w14:textId="77777777" w:rsidR="003D5414" w:rsidRPr="003A4151" w:rsidRDefault="00FA5A9C" w:rsidP="00FA5A9C">
      <w:pPr>
        <w:pStyle w:val="SingleTxtG"/>
      </w:pPr>
      <w:r>
        <w:t>92.</w:t>
      </w:r>
      <w:r>
        <w:tab/>
      </w:r>
      <w:r w:rsidR="003D5414" w:rsidRPr="003A4151">
        <w:t xml:space="preserve">At its </w:t>
      </w:r>
      <w:r w:rsidR="00EC5D15" w:rsidRPr="003A4151">
        <w:t>1</w:t>
      </w:r>
      <w:r w:rsidR="00EC5D15" w:rsidRPr="003A4151">
        <w:rPr>
          <w:vertAlign w:val="superscript"/>
        </w:rPr>
        <w:t>st</w:t>
      </w:r>
      <w:r w:rsidR="00EC5D15" w:rsidRPr="003A4151">
        <w:t xml:space="preserve"> </w:t>
      </w:r>
      <w:r w:rsidR="003D5414" w:rsidRPr="003A4151">
        <w:t>meeting, the SBSTA agreed to consider this agenda</w:t>
      </w:r>
      <w:r w:rsidR="0007242E" w:rsidRPr="003A4151">
        <w:t xml:space="preserve"> item</w:t>
      </w:r>
      <w:r w:rsidR="003D5414" w:rsidRPr="003A4151">
        <w:t xml:space="preserve"> in informal consultations co-facilitated by </w:t>
      </w:r>
      <w:r w:rsidR="00101D6A" w:rsidRPr="003A4151">
        <w:t xml:space="preserve">Ms. Lavender </w:t>
      </w:r>
      <w:r w:rsidR="003D5414" w:rsidRPr="003A4151">
        <w:t>and M</w:t>
      </w:r>
      <w:r w:rsidR="00101D6A" w:rsidRPr="003A4151">
        <w:t>r</w:t>
      </w:r>
      <w:r w:rsidR="003D5414" w:rsidRPr="003A4151">
        <w:t xml:space="preserve">. </w:t>
      </w:r>
      <w:r w:rsidR="00101D6A" w:rsidRPr="003A4151">
        <w:t>Alf Wills</w:t>
      </w:r>
      <w:r w:rsidR="003D5414" w:rsidRPr="003A4151">
        <w:t xml:space="preserve"> </w:t>
      </w:r>
      <w:r w:rsidR="00602764" w:rsidRPr="003A4151">
        <w:t>(</w:t>
      </w:r>
      <w:r w:rsidR="003D5414" w:rsidRPr="003A4151">
        <w:t>S</w:t>
      </w:r>
      <w:r w:rsidR="00101D6A" w:rsidRPr="003A4151">
        <w:t>outh Africa</w:t>
      </w:r>
      <w:r w:rsidR="00602764" w:rsidRPr="003A4151">
        <w:t>)</w:t>
      </w:r>
      <w:r w:rsidR="003D5414" w:rsidRPr="003A4151">
        <w:t>. At its</w:t>
      </w:r>
      <w:r w:rsidR="003D5414" w:rsidRPr="003A4151">
        <w:rPr>
          <w:snapToGrid w:val="0"/>
        </w:rPr>
        <w:t xml:space="preserve"> </w:t>
      </w:r>
      <w:r w:rsidR="00491F5F" w:rsidRPr="003A4151">
        <w:rPr>
          <w:snapToGrid w:val="0"/>
        </w:rPr>
        <w:t>2</w:t>
      </w:r>
      <w:r w:rsidR="00491F5F" w:rsidRPr="003A4151">
        <w:rPr>
          <w:snapToGrid w:val="0"/>
          <w:vertAlign w:val="superscript"/>
        </w:rPr>
        <w:t>nd</w:t>
      </w:r>
      <w:r w:rsidR="00491F5F" w:rsidRPr="003A4151">
        <w:rPr>
          <w:snapToGrid w:val="0"/>
        </w:rPr>
        <w:t xml:space="preserve"> </w:t>
      </w:r>
      <w:r w:rsidR="003D5414" w:rsidRPr="003A4151">
        <w:t xml:space="preserve">meeting, </w:t>
      </w:r>
      <w:r w:rsidR="003D5414" w:rsidRPr="003A4151">
        <w:rPr>
          <w:snapToGrid w:val="0"/>
        </w:rPr>
        <w:t xml:space="preserve">the SBSTA </w:t>
      </w:r>
      <w:r w:rsidR="003D5414" w:rsidRPr="003A4151">
        <w:t>considered and adopted the conclusions below.</w:t>
      </w:r>
      <w:r w:rsidR="0054219E" w:rsidRPr="003A4151">
        <w:rPr>
          <w:rStyle w:val="FootnoteReference"/>
        </w:rPr>
        <w:footnoteReference w:id="49"/>
      </w:r>
    </w:p>
    <w:p w14:paraId="5FD812D0" w14:textId="77777777" w:rsidR="003D5414" w:rsidRPr="003A4151" w:rsidRDefault="00FA5A9C" w:rsidP="00FA5A9C">
      <w:pPr>
        <w:pStyle w:val="H23G"/>
      </w:pPr>
      <w:r>
        <w:tab/>
        <w:t>2.</w:t>
      </w:r>
      <w:r>
        <w:tab/>
      </w:r>
      <w:r w:rsidR="003D5414" w:rsidRPr="003A4151">
        <w:t>Conclusions</w:t>
      </w:r>
    </w:p>
    <w:p w14:paraId="7F56A102" w14:textId="77777777" w:rsidR="00985EE5" w:rsidRPr="003A4151" w:rsidRDefault="00FA5A9C" w:rsidP="00FA5A9C">
      <w:pPr>
        <w:pStyle w:val="SingleTxtG"/>
      </w:pPr>
      <w:r>
        <w:t>93.</w:t>
      </w:r>
      <w:r>
        <w:tab/>
      </w:r>
      <w:r w:rsidR="00985EE5" w:rsidRPr="003A4151">
        <w:t>The SBSTA and the SBI, in accordance with decision 2/CP.19, initiated their consideration of the composition of, and procedures for, the Executive Committee of the Warsaw International Mechanism for Loss and Damage associated with Climate Change Impacts, with a view to finalizing the organization and governance of the Executive Committee.</w:t>
      </w:r>
    </w:p>
    <w:p w14:paraId="396BB5B3" w14:textId="77777777" w:rsidR="003D5414" w:rsidRPr="003A4151" w:rsidRDefault="00FA5A9C" w:rsidP="00FA5A9C">
      <w:pPr>
        <w:pStyle w:val="SingleTxtG"/>
      </w:pPr>
      <w:bookmarkStart w:id="123" w:name="_Ref392164241"/>
      <w:r>
        <w:t>94.</w:t>
      </w:r>
      <w:r>
        <w:tab/>
      </w:r>
      <w:r w:rsidR="00985EE5" w:rsidRPr="003A4151">
        <w:t>The SBSTA and the SBI concluded that they would continue their consideration of this matter at SBSTA 41 and SBI 41, taking into account the elements reflected in the draft decision contained in the annex to document</w:t>
      </w:r>
      <w:r w:rsidR="00962853" w:rsidRPr="003A4151">
        <w:t xml:space="preserve"> FCCC/SB/2014</w:t>
      </w:r>
      <w:r w:rsidR="008D7DB0" w:rsidRPr="003A4151">
        <w:t>/L.4</w:t>
      </w:r>
      <w:r w:rsidR="00985EE5" w:rsidRPr="003A4151">
        <w:t xml:space="preserve">, with a view to making recommendations thereon for adoption </w:t>
      </w:r>
      <w:r w:rsidR="00996670" w:rsidRPr="003A4151">
        <w:t>at</w:t>
      </w:r>
      <w:r w:rsidR="00985EE5" w:rsidRPr="003A4151">
        <w:t xml:space="preserve"> COP</w:t>
      </w:r>
      <w:r w:rsidR="00996670" w:rsidRPr="003A4151">
        <w:t xml:space="preserve"> 20</w:t>
      </w:r>
      <w:r w:rsidR="00985EE5" w:rsidRPr="003A4151">
        <w:t>.</w:t>
      </w:r>
      <w:r w:rsidR="00985EE5" w:rsidRPr="003A4151">
        <w:rPr>
          <w:rStyle w:val="FootnoteReference"/>
        </w:rPr>
        <w:footnoteReference w:id="50"/>
      </w:r>
      <w:bookmarkEnd w:id="123"/>
    </w:p>
    <w:p w14:paraId="7426641F" w14:textId="77777777" w:rsidR="003D5414" w:rsidRPr="008C05D3" w:rsidRDefault="00FA5A9C" w:rsidP="00FA5A9C">
      <w:pPr>
        <w:pStyle w:val="HChG"/>
        <w:rPr>
          <w:b w:val="0"/>
          <w:sz w:val="20"/>
        </w:rPr>
      </w:pPr>
      <w:bookmarkStart w:id="124" w:name="_Toc373495750"/>
      <w:bookmarkStart w:id="125" w:name="_Toc391892181"/>
      <w:bookmarkStart w:id="126" w:name="_Toc391892365"/>
      <w:bookmarkStart w:id="127" w:name="_Toc328480800"/>
      <w:bookmarkStart w:id="128" w:name="_Toc361321974"/>
      <w:r>
        <w:tab/>
        <w:t>X.</w:t>
      </w:r>
      <w:r>
        <w:tab/>
      </w:r>
      <w:r w:rsidR="003D5414" w:rsidRPr="003A4151">
        <w:t>Impact of the implementation of response measures</w:t>
      </w:r>
      <w:r w:rsidR="003D5414" w:rsidRPr="003A4151">
        <w:br/>
      </w:r>
      <w:r w:rsidR="003D5414" w:rsidRPr="008C05D3">
        <w:rPr>
          <w:b w:val="0"/>
          <w:sz w:val="20"/>
        </w:rPr>
        <w:t>(Agenda item 10)</w:t>
      </w:r>
      <w:bookmarkEnd w:id="124"/>
      <w:bookmarkEnd w:id="125"/>
      <w:bookmarkEnd w:id="126"/>
    </w:p>
    <w:p w14:paraId="7FDC0021" w14:textId="77777777" w:rsidR="003D5414" w:rsidRPr="008C05D3" w:rsidRDefault="00FA5A9C" w:rsidP="00FA5A9C">
      <w:pPr>
        <w:pStyle w:val="H1G"/>
        <w:tabs>
          <w:tab w:val="right" w:pos="850"/>
        </w:tabs>
        <w:rPr>
          <w:b w:val="0"/>
          <w:sz w:val="20"/>
        </w:rPr>
      </w:pPr>
      <w:bookmarkStart w:id="129" w:name="_Toc373495751"/>
      <w:bookmarkStart w:id="130" w:name="_Toc391892182"/>
      <w:bookmarkStart w:id="131" w:name="_Toc391892366"/>
      <w:r>
        <w:tab/>
        <w:t>A.</w:t>
      </w:r>
      <w:r>
        <w:tab/>
      </w:r>
      <w:r w:rsidR="003D5414" w:rsidRPr="003A4151">
        <w:t>Forum and work programme</w:t>
      </w:r>
      <w:r w:rsidR="003D5414" w:rsidRPr="003A4151">
        <w:br/>
      </w:r>
      <w:r w:rsidR="003D5414" w:rsidRPr="008C05D3">
        <w:rPr>
          <w:b w:val="0"/>
          <w:sz w:val="20"/>
        </w:rPr>
        <w:t>(Agenda</w:t>
      </w:r>
      <w:r w:rsidR="00630C65" w:rsidRPr="008C05D3">
        <w:rPr>
          <w:b w:val="0"/>
          <w:sz w:val="20"/>
        </w:rPr>
        <w:t xml:space="preserve"> sub-item</w:t>
      </w:r>
      <w:r w:rsidR="003D5414" w:rsidRPr="008C05D3">
        <w:rPr>
          <w:b w:val="0"/>
          <w:sz w:val="20"/>
        </w:rPr>
        <w:t xml:space="preserve"> 10(a))</w:t>
      </w:r>
      <w:bookmarkEnd w:id="129"/>
      <w:bookmarkEnd w:id="130"/>
      <w:bookmarkEnd w:id="131"/>
    </w:p>
    <w:p w14:paraId="35FDF065" w14:textId="77777777" w:rsidR="003D5414" w:rsidRPr="003A4151" w:rsidRDefault="00FA5A9C" w:rsidP="00FA5A9C">
      <w:pPr>
        <w:pStyle w:val="H23G"/>
      </w:pPr>
      <w:bookmarkStart w:id="132" w:name="_Toc373495752"/>
      <w:r>
        <w:tab/>
        <w:t>1.</w:t>
      </w:r>
      <w:r>
        <w:tab/>
      </w:r>
      <w:r w:rsidR="003D5414" w:rsidRPr="003A4151">
        <w:t>Proceedings</w:t>
      </w:r>
    </w:p>
    <w:p w14:paraId="69FC16A6" w14:textId="77777777" w:rsidR="003D5414" w:rsidRPr="003A4151" w:rsidRDefault="00FA5A9C" w:rsidP="00FA5A9C">
      <w:pPr>
        <w:pStyle w:val="SingleTxtG"/>
      </w:pPr>
      <w:bookmarkStart w:id="133" w:name="_Ref374541045"/>
      <w:bookmarkStart w:id="134" w:name="_Ref392164248"/>
      <w:r>
        <w:t>95.</w:t>
      </w:r>
      <w:r>
        <w:tab/>
      </w:r>
      <w:r w:rsidR="003D5414" w:rsidRPr="003A4151">
        <w:t>The SBSTA considered this agenda sub-item at its 1</w:t>
      </w:r>
      <w:r w:rsidR="00491F5F" w:rsidRPr="003A4151">
        <w:rPr>
          <w:vertAlign w:val="superscript"/>
        </w:rPr>
        <w:t>st</w:t>
      </w:r>
      <w:r w:rsidR="00491F5F" w:rsidRPr="003A4151">
        <w:t xml:space="preserve"> </w:t>
      </w:r>
      <w:r w:rsidR="003D5414" w:rsidRPr="003A4151">
        <w:t xml:space="preserve">and </w:t>
      </w:r>
      <w:r w:rsidR="00491F5F" w:rsidRPr="003A4151">
        <w:t>2</w:t>
      </w:r>
      <w:r w:rsidR="00491F5F" w:rsidRPr="003A4151">
        <w:rPr>
          <w:vertAlign w:val="superscript"/>
        </w:rPr>
        <w:t>nd</w:t>
      </w:r>
      <w:r w:rsidR="00491F5F" w:rsidRPr="003A4151">
        <w:t xml:space="preserve"> </w:t>
      </w:r>
      <w:r w:rsidR="003D5414" w:rsidRPr="003A4151">
        <w:t xml:space="preserve">meetings. </w:t>
      </w:r>
      <w:bookmarkEnd w:id="133"/>
      <w:r w:rsidR="0007242E" w:rsidRPr="003A4151">
        <w:t>It had before it document FCCC/SB/2014/INF.1.</w:t>
      </w:r>
      <w:bookmarkEnd w:id="134"/>
    </w:p>
    <w:p w14:paraId="06FDD4D8" w14:textId="77777777" w:rsidR="003D5414" w:rsidRPr="003A4151" w:rsidRDefault="00FA5A9C" w:rsidP="00FA5A9C">
      <w:pPr>
        <w:pStyle w:val="SingleTxtG"/>
      </w:pPr>
      <w:r>
        <w:t>96.</w:t>
      </w:r>
      <w:r>
        <w:tab/>
      </w:r>
      <w:r w:rsidR="003D5414" w:rsidRPr="003A4151">
        <w:t xml:space="preserve">At its </w:t>
      </w:r>
      <w:r w:rsidR="008B13E2" w:rsidRPr="003A4151">
        <w:t>1</w:t>
      </w:r>
      <w:r w:rsidR="008B13E2" w:rsidRPr="003A4151">
        <w:rPr>
          <w:vertAlign w:val="superscript"/>
        </w:rPr>
        <w:t>st</w:t>
      </w:r>
      <w:r w:rsidR="008B13E2" w:rsidRPr="003A4151">
        <w:t xml:space="preserve"> </w:t>
      </w:r>
      <w:r w:rsidR="003D5414" w:rsidRPr="003A4151">
        <w:t xml:space="preserve">meeting, the SBSTA agreed to consider this agenda sub-item jointly with agenda sub-item 15(a) of the SBI in a </w:t>
      </w:r>
      <w:r w:rsidR="00523EC5" w:rsidRPr="003A4151">
        <w:t>contact group</w:t>
      </w:r>
      <w:r w:rsidR="003D5414" w:rsidRPr="003A4151">
        <w:t xml:space="preserve"> co-cha</w:t>
      </w:r>
      <w:r w:rsidR="005D3E27" w:rsidRPr="003A4151">
        <w:t>ired by the Chair of the SBSTA</w:t>
      </w:r>
      <w:r w:rsidR="00582DF4" w:rsidRPr="003A4151">
        <w:t>, Mr. Dlamini,</w:t>
      </w:r>
      <w:r w:rsidR="003D5414" w:rsidRPr="003A4151">
        <w:t xml:space="preserve"> and the Chair of the SBI, Mr. </w:t>
      </w:r>
      <w:proofErr w:type="spellStart"/>
      <w:r w:rsidR="003D5414" w:rsidRPr="003A4151">
        <w:t>Amena</w:t>
      </w:r>
      <w:proofErr w:type="spellEnd"/>
      <w:r w:rsidR="003D5414" w:rsidRPr="003A4151">
        <w:t xml:space="preserve"> </w:t>
      </w:r>
      <w:proofErr w:type="spellStart"/>
      <w:r w:rsidR="00A27CFF" w:rsidRPr="003A4151">
        <w:t>Yauvoli</w:t>
      </w:r>
      <w:proofErr w:type="spellEnd"/>
      <w:r w:rsidR="00A27CFF" w:rsidRPr="003A4151">
        <w:t xml:space="preserve"> </w:t>
      </w:r>
      <w:r w:rsidR="005D3E27" w:rsidRPr="003A4151">
        <w:t>(</w:t>
      </w:r>
      <w:r w:rsidR="003D5414" w:rsidRPr="003A4151">
        <w:t>Fiji</w:t>
      </w:r>
      <w:r w:rsidR="005D3E27" w:rsidRPr="003A4151">
        <w:t>)</w:t>
      </w:r>
      <w:r w:rsidR="003D5414" w:rsidRPr="003A4151">
        <w:t xml:space="preserve">. </w:t>
      </w:r>
      <w:r w:rsidR="005D3E27" w:rsidRPr="003A4151">
        <w:t>The SBSTA</w:t>
      </w:r>
      <w:r w:rsidR="003D5414" w:rsidRPr="003A4151">
        <w:t xml:space="preserve"> also agreed to consider</w:t>
      </w:r>
      <w:r w:rsidR="00DE6C2B" w:rsidRPr="003A4151">
        <w:t xml:space="preserve"> </w:t>
      </w:r>
      <w:r w:rsidR="003D5414" w:rsidRPr="003A4151">
        <w:t>this agenda sub-item</w:t>
      </w:r>
      <w:r w:rsidR="00996670" w:rsidRPr="003A4151">
        <w:t>, at this session, jointly</w:t>
      </w:r>
      <w:r w:rsidR="003D5414" w:rsidRPr="003A4151">
        <w:t xml:space="preserve"> with </w:t>
      </w:r>
      <w:r w:rsidR="005D3E27" w:rsidRPr="003A4151">
        <w:t xml:space="preserve">agenda </w:t>
      </w:r>
      <w:r w:rsidR="003D5414" w:rsidRPr="003A4151">
        <w:t>sub-item 10(b).</w:t>
      </w:r>
    </w:p>
    <w:p w14:paraId="52DB2395" w14:textId="77777777" w:rsidR="003D5414" w:rsidRPr="003A4151" w:rsidRDefault="00FA5A9C" w:rsidP="00FA5A9C">
      <w:pPr>
        <w:pStyle w:val="SingleTxtG"/>
      </w:pPr>
      <w:r>
        <w:rPr>
          <w:snapToGrid w:val="0"/>
        </w:rPr>
        <w:t>97.</w:t>
      </w:r>
      <w:r>
        <w:rPr>
          <w:snapToGrid w:val="0"/>
        </w:rPr>
        <w:tab/>
      </w:r>
      <w:r w:rsidR="003D5414" w:rsidRPr="003A4151">
        <w:rPr>
          <w:snapToGrid w:val="0"/>
        </w:rPr>
        <w:t xml:space="preserve">At its </w:t>
      </w:r>
      <w:r w:rsidR="00491F5F" w:rsidRPr="003A4151">
        <w:rPr>
          <w:snapToGrid w:val="0"/>
        </w:rPr>
        <w:t>2</w:t>
      </w:r>
      <w:r w:rsidR="00491F5F" w:rsidRPr="003A4151">
        <w:rPr>
          <w:snapToGrid w:val="0"/>
          <w:vertAlign w:val="superscript"/>
        </w:rPr>
        <w:t>nd</w:t>
      </w:r>
      <w:r w:rsidR="00491F5F" w:rsidRPr="003A4151">
        <w:rPr>
          <w:snapToGrid w:val="0"/>
        </w:rPr>
        <w:t xml:space="preserve"> </w:t>
      </w:r>
      <w:r w:rsidR="003D5414" w:rsidRPr="003A4151">
        <w:rPr>
          <w:snapToGrid w:val="0"/>
        </w:rPr>
        <w:t xml:space="preserve">meeting, the SBSTA </w:t>
      </w:r>
      <w:r w:rsidR="003D5414" w:rsidRPr="003A4151">
        <w:t>considered and adopted the conclusions below.</w:t>
      </w:r>
      <w:r w:rsidR="0054219E" w:rsidRPr="003A4151">
        <w:rPr>
          <w:rStyle w:val="FootnoteReference"/>
        </w:rPr>
        <w:footnoteReference w:id="51"/>
      </w:r>
    </w:p>
    <w:p w14:paraId="3BF0DF0D" w14:textId="77777777" w:rsidR="003D5414" w:rsidRPr="003A4151" w:rsidRDefault="00FA5A9C" w:rsidP="00FA5A9C">
      <w:pPr>
        <w:pStyle w:val="H23G"/>
      </w:pPr>
      <w:r>
        <w:lastRenderedPageBreak/>
        <w:tab/>
        <w:t>2.</w:t>
      </w:r>
      <w:r>
        <w:tab/>
      </w:r>
      <w:r w:rsidR="003D5414" w:rsidRPr="003A4151">
        <w:t>Conclusions</w:t>
      </w:r>
    </w:p>
    <w:p w14:paraId="22A9B9FC" w14:textId="77777777" w:rsidR="0061111B" w:rsidRPr="003A4151" w:rsidRDefault="00FA5A9C" w:rsidP="00FA5A9C">
      <w:pPr>
        <w:pStyle w:val="SingleTxtG"/>
      </w:pPr>
      <w:r>
        <w:t>98.</w:t>
      </w:r>
      <w:r>
        <w:tab/>
      </w:r>
      <w:r w:rsidR="0061111B" w:rsidRPr="003A4151">
        <w:t>The SBSTA and the SBI welcomed the report</w:t>
      </w:r>
      <w:r w:rsidR="0061111B" w:rsidRPr="003A4151">
        <w:rPr>
          <w:rStyle w:val="FootnoteReference"/>
          <w:color w:val="000000"/>
        </w:rPr>
        <w:footnoteReference w:id="52"/>
      </w:r>
      <w:r w:rsidR="0061111B" w:rsidRPr="003A4151">
        <w:t xml:space="preserve"> on the in-forum workshop on area (b)</w:t>
      </w:r>
      <w:r w:rsidR="0061111B" w:rsidRPr="003A4151">
        <w:rPr>
          <w:rStyle w:val="FootnoteReference"/>
          <w:color w:val="000000"/>
        </w:rPr>
        <w:footnoteReference w:id="53"/>
      </w:r>
      <w:r w:rsidR="0061111B" w:rsidRPr="003A4151">
        <w:t xml:space="preserve"> of the work programme on the impact of the implementation of response measures.</w:t>
      </w:r>
    </w:p>
    <w:p w14:paraId="6450BE3A" w14:textId="77777777" w:rsidR="0061111B" w:rsidRPr="003A4151" w:rsidRDefault="00FA5A9C" w:rsidP="00FA5A9C">
      <w:pPr>
        <w:pStyle w:val="SingleTxtG"/>
      </w:pPr>
      <w:r>
        <w:t>99.</w:t>
      </w:r>
      <w:r>
        <w:tab/>
      </w:r>
      <w:r w:rsidR="0061111B" w:rsidRPr="003A4151">
        <w:t>The SBSTA and the SBI noted that a variety of submissions from Parties on the review of the work of the forum on the impact of the implementation of response measures, pursuant to decision 8/CP.17, paragraph 5, were received, and that the compilation of those submissions</w:t>
      </w:r>
      <w:r w:rsidR="0061111B" w:rsidRPr="003A4151">
        <w:rPr>
          <w:rStyle w:val="FootnoteReference"/>
          <w:color w:val="000000"/>
        </w:rPr>
        <w:footnoteReference w:id="54"/>
      </w:r>
      <w:r w:rsidR="0061111B" w:rsidRPr="003A4151">
        <w:t xml:space="preserve"> concluded the review.</w:t>
      </w:r>
    </w:p>
    <w:p w14:paraId="089EB46E" w14:textId="77777777" w:rsidR="0061111B" w:rsidRPr="003A4151" w:rsidRDefault="00FA5A9C" w:rsidP="00FA5A9C">
      <w:pPr>
        <w:pStyle w:val="SingleTxtG"/>
      </w:pPr>
      <w:r>
        <w:t>100.</w:t>
      </w:r>
      <w:r>
        <w:tab/>
      </w:r>
      <w:r w:rsidR="0061111B" w:rsidRPr="003A4151">
        <w:t>The SBSTA and the SBI welcomed the constructive discussions and negotiations that took place among Parties under the forum during SBSTA 40 and SBI 40. They encouraged Parties to continue their fruitful engagement in order to enhance their work on the impact of the implementation of response measures under the Convention.</w:t>
      </w:r>
    </w:p>
    <w:p w14:paraId="4B7C8F04" w14:textId="77777777" w:rsidR="0061111B" w:rsidRPr="003A4151" w:rsidRDefault="00FA5A9C" w:rsidP="00FA5A9C">
      <w:pPr>
        <w:pStyle w:val="SingleTxtG"/>
        <w:rPr>
          <w:u w:val="single"/>
        </w:rPr>
      </w:pPr>
      <w:r>
        <w:t>101.</w:t>
      </w:r>
      <w:r>
        <w:tab/>
      </w:r>
      <w:r w:rsidR="0061111B" w:rsidRPr="003A4151">
        <w:t>The SBSTA and the SBI invited Parties, experts, practitioners and relevant organizations to submit to the secretariat, by 22 September 2014, their views on options to strengthen opportunities for cooperation and collaboration among Parties related to this agenda sub-item, and requested the secretariat to prepare, subject to the availability of financial resources, a technical paper on areas of convergence related to areas of cooperation, as well as a synthesis paper, both based on the reports on the work of the forum,</w:t>
      </w:r>
      <w:r w:rsidR="0061111B" w:rsidRPr="003A4151">
        <w:rPr>
          <w:rStyle w:val="FootnoteReference"/>
          <w:color w:val="000000"/>
        </w:rPr>
        <w:footnoteReference w:id="55"/>
      </w:r>
      <w:r w:rsidR="0061111B" w:rsidRPr="003A4151">
        <w:t xml:space="preserve"> the submissions, presentations and statements made and the review of the work of the forum, for consideration at SBSTA 41 and SBI 41, without prejudice to the consideration by</w:t>
      </w:r>
      <w:r w:rsidR="00523EC5" w:rsidRPr="003A4151">
        <w:t xml:space="preserve"> the COP</w:t>
      </w:r>
      <w:r w:rsidR="0061111B" w:rsidRPr="003A4151">
        <w:t xml:space="preserve"> referred to in paragraph </w:t>
      </w:r>
      <w:r w:rsidR="009638B8" w:rsidRPr="003A4151">
        <w:t>10</w:t>
      </w:r>
      <w:r w:rsidR="002C63CA" w:rsidRPr="003A4151">
        <w:t>2</w:t>
      </w:r>
      <w:r w:rsidR="0061111B" w:rsidRPr="003A4151">
        <w:t xml:space="preserve"> below.</w:t>
      </w:r>
    </w:p>
    <w:p w14:paraId="048768FE" w14:textId="77777777" w:rsidR="0061111B" w:rsidRPr="003A4151" w:rsidRDefault="00FA5A9C" w:rsidP="00FA5A9C">
      <w:pPr>
        <w:pStyle w:val="SingleTxtG"/>
      </w:pPr>
      <w:r>
        <w:t>102.</w:t>
      </w:r>
      <w:r>
        <w:tab/>
      </w:r>
      <w:r w:rsidR="0061111B" w:rsidRPr="003A4151">
        <w:t>The SBSTA and the SBI took note of the submissions made by Parties of proposals regarding a draft decision to take the work forward</w:t>
      </w:r>
      <w:r w:rsidR="0061111B" w:rsidRPr="003A4151">
        <w:rPr>
          <w:rStyle w:val="FootnoteReference"/>
        </w:rPr>
        <w:footnoteReference w:id="56"/>
      </w:r>
      <w:r w:rsidR="0061111B" w:rsidRPr="003A4151">
        <w:t xml:space="preserve"> and agreed to forward them for consideration at SBSTA 41 and SBI 41, with a view to providing recommendations for consideration at COP 20.</w:t>
      </w:r>
    </w:p>
    <w:p w14:paraId="59D39843" w14:textId="77777777" w:rsidR="0061111B" w:rsidRPr="003A4151" w:rsidRDefault="00FA5A9C" w:rsidP="00FA5A9C">
      <w:pPr>
        <w:pStyle w:val="SingleTxtG"/>
      </w:pPr>
      <w:bookmarkStart w:id="135" w:name="_Ref392164400"/>
      <w:r>
        <w:t>103.</w:t>
      </w:r>
      <w:r>
        <w:tab/>
      </w:r>
      <w:r w:rsidR="0061111B" w:rsidRPr="003A4151">
        <w:t xml:space="preserve">The SBSTA and the SBI also took note of the estimated budgetary implications of the activities to be undertaken by the secretariat referred to in paragraph </w:t>
      </w:r>
      <w:r w:rsidR="009638B8" w:rsidRPr="003A4151">
        <w:t>10</w:t>
      </w:r>
      <w:r w:rsidR="002C63CA" w:rsidRPr="003A4151">
        <w:t>1</w:t>
      </w:r>
      <w:r w:rsidR="0061111B" w:rsidRPr="003A4151">
        <w:t xml:space="preserve"> above. They requested that the actions of the secretariat called for in these conclusions be undertaken subject to the availability of financial resources.</w:t>
      </w:r>
      <w:bookmarkEnd w:id="135"/>
    </w:p>
    <w:p w14:paraId="258520D4" w14:textId="77777777" w:rsidR="003D5414" w:rsidRPr="001D3F30" w:rsidRDefault="00FA5A9C" w:rsidP="00FA5A9C">
      <w:pPr>
        <w:pStyle w:val="H1G"/>
        <w:tabs>
          <w:tab w:val="right" w:pos="850"/>
        </w:tabs>
        <w:rPr>
          <w:sz w:val="20"/>
        </w:rPr>
      </w:pPr>
      <w:bookmarkStart w:id="136" w:name="_Toc391892183"/>
      <w:bookmarkStart w:id="137" w:name="_Toc391892367"/>
      <w:r>
        <w:tab/>
        <w:t>B.</w:t>
      </w:r>
      <w:r>
        <w:tab/>
      </w:r>
      <w:r w:rsidR="003D5414" w:rsidRPr="003A4151">
        <w:t>Matters relating to Article 2, paragraph 3, of the Kyoto Protocol</w:t>
      </w:r>
      <w:r w:rsidR="003D5414" w:rsidRPr="003A4151">
        <w:rPr>
          <w:bCs/>
          <w:color w:val="000000"/>
        </w:rPr>
        <w:br/>
      </w:r>
      <w:r w:rsidR="003D5414" w:rsidRPr="001D3F30">
        <w:rPr>
          <w:b w:val="0"/>
          <w:bCs/>
          <w:color w:val="000000"/>
          <w:sz w:val="20"/>
        </w:rPr>
        <w:t>(Agenda</w:t>
      </w:r>
      <w:r w:rsidR="00630C65" w:rsidRPr="001D3F30">
        <w:rPr>
          <w:b w:val="0"/>
          <w:bCs/>
          <w:color w:val="000000"/>
          <w:sz w:val="20"/>
        </w:rPr>
        <w:t xml:space="preserve"> sub-item</w:t>
      </w:r>
      <w:r w:rsidR="003D5414" w:rsidRPr="001D3F30">
        <w:rPr>
          <w:b w:val="0"/>
          <w:bCs/>
          <w:color w:val="000000"/>
          <w:sz w:val="20"/>
        </w:rPr>
        <w:t xml:space="preserve"> 10(b))</w:t>
      </w:r>
      <w:bookmarkEnd w:id="132"/>
      <w:bookmarkEnd w:id="136"/>
      <w:bookmarkEnd w:id="137"/>
    </w:p>
    <w:p w14:paraId="7F491A5C" w14:textId="77777777" w:rsidR="003D5414" w:rsidRPr="003A4151" w:rsidRDefault="004A73FB" w:rsidP="00FA5A9C">
      <w:pPr>
        <w:pStyle w:val="H23G"/>
      </w:pPr>
      <w:r>
        <w:tab/>
      </w:r>
      <w:r>
        <w:tab/>
      </w:r>
      <w:r w:rsidR="003D5414" w:rsidRPr="003A4151">
        <w:t>Proceedings</w:t>
      </w:r>
    </w:p>
    <w:p w14:paraId="32854837" w14:textId="77777777" w:rsidR="00523EC5" w:rsidRPr="003A4151" w:rsidRDefault="00FA5A9C" w:rsidP="00FA5A9C">
      <w:pPr>
        <w:pStyle w:val="SingleTxtG"/>
      </w:pPr>
      <w:bookmarkStart w:id="138" w:name="_Ref392164404"/>
      <w:bookmarkStart w:id="139" w:name="_Ref374541065"/>
      <w:r>
        <w:t>104.</w:t>
      </w:r>
      <w:r>
        <w:tab/>
      </w:r>
      <w:r w:rsidR="003D5414" w:rsidRPr="003A4151">
        <w:t xml:space="preserve">The SBSTA considered this agenda sub-item at its </w:t>
      </w:r>
      <w:r w:rsidR="008B13E2" w:rsidRPr="003A4151">
        <w:t>1</w:t>
      </w:r>
      <w:r w:rsidR="008B13E2" w:rsidRPr="003A4151">
        <w:rPr>
          <w:vertAlign w:val="superscript"/>
        </w:rPr>
        <w:t>st</w:t>
      </w:r>
      <w:r w:rsidR="008B13E2" w:rsidRPr="003A4151">
        <w:t xml:space="preserve"> </w:t>
      </w:r>
      <w:r w:rsidR="003D5414" w:rsidRPr="003A4151">
        <w:rPr>
          <w:snapToGrid w:val="0"/>
        </w:rPr>
        <w:t xml:space="preserve">and </w:t>
      </w:r>
      <w:r w:rsidR="00491F5F" w:rsidRPr="003A4151">
        <w:rPr>
          <w:snapToGrid w:val="0"/>
        </w:rPr>
        <w:t>2</w:t>
      </w:r>
      <w:r w:rsidR="00491F5F" w:rsidRPr="003A4151">
        <w:rPr>
          <w:snapToGrid w:val="0"/>
          <w:vertAlign w:val="superscript"/>
        </w:rPr>
        <w:t>nd</w:t>
      </w:r>
      <w:r w:rsidR="00491F5F" w:rsidRPr="003A4151">
        <w:rPr>
          <w:snapToGrid w:val="0"/>
        </w:rPr>
        <w:t xml:space="preserve"> </w:t>
      </w:r>
      <w:r w:rsidR="003D5414" w:rsidRPr="003A4151">
        <w:rPr>
          <w:snapToGrid w:val="0"/>
        </w:rPr>
        <w:t>meetings</w:t>
      </w:r>
      <w:r w:rsidR="003D5414" w:rsidRPr="003A4151">
        <w:t xml:space="preserve">. </w:t>
      </w:r>
      <w:r w:rsidR="00523EC5" w:rsidRPr="003A4151">
        <w:t>A statement was made by the representative of one Party.</w:t>
      </w:r>
      <w:bookmarkEnd w:id="138"/>
    </w:p>
    <w:p w14:paraId="3E302525" w14:textId="77777777" w:rsidR="003D5414" w:rsidRPr="003A4151" w:rsidRDefault="00FA5A9C" w:rsidP="00FA5A9C">
      <w:pPr>
        <w:pStyle w:val="SingleTxtG"/>
      </w:pPr>
      <w:r>
        <w:t>105.</w:t>
      </w:r>
      <w:r>
        <w:tab/>
      </w:r>
      <w:r w:rsidR="003D5414" w:rsidRPr="003A4151">
        <w:t xml:space="preserve">At its </w:t>
      </w:r>
      <w:r w:rsidR="00523EC5" w:rsidRPr="003A4151">
        <w:t>1</w:t>
      </w:r>
      <w:r w:rsidR="00523EC5" w:rsidRPr="003A4151">
        <w:rPr>
          <w:vertAlign w:val="superscript"/>
        </w:rPr>
        <w:t>st</w:t>
      </w:r>
      <w:r w:rsidR="00523EC5" w:rsidRPr="003A4151">
        <w:t xml:space="preserve"> </w:t>
      </w:r>
      <w:r w:rsidR="003D5414" w:rsidRPr="003A4151">
        <w:t>meeting, on a proposal by the Chair, the SBSTA agreed to consider at this session this agenda sub-item jointly with agenda sub-item 10(a) of the SBSTA and agenda sub-item 15(</w:t>
      </w:r>
      <w:r w:rsidR="00582DF4" w:rsidRPr="003A4151">
        <w:t>b</w:t>
      </w:r>
      <w:r w:rsidR="003D5414" w:rsidRPr="003A4151">
        <w:t>) of the SBI</w:t>
      </w:r>
      <w:r w:rsidR="009638B8" w:rsidRPr="003A4151">
        <w:t>.</w:t>
      </w:r>
      <w:r w:rsidR="003D5414" w:rsidRPr="003A4151">
        <w:t xml:space="preserve"> At the same meeting, the SBSTA also agreed that the Chair </w:t>
      </w:r>
      <w:r w:rsidR="00C10D0E" w:rsidRPr="003A4151">
        <w:t xml:space="preserve">of the SBSTA </w:t>
      </w:r>
      <w:r w:rsidR="003D5414" w:rsidRPr="003A4151">
        <w:t xml:space="preserve">would undertake consultations with interested Parties on how to take up this </w:t>
      </w:r>
      <w:r w:rsidR="00C10D0E" w:rsidRPr="003A4151">
        <w:t xml:space="preserve">agenda </w:t>
      </w:r>
      <w:r w:rsidR="003D5414" w:rsidRPr="003A4151">
        <w:t>sub-item at the next session.</w:t>
      </w:r>
      <w:bookmarkEnd w:id="139"/>
    </w:p>
    <w:p w14:paraId="580DDB00" w14:textId="77777777" w:rsidR="003D5414" w:rsidRPr="003A4151" w:rsidRDefault="00FA5A9C" w:rsidP="00FA5A9C">
      <w:pPr>
        <w:pStyle w:val="SingleTxtG"/>
      </w:pPr>
      <w:bookmarkStart w:id="140" w:name="_Ref374541049"/>
      <w:bookmarkStart w:id="141" w:name="_Ref392164254"/>
      <w:r>
        <w:lastRenderedPageBreak/>
        <w:t>106.</w:t>
      </w:r>
      <w:r>
        <w:tab/>
      </w:r>
      <w:r w:rsidR="008A6125" w:rsidRPr="003A4151">
        <w:t>At its 2</w:t>
      </w:r>
      <w:r w:rsidR="008A6125" w:rsidRPr="003A4151">
        <w:rPr>
          <w:vertAlign w:val="superscript"/>
        </w:rPr>
        <w:t>nd</w:t>
      </w:r>
      <w:r w:rsidR="008A6125" w:rsidRPr="003A4151">
        <w:t xml:space="preserve"> meeting, the SBSTA agreed to continue, at SBSTA 41, consultations on how to take up this agenda sub-item</w:t>
      </w:r>
      <w:bookmarkEnd w:id="140"/>
      <w:r w:rsidR="00A61D2F" w:rsidRPr="003A4151">
        <w:t>.</w:t>
      </w:r>
      <w:bookmarkEnd w:id="141"/>
    </w:p>
    <w:p w14:paraId="269771AF" w14:textId="77777777" w:rsidR="003D5414" w:rsidRPr="001D3F30" w:rsidRDefault="00FA5A9C" w:rsidP="00FA5A9C">
      <w:pPr>
        <w:pStyle w:val="HChG"/>
        <w:rPr>
          <w:rStyle w:val="SingleTxtGChar"/>
          <w:b w:val="0"/>
          <w:bCs/>
          <w:sz w:val="20"/>
        </w:rPr>
      </w:pPr>
      <w:bookmarkStart w:id="142" w:name="_Toc297037329"/>
      <w:bookmarkStart w:id="143" w:name="_Toc305764174"/>
      <w:bookmarkStart w:id="144" w:name="_Toc328480801"/>
      <w:bookmarkStart w:id="145" w:name="_Toc361321975"/>
      <w:bookmarkStart w:id="146" w:name="_Toc373495754"/>
      <w:bookmarkStart w:id="147" w:name="_Toc391892184"/>
      <w:bookmarkStart w:id="148" w:name="_Toc391892368"/>
      <w:bookmarkEnd w:id="127"/>
      <w:bookmarkEnd w:id="128"/>
      <w:r>
        <w:tab/>
        <w:t>XI.</w:t>
      </w:r>
      <w:r>
        <w:tab/>
      </w:r>
      <w:r w:rsidR="003D5414" w:rsidRPr="003A4151">
        <w:t>Methodological</w:t>
      </w:r>
      <w:r w:rsidR="003D5414" w:rsidRPr="003A4151">
        <w:rPr>
          <w:rStyle w:val="RegHChGCharChar"/>
        </w:rPr>
        <w:t xml:space="preserve"> </w:t>
      </w:r>
      <w:r w:rsidR="003D5414" w:rsidRPr="003A4151">
        <w:t>issues</w:t>
      </w:r>
      <w:r w:rsidR="003D5414" w:rsidRPr="003A4151">
        <w:rPr>
          <w:bCs/>
        </w:rPr>
        <w:t xml:space="preserve"> under the Convention </w:t>
      </w:r>
      <w:r w:rsidR="003D5414" w:rsidRPr="003A4151">
        <w:rPr>
          <w:bCs/>
        </w:rPr>
        <w:br/>
      </w:r>
      <w:r w:rsidR="003D5414" w:rsidRPr="001D3F30">
        <w:rPr>
          <w:b w:val="0"/>
          <w:color w:val="000000"/>
          <w:sz w:val="20"/>
        </w:rPr>
        <w:t>(Agenda item 11)</w:t>
      </w:r>
      <w:bookmarkEnd w:id="100"/>
      <w:bookmarkEnd w:id="101"/>
      <w:bookmarkEnd w:id="102"/>
      <w:bookmarkEnd w:id="103"/>
      <w:bookmarkEnd w:id="142"/>
      <w:bookmarkEnd w:id="143"/>
      <w:bookmarkEnd w:id="144"/>
      <w:bookmarkEnd w:id="145"/>
      <w:bookmarkEnd w:id="146"/>
      <w:bookmarkEnd w:id="147"/>
      <w:bookmarkEnd w:id="148"/>
    </w:p>
    <w:p w14:paraId="1AF10285" w14:textId="77777777" w:rsidR="003D5414" w:rsidRPr="003A4151" w:rsidRDefault="00FA5A9C" w:rsidP="00FA5A9C">
      <w:pPr>
        <w:pStyle w:val="H1G"/>
        <w:tabs>
          <w:tab w:val="right" w:pos="850"/>
        </w:tabs>
        <w:rPr>
          <w:rStyle w:val="SingleTxtGChar"/>
          <w:b w:val="0"/>
          <w:sz w:val="20"/>
        </w:rPr>
      </w:pPr>
      <w:bookmarkStart w:id="149" w:name="_Toc231126864"/>
      <w:bookmarkStart w:id="150" w:name="_Toc261965567"/>
      <w:bookmarkStart w:id="151" w:name="_Toc267320440"/>
      <w:bookmarkStart w:id="152" w:name="_Toc279431825"/>
      <w:bookmarkStart w:id="153" w:name="_Toc297037330"/>
      <w:bookmarkStart w:id="154" w:name="_Toc305764175"/>
      <w:bookmarkStart w:id="155" w:name="_Toc328480802"/>
      <w:bookmarkStart w:id="156" w:name="_Toc373495755"/>
      <w:bookmarkStart w:id="157" w:name="_Toc391892185"/>
      <w:bookmarkStart w:id="158" w:name="_Toc391892369"/>
      <w:r>
        <w:tab/>
        <w:t>A.</w:t>
      </w:r>
      <w:r>
        <w:tab/>
      </w:r>
      <w:r w:rsidR="003D5414" w:rsidRPr="003A4151">
        <w:t>Work programme on the revision of the guidelines for the review of biennial reports and national communications, including national inventory reviews, for developed country Parties</w:t>
      </w:r>
      <w:r w:rsidR="003D5414" w:rsidRPr="003A4151">
        <w:br/>
      </w:r>
      <w:r w:rsidR="003D5414" w:rsidRPr="003A4151">
        <w:rPr>
          <w:rStyle w:val="SingleTxtGChar"/>
          <w:b w:val="0"/>
          <w:sz w:val="20"/>
        </w:rPr>
        <w:t>(Agenda</w:t>
      </w:r>
      <w:r w:rsidR="00630C65" w:rsidRPr="003A4151">
        <w:rPr>
          <w:rStyle w:val="SingleTxtGChar"/>
          <w:b w:val="0"/>
          <w:sz w:val="20"/>
        </w:rPr>
        <w:t xml:space="preserve"> sub-item</w:t>
      </w:r>
      <w:r w:rsidR="003D5414" w:rsidRPr="003A4151">
        <w:rPr>
          <w:rStyle w:val="SingleTxtGChar"/>
          <w:b w:val="0"/>
          <w:sz w:val="20"/>
        </w:rPr>
        <w:t xml:space="preserve"> 11(a))</w:t>
      </w:r>
      <w:bookmarkEnd w:id="149"/>
      <w:bookmarkEnd w:id="150"/>
      <w:bookmarkEnd w:id="151"/>
      <w:bookmarkEnd w:id="152"/>
      <w:bookmarkEnd w:id="153"/>
      <w:bookmarkEnd w:id="154"/>
      <w:bookmarkEnd w:id="155"/>
      <w:bookmarkEnd w:id="156"/>
      <w:bookmarkEnd w:id="157"/>
      <w:bookmarkEnd w:id="158"/>
    </w:p>
    <w:p w14:paraId="2AFA67C8" w14:textId="77777777" w:rsidR="003D5414" w:rsidRPr="003A4151" w:rsidRDefault="00FA5A9C" w:rsidP="00FA5A9C">
      <w:pPr>
        <w:pStyle w:val="H23G"/>
      </w:pPr>
      <w:bookmarkStart w:id="159" w:name="_Toc279431826"/>
      <w:bookmarkStart w:id="160" w:name="_Toc231126862"/>
      <w:bookmarkStart w:id="161" w:name="_Toc261965568"/>
      <w:bookmarkStart w:id="162" w:name="_Toc267320443"/>
      <w:bookmarkStart w:id="163" w:name="_Toc231126865"/>
      <w:r>
        <w:tab/>
        <w:t>1.</w:t>
      </w:r>
      <w:r>
        <w:tab/>
      </w:r>
      <w:r w:rsidR="003D5414" w:rsidRPr="003A4151">
        <w:t>Proceedings</w:t>
      </w:r>
    </w:p>
    <w:p w14:paraId="636C37B9" w14:textId="77777777" w:rsidR="00523EC5" w:rsidRPr="003A4151" w:rsidRDefault="00FA5A9C" w:rsidP="008E3F8E">
      <w:pPr>
        <w:pStyle w:val="SingleTxtG"/>
      </w:pPr>
      <w:bookmarkStart w:id="164" w:name="_Ref326931093"/>
      <w:bookmarkStart w:id="165" w:name="_Ref392164263"/>
      <w:bookmarkStart w:id="166" w:name="_Ref362356077"/>
      <w:r>
        <w:t>107.</w:t>
      </w:r>
      <w:r>
        <w:tab/>
      </w:r>
      <w:r w:rsidR="003D5414" w:rsidRPr="003A4151">
        <w:t xml:space="preserve">The SBSTA considered this agenda sub-item at its </w:t>
      </w:r>
      <w:r w:rsidR="008B13E2" w:rsidRPr="003A4151">
        <w:t>1</w:t>
      </w:r>
      <w:r w:rsidR="008B13E2" w:rsidRPr="003A4151">
        <w:rPr>
          <w:vertAlign w:val="superscript"/>
        </w:rPr>
        <w:t>st</w:t>
      </w:r>
      <w:r w:rsidR="008B13E2" w:rsidRPr="003A4151">
        <w:t xml:space="preserve"> </w:t>
      </w:r>
      <w:r w:rsidR="003D5414" w:rsidRPr="003A4151">
        <w:t xml:space="preserve">and </w:t>
      </w:r>
      <w:r w:rsidR="00491F5F" w:rsidRPr="003A4151">
        <w:t>2</w:t>
      </w:r>
      <w:r w:rsidR="00491F5F" w:rsidRPr="003A4151">
        <w:rPr>
          <w:vertAlign w:val="superscript"/>
        </w:rPr>
        <w:t>nd</w:t>
      </w:r>
      <w:r w:rsidR="00491F5F" w:rsidRPr="003A4151">
        <w:t xml:space="preserve"> </w:t>
      </w:r>
      <w:r w:rsidR="003D5414" w:rsidRPr="003A4151">
        <w:t>meetings.</w:t>
      </w:r>
      <w:bookmarkEnd w:id="164"/>
      <w:r w:rsidR="003D5414" w:rsidRPr="003A4151">
        <w:t xml:space="preserve"> </w:t>
      </w:r>
      <w:r w:rsidR="008E3F8E">
        <w:br/>
      </w:r>
      <w:r w:rsidR="003D5414" w:rsidRPr="003A4151">
        <w:t>It had before it documents FCCC/SBSTA/2014/INF.3, FCCC/SBSTA/2014/INF.4, FCCC/SBSTA/2014/INF.9, FCCC/SBSTA/2014/INF.10</w:t>
      </w:r>
      <w:r w:rsidR="00523EC5" w:rsidRPr="003A4151">
        <w:t xml:space="preserve"> and</w:t>
      </w:r>
      <w:r w:rsidR="003D5414" w:rsidRPr="003A4151">
        <w:t xml:space="preserve"> FCCC/SBSTA/2014/INF.12.</w:t>
      </w:r>
      <w:bookmarkEnd w:id="165"/>
      <w:r w:rsidR="003D5414" w:rsidRPr="003A4151">
        <w:t xml:space="preserve"> </w:t>
      </w:r>
      <w:bookmarkEnd w:id="166"/>
    </w:p>
    <w:p w14:paraId="49A2ACC4" w14:textId="77777777" w:rsidR="003D5414" w:rsidRPr="003A4151" w:rsidRDefault="00FA5A9C" w:rsidP="00FA5A9C">
      <w:pPr>
        <w:pStyle w:val="SingleTxtG"/>
      </w:pPr>
      <w:r>
        <w:t>108.</w:t>
      </w:r>
      <w:r>
        <w:tab/>
      </w:r>
      <w:r w:rsidR="003D5414" w:rsidRPr="003A4151">
        <w:t xml:space="preserve">At its </w:t>
      </w:r>
      <w:r w:rsidR="00523EC5" w:rsidRPr="003A4151">
        <w:t>1</w:t>
      </w:r>
      <w:r w:rsidR="00523EC5" w:rsidRPr="003A4151">
        <w:rPr>
          <w:vertAlign w:val="superscript"/>
        </w:rPr>
        <w:t>st</w:t>
      </w:r>
      <w:r w:rsidR="00523EC5" w:rsidRPr="003A4151">
        <w:t xml:space="preserve"> </w:t>
      </w:r>
      <w:r w:rsidR="003D5414" w:rsidRPr="003A4151">
        <w:t>meeting, the SBSTA agreed to consider this agenda sub-item in a contact group co-</w:t>
      </w:r>
      <w:r w:rsidR="000737C1" w:rsidRPr="003A4151">
        <w:t xml:space="preserve">chaired by Ms. Riitta </w:t>
      </w:r>
      <w:proofErr w:type="spellStart"/>
      <w:r w:rsidR="000737C1" w:rsidRPr="003A4151">
        <w:t>Pipatti</w:t>
      </w:r>
      <w:proofErr w:type="spellEnd"/>
      <w:r w:rsidR="000737C1" w:rsidRPr="003A4151">
        <w:t xml:space="preserve"> </w:t>
      </w:r>
      <w:r w:rsidR="00C10D0E" w:rsidRPr="003A4151">
        <w:t>(</w:t>
      </w:r>
      <w:r w:rsidR="003D5414" w:rsidRPr="003A4151">
        <w:t>Fi</w:t>
      </w:r>
      <w:r w:rsidR="000737C1" w:rsidRPr="003A4151">
        <w:t>nland</w:t>
      </w:r>
      <w:r w:rsidR="00C10D0E" w:rsidRPr="003A4151">
        <w:t>)</w:t>
      </w:r>
      <w:r w:rsidR="008B13E2" w:rsidRPr="003A4151">
        <w:t xml:space="preserve"> and Mr. Samuel </w:t>
      </w:r>
      <w:proofErr w:type="spellStart"/>
      <w:r w:rsidR="008B13E2" w:rsidRPr="003A4151">
        <w:t>Adejuwon</w:t>
      </w:r>
      <w:proofErr w:type="spellEnd"/>
      <w:r w:rsidR="008B13E2" w:rsidRPr="003A4151">
        <w:t xml:space="preserve"> </w:t>
      </w:r>
      <w:r w:rsidR="00C10D0E" w:rsidRPr="003A4151">
        <w:t>(</w:t>
      </w:r>
      <w:r w:rsidR="008B13E2" w:rsidRPr="003A4151">
        <w:t>Nigeria</w:t>
      </w:r>
      <w:r w:rsidR="00C10D0E" w:rsidRPr="003A4151">
        <w:t>)</w:t>
      </w:r>
      <w:r w:rsidR="008B13E2" w:rsidRPr="003A4151">
        <w:t xml:space="preserve">. At its </w:t>
      </w:r>
      <w:r w:rsidR="00491F5F" w:rsidRPr="003A4151">
        <w:t>2</w:t>
      </w:r>
      <w:r w:rsidR="00491F5F" w:rsidRPr="003A4151">
        <w:rPr>
          <w:vertAlign w:val="superscript"/>
        </w:rPr>
        <w:t>nd</w:t>
      </w:r>
      <w:r w:rsidR="00491F5F" w:rsidRPr="003A4151">
        <w:t xml:space="preserve"> </w:t>
      </w:r>
      <w:r w:rsidR="003D5414" w:rsidRPr="003A4151">
        <w:t>meeting, the SBSTA considered and adopted the</w:t>
      </w:r>
      <w:r w:rsidR="000737C1" w:rsidRPr="003A4151">
        <w:t xml:space="preserve"> conclusions below</w:t>
      </w:r>
      <w:r w:rsidR="003D5414" w:rsidRPr="003A4151">
        <w:t>.</w:t>
      </w:r>
      <w:r w:rsidR="00812CF8" w:rsidRPr="003A4151">
        <w:rPr>
          <w:rStyle w:val="FootnoteReference"/>
        </w:rPr>
        <w:footnoteReference w:id="57"/>
      </w:r>
    </w:p>
    <w:p w14:paraId="00CABF03" w14:textId="77777777" w:rsidR="003D5414" w:rsidRPr="003A4151" w:rsidRDefault="00FA5A9C" w:rsidP="00FA5A9C">
      <w:pPr>
        <w:pStyle w:val="H23G"/>
      </w:pPr>
      <w:r>
        <w:tab/>
        <w:t>2.</w:t>
      </w:r>
      <w:r>
        <w:tab/>
      </w:r>
      <w:r w:rsidR="003D5414" w:rsidRPr="003A4151">
        <w:t>Conclusions</w:t>
      </w:r>
    </w:p>
    <w:p w14:paraId="7D0E8777" w14:textId="77777777" w:rsidR="008E6053" w:rsidRPr="003A4151" w:rsidRDefault="00FA5A9C" w:rsidP="00FA5A9C">
      <w:pPr>
        <w:pStyle w:val="SingleTxtG"/>
      </w:pPr>
      <w:r>
        <w:t>109.</w:t>
      </w:r>
      <w:r>
        <w:tab/>
      </w:r>
      <w:r w:rsidR="008E6053" w:rsidRPr="003A4151">
        <w:t>The SBSTA continued its discussion under the work programme on the revision of the guidelines for the review of biennial reports and national communications, including national inventory reviews, for developed country Parties (hereinafter referred to as the work programme), agreed at SBSTA 37.</w:t>
      </w:r>
      <w:r w:rsidR="008E6053" w:rsidRPr="003A4151">
        <w:rPr>
          <w:sz w:val="18"/>
          <w:szCs w:val="18"/>
          <w:vertAlign w:val="superscript"/>
        </w:rPr>
        <w:footnoteReference w:id="58"/>
      </w:r>
    </w:p>
    <w:p w14:paraId="316FD4F9" w14:textId="77777777" w:rsidR="008E6053" w:rsidRPr="003A4151" w:rsidRDefault="00FA5A9C" w:rsidP="00FA5A9C">
      <w:pPr>
        <w:pStyle w:val="SingleTxtG"/>
      </w:pPr>
      <w:r>
        <w:t>110.</w:t>
      </w:r>
      <w:r>
        <w:tab/>
      </w:r>
      <w:r w:rsidR="008E6053" w:rsidRPr="003A4151">
        <w:t xml:space="preserve">The SBSTA recalled that the UNFCCC guidelines for the technical review of biennial reports and national communications by Parties included in Annex I to the Convention (Annex I Parties) were agreed </w:t>
      </w:r>
      <w:r w:rsidR="00582DF4" w:rsidRPr="003A4151">
        <w:t>at</w:t>
      </w:r>
      <w:r w:rsidR="008E6053" w:rsidRPr="003A4151">
        <w:t xml:space="preserve"> COP </w:t>
      </w:r>
      <w:r w:rsidR="00582DF4" w:rsidRPr="003A4151">
        <w:t>19</w:t>
      </w:r>
      <w:r w:rsidR="008E6053" w:rsidRPr="003A4151">
        <w:t>.</w:t>
      </w:r>
      <w:r w:rsidR="008E6053" w:rsidRPr="003A4151">
        <w:rPr>
          <w:sz w:val="18"/>
          <w:szCs w:val="18"/>
          <w:vertAlign w:val="superscript"/>
        </w:rPr>
        <w:footnoteReference w:id="59"/>
      </w:r>
      <w:r w:rsidR="008E6053" w:rsidRPr="003A4151">
        <w:t xml:space="preserve"> The SBSTA therefore focused its discussion on the UNFCCC guidelines for the technical review of greenhouse gas (GHG) inventories from Annex I Parties (hereinafter referred to as the UNFCCC Annex I inventory review guidelines).</w:t>
      </w:r>
    </w:p>
    <w:p w14:paraId="2A4A1353" w14:textId="77777777" w:rsidR="008E6053" w:rsidRPr="003A4151" w:rsidRDefault="00FA5A9C" w:rsidP="00FA5A9C">
      <w:pPr>
        <w:pStyle w:val="SingleTxtG"/>
      </w:pPr>
      <w:bookmarkStart w:id="167" w:name="_Ref390286167"/>
      <w:r>
        <w:t>111.</w:t>
      </w:r>
      <w:r>
        <w:tab/>
      </w:r>
      <w:r w:rsidR="008E6053" w:rsidRPr="003A4151">
        <w:t>The SBSTA advanced its work on the revised UNFCCC Annex I inventory review guidelines,</w:t>
      </w:r>
      <w:r w:rsidR="008E6053" w:rsidRPr="003A4151">
        <w:rPr>
          <w:sz w:val="18"/>
          <w:szCs w:val="18"/>
          <w:vertAlign w:val="superscript"/>
        </w:rPr>
        <w:footnoteReference w:id="60"/>
      </w:r>
      <w:r w:rsidR="008E6053" w:rsidRPr="003A4151">
        <w:rPr>
          <w:sz w:val="18"/>
          <w:szCs w:val="18"/>
          <w:vertAlign w:val="superscript"/>
        </w:rPr>
        <w:t xml:space="preserve"> </w:t>
      </w:r>
      <w:r w:rsidR="008E6053" w:rsidRPr="003A4151">
        <w:t xml:space="preserve">and agreed to continue it at SBSTA 41 with a view to forwarding a draft decision for consideration and adoption </w:t>
      </w:r>
      <w:bookmarkEnd w:id="167"/>
      <w:r w:rsidR="008E6053" w:rsidRPr="003A4151">
        <w:t>at COP 20.</w:t>
      </w:r>
    </w:p>
    <w:p w14:paraId="76D419D6" w14:textId="77777777" w:rsidR="008E6053" w:rsidRPr="003A4151" w:rsidRDefault="00FA5A9C" w:rsidP="00FA5A9C">
      <w:pPr>
        <w:pStyle w:val="SingleTxtG"/>
      </w:pPr>
      <w:bookmarkStart w:id="168" w:name="_Ref390286090"/>
      <w:bookmarkStart w:id="169" w:name="_Ref389664298"/>
      <w:r>
        <w:t>112.</w:t>
      </w:r>
      <w:r>
        <w:tab/>
      </w:r>
      <w:r w:rsidR="008E6053" w:rsidRPr="003A4151">
        <w:t>The SBSTA invited Parties, in accordance with the work programme, to submit to the secretariat, by 15 July 2014, further views and suggestions for textual modifications</w:t>
      </w:r>
      <w:r w:rsidR="008E6053" w:rsidRPr="003A4151">
        <w:rPr>
          <w:sz w:val="22"/>
          <w:szCs w:val="22"/>
        </w:rPr>
        <w:t xml:space="preserve"> </w:t>
      </w:r>
      <w:r w:rsidR="008E6053" w:rsidRPr="003A4151">
        <w:t>on specific paragraphs of the revised UNFCCC Annex I inventory review guidelines. It requested the secretariat to make the submissions available on the UNFCCC website.</w:t>
      </w:r>
      <w:bookmarkEnd w:id="168"/>
    </w:p>
    <w:p w14:paraId="41F019E8" w14:textId="77777777" w:rsidR="008E6053" w:rsidRPr="003A4151" w:rsidRDefault="00FA5A9C" w:rsidP="00FA5A9C">
      <w:pPr>
        <w:pStyle w:val="SingleTxtG"/>
      </w:pPr>
      <w:r>
        <w:t>113.</w:t>
      </w:r>
      <w:r>
        <w:tab/>
      </w:r>
      <w:r w:rsidR="008E6053" w:rsidRPr="003A4151">
        <w:t>The SBSTA requested the secretariat to prepare, by 15 September 2014, an updated draft of the revised UNFCCC Annex I inventory review guidelines, with tracked changes, based on the discussion that took place at this session</w:t>
      </w:r>
      <w:r w:rsidR="008E6053" w:rsidRPr="003A4151">
        <w:rPr>
          <w:sz w:val="18"/>
          <w:szCs w:val="18"/>
          <w:vertAlign w:val="superscript"/>
        </w:rPr>
        <w:footnoteReference w:id="61"/>
      </w:r>
      <w:r w:rsidR="008E6053" w:rsidRPr="003A4151">
        <w:t xml:space="preserve"> and the submissions from Parties </w:t>
      </w:r>
      <w:r w:rsidR="008E6053" w:rsidRPr="003A4151">
        <w:lastRenderedPageBreak/>
        <w:t xml:space="preserve">referred to in paragraph </w:t>
      </w:r>
      <w:r w:rsidR="009638B8" w:rsidRPr="003A4151">
        <w:t>11</w:t>
      </w:r>
      <w:r w:rsidR="002C63CA" w:rsidRPr="003A4151">
        <w:t>2</w:t>
      </w:r>
      <w:r w:rsidR="008E6053" w:rsidRPr="003A4151">
        <w:t xml:space="preserve"> above. This draft will serve as the input to the discussion at the workshop referred to in paragraph </w:t>
      </w:r>
      <w:r w:rsidR="009638B8" w:rsidRPr="003A4151">
        <w:t>11</w:t>
      </w:r>
      <w:r w:rsidR="002C63CA" w:rsidRPr="003A4151">
        <w:t>4</w:t>
      </w:r>
      <w:r w:rsidR="008E6053" w:rsidRPr="003A4151">
        <w:t xml:space="preserve"> below. </w:t>
      </w:r>
    </w:p>
    <w:bookmarkEnd w:id="169"/>
    <w:p w14:paraId="331EBA2A" w14:textId="77777777" w:rsidR="008E6053" w:rsidRPr="003A4151" w:rsidRDefault="00FA5A9C" w:rsidP="00FA5A9C">
      <w:pPr>
        <w:pStyle w:val="SingleTxtG"/>
      </w:pPr>
      <w:r>
        <w:t>114.</w:t>
      </w:r>
      <w:r>
        <w:tab/>
      </w:r>
      <w:r w:rsidR="008E6053" w:rsidRPr="003A4151">
        <w:t>The SBSTA reiterated the need for a technical workshop under the work programme in the second half of 2014</w:t>
      </w:r>
      <w:r w:rsidR="008E6053" w:rsidRPr="003A4151">
        <w:rPr>
          <w:sz w:val="18"/>
          <w:szCs w:val="18"/>
          <w:vertAlign w:val="superscript"/>
        </w:rPr>
        <w:footnoteReference w:id="62"/>
      </w:r>
      <w:r w:rsidR="008E6053" w:rsidRPr="003A4151">
        <w:t xml:space="preserve"> to allow further discussion on the outstanding issues and to advance the text of the revised UNFCCC Annex I inventory review guidelines. This workshop, open to all Parties, will be organized by the secretariat under the guidance of the Chair of the SBSTA, with a view to encouraging participation from as many experts as possible.</w:t>
      </w:r>
      <w:r w:rsidR="008E6053" w:rsidRPr="003A4151">
        <w:rPr>
          <w:sz w:val="18"/>
          <w:szCs w:val="18"/>
          <w:vertAlign w:val="superscript"/>
        </w:rPr>
        <w:footnoteReference w:id="63"/>
      </w:r>
      <w:r w:rsidR="008E6053" w:rsidRPr="003A4151">
        <w:rPr>
          <w:sz w:val="18"/>
          <w:szCs w:val="18"/>
        </w:rPr>
        <w:t xml:space="preserve"> </w:t>
      </w:r>
      <w:r w:rsidR="008E6053" w:rsidRPr="003A4151">
        <w:t xml:space="preserve">It requested the secretariat to prepare a report on that workshop as input to SBSTA 41. It also requested the secretariat to prepare a further updated draft of the revised UNFCCC Annex I inventory review guidelines, with tracked changes, based on the updated draft guidelines referred to in paragraph </w:t>
      </w:r>
      <w:r w:rsidR="009638B8" w:rsidRPr="003A4151">
        <w:t>11</w:t>
      </w:r>
      <w:r w:rsidR="002C63CA" w:rsidRPr="003A4151">
        <w:t>3</w:t>
      </w:r>
      <w:r w:rsidR="008E6053" w:rsidRPr="003A4151">
        <w:t xml:space="preserve"> above and the discussion that took place during the above-mentioned workshop. The output of the discussions on the revision of the UNFCCC Annex I inventory review guidelines at SBSTA 40, with the additions, with tracked changes, from the workshop, and submissions from Parties, will serve as initial input, inter alia, to the discussions at SBSTA 41, to allow for input from those Parties that were not present at the workshop.</w:t>
      </w:r>
    </w:p>
    <w:p w14:paraId="3CD8B1C7" w14:textId="77777777" w:rsidR="008E6053" w:rsidRPr="003A4151" w:rsidRDefault="00FA5A9C" w:rsidP="00FA5A9C">
      <w:pPr>
        <w:pStyle w:val="SingleTxtG"/>
      </w:pPr>
      <w:r>
        <w:t>115.</w:t>
      </w:r>
      <w:r>
        <w:tab/>
      </w:r>
      <w:r w:rsidR="008E6053" w:rsidRPr="003A4151">
        <w:t>The SBSTA took note of the information contained in the note by the secretariat on the draft training programme for review experts for the technical review of biennial reports and national communications from Annex I Parties.</w:t>
      </w:r>
      <w:r w:rsidR="008E6053" w:rsidRPr="003A4151">
        <w:rPr>
          <w:sz w:val="18"/>
          <w:szCs w:val="18"/>
          <w:vertAlign w:val="superscript"/>
        </w:rPr>
        <w:footnoteReference w:id="64"/>
      </w:r>
      <w:r w:rsidR="008E6053" w:rsidRPr="003A4151">
        <w:rPr>
          <w:sz w:val="18"/>
          <w:szCs w:val="18"/>
          <w:vertAlign w:val="superscript"/>
        </w:rPr>
        <w:t xml:space="preserve"> </w:t>
      </w:r>
    </w:p>
    <w:p w14:paraId="6028F4EF" w14:textId="77777777" w:rsidR="008E6053" w:rsidRPr="003A4151" w:rsidRDefault="00FA5A9C" w:rsidP="00FA5A9C">
      <w:pPr>
        <w:pStyle w:val="SingleTxtG"/>
      </w:pPr>
      <w:r>
        <w:t>116.</w:t>
      </w:r>
      <w:r>
        <w:tab/>
      </w:r>
      <w:r w:rsidR="008E6053" w:rsidRPr="003A4151">
        <w:t>The SBSTA recognized the importance of implementing this training programme. It requested the secretariat to make available in the second half of 2014, on a trial basis, online courses for the training programme for the review experts participating in reviews. The courses would be available on a trial basis until the training programme is adopted at COP 20.</w:t>
      </w:r>
    </w:p>
    <w:p w14:paraId="1E496645" w14:textId="77777777" w:rsidR="008E6053" w:rsidRPr="003A4151" w:rsidRDefault="00FA5A9C" w:rsidP="00FA5A9C">
      <w:pPr>
        <w:pStyle w:val="SingleTxtG"/>
      </w:pPr>
      <w:r>
        <w:t>117.</w:t>
      </w:r>
      <w:r>
        <w:tab/>
      </w:r>
      <w:r w:rsidR="008E6053" w:rsidRPr="003A4151">
        <w:t xml:space="preserve">The SBSTA agreed to continue its consideration of the training programme referred to in paragraphs </w:t>
      </w:r>
      <w:r w:rsidR="009638B8" w:rsidRPr="003A4151">
        <w:t>11</w:t>
      </w:r>
      <w:r w:rsidR="002C63CA" w:rsidRPr="003A4151">
        <w:t>5</w:t>
      </w:r>
      <w:r w:rsidR="008E6053" w:rsidRPr="003A4151">
        <w:t xml:space="preserve"> and </w:t>
      </w:r>
      <w:r w:rsidR="009638B8" w:rsidRPr="003A4151">
        <w:t>11</w:t>
      </w:r>
      <w:r w:rsidR="002C63CA" w:rsidRPr="003A4151">
        <w:t>6</w:t>
      </w:r>
      <w:r w:rsidR="008E6053" w:rsidRPr="003A4151">
        <w:t xml:space="preserve"> above, at SBSTA 41, on the basis of the draft decision text, as contained in the annex</w:t>
      </w:r>
      <w:r w:rsidR="00F034DF" w:rsidRPr="003A4151">
        <w:t xml:space="preserve"> to document FCCC/SBSTA/2014/L.17</w:t>
      </w:r>
      <w:r w:rsidR="008E6053" w:rsidRPr="003A4151">
        <w:t xml:space="preserve">, with the view to forwarding a draft decision on the training programme for consideration and adoption at COP 20. </w:t>
      </w:r>
    </w:p>
    <w:p w14:paraId="00E518B2" w14:textId="77777777" w:rsidR="008E6053" w:rsidRPr="003A4151" w:rsidRDefault="00FA5A9C" w:rsidP="00FA5A9C">
      <w:pPr>
        <w:pStyle w:val="SingleTxtG"/>
      </w:pPr>
      <w:r>
        <w:t>118.</w:t>
      </w:r>
      <w:r>
        <w:tab/>
      </w:r>
      <w:r w:rsidR="008E6053" w:rsidRPr="003A4151">
        <w:t>The SBSTA also recognized the need to update, revise and complete the materials for a training programme for the review of GHG inventories from Annex I Parties due to the adoption by the COP</w:t>
      </w:r>
      <w:r w:rsidR="008E6053" w:rsidRPr="003A4151">
        <w:rPr>
          <w:sz w:val="18"/>
          <w:szCs w:val="18"/>
          <w:vertAlign w:val="superscript"/>
        </w:rPr>
        <w:footnoteReference w:id="65"/>
      </w:r>
      <w:r w:rsidR="008E6053" w:rsidRPr="003A4151">
        <w:t xml:space="preserve"> of the revised </w:t>
      </w:r>
      <w:r w:rsidR="008A2DE6" w:rsidRPr="003A4151">
        <w:t>“</w:t>
      </w:r>
      <w:r w:rsidR="008E6053" w:rsidRPr="003A4151">
        <w:t>Guidelines for the preparation of national communications by Parties included in Annex I to the Convention, Part I: UNFCCC reporting guidelines on annual greenhouse gas inventories</w:t>
      </w:r>
      <w:r w:rsidR="008A2DE6" w:rsidRPr="003A4151">
        <w:t>”</w:t>
      </w:r>
      <w:r w:rsidR="008E6053" w:rsidRPr="003A4151">
        <w:t>, w</w:t>
      </w:r>
      <w:r w:rsidR="008337A8" w:rsidRPr="003A4151">
        <w:t xml:space="preserve">hich incorporated the </w:t>
      </w:r>
      <w:r w:rsidR="008E6053" w:rsidRPr="003A4151">
        <w:t xml:space="preserve">IPCC </w:t>
      </w:r>
      <w:r w:rsidR="008E6053" w:rsidRPr="003A4151">
        <w:rPr>
          <w:i/>
        </w:rPr>
        <w:t>2006 IPCC Guidelines for National Greenhouse Gas Inventories</w:t>
      </w:r>
      <w:r w:rsidR="008E6053" w:rsidRPr="003A4151">
        <w:t xml:space="preserve">, and to take into account the UNFCCC Annex I inventory review guidelines under consideration by the SBSTA, referred to in paragraph </w:t>
      </w:r>
      <w:r w:rsidR="009638B8" w:rsidRPr="003A4151">
        <w:t>11</w:t>
      </w:r>
      <w:r w:rsidR="002C63CA" w:rsidRPr="003A4151">
        <w:t>1</w:t>
      </w:r>
      <w:r w:rsidR="008E6053" w:rsidRPr="003A4151">
        <w:t xml:space="preserve"> above. It requested the secretariat to develop a formal training programme</w:t>
      </w:r>
      <w:r w:rsidR="008E6053" w:rsidRPr="003A4151" w:rsidDel="00B82CAF">
        <w:t xml:space="preserve"> </w:t>
      </w:r>
      <w:r w:rsidR="008E6053" w:rsidRPr="003A4151">
        <w:t>for the review of GHG inventories from Annex I Parties for consideration at SBSTA 41.</w:t>
      </w:r>
    </w:p>
    <w:p w14:paraId="6FF11DE8" w14:textId="77777777" w:rsidR="003D5414" w:rsidRPr="003A4151" w:rsidRDefault="00FA5A9C" w:rsidP="00FA5A9C">
      <w:pPr>
        <w:pStyle w:val="SingleTxtG"/>
      </w:pPr>
      <w:bookmarkStart w:id="170" w:name="_Ref392164270"/>
      <w:r>
        <w:t>119.</w:t>
      </w:r>
      <w:r>
        <w:tab/>
      </w:r>
      <w:r w:rsidR="008E6053" w:rsidRPr="003A4151">
        <w:t xml:space="preserve">The SBSTA took note of the estimated budgetary implications of the activities to be undertaken by the secretariat referred to in paragraphs </w:t>
      </w:r>
      <w:r w:rsidR="009638B8" w:rsidRPr="003A4151">
        <w:t>11</w:t>
      </w:r>
      <w:r w:rsidR="002C63CA" w:rsidRPr="003A4151">
        <w:t>4</w:t>
      </w:r>
      <w:r w:rsidR="009638B8" w:rsidRPr="003A4151">
        <w:t>, 11</w:t>
      </w:r>
      <w:r w:rsidR="002C63CA" w:rsidRPr="003A4151">
        <w:t>6</w:t>
      </w:r>
      <w:r w:rsidR="008E6053" w:rsidRPr="003A4151">
        <w:t xml:space="preserve"> and 1</w:t>
      </w:r>
      <w:r w:rsidR="009638B8" w:rsidRPr="003A4151">
        <w:t>1</w:t>
      </w:r>
      <w:r w:rsidR="002C63CA" w:rsidRPr="003A4151">
        <w:t>8</w:t>
      </w:r>
      <w:r w:rsidR="008E6053" w:rsidRPr="003A4151">
        <w:t xml:space="preserve"> above. It requested that the actions of the secretariat called for in these conclusions be undertaken subject to the availability of financial resources.</w:t>
      </w:r>
      <w:bookmarkEnd w:id="170"/>
    </w:p>
    <w:p w14:paraId="101544CC" w14:textId="77777777" w:rsidR="003D5414" w:rsidRPr="003A4151" w:rsidRDefault="00FA5A9C" w:rsidP="00FA5A9C">
      <w:pPr>
        <w:pStyle w:val="H1G"/>
        <w:tabs>
          <w:tab w:val="right" w:pos="850"/>
        </w:tabs>
        <w:rPr>
          <w:rStyle w:val="SingleTxtGChar"/>
          <w:b w:val="0"/>
          <w:sz w:val="20"/>
        </w:rPr>
      </w:pPr>
      <w:bookmarkStart w:id="171" w:name="_Toc279431827"/>
      <w:bookmarkStart w:id="172" w:name="_Toc297037331"/>
      <w:bookmarkStart w:id="173" w:name="_Toc305764176"/>
      <w:bookmarkStart w:id="174" w:name="_Toc328480803"/>
      <w:bookmarkStart w:id="175" w:name="_Toc373495756"/>
      <w:bookmarkStart w:id="176" w:name="_Toc391892186"/>
      <w:bookmarkStart w:id="177" w:name="_Toc391892370"/>
      <w:bookmarkEnd w:id="159"/>
      <w:r>
        <w:lastRenderedPageBreak/>
        <w:tab/>
        <w:t>B.</w:t>
      </w:r>
      <w:r>
        <w:tab/>
      </w:r>
      <w:r w:rsidR="003D5414" w:rsidRPr="003A4151">
        <w:t xml:space="preserve">Common metrics to calculate the carbon dioxide equivalence of greenhouse gases </w:t>
      </w:r>
      <w:r w:rsidR="003D5414" w:rsidRPr="003A4151">
        <w:br/>
      </w:r>
      <w:r w:rsidR="003D5414" w:rsidRPr="003A4151">
        <w:rPr>
          <w:rStyle w:val="SingleTxtGChar"/>
          <w:b w:val="0"/>
          <w:sz w:val="20"/>
        </w:rPr>
        <w:t>(Agenda</w:t>
      </w:r>
      <w:r w:rsidR="00630C65" w:rsidRPr="003A4151">
        <w:rPr>
          <w:rStyle w:val="SingleTxtGChar"/>
          <w:b w:val="0"/>
          <w:sz w:val="20"/>
        </w:rPr>
        <w:t xml:space="preserve"> sub-item</w:t>
      </w:r>
      <w:r w:rsidR="003D5414" w:rsidRPr="003A4151">
        <w:rPr>
          <w:rStyle w:val="SingleTxtGChar"/>
          <w:b w:val="0"/>
          <w:sz w:val="20"/>
        </w:rPr>
        <w:t xml:space="preserve"> 11(b))</w:t>
      </w:r>
      <w:bookmarkEnd w:id="160"/>
      <w:bookmarkEnd w:id="161"/>
      <w:bookmarkEnd w:id="162"/>
      <w:bookmarkEnd w:id="171"/>
      <w:bookmarkEnd w:id="172"/>
      <w:bookmarkEnd w:id="173"/>
      <w:bookmarkEnd w:id="174"/>
      <w:bookmarkEnd w:id="175"/>
      <w:bookmarkEnd w:id="176"/>
      <w:bookmarkEnd w:id="177"/>
    </w:p>
    <w:p w14:paraId="1AFCFA56" w14:textId="77777777" w:rsidR="003D5414" w:rsidRPr="003A4151" w:rsidRDefault="003D5414" w:rsidP="00071358">
      <w:pPr>
        <w:pStyle w:val="RegH23G"/>
        <w:numPr>
          <w:ilvl w:val="0"/>
          <w:numId w:val="0"/>
        </w:numPr>
        <w:ind w:left="851" w:firstLine="283"/>
      </w:pPr>
      <w:bookmarkStart w:id="178" w:name="_Toc267320444"/>
      <w:r w:rsidRPr="003A4151">
        <w:t>Proceedings</w:t>
      </w:r>
      <w:bookmarkEnd w:id="178"/>
    </w:p>
    <w:p w14:paraId="761C7FDE" w14:textId="77777777" w:rsidR="00812CF8" w:rsidRPr="003A4151" w:rsidRDefault="00FA5A9C" w:rsidP="00FA5A9C">
      <w:pPr>
        <w:pStyle w:val="SingleTxtG"/>
      </w:pPr>
      <w:bookmarkStart w:id="179" w:name="_Ref326931511"/>
      <w:bookmarkStart w:id="180" w:name="_Ref362356145"/>
      <w:bookmarkStart w:id="181" w:name="_Ref392164276"/>
      <w:bookmarkStart w:id="182" w:name="_Toc267320445"/>
      <w:r>
        <w:t>120.</w:t>
      </w:r>
      <w:r>
        <w:tab/>
      </w:r>
      <w:r w:rsidR="003D5414" w:rsidRPr="003A4151">
        <w:t xml:space="preserve">The SBSTA considered this agenda sub-item at its </w:t>
      </w:r>
      <w:r w:rsidR="008B13E2" w:rsidRPr="003A4151">
        <w:t>1</w:t>
      </w:r>
      <w:r w:rsidR="008B13E2" w:rsidRPr="003A4151">
        <w:rPr>
          <w:vertAlign w:val="superscript"/>
        </w:rPr>
        <w:t>st</w:t>
      </w:r>
      <w:r w:rsidR="008B13E2" w:rsidRPr="003A4151">
        <w:t xml:space="preserve"> </w:t>
      </w:r>
      <w:r w:rsidR="003D5414" w:rsidRPr="003A4151">
        <w:t xml:space="preserve">and </w:t>
      </w:r>
      <w:r w:rsidR="00491F5F" w:rsidRPr="003A4151">
        <w:t>2</w:t>
      </w:r>
      <w:r w:rsidR="00491F5F" w:rsidRPr="003A4151">
        <w:rPr>
          <w:vertAlign w:val="superscript"/>
        </w:rPr>
        <w:t>nd</w:t>
      </w:r>
      <w:r w:rsidR="00491F5F" w:rsidRPr="003A4151">
        <w:t xml:space="preserve"> </w:t>
      </w:r>
      <w:r w:rsidR="003D5414" w:rsidRPr="003A4151">
        <w:t>meetings.</w:t>
      </w:r>
      <w:bookmarkEnd w:id="179"/>
      <w:bookmarkEnd w:id="180"/>
      <w:r w:rsidR="003D5414" w:rsidRPr="003A4151">
        <w:t xml:space="preserve"> </w:t>
      </w:r>
      <w:r w:rsidR="00812CF8" w:rsidRPr="003A4151">
        <w:t>Statements were made by representatives of two Parties.</w:t>
      </w:r>
      <w:bookmarkEnd w:id="181"/>
    </w:p>
    <w:p w14:paraId="3E62648E" w14:textId="77777777" w:rsidR="003D5414" w:rsidRPr="003A4151" w:rsidRDefault="00FA5A9C" w:rsidP="00FA5A9C">
      <w:pPr>
        <w:pStyle w:val="SingleTxtG"/>
      </w:pPr>
      <w:bookmarkStart w:id="183" w:name="_Ref392164278"/>
      <w:r>
        <w:t>121.</w:t>
      </w:r>
      <w:r>
        <w:tab/>
      </w:r>
      <w:r w:rsidR="003D5414" w:rsidRPr="003A4151">
        <w:t xml:space="preserve">At its </w:t>
      </w:r>
      <w:r w:rsidR="00071358" w:rsidRPr="003A4151">
        <w:t>1</w:t>
      </w:r>
      <w:r w:rsidR="00071358" w:rsidRPr="003A4151">
        <w:rPr>
          <w:vertAlign w:val="superscript"/>
        </w:rPr>
        <w:t>st</w:t>
      </w:r>
      <w:r w:rsidR="00071358" w:rsidRPr="003A4151">
        <w:t xml:space="preserve"> </w:t>
      </w:r>
      <w:r w:rsidR="003D5414" w:rsidRPr="003A4151">
        <w:t>meeting, the SBSTA agreed to consider this agenda sub-it</w:t>
      </w:r>
      <w:r w:rsidR="00071358" w:rsidRPr="003A4151">
        <w:t xml:space="preserve">em in informal consultations </w:t>
      </w:r>
      <w:r w:rsidR="002F24FA" w:rsidRPr="003A4151">
        <w:t xml:space="preserve">facilitated by Mr. Michael </w:t>
      </w:r>
      <w:proofErr w:type="spellStart"/>
      <w:r w:rsidR="002F24FA" w:rsidRPr="003A4151">
        <w:t>G</w:t>
      </w:r>
      <w:r w:rsidR="004539F4" w:rsidRPr="003A4151">
        <w:t>y</w:t>
      </w:r>
      <w:r w:rsidR="003D5414" w:rsidRPr="003A4151">
        <w:t>tarsky</w:t>
      </w:r>
      <w:proofErr w:type="spellEnd"/>
      <w:r w:rsidR="003D5414" w:rsidRPr="003A4151">
        <w:t xml:space="preserve"> </w:t>
      </w:r>
      <w:r w:rsidR="00DA2D84" w:rsidRPr="003A4151">
        <w:t>(</w:t>
      </w:r>
      <w:r w:rsidR="003D5414" w:rsidRPr="003A4151">
        <w:t>Russian Federation</w:t>
      </w:r>
      <w:r w:rsidR="00DA2D84" w:rsidRPr="003A4151">
        <w:t>)</w:t>
      </w:r>
      <w:r w:rsidR="003D5414" w:rsidRPr="003A4151">
        <w:t xml:space="preserve">. </w:t>
      </w:r>
      <w:r w:rsidR="00A41451" w:rsidRPr="003A4151">
        <w:t>As the SBSTA was unable to reach agreement on this matter, the SBSTA agreed, at its 2</w:t>
      </w:r>
      <w:r w:rsidR="00A41451" w:rsidRPr="003A4151">
        <w:rPr>
          <w:vertAlign w:val="superscript"/>
        </w:rPr>
        <w:t>nd</w:t>
      </w:r>
      <w:r w:rsidR="00A41451" w:rsidRPr="003A4151">
        <w:t xml:space="preserve"> meeting, to consider this </w:t>
      </w:r>
      <w:r w:rsidR="00DA2D84" w:rsidRPr="003A4151">
        <w:t xml:space="preserve">agenda </w:t>
      </w:r>
      <w:r w:rsidR="00A41451" w:rsidRPr="003A4151">
        <w:t>sub-item at SBSTA 41 in accordance with rule 16 of the draft rules of procedure being applied.</w:t>
      </w:r>
      <w:bookmarkEnd w:id="183"/>
    </w:p>
    <w:p w14:paraId="5FB86DA1" w14:textId="77777777" w:rsidR="003D5414" w:rsidRPr="001D3F30" w:rsidRDefault="00FA5A9C" w:rsidP="00FA5A9C">
      <w:pPr>
        <w:pStyle w:val="H1G"/>
        <w:tabs>
          <w:tab w:val="right" w:pos="850"/>
        </w:tabs>
        <w:rPr>
          <w:rStyle w:val="SingleTxtGChar"/>
          <w:b w:val="0"/>
          <w:sz w:val="20"/>
        </w:rPr>
      </w:pPr>
      <w:bookmarkStart w:id="184" w:name="_Toc391892187"/>
      <w:bookmarkStart w:id="185" w:name="_Toc391892371"/>
      <w:bookmarkStart w:id="186" w:name="_Ref374541122"/>
      <w:r>
        <w:tab/>
        <w:t>C.</w:t>
      </w:r>
      <w:r>
        <w:tab/>
      </w:r>
      <w:r w:rsidR="003D5414" w:rsidRPr="003A4151">
        <w:t>Emissions from fuel used for international aviation and maritime transport</w:t>
      </w:r>
      <w:r w:rsidR="003D5414" w:rsidRPr="003A4151">
        <w:br/>
      </w:r>
      <w:r w:rsidR="003D5414" w:rsidRPr="001D3F30">
        <w:rPr>
          <w:b w:val="0"/>
          <w:sz w:val="20"/>
        </w:rPr>
        <w:t>(Agenda</w:t>
      </w:r>
      <w:r w:rsidR="00630C65" w:rsidRPr="001D3F30">
        <w:rPr>
          <w:b w:val="0"/>
          <w:sz w:val="20"/>
        </w:rPr>
        <w:t xml:space="preserve"> sub-item</w:t>
      </w:r>
      <w:r w:rsidR="003D5414" w:rsidRPr="001D3F30">
        <w:rPr>
          <w:b w:val="0"/>
          <w:sz w:val="20"/>
        </w:rPr>
        <w:t xml:space="preserve"> 11(c))</w:t>
      </w:r>
      <w:bookmarkEnd w:id="184"/>
      <w:bookmarkEnd w:id="185"/>
    </w:p>
    <w:p w14:paraId="4152B5B8" w14:textId="77777777" w:rsidR="003D5414" w:rsidRPr="003A4151" w:rsidRDefault="00FA5A9C" w:rsidP="00FA5A9C">
      <w:pPr>
        <w:pStyle w:val="H23G"/>
      </w:pPr>
      <w:r>
        <w:tab/>
        <w:t>1.</w:t>
      </w:r>
      <w:r>
        <w:tab/>
      </w:r>
      <w:r w:rsidR="003D5414" w:rsidRPr="003A4151">
        <w:t>Proceedings</w:t>
      </w:r>
    </w:p>
    <w:p w14:paraId="1D1233D4" w14:textId="77777777" w:rsidR="003D5414" w:rsidRPr="003A4151" w:rsidRDefault="00FA5A9C" w:rsidP="00FA5A9C">
      <w:pPr>
        <w:pStyle w:val="SingleTxtG"/>
      </w:pPr>
      <w:bookmarkStart w:id="187" w:name="_Ref326931258"/>
      <w:bookmarkStart w:id="188" w:name="_Ref374541152"/>
      <w:r>
        <w:t>122.</w:t>
      </w:r>
      <w:r>
        <w:tab/>
      </w:r>
      <w:r w:rsidR="003D5414" w:rsidRPr="003A4151">
        <w:t xml:space="preserve">The SBSTA considered </w:t>
      </w:r>
      <w:bookmarkEnd w:id="187"/>
      <w:r w:rsidR="003D5414" w:rsidRPr="003A4151">
        <w:t xml:space="preserve">this agenda sub-item at its </w:t>
      </w:r>
      <w:r w:rsidR="00491F5F" w:rsidRPr="003A4151">
        <w:t>1</w:t>
      </w:r>
      <w:r w:rsidR="00491F5F" w:rsidRPr="003A4151">
        <w:rPr>
          <w:vertAlign w:val="superscript"/>
        </w:rPr>
        <w:t>st</w:t>
      </w:r>
      <w:r w:rsidR="00491F5F" w:rsidRPr="003A4151">
        <w:t xml:space="preserve"> </w:t>
      </w:r>
      <w:r w:rsidR="003D5414" w:rsidRPr="003A4151">
        <w:t xml:space="preserve">and </w:t>
      </w:r>
      <w:r w:rsidR="00491F5F" w:rsidRPr="003A4151">
        <w:t>2</w:t>
      </w:r>
      <w:r w:rsidR="00491F5F" w:rsidRPr="003A4151">
        <w:rPr>
          <w:vertAlign w:val="superscript"/>
        </w:rPr>
        <w:t>nd</w:t>
      </w:r>
      <w:r w:rsidR="00491F5F" w:rsidRPr="003A4151">
        <w:t xml:space="preserve"> </w:t>
      </w:r>
      <w:r w:rsidR="003D5414" w:rsidRPr="003A4151">
        <w:t>meetings. It had before it document FCCC/SBSTA/2014/MISC.5</w:t>
      </w:r>
      <w:r w:rsidR="00F95919" w:rsidRPr="003A4151">
        <w:t>/Rev.1</w:t>
      </w:r>
      <w:r w:rsidR="003D5414" w:rsidRPr="003A4151">
        <w:t xml:space="preserve">. Statements were made by representatives of </w:t>
      </w:r>
      <w:r w:rsidR="00DA2D84" w:rsidRPr="003A4151">
        <w:t>eight</w:t>
      </w:r>
      <w:r w:rsidR="003D5414" w:rsidRPr="003A4151">
        <w:t xml:space="preserve"> Parties, including one </w:t>
      </w:r>
      <w:r w:rsidR="009142ED" w:rsidRPr="003A4151">
        <w:t xml:space="preserve">speaking </w:t>
      </w:r>
      <w:r w:rsidR="003D5414" w:rsidRPr="003A4151">
        <w:t>on behalf of a group of Parties.</w:t>
      </w:r>
      <w:r w:rsidR="003F3787" w:rsidRPr="003A4151">
        <w:rPr>
          <w:rStyle w:val="FootnoteReference"/>
        </w:rPr>
        <w:footnoteReference w:id="66"/>
      </w:r>
      <w:r w:rsidR="003F3787" w:rsidRPr="003A4151">
        <w:t xml:space="preserve"> </w:t>
      </w:r>
      <w:r w:rsidR="003D5414" w:rsidRPr="003A4151">
        <w:t>Statements were also made by representatives of the International Civil Aviation Organization (ICAO) and the International Maritime Organization (IMO).</w:t>
      </w:r>
      <w:bookmarkEnd w:id="188"/>
    </w:p>
    <w:p w14:paraId="5E5B19A4" w14:textId="77777777" w:rsidR="003D5414" w:rsidRPr="003A4151" w:rsidRDefault="00FA5A9C" w:rsidP="00FA5A9C">
      <w:pPr>
        <w:pStyle w:val="SingleTxtG"/>
      </w:pPr>
      <w:r>
        <w:t>123.</w:t>
      </w:r>
      <w:r>
        <w:tab/>
      </w:r>
      <w:r w:rsidR="003D5414" w:rsidRPr="003A4151">
        <w:t>At its</w:t>
      </w:r>
      <w:r w:rsidR="003D5414" w:rsidRPr="003A4151">
        <w:rPr>
          <w:snapToGrid w:val="0"/>
        </w:rPr>
        <w:t xml:space="preserve"> </w:t>
      </w:r>
      <w:r w:rsidR="00DA2D84" w:rsidRPr="003A4151">
        <w:rPr>
          <w:snapToGrid w:val="0"/>
        </w:rPr>
        <w:t>1</w:t>
      </w:r>
      <w:r w:rsidR="00DA2D84" w:rsidRPr="003A4151">
        <w:rPr>
          <w:snapToGrid w:val="0"/>
          <w:vertAlign w:val="superscript"/>
        </w:rPr>
        <w:t>st</w:t>
      </w:r>
      <w:r w:rsidR="00DA2D84" w:rsidRPr="003A4151">
        <w:rPr>
          <w:snapToGrid w:val="0"/>
        </w:rPr>
        <w:t xml:space="preserve"> </w:t>
      </w:r>
      <w:r w:rsidR="003D5414" w:rsidRPr="003A4151">
        <w:t xml:space="preserve">meeting, the SBSTA agreed that the Chair would consult with Parties on this issue and present draft conclusions to the SBSTA at its </w:t>
      </w:r>
      <w:r w:rsidR="00433351" w:rsidRPr="003A4151">
        <w:t>2</w:t>
      </w:r>
      <w:r w:rsidR="00433351" w:rsidRPr="003A4151">
        <w:rPr>
          <w:vertAlign w:val="superscript"/>
        </w:rPr>
        <w:t>nd</w:t>
      </w:r>
      <w:r w:rsidR="00433351" w:rsidRPr="003A4151">
        <w:t xml:space="preserve"> </w:t>
      </w:r>
      <w:r w:rsidR="003D5414" w:rsidRPr="003A4151">
        <w:t xml:space="preserve">meeting. At its </w:t>
      </w:r>
      <w:r w:rsidR="00F95919" w:rsidRPr="003A4151">
        <w:t>2</w:t>
      </w:r>
      <w:r w:rsidR="00F95919" w:rsidRPr="003A4151">
        <w:rPr>
          <w:vertAlign w:val="superscript"/>
        </w:rPr>
        <w:t>nd</w:t>
      </w:r>
      <w:r w:rsidR="00F95919" w:rsidRPr="003A4151">
        <w:t xml:space="preserve"> </w:t>
      </w:r>
      <w:r w:rsidR="003D5414" w:rsidRPr="003A4151">
        <w:rPr>
          <w:snapToGrid w:val="0"/>
        </w:rPr>
        <w:t>meeting</w:t>
      </w:r>
      <w:r w:rsidR="003D5414" w:rsidRPr="003A4151">
        <w:t>, the SBSTA considered and adopted the conclusions below</w:t>
      </w:r>
      <w:r w:rsidR="00F02A51" w:rsidRPr="003A4151">
        <w:t>.</w:t>
      </w:r>
      <w:r w:rsidR="00A6304F" w:rsidRPr="003A4151">
        <w:rPr>
          <w:rStyle w:val="FootnoteReference"/>
        </w:rPr>
        <w:footnoteReference w:id="67"/>
      </w:r>
    </w:p>
    <w:p w14:paraId="67F3894F" w14:textId="77777777" w:rsidR="003D5414" w:rsidRPr="003A4151" w:rsidRDefault="00FA5A9C" w:rsidP="00FA5A9C">
      <w:pPr>
        <w:pStyle w:val="H23G"/>
      </w:pPr>
      <w:r>
        <w:tab/>
        <w:t>2.</w:t>
      </w:r>
      <w:r>
        <w:tab/>
      </w:r>
      <w:r w:rsidR="003D5414" w:rsidRPr="003A4151">
        <w:t>Conclusions</w:t>
      </w:r>
    </w:p>
    <w:p w14:paraId="04E788A6" w14:textId="77777777" w:rsidR="00191DE1" w:rsidRPr="003A4151" w:rsidRDefault="00FA5A9C" w:rsidP="00FA5A9C">
      <w:pPr>
        <w:pStyle w:val="SingleTxtG"/>
      </w:pPr>
      <w:bookmarkStart w:id="189" w:name="_Toc361321976"/>
      <w:bookmarkStart w:id="190" w:name="_Toc373495761"/>
      <w:bookmarkStart w:id="191" w:name="_Toc231126866"/>
      <w:bookmarkStart w:id="192" w:name="_Toc261965569"/>
      <w:bookmarkStart w:id="193" w:name="_Toc267320446"/>
      <w:bookmarkStart w:id="194" w:name="_Toc279431829"/>
      <w:bookmarkStart w:id="195" w:name="_Toc297037333"/>
      <w:bookmarkStart w:id="196" w:name="_Toc305764178"/>
      <w:bookmarkStart w:id="197" w:name="_Toc328480808"/>
      <w:bookmarkEnd w:id="163"/>
      <w:bookmarkEnd w:id="182"/>
      <w:bookmarkEnd w:id="186"/>
      <w:r>
        <w:t>124.</w:t>
      </w:r>
      <w:r>
        <w:tab/>
      </w:r>
      <w:r w:rsidR="00E070F1" w:rsidRPr="003A4151">
        <w:t xml:space="preserve">The </w:t>
      </w:r>
      <w:r w:rsidR="00191DE1" w:rsidRPr="003A4151">
        <w:t>SBSTA took note of the information received from and progress reported by the</w:t>
      </w:r>
      <w:r w:rsidR="008337A8" w:rsidRPr="003A4151">
        <w:t xml:space="preserve"> secretariats of </w:t>
      </w:r>
      <w:r w:rsidR="00191DE1" w:rsidRPr="003A4151">
        <w:t>ICAO and IMO on their ongoing work on addressing emissions from fuel used for international aviation and maritime transport,</w:t>
      </w:r>
      <w:r w:rsidR="00191DE1" w:rsidRPr="005C1D56">
        <w:rPr>
          <w:sz w:val="18"/>
          <w:szCs w:val="18"/>
          <w:vertAlign w:val="superscript"/>
        </w:rPr>
        <w:footnoteReference w:id="68"/>
      </w:r>
      <w:r w:rsidR="00191DE1" w:rsidRPr="003A4151">
        <w:t xml:space="preserve"> and noted the views expressed by Parties on this information.</w:t>
      </w:r>
    </w:p>
    <w:p w14:paraId="4171FFD4" w14:textId="77777777" w:rsidR="00191DE1" w:rsidRPr="003A4151" w:rsidRDefault="00FA5A9C" w:rsidP="00FA5A9C">
      <w:pPr>
        <w:pStyle w:val="SingleTxtG"/>
      </w:pPr>
      <w:bookmarkStart w:id="198" w:name="_Ref392164460"/>
      <w:r>
        <w:t>125.</w:t>
      </w:r>
      <w:r>
        <w:tab/>
      </w:r>
      <w:r w:rsidR="00191DE1" w:rsidRPr="003A4151">
        <w:t>The SBSTA invited the secretariats of ICAO and IMO to continue to report, at future sessions of the SBSTA, on relevant work on this issue.</w:t>
      </w:r>
      <w:bookmarkEnd w:id="198"/>
    </w:p>
    <w:p w14:paraId="4D703258" w14:textId="77777777" w:rsidR="00DC3712" w:rsidRPr="001D3F30" w:rsidRDefault="00FA5A9C" w:rsidP="00FA5A9C">
      <w:pPr>
        <w:pStyle w:val="H1G"/>
        <w:tabs>
          <w:tab w:val="right" w:pos="850"/>
        </w:tabs>
        <w:rPr>
          <w:rStyle w:val="SingleTxtGChar"/>
          <w:b w:val="0"/>
          <w:sz w:val="20"/>
        </w:rPr>
      </w:pPr>
      <w:bookmarkStart w:id="199" w:name="_Toc391892188"/>
      <w:bookmarkStart w:id="200" w:name="_Toc391892372"/>
      <w:r>
        <w:tab/>
        <w:t>D.</w:t>
      </w:r>
      <w:r>
        <w:tab/>
      </w:r>
      <w:r w:rsidR="00E978EC" w:rsidRPr="003A4151">
        <w:t xml:space="preserve">Methodologies for </w:t>
      </w:r>
      <w:r w:rsidR="00DC3712" w:rsidRPr="003A4151">
        <w:t>reporting</w:t>
      </w:r>
      <w:r w:rsidR="00E978EC" w:rsidRPr="003A4151">
        <w:t xml:space="preserve"> financial information by Parties included in Annex I to the Convention</w:t>
      </w:r>
      <w:r w:rsidR="00FB1A02" w:rsidRPr="003A4151">
        <w:t xml:space="preserve"> </w:t>
      </w:r>
      <w:r w:rsidR="00DC3712" w:rsidRPr="003A4151">
        <w:br/>
      </w:r>
      <w:r w:rsidR="00DC3712" w:rsidRPr="001D3F30">
        <w:rPr>
          <w:b w:val="0"/>
          <w:sz w:val="20"/>
        </w:rPr>
        <w:t>(Agenda</w:t>
      </w:r>
      <w:r w:rsidR="00630C65" w:rsidRPr="001D3F30">
        <w:rPr>
          <w:b w:val="0"/>
          <w:sz w:val="20"/>
        </w:rPr>
        <w:t xml:space="preserve"> sub-item</w:t>
      </w:r>
      <w:r w:rsidR="00DC3712" w:rsidRPr="001D3F30">
        <w:rPr>
          <w:b w:val="0"/>
          <w:sz w:val="20"/>
        </w:rPr>
        <w:t xml:space="preserve"> 11(d))</w:t>
      </w:r>
      <w:bookmarkEnd w:id="199"/>
      <w:bookmarkEnd w:id="200"/>
    </w:p>
    <w:p w14:paraId="64483B00" w14:textId="77777777" w:rsidR="00DC3712" w:rsidRPr="003A4151" w:rsidRDefault="00FA5A9C" w:rsidP="00FA5A9C">
      <w:pPr>
        <w:pStyle w:val="H23G"/>
      </w:pPr>
      <w:r>
        <w:tab/>
        <w:t>1.</w:t>
      </w:r>
      <w:r>
        <w:tab/>
      </w:r>
      <w:r w:rsidR="00DC3712" w:rsidRPr="003A4151">
        <w:t>Proceedings</w:t>
      </w:r>
    </w:p>
    <w:p w14:paraId="420C5175" w14:textId="77777777" w:rsidR="00DC3712" w:rsidRPr="003A4151" w:rsidRDefault="00FA5A9C" w:rsidP="00FA5A9C">
      <w:pPr>
        <w:pStyle w:val="SingleTxtG"/>
      </w:pPr>
      <w:bookmarkStart w:id="201" w:name="_Ref392164466"/>
      <w:r>
        <w:t>126.</w:t>
      </w:r>
      <w:r>
        <w:tab/>
      </w:r>
      <w:r w:rsidR="00DC3712" w:rsidRPr="003A4151">
        <w:t>The SBSTA considered this agenda sub-item at its 1</w:t>
      </w:r>
      <w:r w:rsidR="00DC3712" w:rsidRPr="003A4151">
        <w:rPr>
          <w:vertAlign w:val="superscript"/>
        </w:rPr>
        <w:t>st</w:t>
      </w:r>
      <w:r w:rsidR="00DC3712" w:rsidRPr="003A4151">
        <w:t xml:space="preserve"> and 2</w:t>
      </w:r>
      <w:r w:rsidR="00DC3712" w:rsidRPr="003A4151">
        <w:rPr>
          <w:vertAlign w:val="superscript"/>
        </w:rPr>
        <w:t>nd</w:t>
      </w:r>
      <w:r w:rsidR="00DC3712" w:rsidRPr="003A4151">
        <w:t xml:space="preserve"> meetings. Statements were made by representatives of 1</w:t>
      </w:r>
      <w:r w:rsidR="00E22017" w:rsidRPr="003A4151">
        <w:t>4</w:t>
      </w:r>
      <w:r w:rsidR="00DC3712" w:rsidRPr="003A4151">
        <w:t xml:space="preserve"> Parties, including </w:t>
      </w:r>
      <w:r w:rsidR="00DA2D84" w:rsidRPr="003A4151">
        <w:t xml:space="preserve">one speaking </w:t>
      </w:r>
      <w:r w:rsidR="00DC3712" w:rsidRPr="003A4151">
        <w:t xml:space="preserve">on behalf of </w:t>
      </w:r>
      <w:r w:rsidR="00E22017" w:rsidRPr="003A4151">
        <w:t xml:space="preserve">the </w:t>
      </w:r>
      <w:r w:rsidR="00DC3712" w:rsidRPr="003A4151">
        <w:t>G77</w:t>
      </w:r>
      <w:r w:rsidR="00E22017" w:rsidRPr="003A4151">
        <w:t xml:space="preserve"> and China and the African States.</w:t>
      </w:r>
      <w:bookmarkEnd w:id="201"/>
      <w:r w:rsidR="00DC3712" w:rsidRPr="003A4151">
        <w:t xml:space="preserve"> </w:t>
      </w:r>
    </w:p>
    <w:p w14:paraId="6D9DC2E7" w14:textId="77777777" w:rsidR="00E978EC" w:rsidRPr="003A4151" w:rsidRDefault="00FA5A9C" w:rsidP="00FA5A9C">
      <w:pPr>
        <w:pStyle w:val="SingleTxtG"/>
      </w:pPr>
      <w:r>
        <w:lastRenderedPageBreak/>
        <w:t>127.</w:t>
      </w:r>
      <w:r>
        <w:tab/>
      </w:r>
      <w:r w:rsidR="00E978EC" w:rsidRPr="003A4151">
        <w:t>At its 1</w:t>
      </w:r>
      <w:r w:rsidR="00E978EC" w:rsidRPr="003A4151">
        <w:rPr>
          <w:vertAlign w:val="superscript"/>
        </w:rPr>
        <w:t>st</w:t>
      </w:r>
      <w:r w:rsidR="00E978EC" w:rsidRPr="003A4151">
        <w:t xml:space="preserve"> meeting, the SBSTA agreed to consider this agenda sub-item in a contact group co-chaired by Ms. Helen Plume </w:t>
      </w:r>
      <w:r w:rsidR="00DA2D84" w:rsidRPr="003A4151">
        <w:t>(</w:t>
      </w:r>
      <w:r w:rsidR="00E978EC" w:rsidRPr="003A4151">
        <w:t>New Zealand</w:t>
      </w:r>
      <w:r w:rsidR="00DA2D84" w:rsidRPr="003A4151">
        <w:t>)</w:t>
      </w:r>
      <w:r w:rsidR="00E978EC" w:rsidRPr="003A4151">
        <w:t xml:space="preserve"> and </w:t>
      </w:r>
      <w:r w:rsidR="00194CF5" w:rsidRPr="003A4151">
        <w:t xml:space="preserve">Ms. Fatuma Mohamed Hussein </w:t>
      </w:r>
      <w:r w:rsidR="00DA2D84" w:rsidRPr="003A4151">
        <w:t>(</w:t>
      </w:r>
      <w:r w:rsidR="00194CF5" w:rsidRPr="003A4151">
        <w:t>Kenya</w:t>
      </w:r>
      <w:r w:rsidR="00DA2D84" w:rsidRPr="003A4151">
        <w:t>)</w:t>
      </w:r>
      <w:r w:rsidR="00E978EC" w:rsidRPr="003A4151">
        <w:t>. At its 2</w:t>
      </w:r>
      <w:r w:rsidR="00E978EC" w:rsidRPr="003A4151">
        <w:rPr>
          <w:vertAlign w:val="superscript"/>
        </w:rPr>
        <w:t>nd</w:t>
      </w:r>
      <w:r w:rsidR="00E978EC" w:rsidRPr="003A4151">
        <w:t xml:space="preserve"> meeting, the SBSTA considered and adopted the conclusions below.</w:t>
      </w:r>
      <w:r w:rsidR="00E978EC" w:rsidRPr="003A4151">
        <w:rPr>
          <w:rStyle w:val="FootnoteReference"/>
        </w:rPr>
        <w:footnoteReference w:id="69"/>
      </w:r>
    </w:p>
    <w:p w14:paraId="584B0A1C" w14:textId="77777777" w:rsidR="00DC3712" w:rsidRPr="003A4151" w:rsidRDefault="00FA5A9C" w:rsidP="00FA5A9C">
      <w:pPr>
        <w:pStyle w:val="H23G"/>
      </w:pPr>
      <w:r>
        <w:tab/>
        <w:t>2.</w:t>
      </w:r>
      <w:r>
        <w:tab/>
      </w:r>
      <w:r w:rsidR="00DC3712" w:rsidRPr="003A4151">
        <w:t>Conclusions</w:t>
      </w:r>
    </w:p>
    <w:p w14:paraId="51CFA71E" w14:textId="77777777" w:rsidR="00F00764" w:rsidRPr="003A4151" w:rsidRDefault="00FA5A9C" w:rsidP="00FA5A9C">
      <w:pPr>
        <w:pStyle w:val="SingleTxtG"/>
      </w:pPr>
      <w:r>
        <w:t>128.</w:t>
      </w:r>
      <w:r>
        <w:tab/>
      </w:r>
      <w:r w:rsidR="00F00764" w:rsidRPr="003A4151">
        <w:t xml:space="preserve">The SBSTA initiated its discussion on methodologies for the reporting of financial information taking into account existing international methodologies and based on the experience gained in preparing the biennial reports from developed country Parties, in accordance with decision 2/CP.17, paragraph 19. </w:t>
      </w:r>
    </w:p>
    <w:p w14:paraId="264B06A9" w14:textId="77777777" w:rsidR="00F00764" w:rsidRPr="003A4151" w:rsidRDefault="00FA5A9C" w:rsidP="00FA5A9C">
      <w:pPr>
        <w:pStyle w:val="SingleTxtG"/>
      </w:pPr>
      <w:r>
        <w:t>129.</w:t>
      </w:r>
      <w:r>
        <w:tab/>
      </w:r>
      <w:r w:rsidR="00F00764" w:rsidRPr="003A4151">
        <w:t>The SBSTA took note of the relevant work being conducted under the SBI</w:t>
      </w:r>
      <w:r w:rsidR="00F00764" w:rsidRPr="003A4151">
        <w:rPr>
          <w:rStyle w:val="FootnoteReference"/>
        </w:rPr>
        <w:footnoteReference w:id="70"/>
      </w:r>
      <w:r w:rsidR="00F00764" w:rsidRPr="003A4151">
        <w:t xml:space="preserve"> on the revision of the guidelines for preparation of national communications, including the preparation of the technical paper requested by decision 2/CP.17, paragraph 20.</w:t>
      </w:r>
    </w:p>
    <w:p w14:paraId="274B564A" w14:textId="77777777" w:rsidR="00F00764" w:rsidRPr="003A4151" w:rsidRDefault="00FA5A9C" w:rsidP="00FA5A9C">
      <w:pPr>
        <w:pStyle w:val="SingleTxtG"/>
      </w:pPr>
      <w:r>
        <w:t>130.</w:t>
      </w:r>
      <w:r>
        <w:tab/>
      </w:r>
      <w:r w:rsidR="00DA2D84" w:rsidRPr="003A4151">
        <w:t xml:space="preserve">The </w:t>
      </w:r>
      <w:r w:rsidR="00F00764" w:rsidRPr="003A4151">
        <w:t>SBSTA welcomed the information provided by the Standing Committee on Finance during this session on its ongoing work relating to the preparation of the first biennial assessment and overview of climate finance flows</w:t>
      </w:r>
      <w:r w:rsidR="00F00764" w:rsidRPr="003A4151">
        <w:rPr>
          <w:rStyle w:val="FootnoteReference"/>
        </w:rPr>
        <w:footnoteReference w:id="71"/>
      </w:r>
      <w:r w:rsidR="00F00764" w:rsidRPr="003A4151">
        <w:t xml:space="preserve"> and the guidance provided by the COP to the Standing Committee on Finance contained in decision 5/CP.18, paragraph 11, and decision 7/CP.19, paragraph 9.</w:t>
      </w:r>
    </w:p>
    <w:p w14:paraId="103A2702" w14:textId="77777777" w:rsidR="00F00764" w:rsidRPr="003A4151" w:rsidRDefault="00FA5A9C" w:rsidP="00FA5A9C">
      <w:pPr>
        <w:pStyle w:val="SingleTxtG"/>
      </w:pPr>
      <w:r>
        <w:t>131.</w:t>
      </w:r>
      <w:r>
        <w:tab/>
      </w:r>
      <w:r w:rsidR="00F00764" w:rsidRPr="003A4151">
        <w:t xml:space="preserve">The SBSTA requested the secretariat to summarize available information on relevant ongoing work under the SBI and the Standing Committee on Finance and to make it publicly available on the UNFCCC website before SBSTA 41. </w:t>
      </w:r>
    </w:p>
    <w:p w14:paraId="21F72E34" w14:textId="77777777" w:rsidR="00DC3712" w:rsidRPr="003A4151" w:rsidRDefault="00FA5A9C" w:rsidP="00FA5A9C">
      <w:pPr>
        <w:pStyle w:val="SingleTxtG"/>
      </w:pPr>
      <w:bookmarkStart w:id="202" w:name="_Ref392164420"/>
      <w:r>
        <w:t>132.</w:t>
      </w:r>
      <w:r>
        <w:tab/>
      </w:r>
      <w:r w:rsidR="00F00764" w:rsidRPr="003A4151">
        <w:t>The SBSTA agreed to continue its consideration of this matter at SBSTA 41 with a view to recommending a draft decision to COP 20.</w:t>
      </w:r>
      <w:bookmarkEnd w:id="202"/>
    </w:p>
    <w:p w14:paraId="22B43664" w14:textId="77777777" w:rsidR="003D5414" w:rsidRPr="003A4151" w:rsidRDefault="00FA5A9C" w:rsidP="00FA5A9C">
      <w:pPr>
        <w:pStyle w:val="HChG"/>
        <w:rPr>
          <w:rStyle w:val="SingleTxtGChar"/>
          <w:b w:val="0"/>
          <w:sz w:val="20"/>
        </w:rPr>
      </w:pPr>
      <w:bookmarkStart w:id="203" w:name="_Toc391892189"/>
      <w:bookmarkStart w:id="204" w:name="_Toc391892373"/>
      <w:r>
        <w:tab/>
        <w:t>XII.</w:t>
      </w:r>
      <w:r>
        <w:tab/>
      </w:r>
      <w:r w:rsidR="003D5414" w:rsidRPr="003A4151">
        <w:t>Methodological</w:t>
      </w:r>
      <w:r w:rsidR="003D5414" w:rsidRPr="003A4151">
        <w:rPr>
          <w:rStyle w:val="RegHChGCharChar"/>
          <w:bCs/>
        </w:rPr>
        <w:t xml:space="preserve"> </w:t>
      </w:r>
      <w:r w:rsidR="003D5414" w:rsidRPr="003A4151">
        <w:t xml:space="preserve">issues under the Kyoto Protocol </w:t>
      </w:r>
      <w:r w:rsidR="003D5414" w:rsidRPr="003A4151">
        <w:br/>
      </w:r>
      <w:r w:rsidR="003D5414" w:rsidRPr="003A4151">
        <w:rPr>
          <w:rStyle w:val="SingleTxtGChar"/>
          <w:b w:val="0"/>
          <w:sz w:val="20"/>
        </w:rPr>
        <w:t>(Agenda item 12)</w:t>
      </w:r>
      <w:bookmarkEnd w:id="189"/>
      <w:bookmarkEnd w:id="190"/>
      <w:bookmarkEnd w:id="203"/>
      <w:bookmarkEnd w:id="204"/>
    </w:p>
    <w:p w14:paraId="76976853" w14:textId="77777777" w:rsidR="003D5414" w:rsidRPr="003A4151" w:rsidRDefault="00FA5A9C" w:rsidP="00FA5A9C">
      <w:pPr>
        <w:pStyle w:val="H1G"/>
        <w:tabs>
          <w:tab w:val="right" w:pos="850"/>
        </w:tabs>
        <w:rPr>
          <w:rStyle w:val="SingleTxtGChar"/>
          <w:b w:val="0"/>
          <w:sz w:val="20"/>
        </w:rPr>
      </w:pPr>
      <w:bookmarkStart w:id="205" w:name="_Toc373495762"/>
      <w:bookmarkStart w:id="206" w:name="_Toc391892190"/>
      <w:bookmarkStart w:id="207" w:name="_Toc391892374"/>
      <w:r>
        <w:tab/>
        <w:t>A.</w:t>
      </w:r>
      <w:r>
        <w:tab/>
      </w:r>
      <w:r w:rsidR="003D5414" w:rsidRPr="003A4151">
        <w:t>Implications of the implementation of decisions 2/CMP.7 to 4/CMP.7 and 1/CMP.8 on the previous decisions on methodological issues related to the Kyoto Protocol, including those relating to Articles 5, 7 and 8 of the Kyoto Protocol</w:t>
      </w:r>
      <w:r w:rsidR="003D5414" w:rsidRPr="003A4151">
        <w:rPr>
          <w:rFonts w:eastAsia="Times New Roman"/>
          <w:szCs w:val="24"/>
        </w:rPr>
        <w:br/>
      </w:r>
      <w:r w:rsidR="003D5414" w:rsidRPr="003A4151">
        <w:rPr>
          <w:rStyle w:val="SingleTxtGChar"/>
          <w:b w:val="0"/>
          <w:sz w:val="20"/>
        </w:rPr>
        <w:t>(Agenda</w:t>
      </w:r>
      <w:r w:rsidR="00630C65" w:rsidRPr="003A4151">
        <w:rPr>
          <w:rStyle w:val="SingleTxtGChar"/>
          <w:b w:val="0"/>
          <w:sz w:val="20"/>
        </w:rPr>
        <w:t xml:space="preserve"> sub-item</w:t>
      </w:r>
      <w:r w:rsidR="003D5414" w:rsidRPr="003A4151">
        <w:rPr>
          <w:rStyle w:val="SingleTxtGChar"/>
          <w:b w:val="0"/>
          <w:sz w:val="20"/>
        </w:rPr>
        <w:t xml:space="preserve"> 12(a))</w:t>
      </w:r>
      <w:bookmarkEnd w:id="205"/>
      <w:bookmarkEnd w:id="206"/>
      <w:bookmarkEnd w:id="207"/>
    </w:p>
    <w:p w14:paraId="298A3BBA" w14:textId="77777777" w:rsidR="003D5414" w:rsidRPr="003A4151" w:rsidRDefault="00FA5A9C" w:rsidP="00FA5A9C">
      <w:pPr>
        <w:pStyle w:val="H23G"/>
      </w:pPr>
      <w:r>
        <w:tab/>
        <w:t>1.</w:t>
      </w:r>
      <w:r>
        <w:tab/>
      </w:r>
      <w:r w:rsidR="003D5414" w:rsidRPr="003A4151">
        <w:t>Proceedings</w:t>
      </w:r>
    </w:p>
    <w:p w14:paraId="372226E9" w14:textId="77777777" w:rsidR="003D5414" w:rsidRPr="003A4151" w:rsidRDefault="00FA5A9C" w:rsidP="00FA5A9C">
      <w:pPr>
        <w:pStyle w:val="SingleTxtG"/>
      </w:pPr>
      <w:bookmarkStart w:id="208" w:name="_Ref362356205"/>
      <w:bookmarkStart w:id="209" w:name="_Ref392164478"/>
      <w:r>
        <w:t>133.</w:t>
      </w:r>
      <w:r>
        <w:tab/>
      </w:r>
      <w:r w:rsidR="003D5414" w:rsidRPr="003A4151">
        <w:t xml:space="preserve">The SBSTA considered this agenda sub-item at its </w:t>
      </w:r>
      <w:r w:rsidR="00F02A51" w:rsidRPr="003A4151">
        <w:t>1</w:t>
      </w:r>
      <w:r w:rsidR="00F02A51" w:rsidRPr="003A4151">
        <w:rPr>
          <w:vertAlign w:val="superscript"/>
        </w:rPr>
        <w:t>st</w:t>
      </w:r>
      <w:r w:rsidR="00F02A51" w:rsidRPr="003A4151">
        <w:t xml:space="preserve"> </w:t>
      </w:r>
      <w:r w:rsidR="003D5414" w:rsidRPr="003A4151">
        <w:t xml:space="preserve">and </w:t>
      </w:r>
      <w:r w:rsidR="00280B3B" w:rsidRPr="003A4151">
        <w:t>2</w:t>
      </w:r>
      <w:r w:rsidR="00280B3B" w:rsidRPr="003A4151">
        <w:rPr>
          <w:vertAlign w:val="superscript"/>
        </w:rPr>
        <w:t>nd</w:t>
      </w:r>
      <w:r w:rsidR="00280B3B" w:rsidRPr="003A4151">
        <w:t xml:space="preserve"> </w:t>
      </w:r>
      <w:r w:rsidR="003D5414" w:rsidRPr="003A4151">
        <w:t xml:space="preserve">meetings. </w:t>
      </w:r>
      <w:bookmarkEnd w:id="208"/>
      <w:r w:rsidR="00140F9D" w:rsidRPr="003A4151">
        <w:t>Statements were made by representatives of two Parties</w:t>
      </w:r>
      <w:r w:rsidR="008A2DE6" w:rsidRPr="003A4151">
        <w:t>,</w:t>
      </w:r>
      <w:r w:rsidR="00140F9D" w:rsidRPr="003A4151">
        <w:t xml:space="preserve"> including one </w:t>
      </w:r>
      <w:r w:rsidR="00577C17" w:rsidRPr="003A4151">
        <w:t xml:space="preserve">speaking </w:t>
      </w:r>
      <w:r w:rsidR="00140F9D" w:rsidRPr="003A4151">
        <w:t>on behalf of the G</w:t>
      </w:r>
      <w:r w:rsidR="00577C17" w:rsidRPr="003A4151">
        <w:t>77</w:t>
      </w:r>
      <w:r w:rsidR="00140F9D" w:rsidRPr="003A4151">
        <w:t xml:space="preserve"> and China and AOSIS.</w:t>
      </w:r>
      <w:bookmarkEnd w:id="209"/>
    </w:p>
    <w:p w14:paraId="343B9867" w14:textId="77777777" w:rsidR="003D5414" w:rsidRPr="003A4151" w:rsidRDefault="00FA5A9C" w:rsidP="00FA5A9C">
      <w:pPr>
        <w:pStyle w:val="SingleTxtG"/>
      </w:pPr>
      <w:r>
        <w:t>134.</w:t>
      </w:r>
      <w:r>
        <w:tab/>
      </w:r>
      <w:r w:rsidR="003D5414" w:rsidRPr="003A4151">
        <w:t xml:space="preserve">At its </w:t>
      </w:r>
      <w:r w:rsidR="00B12B29" w:rsidRPr="003A4151">
        <w:t>1</w:t>
      </w:r>
      <w:r w:rsidR="00B12B29" w:rsidRPr="003A4151">
        <w:rPr>
          <w:vertAlign w:val="superscript"/>
        </w:rPr>
        <w:t>st</w:t>
      </w:r>
      <w:r w:rsidR="00B12B29" w:rsidRPr="003A4151">
        <w:t xml:space="preserve"> </w:t>
      </w:r>
      <w:r w:rsidR="003D5414" w:rsidRPr="003A4151">
        <w:t xml:space="preserve">meeting, the SBSTA agreed to consider this agenda sub-item in a contact group co-chaired by </w:t>
      </w:r>
      <w:r w:rsidR="00101D6A" w:rsidRPr="003A4151">
        <w:t xml:space="preserve">Mr. </w:t>
      </w:r>
      <w:proofErr w:type="spellStart"/>
      <w:r w:rsidR="00101D6A" w:rsidRPr="003A4151">
        <w:t>Maesela</w:t>
      </w:r>
      <w:proofErr w:type="spellEnd"/>
      <w:r w:rsidR="00101D6A" w:rsidRPr="003A4151">
        <w:t xml:space="preserve"> Kekana </w:t>
      </w:r>
      <w:r w:rsidR="00577C17" w:rsidRPr="003A4151">
        <w:t>(</w:t>
      </w:r>
      <w:r w:rsidR="00101D6A" w:rsidRPr="003A4151">
        <w:t>South Africa</w:t>
      </w:r>
      <w:r w:rsidR="00577C17" w:rsidRPr="003A4151">
        <w:t>)</w:t>
      </w:r>
      <w:r w:rsidR="00B12B29" w:rsidRPr="003A4151">
        <w:t xml:space="preserve"> and Ms. </w:t>
      </w:r>
      <w:proofErr w:type="spellStart"/>
      <w:r w:rsidR="00B12B29" w:rsidRPr="003A4151">
        <w:t>Anke</w:t>
      </w:r>
      <w:proofErr w:type="spellEnd"/>
      <w:r w:rsidR="00B12B29" w:rsidRPr="003A4151">
        <w:t xml:space="preserve"> Herold </w:t>
      </w:r>
      <w:r w:rsidR="00577C17" w:rsidRPr="003A4151">
        <w:t>(</w:t>
      </w:r>
      <w:r w:rsidR="003D5414" w:rsidRPr="003A4151">
        <w:t>Germany</w:t>
      </w:r>
      <w:r w:rsidR="00577C17" w:rsidRPr="003A4151">
        <w:t>)</w:t>
      </w:r>
      <w:r w:rsidR="003D5414" w:rsidRPr="003A4151">
        <w:t>. At its</w:t>
      </w:r>
      <w:r w:rsidR="00280B3B" w:rsidRPr="003A4151">
        <w:t xml:space="preserve"> 2</w:t>
      </w:r>
      <w:r w:rsidR="00280B3B" w:rsidRPr="003A4151">
        <w:rPr>
          <w:vertAlign w:val="superscript"/>
        </w:rPr>
        <w:t>nd</w:t>
      </w:r>
      <w:r w:rsidR="00280B3B" w:rsidRPr="003A4151">
        <w:t xml:space="preserve"> </w:t>
      </w:r>
      <w:r w:rsidR="003D5414" w:rsidRPr="003A4151">
        <w:t>meeting, the SBSTA considered and adopted the conclusions below.</w:t>
      </w:r>
      <w:r w:rsidR="00304F7B" w:rsidRPr="003A4151">
        <w:rPr>
          <w:rStyle w:val="FootnoteReference"/>
        </w:rPr>
        <w:footnoteReference w:id="72"/>
      </w:r>
    </w:p>
    <w:p w14:paraId="6D528680" w14:textId="77777777" w:rsidR="003D5414" w:rsidRPr="003A4151" w:rsidRDefault="00FA5A9C" w:rsidP="00FA5A9C">
      <w:pPr>
        <w:pStyle w:val="H23G"/>
      </w:pPr>
      <w:r>
        <w:lastRenderedPageBreak/>
        <w:tab/>
        <w:t>2.</w:t>
      </w:r>
      <w:r>
        <w:tab/>
      </w:r>
      <w:r w:rsidR="003D5414" w:rsidRPr="003A4151">
        <w:t>Conclusions</w:t>
      </w:r>
    </w:p>
    <w:p w14:paraId="11FEC999" w14:textId="77777777" w:rsidR="009644C4" w:rsidRPr="003A4151" w:rsidRDefault="00FA5A9C" w:rsidP="00FA5A9C">
      <w:pPr>
        <w:pStyle w:val="SingleTxtG"/>
      </w:pPr>
      <w:r>
        <w:t>135.</w:t>
      </w:r>
      <w:r>
        <w:tab/>
      </w:r>
      <w:r w:rsidR="009644C4" w:rsidRPr="003A4151">
        <w:t>At the request of the Conference of the Parties serving as the meeting of the Parties to the Kyoto Protocol (CMP) at its ninth session,</w:t>
      </w:r>
      <w:r w:rsidR="009644C4" w:rsidRPr="003A4151">
        <w:rPr>
          <w:sz w:val="18"/>
          <w:vertAlign w:val="superscript"/>
        </w:rPr>
        <w:footnoteReference w:id="73"/>
      </w:r>
      <w:r w:rsidR="009644C4" w:rsidRPr="003A4151">
        <w:t xml:space="preserve"> the SBSTA advanced its work on assessing and addressing the implications of the implementation of decisions 2/CMP.7 to 4/CMP.7 and 1/CMP.8 on the previous decisions on methodological issues related to the Kyoto Protocol, including those relating to Articles 5, 7 and 8 of the Kyoto Protocol.</w:t>
      </w:r>
    </w:p>
    <w:p w14:paraId="7688B80A" w14:textId="77777777" w:rsidR="009644C4" w:rsidRPr="003A4151" w:rsidRDefault="00FA5A9C" w:rsidP="00FA5A9C">
      <w:pPr>
        <w:pStyle w:val="SingleTxtG"/>
      </w:pPr>
      <w:r>
        <w:t>136.</w:t>
      </w:r>
      <w:r>
        <w:tab/>
      </w:r>
      <w:r w:rsidR="009644C4" w:rsidRPr="003A4151">
        <w:t>The SBSTA noted that, in order to finalize this work for consideration at CMP 10 (December 2014), progress will need to be made on two sets of issues related to this agenda</w:t>
      </w:r>
      <w:r w:rsidR="00630C65" w:rsidRPr="003A4151">
        <w:t xml:space="preserve"> sub-item</w:t>
      </w:r>
      <w:r w:rsidR="009644C4" w:rsidRPr="003A4151">
        <w:t xml:space="preserve">, namely those set out in annex I </w:t>
      </w:r>
      <w:r w:rsidR="00FB1A02" w:rsidRPr="003A4151">
        <w:t xml:space="preserve">to document FCCC/SBSTA/2014/L.15 </w:t>
      </w:r>
      <w:r w:rsidR="009644C4" w:rsidRPr="003A4151">
        <w:t>(in-session discussion text relating to reporting and accounting) and in annex II</w:t>
      </w:r>
      <w:r w:rsidR="00FB1A02" w:rsidRPr="003A4151">
        <w:t xml:space="preserve"> to document FCCC/SBSTA/2014/L.15</w:t>
      </w:r>
      <w:r w:rsidR="009644C4" w:rsidRPr="003A4151">
        <w:t xml:space="preserve"> (note by the co-facilitators – elements of text relating to review and adjustments).</w:t>
      </w:r>
    </w:p>
    <w:p w14:paraId="76094014" w14:textId="77777777" w:rsidR="009644C4" w:rsidRPr="003A4151" w:rsidRDefault="00FA5A9C" w:rsidP="00FA5A9C">
      <w:pPr>
        <w:pStyle w:val="SingleTxtG"/>
      </w:pPr>
      <w:r>
        <w:t>137.</w:t>
      </w:r>
      <w:r>
        <w:tab/>
      </w:r>
      <w:r w:rsidR="009644C4" w:rsidRPr="003A4151">
        <w:t>To facilitate the finalization of the work for consideration at CMP 10, the SBSTA:</w:t>
      </w:r>
    </w:p>
    <w:p w14:paraId="5BEC478F" w14:textId="77777777" w:rsidR="009644C4" w:rsidRPr="003A4151" w:rsidRDefault="00FA5A9C" w:rsidP="00FA5A9C">
      <w:pPr>
        <w:pStyle w:val="SingleTxtG"/>
      </w:pPr>
      <w:r>
        <w:tab/>
        <w:t>(a)</w:t>
      </w:r>
      <w:r>
        <w:tab/>
      </w:r>
      <w:r w:rsidR="009644C4" w:rsidRPr="003A4151">
        <w:t xml:space="preserve">Requested the secretariat to update and extend the technical paper FCCC/TP/2013/9 for consideration at SBSTA 41 and for the discussion referred to in paragraph </w:t>
      </w:r>
      <w:r w:rsidR="00BF225B" w:rsidRPr="003A4151">
        <w:t>1</w:t>
      </w:r>
      <w:r w:rsidR="009644C4" w:rsidRPr="003A4151">
        <w:t>3</w:t>
      </w:r>
      <w:r w:rsidR="002C63CA" w:rsidRPr="003A4151">
        <w:t>7</w:t>
      </w:r>
      <w:r w:rsidR="009644C4" w:rsidRPr="003A4151">
        <w:t xml:space="preserve">(c) below; the updated technical paper shall reflect the status of work as of June 2014, address the update of the conservativeness factors contained in appendix III to decision 20/CMP.1, including the consideration of the default uncertainties in the </w:t>
      </w:r>
      <w:r w:rsidR="008337A8" w:rsidRPr="003A4151">
        <w:t>IPCC</w:t>
      </w:r>
      <w:r w:rsidR="009644C4" w:rsidRPr="003A4151">
        <w:t xml:space="preserve"> </w:t>
      </w:r>
      <w:r w:rsidR="009644C4" w:rsidRPr="003A4151">
        <w:rPr>
          <w:i/>
        </w:rPr>
        <w:t>2006 IPCC Guidelines for National Greenhouse Gas Inventories</w:t>
      </w:r>
      <w:r w:rsidR="009644C4" w:rsidRPr="003A4151">
        <w:t xml:space="preserve">, and reflect any submissions from Parties as referred to in paragraph </w:t>
      </w:r>
      <w:r w:rsidR="00BF225B" w:rsidRPr="003A4151">
        <w:t>1</w:t>
      </w:r>
      <w:r w:rsidR="009644C4" w:rsidRPr="003A4151">
        <w:t>3</w:t>
      </w:r>
      <w:r w:rsidR="002C63CA" w:rsidRPr="003A4151">
        <w:t>7</w:t>
      </w:r>
      <w:r w:rsidR="009644C4" w:rsidRPr="003A4151">
        <w:t>(b) below;</w:t>
      </w:r>
    </w:p>
    <w:p w14:paraId="12822260" w14:textId="77777777" w:rsidR="009644C4" w:rsidRPr="003A4151" w:rsidRDefault="00FA5A9C" w:rsidP="00FA5A9C">
      <w:pPr>
        <w:pStyle w:val="SingleTxtG"/>
      </w:pPr>
      <w:r>
        <w:tab/>
        <w:t>(b)</w:t>
      </w:r>
      <w:r>
        <w:tab/>
      </w:r>
      <w:r w:rsidR="009644C4" w:rsidRPr="003A4151">
        <w:t xml:space="preserve">Invited Parties to submit to the secretariat, by 20 August 2014, their views on the matters referred to in paragraph </w:t>
      </w:r>
      <w:r w:rsidR="00BF225B" w:rsidRPr="003A4151">
        <w:t>1</w:t>
      </w:r>
      <w:r w:rsidR="009644C4" w:rsidRPr="003A4151">
        <w:t>3</w:t>
      </w:r>
      <w:r w:rsidR="002C63CA" w:rsidRPr="003A4151">
        <w:t>7</w:t>
      </w:r>
      <w:r w:rsidR="009644C4" w:rsidRPr="003A4151">
        <w:t>(a) above;</w:t>
      </w:r>
    </w:p>
    <w:p w14:paraId="256D8628" w14:textId="77777777" w:rsidR="009644C4" w:rsidRPr="003A4151" w:rsidRDefault="00FA5A9C" w:rsidP="00FA5A9C">
      <w:pPr>
        <w:pStyle w:val="SingleTxtG"/>
      </w:pPr>
      <w:r>
        <w:tab/>
        <w:t>(c)</w:t>
      </w:r>
      <w:r>
        <w:tab/>
      </w:r>
      <w:r w:rsidR="009644C4" w:rsidRPr="003A4151">
        <w:t xml:space="preserve">Requested the secretariat to explore ways to facilitate a technical discussion among experts from interested Parties, prior to SBSTA 41, taking into account the technical paper referred to in paragraph </w:t>
      </w:r>
      <w:r w:rsidR="00BF225B" w:rsidRPr="003A4151">
        <w:t>1</w:t>
      </w:r>
      <w:r w:rsidR="009644C4" w:rsidRPr="003A4151">
        <w:t>3</w:t>
      </w:r>
      <w:r w:rsidR="002C63CA" w:rsidRPr="003A4151">
        <w:t>7</w:t>
      </w:r>
      <w:r w:rsidR="009644C4" w:rsidRPr="003A4151">
        <w:t xml:space="preserve">(a) above and any submissions from Parties as referred to in paragraph </w:t>
      </w:r>
      <w:r w:rsidR="00BF225B" w:rsidRPr="003A4151">
        <w:t>1</w:t>
      </w:r>
      <w:r w:rsidR="009644C4" w:rsidRPr="003A4151">
        <w:t>3</w:t>
      </w:r>
      <w:r w:rsidR="002C63CA" w:rsidRPr="003A4151">
        <w:t>7</w:t>
      </w:r>
      <w:r w:rsidR="009644C4" w:rsidRPr="003A4151">
        <w:t xml:space="preserve">(b) above with the aim of facilitating the work referred to in paragraph </w:t>
      </w:r>
      <w:r w:rsidR="00BF225B" w:rsidRPr="003A4151">
        <w:t>1</w:t>
      </w:r>
      <w:r w:rsidR="009644C4" w:rsidRPr="003A4151">
        <w:t>3</w:t>
      </w:r>
      <w:r w:rsidR="002C63CA" w:rsidRPr="003A4151">
        <w:t>7</w:t>
      </w:r>
      <w:r w:rsidR="009644C4" w:rsidRPr="003A4151">
        <w:t>(a) above.</w:t>
      </w:r>
    </w:p>
    <w:p w14:paraId="75C078BB" w14:textId="77777777" w:rsidR="009644C4" w:rsidRPr="003A4151" w:rsidRDefault="00FA5A9C" w:rsidP="00FA5A9C">
      <w:pPr>
        <w:pStyle w:val="SingleTxtG"/>
      </w:pPr>
      <w:r>
        <w:t>138.</w:t>
      </w:r>
      <w:r>
        <w:tab/>
      </w:r>
      <w:r w:rsidR="009644C4" w:rsidRPr="003A4151">
        <w:t xml:space="preserve">The SBSTA agreed to continue its consideration of this agenda item at SBSTA 41 with a view to finalizing draft decisions for consideration and adoption at CMP 10. In this regard the SBSTA agreed to continue to work on the in-session discussion text and on the note by the co-facilitators contained in annexes I and II, respectively, </w:t>
      </w:r>
      <w:r w:rsidR="00DC385B" w:rsidRPr="003A4151">
        <w:t xml:space="preserve">of document FCCC/SBSTA/2014/L.15, </w:t>
      </w:r>
      <w:r w:rsidR="009644C4" w:rsidRPr="003A4151">
        <w:t>which take into account the status of work at SBSTA 40.</w:t>
      </w:r>
    </w:p>
    <w:p w14:paraId="73E493B8" w14:textId="77777777" w:rsidR="003D5414" w:rsidRPr="003A4151" w:rsidRDefault="00FA5A9C" w:rsidP="00FA5A9C">
      <w:pPr>
        <w:pStyle w:val="SingleTxtG"/>
      </w:pPr>
      <w:bookmarkStart w:id="210" w:name="_Ref392164511"/>
      <w:r>
        <w:t>139.</w:t>
      </w:r>
      <w:r>
        <w:tab/>
      </w:r>
      <w:r w:rsidR="009644C4" w:rsidRPr="003A4151">
        <w:t xml:space="preserve">The SBSTA took note of the estimated budgetary implications of the activities to be undertaken by the secretariat referred to in paragraph </w:t>
      </w:r>
      <w:r w:rsidR="00BF225B" w:rsidRPr="003A4151">
        <w:t>1</w:t>
      </w:r>
      <w:r w:rsidR="009644C4" w:rsidRPr="003A4151">
        <w:t>3</w:t>
      </w:r>
      <w:r w:rsidR="002C63CA" w:rsidRPr="003A4151">
        <w:t>7</w:t>
      </w:r>
      <w:r w:rsidR="009644C4" w:rsidRPr="003A4151">
        <w:t>(c) above. It requested that the actions of the secretariat called for in these conclusions be undertaken subject to the availability of financial resources.</w:t>
      </w:r>
      <w:bookmarkEnd w:id="210"/>
    </w:p>
    <w:p w14:paraId="2303E85D" w14:textId="77777777" w:rsidR="003D5414" w:rsidRPr="001D3F30" w:rsidRDefault="00FA5A9C" w:rsidP="00D842A9">
      <w:pPr>
        <w:pStyle w:val="H1G"/>
        <w:tabs>
          <w:tab w:val="right" w:pos="850"/>
        </w:tabs>
        <w:rPr>
          <w:b w:val="0"/>
          <w:sz w:val="20"/>
        </w:rPr>
      </w:pPr>
      <w:bookmarkStart w:id="211" w:name="_Toc373495763"/>
      <w:bookmarkStart w:id="212" w:name="_Toc391892191"/>
      <w:bookmarkStart w:id="213" w:name="_Toc391892375"/>
      <w:r>
        <w:lastRenderedPageBreak/>
        <w:tab/>
        <w:t>B.</w:t>
      </w:r>
      <w:r>
        <w:tab/>
      </w:r>
      <w:r w:rsidR="003D5414" w:rsidRPr="003A4151">
        <w:t xml:space="preserve">Clarification of the text in section G (Article 3, paragraph 7 </w:t>
      </w:r>
      <w:proofErr w:type="spellStart"/>
      <w:r w:rsidR="003D5414" w:rsidRPr="003A4151">
        <w:t>ter</w:t>
      </w:r>
      <w:proofErr w:type="spellEnd"/>
      <w:r w:rsidR="003D5414" w:rsidRPr="003A4151">
        <w:t xml:space="preserve">) of the Doha Amendment to the Kyoto Protocol, in particular the information to be used to determine the </w:t>
      </w:r>
      <w:r w:rsidR="008A2DE6" w:rsidRPr="003A4151">
        <w:t>“</w:t>
      </w:r>
      <w:r w:rsidR="003D5414" w:rsidRPr="003A4151">
        <w:t>average annual emissions for the first three years of the preceding commitment period</w:t>
      </w:r>
      <w:r w:rsidR="008A2DE6" w:rsidRPr="003A4151">
        <w:t>”</w:t>
      </w:r>
      <w:r w:rsidR="003D5414" w:rsidRPr="003A4151">
        <w:br/>
      </w:r>
      <w:r w:rsidR="003D5414" w:rsidRPr="001D3F30">
        <w:rPr>
          <w:b w:val="0"/>
          <w:sz w:val="20"/>
        </w:rPr>
        <w:t>(Agenda</w:t>
      </w:r>
      <w:r w:rsidR="00630C65" w:rsidRPr="001D3F30">
        <w:rPr>
          <w:b w:val="0"/>
          <w:sz w:val="20"/>
        </w:rPr>
        <w:t xml:space="preserve"> sub-item</w:t>
      </w:r>
      <w:r w:rsidR="003D5414" w:rsidRPr="001D3F30">
        <w:rPr>
          <w:b w:val="0"/>
          <w:sz w:val="20"/>
        </w:rPr>
        <w:t xml:space="preserve"> 12(b)</w:t>
      </w:r>
      <w:bookmarkEnd w:id="211"/>
      <w:bookmarkEnd w:id="212"/>
      <w:bookmarkEnd w:id="213"/>
      <w:r w:rsidR="00DC385B" w:rsidRPr="001D3F30">
        <w:rPr>
          <w:b w:val="0"/>
          <w:sz w:val="20"/>
        </w:rPr>
        <w:t>)</w:t>
      </w:r>
    </w:p>
    <w:p w14:paraId="67F60EA0" w14:textId="77777777" w:rsidR="003D5414" w:rsidRPr="003A4151" w:rsidRDefault="00FA5A9C" w:rsidP="00FA5A9C">
      <w:pPr>
        <w:pStyle w:val="H23G"/>
      </w:pPr>
      <w:r>
        <w:tab/>
        <w:t>1.</w:t>
      </w:r>
      <w:r>
        <w:tab/>
      </w:r>
      <w:r w:rsidR="003D5414" w:rsidRPr="003A4151">
        <w:t>Proceedings</w:t>
      </w:r>
    </w:p>
    <w:p w14:paraId="659BFDF8" w14:textId="77777777" w:rsidR="003D5414" w:rsidRPr="003A4151" w:rsidRDefault="00FA5A9C" w:rsidP="00FA5A9C">
      <w:pPr>
        <w:pStyle w:val="SingleTxtG"/>
      </w:pPr>
      <w:bookmarkStart w:id="214" w:name="_Ref362356249"/>
      <w:bookmarkStart w:id="215" w:name="_Ref392164517"/>
      <w:r>
        <w:t>140.</w:t>
      </w:r>
      <w:r>
        <w:tab/>
      </w:r>
      <w:r w:rsidR="003D5414" w:rsidRPr="003A4151">
        <w:t xml:space="preserve">The SBSTA considered this agenda sub-item at its </w:t>
      </w:r>
      <w:r w:rsidR="00F02A51" w:rsidRPr="003A4151">
        <w:t>1</w:t>
      </w:r>
      <w:r w:rsidR="00F02A51" w:rsidRPr="003A4151">
        <w:rPr>
          <w:vertAlign w:val="superscript"/>
        </w:rPr>
        <w:t>st</w:t>
      </w:r>
      <w:r w:rsidR="00F02A51" w:rsidRPr="003A4151">
        <w:t xml:space="preserve"> </w:t>
      </w:r>
      <w:r w:rsidR="003D5414" w:rsidRPr="003A4151">
        <w:t xml:space="preserve">and </w:t>
      </w:r>
      <w:r w:rsidR="00280B3B" w:rsidRPr="003A4151">
        <w:t>2</w:t>
      </w:r>
      <w:r w:rsidR="00280B3B" w:rsidRPr="003A4151">
        <w:rPr>
          <w:vertAlign w:val="superscript"/>
        </w:rPr>
        <w:t>nd</w:t>
      </w:r>
      <w:r w:rsidR="00F02A51" w:rsidRPr="003A4151">
        <w:t xml:space="preserve"> </w:t>
      </w:r>
      <w:r w:rsidR="003D5414" w:rsidRPr="003A4151">
        <w:t>meetings.</w:t>
      </w:r>
      <w:bookmarkEnd w:id="214"/>
      <w:r w:rsidR="007F7599" w:rsidRPr="003A4151">
        <w:t xml:space="preserve"> Statements were made by representatives of two Parties</w:t>
      </w:r>
      <w:r w:rsidR="008A2DE6" w:rsidRPr="003A4151">
        <w:t>,</w:t>
      </w:r>
      <w:r w:rsidR="002A4ABC" w:rsidRPr="003A4151">
        <w:t xml:space="preserve"> including one </w:t>
      </w:r>
      <w:r w:rsidR="00DC385B" w:rsidRPr="003A4151">
        <w:t xml:space="preserve">speaking </w:t>
      </w:r>
      <w:r w:rsidR="002A4ABC" w:rsidRPr="003A4151">
        <w:t>on behalf of the G77 and China and AOSIS</w:t>
      </w:r>
      <w:r w:rsidR="007F7599" w:rsidRPr="003A4151">
        <w:t>.</w:t>
      </w:r>
      <w:bookmarkEnd w:id="215"/>
    </w:p>
    <w:p w14:paraId="2C6AF7E0" w14:textId="77777777" w:rsidR="003D5414" w:rsidRPr="003A4151" w:rsidRDefault="00FA5A9C" w:rsidP="00FA5A9C">
      <w:pPr>
        <w:pStyle w:val="SingleTxtG"/>
      </w:pPr>
      <w:r>
        <w:t>141.</w:t>
      </w:r>
      <w:r>
        <w:tab/>
      </w:r>
      <w:r w:rsidR="003D5414" w:rsidRPr="003A4151">
        <w:t xml:space="preserve">At its </w:t>
      </w:r>
      <w:r w:rsidR="007F7599" w:rsidRPr="003A4151">
        <w:t>1</w:t>
      </w:r>
      <w:r w:rsidR="007F7599" w:rsidRPr="003A4151">
        <w:rPr>
          <w:vertAlign w:val="superscript"/>
        </w:rPr>
        <w:t>st</w:t>
      </w:r>
      <w:r w:rsidR="007F7599" w:rsidRPr="003A4151">
        <w:t xml:space="preserve"> </w:t>
      </w:r>
      <w:r w:rsidR="003D5414" w:rsidRPr="003A4151">
        <w:t xml:space="preserve">meeting, the SBSTA agreed to consider this agenda sub-item in a contact group co-chaired by Ms. Herold </w:t>
      </w:r>
      <w:r w:rsidR="007F7599" w:rsidRPr="003A4151">
        <w:t xml:space="preserve">and </w:t>
      </w:r>
      <w:r w:rsidR="00101D6A" w:rsidRPr="003A4151">
        <w:t>Mr. Kekana</w:t>
      </w:r>
      <w:r w:rsidR="003D5414" w:rsidRPr="003A4151">
        <w:t xml:space="preserve">. At its </w:t>
      </w:r>
      <w:r w:rsidR="00280B3B" w:rsidRPr="003A4151">
        <w:t>2</w:t>
      </w:r>
      <w:r w:rsidR="00280B3B" w:rsidRPr="003A4151">
        <w:rPr>
          <w:vertAlign w:val="superscript"/>
        </w:rPr>
        <w:t>nd</w:t>
      </w:r>
      <w:r w:rsidR="00280B3B" w:rsidRPr="003A4151">
        <w:t xml:space="preserve"> </w:t>
      </w:r>
      <w:r w:rsidR="003D5414" w:rsidRPr="003A4151">
        <w:t>meeting, the SBSTA considered and adopted the conclusions below.</w:t>
      </w:r>
      <w:r w:rsidR="00304F7B" w:rsidRPr="003A4151">
        <w:rPr>
          <w:rStyle w:val="FootnoteReference"/>
        </w:rPr>
        <w:footnoteReference w:id="74"/>
      </w:r>
    </w:p>
    <w:p w14:paraId="1EB40B9E" w14:textId="77777777" w:rsidR="003D5414" w:rsidRPr="003A4151" w:rsidRDefault="00FA5A9C" w:rsidP="00FA5A9C">
      <w:pPr>
        <w:pStyle w:val="H23G"/>
      </w:pPr>
      <w:r>
        <w:tab/>
        <w:t>2.</w:t>
      </w:r>
      <w:r>
        <w:tab/>
      </w:r>
      <w:r w:rsidR="003D5414" w:rsidRPr="003A4151">
        <w:t>Conclusions</w:t>
      </w:r>
    </w:p>
    <w:p w14:paraId="7C2E6B8F" w14:textId="77777777" w:rsidR="00FB7CB8" w:rsidRPr="003A4151" w:rsidRDefault="00FA5A9C" w:rsidP="00FA5A9C">
      <w:pPr>
        <w:pStyle w:val="SingleTxtG"/>
      </w:pPr>
      <w:r>
        <w:t>142.</w:t>
      </w:r>
      <w:r>
        <w:tab/>
      </w:r>
      <w:r w:rsidR="00FB7CB8" w:rsidRPr="003A4151">
        <w:t>In response to the request made by the CMP,</w:t>
      </w:r>
      <w:r w:rsidR="00FB7CB8" w:rsidRPr="003A4151">
        <w:rPr>
          <w:rStyle w:val="FootnoteReference"/>
        </w:rPr>
        <w:footnoteReference w:id="75"/>
      </w:r>
      <w:r w:rsidR="00FB7CB8" w:rsidRPr="003A4151">
        <w:t xml:space="preserve"> the SBSTA continued its consideration of the issues related to the clarification of the text in section G (Article 3, paragraph 7 </w:t>
      </w:r>
      <w:proofErr w:type="spellStart"/>
      <w:r w:rsidR="00FB7CB8" w:rsidRPr="003A4151">
        <w:t>ter</w:t>
      </w:r>
      <w:proofErr w:type="spellEnd"/>
      <w:r w:rsidR="00FB7CB8" w:rsidRPr="003A4151">
        <w:t xml:space="preserve">) of the Doha Amendment to the Kyoto Protocol, in particular the information to be used to determine the </w:t>
      </w:r>
      <w:r w:rsidR="008A2DE6" w:rsidRPr="003A4151">
        <w:t>“</w:t>
      </w:r>
      <w:r w:rsidR="00FB7CB8" w:rsidRPr="003A4151">
        <w:t>average annual emissions for the first three years of the preceding commitment period</w:t>
      </w:r>
      <w:r w:rsidR="008A2DE6" w:rsidRPr="003A4151">
        <w:t>”</w:t>
      </w:r>
      <w:r w:rsidR="00FB7CB8" w:rsidRPr="003A4151">
        <w:t>.</w:t>
      </w:r>
    </w:p>
    <w:p w14:paraId="1BE151E0" w14:textId="77777777" w:rsidR="007F7599" w:rsidRPr="003A4151" w:rsidRDefault="00FA5A9C" w:rsidP="00FA5A9C">
      <w:pPr>
        <w:pStyle w:val="SingleTxtG"/>
      </w:pPr>
      <w:bookmarkStart w:id="216" w:name="_Ref392164521"/>
      <w:r>
        <w:t>143.</w:t>
      </w:r>
      <w:r>
        <w:tab/>
      </w:r>
      <w:r w:rsidR="00FB7CB8" w:rsidRPr="003A4151">
        <w:t>The SBSTA agreed to continue its consideration of this agenda sub-item at SBSTA 41 taking into account the options for elements for the text of a draft decision contained in the annex to document FCCC/SBSTA/2014/L.18.</w:t>
      </w:r>
      <w:bookmarkEnd w:id="216"/>
    </w:p>
    <w:p w14:paraId="2E0EBAD8" w14:textId="77777777" w:rsidR="003D5414" w:rsidRPr="003A4151" w:rsidRDefault="00FA5A9C" w:rsidP="00FA5A9C">
      <w:pPr>
        <w:pStyle w:val="H1G"/>
        <w:tabs>
          <w:tab w:val="right" w:pos="850"/>
        </w:tabs>
        <w:rPr>
          <w:rStyle w:val="SingleTxtGChar"/>
          <w:b w:val="0"/>
        </w:rPr>
      </w:pPr>
      <w:bookmarkStart w:id="217" w:name="_Toc391892192"/>
      <w:bookmarkStart w:id="218" w:name="_Toc391892376"/>
      <w:r>
        <w:tab/>
        <w:t>C.</w:t>
      </w:r>
      <w:r>
        <w:tab/>
      </w:r>
      <w:r w:rsidR="003D5414" w:rsidRPr="003A4151">
        <w:t>Land use, land-use change and forestry under Article 3, paragraphs 3 and 4 of the Kyoto Protocol and under the clean development mechanism</w:t>
      </w:r>
      <w:r w:rsidR="003D5414" w:rsidRPr="003A4151">
        <w:br/>
      </w:r>
      <w:r w:rsidR="003D5414" w:rsidRPr="003A4151">
        <w:rPr>
          <w:rStyle w:val="SingleTxtGChar"/>
          <w:b w:val="0"/>
          <w:sz w:val="20"/>
        </w:rPr>
        <w:t>(Agenda</w:t>
      </w:r>
      <w:r w:rsidR="00630C65" w:rsidRPr="003A4151">
        <w:rPr>
          <w:rStyle w:val="SingleTxtGChar"/>
          <w:b w:val="0"/>
          <w:sz w:val="20"/>
        </w:rPr>
        <w:t xml:space="preserve"> sub-item</w:t>
      </w:r>
      <w:r w:rsidR="003D5414" w:rsidRPr="003A4151">
        <w:rPr>
          <w:rStyle w:val="SingleTxtGChar"/>
          <w:b w:val="0"/>
          <w:sz w:val="20"/>
        </w:rPr>
        <w:t xml:space="preserve"> 12(c))</w:t>
      </w:r>
      <w:bookmarkEnd w:id="217"/>
      <w:bookmarkEnd w:id="218"/>
    </w:p>
    <w:p w14:paraId="0622BA5A" w14:textId="77777777" w:rsidR="003D5414" w:rsidRPr="003A4151" w:rsidRDefault="00FA5A9C" w:rsidP="00FA5A9C">
      <w:pPr>
        <w:pStyle w:val="H23G"/>
      </w:pPr>
      <w:r>
        <w:tab/>
        <w:t>1.</w:t>
      </w:r>
      <w:r>
        <w:tab/>
      </w:r>
      <w:r w:rsidR="003D5414" w:rsidRPr="003A4151">
        <w:t>Proceedings</w:t>
      </w:r>
    </w:p>
    <w:p w14:paraId="7D53C5EA" w14:textId="77777777" w:rsidR="003D5414" w:rsidRPr="003A4151" w:rsidRDefault="00FA5A9C" w:rsidP="00FA5A9C">
      <w:pPr>
        <w:pStyle w:val="SingleTxtG"/>
      </w:pPr>
      <w:bookmarkStart w:id="219" w:name="_Ref392164526"/>
      <w:r>
        <w:t>144.</w:t>
      </w:r>
      <w:r>
        <w:tab/>
      </w:r>
      <w:r w:rsidR="003D5414" w:rsidRPr="003A4151">
        <w:t xml:space="preserve">The SBSTA considered this agenda sub-item at its </w:t>
      </w:r>
      <w:r w:rsidR="00841FE7" w:rsidRPr="003A4151">
        <w:t>1</w:t>
      </w:r>
      <w:r w:rsidR="00841FE7" w:rsidRPr="003A4151">
        <w:rPr>
          <w:vertAlign w:val="superscript"/>
        </w:rPr>
        <w:t>st</w:t>
      </w:r>
      <w:r w:rsidR="00841FE7" w:rsidRPr="003A4151">
        <w:t xml:space="preserve"> </w:t>
      </w:r>
      <w:r w:rsidR="003D5414" w:rsidRPr="003A4151">
        <w:t xml:space="preserve">and </w:t>
      </w:r>
      <w:r w:rsidR="008D3B82" w:rsidRPr="003A4151">
        <w:t>2</w:t>
      </w:r>
      <w:r w:rsidR="008D3B82" w:rsidRPr="003A4151">
        <w:rPr>
          <w:vertAlign w:val="superscript"/>
        </w:rPr>
        <w:t>nd</w:t>
      </w:r>
      <w:r w:rsidR="008D3B82" w:rsidRPr="003A4151">
        <w:t xml:space="preserve"> </w:t>
      </w:r>
      <w:r w:rsidR="003D5414" w:rsidRPr="003A4151">
        <w:t>meetings.</w:t>
      </w:r>
      <w:r w:rsidR="007F7599" w:rsidRPr="003A4151">
        <w:t xml:space="preserve"> It had before it documents FCCC/SBSTA/2014/MISC.2 and FCCC/TP/2014/2.</w:t>
      </w:r>
      <w:bookmarkEnd w:id="219"/>
    </w:p>
    <w:p w14:paraId="11DC9D31" w14:textId="77777777" w:rsidR="003D5414" w:rsidRPr="003A4151" w:rsidRDefault="00FA5A9C" w:rsidP="00FA5A9C">
      <w:pPr>
        <w:pStyle w:val="SingleTxtG"/>
      </w:pPr>
      <w:r>
        <w:t>145.</w:t>
      </w:r>
      <w:r>
        <w:tab/>
      </w:r>
      <w:r w:rsidR="003D5414" w:rsidRPr="003A4151">
        <w:t xml:space="preserve">At its </w:t>
      </w:r>
      <w:r w:rsidR="00516BEA" w:rsidRPr="003A4151">
        <w:t>1</w:t>
      </w:r>
      <w:r w:rsidR="00516BEA" w:rsidRPr="003A4151">
        <w:rPr>
          <w:vertAlign w:val="superscript"/>
        </w:rPr>
        <w:t>st</w:t>
      </w:r>
      <w:r w:rsidR="00516BEA" w:rsidRPr="003A4151">
        <w:t xml:space="preserve"> </w:t>
      </w:r>
      <w:r w:rsidR="003D5414" w:rsidRPr="003A4151">
        <w:t xml:space="preserve">meeting, the SBSTA agreed to consider this agenda sub-item in informal consultations co-facilitated by Ms. Lucia </w:t>
      </w:r>
      <w:proofErr w:type="spellStart"/>
      <w:r w:rsidR="003D5414" w:rsidRPr="003A4151">
        <w:t>Perugini</w:t>
      </w:r>
      <w:proofErr w:type="spellEnd"/>
      <w:r w:rsidR="003D5414" w:rsidRPr="003A4151">
        <w:t xml:space="preserve"> </w:t>
      </w:r>
      <w:r w:rsidR="00DC385B" w:rsidRPr="003A4151">
        <w:t>(</w:t>
      </w:r>
      <w:r w:rsidR="003D5414" w:rsidRPr="003A4151">
        <w:t>Italy</w:t>
      </w:r>
      <w:r w:rsidR="00DC385B" w:rsidRPr="003A4151">
        <w:t>)</w:t>
      </w:r>
      <w:r w:rsidR="003D5414" w:rsidRPr="003A4151">
        <w:t xml:space="preserve"> and Mr. Marcelo Rocha </w:t>
      </w:r>
      <w:r w:rsidR="00DC385B" w:rsidRPr="003A4151">
        <w:t>(</w:t>
      </w:r>
      <w:r w:rsidR="003D5414" w:rsidRPr="003A4151">
        <w:t>Brazil</w:t>
      </w:r>
      <w:r w:rsidR="00DC385B" w:rsidRPr="003A4151">
        <w:t>)</w:t>
      </w:r>
      <w:r w:rsidR="003D5414" w:rsidRPr="003A4151">
        <w:t xml:space="preserve">. At its </w:t>
      </w:r>
      <w:r w:rsidR="008D3B82" w:rsidRPr="003A4151">
        <w:t>2</w:t>
      </w:r>
      <w:r w:rsidR="008D3B82" w:rsidRPr="003A4151">
        <w:rPr>
          <w:vertAlign w:val="superscript"/>
        </w:rPr>
        <w:t>nd</w:t>
      </w:r>
      <w:r w:rsidR="008D3B82" w:rsidRPr="003A4151">
        <w:t xml:space="preserve"> </w:t>
      </w:r>
      <w:r w:rsidR="003D5414" w:rsidRPr="003A4151">
        <w:t>meeting, the SBSTA considered and adopted the conclusions below.</w:t>
      </w:r>
      <w:r w:rsidR="00304F7B" w:rsidRPr="003A4151">
        <w:rPr>
          <w:rStyle w:val="FootnoteReference"/>
        </w:rPr>
        <w:footnoteReference w:id="76"/>
      </w:r>
    </w:p>
    <w:p w14:paraId="57872BF4" w14:textId="77777777" w:rsidR="003D5414" w:rsidRPr="003A4151" w:rsidRDefault="00FA5A9C" w:rsidP="00FA5A9C">
      <w:pPr>
        <w:pStyle w:val="H23G"/>
      </w:pPr>
      <w:r>
        <w:tab/>
        <w:t>2.</w:t>
      </w:r>
      <w:r>
        <w:tab/>
      </w:r>
      <w:r w:rsidR="00516BEA" w:rsidRPr="003A4151">
        <w:t>Conclusions</w:t>
      </w:r>
    </w:p>
    <w:p w14:paraId="77AE1098" w14:textId="77777777" w:rsidR="008D3B82" w:rsidRPr="003A4151" w:rsidRDefault="00FA5A9C" w:rsidP="00FA5A9C">
      <w:pPr>
        <w:pStyle w:val="SingleTxtG"/>
      </w:pPr>
      <w:r>
        <w:t>146.</w:t>
      </w:r>
      <w:r>
        <w:tab/>
      </w:r>
      <w:r w:rsidR="008D3B82" w:rsidRPr="003A4151">
        <w:t>Following the requests contained in decision 2/CMP.7, paragraphs 5, 6, 7 and 10, the SBSTA continued its consideration of issues related to land use, land-use change and forestry (LULUCF).</w:t>
      </w:r>
    </w:p>
    <w:p w14:paraId="6BBF9911" w14:textId="77777777" w:rsidR="008D3B82" w:rsidRPr="003A4151" w:rsidRDefault="00FA5A9C" w:rsidP="008B19A1">
      <w:pPr>
        <w:pStyle w:val="SingleTxtG"/>
        <w:keepNext/>
        <w:keepLines/>
      </w:pPr>
      <w:r>
        <w:lastRenderedPageBreak/>
        <w:t>147.</w:t>
      </w:r>
      <w:r>
        <w:tab/>
      </w:r>
      <w:r w:rsidR="008D3B82" w:rsidRPr="003A4151">
        <w:t>The SBSTA took note of the views submitted by Parties</w:t>
      </w:r>
      <w:r w:rsidR="008D3B82" w:rsidRPr="003A4151">
        <w:rPr>
          <w:rStyle w:val="FootnoteReference"/>
        </w:rPr>
        <w:footnoteReference w:id="77"/>
      </w:r>
      <w:r w:rsidR="008D3B82" w:rsidRPr="003A4151">
        <w:t xml:space="preserve"> and admitted observer organizations</w:t>
      </w:r>
      <w:r w:rsidR="008D3B82" w:rsidRPr="003A4151">
        <w:rPr>
          <w:rStyle w:val="FootnoteReference"/>
        </w:rPr>
        <w:footnoteReference w:id="78"/>
      </w:r>
      <w:r w:rsidR="008D3B82" w:rsidRPr="003A4151">
        <w:t xml:space="preserve"> in response to the invitation of SBSTA 39</w:t>
      </w:r>
      <w:r w:rsidR="008D3B82" w:rsidRPr="003A4151">
        <w:rPr>
          <w:rStyle w:val="FootnoteReference"/>
        </w:rPr>
        <w:footnoteReference w:id="79"/>
      </w:r>
      <w:r w:rsidR="008D3B82" w:rsidRPr="003A4151">
        <w:t xml:space="preserve"> and also took note of the technical paper</w:t>
      </w:r>
      <w:r w:rsidR="008D3B82" w:rsidRPr="003A4151">
        <w:rPr>
          <w:rStyle w:val="FootnoteReference"/>
        </w:rPr>
        <w:footnoteReference w:id="80"/>
      </w:r>
      <w:r w:rsidR="008D3B82" w:rsidRPr="003A4151">
        <w:t xml:space="preserve"> prepared by the secretariat in response to the request of SBSTA 39.</w:t>
      </w:r>
      <w:r w:rsidR="008D3B82" w:rsidRPr="003A4151">
        <w:rPr>
          <w:rStyle w:val="FootnoteReference"/>
        </w:rPr>
        <w:footnoteReference w:id="81"/>
      </w:r>
      <w:r w:rsidR="008D3B82" w:rsidRPr="003A4151">
        <w:t xml:space="preserve"> </w:t>
      </w:r>
    </w:p>
    <w:p w14:paraId="30601923" w14:textId="77777777" w:rsidR="008D3B82" w:rsidRPr="003A4151" w:rsidRDefault="00FA5A9C" w:rsidP="00FA5A9C">
      <w:pPr>
        <w:pStyle w:val="SingleTxtG"/>
      </w:pPr>
      <w:r>
        <w:t>148.</w:t>
      </w:r>
      <w:r>
        <w:tab/>
      </w:r>
      <w:r w:rsidR="008D3B82" w:rsidRPr="003A4151">
        <w:t>The SBSTA agreed to continue its consideration of modalities and procedures for possible additional LULUCF activities under the clean development mechanism (CDM), with a view to forwarding a draft decision on this matter t</w:t>
      </w:r>
      <w:r w:rsidR="00474A4A" w:rsidRPr="003A4151">
        <w:t xml:space="preserve">o the </w:t>
      </w:r>
      <w:r w:rsidR="008D3B82" w:rsidRPr="003A4151">
        <w:t xml:space="preserve">CMP for </w:t>
      </w:r>
      <w:r w:rsidR="00474A4A" w:rsidRPr="003A4151">
        <w:t xml:space="preserve">consideration and </w:t>
      </w:r>
      <w:r w:rsidR="008D3B82" w:rsidRPr="003A4151">
        <w:t xml:space="preserve">adoption at its tenth session. </w:t>
      </w:r>
    </w:p>
    <w:p w14:paraId="71B12635" w14:textId="77777777" w:rsidR="008D3B82" w:rsidRPr="003A4151" w:rsidRDefault="00FA5A9C" w:rsidP="00FA5A9C">
      <w:pPr>
        <w:pStyle w:val="SingleTxtG"/>
      </w:pPr>
      <w:r>
        <w:t>149.</w:t>
      </w:r>
      <w:r>
        <w:tab/>
      </w:r>
      <w:r w:rsidR="008D3B82" w:rsidRPr="003A4151">
        <w:t xml:space="preserve">The SBSTA noted the possible additional LULUCF activities identified in the technical paper referred to in paragraph </w:t>
      </w:r>
      <w:r w:rsidR="00BF225B" w:rsidRPr="003A4151">
        <w:t>14</w:t>
      </w:r>
      <w:r w:rsidR="002C63CA" w:rsidRPr="003A4151">
        <w:t>7</w:t>
      </w:r>
      <w:r w:rsidR="008D3B82" w:rsidRPr="003A4151">
        <w:t xml:space="preserve"> above and agreed to prioritize in its consideration the following groups of possible additional LULUCF activities in the context of mitigation practices limited to changes in carbon stocks:</w:t>
      </w:r>
    </w:p>
    <w:p w14:paraId="3413BEEF" w14:textId="77777777" w:rsidR="008D3B82" w:rsidRPr="003A4151" w:rsidRDefault="008D3B82" w:rsidP="001D3F30">
      <w:pPr>
        <w:pStyle w:val="SingleTxtG"/>
      </w:pPr>
      <w:r w:rsidRPr="003A4151">
        <w:tab/>
        <w:t>(a)</w:t>
      </w:r>
      <w:r w:rsidRPr="003A4151">
        <w:tab/>
        <w:t xml:space="preserve">Revegetation, including agroforestry and </w:t>
      </w:r>
      <w:proofErr w:type="spellStart"/>
      <w:r w:rsidRPr="003A4151">
        <w:t>silvopastoral</w:t>
      </w:r>
      <w:proofErr w:type="spellEnd"/>
      <w:r w:rsidRPr="003A4151">
        <w:t xml:space="preserve"> practices where the established vegetation is not likely to reach the forest thresholds selected by the host Party under decision 5/CMP.1, annex, paragraph 8;</w:t>
      </w:r>
    </w:p>
    <w:p w14:paraId="74909E14" w14:textId="77777777" w:rsidR="008D3B82" w:rsidRPr="003A4151" w:rsidRDefault="008D3B82" w:rsidP="001D3F30">
      <w:pPr>
        <w:pStyle w:val="SingleTxtG"/>
      </w:pPr>
      <w:r w:rsidRPr="003A4151">
        <w:tab/>
        <w:t>(b)</w:t>
      </w:r>
      <w:r w:rsidRPr="003A4151">
        <w:tab/>
        <w:t>Cropland management and grazing land management;</w:t>
      </w:r>
    </w:p>
    <w:p w14:paraId="6B0D5B80" w14:textId="77777777" w:rsidR="008D3B82" w:rsidRPr="003A4151" w:rsidRDefault="008D3B82" w:rsidP="001D3F30">
      <w:pPr>
        <w:pStyle w:val="SingleTxtG"/>
      </w:pPr>
      <w:r w:rsidRPr="003A4151">
        <w:tab/>
        <w:t>(c)</w:t>
      </w:r>
      <w:r w:rsidRPr="003A4151">
        <w:tab/>
      </w:r>
      <w:r w:rsidR="002A4ABC" w:rsidRPr="003A4151">
        <w:t>Wetland drainage and rewetting.</w:t>
      </w:r>
    </w:p>
    <w:p w14:paraId="7A7C2F9D" w14:textId="77777777" w:rsidR="008D3B82" w:rsidRPr="003A4151" w:rsidRDefault="00FA5A9C" w:rsidP="00FA5A9C">
      <w:pPr>
        <w:pStyle w:val="SingleTxtG"/>
      </w:pPr>
      <w:r>
        <w:t>150.</w:t>
      </w:r>
      <w:r>
        <w:tab/>
      </w:r>
      <w:r w:rsidR="008D3B82" w:rsidRPr="003A4151">
        <w:t xml:space="preserve">The SBSTA also agreed to continue its consideration of modalities and procedures for alternative approaches to addressing the risk of non-permanence in LULUCF activities under the CDM with a view to forwarding a draft decision on this matter to the CMP for </w:t>
      </w:r>
      <w:r w:rsidR="00474A4A" w:rsidRPr="003A4151">
        <w:t xml:space="preserve">consideration and </w:t>
      </w:r>
      <w:r w:rsidR="008D3B82" w:rsidRPr="003A4151">
        <w:t>adoption at its tenth session.</w:t>
      </w:r>
    </w:p>
    <w:p w14:paraId="093B8C74" w14:textId="77777777" w:rsidR="008D3B82" w:rsidRPr="003A4151" w:rsidRDefault="00FA5A9C" w:rsidP="00FA5A9C">
      <w:pPr>
        <w:pStyle w:val="SingleTxtG"/>
      </w:pPr>
      <w:r>
        <w:t>151.</w:t>
      </w:r>
      <w:r>
        <w:tab/>
      </w:r>
      <w:r w:rsidR="008D3B82" w:rsidRPr="003A4151">
        <w:t>The SBSTA recalled its request to the secretariat to organize a workshop to facilitate the development of the modalities and procedures for possible additional LULUCF activities under the CDM and for alternative approaches to addressing the risk of non-permanence under the CDM.</w:t>
      </w:r>
      <w:r w:rsidR="008D3B82" w:rsidRPr="005C1D56">
        <w:rPr>
          <w:sz w:val="18"/>
          <w:vertAlign w:val="superscript"/>
        </w:rPr>
        <w:footnoteReference w:id="82"/>
      </w:r>
      <w:r w:rsidR="008D3B82" w:rsidRPr="003A4151">
        <w:t xml:space="preserve"> It agreed that the workshop will focus on an exchange of views on the following:</w:t>
      </w:r>
    </w:p>
    <w:p w14:paraId="4C87FFB4" w14:textId="77777777" w:rsidR="008D3B82" w:rsidRPr="003A4151" w:rsidRDefault="008D3B82" w:rsidP="001D3F30">
      <w:pPr>
        <w:pStyle w:val="SingleTxtG"/>
      </w:pPr>
      <w:r w:rsidRPr="003A4151">
        <w:tab/>
        <w:t>(a)</w:t>
      </w:r>
      <w:r w:rsidRPr="003A4151">
        <w:tab/>
        <w:t xml:space="preserve">The scope of additional LULUCF activities to be considered under the groups listed in paragraph </w:t>
      </w:r>
      <w:r w:rsidR="007F7443" w:rsidRPr="003A4151">
        <w:t>1</w:t>
      </w:r>
      <w:r w:rsidR="002C63CA" w:rsidRPr="003A4151">
        <w:t>49</w:t>
      </w:r>
      <w:r w:rsidRPr="003A4151">
        <w:t xml:space="preserve"> above, including issues relating to land eligibility;</w:t>
      </w:r>
    </w:p>
    <w:p w14:paraId="186973C2" w14:textId="77777777" w:rsidR="008D3B82" w:rsidRPr="003A4151" w:rsidRDefault="008D3B82" w:rsidP="001D3F30">
      <w:pPr>
        <w:pStyle w:val="SingleTxtG"/>
      </w:pPr>
      <w:r w:rsidRPr="003A4151">
        <w:tab/>
        <w:t>(b)</w:t>
      </w:r>
      <w:r w:rsidRPr="003A4151">
        <w:tab/>
        <w:t>Applicability of the elements of the modalities and procedures contained in the annex to decision 5/CMP.1 to the possible additional LULUCF activities, including but not limited to:</w:t>
      </w:r>
    </w:p>
    <w:p w14:paraId="208AAB60" w14:textId="77777777" w:rsidR="008D3B82" w:rsidRPr="003A4151" w:rsidRDefault="008D3B82" w:rsidP="001D3F30">
      <w:pPr>
        <w:pStyle w:val="SingleTxtG"/>
      </w:pPr>
      <w:r w:rsidRPr="003A4151">
        <w:tab/>
        <w:t>(i)</w:t>
      </w:r>
      <w:r w:rsidRPr="003A4151">
        <w:tab/>
        <w:t>Baseline approaches;</w:t>
      </w:r>
    </w:p>
    <w:p w14:paraId="02DD49CF" w14:textId="77777777" w:rsidR="008D3B82" w:rsidRPr="003A4151" w:rsidRDefault="008D3B82" w:rsidP="001D3F30">
      <w:pPr>
        <w:pStyle w:val="SingleTxtG"/>
      </w:pPr>
      <w:r w:rsidRPr="003A4151">
        <w:tab/>
        <w:t>(ii)</w:t>
      </w:r>
      <w:r w:rsidRPr="003A4151">
        <w:tab/>
        <w:t>Additionality;</w:t>
      </w:r>
    </w:p>
    <w:p w14:paraId="7E654C0F" w14:textId="77777777" w:rsidR="008D3B82" w:rsidRPr="003A4151" w:rsidRDefault="008D3B82" w:rsidP="001D3F30">
      <w:pPr>
        <w:pStyle w:val="SingleTxtG"/>
      </w:pPr>
      <w:r w:rsidRPr="003A4151">
        <w:tab/>
        <w:t>(iii)</w:t>
      </w:r>
      <w:r w:rsidRPr="003A4151">
        <w:tab/>
        <w:t>Crediting period;</w:t>
      </w:r>
    </w:p>
    <w:p w14:paraId="0F23CEB2" w14:textId="77777777" w:rsidR="008D3B82" w:rsidRPr="003A4151" w:rsidRDefault="008D3B82" w:rsidP="001D3F30">
      <w:pPr>
        <w:pStyle w:val="SingleTxtG"/>
      </w:pPr>
      <w:r w:rsidRPr="003A4151">
        <w:tab/>
        <w:t>(iv)</w:t>
      </w:r>
      <w:r w:rsidRPr="003A4151">
        <w:tab/>
        <w:t>Monitoring;</w:t>
      </w:r>
    </w:p>
    <w:p w14:paraId="6BBD34CA" w14:textId="77777777" w:rsidR="008D3B82" w:rsidRPr="003A4151" w:rsidRDefault="008D3B82" w:rsidP="001D3F30">
      <w:pPr>
        <w:pStyle w:val="SingleTxtG"/>
      </w:pPr>
      <w:r w:rsidRPr="003A4151">
        <w:tab/>
        <w:t>(v)</w:t>
      </w:r>
      <w:r w:rsidRPr="003A4151">
        <w:tab/>
        <w:t>Approaches to addressing leakage;</w:t>
      </w:r>
    </w:p>
    <w:p w14:paraId="549F1714" w14:textId="77777777" w:rsidR="008D3B82" w:rsidRPr="003A4151" w:rsidRDefault="008D3B82" w:rsidP="001D3F30">
      <w:pPr>
        <w:pStyle w:val="SingleTxtG"/>
      </w:pPr>
      <w:r w:rsidRPr="003A4151">
        <w:tab/>
        <w:t>(vi)</w:t>
      </w:r>
      <w:r w:rsidRPr="003A4151">
        <w:tab/>
        <w:t>Environmental and socioeconomic impacts;</w:t>
      </w:r>
    </w:p>
    <w:p w14:paraId="7645311B" w14:textId="77777777" w:rsidR="008D3B82" w:rsidRPr="003A4151" w:rsidRDefault="008D3B82" w:rsidP="001D3F30">
      <w:pPr>
        <w:pStyle w:val="SingleTxtG"/>
      </w:pPr>
      <w:r w:rsidRPr="003A4151">
        <w:tab/>
        <w:t>(vii)</w:t>
      </w:r>
      <w:r w:rsidRPr="003A4151">
        <w:tab/>
        <w:t>Approaches to addressing the risk of non-permanence;</w:t>
      </w:r>
    </w:p>
    <w:p w14:paraId="5779C6A7" w14:textId="77777777" w:rsidR="008D3B82" w:rsidRPr="003A4151" w:rsidRDefault="008D3B82" w:rsidP="001D3F30">
      <w:pPr>
        <w:pStyle w:val="SingleTxtG"/>
      </w:pPr>
      <w:r w:rsidRPr="003A4151">
        <w:lastRenderedPageBreak/>
        <w:tab/>
        <w:t>(c)</w:t>
      </w:r>
      <w:r w:rsidRPr="003A4151">
        <w:tab/>
        <w:t>Possible alternative approaches to addressing the risk of non-permanence in LULUCF activities under the CDM.</w:t>
      </w:r>
    </w:p>
    <w:p w14:paraId="75C6D998" w14:textId="77777777" w:rsidR="008D3B82" w:rsidRPr="003A4151" w:rsidRDefault="00FA5A9C" w:rsidP="00ED61B3">
      <w:pPr>
        <w:pStyle w:val="SingleTxtG"/>
        <w:widowControl w:val="0"/>
      </w:pPr>
      <w:r>
        <w:t>152.</w:t>
      </w:r>
      <w:r>
        <w:tab/>
      </w:r>
      <w:r w:rsidR="008D3B82" w:rsidRPr="003A4151">
        <w:t xml:space="preserve">The SBSTA encouraged Parties in a position to do so to provide adequate funding for the workshop referred to in paragraph </w:t>
      </w:r>
      <w:r w:rsidR="007F7443" w:rsidRPr="003A4151">
        <w:t>15</w:t>
      </w:r>
      <w:r w:rsidR="002C63CA" w:rsidRPr="003A4151">
        <w:t>1</w:t>
      </w:r>
      <w:r w:rsidR="008D3B82" w:rsidRPr="003A4151">
        <w:t xml:space="preserve"> above. </w:t>
      </w:r>
    </w:p>
    <w:p w14:paraId="68968FC2" w14:textId="77777777" w:rsidR="008D3B82" w:rsidRPr="003A4151" w:rsidRDefault="00FA5A9C" w:rsidP="00FA5A9C">
      <w:pPr>
        <w:pStyle w:val="SingleTxtG"/>
      </w:pPr>
      <w:r>
        <w:t>153.</w:t>
      </w:r>
      <w:r>
        <w:tab/>
      </w:r>
      <w:r w:rsidR="008D3B82" w:rsidRPr="003A4151">
        <w:t xml:space="preserve">The SBSTA encouraged Parties and admitted observer organizations to continue to submit, until 25 August 2014, their views on the matters mentioned in paragraph </w:t>
      </w:r>
      <w:r w:rsidR="00FB072A" w:rsidRPr="003A4151">
        <w:t>15</w:t>
      </w:r>
      <w:r w:rsidR="002C63CA" w:rsidRPr="003A4151">
        <w:t>1</w:t>
      </w:r>
      <w:r w:rsidR="008D3B82" w:rsidRPr="003A4151">
        <w:t xml:space="preserve"> above using the UNFCCC submission portal,</w:t>
      </w:r>
      <w:r w:rsidR="008D3B82" w:rsidRPr="005C1D56">
        <w:rPr>
          <w:sz w:val="18"/>
          <w:vertAlign w:val="superscript"/>
        </w:rPr>
        <w:footnoteReference w:id="83"/>
      </w:r>
      <w:r w:rsidR="008D3B82" w:rsidRPr="003A4151">
        <w:t xml:space="preserve"> to be considered at SBSTA 41.</w:t>
      </w:r>
      <w:r w:rsidR="001C32C4" w:rsidRPr="003A4151">
        <w:t xml:space="preserve"> </w:t>
      </w:r>
    </w:p>
    <w:p w14:paraId="7315E2E9" w14:textId="77777777" w:rsidR="008D3B82" w:rsidRPr="003A4151" w:rsidRDefault="00FA5A9C" w:rsidP="00FA5A9C">
      <w:pPr>
        <w:pStyle w:val="SingleTxtG"/>
      </w:pPr>
      <w:r>
        <w:t>154.</w:t>
      </w:r>
      <w:r>
        <w:tab/>
      </w:r>
      <w:r w:rsidR="008D3B82" w:rsidRPr="003A4151">
        <w:t>The SBSTA agreed to continue, at SBSTA 42, its consideration of issues relating to more comprehensive accounting of anthropogenic emissions by sources and removals by sinks from LULUCF, including through a more inclusive activity-based approach or a land-based approach, with a view to reporting on the outcomes to CMP 11.</w:t>
      </w:r>
    </w:p>
    <w:p w14:paraId="29AEF1E4" w14:textId="77777777" w:rsidR="008D3B82" w:rsidRPr="003A4151" w:rsidRDefault="00FA5A9C" w:rsidP="00FA5A9C">
      <w:pPr>
        <w:pStyle w:val="SingleTxtG"/>
      </w:pPr>
      <w:r>
        <w:t>155.</w:t>
      </w:r>
      <w:r>
        <w:tab/>
      </w:r>
      <w:r w:rsidR="008D3B82" w:rsidRPr="003A4151">
        <w:t>The SBSTA also agreed to continue, at SBSTA 42, its consideration of issues relating to modalities and procedures for applying the concept of additionality, with a view to forwarding a draft decision on that matter for consideration and adoption at CMP 11.</w:t>
      </w:r>
    </w:p>
    <w:p w14:paraId="37828B60" w14:textId="77777777" w:rsidR="008D3B82" w:rsidRPr="003A4151" w:rsidRDefault="00FA5A9C" w:rsidP="00FA5A9C">
      <w:pPr>
        <w:pStyle w:val="SingleTxtG"/>
      </w:pPr>
      <w:bookmarkStart w:id="220" w:name="_Ref392164531"/>
      <w:r>
        <w:t>156.</w:t>
      </w:r>
      <w:r>
        <w:tab/>
      </w:r>
      <w:r w:rsidR="008D3B82" w:rsidRPr="003A4151">
        <w:t xml:space="preserve">The SBSTA took note of the estimated budgetary implications of the activities to be undertaken by the secretariat as referred to in paragraph </w:t>
      </w:r>
      <w:r w:rsidR="00FB072A" w:rsidRPr="003A4151">
        <w:t>15</w:t>
      </w:r>
      <w:r w:rsidR="002C63CA" w:rsidRPr="003A4151">
        <w:t>1</w:t>
      </w:r>
      <w:r w:rsidR="00850A4F" w:rsidRPr="003A4151">
        <w:t xml:space="preserve"> above</w:t>
      </w:r>
      <w:r w:rsidR="008D3B82" w:rsidRPr="003A4151">
        <w:t>. It requested that the actions of the secretariat called for in these conclusions be undertaken subject to the availability of financial resources.</w:t>
      </w:r>
      <w:bookmarkEnd w:id="220"/>
    </w:p>
    <w:p w14:paraId="2629A9A9" w14:textId="77777777" w:rsidR="003D5414" w:rsidRPr="00BE0F53" w:rsidRDefault="00FA5A9C" w:rsidP="00FA5A9C">
      <w:pPr>
        <w:pStyle w:val="H1G"/>
        <w:tabs>
          <w:tab w:val="right" w:pos="850"/>
        </w:tabs>
        <w:rPr>
          <w:b w:val="0"/>
          <w:sz w:val="20"/>
        </w:rPr>
      </w:pPr>
      <w:bookmarkStart w:id="221" w:name="_Toc391892193"/>
      <w:bookmarkStart w:id="222" w:name="_Toc391892377"/>
      <w:r>
        <w:tab/>
        <w:t>D.</w:t>
      </w:r>
      <w:r>
        <w:tab/>
      </w:r>
      <w:r w:rsidR="003D5414" w:rsidRPr="003A4151">
        <w:t>Implications of the inclusion of reforestation of lands with forest in exhaustion as afforestation and reforestation clean development mechanism project activities</w:t>
      </w:r>
      <w:r w:rsidR="003D5414" w:rsidRPr="003A4151">
        <w:br/>
      </w:r>
      <w:r w:rsidR="003D5414" w:rsidRPr="00BE0F53">
        <w:rPr>
          <w:b w:val="0"/>
          <w:sz w:val="20"/>
        </w:rPr>
        <w:t>(Agenda</w:t>
      </w:r>
      <w:r w:rsidR="00630C65" w:rsidRPr="00BE0F53">
        <w:rPr>
          <w:b w:val="0"/>
          <w:sz w:val="20"/>
        </w:rPr>
        <w:t xml:space="preserve"> sub-item</w:t>
      </w:r>
      <w:r w:rsidR="003D5414" w:rsidRPr="00BE0F53">
        <w:rPr>
          <w:b w:val="0"/>
          <w:sz w:val="20"/>
        </w:rPr>
        <w:t xml:space="preserve"> 12(d))</w:t>
      </w:r>
      <w:bookmarkEnd w:id="221"/>
      <w:bookmarkEnd w:id="222"/>
    </w:p>
    <w:p w14:paraId="275E6C52" w14:textId="77777777" w:rsidR="003D5414" w:rsidRPr="003A4151" w:rsidRDefault="003D5414" w:rsidP="00E95CCB">
      <w:pPr>
        <w:pStyle w:val="RegH23G"/>
        <w:numPr>
          <w:ilvl w:val="0"/>
          <w:numId w:val="0"/>
        </w:numPr>
        <w:ind w:left="851" w:firstLine="283"/>
      </w:pPr>
      <w:r w:rsidRPr="003A4151">
        <w:t>Proceedings</w:t>
      </w:r>
    </w:p>
    <w:p w14:paraId="6C6E5AE8" w14:textId="77777777" w:rsidR="003D5414" w:rsidRPr="003A4151" w:rsidRDefault="00FA5A9C" w:rsidP="00FA5A9C">
      <w:pPr>
        <w:pStyle w:val="SingleTxtG"/>
      </w:pPr>
      <w:bookmarkStart w:id="223" w:name="_Ref392164537"/>
      <w:r>
        <w:t>157.</w:t>
      </w:r>
      <w:r>
        <w:tab/>
      </w:r>
      <w:r w:rsidR="003D5414" w:rsidRPr="003A4151">
        <w:t xml:space="preserve">The SBSTA considered this agenda sub-item at its </w:t>
      </w:r>
      <w:r w:rsidR="00841FE7" w:rsidRPr="003A4151">
        <w:t>1</w:t>
      </w:r>
      <w:r w:rsidR="00841FE7" w:rsidRPr="003A4151">
        <w:rPr>
          <w:vertAlign w:val="superscript"/>
        </w:rPr>
        <w:t>st</w:t>
      </w:r>
      <w:r w:rsidR="00841FE7" w:rsidRPr="003A4151">
        <w:t xml:space="preserve"> </w:t>
      </w:r>
      <w:r w:rsidR="003D5414" w:rsidRPr="003A4151">
        <w:t xml:space="preserve">and </w:t>
      </w:r>
      <w:r w:rsidR="00491F5F" w:rsidRPr="003A4151">
        <w:t>2</w:t>
      </w:r>
      <w:r w:rsidR="00491F5F" w:rsidRPr="003A4151">
        <w:rPr>
          <w:vertAlign w:val="superscript"/>
        </w:rPr>
        <w:t>nd</w:t>
      </w:r>
      <w:r w:rsidR="00491F5F" w:rsidRPr="003A4151">
        <w:t xml:space="preserve"> </w:t>
      </w:r>
      <w:r w:rsidR="003D5414" w:rsidRPr="003A4151">
        <w:t>meetings.</w:t>
      </w:r>
      <w:r w:rsidR="00355F7A" w:rsidRPr="003A4151">
        <w:t xml:space="preserve"> It had before it document FCCC/SBSTA/2014/MISC.1.</w:t>
      </w:r>
      <w:bookmarkEnd w:id="223"/>
    </w:p>
    <w:p w14:paraId="60A25D4E" w14:textId="77777777" w:rsidR="00E95CCB" w:rsidRPr="003A4151" w:rsidRDefault="00FA5A9C" w:rsidP="00FA5A9C">
      <w:pPr>
        <w:pStyle w:val="SingleTxtG"/>
      </w:pPr>
      <w:bookmarkStart w:id="224" w:name="_Ref392164492"/>
      <w:r>
        <w:t>158.</w:t>
      </w:r>
      <w:r>
        <w:tab/>
      </w:r>
      <w:r w:rsidR="003D5414" w:rsidRPr="003A4151">
        <w:t xml:space="preserve">At its </w:t>
      </w:r>
      <w:r w:rsidR="00E95CCB" w:rsidRPr="003A4151">
        <w:t>1</w:t>
      </w:r>
      <w:r w:rsidR="00E95CCB" w:rsidRPr="003A4151">
        <w:rPr>
          <w:vertAlign w:val="superscript"/>
        </w:rPr>
        <w:t>st</w:t>
      </w:r>
      <w:r w:rsidR="00E95CCB" w:rsidRPr="003A4151">
        <w:t xml:space="preserve"> </w:t>
      </w:r>
      <w:r w:rsidR="003D5414" w:rsidRPr="003A4151">
        <w:t xml:space="preserve">meeting, the SBSTA agreed to consider this agenda sub-item in informal consultations facilitated by Mr. Eduardo </w:t>
      </w:r>
      <w:proofErr w:type="spellStart"/>
      <w:r w:rsidR="003D5414" w:rsidRPr="003A4151">
        <w:t>Sanhueza</w:t>
      </w:r>
      <w:proofErr w:type="spellEnd"/>
      <w:r w:rsidR="003D5414" w:rsidRPr="003A4151">
        <w:t xml:space="preserve"> </w:t>
      </w:r>
      <w:r w:rsidR="00850A4F" w:rsidRPr="003A4151">
        <w:t>(</w:t>
      </w:r>
      <w:r w:rsidR="003D5414" w:rsidRPr="003A4151">
        <w:t>Chile</w:t>
      </w:r>
      <w:r w:rsidR="00850A4F" w:rsidRPr="003A4151">
        <w:t>)</w:t>
      </w:r>
      <w:r w:rsidR="003D5414" w:rsidRPr="003A4151">
        <w:t xml:space="preserve">. </w:t>
      </w:r>
      <w:r w:rsidR="00A41451" w:rsidRPr="003A4151">
        <w:t>As the SBSTA was unable to reach agreement on this matter, the SBSTA agreed, at its 2</w:t>
      </w:r>
      <w:r w:rsidR="00A41451" w:rsidRPr="003A4151">
        <w:rPr>
          <w:vertAlign w:val="superscript"/>
        </w:rPr>
        <w:t>nd</w:t>
      </w:r>
      <w:r w:rsidR="00A41451" w:rsidRPr="003A4151">
        <w:t xml:space="preserve"> meeting, to consider this </w:t>
      </w:r>
      <w:r w:rsidR="00850A4F" w:rsidRPr="003A4151">
        <w:t xml:space="preserve">agenda </w:t>
      </w:r>
      <w:r w:rsidR="00A41451" w:rsidRPr="003A4151">
        <w:t>sub-item at SBSTA 41 in accordance with rule 16 of the draft rules of procedure being applied.</w:t>
      </w:r>
      <w:bookmarkEnd w:id="224"/>
    </w:p>
    <w:p w14:paraId="4FE2703F" w14:textId="77777777" w:rsidR="003D5414" w:rsidRPr="003A4151" w:rsidRDefault="00FA5A9C" w:rsidP="00FA5A9C">
      <w:pPr>
        <w:pStyle w:val="HChG"/>
        <w:rPr>
          <w:rStyle w:val="SingleTxtGChar"/>
          <w:b w:val="0"/>
          <w:sz w:val="20"/>
        </w:rPr>
      </w:pPr>
      <w:bookmarkStart w:id="225" w:name="_Toc361321680"/>
      <w:bookmarkStart w:id="226" w:name="_Toc361321977"/>
      <w:bookmarkStart w:id="227" w:name="_Toc373495766"/>
      <w:bookmarkStart w:id="228" w:name="_Toc391892194"/>
      <w:bookmarkStart w:id="229" w:name="_Toc391892378"/>
      <w:r>
        <w:tab/>
        <w:t>XIII.</w:t>
      </w:r>
      <w:r>
        <w:tab/>
      </w:r>
      <w:r w:rsidR="003D5414" w:rsidRPr="003A4151">
        <w:t xml:space="preserve">Market and non-market mechanisms under the Convention </w:t>
      </w:r>
      <w:r w:rsidR="003D5414" w:rsidRPr="003A4151">
        <w:br/>
      </w:r>
      <w:r w:rsidR="003D5414" w:rsidRPr="003A4151">
        <w:rPr>
          <w:rStyle w:val="SingleTxtGChar"/>
          <w:b w:val="0"/>
          <w:sz w:val="20"/>
        </w:rPr>
        <w:t>(Agenda item 13)</w:t>
      </w:r>
      <w:bookmarkEnd w:id="191"/>
      <w:bookmarkEnd w:id="192"/>
      <w:bookmarkEnd w:id="193"/>
      <w:bookmarkEnd w:id="194"/>
      <w:bookmarkEnd w:id="195"/>
      <w:bookmarkEnd w:id="196"/>
      <w:bookmarkEnd w:id="197"/>
      <w:bookmarkEnd w:id="225"/>
      <w:bookmarkEnd w:id="226"/>
      <w:bookmarkEnd w:id="227"/>
      <w:bookmarkEnd w:id="228"/>
      <w:bookmarkEnd w:id="229"/>
    </w:p>
    <w:p w14:paraId="3CF904D7" w14:textId="77777777" w:rsidR="003D5414" w:rsidRPr="003A4151" w:rsidRDefault="00FA5A9C" w:rsidP="00FA5A9C">
      <w:pPr>
        <w:pStyle w:val="H1G"/>
        <w:tabs>
          <w:tab w:val="right" w:pos="850"/>
        </w:tabs>
        <w:rPr>
          <w:rStyle w:val="SingleTxtGChar"/>
          <w:b w:val="0"/>
          <w:sz w:val="20"/>
        </w:rPr>
      </w:pPr>
      <w:bookmarkStart w:id="230" w:name="_Toc305764179"/>
      <w:bookmarkStart w:id="231" w:name="_Toc328480809"/>
      <w:bookmarkStart w:id="232" w:name="_Toc373495767"/>
      <w:bookmarkStart w:id="233" w:name="_Toc391892195"/>
      <w:bookmarkStart w:id="234" w:name="_Toc391892379"/>
      <w:bookmarkStart w:id="235" w:name="_Toc231126868"/>
      <w:bookmarkStart w:id="236" w:name="_Toc261965571"/>
      <w:bookmarkStart w:id="237" w:name="_Toc267320450"/>
      <w:bookmarkStart w:id="238" w:name="_Toc279431830"/>
      <w:bookmarkStart w:id="239" w:name="_Toc297037334"/>
      <w:r>
        <w:tab/>
        <w:t>A.</w:t>
      </w:r>
      <w:r>
        <w:tab/>
      </w:r>
      <w:r w:rsidR="003D5414" w:rsidRPr="003A4151">
        <w:t xml:space="preserve">Framework for various approaches </w:t>
      </w:r>
      <w:r w:rsidR="003D5414" w:rsidRPr="003A4151">
        <w:br/>
      </w:r>
      <w:r w:rsidR="003D5414" w:rsidRPr="003A4151">
        <w:rPr>
          <w:rStyle w:val="SingleTxtGChar"/>
          <w:b w:val="0"/>
          <w:sz w:val="20"/>
        </w:rPr>
        <w:t>(Agenda</w:t>
      </w:r>
      <w:r w:rsidR="00630C65" w:rsidRPr="003A4151">
        <w:rPr>
          <w:rStyle w:val="SingleTxtGChar"/>
          <w:b w:val="0"/>
          <w:sz w:val="20"/>
        </w:rPr>
        <w:t xml:space="preserve"> sub-item</w:t>
      </w:r>
      <w:r w:rsidR="003D5414" w:rsidRPr="003A4151">
        <w:rPr>
          <w:rStyle w:val="SingleTxtGChar"/>
          <w:b w:val="0"/>
          <w:sz w:val="20"/>
        </w:rPr>
        <w:t xml:space="preserve"> 13(a))</w:t>
      </w:r>
      <w:bookmarkEnd w:id="230"/>
      <w:bookmarkEnd w:id="231"/>
      <w:bookmarkEnd w:id="232"/>
      <w:bookmarkEnd w:id="233"/>
      <w:bookmarkEnd w:id="234"/>
    </w:p>
    <w:p w14:paraId="383B91C9" w14:textId="77777777" w:rsidR="003D5414" w:rsidRPr="003A4151" w:rsidRDefault="00FA5A9C" w:rsidP="00FA5A9C">
      <w:pPr>
        <w:pStyle w:val="H23G"/>
        <w:rPr>
          <w:lang w:eastAsia="en-US"/>
        </w:rPr>
      </w:pPr>
      <w:r>
        <w:tab/>
        <w:t>1.</w:t>
      </w:r>
      <w:r>
        <w:tab/>
      </w:r>
      <w:r w:rsidR="003D5414" w:rsidRPr="003A4151">
        <w:t>Proceedings</w:t>
      </w:r>
    </w:p>
    <w:p w14:paraId="60549227" w14:textId="77777777" w:rsidR="003D5414" w:rsidRPr="003A4151" w:rsidRDefault="00FA5A9C" w:rsidP="00FA5A9C">
      <w:pPr>
        <w:pStyle w:val="SingleTxtG"/>
      </w:pPr>
      <w:bookmarkStart w:id="240" w:name="_Ref326931149"/>
      <w:bookmarkStart w:id="241" w:name="_Ref362356267"/>
      <w:r>
        <w:t>159.</w:t>
      </w:r>
      <w:r>
        <w:tab/>
      </w:r>
      <w:r w:rsidR="003D5414" w:rsidRPr="003A4151">
        <w:t xml:space="preserve">The SBSTA considered this agenda sub-item at its </w:t>
      </w:r>
      <w:r w:rsidR="009E75C9" w:rsidRPr="003A4151">
        <w:t>1</w:t>
      </w:r>
      <w:r w:rsidR="009E75C9" w:rsidRPr="003A4151">
        <w:rPr>
          <w:vertAlign w:val="superscript"/>
        </w:rPr>
        <w:t>st</w:t>
      </w:r>
      <w:r w:rsidR="009E75C9" w:rsidRPr="003A4151">
        <w:t xml:space="preserve"> </w:t>
      </w:r>
      <w:r w:rsidR="003D5414" w:rsidRPr="003A4151">
        <w:t xml:space="preserve">and </w:t>
      </w:r>
      <w:r w:rsidR="00491F5F" w:rsidRPr="003A4151">
        <w:t>2</w:t>
      </w:r>
      <w:r w:rsidR="00491F5F" w:rsidRPr="003A4151">
        <w:rPr>
          <w:vertAlign w:val="superscript"/>
        </w:rPr>
        <w:t>nd</w:t>
      </w:r>
      <w:r w:rsidR="00491F5F" w:rsidRPr="003A4151">
        <w:t xml:space="preserve"> </w:t>
      </w:r>
      <w:r w:rsidR="003D5414" w:rsidRPr="003A4151">
        <w:t>meetings.</w:t>
      </w:r>
      <w:bookmarkEnd w:id="240"/>
      <w:bookmarkEnd w:id="241"/>
    </w:p>
    <w:p w14:paraId="2777BC9C" w14:textId="77777777" w:rsidR="003D5414" w:rsidRPr="003A4151" w:rsidRDefault="00FA5A9C" w:rsidP="00FA5A9C">
      <w:pPr>
        <w:pStyle w:val="SingleTxtG"/>
      </w:pPr>
      <w:bookmarkStart w:id="242" w:name="_Ref374541247"/>
      <w:r>
        <w:t>160.</w:t>
      </w:r>
      <w:r>
        <w:tab/>
      </w:r>
      <w:r w:rsidR="003D5414" w:rsidRPr="003A4151">
        <w:t xml:space="preserve">At its </w:t>
      </w:r>
      <w:r w:rsidR="00474A4A" w:rsidRPr="003A4151">
        <w:t>1</w:t>
      </w:r>
      <w:r w:rsidR="00474A4A" w:rsidRPr="003A4151">
        <w:rPr>
          <w:vertAlign w:val="superscript"/>
        </w:rPr>
        <w:t>st</w:t>
      </w:r>
      <w:r w:rsidR="00474A4A" w:rsidRPr="003A4151">
        <w:t xml:space="preserve"> </w:t>
      </w:r>
      <w:r w:rsidR="003D5414" w:rsidRPr="003A4151">
        <w:t xml:space="preserve">meeting, the SBSTA agreed to consider this agenda sub-item in </w:t>
      </w:r>
      <w:r w:rsidR="00474A4A" w:rsidRPr="003A4151">
        <w:t>informal consultations</w:t>
      </w:r>
      <w:r w:rsidR="003D5414" w:rsidRPr="003A4151">
        <w:t xml:space="preserve"> co-</w:t>
      </w:r>
      <w:r w:rsidR="00474A4A" w:rsidRPr="003A4151">
        <w:t>facilitated</w:t>
      </w:r>
      <w:r w:rsidR="003D5414" w:rsidRPr="003A4151">
        <w:t xml:space="preserve"> by Mr. Peer </w:t>
      </w:r>
      <w:proofErr w:type="spellStart"/>
      <w:r w:rsidR="003D5414" w:rsidRPr="003A4151">
        <w:t>St</w:t>
      </w:r>
      <w:r w:rsidR="009E75C9" w:rsidRPr="003A4151">
        <w:t>i</w:t>
      </w:r>
      <w:r w:rsidR="003D5414" w:rsidRPr="003A4151">
        <w:t>ansen</w:t>
      </w:r>
      <w:proofErr w:type="spellEnd"/>
      <w:r w:rsidR="003D5414" w:rsidRPr="003A4151">
        <w:t xml:space="preserve"> </w:t>
      </w:r>
      <w:r w:rsidR="00850A4F" w:rsidRPr="003A4151">
        <w:t>(</w:t>
      </w:r>
      <w:r w:rsidR="003D5414" w:rsidRPr="003A4151">
        <w:t>Norway</w:t>
      </w:r>
      <w:r w:rsidR="00850A4F" w:rsidRPr="003A4151">
        <w:t>)</w:t>
      </w:r>
      <w:r w:rsidR="003D5414" w:rsidRPr="003A4151">
        <w:t xml:space="preserve"> and </w:t>
      </w:r>
      <w:r w:rsidR="009E75C9" w:rsidRPr="003A4151">
        <w:t xml:space="preserve">Ms. Mandy </w:t>
      </w:r>
      <w:proofErr w:type="spellStart"/>
      <w:r w:rsidR="009E75C9" w:rsidRPr="003A4151">
        <w:t>Rambharos</w:t>
      </w:r>
      <w:proofErr w:type="spellEnd"/>
      <w:r w:rsidR="009E75C9" w:rsidRPr="003A4151">
        <w:t xml:space="preserve"> </w:t>
      </w:r>
      <w:r w:rsidR="00850A4F" w:rsidRPr="003A4151">
        <w:lastRenderedPageBreak/>
        <w:t>(</w:t>
      </w:r>
      <w:r w:rsidR="009E75C9" w:rsidRPr="003A4151">
        <w:t>South Africa</w:t>
      </w:r>
      <w:r w:rsidR="00850A4F" w:rsidRPr="003A4151">
        <w:t>)</w:t>
      </w:r>
      <w:r w:rsidR="003D5414" w:rsidRPr="003A4151">
        <w:t xml:space="preserve">. </w:t>
      </w:r>
      <w:bookmarkStart w:id="243" w:name="_Toc305764180"/>
      <w:bookmarkStart w:id="244" w:name="_Toc328480810"/>
      <w:bookmarkStart w:id="245" w:name="_Toc373495768"/>
      <w:bookmarkEnd w:id="242"/>
      <w:r w:rsidR="003D5414" w:rsidRPr="003A4151">
        <w:t xml:space="preserve">At its </w:t>
      </w:r>
      <w:r w:rsidR="00491F5F" w:rsidRPr="003A4151">
        <w:t>2</w:t>
      </w:r>
      <w:r w:rsidR="00491F5F" w:rsidRPr="003A4151">
        <w:rPr>
          <w:vertAlign w:val="superscript"/>
        </w:rPr>
        <w:t>nd</w:t>
      </w:r>
      <w:r w:rsidR="00491F5F" w:rsidRPr="003A4151">
        <w:t xml:space="preserve"> </w:t>
      </w:r>
      <w:r w:rsidR="003D5414" w:rsidRPr="003A4151">
        <w:t>meeting, the SBSTA considered and adopted the conclusions below.</w:t>
      </w:r>
      <w:r w:rsidR="00304F7B" w:rsidRPr="003A4151">
        <w:rPr>
          <w:rStyle w:val="FootnoteReference"/>
        </w:rPr>
        <w:footnoteReference w:id="84"/>
      </w:r>
    </w:p>
    <w:p w14:paraId="378B695D" w14:textId="77777777" w:rsidR="003D5414" w:rsidRPr="003A4151" w:rsidRDefault="00FA5A9C" w:rsidP="00FA5A9C">
      <w:pPr>
        <w:pStyle w:val="H23G"/>
      </w:pPr>
      <w:r>
        <w:tab/>
        <w:t>2.</w:t>
      </w:r>
      <w:r>
        <w:tab/>
      </w:r>
      <w:r w:rsidR="003D5414" w:rsidRPr="003A4151">
        <w:t>Conclusions</w:t>
      </w:r>
    </w:p>
    <w:p w14:paraId="7A55F391" w14:textId="77777777" w:rsidR="008714B1" w:rsidRPr="003A4151" w:rsidRDefault="00FA5A9C" w:rsidP="00FA5A9C">
      <w:pPr>
        <w:pStyle w:val="SingleTxtG"/>
      </w:pPr>
      <w:r>
        <w:t>161.</w:t>
      </w:r>
      <w:r>
        <w:tab/>
      </w:r>
      <w:r w:rsidR="008714B1" w:rsidRPr="003A4151">
        <w:t xml:space="preserve">The SBSTA continued its work programme to elaborate a framework for various approaches (hereinafter referred to as the framework) in accordance with decision 1/CP.18, paragraphs 41–46, with a view to recommending a draft decision for consideration and adoption </w:t>
      </w:r>
      <w:r w:rsidR="00582DF4" w:rsidRPr="003A4151">
        <w:t>at</w:t>
      </w:r>
      <w:r w:rsidR="008714B1" w:rsidRPr="003A4151">
        <w:t xml:space="preserve"> COP </w:t>
      </w:r>
      <w:r w:rsidR="00582DF4" w:rsidRPr="003A4151">
        <w:t>20</w:t>
      </w:r>
      <w:r w:rsidR="008714B1" w:rsidRPr="003A4151">
        <w:t>.</w:t>
      </w:r>
    </w:p>
    <w:p w14:paraId="4E6DF943" w14:textId="77777777" w:rsidR="008714B1" w:rsidRPr="003A4151" w:rsidRDefault="00FA5A9C" w:rsidP="00FA5A9C">
      <w:pPr>
        <w:pStyle w:val="SingleTxtG"/>
      </w:pPr>
      <w:r>
        <w:t>162.</w:t>
      </w:r>
      <w:r>
        <w:tab/>
      </w:r>
      <w:r w:rsidR="008714B1" w:rsidRPr="003A4151">
        <w:t>The SBSTA expressed its gratitude to the E</w:t>
      </w:r>
      <w:r w:rsidR="00850A4F" w:rsidRPr="003A4151">
        <w:t>U</w:t>
      </w:r>
      <w:r w:rsidR="008714B1" w:rsidRPr="003A4151">
        <w:t>, New Zealand, Norway, Switzerland and the United Kingdom for the financial support for the workshop on the framework held on 9 October 2013 in Bonn in conjunction with the workshop on non-market-based approaches and the workshop on the new market-based mechanism.</w:t>
      </w:r>
    </w:p>
    <w:p w14:paraId="6C005548" w14:textId="77777777" w:rsidR="008714B1" w:rsidRPr="003A4151" w:rsidRDefault="00FA5A9C" w:rsidP="00FA5A9C">
      <w:pPr>
        <w:pStyle w:val="SingleTxtG"/>
      </w:pPr>
      <w:r>
        <w:t>163.</w:t>
      </w:r>
      <w:r>
        <w:tab/>
      </w:r>
      <w:r w:rsidR="008714B1" w:rsidRPr="003A4151">
        <w:t>The SBSTA welcomed the technical synthesis</w:t>
      </w:r>
      <w:r w:rsidR="008714B1" w:rsidRPr="003A4151">
        <w:rPr>
          <w:rStyle w:val="FootnoteReference"/>
        </w:rPr>
        <w:footnoteReference w:id="85"/>
      </w:r>
      <w:r w:rsidR="008714B1" w:rsidRPr="003A4151">
        <w:t xml:space="preserve"> and the report</w:t>
      </w:r>
      <w:r w:rsidR="008714B1" w:rsidRPr="003A4151">
        <w:rPr>
          <w:rStyle w:val="FootnoteReference"/>
        </w:rPr>
        <w:footnoteReference w:id="86"/>
      </w:r>
      <w:r w:rsidR="008714B1" w:rsidRPr="003A4151">
        <w:t xml:space="preserve"> on the workshop on the framework and encouraged Parties to draw on the information contained in those documents and on the views</w:t>
      </w:r>
      <w:r w:rsidR="008714B1" w:rsidRPr="003A4151">
        <w:rPr>
          <w:rStyle w:val="FootnoteReference"/>
        </w:rPr>
        <w:footnoteReference w:id="87"/>
      </w:r>
      <w:r w:rsidR="008714B1" w:rsidRPr="003A4151">
        <w:t xml:space="preserve"> submitted by Parties and admitted observer organizations when conducting further work on this matter.</w:t>
      </w:r>
    </w:p>
    <w:p w14:paraId="63D4921B" w14:textId="77777777" w:rsidR="008714B1" w:rsidRPr="003A4151" w:rsidRDefault="00FA5A9C" w:rsidP="00FA5A9C">
      <w:pPr>
        <w:pStyle w:val="SingleTxtG"/>
      </w:pPr>
      <w:r>
        <w:t>164.</w:t>
      </w:r>
      <w:r>
        <w:tab/>
      </w:r>
      <w:r w:rsidR="008714B1" w:rsidRPr="003A4151">
        <w:t>The SBSTA noted that the work of the ADP is informed by the work of the subsidiary bodies.</w:t>
      </w:r>
      <w:r w:rsidR="008714B1" w:rsidRPr="003A4151">
        <w:rPr>
          <w:rStyle w:val="FootnoteReference"/>
        </w:rPr>
        <w:footnoteReference w:id="88"/>
      </w:r>
      <w:r w:rsidR="008714B1" w:rsidRPr="003A4151">
        <w:t xml:space="preserve"> The SBSTA also noted that its work under this agenda sub-item is being conducted without prejudice to the work of the ADP on the 2015 agreement and pre-2020 ambition.</w:t>
      </w:r>
    </w:p>
    <w:p w14:paraId="6CF605D3" w14:textId="77777777" w:rsidR="008714B1" w:rsidRPr="003A4151" w:rsidRDefault="00FA5A9C" w:rsidP="00FA5A9C">
      <w:pPr>
        <w:pStyle w:val="SingleTxtG"/>
      </w:pPr>
      <w:r>
        <w:t>165.</w:t>
      </w:r>
      <w:r>
        <w:tab/>
      </w:r>
      <w:r w:rsidR="008714B1" w:rsidRPr="003A4151">
        <w:t>The SBSTA further noted the willingness of Parties, in the context of the elaboration of a framework, to share information, experience and good practice relevant to the design and operation of market-based approaches and non-market-based approaches, including on approaches developed or being developed by Parties, individually or jointly. It also recalled the request of the COP to the secretariat</w:t>
      </w:r>
      <w:r w:rsidR="008714B1" w:rsidRPr="003A4151">
        <w:rPr>
          <w:rStyle w:val="FootnoteReference"/>
        </w:rPr>
        <w:footnoteReference w:id="89"/>
      </w:r>
      <w:r w:rsidR="008714B1" w:rsidRPr="003A4151">
        <w:t xml:space="preserve"> to compile and make publicly accessible such information, experience and good practice.</w:t>
      </w:r>
    </w:p>
    <w:p w14:paraId="354A5EB2" w14:textId="77777777" w:rsidR="008714B1" w:rsidRPr="003A4151" w:rsidRDefault="00FA5A9C" w:rsidP="00FA5A9C">
      <w:pPr>
        <w:pStyle w:val="SingleTxtG"/>
      </w:pPr>
      <w:r>
        <w:t>166.</w:t>
      </w:r>
      <w:r>
        <w:tab/>
      </w:r>
      <w:r w:rsidR="008714B1" w:rsidRPr="003A4151">
        <w:t xml:space="preserve">To elaborate on the possible design and operation of a framework, the SBSTA invited Parties and admitted observer organizations to submit to the secretariat, by 22 September 2014, their views including information, experience and good practice of the nature referred to in paragraph </w:t>
      </w:r>
      <w:r w:rsidR="00FB072A" w:rsidRPr="003A4151">
        <w:t>16</w:t>
      </w:r>
      <w:r w:rsidR="002C63CA" w:rsidRPr="003A4151">
        <w:t>5</w:t>
      </w:r>
      <w:r w:rsidR="008714B1" w:rsidRPr="003A4151">
        <w:t xml:space="preserve"> above, without prejudging the use or recognition under the Convention and its instruments of approaches developed or being developed by Parties, individually or jointly. The SBSTA suggested that these submissions could address, inter alia, whether and how approaches:</w:t>
      </w:r>
    </w:p>
    <w:p w14:paraId="011FB400" w14:textId="77777777" w:rsidR="008714B1" w:rsidRPr="003A4151" w:rsidRDefault="008714B1" w:rsidP="00BE0F53">
      <w:pPr>
        <w:pStyle w:val="SingleTxtG"/>
        <w:ind w:firstLine="567"/>
      </w:pPr>
      <w:r w:rsidRPr="003A4151">
        <w:t>(a)</w:t>
      </w:r>
      <w:r w:rsidRPr="003A4151">
        <w:tab/>
        <w:t>Meet standards that are comparable to standards under the UNFCCC;</w:t>
      </w:r>
    </w:p>
    <w:p w14:paraId="3849159A" w14:textId="77777777" w:rsidR="008714B1" w:rsidRPr="003A4151" w:rsidRDefault="008714B1" w:rsidP="00BE0F53">
      <w:pPr>
        <w:pStyle w:val="SingleTxtG"/>
        <w:ind w:firstLine="567"/>
      </w:pPr>
      <w:r w:rsidRPr="003A4151">
        <w:t>(b)</w:t>
      </w:r>
      <w:r w:rsidRPr="003A4151">
        <w:tab/>
        <w:t>Meet the standards referred to in decision 2/CP.17, paragraph 79, and decision 1/CP.18, paragraph 42;</w:t>
      </w:r>
    </w:p>
    <w:p w14:paraId="66CE9839" w14:textId="77777777" w:rsidR="008714B1" w:rsidRPr="003A4151" w:rsidRDefault="008714B1" w:rsidP="00BE0F53">
      <w:pPr>
        <w:pStyle w:val="SingleTxtG"/>
        <w:ind w:firstLine="567"/>
      </w:pPr>
      <w:r w:rsidRPr="003A4151">
        <w:t>(c)</w:t>
      </w:r>
      <w:r w:rsidRPr="003A4151">
        <w:tab/>
        <w:t>Enable the accounting, at the international level, of mitigation outcomes;</w:t>
      </w:r>
    </w:p>
    <w:p w14:paraId="1EB2C1DD" w14:textId="77777777" w:rsidR="008714B1" w:rsidRPr="003A4151" w:rsidRDefault="008714B1" w:rsidP="00BE0F53">
      <w:pPr>
        <w:pStyle w:val="SingleTxtG"/>
        <w:ind w:firstLine="567"/>
      </w:pPr>
      <w:r w:rsidRPr="003A4151">
        <w:t>(d)</w:t>
      </w:r>
      <w:r w:rsidRPr="003A4151">
        <w:tab/>
        <w:t>Allow for participation, including through possible eligibility criteria;</w:t>
      </w:r>
    </w:p>
    <w:p w14:paraId="4AC3F820" w14:textId="77777777" w:rsidR="008714B1" w:rsidRPr="003A4151" w:rsidRDefault="008714B1" w:rsidP="00BE0F53">
      <w:pPr>
        <w:pStyle w:val="SingleTxtG"/>
        <w:ind w:firstLine="567"/>
      </w:pPr>
      <w:r w:rsidRPr="003A4151">
        <w:t>(e)</w:t>
      </w:r>
      <w:r w:rsidRPr="003A4151">
        <w:tab/>
        <w:t>Provide co-benefits, including, but not limited to, their contribution to sustainable development, poverty eradication and adaptation;</w:t>
      </w:r>
    </w:p>
    <w:p w14:paraId="5B12D058" w14:textId="77777777" w:rsidR="008714B1" w:rsidRPr="003A4151" w:rsidRDefault="008714B1" w:rsidP="00BE0F53">
      <w:pPr>
        <w:pStyle w:val="SingleTxtG"/>
        <w:ind w:firstLine="567"/>
      </w:pPr>
      <w:r w:rsidRPr="003A4151">
        <w:lastRenderedPageBreak/>
        <w:t>(f)</w:t>
      </w:r>
      <w:r w:rsidRPr="003A4151">
        <w:tab/>
        <w:t>Have effective institutional arrangements and governance;</w:t>
      </w:r>
    </w:p>
    <w:p w14:paraId="7BCFAF4F" w14:textId="77777777" w:rsidR="008714B1" w:rsidRPr="003A4151" w:rsidRDefault="008714B1" w:rsidP="00BE0F53">
      <w:pPr>
        <w:pStyle w:val="SingleTxtG"/>
        <w:ind w:firstLine="567"/>
      </w:pPr>
      <w:r w:rsidRPr="003A4151">
        <w:t>(g)</w:t>
      </w:r>
      <w:r w:rsidRPr="003A4151">
        <w:tab/>
        <w:t>Relate to international agreements.</w:t>
      </w:r>
    </w:p>
    <w:p w14:paraId="698566C1" w14:textId="77777777" w:rsidR="008714B1" w:rsidRPr="003A4151" w:rsidRDefault="00FA5A9C" w:rsidP="00FA5A9C">
      <w:pPr>
        <w:pStyle w:val="SingleTxtG"/>
      </w:pPr>
      <w:r>
        <w:t>167.</w:t>
      </w:r>
      <w:r>
        <w:tab/>
      </w:r>
      <w:r w:rsidR="008714B1" w:rsidRPr="003A4151">
        <w:t xml:space="preserve">The SBSTA requested the secretariat to make the submissions referred to in paragraph </w:t>
      </w:r>
      <w:r w:rsidR="00FB072A" w:rsidRPr="003A4151">
        <w:t>1</w:t>
      </w:r>
      <w:r w:rsidR="00EF0254" w:rsidRPr="003A4151">
        <w:t>6</w:t>
      </w:r>
      <w:r w:rsidR="002C63CA" w:rsidRPr="003A4151">
        <w:t>6</w:t>
      </w:r>
      <w:r w:rsidR="008714B1" w:rsidRPr="003A4151">
        <w:t xml:space="preserve"> above available on the UNFCCC website. </w:t>
      </w:r>
    </w:p>
    <w:p w14:paraId="3DC3DA19" w14:textId="77777777" w:rsidR="008714B1" w:rsidRPr="003A4151" w:rsidRDefault="00FA5A9C" w:rsidP="00FA5A9C">
      <w:pPr>
        <w:pStyle w:val="SingleTxtG"/>
      </w:pPr>
      <w:r>
        <w:t>168.</w:t>
      </w:r>
      <w:r>
        <w:tab/>
      </w:r>
      <w:r w:rsidR="008714B1" w:rsidRPr="003A4151">
        <w:t>It also requested the secretariat to prepare, for considera</w:t>
      </w:r>
      <w:r w:rsidR="00867354" w:rsidRPr="003A4151">
        <w:t>tion at SBSTA 41</w:t>
      </w:r>
      <w:r w:rsidR="008714B1" w:rsidRPr="003A4151">
        <w:t xml:space="preserve">, a technical paper on how approaches, including those developed or being developed by Parties, individually or jointly, the existing mechanisms under the Kyoto Protocol and other relevant approaches, may address the issues referred to in paragraph </w:t>
      </w:r>
      <w:r w:rsidR="00FB072A" w:rsidRPr="003A4151">
        <w:t>16</w:t>
      </w:r>
      <w:r w:rsidR="002C63CA" w:rsidRPr="003A4151">
        <w:t>6</w:t>
      </w:r>
      <w:r w:rsidR="008714B1" w:rsidRPr="003A4151">
        <w:t xml:space="preserve">(a–g) above, based on the submissions referred to in paragraph </w:t>
      </w:r>
      <w:r w:rsidR="00FB072A" w:rsidRPr="003A4151">
        <w:t>16</w:t>
      </w:r>
      <w:r w:rsidR="002C63CA" w:rsidRPr="003A4151">
        <w:t>6</w:t>
      </w:r>
      <w:r w:rsidR="008714B1" w:rsidRPr="003A4151">
        <w:t xml:space="preserve"> above and other relevant materials.</w:t>
      </w:r>
    </w:p>
    <w:p w14:paraId="1D92BEB6" w14:textId="77777777" w:rsidR="008714B1" w:rsidRPr="003A4151" w:rsidRDefault="00FA5A9C" w:rsidP="00FA5A9C">
      <w:pPr>
        <w:pStyle w:val="SingleTxtG"/>
      </w:pPr>
      <w:r>
        <w:t>169.</w:t>
      </w:r>
      <w:r>
        <w:tab/>
      </w:r>
      <w:r w:rsidR="008714B1" w:rsidRPr="003A4151">
        <w:t xml:space="preserve">The SBSTA agreed to continue its consideration of this agenda sub-item at SBSTA 41, drawing on the submissions referred to in paragraph </w:t>
      </w:r>
      <w:r w:rsidR="00FB072A" w:rsidRPr="003A4151">
        <w:t>1</w:t>
      </w:r>
      <w:r w:rsidR="008714B1" w:rsidRPr="003A4151">
        <w:t>6</w:t>
      </w:r>
      <w:r w:rsidR="00FB072A" w:rsidRPr="003A4151">
        <w:t>7</w:t>
      </w:r>
      <w:r w:rsidR="008714B1" w:rsidRPr="003A4151">
        <w:t xml:space="preserve"> above and the technical paper referred to in paragraph </w:t>
      </w:r>
      <w:r w:rsidR="00FB072A" w:rsidRPr="003A4151">
        <w:t>16</w:t>
      </w:r>
      <w:r w:rsidR="002C63CA" w:rsidRPr="003A4151">
        <w:t>8</w:t>
      </w:r>
      <w:r w:rsidR="008714B1" w:rsidRPr="003A4151">
        <w:t xml:space="preserve"> above, with a view to recommending a draft decision on a framework for consideration and adoption at COP 20.</w:t>
      </w:r>
    </w:p>
    <w:p w14:paraId="21AB067D" w14:textId="77777777" w:rsidR="003D5414" w:rsidRPr="003A4151" w:rsidRDefault="00FA5A9C" w:rsidP="00FA5A9C">
      <w:pPr>
        <w:pStyle w:val="SingleTxtG"/>
      </w:pPr>
      <w:bookmarkStart w:id="246" w:name="_Ref392164585"/>
      <w:r>
        <w:t>170.</w:t>
      </w:r>
      <w:r>
        <w:tab/>
      </w:r>
      <w:r w:rsidR="008714B1" w:rsidRPr="003A4151">
        <w:t xml:space="preserve">The SBSTA took note of the estimated budgetary implications of the activities to be undertaken by the secretariat referred to in paragraph </w:t>
      </w:r>
      <w:r w:rsidR="00FB072A" w:rsidRPr="003A4151">
        <w:t>16</w:t>
      </w:r>
      <w:r w:rsidR="002C63CA" w:rsidRPr="003A4151">
        <w:t>8</w:t>
      </w:r>
      <w:r w:rsidR="008714B1" w:rsidRPr="003A4151">
        <w:t xml:space="preserve"> above. It requested that the actions of the secretariat called for in these conclusions be undertaken subject to the availability of financial resources.</w:t>
      </w:r>
      <w:bookmarkEnd w:id="246"/>
    </w:p>
    <w:p w14:paraId="3924AFFE" w14:textId="77777777" w:rsidR="003D5414" w:rsidRPr="003A4151" w:rsidRDefault="00FA5A9C" w:rsidP="00FA5A9C">
      <w:pPr>
        <w:pStyle w:val="H1G"/>
        <w:tabs>
          <w:tab w:val="right" w:pos="850"/>
        </w:tabs>
        <w:rPr>
          <w:rStyle w:val="SingleTxtGChar"/>
          <w:b w:val="0"/>
          <w:sz w:val="20"/>
        </w:rPr>
      </w:pPr>
      <w:bookmarkStart w:id="247" w:name="_Toc391892196"/>
      <w:bookmarkStart w:id="248" w:name="_Toc391892380"/>
      <w:r>
        <w:tab/>
        <w:t>B.</w:t>
      </w:r>
      <w:r>
        <w:tab/>
      </w:r>
      <w:r w:rsidR="003D5414" w:rsidRPr="003A4151">
        <w:t xml:space="preserve">Non-market-based approaches </w:t>
      </w:r>
      <w:r w:rsidR="003D5414" w:rsidRPr="003A4151">
        <w:br/>
      </w:r>
      <w:r w:rsidR="003D5414" w:rsidRPr="003A4151">
        <w:rPr>
          <w:rStyle w:val="SingleTxtGChar"/>
          <w:b w:val="0"/>
          <w:sz w:val="20"/>
        </w:rPr>
        <w:t>(Agenda</w:t>
      </w:r>
      <w:r w:rsidR="00630C65" w:rsidRPr="003A4151">
        <w:rPr>
          <w:rStyle w:val="SingleTxtGChar"/>
          <w:b w:val="0"/>
          <w:sz w:val="20"/>
        </w:rPr>
        <w:t xml:space="preserve"> sub-item</w:t>
      </w:r>
      <w:r w:rsidR="003D5414" w:rsidRPr="003A4151">
        <w:rPr>
          <w:rStyle w:val="SingleTxtGChar"/>
          <w:b w:val="0"/>
          <w:sz w:val="20"/>
        </w:rPr>
        <w:t xml:space="preserve"> 13(b))</w:t>
      </w:r>
      <w:bookmarkEnd w:id="235"/>
      <w:bookmarkEnd w:id="236"/>
      <w:bookmarkEnd w:id="237"/>
      <w:bookmarkEnd w:id="238"/>
      <w:bookmarkEnd w:id="239"/>
      <w:bookmarkEnd w:id="243"/>
      <w:bookmarkEnd w:id="244"/>
      <w:bookmarkEnd w:id="245"/>
      <w:bookmarkEnd w:id="247"/>
      <w:bookmarkEnd w:id="248"/>
    </w:p>
    <w:p w14:paraId="4F808128" w14:textId="77777777" w:rsidR="003D5414" w:rsidRPr="003A4151" w:rsidRDefault="00FA5A9C" w:rsidP="00FA5A9C">
      <w:pPr>
        <w:pStyle w:val="H23G"/>
      </w:pPr>
      <w:bookmarkStart w:id="249" w:name="_Toc267320451"/>
      <w:r>
        <w:tab/>
        <w:t>1.</w:t>
      </w:r>
      <w:r>
        <w:tab/>
      </w:r>
      <w:r w:rsidR="003D5414" w:rsidRPr="003A4151">
        <w:t>Proceedings</w:t>
      </w:r>
      <w:bookmarkEnd w:id="249"/>
    </w:p>
    <w:p w14:paraId="0FE7CC3A" w14:textId="77777777" w:rsidR="003D5414" w:rsidRPr="003A4151" w:rsidRDefault="00FA5A9C" w:rsidP="00FA5A9C">
      <w:pPr>
        <w:pStyle w:val="SingleTxtG"/>
      </w:pPr>
      <w:bookmarkStart w:id="250" w:name="_Ref326931175"/>
      <w:bookmarkStart w:id="251" w:name="_Ref392164592"/>
      <w:bookmarkStart w:id="252" w:name="_Ref362356300"/>
      <w:r>
        <w:t>171.</w:t>
      </w:r>
      <w:r>
        <w:tab/>
      </w:r>
      <w:r w:rsidR="003D5414" w:rsidRPr="003A4151">
        <w:t xml:space="preserve">The SBSTA </w:t>
      </w:r>
      <w:bookmarkEnd w:id="250"/>
      <w:r w:rsidR="003D5414" w:rsidRPr="003A4151">
        <w:t xml:space="preserve">considered this agenda sub-item at its </w:t>
      </w:r>
      <w:r w:rsidR="009E75C9" w:rsidRPr="003A4151">
        <w:t>1</w:t>
      </w:r>
      <w:r w:rsidR="009E75C9" w:rsidRPr="003A4151">
        <w:rPr>
          <w:vertAlign w:val="superscript"/>
        </w:rPr>
        <w:t>st</w:t>
      </w:r>
      <w:r w:rsidR="009E75C9" w:rsidRPr="003A4151">
        <w:t xml:space="preserve"> </w:t>
      </w:r>
      <w:r w:rsidR="003D5414" w:rsidRPr="003A4151">
        <w:t xml:space="preserve">and </w:t>
      </w:r>
      <w:r w:rsidR="00491F5F" w:rsidRPr="003A4151">
        <w:t>2</w:t>
      </w:r>
      <w:r w:rsidR="00491F5F" w:rsidRPr="003A4151">
        <w:rPr>
          <w:vertAlign w:val="superscript"/>
        </w:rPr>
        <w:t>nd</w:t>
      </w:r>
      <w:r w:rsidR="00491F5F" w:rsidRPr="003A4151">
        <w:t xml:space="preserve"> </w:t>
      </w:r>
      <w:r w:rsidR="003D5414" w:rsidRPr="003A4151">
        <w:t>meetings</w:t>
      </w:r>
      <w:r w:rsidR="003921AE" w:rsidRPr="003A4151">
        <w:t>.</w:t>
      </w:r>
      <w:r w:rsidR="0052002C" w:rsidRPr="003A4151">
        <w:rPr>
          <w:rStyle w:val="FootnoteReference"/>
        </w:rPr>
        <w:footnoteReference w:id="90"/>
      </w:r>
      <w:bookmarkEnd w:id="251"/>
      <w:r w:rsidR="003D5414" w:rsidRPr="003A4151">
        <w:t xml:space="preserve"> </w:t>
      </w:r>
      <w:bookmarkStart w:id="253" w:name="_Ref374541253"/>
      <w:bookmarkEnd w:id="252"/>
    </w:p>
    <w:p w14:paraId="4A9287BD" w14:textId="77777777" w:rsidR="003D5414" w:rsidRPr="003A4151" w:rsidRDefault="00FA5A9C" w:rsidP="00FA5A9C">
      <w:pPr>
        <w:pStyle w:val="SingleTxtG"/>
      </w:pPr>
      <w:r>
        <w:t>172.</w:t>
      </w:r>
      <w:r>
        <w:tab/>
      </w:r>
      <w:r w:rsidR="003D5414" w:rsidRPr="003A4151">
        <w:t xml:space="preserve">At its </w:t>
      </w:r>
      <w:r w:rsidR="00D0171F" w:rsidRPr="003A4151">
        <w:t>1</w:t>
      </w:r>
      <w:r w:rsidR="00D0171F" w:rsidRPr="003A4151">
        <w:rPr>
          <w:vertAlign w:val="superscript"/>
        </w:rPr>
        <w:t>st</w:t>
      </w:r>
      <w:r w:rsidR="00D0171F" w:rsidRPr="003A4151">
        <w:t xml:space="preserve"> </w:t>
      </w:r>
      <w:r w:rsidR="003D5414" w:rsidRPr="003A4151">
        <w:t xml:space="preserve">meeting, the SBSTA agreed to consider this agenda sub-item in </w:t>
      </w:r>
      <w:r w:rsidR="00D0171F" w:rsidRPr="003A4151">
        <w:t>informal consultations</w:t>
      </w:r>
      <w:r w:rsidR="003D5414" w:rsidRPr="003A4151">
        <w:t xml:space="preserve"> co-</w:t>
      </w:r>
      <w:r w:rsidR="00D0171F" w:rsidRPr="003A4151">
        <w:t>facilitated</w:t>
      </w:r>
      <w:r w:rsidR="003D5414" w:rsidRPr="003A4151">
        <w:t xml:space="preserve"> by Mr. </w:t>
      </w:r>
      <w:proofErr w:type="spellStart"/>
      <w:r w:rsidR="003D5414" w:rsidRPr="003A4151">
        <w:t>St</w:t>
      </w:r>
      <w:r w:rsidR="009E75C9" w:rsidRPr="003A4151">
        <w:t>i</w:t>
      </w:r>
      <w:r w:rsidR="003D5414" w:rsidRPr="003A4151">
        <w:t>ansen</w:t>
      </w:r>
      <w:proofErr w:type="spellEnd"/>
      <w:r w:rsidR="003D5414" w:rsidRPr="003A4151">
        <w:t xml:space="preserve"> and </w:t>
      </w:r>
      <w:r w:rsidR="009E75C9" w:rsidRPr="003A4151">
        <w:t xml:space="preserve">Ms. </w:t>
      </w:r>
      <w:proofErr w:type="spellStart"/>
      <w:r w:rsidR="009E75C9" w:rsidRPr="003A4151">
        <w:t>Rambharos</w:t>
      </w:r>
      <w:proofErr w:type="spellEnd"/>
      <w:r w:rsidR="003D5414" w:rsidRPr="003A4151">
        <w:t>.</w:t>
      </w:r>
      <w:bookmarkEnd w:id="253"/>
      <w:r w:rsidR="003D5414" w:rsidRPr="003A4151">
        <w:t xml:space="preserve"> At its </w:t>
      </w:r>
      <w:r w:rsidR="00491F5F" w:rsidRPr="003A4151">
        <w:t>2</w:t>
      </w:r>
      <w:r w:rsidR="00491F5F" w:rsidRPr="003A4151">
        <w:rPr>
          <w:vertAlign w:val="superscript"/>
        </w:rPr>
        <w:t>nd</w:t>
      </w:r>
      <w:r w:rsidR="00491F5F" w:rsidRPr="003A4151">
        <w:t xml:space="preserve"> </w:t>
      </w:r>
      <w:r w:rsidR="003D5414" w:rsidRPr="003A4151">
        <w:t>meeting, the SBSTA considered and adopted the conclusions below.</w:t>
      </w:r>
      <w:r w:rsidR="00D0171F" w:rsidRPr="003A4151">
        <w:rPr>
          <w:rStyle w:val="FootnoteReference"/>
        </w:rPr>
        <w:footnoteReference w:id="91"/>
      </w:r>
    </w:p>
    <w:p w14:paraId="726E401D" w14:textId="77777777" w:rsidR="003D5414" w:rsidRPr="003A4151" w:rsidRDefault="00FA5A9C" w:rsidP="00FA5A9C">
      <w:pPr>
        <w:pStyle w:val="H23G"/>
      </w:pPr>
      <w:r>
        <w:tab/>
        <w:t>2.</w:t>
      </w:r>
      <w:r>
        <w:tab/>
      </w:r>
      <w:r w:rsidR="003D5414" w:rsidRPr="003A4151">
        <w:t>Conclusions</w:t>
      </w:r>
    </w:p>
    <w:p w14:paraId="0A9E8C4E" w14:textId="77777777" w:rsidR="007D718B" w:rsidRPr="003A4151" w:rsidRDefault="00FA5A9C" w:rsidP="00FA5A9C">
      <w:pPr>
        <w:pStyle w:val="SingleTxtG"/>
      </w:pPr>
      <w:r>
        <w:t>173.</w:t>
      </w:r>
      <w:r>
        <w:tab/>
      </w:r>
      <w:r w:rsidR="00D71FC0" w:rsidRPr="003A4151">
        <w:t xml:space="preserve">The </w:t>
      </w:r>
      <w:r w:rsidR="007D718B" w:rsidRPr="003A4151">
        <w:t xml:space="preserve">SBSTA continued its work programme to elaborate non-market-based approaches in accordance with decision 1/CP.18, paragraph 47, with a view to recommending a draft decision for consideration and adoption </w:t>
      </w:r>
      <w:r w:rsidR="00582DF4" w:rsidRPr="003A4151">
        <w:t>at</w:t>
      </w:r>
      <w:r w:rsidR="008927A8" w:rsidRPr="003A4151">
        <w:t xml:space="preserve"> COP</w:t>
      </w:r>
      <w:r w:rsidR="007D718B" w:rsidRPr="003A4151">
        <w:t xml:space="preserve"> </w:t>
      </w:r>
      <w:r w:rsidR="00582DF4" w:rsidRPr="003A4151">
        <w:t>20</w:t>
      </w:r>
      <w:r w:rsidR="007D718B" w:rsidRPr="003A4151">
        <w:t>.</w:t>
      </w:r>
    </w:p>
    <w:p w14:paraId="7F7931DF" w14:textId="77777777" w:rsidR="007D718B" w:rsidRPr="003A4151" w:rsidRDefault="00FA5A9C" w:rsidP="00FA5A9C">
      <w:pPr>
        <w:pStyle w:val="SingleTxtG"/>
      </w:pPr>
      <w:r>
        <w:t>174.</w:t>
      </w:r>
      <w:r>
        <w:tab/>
      </w:r>
      <w:r w:rsidR="007D718B" w:rsidRPr="003A4151">
        <w:t>The SBSTA expressed its gratitude to the E</w:t>
      </w:r>
      <w:r w:rsidR="00850A4F" w:rsidRPr="003A4151">
        <w:t>U</w:t>
      </w:r>
      <w:r w:rsidR="007D718B" w:rsidRPr="003A4151">
        <w:t>, New Zealand, Norway, Switzerland and the United Kingdom</w:t>
      </w:r>
      <w:r w:rsidR="00850A4F" w:rsidRPr="003A4151">
        <w:t xml:space="preserve"> </w:t>
      </w:r>
      <w:r w:rsidR="007D718B" w:rsidRPr="003A4151">
        <w:t>for the financial support for the workshop on non-market-based approaches held on 7 October 2013 in Bonn, in conjunction with the workshop on the framework for various approaches and the workshop on the new market-based mechanism.</w:t>
      </w:r>
    </w:p>
    <w:p w14:paraId="677B3849" w14:textId="77777777" w:rsidR="007D718B" w:rsidRPr="003A4151" w:rsidRDefault="00FA5A9C" w:rsidP="00FA5A9C">
      <w:pPr>
        <w:pStyle w:val="SingleTxtG"/>
      </w:pPr>
      <w:r>
        <w:t>175.</w:t>
      </w:r>
      <w:r>
        <w:tab/>
      </w:r>
      <w:r w:rsidR="007D718B" w:rsidRPr="003A4151">
        <w:t>The SBSTA welcomed the report</w:t>
      </w:r>
      <w:r w:rsidR="007D718B" w:rsidRPr="003A4151">
        <w:rPr>
          <w:rStyle w:val="FootnoteReference"/>
        </w:rPr>
        <w:footnoteReference w:id="92"/>
      </w:r>
      <w:r w:rsidR="007D718B" w:rsidRPr="003A4151">
        <w:t xml:space="preserve"> on the workshop on non-market-based approaches and encouraged Parties to draw on the information contained in that document and on the views</w:t>
      </w:r>
      <w:r w:rsidR="007D718B" w:rsidRPr="003A4151">
        <w:rPr>
          <w:rStyle w:val="FootnoteReference"/>
        </w:rPr>
        <w:footnoteReference w:id="93"/>
      </w:r>
      <w:r w:rsidR="007D718B" w:rsidRPr="003A4151">
        <w:t xml:space="preserve"> submitted by Parties and admitted observer organizations when conducting further work on this matter. </w:t>
      </w:r>
    </w:p>
    <w:p w14:paraId="7D2B4785" w14:textId="77777777" w:rsidR="007D718B" w:rsidRPr="003A4151" w:rsidRDefault="00FA5A9C" w:rsidP="00FA5A9C">
      <w:pPr>
        <w:pStyle w:val="SingleTxtG"/>
      </w:pPr>
      <w:r>
        <w:lastRenderedPageBreak/>
        <w:t>176.</w:t>
      </w:r>
      <w:r>
        <w:tab/>
      </w:r>
      <w:r w:rsidR="007D718B" w:rsidRPr="003A4151">
        <w:t>The SB</w:t>
      </w:r>
      <w:r w:rsidR="00867354" w:rsidRPr="003A4151">
        <w:t xml:space="preserve">STA noted that the work of the </w:t>
      </w:r>
      <w:r w:rsidR="007D718B" w:rsidRPr="003A4151">
        <w:t>ADP is informed by the work of the subsidiary bodies.</w:t>
      </w:r>
      <w:r w:rsidR="007D718B" w:rsidRPr="003A4151">
        <w:rPr>
          <w:rStyle w:val="FootnoteReference"/>
        </w:rPr>
        <w:footnoteReference w:id="94"/>
      </w:r>
      <w:r w:rsidR="007D718B" w:rsidRPr="003A4151">
        <w:t xml:space="preserve"> The SBSTA also noted that its work under this agenda sub-item is being conducted without prejudice to the work of the ADP on the 2015 agreement and pre-2020 ambition. </w:t>
      </w:r>
    </w:p>
    <w:p w14:paraId="0063B4F4" w14:textId="77777777" w:rsidR="007D718B" w:rsidRPr="003A4151" w:rsidRDefault="00FA5A9C" w:rsidP="00FA5A9C">
      <w:pPr>
        <w:pStyle w:val="SingleTxtG"/>
      </w:pPr>
      <w:r>
        <w:t>177.</w:t>
      </w:r>
      <w:r>
        <w:tab/>
      </w:r>
      <w:r w:rsidR="007D718B" w:rsidRPr="003A4151">
        <w:t>The SBSTA further noted the willingness of Parties to share information, experience and good practice relevant to the design and operation of non-market-based approaches. It also recalled the request of the COP to the secretariat</w:t>
      </w:r>
      <w:r w:rsidR="007D718B" w:rsidRPr="003A4151">
        <w:rPr>
          <w:rStyle w:val="FootnoteReference"/>
        </w:rPr>
        <w:footnoteReference w:id="95"/>
      </w:r>
      <w:r w:rsidR="007D718B" w:rsidRPr="003A4151">
        <w:t xml:space="preserve"> to compile and make publicly accessible such information, experience and good practice.</w:t>
      </w:r>
    </w:p>
    <w:p w14:paraId="0C219D08" w14:textId="77777777" w:rsidR="007D718B" w:rsidRPr="003A4151" w:rsidRDefault="00FA5A9C" w:rsidP="00FA5A9C">
      <w:pPr>
        <w:pStyle w:val="SingleTxtG"/>
      </w:pPr>
      <w:r>
        <w:t>178.</w:t>
      </w:r>
      <w:r>
        <w:tab/>
      </w:r>
      <w:r w:rsidR="007D718B" w:rsidRPr="003A4151">
        <w:t>The SBSTA invited Parties and admitted observer organizations to submit to the secretariat, by 22 September 2014, their views on experience and good practice relevant to the design and operation of non-market-based approaches, including but not limited to:</w:t>
      </w:r>
    </w:p>
    <w:p w14:paraId="0091EBB7" w14:textId="77777777" w:rsidR="007D718B" w:rsidRPr="003A4151" w:rsidRDefault="007D718B" w:rsidP="007D718B">
      <w:pPr>
        <w:pStyle w:val="SingleTxtG"/>
      </w:pPr>
      <w:r w:rsidRPr="003A4151">
        <w:tab/>
        <w:t>(a)</w:t>
      </w:r>
      <w:r w:rsidRPr="003A4151">
        <w:tab/>
        <w:t>Best practices and lessons learned in relation to developing and implementing non-market-based approaches;</w:t>
      </w:r>
    </w:p>
    <w:p w14:paraId="790C88FC" w14:textId="77777777" w:rsidR="007D718B" w:rsidRPr="003A4151" w:rsidRDefault="007D718B" w:rsidP="007D718B">
      <w:pPr>
        <w:pStyle w:val="SingleTxtG"/>
      </w:pPr>
      <w:r w:rsidRPr="003A4151">
        <w:tab/>
        <w:t>(b)</w:t>
      </w:r>
      <w:r w:rsidRPr="003A4151">
        <w:tab/>
        <w:t>Options for international cooperation on non-market-based approaches;</w:t>
      </w:r>
    </w:p>
    <w:p w14:paraId="70F0215C" w14:textId="77777777" w:rsidR="007D718B" w:rsidRPr="003A4151" w:rsidRDefault="007D718B" w:rsidP="007D718B">
      <w:pPr>
        <w:pStyle w:val="SingleTxtG"/>
      </w:pPr>
      <w:r w:rsidRPr="003A4151">
        <w:tab/>
        <w:t>(c)</w:t>
      </w:r>
      <w:r w:rsidRPr="003A4151">
        <w:tab/>
        <w:t>The co-benefits of such approaches, including, but not limited to, their contribution to sustainable development, poverty eradication and adaptation;</w:t>
      </w:r>
    </w:p>
    <w:p w14:paraId="473CC7F9" w14:textId="77777777" w:rsidR="007D718B" w:rsidRPr="003A4151" w:rsidRDefault="007D718B" w:rsidP="007D718B">
      <w:pPr>
        <w:pStyle w:val="SingleTxtG"/>
      </w:pPr>
      <w:r w:rsidRPr="003A4151">
        <w:tab/>
        <w:t>(d)</w:t>
      </w:r>
      <w:r w:rsidRPr="003A4151">
        <w:tab/>
        <w:t>Information on the extent to which approaches address the elements referred to in decision 1/CP.18, paragraph 2.</w:t>
      </w:r>
    </w:p>
    <w:p w14:paraId="01D0778C" w14:textId="77777777" w:rsidR="007D718B" w:rsidRPr="003A4151" w:rsidRDefault="00FA5A9C" w:rsidP="00FA5A9C">
      <w:pPr>
        <w:pStyle w:val="SingleTxtG"/>
      </w:pPr>
      <w:r>
        <w:t>179.</w:t>
      </w:r>
      <w:r>
        <w:tab/>
      </w:r>
      <w:r w:rsidR="007D718B" w:rsidRPr="003A4151">
        <w:t xml:space="preserve">The SBSTA requested the secretariat to make the submissions referred to in paragraph </w:t>
      </w:r>
      <w:r w:rsidR="00FB072A" w:rsidRPr="003A4151">
        <w:t>17</w:t>
      </w:r>
      <w:r w:rsidR="002C63CA" w:rsidRPr="003A4151">
        <w:t>8</w:t>
      </w:r>
      <w:r w:rsidR="007D718B" w:rsidRPr="003A4151">
        <w:t xml:space="preserve"> above available on the UNFCCC website.</w:t>
      </w:r>
    </w:p>
    <w:p w14:paraId="3586F267" w14:textId="77777777" w:rsidR="007D718B" w:rsidRPr="003A4151" w:rsidRDefault="00FA5A9C" w:rsidP="00FA5A9C">
      <w:pPr>
        <w:pStyle w:val="SingleTxtG"/>
      </w:pPr>
      <w:r>
        <w:t>180.</w:t>
      </w:r>
      <w:r>
        <w:tab/>
      </w:r>
      <w:r w:rsidR="007D718B" w:rsidRPr="003A4151">
        <w:t>It also requested the secretariat to prepare, for considera</w:t>
      </w:r>
      <w:r w:rsidR="00867354" w:rsidRPr="003A4151">
        <w:t>tion at SBSTA 41</w:t>
      </w:r>
      <w:r w:rsidR="007D718B" w:rsidRPr="003A4151">
        <w:t xml:space="preserve">, a technical paper on the matters referred to in paragraph </w:t>
      </w:r>
      <w:r w:rsidR="00FB072A" w:rsidRPr="003A4151">
        <w:t>17</w:t>
      </w:r>
      <w:r w:rsidR="002C63CA" w:rsidRPr="003A4151">
        <w:t>8</w:t>
      </w:r>
      <w:r w:rsidR="007D718B" w:rsidRPr="003A4151">
        <w:t xml:space="preserve"> above, drawing on the submissions referred to in the same paragraph, the relevant submissions referred to in </w:t>
      </w:r>
      <w:r w:rsidR="004E40C3" w:rsidRPr="003A4151">
        <w:t xml:space="preserve">paragraph </w:t>
      </w:r>
      <w:r w:rsidR="000A433E" w:rsidRPr="003A4151">
        <w:t>16</w:t>
      </w:r>
      <w:r w:rsidR="002C63CA" w:rsidRPr="003A4151">
        <w:t>6</w:t>
      </w:r>
      <w:r w:rsidR="007D718B" w:rsidRPr="003A4151">
        <w:t xml:space="preserve"> </w:t>
      </w:r>
      <w:r w:rsidR="002E2767" w:rsidRPr="003A4151">
        <w:t xml:space="preserve">above </w:t>
      </w:r>
      <w:r w:rsidR="007D718B" w:rsidRPr="003A4151">
        <w:t>and other relevant materials.</w:t>
      </w:r>
    </w:p>
    <w:p w14:paraId="150E2A45" w14:textId="77777777" w:rsidR="007D718B" w:rsidRPr="003A4151" w:rsidRDefault="00FA5A9C" w:rsidP="00FA5A9C">
      <w:pPr>
        <w:pStyle w:val="SingleTxtG"/>
      </w:pPr>
      <w:r>
        <w:t>181.</w:t>
      </w:r>
      <w:r>
        <w:tab/>
      </w:r>
      <w:r w:rsidR="007D718B" w:rsidRPr="003A4151">
        <w:t xml:space="preserve">The SBSTA agreed to continue its consideration of this agenda sub-item at SBSTA 41, drawing on the submissions referred to in paragraph </w:t>
      </w:r>
      <w:r w:rsidR="00FB072A" w:rsidRPr="003A4151">
        <w:t>17</w:t>
      </w:r>
      <w:r w:rsidR="002C63CA" w:rsidRPr="003A4151">
        <w:t>8</w:t>
      </w:r>
      <w:r w:rsidR="007D718B" w:rsidRPr="003A4151">
        <w:t xml:space="preserve"> above and the technical paper referred to in paragraph </w:t>
      </w:r>
      <w:r w:rsidR="00FB072A" w:rsidRPr="003A4151">
        <w:t>18</w:t>
      </w:r>
      <w:r w:rsidR="002C63CA" w:rsidRPr="003A4151">
        <w:t>0</w:t>
      </w:r>
      <w:r w:rsidR="007D718B" w:rsidRPr="003A4151">
        <w:t xml:space="preserve"> above, with a view to recommending a draft decision on non-market-based approaches for consideration and adoption at COP 20. </w:t>
      </w:r>
    </w:p>
    <w:p w14:paraId="5B78632B" w14:textId="77777777" w:rsidR="007D718B" w:rsidRPr="003A4151" w:rsidRDefault="00FA5A9C" w:rsidP="00FA5A9C">
      <w:pPr>
        <w:pStyle w:val="SingleTxtG"/>
      </w:pPr>
      <w:bookmarkStart w:id="254" w:name="_Ref392164598"/>
      <w:r>
        <w:t>182.</w:t>
      </w:r>
      <w:r>
        <w:tab/>
      </w:r>
      <w:r w:rsidR="007D718B" w:rsidRPr="003A4151">
        <w:t xml:space="preserve">The SBSTA took note of the estimated budgetary implications of the activities to be undertaken by the secretariat referred to in paragraph </w:t>
      </w:r>
      <w:r w:rsidR="00FB072A" w:rsidRPr="003A4151">
        <w:t>18</w:t>
      </w:r>
      <w:r w:rsidR="002C63CA" w:rsidRPr="003A4151">
        <w:t>0</w:t>
      </w:r>
      <w:r w:rsidR="00EC166B" w:rsidRPr="003A4151">
        <w:t xml:space="preserve"> above</w:t>
      </w:r>
      <w:r w:rsidR="007D718B" w:rsidRPr="003A4151">
        <w:t>. It requested that the actions of the secretariat called for in these conclusions be undertaken subject to the availability of financial resources.</w:t>
      </w:r>
      <w:bookmarkEnd w:id="254"/>
    </w:p>
    <w:p w14:paraId="34815B1D" w14:textId="77777777" w:rsidR="003D5414" w:rsidRPr="00BE0F53" w:rsidRDefault="00FA5A9C" w:rsidP="00FA5A9C">
      <w:pPr>
        <w:pStyle w:val="H1G"/>
        <w:tabs>
          <w:tab w:val="right" w:pos="850"/>
        </w:tabs>
        <w:rPr>
          <w:b w:val="0"/>
          <w:sz w:val="20"/>
        </w:rPr>
      </w:pPr>
      <w:bookmarkStart w:id="255" w:name="_Toc305764181"/>
      <w:bookmarkStart w:id="256" w:name="_Toc328480811"/>
      <w:bookmarkStart w:id="257" w:name="_Toc373495769"/>
      <w:bookmarkStart w:id="258" w:name="_Toc391892197"/>
      <w:bookmarkStart w:id="259" w:name="_Toc391892381"/>
      <w:bookmarkStart w:id="260" w:name="_Toc231126869"/>
      <w:r>
        <w:tab/>
        <w:t>C.</w:t>
      </w:r>
      <w:r>
        <w:tab/>
      </w:r>
      <w:r w:rsidR="003D5414" w:rsidRPr="003A4151">
        <w:t>New market-based mechanism</w:t>
      </w:r>
      <w:r w:rsidR="003D5414" w:rsidRPr="003A4151">
        <w:br/>
      </w:r>
      <w:r w:rsidR="003D5414" w:rsidRPr="00BE0F53">
        <w:rPr>
          <w:b w:val="0"/>
          <w:sz w:val="20"/>
        </w:rPr>
        <w:t>(Agenda</w:t>
      </w:r>
      <w:r w:rsidR="00630C65" w:rsidRPr="00BE0F53">
        <w:rPr>
          <w:b w:val="0"/>
          <w:sz w:val="20"/>
        </w:rPr>
        <w:t xml:space="preserve"> sub-item</w:t>
      </w:r>
      <w:r w:rsidR="003D5414" w:rsidRPr="00BE0F53">
        <w:rPr>
          <w:b w:val="0"/>
          <w:sz w:val="20"/>
        </w:rPr>
        <w:t xml:space="preserve"> 13(c))</w:t>
      </w:r>
      <w:bookmarkEnd w:id="255"/>
      <w:bookmarkEnd w:id="256"/>
      <w:bookmarkEnd w:id="257"/>
      <w:bookmarkEnd w:id="258"/>
      <w:bookmarkEnd w:id="259"/>
    </w:p>
    <w:p w14:paraId="61912FFD" w14:textId="77777777" w:rsidR="003D5414" w:rsidRPr="003A4151" w:rsidRDefault="00FA5A9C" w:rsidP="00FA5A9C">
      <w:pPr>
        <w:pStyle w:val="H23G"/>
      </w:pPr>
      <w:r>
        <w:tab/>
        <w:t>1.</w:t>
      </w:r>
      <w:r>
        <w:tab/>
      </w:r>
      <w:r w:rsidR="003D5414" w:rsidRPr="003A4151">
        <w:t>Proceedings</w:t>
      </w:r>
    </w:p>
    <w:p w14:paraId="19EAEF8E" w14:textId="77777777" w:rsidR="003D5414" w:rsidRPr="003A4151" w:rsidRDefault="00FA5A9C" w:rsidP="00FA5A9C">
      <w:pPr>
        <w:pStyle w:val="SingleTxtG"/>
      </w:pPr>
      <w:bookmarkStart w:id="261" w:name="_Ref362356311"/>
      <w:bookmarkStart w:id="262" w:name="_Ref392164603"/>
      <w:r>
        <w:t>183.</w:t>
      </w:r>
      <w:r>
        <w:tab/>
      </w:r>
      <w:r w:rsidR="003D5414" w:rsidRPr="003A4151">
        <w:t xml:space="preserve">The SBSTA considered this agenda sub-item at its </w:t>
      </w:r>
      <w:r w:rsidR="008C6BA7" w:rsidRPr="003A4151">
        <w:t>1</w:t>
      </w:r>
      <w:r w:rsidR="008C6BA7" w:rsidRPr="003A4151">
        <w:rPr>
          <w:vertAlign w:val="superscript"/>
        </w:rPr>
        <w:t>st</w:t>
      </w:r>
      <w:r w:rsidR="008C6BA7" w:rsidRPr="003A4151">
        <w:t xml:space="preserve"> </w:t>
      </w:r>
      <w:r w:rsidR="003D5414" w:rsidRPr="003A4151">
        <w:t xml:space="preserve">and </w:t>
      </w:r>
      <w:r w:rsidR="00491F5F" w:rsidRPr="003A4151">
        <w:t>2</w:t>
      </w:r>
      <w:r w:rsidR="00491F5F" w:rsidRPr="003A4151">
        <w:rPr>
          <w:vertAlign w:val="superscript"/>
        </w:rPr>
        <w:t>nd</w:t>
      </w:r>
      <w:r w:rsidR="00491F5F" w:rsidRPr="003A4151">
        <w:t xml:space="preserve"> </w:t>
      </w:r>
      <w:r w:rsidR="003D5414" w:rsidRPr="003A4151">
        <w:t>meet</w:t>
      </w:r>
      <w:r w:rsidR="00D0171F" w:rsidRPr="003A4151">
        <w:t>ings. A s</w:t>
      </w:r>
      <w:r w:rsidR="003D5414" w:rsidRPr="003A4151">
        <w:t>tatement</w:t>
      </w:r>
      <w:r w:rsidR="00D0171F" w:rsidRPr="003A4151">
        <w:t xml:space="preserve"> was</w:t>
      </w:r>
      <w:r w:rsidR="003D5414" w:rsidRPr="003A4151">
        <w:t xml:space="preserve"> made by </w:t>
      </w:r>
      <w:r w:rsidR="00D0171F" w:rsidRPr="003A4151">
        <w:t xml:space="preserve">the </w:t>
      </w:r>
      <w:r w:rsidR="003D5414" w:rsidRPr="003A4151">
        <w:t xml:space="preserve">representative of </w:t>
      </w:r>
      <w:r w:rsidR="00D0171F" w:rsidRPr="003A4151">
        <w:t>one</w:t>
      </w:r>
      <w:r w:rsidR="003D5414" w:rsidRPr="003A4151">
        <w:t xml:space="preserve"> Part</w:t>
      </w:r>
      <w:r w:rsidR="00D0171F" w:rsidRPr="003A4151">
        <w:t>y</w:t>
      </w:r>
      <w:bookmarkStart w:id="263" w:name="_Ref360462382"/>
      <w:bookmarkStart w:id="264" w:name="_Ref374541240"/>
      <w:bookmarkEnd w:id="261"/>
      <w:r w:rsidR="003D5414" w:rsidRPr="003A4151">
        <w:t>.</w:t>
      </w:r>
      <w:bookmarkEnd w:id="262"/>
      <w:r w:rsidR="0052002C" w:rsidRPr="003A4151">
        <w:rPr>
          <w:rStyle w:val="FootnoteReference"/>
        </w:rPr>
        <w:t xml:space="preserve"> </w:t>
      </w:r>
    </w:p>
    <w:p w14:paraId="64F4CA9D" w14:textId="77777777" w:rsidR="003D5414" w:rsidRPr="003A4151" w:rsidRDefault="00FA5A9C" w:rsidP="00FA5A9C">
      <w:pPr>
        <w:pStyle w:val="SingleTxtG"/>
      </w:pPr>
      <w:r>
        <w:t>184.</w:t>
      </w:r>
      <w:r>
        <w:tab/>
      </w:r>
      <w:r w:rsidR="003D5414" w:rsidRPr="003A4151">
        <w:t xml:space="preserve">At its </w:t>
      </w:r>
      <w:r w:rsidR="00283A71" w:rsidRPr="003A4151">
        <w:t>1</w:t>
      </w:r>
      <w:r w:rsidR="00283A71" w:rsidRPr="003A4151">
        <w:rPr>
          <w:vertAlign w:val="superscript"/>
        </w:rPr>
        <w:t>st</w:t>
      </w:r>
      <w:r w:rsidR="00283A71" w:rsidRPr="003A4151">
        <w:t xml:space="preserve"> </w:t>
      </w:r>
      <w:r w:rsidR="003D5414" w:rsidRPr="003A4151">
        <w:t xml:space="preserve">meeting, the SBSTA agreed to consider this agenda sub-item in </w:t>
      </w:r>
      <w:r w:rsidR="00283A71" w:rsidRPr="003A4151">
        <w:t>informal consultations</w:t>
      </w:r>
      <w:r w:rsidR="003D5414" w:rsidRPr="003A4151">
        <w:t xml:space="preserve"> co-</w:t>
      </w:r>
      <w:r w:rsidR="00283A71" w:rsidRPr="003A4151">
        <w:t>facilitated</w:t>
      </w:r>
      <w:r w:rsidR="003D5414" w:rsidRPr="003A4151">
        <w:t xml:space="preserve"> by </w:t>
      </w:r>
      <w:r w:rsidR="00EC166B" w:rsidRPr="003A4151">
        <w:t xml:space="preserve">Mr. </w:t>
      </w:r>
      <w:proofErr w:type="spellStart"/>
      <w:r w:rsidR="00EC166B" w:rsidRPr="003A4151">
        <w:t>Stiansen</w:t>
      </w:r>
      <w:proofErr w:type="spellEnd"/>
      <w:r w:rsidR="00EC166B" w:rsidRPr="003A4151">
        <w:t xml:space="preserve"> and Ms. </w:t>
      </w:r>
      <w:proofErr w:type="spellStart"/>
      <w:r w:rsidR="00EC166B" w:rsidRPr="003A4151">
        <w:t>Rambharos</w:t>
      </w:r>
      <w:proofErr w:type="spellEnd"/>
      <w:r w:rsidR="003D5414" w:rsidRPr="003A4151">
        <w:t xml:space="preserve">. </w:t>
      </w:r>
      <w:bookmarkEnd w:id="263"/>
      <w:bookmarkEnd w:id="264"/>
      <w:r w:rsidR="003D5414" w:rsidRPr="003A4151">
        <w:t xml:space="preserve">At its </w:t>
      </w:r>
      <w:r w:rsidR="00491F5F" w:rsidRPr="003A4151">
        <w:t>2</w:t>
      </w:r>
      <w:r w:rsidR="00491F5F" w:rsidRPr="003A4151">
        <w:rPr>
          <w:vertAlign w:val="superscript"/>
        </w:rPr>
        <w:t>nd</w:t>
      </w:r>
      <w:r w:rsidR="00491F5F" w:rsidRPr="003A4151">
        <w:t xml:space="preserve"> </w:t>
      </w:r>
      <w:r w:rsidR="003D5414" w:rsidRPr="003A4151">
        <w:t>meeting, the SBSTA considered and adopted the conclusions below.</w:t>
      </w:r>
      <w:r w:rsidR="00304F7B" w:rsidRPr="003A4151">
        <w:rPr>
          <w:rStyle w:val="FootnoteReference"/>
        </w:rPr>
        <w:t xml:space="preserve"> </w:t>
      </w:r>
      <w:r w:rsidR="00304F7B" w:rsidRPr="003A4151">
        <w:rPr>
          <w:rStyle w:val="FootnoteReference"/>
        </w:rPr>
        <w:footnoteReference w:id="96"/>
      </w:r>
    </w:p>
    <w:p w14:paraId="1E0DD370" w14:textId="77777777" w:rsidR="003D5414" w:rsidRPr="003A4151" w:rsidRDefault="00FA5A9C" w:rsidP="00FA5A9C">
      <w:pPr>
        <w:pStyle w:val="H23G"/>
      </w:pPr>
      <w:r>
        <w:lastRenderedPageBreak/>
        <w:tab/>
        <w:t>2.</w:t>
      </w:r>
      <w:r>
        <w:tab/>
      </w:r>
      <w:r w:rsidR="003D5414" w:rsidRPr="003A4151">
        <w:t>Conclusions</w:t>
      </w:r>
    </w:p>
    <w:p w14:paraId="13752078" w14:textId="77777777" w:rsidR="002B2C80" w:rsidRPr="003A4151" w:rsidRDefault="00FA5A9C" w:rsidP="00FA5A9C">
      <w:pPr>
        <w:pStyle w:val="SingleTxtG"/>
      </w:pPr>
      <w:r>
        <w:t>185.</w:t>
      </w:r>
      <w:r>
        <w:tab/>
      </w:r>
      <w:r w:rsidR="002B2C80" w:rsidRPr="003A4151">
        <w:t xml:space="preserve">The SBSTA continued its work programme to elaborate modalities and procedures for the new market-based mechanism (hereinafter referred to as the mechanism) defined in decision 2/CP.17, paragraph 83, in accordance with decision 1/CP.18, paragraphs 50 and 51, with a view to recommending a draft decision for consideration and adoption </w:t>
      </w:r>
      <w:r w:rsidR="00582DF4" w:rsidRPr="003A4151">
        <w:t>at</w:t>
      </w:r>
      <w:r w:rsidR="002B2C80" w:rsidRPr="003A4151">
        <w:t xml:space="preserve"> </w:t>
      </w:r>
      <w:r w:rsidR="00582DF4" w:rsidRPr="003A4151">
        <w:t>COP 20</w:t>
      </w:r>
      <w:r w:rsidR="002B2C80" w:rsidRPr="003A4151">
        <w:t>.</w:t>
      </w:r>
    </w:p>
    <w:p w14:paraId="0F6B5897" w14:textId="77777777" w:rsidR="002B2C80" w:rsidRPr="003A4151" w:rsidRDefault="00FA5A9C" w:rsidP="00FA5A9C">
      <w:pPr>
        <w:pStyle w:val="SingleTxtG"/>
      </w:pPr>
      <w:r>
        <w:t>186.</w:t>
      </w:r>
      <w:r>
        <w:tab/>
      </w:r>
      <w:r w:rsidR="002B2C80" w:rsidRPr="003A4151">
        <w:t>The SBSTA expressed its gratitude to the E</w:t>
      </w:r>
      <w:r w:rsidR="00EC166B" w:rsidRPr="003A4151">
        <w:t>U</w:t>
      </w:r>
      <w:r w:rsidR="002B2C80" w:rsidRPr="003A4151">
        <w:t xml:space="preserve">, New Zealand, Norway, Switzerland and the United Kingdom for the financial support for the workshop on the mechanism </w:t>
      </w:r>
      <w:r w:rsidR="00EC166B" w:rsidRPr="003A4151">
        <w:t>held on 8 October 2013 in Bonn</w:t>
      </w:r>
      <w:r w:rsidR="002B2C80" w:rsidRPr="003A4151">
        <w:t xml:space="preserve"> in conjunction with the workshop on the framework for various approaches and the workshop on non-market-based approaches.</w:t>
      </w:r>
    </w:p>
    <w:p w14:paraId="243246CA" w14:textId="77777777" w:rsidR="002B2C80" w:rsidRPr="003A4151" w:rsidRDefault="00FA5A9C" w:rsidP="00FA5A9C">
      <w:pPr>
        <w:pStyle w:val="SingleTxtG"/>
      </w:pPr>
      <w:r>
        <w:t>187.</w:t>
      </w:r>
      <w:r>
        <w:tab/>
      </w:r>
      <w:r w:rsidR="002B2C80" w:rsidRPr="003A4151">
        <w:t>The SBSTA welcomed the technical synthesis</w:t>
      </w:r>
      <w:r w:rsidR="002B2C80" w:rsidRPr="003A4151">
        <w:rPr>
          <w:rStyle w:val="FootnoteReference"/>
        </w:rPr>
        <w:footnoteReference w:id="97"/>
      </w:r>
      <w:r w:rsidR="002B2C80" w:rsidRPr="003A4151">
        <w:t xml:space="preserve"> and the report</w:t>
      </w:r>
      <w:r w:rsidR="002B2C80" w:rsidRPr="003A4151">
        <w:rPr>
          <w:rStyle w:val="FootnoteReference"/>
        </w:rPr>
        <w:footnoteReference w:id="98"/>
      </w:r>
      <w:r w:rsidR="002B2C80" w:rsidRPr="003A4151">
        <w:t xml:space="preserve"> on the workshop on the mechanism and encouraged Parties to draw on the information contained in those documents and on the views</w:t>
      </w:r>
      <w:r w:rsidR="002B2C80" w:rsidRPr="003A4151">
        <w:rPr>
          <w:rStyle w:val="FootnoteReference"/>
        </w:rPr>
        <w:footnoteReference w:id="99"/>
      </w:r>
      <w:r w:rsidR="002B2C80" w:rsidRPr="003A4151">
        <w:t xml:space="preserve"> submitted by Parties and admitted observer organizations when conducting further work on this matter.</w:t>
      </w:r>
    </w:p>
    <w:p w14:paraId="37D2741F" w14:textId="77777777" w:rsidR="002B2C80" w:rsidRPr="003A4151" w:rsidRDefault="00FA5A9C" w:rsidP="00FA5A9C">
      <w:pPr>
        <w:pStyle w:val="SingleTxtG"/>
      </w:pPr>
      <w:r>
        <w:t>188.</w:t>
      </w:r>
      <w:r>
        <w:tab/>
      </w:r>
      <w:r w:rsidR="002B2C80" w:rsidRPr="003A4151">
        <w:t>The SBSTA noted that the work of the ADP is informed by the work of the subsidiary bodies.</w:t>
      </w:r>
      <w:r w:rsidR="002B2C80" w:rsidRPr="003A4151">
        <w:rPr>
          <w:rStyle w:val="FootnoteReference"/>
        </w:rPr>
        <w:footnoteReference w:id="100"/>
      </w:r>
      <w:r w:rsidR="002B2C80" w:rsidRPr="003A4151">
        <w:t xml:space="preserve"> The SBSTA also noted that its work under this agenda sub-item is being conducted without prejudice to the work of the ADP on the 2015 agreement and pre-2020 ambition. </w:t>
      </w:r>
    </w:p>
    <w:p w14:paraId="1FBDA0B5" w14:textId="77777777" w:rsidR="002B2C80" w:rsidRPr="003A4151" w:rsidRDefault="00FA5A9C" w:rsidP="00FA5A9C">
      <w:pPr>
        <w:pStyle w:val="SingleTxtG"/>
      </w:pPr>
      <w:r>
        <w:t>189.</w:t>
      </w:r>
      <w:r>
        <w:tab/>
      </w:r>
      <w:r w:rsidR="002B2C80" w:rsidRPr="003A4151">
        <w:t>The SBSTA further noted the willingness of Parties to share information, experience and good practice relevant to the design and operation of the mechanism. It also recalled the request of the COP to the secretariat</w:t>
      </w:r>
      <w:r w:rsidR="002B2C80" w:rsidRPr="003A4151">
        <w:rPr>
          <w:rStyle w:val="FootnoteReference"/>
        </w:rPr>
        <w:footnoteReference w:id="101"/>
      </w:r>
      <w:r w:rsidR="002B2C80" w:rsidRPr="003A4151">
        <w:t xml:space="preserve"> to compile and make publicly accessible such information, experience and good practice.</w:t>
      </w:r>
    </w:p>
    <w:p w14:paraId="48CAF241" w14:textId="77777777" w:rsidR="002B2C80" w:rsidRPr="003A4151" w:rsidRDefault="00FA5A9C" w:rsidP="00FA5A9C">
      <w:pPr>
        <w:pStyle w:val="SingleTxtG"/>
      </w:pPr>
      <w:r>
        <w:t>190.</w:t>
      </w:r>
      <w:r>
        <w:tab/>
      </w:r>
      <w:r w:rsidR="002B2C80" w:rsidRPr="003A4151">
        <w:t>The SBSTA invited Parties and admitted observer organizations to submit to the secretariat, by 22 September 2014, their views on the mechanism, including on:</w:t>
      </w:r>
    </w:p>
    <w:p w14:paraId="2CBC91CA" w14:textId="77777777" w:rsidR="002B2C80" w:rsidRPr="003A4151" w:rsidRDefault="00FA5A9C" w:rsidP="00276A41">
      <w:pPr>
        <w:pStyle w:val="SingleTxtG"/>
      </w:pPr>
      <w:r>
        <w:tab/>
        <w:t>(a)</w:t>
      </w:r>
      <w:r>
        <w:tab/>
      </w:r>
      <w:r w:rsidR="002B2C80" w:rsidRPr="003A4151">
        <w:t>Its design and governance;</w:t>
      </w:r>
    </w:p>
    <w:p w14:paraId="5931B49E" w14:textId="77777777" w:rsidR="002B2C80" w:rsidRPr="003A4151" w:rsidRDefault="00FA5A9C" w:rsidP="00276A41">
      <w:pPr>
        <w:pStyle w:val="SingleTxtG"/>
      </w:pPr>
      <w:r>
        <w:tab/>
        <w:t>(b)</w:t>
      </w:r>
      <w:r>
        <w:tab/>
      </w:r>
      <w:r w:rsidR="002B2C80" w:rsidRPr="003A4151">
        <w:t>The elaboration of the possible elements of its modalities and procedures;</w:t>
      </w:r>
    </w:p>
    <w:p w14:paraId="62EB011D" w14:textId="77777777" w:rsidR="002B2C80" w:rsidRPr="003A4151" w:rsidRDefault="00FA5A9C" w:rsidP="00276A41">
      <w:pPr>
        <w:pStyle w:val="SingleTxtG"/>
      </w:pPr>
      <w:r>
        <w:tab/>
        <w:t>(c)</w:t>
      </w:r>
      <w:r>
        <w:tab/>
      </w:r>
      <w:r w:rsidR="002B2C80" w:rsidRPr="003A4151">
        <w:t xml:space="preserve">The meaning of </w:t>
      </w:r>
      <w:r w:rsidR="008A2DE6" w:rsidRPr="003A4151">
        <w:t>“</w:t>
      </w:r>
      <w:r w:rsidR="002B2C80" w:rsidRPr="003A4151">
        <w:t>a net decrease and/or avoidance of global greenhouse gas emissions</w:t>
      </w:r>
      <w:r w:rsidR="008A2DE6" w:rsidRPr="003A4151">
        <w:t>”</w:t>
      </w:r>
      <w:r w:rsidR="002B2C80" w:rsidRPr="003A4151">
        <w:t>;</w:t>
      </w:r>
      <w:r w:rsidR="002B2C80" w:rsidRPr="003A4151">
        <w:rPr>
          <w:rStyle w:val="FootnoteReference"/>
        </w:rPr>
        <w:footnoteReference w:id="102"/>
      </w:r>
    </w:p>
    <w:p w14:paraId="6C96AF11" w14:textId="77777777" w:rsidR="002B2C80" w:rsidRPr="003A4151" w:rsidRDefault="00FA5A9C" w:rsidP="00276A41">
      <w:pPr>
        <w:pStyle w:val="SingleTxtG"/>
      </w:pPr>
      <w:r>
        <w:tab/>
        <w:t>(d)</w:t>
      </w:r>
      <w:r>
        <w:tab/>
      </w:r>
      <w:r w:rsidR="002B2C80" w:rsidRPr="003A4151">
        <w:t>Lessons learned from the mechanisms under the Kyoto Protocol that could be relevant to the further elaboration of the possible elements</w:t>
      </w:r>
      <w:r w:rsidR="002B2C80" w:rsidRPr="003A4151">
        <w:rPr>
          <w:rStyle w:val="FootnoteReference"/>
        </w:rPr>
        <w:footnoteReference w:id="103"/>
      </w:r>
      <w:r w:rsidR="002B2C80" w:rsidRPr="003A4151">
        <w:t xml:space="preserve"> of the work programme referred to in paragraph 1</w:t>
      </w:r>
      <w:r w:rsidR="00FB072A" w:rsidRPr="003A4151">
        <w:t>8</w:t>
      </w:r>
      <w:r w:rsidR="002C63CA" w:rsidRPr="003A4151">
        <w:t>5</w:t>
      </w:r>
      <w:r w:rsidR="002B2C80" w:rsidRPr="003A4151">
        <w:t xml:space="preserve"> above;</w:t>
      </w:r>
    </w:p>
    <w:p w14:paraId="6BC710D7" w14:textId="77777777" w:rsidR="002B2C80" w:rsidRPr="003A4151" w:rsidRDefault="00FA5A9C" w:rsidP="00276A41">
      <w:pPr>
        <w:pStyle w:val="SingleTxtG"/>
      </w:pPr>
      <w:r>
        <w:tab/>
        <w:t>(e)</w:t>
      </w:r>
      <w:r>
        <w:tab/>
      </w:r>
      <w:r w:rsidR="002B2C80" w:rsidRPr="003A4151">
        <w:t>Its relationship with the framework for various approaches and the mechanisms under the Kyoto Protocol;</w:t>
      </w:r>
    </w:p>
    <w:p w14:paraId="4EDDF713" w14:textId="77777777" w:rsidR="002B2C80" w:rsidRPr="003A4151" w:rsidRDefault="00FA5A9C" w:rsidP="00276A41">
      <w:pPr>
        <w:pStyle w:val="SingleTxtG"/>
      </w:pPr>
      <w:r>
        <w:tab/>
        <w:t>(f)</w:t>
      </w:r>
      <w:r>
        <w:tab/>
      </w:r>
      <w:r w:rsidR="002B2C80" w:rsidRPr="003A4151">
        <w:t>Its relationship to enhanced mitigation ambition.</w:t>
      </w:r>
    </w:p>
    <w:p w14:paraId="345C6E31" w14:textId="77777777" w:rsidR="002B2C80" w:rsidRPr="003A4151" w:rsidRDefault="00FA5A9C" w:rsidP="00FA5A9C">
      <w:pPr>
        <w:pStyle w:val="SingleTxtG"/>
      </w:pPr>
      <w:r>
        <w:t>191.</w:t>
      </w:r>
      <w:r>
        <w:tab/>
      </w:r>
      <w:r w:rsidR="002B2C80" w:rsidRPr="003A4151">
        <w:t xml:space="preserve">The SBSTA requested the secretariat to make the submissions referred to in paragraph </w:t>
      </w:r>
      <w:r w:rsidR="00FB072A" w:rsidRPr="003A4151">
        <w:t>19</w:t>
      </w:r>
      <w:r w:rsidR="002C63CA" w:rsidRPr="003A4151">
        <w:t>0</w:t>
      </w:r>
      <w:r w:rsidR="002B2C80" w:rsidRPr="003A4151">
        <w:t xml:space="preserve"> above available on the UNFCCC website.</w:t>
      </w:r>
    </w:p>
    <w:p w14:paraId="58FC22EB" w14:textId="77777777" w:rsidR="002B2C80" w:rsidRPr="003A4151" w:rsidRDefault="00FA5A9C" w:rsidP="00FA5A9C">
      <w:pPr>
        <w:pStyle w:val="SingleTxtG"/>
      </w:pPr>
      <w:r>
        <w:lastRenderedPageBreak/>
        <w:t>192.</w:t>
      </w:r>
      <w:r>
        <w:tab/>
      </w:r>
      <w:r w:rsidR="002B2C80" w:rsidRPr="003A4151">
        <w:t>It also requested the secretariat to prepare, for considera</w:t>
      </w:r>
      <w:r w:rsidR="00867354" w:rsidRPr="003A4151">
        <w:t>tion at SBSTA 41</w:t>
      </w:r>
      <w:r w:rsidR="002B2C80" w:rsidRPr="003A4151">
        <w:t xml:space="preserve">, a technical paper on the design and operation of the mechanism, drawing on the submissions referred to in paragraph </w:t>
      </w:r>
      <w:r w:rsidR="00FB072A" w:rsidRPr="003A4151">
        <w:t>19</w:t>
      </w:r>
      <w:r w:rsidR="002C63CA" w:rsidRPr="003A4151">
        <w:t>0</w:t>
      </w:r>
      <w:r w:rsidR="002B2C80" w:rsidRPr="003A4151">
        <w:t xml:space="preserve"> above and other relevant materials. </w:t>
      </w:r>
    </w:p>
    <w:p w14:paraId="5BD47865" w14:textId="77777777" w:rsidR="002B2C80" w:rsidRPr="003A4151" w:rsidRDefault="00FA5A9C" w:rsidP="00FA5A9C">
      <w:pPr>
        <w:pStyle w:val="SingleTxtG"/>
      </w:pPr>
      <w:r>
        <w:t>193.</w:t>
      </w:r>
      <w:r>
        <w:tab/>
      </w:r>
      <w:r w:rsidR="002B2C80" w:rsidRPr="003A4151">
        <w:t xml:space="preserve">The SBSTA agreed to continue its consideration of this agenda sub-item at SBSTA 41, drawing on the submissions referred to in paragraph </w:t>
      </w:r>
      <w:r w:rsidR="00FB072A" w:rsidRPr="003A4151">
        <w:t>19</w:t>
      </w:r>
      <w:r w:rsidR="002C63CA" w:rsidRPr="003A4151">
        <w:t>0</w:t>
      </w:r>
      <w:r w:rsidR="002B2C80" w:rsidRPr="003A4151">
        <w:t xml:space="preserve"> above and the technical paper referred to in paragraph </w:t>
      </w:r>
      <w:r w:rsidR="00FB072A" w:rsidRPr="003A4151">
        <w:t>19</w:t>
      </w:r>
      <w:r w:rsidR="002C63CA" w:rsidRPr="003A4151">
        <w:t>2</w:t>
      </w:r>
      <w:r w:rsidR="002B2C80" w:rsidRPr="003A4151">
        <w:t xml:space="preserve"> above, with a view to recommending a draft decision on the mechanism for consideration and adoption at COP 20.</w:t>
      </w:r>
    </w:p>
    <w:p w14:paraId="011BB188" w14:textId="77777777" w:rsidR="003D5414" w:rsidRPr="003A4151" w:rsidRDefault="00FA5A9C" w:rsidP="00FA5A9C">
      <w:pPr>
        <w:pStyle w:val="SingleTxtG"/>
      </w:pPr>
      <w:bookmarkStart w:id="265" w:name="_Ref392164560"/>
      <w:r>
        <w:t>194.</w:t>
      </w:r>
      <w:r>
        <w:tab/>
      </w:r>
      <w:r w:rsidR="002B2C80" w:rsidRPr="003A4151">
        <w:t xml:space="preserve">The SBSTA took note of the estimated budgetary implications of the activities to be undertaken by the secretariat referred to in paragraph </w:t>
      </w:r>
      <w:r w:rsidR="00FB072A" w:rsidRPr="003A4151">
        <w:t>19</w:t>
      </w:r>
      <w:r w:rsidR="002C63CA" w:rsidRPr="003A4151">
        <w:t>2</w:t>
      </w:r>
      <w:r w:rsidR="002B2C80" w:rsidRPr="003A4151">
        <w:t xml:space="preserve"> above. It requested that the actions of the secretariat called for in these conclusions be undertaken subject to the availability of financial resources.</w:t>
      </w:r>
      <w:bookmarkEnd w:id="265"/>
    </w:p>
    <w:p w14:paraId="1E766508" w14:textId="77777777" w:rsidR="003D5414" w:rsidRPr="003A4151" w:rsidRDefault="00FA5A9C" w:rsidP="00FA5A9C">
      <w:pPr>
        <w:pStyle w:val="HChG"/>
        <w:rPr>
          <w:rStyle w:val="SingleTxtGChar"/>
          <w:b w:val="0"/>
          <w:sz w:val="20"/>
        </w:rPr>
      </w:pPr>
      <w:bookmarkStart w:id="266" w:name="_Toc391892198"/>
      <w:bookmarkStart w:id="267" w:name="_Toc391892382"/>
      <w:r>
        <w:tab/>
        <w:t>XIV.</w:t>
      </w:r>
      <w:r>
        <w:tab/>
      </w:r>
      <w:r w:rsidR="003D5414" w:rsidRPr="003A4151">
        <w:t>Wo</w:t>
      </w:r>
      <w:bookmarkStart w:id="268" w:name="_Toc361321682"/>
      <w:bookmarkStart w:id="269" w:name="_Toc361321979"/>
      <w:bookmarkStart w:id="270" w:name="_Toc373495771"/>
      <w:bookmarkEnd w:id="260"/>
      <w:r w:rsidR="003D5414" w:rsidRPr="003A4151">
        <w:t>rk</w:t>
      </w:r>
      <w:r w:rsidR="003D5414" w:rsidRPr="003A4151">
        <w:rPr>
          <w:rStyle w:val="RegHChGCharChar"/>
          <w:bCs/>
        </w:rPr>
        <w:t xml:space="preserve"> </w:t>
      </w:r>
      <w:r w:rsidR="003D5414" w:rsidRPr="003A4151">
        <w:t>programme</w:t>
      </w:r>
      <w:r w:rsidR="003D5414" w:rsidRPr="003A4151">
        <w:rPr>
          <w:rStyle w:val="RegHChGCharChar"/>
          <w:bCs/>
        </w:rPr>
        <w:t xml:space="preserve"> </w:t>
      </w:r>
      <w:r w:rsidR="003D5414" w:rsidRPr="003A4151">
        <w:t>on</w:t>
      </w:r>
      <w:r w:rsidR="003D5414" w:rsidRPr="003A4151">
        <w:rPr>
          <w:rStyle w:val="RegHChGCharChar"/>
          <w:bCs/>
        </w:rPr>
        <w:t xml:space="preserve"> </w:t>
      </w:r>
      <w:r w:rsidR="003D5414" w:rsidRPr="003A4151">
        <w:t>clarification</w:t>
      </w:r>
      <w:r w:rsidR="003D5414" w:rsidRPr="003A4151">
        <w:rPr>
          <w:rStyle w:val="RegHChGCharChar"/>
          <w:bCs/>
        </w:rPr>
        <w:t xml:space="preserve"> </w:t>
      </w:r>
      <w:r w:rsidR="003D5414" w:rsidRPr="003A4151">
        <w:t>of</w:t>
      </w:r>
      <w:r w:rsidR="003D5414" w:rsidRPr="003A4151">
        <w:rPr>
          <w:rStyle w:val="RegHChGCharChar"/>
          <w:bCs/>
        </w:rPr>
        <w:t xml:space="preserve"> </w:t>
      </w:r>
      <w:r w:rsidR="003D5414" w:rsidRPr="003A4151">
        <w:t>quantified</w:t>
      </w:r>
      <w:r w:rsidR="003D5414" w:rsidRPr="003A4151">
        <w:rPr>
          <w:rStyle w:val="RegHChGCharChar"/>
          <w:bCs/>
        </w:rPr>
        <w:t xml:space="preserve"> </w:t>
      </w:r>
      <w:r w:rsidR="003D5414" w:rsidRPr="003A4151">
        <w:t>economy</w:t>
      </w:r>
      <w:r w:rsidR="003D5414" w:rsidRPr="003A4151">
        <w:rPr>
          <w:rStyle w:val="RegHChGCharChar"/>
          <w:bCs/>
        </w:rPr>
        <w:t>-</w:t>
      </w:r>
      <w:r w:rsidR="003D5414" w:rsidRPr="003A4151">
        <w:t>wide</w:t>
      </w:r>
      <w:r w:rsidR="003D5414" w:rsidRPr="003A4151">
        <w:rPr>
          <w:rStyle w:val="RegHChGCharChar"/>
          <w:bCs/>
        </w:rPr>
        <w:t xml:space="preserve"> </w:t>
      </w:r>
      <w:r w:rsidR="003D5414" w:rsidRPr="003A4151">
        <w:t>emission</w:t>
      </w:r>
      <w:r w:rsidR="003D5414" w:rsidRPr="003A4151">
        <w:rPr>
          <w:rStyle w:val="RegHChGCharChar"/>
          <w:bCs/>
        </w:rPr>
        <w:t xml:space="preserve"> </w:t>
      </w:r>
      <w:r w:rsidR="003D5414" w:rsidRPr="003A4151">
        <w:t>reduction</w:t>
      </w:r>
      <w:r w:rsidR="003D5414" w:rsidRPr="003A4151">
        <w:rPr>
          <w:rStyle w:val="RegHChGCharChar"/>
          <w:bCs/>
        </w:rPr>
        <w:t xml:space="preserve"> </w:t>
      </w:r>
      <w:r w:rsidR="003D5414" w:rsidRPr="003A4151">
        <w:t>targets</w:t>
      </w:r>
      <w:r w:rsidR="003D5414" w:rsidRPr="003A4151">
        <w:rPr>
          <w:rStyle w:val="RegHChGCharChar"/>
          <w:bCs/>
        </w:rPr>
        <w:t xml:space="preserve"> </w:t>
      </w:r>
      <w:r w:rsidR="003D5414" w:rsidRPr="003A4151">
        <w:t>of</w:t>
      </w:r>
      <w:r w:rsidR="003D5414" w:rsidRPr="003A4151">
        <w:rPr>
          <w:rStyle w:val="RegHChGCharChar"/>
          <w:bCs/>
        </w:rPr>
        <w:t xml:space="preserve"> </w:t>
      </w:r>
      <w:r w:rsidR="003D5414" w:rsidRPr="003A4151">
        <w:t>developed</w:t>
      </w:r>
      <w:r w:rsidR="003D5414" w:rsidRPr="003A4151">
        <w:rPr>
          <w:rStyle w:val="RegHChGCharChar"/>
          <w:bCs/>
        </w:rPr>
        <w:t xml:space="preserve"> </w:t>
      </w:r>
      <w:r w:rsidR="003D5414" w:rsidRPr="003A4151">
        <w:t>country</w:t>
      </w:r>
      <w:r w:rsidR="003D5414" w:rsidRPr="003A4151">
        <w:rPr>
          <w:rStyle w:val="RegHChGCharChar"/>
          <w:bCs/>
        </w:rPr>
        <w:t xml:space="preserve"> </w:t>
      </w:r>
      <w:r w:rsidR="003D5414" w:rsidRPr="003A4151">
        <w:t>Parties</w:t>
      </w:r>
      <w:r w:rsidR="003D5414" w:rsidRPr="003A4151">
        <w:rPr>
          <w:rStyle w:val="RegHChGCharChar"/>
          <w:bCs/>
        </w:rPr>
        <w:t xml:space="preserve"> </w:t>
      </w:r>
      <w:r w:rsidR="003D5414" w:rsidRPr="003A4151">
        <w:rPr>
          <w:rStyle w:val="RegHChGCharChar"/>
          <w:bCs/>
        </w:rPr>
        <w:br/>
      </w:r>
      <w:r w:rsidR="003D5414" w:rsidRPr="003A4151">
        <w:rPr>
          <w:rStyle w:val="SingleTxtGChar"/>
          <w:b w:val="0"/>
          <w:sz w:val="20"/>
        </w:rPr>
        <w:t>(Agenda item 14)</w:t>
      </w:r>
      <w:bookmarkEnd w:id="266"/>
      <w:bookmarkEnd w:id="267"/>
      <w:bookmarkEnd w:id="268"/>
      <w:bookmarkEnd w:id="269"/>
      <w:bookmarkEnd w:id="270"/>
    </w:p>
    <w:p w14:paraId="3F0EA758" w14:textId="77777777" w:rsidR="003D5414" w:rsidRPr="003A4151" w:rsidRDefault="00FA5A9C" w:rsidP="00FA5A9C">
      <w:pPr>
        <w:pStyle w:val="H23G"/>
      </w:pPr>
      <w:r>
        <w:tab/>
        <w:t>1.</w:t>
      </w:r>
      <w:r>
        <w:tab/>
      </w:r>
      <w:r w:rsidR="003D5414" w:rsidRPr="003A4151">
        <w:t>Proceedings</w:t>
      </w:r>
    </w:p>
    <w:p w14:paraId="3036AC3B" w14:textId="77777777" w:rsidR="003D5414" w:rsidRPr="003A4151" w:rsidRDefault="00FA5A9C" w:rsidP="00FA5A9C">
      <w:pPr>
        <w:pStyle w:val="SingleTxtG"/>
      </w:pPr>
      <w:bookmarkStart w:id="271" w:name="_Ref362356332"/>
      <w:r>
        <w:t>195.</w:t>
      </w:r>
      <w:r>
        <w:tab/>
      </w:r>
      <w:r w:rsidR="003D5414" w:rsidRPr="003A4151">
        <w:t xml:space="preserve">The SBSTA considered this agenda item at its </w:t>
      </w:r>
      <w:r w:rsidR="008C6BA7" w:rsidRPr="003A4151">
        <w:t>1</w:t>
      </w:r>
      <w:r w:rsidR="008C6BA7" w:rsidRPr="003A4151">
        <w:rPr>
          <w:vertAlign w:val="superscript"/>
        </w:rPr>
        <w:t>st</w:t>
      </w:r>
      <w:r w:rsidR="008C6BA7" w:rsidRPr="003A4151">
        <w:t xml:space="preserve"> </w:t>
      </w:r>
      <w:r w:rsidR="003D5414" w:rsidRPr="003A4151">
        <w:rPr>
          <w:snapToGrid w:val="0"/>
        </w:rPr>
        <w:t xml:space="preserve">and </w:t>
      </w:r>
      <w:r w:rsidR="00491F5F" w:rsidRPr="003A4151">
        <w:rPr>
          <w:snapToGrid w:val="0"/>
        </w:rPr>
        <w:t>2</w:t>
      </w:r>
      <w:r w:rsidR="00491F5F" w:rsidRPr="003A4151">
        <w:rPr>
          <w:snapToGrid w:val="0"/>
          <w:vertAlign w:val="superscript"/>
        </w:rPr>
        <w:t>nd</w:t>
      </w:r>
      <w:r w:rsidR="00491F5F" w:rsidRPr="003A4151">
        <w:rPr>
          <w:snapToGrid w:val="0"/>
        </w:rPr>
        <w:t xml:space="preserve"> </w:t>
      </w:r>
      <w:r w:rsidR="003D5414" w:rsidRPr="003A4151">
        <w:t>meetings. It had before it document FCCC/SBSTA/2014/INF.6.</w:t>
      </w:r>
      <w:bookmarkEnd w:id="271"/>
    </w:p>
    <w:p w14:paraId="3C7A19B8" w14:textId="77777777" w:rsidR="003D5414" w:rsidRPr="003A4151" w:rsidRDefault="00FA5A9C" w:rsidP="00FA5A9C">
      <w:pPr>
        <w:pStyle w:val="SingleTxtG"/>
      </w:pPr>
      <w:bookmarkStart w:id="272" w:name="_Ref360462516"/>
      <w:r>
        <w:t>196.</w:t>
      </w:r>
      <w:r>
        <w:tab/>
      </w:r>
      <w:r w:rsidR="003D5414" w:rsidRPr="003A4151">
        <w:t xml:space="preserve">At its </w:t>
      </w:r>
      <w:r w:rsidR="008C6BA7" w:rsidRPr="003A4151">
        <w:t>1</w:t>
      </w:r>
      <w:r w:rsidR="008C6BA7" w:rsidRPr="003A4151">
        <w:rPr>
          <w:vertAlign w:val="superscript"/>
        </w:rPr>
        <w:t>st</w:t>
      </w:r>
      <w:r w:rsidR="008C6BA7" w:rsidRPr="003A4151">
        <w:t xml:space="preserve"> </w:t>
      </w:r>
      <w:r w:rsidR="003D5414" w:rsidRPr="003A4151">
        <w:t xml:space="preserve">meeting, the SBSTA agreed to consider this agenda item in informal consultations co-facilitated by Ms. </w:t>
      </w:r>
      <w:proofErr w:type="spellStart"/>
      <w:r w:rsidR="003D5414" w:rsidRPr="003A4151">
        <w:t>Karine</w:t>
      </w:r>
      <w:proofErr w:type="spellEnd"/>
      <w:r w:rsidR="003D5414" w:rsidRPr="003A4151">
        <w:t xml:space="preserve"> Hertzberg </w:t>
      </w:r>
      <w:r w:rsidR="007843F8" w:rsidRPr="003A4151">
        <w:t>(</w:t>
      </w:r>
      <w:r w:rsidR="003D5414" w:rsidRPr="003A4151">
        <w:t>Norway</w:t>
      </w:r>
      <w:r w:rsidR="007843F8" w:rsidRPr="003A4151">
        <w:t>)</w:t>
      </w:r>
      <w:r w:rsidR="003D5414" w:rsidRPr="003A4151">
        <w:t xml:space="preserve"> and M</w:t>
      </w:r>
      <w:r w:rsidR="00101D6A" w:rsidRPr="003A4151">
        <w:t>r</w:t>
      </w:r>
      <w:r w:rsidR="003D5414" w:rsidRPr="003A4151">
        <w:t xml:space="preserve">. </w:t>
      </w:r>
      <w:r w:rsidR="00101D6A" w:rsidRPr="003A4151">
        <w:t xml:space="preserve">Brian </w:t>
      </w:r>
      <w:proofErr w:type="spellStart"/>
      <w:r w:rsidR="00101D6A" w:rsidRPr="003A4151">
        <w:t>Mantlana</w:t>
      </w:r>
      <w:proofErr w:type="spellEnd"/>
      <w:r w:rsidR="00101D6A" w:rsidRPr="003A4151">
        <w:t xml:space="preserve"> </w:t>
      </w:r>
      <w:r w:rsidR="007843F8" w:rsidRPr="003A4151">
        <w:t>(</w:t>
      </w:r>
      <w:r w:rsidR="00101D6A" w:rsidRPr="003A4151">
        <w:t>South Africa</w:t>
      </w:r>
      <w:r w:rsidR="007843F8" w:rsidRPr="003A4151">
        <w:t>)</w:t>
      </w:r>
      <w:r w:rsidR="003D5414" w:rsidRPr="003A4151">
        <w:t xml:space="preserve">. At its </w:t>
      </w:r>
      <w:r w:rsidR="00491F5F" w:rsidRPr="003A4151">
        <w:t>2</w:t>
      </w:r>
      <w:r w:rsidR="00491F5F" w:rsidRPr="003A4151">
        <w:rPr>
          <w:vertAlign w:val="superscript"/>
        </w:rPr>
        <w:t>nd</w:t>
      </w:r>
      <w:r w:rsidR="00491F5F" w:rsidRPr="003A4151">
        <w:t xml:space="preserve"> </w:t>
      </w:r>
      <w:r w:rsidR="003D5414" w:rsidRPr="003A4151">
        <w:t>meeting, the SBSTA considered and adopted the conclusions below.</w:t>
      </w:r>
      <w:bookmarkEnd w:id="272"/>
      <w:r w:rsidR="00304F7B" w:rsidRPr="003A4151">
        <w:rPr>
          <w:rStyle w:val="FootnoteReference"/>
        </w:rPr>
        <w:footnoteReference w:id="104"/>
      </w:r>
    </w:p>
    <w:p w14:paraId="333969DB" w14:textId="77777777" w:rsidR="003D5414" w:rsidRPr="003A4151" w:rsidRDefault="00FA5A9C" w:rsidP="00FA5A9C">
      <w:pPr>
        <w:pStyle w:val="H23G"/>
      </w:pPr>
      <w:r>
        <w:tab/>
        <w:t>2.</w:t>
      </w:r>
      <w:r>
        <w:tab/>
      </w:r>
      <w:r w:rsidR="003D5414" w:rsidRPr="003A4151">
        <w:t>Conclusions</w:t>
      </w:r>
    </w:p>
    <w:p w14:paraId="3C9ED15F" w14:textId="77777777" w:rsidR="00BE1F45" w:rsidRPr="003A4151" w:rsidRDefault="00FA5A9C" w:rsidP="00FA5A9C">
      <w:pPr>
        <w:pStyle w:val="SingleTxtG"/>
      </w:pPr>
      <w:r>
        <w:t>197.</w:t>
      </w:r>
      <w:r>
        <w:tab/>
      </w:r>
      <w:r w:rsidR="00E070F1" w:rsidRPr="003A4151">
        <w:t xml:space="preserve">The </w:t>
      </w:r>
      <w:r w:rsidR="00BE1F45" w:rsidRPr="003A4151">
        <w:t>SBSTA continued to advance the work programme on clarification of quantified economy-wide emission reduction targets of developed country Parties in accordance with decision 1/CP.18, paragraph 8 (hereinafter referred to as the work programme).</w:t>
      </w:r>
    </w:p>
    <w:p w14:paraId="33D3090C" w14:textId="77777777" w:rsidR="00BE1F45" w:rsidRPr="003A4151" w:rsidRDefault="00FA5A9C" w:rsidP="00FA5A9C">
      <w:pPr>
        <w:pStyle w:val="SingleTxtG"/>
      </w:pPr>
      <w:r>
        <w:t>198.</w:t>
      </w:r>
      <w:r>
        <w:tab/>
      </w:r>
      <w:r w:rsidR="00BE1F45" w:rsidRPr="003A4151">
        <w:t xml:space="preserve">The SBSTA welcomed the information provided during the in-session event on quantified economy-wide emission reduction targets of developed country Parties regarding the use of LULUCF and market-based mechanisms by developed country Parties in achieving their targets. It expressed its appreciation to the presenters for their input to the event. </w:t>
      </w:r>
    </w:p>
    <w:p w14:paraId="420EDB8A" w14:textId="77777777" w:rsidR="00BE1F45" w:rsidRPr="003A4151" w:rsidRDefault="00FA5A9C" w:rsidP="00FA5A9C">
      <w:pPr>
        <w:pStyle w:val="SingleTxtG"/>
      </w:pPr>
      <w:r>
        <w:t>199.</w:t>
      </w:r>
      <w:r>
        <w:tab/>
      </w:r>
      <w:r w:rsidR="00BE1F45" w:rsidRPr="003A4151">
        <w:t xml:space="preserve">The SBSTA took note of the information on quantified economy-wide emission reduction targets of </w:t>
      </w:r>
      <w:r w:rsidR="007843F8" w:rsidRPr="003A4151">
        <w:t xml:space="preserve">Annex I </w:t>
      </w:r>
      <w:r w:rsidR="00BE1F45" w:rsidRPr="003A4151">
        <w:t>Parties contained in document FCCC/SBSTA/2014/INF.6 (an update to document FCCC/SB/2011/INF.1/Rev.1) reflecting Parties’ requests to include new information on their targets.</w:t>
      </w:r>
    </w:p>
    <w:p w14:paraId="4F09103A" w14:textId="77777777" w:rsidR="00BE1F45" w:rsidRPr="003A4151" w:rsidRDefault="00FA5A9C" w:rsidP="00FA5A9C">
      <w:pPr>
        <w:pStyle w:val="SingleTxtG"/>
      </w:pPr>
      <w:r>
        <w:t>200.</w:t>
      </w:r>
      <w:r>
        <w:tab/>
      </w:r>
      <w:r w:rsidR="00BE1F45" w:rsidRPr="003A4151">
        <w:t>The SBSTA requested the secretariat to update document FCCC/TP/2013/7 on quantified economy-wide emission reduction targets for consideration at SBSTA 41.</w:t>
      </w:r>
    </w:p>
    <w:p w14:paraId="29C06BC5" w14:textId="77777777" w:rsidR="00BE1F45" w:rsidRPr="003A4151" w:rsidRDefault="00FA5A9C" w:rsidP="00FA5A9C">
      <w:pPr>
        <w:pStyle w:val="SingleTxtG"/>
      </w:pPr>
      <w:bookmarkStart w:id="273" w:name="_Ref392164621"/>
      <w:r>
        <w:t>201.</w:t>
      </w:r>
      <w:r>
        <w:tab/>
      </w:r>
      <w:r w:rsidR="00BE1F45" w:rsidRPr="003A4151">
        <w:t>Noting the activities undertaken so far under the work programme, the SBSTA recalled its mandate to report on the outcome of the work programme to C</w:t>
      </w:r>
      <w:r w:rsidR="00283A71" w:rsidRPr="003A4151">
        <w:t>OP</w:t>
      </w:r>
      <w:r w:rsidR="00BE1F45" w:rsidRPr="003A4151">
        <w:t xml:space="preserve"> </w:t>
      </w:r>
      <w:r w:rsidR="00582DF4" w:rsidRPr="003A4151">
        <w:t>20</w:t>
      </w:r>
      <w:r w:rsidR="00BE1F45" w:rsidRPr="003A4151">
        <w:t>.</w:t>
      </w:r>
      <w:r w:rsidR="00BE1F45" w:rsidRPr="005C1D56">
        <w:rPr>
          <w:sz w:val="18"/>
          <w:vertAlign w:val="superscript"/>
        </w:rPr>
        <w:footnoteReference w:id="105"/>
      </w:r>
      <w:r w:rsidR="00BE1F45" w:rsidRPr="003A4151">
        <w:t xml:space="preserve"> With a view to conclude the work programme in accordance with all elements of decision 1/CP.18, paragraph 8, the SBSTA agreed to prepare conclusions at SBSTA 41 which describe:</w:t>
      </w:r>
      <w:bookmarkEnd w:id="273"/>
    </w:p>
    <w:p w14:paraId="55F33138" w14:textId="77777777" w:rsidR="00983B75" w:rsidRPr="003A4151" w:rsidRDefault="00FA5A9C" w:rsidP="00396761">
      <w:pPr>
        <w:pStyle w:val="SingleTxtG"/>
      </w:pPr>
      <w:r>
        <w:lastRenderedPageBreak/>
        <w:tab/>
        <w:t>(a)</w:t>
      </w:r>
      <w:r>
        <w:tab/>
      </w:r>
      <w:r w:rsidR="00983B75" w:rsidRPr="003A4151">
        <w:t xml:space="preserve">The activities under the work programme since SBSTA 38, including submissions from Parties, the technical paper, referred to in paragraph </w:t>
      </w:r>
      <w:r w:rsidR="00FB072A" w:rsidRPr="003A4151">
        <w:t>20</w:t>
      </w:r>
      <w:r w:rsidR="002C63CA" w:rsidRPr="003A4151">
        <w:t>0</w:t>
      </w:r>
      <w:r w:rsidR="00983B75" w:rsidRPr="003A4151">
        <w:t xml:space="preserve"> above, and in-session events, including technical briefings and expert discussions;</w:t>
      </w:r>
    </w:p>
    <w:p w14:paraId="6DB40436" w14:textId="77777777" w:rsidR="00BE1F45" w:rsidRPr="003A4151" w:rsidRDefault="00FA5A9C" w:rsidP="00396761">
      <w:pPr>
        <w:pStyle w:val="SingleTxtG"/>
      </w:pPr>
      <w:r>
        <w:tab/>
        <w:t>(b)</w:t>
      </w:r>
      <w:r>
        <w:tab/>
      </w:r>
      <w:r w:rsidR="00BE1F45" w:rsidRPr="003A4151">
        <w:t>Issues addressed and shared understandings during the work programme with a view to identifying common elements for measuring the progress made towards the achievement of the targets and on ensuring comparability of efforts among developed country Parties, taking into account differences in their national circumstances, particularly in relation to the elements contained in decision 2/CP.17, paragraph 5.</w:t>
      </w:r>
    </w:p>
    <w:p w14:paraId="2E1287C6" w14:textId="77777777" w:rsidR="003D5414" w:rsidRPr="00BE0F53" w:rsidRDefault="00FA5A9C" w:rsidP="00FA5A9C">
      <w:pPr>
        <w:pStyle w:val="HChG"/>
        <w:rPr>
          <w:b w:val="0"/>
          <w:sz w:val="20"/>
        </w:rPr>
      </w:pPr>
      <w:bookmarkStart w:id="274" w:name="_Toc391892199"/>
      <w:bookmarkStart w:id="275" w:name="_Toc391892383"/>
      <w:r>
        <w:tab/>
        <w:t>XV.</w:t>
      </w:r>
      <w:r>
        <w:tab/>
      </w:r>
      <w:r w:rsidR="003D5414" w:rsidRPr="003A4151">
        <w:t>Scientific, technical and socioeconomic aspects of mitigation of climate change</w:t>
      </w:r>
      <w:r w:rsidR="003D5414" w:rsidRPr="003A4151">
        <w:rPr>
          <w:bCs/>
        </w:rPr>
        <w:br/>
      </w:r>
      <w:r w:rsidR="003D5414" w:rsidRPr="00BE0F53">
        <w:rPr>
          <w:b w:val="0"/>
          <w:sz w:val="20"/>
        </w:rPr>
        <w:t>(Agenda item 15)</w:t>
      </w:r>
      <w:bookmarkEnd w:id="274"/>
      <w:bookmarkEnd w:id="275"/>
    </w:p>
    <w:p w14:paraId="17EF9006" w14:textId="77777777" w:rsidR="003D5414" w:rsidRPr="003A4151" w:rsidRDefault="00FA5A9C" w:rsidP="00FA5A9C">
      <w:pPr>
        <w:pStyle w:val="H23G"/>
      </w:pPr>
      <w:r>
        <w:tab/>
        <w:t>1.</w:t>
      </w:r>
      <w:r>
        <w:tab/>
      </w:r>
      <w:r w:rsidR="003D5414" w:rsidRPr="003A4151">
        <w:t>Proceedings</w:t>
      </w:r>
    </w:p>
    <w:p w14:paraId="5C74E888" w14:textId="77777777" w:rsidR="003D5414" w:rsidRPr="003A4151" w:rsidRDefault="00FA5A9C" w:rsidP="00FA5A9C">
      <w:pPr>
        <w:pStyle w:val="SingleTxtG"/>
      </w:pPr>
      <w:bookmarkStart w:id="276" w:name="_Ref392164627"/>
      <w:r>
        <w:t>202.</w:t>
      </w:r>
      <w:r>
        <w:tab/>
      </w:r>
      <w:r w:rsidR="003D5414" w:rsidRPr="003A4151">
        <w:t xml:space="preserve">The SBSTA considered this agenda item at its </w:t>
      </w:r>
      <w:r w:rsidR="008C6BA7" w:rsidRPr="003A4151">
        <w:t>1</w:t>
      </w:r>
      <w:r w:rsidR="008C6BA7" w:rsidRPr="003A4151">
        <w:rPr>
          <w:vertAlign w:val="superscript"/>
        </w:rPr>
        <w:t>st</w:t>
      </w:r>
      <w:r w:rsidR="008C6BA7" w:rsidRPr="003A4151">
        <w:t xml:space="preserve"> </w:t>
      </w:r>
      <w:r w:rsidR="003D5414" w:rsidRPr="003A4151">
        <w:t xml:space="preserve">and </w:t>
      </w:r>
      <w:r w:rsidR="00491F5F" w:rsidRPr="003A4151">
        <w:t>2</w:t>
      </w:r>
      <w:r w:rsidR="00491F5F" w:rsidRPr="003A4151">
        <w:rPr>
          <w:vertAlign w:val="superscript"/>
        </w:rPr>
        <w:t>nd</w:t>
      </w:r>
      <w:r w:rsidR="00491F5F" w:rsidRPr="003A4151">
        <w:t xml:space="preserve"> </w:t>
      </w:r>
      <w:r w:rsidR="003D5414" w:rsidRPr="003A4151">
        <w:t>meetings.</w:t>
      </w:r>
      <w:bookmarkEnd w:id="276"/>
      <w:r w:rsidR="003D5414" w:rsidRPr="003A4151">
        <w:t xml:space="preserve"> </w:t>
      </w:r>
    </w:p>
    <w:p w14:paraId="0C0985A5" w14:textId="77777777" w:rsidR="00433351" w:rsidRPr="003A4151" w:rsidRDefault="00FA5A9C" w:rsidP="00FA5A9C">
      <w:pPr>
        <w:pStyle w:val="SingleTxtG"/>
      </w:pPr>
      <w:r>
        <w:t>203.</w:t>
      </w:r>
      <w:r>
        <w:tab/>
      </w:r>
      <w:r w:rsidR="00433351" w:rsidRPr="003A4151">
        <w:t>At its</w:t>
      </w:r>
      <w:r w:rsidR="00433351" w:rsidRPr="003A4151">
        <w:rPr>
          <w:snapToGrid w:val="0"/>
        </w:rPr>
        <w:t xml:space="preserve"> </w:t>
      </w:r>
      <w:r w:rsidR="003D08C2" w:rsidRPr="003A4151">
        <w:rPr>
          <w:snapToGrid w:val="0"/>
        </w:rPr>
        <w:t>1</w:t>
      </w:r>
      <w:r w:rsidR="003D08C2" w:rsidRPr="003A4151">
        <w:rPr>
          <w:snapToGrid w:val="0"/>
          <w:vertAlign w:val="superscript"/>
        </w:rPr>
        <w:t>st</w:t>
      </w:r>
      <w:r w:rsidR="003D08C2" w:rsidRPr="003A4151">
        <w:rPr>
          <w:snapToGrid w:val="0"/>
        </w:rPr>
        <w:t xml:space="preserve"> </w:t>
      </w:r>
      <w:r w:rsidR="00433351" w:rsidRPr="003A4151">
        <w:t>meeting, the SBSTA agreed that the Chair would consult with Parties on this issue and present draft conclusions to the SBSTA at its 2</w:t>
      </w:r>
      <w:r w:rsidR="00433351" w:rsidRPr="003A4151">
        <w:rPr>
          <w:vertAlign w:val="superscript"/>
        </w:rPr>
        <w:t>nd</w:t>
      </w:r>
      <w:r w:rsidR="00433351" w:rsidRPr="003A4151">
        <w:t xml:space="preserve"> meeting. At its 2</w:t>
      </w:r>
      <w:r w:rsidR="00433351" w:rsidRPr="003A4151">
        <w:rPr>
          <w:vertAlign w:val="superscript"/>
        </w:rPr>
        <w:t>nd</w:t>
      </w:r>
      <w:r w:rsidR="00433351" w:rsidRPr="003A4151">
        <w:t xml:space="preserve"> </w:t>
      </w:r>
      <w:r w:rsidR="00433351" w:rsidRPr="003A4151">
        <w:rPr>
          <w:snapToGrid w:val="0"/>
        </w:rPr>
        <w:t>meeting</w:t>
      </w:r>
      <w:r w:rsidR="00433351" w:rsidRPr="003A4151">
        <w:t>, the SBSTA considered and adopted the conclusions below.</w:t>
      </w:r>
      <w:r w:rsidR="00433351" w:rsidRPr="003A4151">
        <w:rPr>
          <w:rStyle w:val="FootnoteReference"/>
        </w:rPr>
        <w:footnoteReference w:id="106"/>
      </w:r>
    </w:p>
    <w:p w14:paraId="6458D56B" w14:textId="77777777" w:rsidR="003D5414" w:rsidRPr="003A4151" w:rsidRDefault="00FA5A9C" w:rsidP="00FA5A9C">
      <w:pPr>
        <w:pStyle w:val="H23G"/>
      </w:pPr>
      <w:r>
        <w:tab/>
        <w:t>2.</w:t>
      </w:r>
      <w:r>
        <w:tab/>
      </w:r>
      <w:r w:rsidR="003D5414" w:rsidRPr="003A4151">
        <w:t>Conclusions</w:t>
      </w:r>
    </w:p>
    <w:p w14:paraId="3F0058D7" w14:textId="77777777" w:rsidR="006B2D17" w:rsidRPr="003A4151" w:rsidRDefault="00FA5A9C" w:rsidP="00FA5A9C">
      <w:pPr>
        <w:pStyle w:val="SingleTxtG"/>
      </w:pPr>
      <w:bookmarkStart w:id="277" w:name="_Ref392164629"/>
      <w:r>
        <w:t>204.</w:t>
      </w:r>
      <w:r>
        <w:tab/>
      </w:r>
      <w:r w:rsidR="006B2D17" w:rsidRPr="003A4151">
        <w:t>The SBSTA agreed to continue its consideration of this agenda item at SBSTA 42, taking into account the best available scientific information on mitigation of climate change and the ongoing work of other bodies under the Convention on related matters.</w:t>
      </w:r>
      <w:bookmarkEnd w:id="277"/>
    </w:p>
    <w:p w14:paraId="0B5D0A53" w14:textId="77777777" w:rsidR="003D5414" w:rsidRPr="00BE0F53" w:rsidRDefault="00FA5A9C" w:rsidP="00FA5A9C">
      <w:pPr>
        <w:pStyle w:val="HChG"/>
        <w:rPr>
          <w:b w:val="0"/>
          <w:sz w:val="20"/>
        </w:rPr>
      </w:pPr>
      <w:bookmarkStart w:id="278" w:name="_Toc391892200"/>
      <w:bookmarkStart w:id="279" w:name="_Toc391892384"/>
      <w:bookmarkStart w:id="280" w:name="_Toc361321683"/>
      <w:bookmarkStart w:id="281" w:name="_Toc361321980"/>
      <w:bookmarkStart w:id="282" w:name="_Toc373495772"/>
      <w:r>
        <w:tab/>
        <w:t>XVI.</w:t>
      </w:r>
      <w:r>
        <w:tab/>
      </w:r>
      <w:r w:rsidR="003D5414" w:rsidRPr="003A4151">
        <w:t>Cooperation</w:t>
      </w:r>
      <w:r w:rsidR="003D5414" w:rsidRPr="003A4151">
        <w:rPr>
          <w:rStyle w:val="RegHChGCharChar"/>
        </w:rPr>
        <w:t xml:space="preserve"> </w:t>
      </w:r>
      <w:r w:rsidR="003D5414" w:rsidRPr="003A4151">
        <w:t>with</w:t>
      </w:r>
      <w:r w:rsidR="003D5414" w:rsidRPr="003A4151">
        <w:rPr>
          <w:rStyle w:val="RegHChGCharChar"/>
        </w:rPr>
        <w:t xml:space="preserve"> </w:t>
      </w:r>
      <w:r w:rsidR="003D5414" w:rsidRPr="003A4151">
        <w:t>other</w:t>
      </w:r>
      <w:r w:rsidR="003D5414" w:rsidRPr="003A4151">
        <w:rPr>
          <w:rStyle w:val="RegHChGCharChar"/>
        </w:rPr>
        <w:t xml:space="preserve"> </w:t>
      </w:r>
      <w:r w:rsidR="003D5414" w:rsidRPr="003A4151">
        <w:t>international</w:t>
      </w:r>
      <w:r w:rsidR="003D5414" w:rsidRPr="003A4151">
        <w:rPr>
          <w:rStyle w:val="RegHChGCharChar"/>
        </w:rPr>
        <w:t xml:space="preserve"> </w:t>
      </w:r>
      <w:r w:rsidR="003D5414" w:rsidRPr="003A4151">
        <w:t>organizations</w:t>
      </w:r>
      <w:r w:rsidR="003D5414" w:rsidRPr="003A4151">
        <w:rPr>
          <w:bCs/>
        </w:rPr>
        <w:br/>
      </w:r>
      <w:r w:rsidR="003D5414" w:rsidRPr="00BE0F53">
        <w:rPr>
          <w:b w:val="0"/>
          <w:sz w:val="20"/>
        </w:rPr>
        <w:t>(Agenda item 16)</w:t>
      </w:r>
      <w:bookmarkEnd w:id="278"/>
      <w:bookmarkEnd w:id="279"/>
    </w:p>
    <w:p w14:paraId="0B61B9F1" w14:textId="77777777" w:rsidR="003D5414" w:rsidRPr="003A4151" w:rsidRDefault="00FA5A9C" w:rsidP="00FA5A9C">
      <w:pPr>
        <w:pStyle w:val="H23G"/>
      </w:pPr>
      <w:r>
        <w:tab/>
        <w:t>1.</w:t>
      </w:r>
      <w:r>
        <w:tab/>
      </w:r>
      <w:r w:rsidR="003D5414" w:rsidRPr="003A4151">
        <w:t>Proceedings</w:t>
      </w:r>
    </w:p>
    <w:p w14:paraId="3F271756" w14:textId="77777777" w:rsidR="00633491" w:rsidRPr="003A4151" w:rsidRDefault="00FA5A9C" w:rsidP="00FA5A9C">
      <w:pPr>
        <w:pStyle w:val="SingleTxtG"/>
      </w:pPr>
      <w:bookmarkStart w:id="283" w:name="_Ref392164636"/>
      <w:r>
        <w:t>205.</w:t>
      </w:r>
      <w:r>
        <w:tab/>
      </w:r>
      <w:r w:rsidR="00633491" w:rsidRPr="003A4151">
        <w:t>The SBSTA considered this agenda item at its 1</w:t>
      </w:r>
      <w:r w:rsidR="00633491" w:rsidRPr="003A4151">
        <w:rPr>
          <w:vertAlign w:val="superscript"/>
        </w:rPr>
        <w:t>st</w:t>
      </w:r>
      <w:r w:rsidR="00633491" w:rsidRPr="003A4151">
        <w:t xml:space="preserve"> </w:t>
      </w:r>
      <w:r w:rsidR="00633491" w:rsidRPr="003A4151">
        <w:rPr>
          <w:snapToGrid w:val="0"/>
        </w:rPr>
        <w:t xml:space="preserve">and </w:t>
      </w:r>
      <w:r w:rsidR="00491F5F" w:rsidRPr="003A4151">
        <w:rPr>
          <w:snapToGrid w:val="0"/>
        </w:rPr>
        <w:t>2</w:t>
      </w:r>
      <w:r w:rsidR="00491F5F" w:rsidRPr="003A4151">
        <w:rPr>
          <w:snapToGrid w:val="0"/>
          <w:vertAlign w:val="superscript"/>
        </w:rPr>
        <w:t>nd</w:t>
      </w:r>
      <w:r w:rsidR="00491F5F" w:rsidRPr="003A4151">
        <w:rPr>
          <w:snapToGrid w:val="0"/>
        </w:rPr>
        <w:t xml:space="preserve"> </w:t>
      </w:r>
      <w:r w:rsidR="00633491" w:rsidRPr="003A4151">
        <w:t xml:space="preserve">meetings. </w:t>
      </w:r>
      <w:r w:rsidR="00283A71" w:rsidRPr="003A4151">
        <w:t>It had before it document FCCC/SBSTA/2014/INF.8.</w:t>
      </w:r>
      <w:bookmarkEnd w:id="283"/>
    </w:p>
    <w:p w14:paraId="59B70E57" w14:textId="77777777" w:rsidR="00433351" w:rsidRPr="003A4151" w:rsidRDefault="00FA5A9C" w:rsidP="00FA5A9C">
      <w:pPr>
        <w:pStyle w:val="SingleTxtG"/>
      </w:pPr>
      <w:r>
        <w:t>206.</w:t>
      </w:r>
      <w:r>
        <w:tab/>
      </w:r>
      <w:r w:rsidR="00433351" w:rsidRPr="003A4151">
        <w:t>At its</w:t>
      </w:r>
      <w:r w:rsidR="00433351" w:rsidRPr="003A4151">
        <w:rPr>
          <w:snapToGrid w:val="0"/>
        </w:rPr>
        <w:t xml:space="preserve"> </w:t>
      </w:r>
      <w:r w:rsidR="003D08C2" w:rsidRPr="003A4151">
        <w:rPr>
          <w:snapToGrid w:val="0"/>
        </w:rPr>
        <w:t>1</w:t>
      </w:r>
      <w:r w:rsidR="003D08C2" w:rsidRPr="003A4151">
        <w:rPr>
          <w:snapToGrid w:val="0"/>
          <w:vertAlign w:val="superscript"/>
        </w:rPr>
        <w:t>st</w:t>
      </w:r>
      <w:r w:rsidR="003D08C2" w:rsidRPr="003A4151">
        <w:rPr>
          <w:snapToGrid w:val="0"/>
        </w:rPr>
        <w:t xml:space="preserve"> </w:t>
      </w:r>
      <w:r w:rsidR="00433351" w:rsidRPr="003A4151">
        <w:t>meeting, the SBSTA agreed that the Chair would consult with Parties on this issue and present draft conclusions to the SBSTA at its 2</w:t>
      </w:r>
      <w:r w:rsidR="00433351" w:rsidRPr="003A4151">
        <w:rPr>
          <w:vertAlign w:val="superscript"/>
        </w:rPr>
        <w:t>nd</w:t>
      </w:r>
      <w:r w:rsidR="00433351" w:rsidRPr="003A4151">
        <w:t xml:space="preserve"> meeting. At its 2</w:t>
      </w:r>
      <w:r w:rsidR="00433351" w:rsidRPr="003A4151">
        <w:rPr>
          <w:vertAlign w:val="superscript"/>
        </w:rPr>
        <w:t>nd</w:t>
      </w:r>
      <w:r w:rsidR="00433351" w:rsidRPr="003A4151">
        <w:t xml:space="preserve"> </w:t>
      </w:r>
      <w:r w:rsidR="00433351" w:rsidRPr="003A4151">
        <w:rPr>
          <w:snapToGrid w:val="0"/>
        </w:rPr>
        <w:t>meeting</w:t>
      </w:r>
      <w:r w:rsidR="00433351" w:rsidRPr="003A4151">
        <w:t>, the SBSTA considered and adopted the conclusions below.</w:t>
      </w:r>
      <w:r w:rsidR="00433351" w:rsidRPr="003A4151">
        <w:rPr>
          <w:rStyle w:val="FootnoteReference"/>
        </w:rPr>
        <w:footnoteReference w:id="107"/>
      </w:r>
    </w:p>
    <w:p w14:paraId="5EAE001D" w14:textId="77777777" w:rsidR="003D5414" w:rsidRPr="003A4151" w:rsidRDefault="00FA5A9C" w:rsidP="00FA5A9C">
      <w:pPr>
        <w:pStyle w:val="H23G"/>
      </w:pPr>
      <w:r>
        <w:tab/>
        <w:t>2.</w:t>
      </w:r>
      <w:r>
        <w:tab/>
      </w:r>
      <w:r w:rsidR="003D5414" w:rsidRPr="003A4151">
        <w:t>Conclusions</w:t>
      </w:r>
    </w:p>
    <w:p w14:paraId="54473093" w14:textId="77777777" w:rsidR="00161C6D" w:rsidRPr="003A4151" w:rsidRDefault="00FA5A9C" w:rsidP="00FA5A9C">
      <w:pPr>
        <w:pStyle w:val="SingleTxtG"/>
      </w:pPr>
      <w:r>
        <w:t>207.</w:t>
      </w:r>
      <w:r>
        <w:tab/>
      </w:r>
      <w:r w:rsidR="001379D0" w:rsidRPr="003A4151">
        <w:t xml:space="preserve">The </w:t>
      </w:r>
      <w:r w:rsidR="00161C6D" w:rsidRPr="003A4151">
        <w:t>SBSTA welcomed document FCCC/SBSTA/2014/INF.8, containing information on relevant activities in which the secretariat has been involved with other intergovernmental organizations.</w:t>
      </w:r>
    </w:p>
    <w:p w14:paraId="4A1F61A6" w14:textId="77777777" w:rsidR="00161C6D" w:rsidRPr="003A4151" w:rsidRDefault="00FA5A9C" w:rsidP="00FA5A9C">
      <w:pPr>
        <w:pStyle w:val="SingleTxtG"/>
      </w:pPr>
      <w:r>
        <w:t>208.</w:t>
      </w:r>
      <w:r>
        <w:tab/>
      </w:r>
      <w:r w:rsidR="00161C6D" w:rsidRPr="003A4151">
        <w:t>The SBSTA reaffirmed the importance of the secretariat’s engagement with other intergovernmental organizations, in particular United Nations entities, and with other international organizations, as appropriate, which has the aim of focusing on actions that support the effective implementation of the Convention and its Kyoto Protocol and support the implementation of recent UNFCCC decisions.</w:t>
      </w:r>
    </w:p>
    <w:p w14:paraId="30F20CE0" w14:textId="77777777" w:rsidR="00161C6D" w:rsidRPr="003A4151" w:rsidRDefault="00FA5A9C" w:rsidP="00FA5A9C">
      <w:pPr>
        <w:pStyle w:val="SingleTxtG"/>
      </w:pPr>
      <w:r>
        <w:lastRenderedPageBreak/>
        <w:t>209.</w:t>
      </w:r>
      <w:r>
        <w:tab/>
      </w:r>
      <w:r w:rsidR="00161C6D" w:rsidRPr="003A4151">
        <w:t xml:space="preserve">The SBSTA recognized that the resources and expertise of other intergovernmental and international organizations are relevant to the UNFCCC process and encouraged the secretariat to work in partnership with them. </w:t>
      </w:r>
    </w:p>
    <w:p w14:paraId="50E4B29C" w14:textId="77777777" w:rsidR="003D5414" w:rsidRPr="003A4151" w:rsidRDefault="00FA5A9C" w:rsidP="00FA5A9C">
      <w:pPr>
        <w:pStyle w:val="SingleTxtG"/>
      </w:pPr>
      <w:bookmarkStart w:id="284" w:name="_Ref392164640"/>
      <w:r>
        <w:t>210.</w:t>
      </w:r>
      <w:r>
        <w:tab/>
      </w:r>
      <w:r w:rsidR="00161C6D" w:rsidRPr="003A4151">
        <w:t>The SBSTA requested the secretariat to strengthen its collaboration with international organizations in implementing the activities referred to in decision 1/CP.19, paragraph 2(d), according to which</w:t>
      </w:r>
      <w:r w:rsidR="00DC5E7F" w:rsidRPr="003A4151">
        <w:t>,</w:t>
      </w:r>
      <w:r w:rsidR="00161C6D" w:rsidRPr="003A4151">
        <w:t xml:space="preserve"> organizations in a position to do so were requested to provide support to Parties in their domestic preparations for their intended nationally determined contributions.</w:t>
      </w:r>
      <w:bookmarkEnd w:id="284"/>
    </w:p>
    <w:p w14:paraId="70A4DE37" w14:textId="77777777" w:rsidR="003D5414" w:rsidRPr="003A4151" w:rsidRDefault="00FA5A9C" w:rsidP="00FA5A9C">
      <w:pPr>
        <w:pStyle w:val="HChG"/>
        <w:rPr>
          <w:rStyle w:val="SingleTxtGChar"/>
          <w:b w:val="0"/>
          <w:sz w:val="20"/>
        </w:rPr>
      </w:pPr>
      <w:bookmarkStart w:id="285" w:name="_Toc391892201"/>
      <w:bookmarkStart w:id="286" w:name="_Toc391892385"/>
      <w:r>
        <w:tab/>
        <w:t>XVII.</w:t>
      </w:r>
      <w:r>
        <w:tab/>
      </w:r>
      <w:r w:rsidR="003D5414" w:rsidRPr="003A4151">
        <w:t>Other</w:t>
      </w:r>
      <w:r w:rsidR="003D5414" w:rsidRPr="003A4151">
        <w:rPr>
          <w:rStyle w:val="RegHChGCharChar"/>
          <w:bCs/>
        </w:rPr>
        <w:t xml:space="preserve"> </w:t>
      </w:r>
      <w:r w:rsidR="003D5414" w:rsidRPr="003A4151">
        <w:t xml:space="preserve">matters </w:t>
      </w:r>
      <w:r w:rsidR="003D5414" w:rsidRPr="003A4151">
        <w:br/>
      </w:r>
      <w:r w:rsidR="003D5414" w:rsidRPr="003A4151">
        <w:rPr>
          <w:rStyle w:val="SingleTxtGChar"/>
          <w:b w:val="0"/>
          <w:sz w:val="20"/>
        </w:rPr>
        <w:t>(Agenda item 17)</w:t>
      </w:r>
      <w:bookmarkEnd w:id="280"/>
      <w:bookmarkEnd w:id="281"/>
      <w:bookmarkEnd w:id="282"/>
      <w:bookmarkEnd w:id="285"/>
      <w:bookmarkEnd w:id="286"/>
    </w:p>
    <w:p w14:paraId="7FEDD21F" w14:textId="77777777" w:rsidR="00A57B81" w:rsidRPr="003A4151" w:rsidRDefault="00FA5A9C" w:rsidP="00FA5A9C">
      <w:pPr>
        <w:pStyle w:val="SingleTxtG"/>
      </w:pPr>
      <w:bookmarkStart w:id="287" w:name="_Ref362356392"/>
      <w:bookmarkStart w:id="288" w:name="_Ref326931785"/>
      <w:bookmarkStart w:id="289" w:name="_Toc231126873"/>
      <w:bookmarkStart w:id="290" w:name="_Toc261965579"/>
      <w:bookmarkStart w:id="291" w:name="_Toc267320470"/>
      <w:bookmarkStart w:id="292" w:name="_Toc279431838"/>
      <w:bookmarkStart w:id="293" w:name="_Toc297037341"/>
      <w:bookmarkStart w:id="294" w:name="_Toc305764185"/>
      <w:bookmarkStart w:id="295" w:name="_Toc328480816"/>
      <w:bookmarkStart w:id="296" w:name="_Toc361321687"/>
      <w:bookmarkStart w:id="297" w:name="_Toc361321984"/>
      <w:bookmarkStart w:id="298" w:name="_Toc373495773"/>
      <w:r>
        <w:t>211.</w:t>
      </w:r>
      <w:r>
        <w:tab/>
      </w:r>
      <w:r w:rsidR="00A57B81" w:rsidRPr="003A4151">
        <w:t>No matters were raised under this item.</w:t>
      </w:r>
      <w:bookmarkEnd w:id="287"/>
      <w:r w:rsidR="00A57B81" w:rsidRPr="003A4151">
        <w:t xml:space="preserve"> </w:t>
      </w:r>
      <w:bookmarkEnd w:id="288"/>
    </w:p>
    <w:p w14:paraId="61A2F010" w14:textId="77777777" w:rsidR="003D5414" w:rsidRPr="003A4151" w:rsidRDefault="00BE0F53" w:rsidP="00FA5A9C">
      <w:pPr>
        <w:pStyle w:val="HChG"/>
        <w:rPr>
          <w:rStyle w:val="SingleTxtGChar"/>
          <w:b w:val="0"/>
          <w:sz w:val="20"/>
        </w:rPr>
      </w:pPr>
      <w:bookmarkStart w:id="299" w:name="_Toc391892202"/>
      <w:bookmarkStart w:id="300" w:name="_Toc391892386"/>
      <w:r>
        <w:tab/>
      </w:r>
      <w:r w:rsidR="00FA5A9C">
        <w:t>XVIII.</w:t>
      </w:r>
      <w:r w:rsidR="00FA5A9C">
        <w:tab/>
      </w:r>
      <w:r w:rsidR="003D5414" w:rsidRPr="003A4151">
        <w:t>Report</w:t>
      </w:r>
      <w:r w:rsidR="003D5414" w:rsidRPr="003A4151">
        <w:rPr>
          <w:rStyle w:val="RegHChGCharChar"/>
          <w:bCs/>
        </w:rPr>
        <w:t xml:space="preserve"> </w:t>
      </w:r>
      <w:r w:rsidR="003D5414" w:rsidRPr="003A4151">
        <w:t>on</w:t>
      </w:r>
      <w:r w:rsidR="003D5414" w:rsidRPr="003A4151">
        <w:rPr>
          <w:rStyle w:val="RegHChGCharChar"/>
          <w:bCs/>
        </w:rPr>
        <w:t xml:space="preserve"> </w:t>
      </w:r>
      <w:r w:rsidR="003D5414" w:rsidRPr="003A4151">
        <w:t>the</w:t>
      </w:r>
      <w:r w:rsidR="003D5414" w:rsidRPr="003A4151">
        <w:rPr>
          <w:rStyle w:val="RegHChGCharChar"/>
          <w:bCs/>
        </w:rPr>
        <w:t xml:space="preserve"> </w:t>
      </w:r>
      <w:r w:rsidR="003D5414" w:rsidRPr="003A4151">
        <w:t xml:space="preserve">session </w:t>
      </w:r>
      <w:r w:rsidR="003D5414" w:rsidRPr="003A4151">
        <w:br/>
      </w:r>
      <w:r w:rsidR="003D5414" w:rsidRPr="003A4151">
        <w:rPr>
          <w:rStyle w:val="SingleTxtGChar"/>
          <w:b w:val="0"/>
          <w:sz w:val="20"/>
        </w:rPr>
        <w:t>(Agenda item 18)</w:t>
      </w:r>
      <w:bookmarkEnd w:id="289"/>
      <w:bookmarkEnd w:id="290"/>
      <w:bookmarkEnd w:id="291"/>
      <w:bookmarkEnd w:id="292"/>
      <w:bookmarkEnd w:id="293"/>
      <w:bookmarkEnd w:id="294"/>
      <w:bookmarkEnd w:id="295"/>
      <w:bookmarkEnd w:id="296"/>
      <w:bookmarkEnd w:id="297"/>
      <w:bookmarkEnd w:id="298"/>
      <w:bookmarkEnd w:id="299"/>
      <w:bookmarkEnd w:id="300"/>
    </w:p>
    <w:p w14:paraId="42E078F1" w14:textId="77777777" w:rsidR="003D5414" w:rsidRPr="003A4151" w:rsidRDefault="00FA5A9C" w:rsidP="00FA5A9C">
      <w:pPr>
        <w:pStyle w:val="SingleTxtG"/>
      </w:pPr>
      <w:bookmarkStart w:id="301" w:name="_Ref326931811"/>
      <w:r>
        <w:t>212.</w:t>
      </w:r>
      <w:r>
        <w:tab/>
      </w:r>
      <w:r w:rsidR="003D5414" w:rsidRPr="003A4151">
        <w:t xml:space="preserve">At its </w:t>
      </w:r>
      <w:r w:rsidR="00B00DB3" w:rsidRPr="003A4151">
        <w:t>2</w:t>
      </w:r>
      <w:r w:rsidR="00B00DB3" w:rsidRPr="003A4151">
        <w:rPr>
          <w:vertAlign w:val="superscript"/>
        </w:rPr>
        <w:t>nd</w:t>
      </w:r>
      <w:r w:rsidR="00B00DB3" w:rsidRPr="003A4151">
        <w:t xml:space="preserve"> </w:t>
      </w:r>
      <w:r w:rsidR="003D5414" w:rsidRPr="003A4151">
        <w:t>meeting, the SBSTA considered and adopted the draft report on SBSTA 40.</w:t>
      </w:r>
      <w:r w:rsidR="006D6E19" w:rsidRPr="003A4151">
        <w:rPr>
          <w:rStyle w:val="FootnoteReference"/>
        </w:rPr>
        <w:footnoteReference w:id="108"/>
      </w:r>
      <w:r w:rsidR="003D5414" w:rsidRPr="003A4151">
        <w:t xml:space="preserve"> At the same meeting, on a proposal by the Chair, the SBSTA authorized the Rapporteur to complete the report on the session, with the assistance of the secretariat and under the guidance of the Chair.</w:t>
      </w:r>
      <w:bookmarkEnd w:id="301"/>
    </w:p>
    <w:p w14:paraId="388C9B4E" w14:textId="77777777" w:rsidR="003D5414" w:rsidRPr="003A4151" w:rsidRDefault="00FA5A9C" w:rsidP="00FA5A9C">
      <w:pPr>
        <w:pStyle w:val="HChG"/>
      </w:pPr>
      <w:bookmarkStart w:id="302" w:name="_Toc231126874"/>
      <w:bookmarkStart w:id="303" w:name="_Toc261965580"/>
      <w:bookmarkStart w:id="304" w:name="_Toc267320471"/>
      <w:bookmarkStart w:id="305" w:name="_Toc279431839"/>
      <w:bookmarkStart w:id="306" w:name="_Toc297037342"/>
      <w:bookmarkStart w:id="307" w:name="_Toc305764186"/>
      <w:bookmarkStart w:id="308" w:name="_Toc328480817"/>
      <w:bookmarkStart w:id="309" w:name="_Toc361321688"/>
      <w:bookmarkStart w:id="310" w:name="_Toc361321985"/>
      <w:bookmarkStart w:id="311" w:name="_Toc373495774"/>
      <w:bookmarkStart w:id="312" w:name="_Toc391892203"/>
      <w:bookmarkStart w:id="313" w:name="_Toc391892387"/>
      <w:r>
        <w:tab/>
        <w:t>XIX.</w:t>
      </w:r>
      <w:r>
        <w:tab/>
      </w:r>
      <w:r w:rsidR="003D5414" w:rsidRPr="003A4151">
        <w:t>Closure of the session</w:t>
      </w:r>
      <w:bookmarkEnd w:id="302"/>
      <w:bookmarkEnd w:id="303"/>
      <w:bookmarkEnd w:id="304"/>
      <w:bookmarkEnd w:id="305"/>
      <w:bookmarkEnd w:id="306"/>
      <w:bookmarkEnd w:id="307"/>
      <w:bookmarkEnd w:id="308"/>
      <w:bookmarkEnd w:id="309"/>
      <w:bookmarkEnd w:id="310"/>
      <w:bookmarkEnd w:id="311"/>
      <w:bookmarkEnd w:id="312"/>
      <w:bookmarkEnd w:id="313"/>
      <w:r w:rsidR="003D5414" w:rsidRPr="003A4151">
        <w:t xml:space="preserve"> </w:t>
      </w:r>
    </w:p>
    <w:p w14:paraId="052ECC71" w14:textId="77777777" w:rsidR="008C5BC0" w:rsidRPr="003A4151" w:rsidRDefault="00FA5A9C" w:rsidP="00FA5A9C">
      <w:pPr>
        <w:pStyle w:val="H23G"/>
      </w:pPr>
      <w:r>
        <w:tab/>
        <w:t>1.</w:t>
      </w:r>
      <w:r>
        <w:tab/>
      </w:r>
      <w:r w:rsidR="008C5BC0" w:rsidRPr="003A4151">
        <w:t>Administrative and budgetary implications</w:t>
      </w:r>
    </w:p>
    <w:p w14:paraId="6F65BB01" w14:textId="77777777" w:rsidR="00C913EA" w:rsidRPr="003A4151" w:rsidRDefault="00FA5A9C" w:rsidP="00FA5A9C">
      <w:pPr>
        <w:pStyle w:val="SingleTxtG"/>
      </w:pPr>
      <w:bookmarkStart w:id="314" w:name="_Ref326931827"/>
      <w:r>
        <w:t>213.</w:t>
      </w:r>
      <w:r>
        <w:tab/>
      </w:r>
      <w:r w:rsidR="00C913EA" w:rsidRPr="003A4151">
        <w:t>At the 2</w:t>
      </w:r>
      <w:r w:rsidR="00C913EA" w:rsidRPr="003A4151">
        <w:rPr>
          <w:vertAlign w:val="superscript"/>
        </w:rPr>
        <w:t>nd</w:t>
      </w:r>
      <w:r w:rsidR="00C913EA" w:rsidRPr="003A4151">
        <w:t xml:space="preserve"> meeting, </w:t>
      </w:r>
      <w:r w:rsidR="00B0242A" w:rsidRPr="003A4151">
        <w:t>the secretariat</w:t>
      </w:r>
      <w:r w:rsidR="00C913EA" w:rsidRPr="003A4151">
        <w:t xml:space="preserve"> provided a preliminary evaluation of the administrative and budgetary implications of the conclusions adopted during the session. This </w:t>
      </w:r>
      <w:r w:rsidR="00772C4F" w:rsidRPr="003A4151">
        <w:t>is pursuant to</w:t>
      </w:r>
      <w:r w:rsidR="00C913EA" w:rsidRPr="003A4151">
        <w:t xml:space="preserve"> decision 16/CP.9, paragraph 20, which requests the Executive Secretary to provide an indication of the administrative and budgetary implications of decisions</w:t>
      </w:r>
      <w:r w:rsidR="00C913EA" w:rsidRPr="003A4151">
        <w:rPr>
          <w:sz w:val="18"/>
          <w:szCs w:val="18"/>
          <w:vertAlign w:val="superscript"/>
        </w:rPr>
        <w:footnoteReference w:id="109"/>
      </w:r>
      <w:r w:rsidR="00C913EA" w:rsidRPr="003A4151">
        <w:t xml:space="preserve"> if these cannot be met from existing resources within the core budget.</w:t>
      </w:r>
      <w:bookmarkEnd w:id="314"/>
      <w:r w:rsidR="00C913EA" w:rsidRPr="003A4151">
        <w:t xml:space="preserve"> </w:t>
      </w:r>
    </w:p>
    <w:p w14:paraId="2CC3F8CB" w14:textId="77777777" w:rsidR="00C913EA" w:rsidRPr="003A4151" w:rsidRDefault="00FA5A9C" w:rsidP="00FA5A9C">
      <w:pPr>
        <w:pStyle w:val="SingleTxtG"/>
      </w:pPr>
      <w:r>
        <w:t>214.</w:t>
      </w:r>
      <w:r>
        <w:tab/>
      </w:r>
      <w:r w:rsidR="00B0242A" w:rsidRPr="003A4151">
        <w:t>The secretariat informed Parties that a number of activities resulting from the negotiations at this session call for additional work by the secretariat and that, therefore, the secretariat requires additional resources in the coming year over and above the core budget for 2014–2015</w:t>
      </w:r>
      <w:r w:rsidR="007619D5" w:rsidRPr="003A4151">
        <w:t>.</w:t>
      </w:r>
      <w:r w:rsidR="00C913EA" w:rsidRPr="003A4151">
        <w:t xml:space="preserve"> A preliminary estimated amount of an additional EUR </w:t>
      </w:r>
      <w:r w:rsidR="00EC36C2" w:rsidRPr="003A4151">
        <w:t xml:space="preserve">535,000 </w:t>
      </w:r>
      <w:r w:rsidR="00C913EA" w:rsidRPr="003A4151">
        <w:t>will need to be provided to cover the following activities:</w:t>
      </w:r>
    </w:p>
    <w:p w14:paraId="752C5F15" w14:textId="77777777" w:rsidR="00C913EA" w:rsidRPr="003A4151" w:rsidRDefault="00FA5A9C" w:rsidP="00396761">
      <w:pPr>
        <w:pStyle w:val="SingleTxtG"/>
      </w:pPr>
      <w:r>
        <w:tab/>
        <w:t>(a)</w:t>
      </w:r>
      <w:r>
        <w:tab/>
      </w:r>
      <w:r w:rsidR="00C913EA" w:rsidRPr="003A4151">
        <w:t xml:space="preserve">Under agenda item 3, </w:t>
      </w:r>
      <w:r w:rsidR="008A2DE6" w:rsidRPr="003A4151">
        <w:t>“</w:t>
      </w:r>
      <w:r w:rsidR="00C913EA" w:rsidRPr="003A4151">
        <w:t>Nairobi work programme on impacts, vulnerability and adaptation to climate change</w:t>
      </w:r>
      <w:r w:rsidR="008A2DE6" w:rsidRPr="003A4151">
        <w:t>”</w:t>
      </w:r>
      <w:r w:rsidR="00C913EA" w:rsidRPr="003A4151">
        <w:t>,</w:t>
      </w:r>
      <w:r w:rsidR="007619D5" w:rsidRPr="003A4151">
        <w:t xml:space="preserve"> the secretariat has been requested to prepare </w:t>
      </w:r>
      <w:r w:rsidR="001572A1" w:rsidRPr="003A4151">
        <w:t>documentation</w:t>
      </w:r>
      <w:r w:rsidR="007619D5" w:rsidRPr="003A4151">
        <w:t xml:space="preserve"> for consideration at SBSTA 41;</w:t>
      </w:r>
      <w:r w:rsidR="00DC5E7F" w:rsidRPr="003A4151">
        <w:rPr>
          <w:rStyle w:val="FootnoteReference"/>
        </w:rPr>
        <w:footnoteReference w:id="110"/>
      </w:r>
      <w:r w:rsidR="007619D5" w:rsidRPr="003A4151">
        <w:t xml:space="preserve"> to develop case studies on good practice and lessons learned for consideration at SBSTA 43;</w:t>
      </w:r>
      <w:r w:rsidR="00DC5E7F" w:rsidRPr="003A4151">
        <w:rPr>
          <w:rStyle w:val="FootnoteReference"/>
        </w:rPr>
        <w:footnoteReference w:id="111"/>
      </w:r>
      <w:r w:rsidR="007619D5" w:rsidRPr="003A4151">
        <w:t xml:space="preserve"> </w:t>
      </w:r>
      <w:r w:rsidR="00DC5E7F" w:rsidRPr="003A4151">
        <w:t xml:space="preserve">and </w:t>
      </w:r>
      <w:r w:rsidR="007619D5" w:rsidRPr="003A4151">
        <w:t>to invite, and</w:t>
      </w:r>
      <w:r w:rsidR="00DC5E7F" w:rsidRPr="003A4151">
        <w:t>,</w:t>
      </w:r>
      <w:r w:rsidR="007619D5" w:rsidRPr="003A4151">
        <w:t xml:space="preserve"> by SBSTA 41, engage regional centres and networks in order to produce information on tools and </w:t>
      </w:r>
      <w:r w:rsidR="007619D5" w:rsidRPr="003A4151">
        <w:lastRenderedPageBreak/>
        <w:t>methods, good practice and lessons learned by SBSTA 43.</w:t>
      </w:r>
      <w:r w:rsidR="00DC5E7F" w:rsidRPr="003A4151">
        <w:rPr>
          <w:rStyle w:val="FootnoteReference"/>
        </w:rPr>
        <w:footnoteReference w:id="112"/>
      </w:r>
      <w:r w:rsidR="007619D5" w:rsidRPr="003A4151">
        <w:t xml:space="preserve"> The estimated cost amounts to EUR 115,000</w:t>
      </w:r>
      <w:r w:rsidR="00C913EA" w:rsidRPr="003A4151">
        <w:t>;</w:t>
      </w:r>
    </w:p>
    <w:p w14:paraId="42489294" w14:textId="77777777" w:rsidR="007619D5" w:rsidRPr="003A4151" w:rsidRDefault="00FA5A9C" w:rsidP="00396761">
      <w:pPr>
        <w:pStyle w:val="SingleTxtG"/>
      </w:pPr>
      <w:r>
        <w:tab/>
        <w:t>(b)</w:t>
      </w:r>
      <w:r>
        <w:tab/>
      </w:r>
      <w:r w:rsidR="003D08C2" w:rsidRPr="003A4151">
        <w:t>Under agenda item 7</w:t>
      </w:r>
      <w:r w:rsidR="00DC5E7F" w:rsidRPr="003A4151">
        <w:t>,</w:t>
      </w:r>
      <w:r w:rsidR="003D08C2" w:rsidRPr="003A4151">
        <w:t xml:space="preserve"> </w:t>
      </w:r>
      <w:r w:rsidR="008A2DE6" w:rsidRPr="003A4151">
        <w:t>“</w:t>
      </w:r>
      <w:r w:rsidR="003D08C2" w:rsidRPr="003A4151">
        <w:t>The 2013–2015 review</w:t>
      </w:r>
      <w:r w:rsidR="008A2DE6" w:rsidRPr="003A4151">
        <w:t>”</w:t>
      </w:r>
      <w:r w:rsidR="003D08C2" w:rsidRPr="003A4151">
        <w:t xml:space="preserve">, the secretariat has been requested to support a meeting of the </w:t>
      </w:r>
      <w:r w:rsidR="00DC5E7F" w:rsidRPr="003A4151">
        <w:t>SED</w:t>
      </w:r>
      <w:r w:rsidR="003D08C2" w:rsidRPr="003A4151">
        <w:t xml:space="preserve"> </w:t>
      </w:r>
      <w:r w:rsidR="00AF52CC" w:rsidRPr="003A4151">
        <w:t xml:space="preserve">to be held </w:t>
      </w:r>
      <w:r w:rsidR="003D08C2" w:rsidRPr="003A4151">
        <w:t>after SBSTA 41 and SBI 41 and before SBSTA 42 and SBI 42</w:t>
      </w:r>
      <w:r w:rsidR="00AF52CC" w:rsidRPr="003A4151">
        <w:t>, and in conjunction with a meeting of the ADP</w:t>
      </w:r>
      <w:r w:rsidR="003D08C2" w:rsidRPr="003A4151">
        <w:t>.</w:t>
      </w:r>
      <w:r w:rsidR="00AF52CC" w:rsidRPr="003A4151">
        <w:rPr>
          <w:rStyle w:val="FootnoteReference"/>
        </w:rPr>
        <w:footnoteReference w:id="113"/>
      </w:r>
      <w:r w:rsidR="003D08C2" w:rsidRPr="003A4151">
        <w:t xml:space="preserve"> Th</w:t>
      </w:r>
      <w:r w:rsidR="00AF52CC" w:rsidRPr="003A4151">
        <w:t xml:space="preserve">e cost of this </w:t>
      </w:r>
      <w:r w:rsidR="003D08C2" w:rsidRPr="003A4151">
        <w:t xml:space="preserve">support is estimated at </w:t>
      </w:r>
      <w:r w:rsidR="00DC5E7F" w:rsidRPr="003A4151">
        <w:t>EUR </w:t>
      </w:r>
      <w:r w:rsidR="003D08C2" w:rsidRPr="003A4151">
        <w:t xml:space="preserve">150,000. For </w:t>
      </w:r>
      <w:r w:rsidR="00DC5E7F" w:rsidRPr="003A4151">
        <w:t xml:space="preserve">Parties’ </w:t>
      </w:r>
      <w:r w:rsidR="003D08C2" w:rsidRPr="003A4151">
        <w:t xml:space="preserve">information, </w:t>
      </w:r>
      <w:r w:rsidR="00DC5E7F" w:rsidRPr="003A4151">
        <w:t>these funds would also cover the activities requested</w:t>
      </w:r>
      <w:r w:rsidR="00DC5E7F" w:rsidRPr="003A4151" w:rsidDel="00DC5E7F">
        <w:t xml:space="preserve"> </w:t>
      </w:r>
      <w:r w:rsidR="003D08C2" w:rsidRPr="003A4151">
        <w:t>under SBI agenda item 16</w:t>
      </w:r>
      <w:r w:rsidR="007619D5" w:rsidRPr="003A4151">
        <w:t>;</w:t>
      </w:r>
    </w:p>
    <w:p w14:paraId="752C0B9C" w14:textId="77777777" w:rsidR="00C616BF" w:rsidRPr="003A4151" w:rsidRDefault="00FA5A9C" w:rsidP="00396761">
      <w:pPr>
        <w:pStyle w:val="SingleTxtG"/>
      </w:pPr>
      <w:r>
        <w:tab/>
        <w:t>(c)</w:t>
      </w:r>
      <w:r>
        <w:tab/>
      </w:r>
      <w:r w:rsidR="00886A75" w:rsidRPr="003A4151">
        <w:t xml:space="preserve">Under agenda item 8, </w:t>
      </w:r>
      <w:r w:rsidR="008A2DE6" w:rsidRPr="003A4151">
        <w:t>“</w:t>
      </w:r>
      <w:r w:rsidR="00886A75" w:rsidRPr="003A4151">
        <w:t>Issues relating to agriculture</w:t>
      </w:r>
      <w:r w:rsidR="008A2DE6" w:rsidRPr="003A4151">
        <w:t>”</w:t>
      </w:r>
      <w:r w:rsidR="00886A75" w:rsidRPr="003A4151">
        <w:t>, the secretariat has been requested to compile submissions of invited Parties and admitted observer organizations into a document for consideration at SBSTA 42;</w:t>
      </w:r>
      <w:r w:rsidR="009B61B6" w:rsidRPr="003A4151">
        <w:rPr>
          <w:rStyle w:val="FootnoteReference"/>
        </w:rPr>
        <w:footnoteReference w:id="114"/>
      </w:r>
      <w:r w:rsidR="00886A75" w:rsidRPr="003A4151">
        <w:t xml:space="preserve"> to organize two in-session workshops in conjunction with SBSTA 42,</w:t>
      </w:r>
      <w:r w:rsidR="009B61B6" w:rsidRPr="003A4151">
        <w:rPr>
          <w:rStyle w:val="FootnoteReference"/>
        </w:rPr>
        <w:footnoteReference w:id="115"/>
      </w:r>
      <w:r w:rsidR="00886A75" w:rsidRPr="003A4151">
        <w:t xml:space="preserve"> and to prepare a report for each of the workshops for consideration at SBSTA 43.</w:t>
      </w:r>
      <w:r w:rsidR="009B61B6" w:rsidRPr="003A4151">
        <w:rPr>
          <w:rStyle w:val="FootnoteReference"/>
        </w:rPr>
        <w:footnoteReference w:id="116"/>
      </w:r>
      <w:r w:rsidR="00886A75" w:rsidRPr="003A4151">
        <w:t xml:space="preserve"> The estimated cost amounts to EUR 50,000</w:t>
      </w:r>
      <w:r w:rsidR="008A3ABF" w:rsidRPr="003A4151">
        <w:t>;</w:t>
      </w:r>
    </w:p>
    <w:p w14:paraId="35C64354" w14:textId="77777777" w:rsidR="008A3ABF" w:rsidRPr="003A4151" w:rsidRDefault="00FA5A9C" w:rsidP="00396761">
      <w:pPr>
        <w:pStyle w:val="SingleTxtG"/>
      </w:pPr>
      <w:r>
        <w:tab/>
        <w:t>(d)</w:t>
      </w:r>
      <w:r>
        <w:tab/>
      </w:r>
      <w:r w:rsidR="00886A75" w:rsidRPr="003A4151">
        <w:t xml:space="preserve">Under agenda </w:t>
      </w:r>
      <w:r w:rsidR="008A2DE6" w:rsidRPr="003A4151">
        <w:t>sub-</w:t>
      </w:r>
      <w:r w:rsidR="00886A75" w:rsidRPr="003A4151">
        <w:t xml:space="preserve">item 11(a), </w:t>
      </w:r>
      <w:r w:rsidR="008A2DE6" w:rsidRPr="003A4151">
        <w:t>“</w:t>
      </w:r>
      <w:r w:rsidR="00886A75" w:rsidRPr="003A4151">
        <w:t>Work programme on the revision of the guidelines for the review of biennial reports and national communications, including national inventory reviews, for developed country Parties</w:t>
      </w:r>
      <w:r w:rsidR="008A2DE6" w:rsidRPr="003A4151">
        <w:t>”</w:t>
      </w:r>
      <w:r w:rsidR="00886A75" w:rsidRPr="003A4151">
        <w:t>,</w:t>
      </w:r>
      <w:r w:rsidR="009B61B6" w:rsidRPr="003A4151">
        <w:rPr>
          <w:rStyle w:val="FootnoteReference"/>
        </w:rPr>
        <w:footnoteReference w:id="117"/>
      </w:r>
      <w:r w:rsidR="00886A75" w:rsidRPr="003A4151">
        <w:t xml:space="preserve"> funding in the amount of EUR 130,000 </w:t>
      </w:r>
      <w:r w:rsidR="008A3ABF" w:rsidRPr="003A4151">
        <w:t>is required to develop a formal training programme for the review of GHG inventories from Annex I Parties for consideration at SBSTA 41;</w:t>
      </w:r>
    </w:p>
    <w:p w14:paraId="1211B779" w14:textId="77777777" w:rsidR="00EC36C2" w:rsidRPr="003A4151" w:rsidRDefault="001D3F30" w:rsidP="00396761">
      <w:pPr>
        <w:pStyle w:val="SingleTxtG"/>
      </w:pPr>
      <w:r>
        <w:tab/>
        <w:t>(e</w:t>
      </w:r>
      <w:r w:rsidR="00FA5A9C">
        <w:t>)</w:t>
      </w:r>
      <w:r w:rsidR="00FA5A9C">
        <w:tab/>
      </w:r>
      <w:r w:rsidR="00886A75" w:rsidRPr="003A4151">
        <w:t xml:space="preserve">Under agenda </w:t>
      </w:r>
      <w:r w:rsidR="008A2DE6" w:rsidRPr="003A4151">
        <w:t>sub-</w:t>
      </w:r>
      <w:r w:rsidR="00886A75" w:rsidRPr="003A4151">
        <w:t>item 12</w:t>
      </w:r>
      <w:r w:rsidR="008A2DE6" w:rsidRPr="003A4151">
        <w:t>(</w:t>
      </w:r>
      <w:r w:rsidR="00886A75" w:rsidRPr="003A4151">
        <w:t>a</w:t>
      </w:r>
      <w:r w:rsidR="008A2DE6" w:rsidRPr="003A4151">
        <w:t>),</w:t>
      </w:r>
      <w:r w:rsidR="00886A75" w:rsidRPr="003A4151">
        <w:t xml:space="preserve"> </w:t>
      </w:r>
      <w:r w:rsidR="008A2DE6" w:rsidRPr="003A4151">
        <w:t>“</w:t>
      </w:r>
      <w:r w:rsidR="006745C1" w:rsidRPr="003A4151">
        <w:t>Implications of the implementation of decisions 2/CMP.7 to 4/CMP.7 and 1/CMP.8 on the previous decisions on methodological issues related to the Kyoto Protocol including those relating to Articles 5, 7 and 8 of the Kyoto Protocol</w:t>
      </w:r>
      <w:r w:rsidR="008A2DE6" w:rsidRPr="003A4151">
        <w:t>”</w:t>
      </w:r>
      <w:r w:rsidR="00886A75" w:rsidRPr="003A4151">
        <w:t>, the secretariat has been requested to update and extend the technical paper for consideration at SBSTA 41 and to explore ways to facilitate a technical discussion among experts from interested Parties, prior to SBSTA 41.</w:t>
      </w:r>
      <w:r w:rsidR="009B61B6" w:rsidRPr="003A4151">
        <w:rPr>
          <w:rStyle w:val="FootnoteReference"/>
        </w:rPr>
        <w:footnoteReference w:id="118"/>
      </w:r>
      <w:r w:rsidR="00886A75" w:rsidRPr="003A4151">
        <w:t xml:space="preserve"> The estimated budget </w:t>
      </w:r>
      <w:r w:rsidR="00DC5E7F" w:rsidRPr="003A4151">
        <w:t xml:space="preserve">needed </w:t>
      </w:r>
      <w:r w:rsidR="00886A75" w:rsidRPr="003A4151">
        <w:t xml:space="preserve">is </w:t>
      </w:r>
      <w:r w:rsidR="00DC5E7F" w:rsidRPr="003A4151">
        <w:t>EUR </w:t>
      </w:r>
      <w:r w:rsidR="00886A75" w:rsidRPr="003A4151">
        <w:t>90,000</w:t>
      </w:r>
      <w:r w:rsidR="00EC36C2" w:rsidRPr="003A4151">
        <w:t>.</w:t>
      </w:r>
      <w:r w:rsidR="001C32C4" w:rsidRPr="003A4151">
        <w:t xml:space="preserve"> </w:t>
      </w:r>
    </w:p>
    <w:p w14:paraId="4CB85B26" w14:textId="77777777" w:rsidR="008C5BC0" w:rsidRPr="003A4151" w:rsidRDefault="00FA5A9C" w:rsidP="00FA5A9C">
      <w:pPr>
        <w:pStyle w:val="H23G"/>
      </w:pPr>
      <w:r>
        <w:tab/>
        <w:t>2.</w:t>
      </w:r>
      <w:r>
        <w:tab/>
      </w:r>
      <w:r w:rsidR="004F606D" w:rsidRPr="003A4151">
        <w:t>Closure of the session</w:t>
      </w:r>
    </w:p>
    <w:p w14:paraId="578D9180" w14:textId="77777777" w:rsidR="00AC7F73" w:rsidRPr="003A4151" w:rsidRDefault="00FA5A9C" w:rsidP="00FA5A9C">
      <w:pPr>
        <w:pStyle w:val="SingleTxtG"/>
      </w:pPr>
      <w:bookmarkStart w:id="315" w:name="_Ref326931836"/>
      <w:r>
        <w:t>215.</w:t>
      </w:r>
      <w:r>
        <w:tab/>
      </w:r>
      <w:r w:rsidR="00F1205D" w:rsidRPr="003A4151">
        <w:t>A</w:t>
      </w:r>
      <w:r w:rsidR="00DC5E7F" w:rsidRPr="003A4151">
        <w:t>lso at the 2</w:t>
      </w:r>
      <w:r w:rsidR="00DC5E7F" w:rsidRPr="003A4151">
        <w:rPr>
          <w:vertAlign w:val="superscript"/>
        </w:rPr>
        <w:t>nd</w:t>
      </w:r>
      <w:r w:rsidR="00DC5E7F" w:rsidRPr="003A4151">
        <w:t xml:space="preserve"> </w:t>
      </w:r>
      <w:r w:rsidR="00F1205D" w:rsidRPr="003A4151">
        <w:t>meeting, statements were made by representatives of eight Parties, including one speaking on behalf of the G77 and China, one on behalf of the Umbrella Group, one on behalf of AOSIS, one on behalf of the African States, one on behalf of the EU and its member States and one on behalf of the LDCs. Statements were also made on behalf of BINGOs, farmers, IPOs, YOUNGOs and ENGOs.</w:t>
      </w:r>
    </w:p>
    <w:p w14:paraId="6D13CD63" w14:textId="77777777" w:rsidR="00B459BA" w:rsidRPr="003A4151" w:rsidRDefault="00FA5A9C" w:rsidP="00FA5A9C">
      <w:pPr>
        <w:pStyle w:val="SingleTxtG"/>
        <w:rPr>
          <w:u w:val="single"/>
        </w:rPr>
      </w:pPr>
      <w:bookmarkStart w:id="316" w:name="_Ref392164662"/>
      <w:bookmarkEnd w:id="315"/>
      <w:r>
        <w:t>216.</w:t>
      </w:r>
      <w:r>
        <w:tab/>
      </w:r>
      <w:r w:rsidR="00F1205D" w:rsidRPr="003A4151">
        <w:t>In concluding, the Chair thanked the facilitators and the secretariat and expressed appreciation for the support given during the session, where he had served as the Chair of the SBSTA for the first time. He further thanked Parties for their constructive and flexible attitude and cooperation, which made all the achievements possible within the allocated time. The Chair congratulated the G</w:t>
      </w:r>
      <w:r w:rsidR="00DC5E7F" w:rsidRPr="003A4151">
        <w:t xml:space="preserve">roup of </w:t>
      </w:r>
      <w:r w:rsidR="00F1205D" w:rsidRPr="003A4151">
        <w:t>77 on the occasion of the 50</w:t>
      </w:r>
      <w:r w:rsidR="00F1205D" w:rsidRPr="003A4151">
        <w:rPr>
          <w:vertAlign w:val="superscript"/>
        </w:rPr>
        <w:t>th</w:t>
      </w:r>
      <w:r w:rsidR="00F1205D" w:rsidRPr="003A4151">
        <w:t xml:space="preserve"> anniversary of the Group’s founding. He then closed the session.</w:t>
      </w:r>
      <w:bookmarkEnd w:id="316"/>
      <w:r w:rsidR="001C32C4" w:rsidRPr="003A4151">
        <w:t xml:space="preserve"> </w:t>
      </w:r>
    </w:p>
    <w:p w14:paraId="2BBB52C4" w14:textId="77777777" w:rsidR="00E75D67" w:rsidRPr="00396761" w:rsidRDefault="003D5414" w:rsidP="00396761">
      <w:pPr>
        <w:pStyle w:val="SingleTxtG"/>
        <w:spacing w:before="240" w:after="0"/>
        <w:jc w:val="center"/>
        <w:rPr>
          <w:sz w:val="24"/>
          <w:szCs w:val="24"/>
          <w:u w:val="single"/>
        </w:rPr>
      </w:pPr>
      <w:r w:rsidRPr="003A4151">
        <w:rPr>
          <w:sz w:val="24"/>
          <w:szCs w:val="24"/>
          <w:u w:val="single"/>
        </w:rPr>
        <w:tab/>
      </w:r>
      <w:r w:rsidRPr="003A4151">
        <w:rPr>
          <w:sz w:val="24"/>
          <w:szCs w:val="24"/>
          <w:u w:val="single"/>
        </w:rPr>
        <w:tab/>
      </w:r>
      <w:r w:rsidRPr="003A4151">
        <w:rPr>
          <w:sz w:val="24"/>
          <w:szCs w:val="24"/>
          <w:u w:val="single"/>
        </w:rPr>
        <w:tab/>
      </w:r>
    </w:p>
    <w:sectPr w:rsidR="00E75D67" w:rsidRPr="00396761" w:rsidSect="003D5414">
      <w:headerReference w:type="even" r:id="rId13"/>
      <w:headerReference w:type="default" r:id="rId14"/>
      <w:footerReference w:type="even" r:id="rId15"/>
      <w:footerReference w:type="default" r:id="rId16"/>
      <w:headerReference w:type="first" r:id="rId17"/>
      <w:footerReference w:type="first" r:id="rId18"/>
      <w:pgSz w:w="11906" w:h="16838" w:code="9"/>
      <w:pgMar w:top="1701" w:right="1134" w:bottom="2268" w:left="1134" w:header="1134" w:footer="170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43FD44" w14:textId="77777777" w:rsidR="00575C59" w:rsidRDefault="00575C59">
      <w:r>
        <w:separator/>
      </w:r>
    </w:p>
  </w:endnote>
  <w:endnote w:type="continuationSeparator" w:id="0">
    <w:p w14:paraId="6E8E117D" w14:textId="77777777" w:rsidR="00575C59" w:rsidRDefault="00575C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Kozuka Gothic Pro L">
    <w:altName w:val="MS Gothic"/>
    <w:panose1 w:val="00000000000000000000"/>
    <w:charset w:val="80"/>
    <w:family w:val="swiss"/>
    <w:notTrueType/>
    <w:pitch w:val="variable"/>
    <w:sig w:usb0="00000000" w:usb1="2AC71C11" w:usb2="00000012" w:usb3="00000000" w:csb0="00020005"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A71B9" w14:textId="77777777" w:rsidR="00FA5A9C" w:rsidRPr="003D5414" w:rsidRDefault="00FA5A9C" w:rsidP="003D5414">
    <w:pPr>
      <w:pStyle w:val="Footer"/>
      <w:tabs>
        <w:tab w:val="right" w:pos="9638"/>
      </w:tabs>
    </w:pPr>
    <w:r w:rsidRPr="003D5414">
      <w:rPr>
        <w:b/>
        <w:sz w:val="18"/>
      </w:rPr>
      <w:fldChar w:fldCharType="begin"/>
    </w:r>
    <w:r w:rsidRPr="003D5414">
      <w:rPr>
        <w:b/>
        <w:sz w:val="18"/>
      </w:rPr>
      <w:instrText xml:space="preserve"> PAGE  \* MERGEFORMAT </w:instrText>
    </w:r>
    <w:r w:rsidRPr="003D5414">
      <w:rPr>
        <w:b/>
        <w:sz w:val="18"/>
      </w:rPr>
      <w:fldChar w:fldCharType="separate"/>
    </w:r>
    <w:r w:rsidR="002D25DA">
      <w:rPr>
        <w:b/>
        <w:noProof/>
        <w:sz w:val="18"/>
      </w:rPr>
      <w:t>2</w:t>
    </w:r>
    <w:r w:rsidRPr="003D5414">
      <w:rPr>
        <w:b/>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57571" w14:textId="77777777" w:rsidR="00FA5A9C" w:rsidRPr="003D5414" w:rsidRDefault="00FA5A9C" w:rsidP="003D5414">
    <w:pPr>
      <w:pStyle w:val="Footer"/>
      <w:tabs>
        <w:tab w:val="right" w:pos="9638"/>
      </w:tabs>
      <w:rPr>
        <w:b/>
        <w:sz w:val="18"/>
      </w:rPr>
    </w:pPr>
    <w:r>
      <w:tab/>
    </w:r>
    <w:r w:rsidRPr="003D5414">
      <w:rPr>
        <w:b/>
        <w:sz w:val="18"/>
      </w:rPr>
      <w:fldChar w:fldCharType="begin"/>
    </w:r>
    <w:r w:rsidRPr="003D5414">
      <w:rPr>
        <w:b/>
        <w:sz w:val="18"/>
      </w:rPr>
      <w:instrText xml:space="preserve"> PAGE  \* MERGEFORMAT </w:instrText>
    </w:r>
    <w:r w:rsidRPr="003D5414">
      <w:rPr>
        <w:b/>
        <w:sz w:val="18"/>
      </w:rPr>
      <w:fldChar w:fldCharType="separate"/>
    </w:r>
    <w:r w:rsidR="002D25DA">
      <w:rPr>
        <w:b/>
        <w:noProof/>
        <w:sz w:val="18"/>
      </w:rPr>
      <w:t>35</w:t>
    </w:r>
    <w:r w:rsidRPr="003D5414">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8A20C" w14:textId="77777777" w:rsidR="00FA5A9C" w:rsidRPr="005D6CFB" w:rsidRDefault="00FA5A9C" w:rsidP="003D5414">
    <w:pPr>
      <w:pStyle w:val="Footer"/>
      <w:rPr>
        <w:sz w:val="20"/>
      </w:rPr>
    </w:pPr>
    <w:r w:rsidRPr="005D6CFB">
      <w:rPr>
        <w:noProof/>
        <w:sz w:val="20"/>
        <w:lang w:val="en-US" w:eastAsia="en-US"/>
      </w:rPr>
      <w:pict w14:anchorId="6FD012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2049" type="#_x0000_t75" alt="recycle_English" style="position:absolute;margin-left:403.9pt;margin-top:743.65pt;width:73.25pt;height:18.15pt;z-index:251657728;visibility:visible;mso-position-vertical-relative:page">
          <v:imagedata r:id="rId1" o:title="recycle_English"/>
          <w10:wrap anchory="page"/>
          <w10:anchorlock/>
        </v:shape>
      </w:pict>
    </w:r>
    <w:r w:rsidRPr="005D6CFB">
      <w:rPr>
        <w:sz w:val="20"/>
      </w:rPr>
      <w:t>GE.14-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5D310" w14:textId="77777777" w:rsidR="00575C59" w:rsidRDefault="00575C59">
      <w:r>
        <w:separator/>
      </w:r>
    </w:p>
  </w:footnote>
  <w:footnote w:type="continuationSeparator" w:id="0">
    <w:p w14:paraId="3BEF36B1" w14:textId="77777777" w:rsidR="00575C59" w:rsidRDefault="00575C59">
      <w:r>
        <w:continuationSeparator/>
      </w:r>
    </w:p>
  </w:footnote>
  <w:footnote w:id="1">
    <w:p w14:paraId="1C65087D" w14:textId="77777777" w:rsidR="00FA5A9C" w:rsidRPr="00AB39C2" w:rsidRDefault="00FA5A9C">
      <w:pPr>
        <w:pStyle w:val="FootnoteText"/>
      </w:pPr>
      <w:r w:rsidRPr="001C32C4">
        <w:tab/>
      </w:r>
      <w:r w:rsidRPr="001C32C4">
        <w:rPr>
          <w:rStyle w:val="FootnoteReference"/>
        </w:rPr>
        <w:footnoteRef/>
      </w:r>
      <w:r w:rsidRPr="001C32C4">
        <w:tab/>
        <w:t>Available at &lt;</w:t>
      </w:r>
      <w:r w:rsidRPr="00AB39C2">
        <w:t>http://unfccc.int/8393.php</w:t>
      </w:r>
      <w:r w:rsidRPr="001C32C4">
        <w:t>&gt;.</w:t>
      </w:r>
    </w:p>
  </w:footnote>
  <w:footnote w:id="2">
    <w:p w14:paraId="6B0365B8" w14:textId="77777777" w:rsidR="00FA5A9C" w:rsidRPr="00AB39C2" w:rsidRDefault="00FA5A9C" w:rsidP="0054219E">
      <w:pPr>
        <w:pStyle w:val="FootnoteText"/>
      </w:pPr>
      <w:r w:rsidRPr="00BA4FE0">
        <w:tab/>
      </w:r>
      <w:r w:rsidRPr="00BA4FE0">
        <w:rPr>
          <w:rStyle w:val="FootnoteReference"/>
        </w:rPr>
        <w:footnoteRef/>
      </w:r>
      <w:r w:rsidRPr="00BA4FE0">
        <w:tab/>
      </w:r>
      <w:r w:rsidRPr="00AB39C2">
        <w:t xml:space="preserve">Draft conclusions presented in </w:t>
      </w:r>
      <w:r w:rsidRPr="00836754">
        <w:t>document</w:t>
      </w:r>
      <w:r w:rsidRPr="00BA4FE0">
        <w:t xml:space="preserve"> </w:t>
      </w:r>
      <w:r w:rsidRPr="00994FEC">
        <w:t>FCCC/SBSTA/2014/L.13.</w:t>
      </w:r>
    </w:p>
  </w:footnote>
  <w:footnote w:id="3">
    <w:p w14:paraId="7C623A87" w14:textId="77777777" w:rsidR="00FA5A9C" w:rsidRPr="00AB39C2" w:rsidRDefault="00FA5A9C" w:rsidP="00E00D49">
      <w:pPr>
        <w:pStyle w:val="FootnoteText"/>
        <w:widowControl w:val="0"/>
        <w:tabs>
          <w:tab w:val="clear" w:pos="1021"/>
          <w:tab w:val="right" w:pos="1020"/>
        </w:tabs>
        <w:rPr>
          <w:szCs w:val="18"/>
        </w:rPr>
      </w:pPr>
      <w:r w:rsidRPr="00BA4FE0">
        <w:rPr>
          <w:szCs w:val="18"/>
        </w:rPr>
        <w:tab/>
      </w:r>
      <w:r w:rsidRPr="00BA4FE0">
        <w:rPr>
          <w:rStyle w:val="FootnoteReference"/>
          <w:szCs w:val="18"/>
        </w:rPr>
        <w:footnoteRef/>
      </w:r>
      <w:r w:rsidRPr="00BA4FE0">
        <w:rPr>
          <w:szCs w:val="18"/>
        </w:rPr>
        <w:tab/>
        <w:t xml:space="preserve">FCCC/SBSTA/2014/INF.11. </w:t>
      </w:r>
    </w:p>
  </w:footnote>
  <w:footnote w:id="4">
    <w:p w14:paraId="5F6C4274" w14:textId="77777777" w:rsidR="00FA5A9C" w:rsidRPr="00AB39C2" w:rsidRDefault="00FA5A9C" w:rsidP="00E00D49">
      <w:pPr>
        <w:pStyle w:val="FootnoteText"/>
        <w:widowControl w:val="0"/>
        <w:tabs>
          <w:tab w:val="clear" w:pos="1021"/>
          <w:tab w:val="right" w:pos="1020"/>
        </w:tabs>
        <w:rPr>
          <w:sz w:val="16"/>
          <w:szCs w:val="16"/>
        </w:rPr>
      </w:pPr>
      <w:r w:rsidRPr="00BA4FE0">
        <w:rPr>
          <w:szCs w:val="18"/>
        </w:rPr>
        <w:tab/>
      </w:r>
      <w:r w:rsidRPr="00BA4FE0">
        <w:rPr>
          <w:rStyle w:val="FootnoteReference"/>
          <w:szCs w:val="18"/>
        </w:rPr>
        <w:footnoteRef/>
      </w:r>
      <w:r w:rsidRPr="00BA4FE0">
        <w:rPr>
          <w:szCs w:val="18"/>
        </w:rPr>
        <w:tab/>
        <w:t>FCCC/SBSTA/2014/INF.7.</w:t>
      </w:r>
      <w:r w:rsidRPr="00BA4FE0">
        <w:rPr>
          <w:sz w:val="16"/>
          <w:szCs w:val="16"/>
        </w:rPr>
        <w:t xml:space="preserve"> </w:t>
      </w:r>
    </w:p>
  </w:footnote>
  <w:footnote w:id="5">
    <w:p w14:paraId="573E4E41" w14:textId="77777777" w:rsidR="00FA5A9C" w:rsidRPr="00AB39C2" w:rsidRDefault="00FA5A9C" w:rsidP="00267A17">
      <w:pPr>
        <w:pStyle w:val="FootnoteText"/>
        <w:tabs>
          <w:tab w:val="clear" w:pos="1021"/>
          <w:tab w:val="right" w:pos="1020"/>
        </w:tabs>
        <w:rPr>
          <w:szCs w:val="18"/>
        </w:rPr>
      </w:pPr>
      <w:r w:rsidRPr="00BA4FE0">
        <w:rPr>
          <w:szCs w:val="18"/>
        </w:rPr>
        <w:tab/>
      </w:r>
      <w:r w:rsidRPr="00BA4FE0">
        <w:rPr>
          <w:rStyle w:val="FootnoteReference"/>
          <w:szCs w:val="18"/>
        </w:rPr>
        <w:footnoteRef/>
      </w:r>
      <w:r w:rsidRPr="00836754">
        <w:rPr>
          <w:szCs w:val="18"/>
        </w:rPr>
        <w:tab/>
      </w:r>
      <w:r w:rsidRPr="00AB39C2">
        <w:rPr>
          <w:szCs w:val="18"/>
        </w:rPr>
        <w:t xml:space="preserve">Decision </w:t>
      </w:r>
      <w:r w:rsidRPr="00BA4FE0">
        <w:rPr>
          <w:szCs w:val="18"/>
        </w:rPr>
        <w:t xml:space="preserve">17/CP.19, paragraph 4. </w:t>
      </w:r>
    </w:p>
  </w:footnote>
  <w:footnote w:id="6">
    <w:p w14:paraId="0C4D05F5" w14:textId="77777777" w:rsidR="00FA5A9C" w:rsidRPr="00AB39C2" w:rsidRDefault="00FA5A9C" w:rsidP="00267A17">
      <w:pPr>
        <w:pStyle w:val="FootnoteText"/>
        <w:tabs>
          <w:tab w:val="clear" w:pos="1021"/>
          <w:tab w:val="right" w:pos="1020"/>
        </w:tabs>
      </w:pPr>
      <w:r w:rsidRPr="00BA4FE0">
        <w:rPr>
          <w:szCs w:val="18"/>
        </w:rPr>
        <w:tab/>
      </w:r>
      <w:r w:rsidRPr="00BA4FE0">
        <w:rPr>
          <w:rStyle w:val="FootnoteReference"/>
          <w:szCs w:val="18"/>
        </w:rPr>
        <w:footnoteRef/>
      </w:r>
      <w:r w:rsidRPr="00836754">
        <w:rPr>
          <w:szCs w:val="18"/>
        </w:rPr>
        <w:tab/>
      </w:r>
      <w:r w:rsidRPr="00836754">
        <w:rPr>
          <w:bCs/>
          <w:szCs w:val="18"/>
          <w:lang w:eastAsia="en-GB"/>
        </w:rPr>
        <w:t>FCCC/SBSTA/2013/5, paragraph 13(b).</w:t>
      </w:r>
    </w:p>
  </w:footnote>
  <w:footnote w:id="7">
    <w:p w14:paraId="01EA4287" w14:textId="77777777" w:rsidR="00FA5A9C" w:rsidRPr="00AB39C2" w:rsidRDefault="00FA5A9C" w:rsidP="00F37E28">
      <w:pPr>
        <w:pStyle w:val="FootnoteText"/>
        <w:widowControl w:val="0"/>
        <w:tabs>
          <w:tab w:val="clear" w:pos="1021"/>
          <w:tab w:val="right" w:pos="1020"/>
        </w:tabs>
        <w:rPr>
          <w:szCs w:val="18"/>
        </w:rPr>
      </w:pPr>
      <w:r w:rsidRPr="00BA4FE0">
        <w:rPr>
          <w:szCs w:val="18"/>
        </w:rPr>
        <w:tab/>
      </w:r>
      <w:r w:rsidRPr="00836754">
        <w:rPr>
          <w:rStyle w:val="FootnoteReference"/>
          <w:szCs w:val="18"/>
        </w:rPr>
        <w:footnoteRef/>
      </w:r>
      <w:r w:rsidRPr="00836754">
        <w:rPr>
          <w:szCs w:val="18"/>
        </w:rPr>
        <w:tab/>
        <w:t xml:space="preserve">An </w:t>
      </w:r>
      <w:r w:rsidRPr="009457B4">
        <w:rPr>
          <w:bCs/>
          <w:szCs w:val="18"/>
          <w:lang w:eastAsia="en-GB"/>
        </w:rPr>
        <w:t>information paper prepared by the Adaptation Committee on strengthening the understanding of the roles of regional institutions and United Nations agencies in supporting enhanced adaptation actions in developing countries is available at &lt;</w:t>
      </w:r>
      <w:hyperlink r:id="rId1" w:history="1">
        <w:r w:rsidRPr="00AB39C2">
          <w:rPr>
            <w:bCs/>
            <w:szCs w:val="18"/>
            <w:lang w:eastAsia="en-GB"/>
          </w:rPr>
          <w:t>http://unfccc.int/files/adaptation/cancun_adaptation_framework/adaptation_committee/application</w:t>
        </w:r>
        <w:r w:rsidRPr="004539F4">
          <w:rPr>
            <w:bCs/>
            <w:szCs w:val="18"/>
            <w:lang w:eastAsia="en-GB"/>
          </w:rPr>
          <w:t>/pdf/ac5_un_and_regional_support_for_adaptation_27feb.pdf</w:t>
        </w:r>
      </w:hyperlink>
      <w:r w:rsidRPr="00BC764E">
        <w:rPr>
          <w:bCs/>
          <w:szCs w:val="18"/>
          <w:lang w:eastAsia="en-GB"/>
        </w:rPr>
        <w:t>&gt;.</w:t>
      </w:r>
    </w:p>
  </w:footnote>
  <w:footnote w:id="8">
    <w:p w14:paraId="1306E334" w14:textId="77777777" w:rsidR="00FA5A9C" w:rsidRPr="00854F43" w:rsidRDefault="00FA5A9C" w:rsidP="0054219E">
      <w:pPr>
        <w:pStyle w:val="FootnoteText"/>
      </w:pPr>
      <w:r w:rsidRPr="00BA4FE0">
        <w:tab/>
      </w:r>
      <w:r w:rsidRPr="00836754">
        <w:rPr>
          <w:rStyle w:val="FootnoteReference"/>
        </w:rPr>
        <w:footnoteRef/>
      </w:r>
      <w:r w:rsidRPr="00836754">
        <w:tab/>
      </w:r>
      <w:r>
        <w:t>Draft conclusions presented in</w:t>
      </w:r>
      <w:r w:rsidRPr="00AB39C2">
        <w:t xml:space="preserve"> </w:t>
      </w:r>
      <w:r w:rsidRPr="00854F43">
        <w:t>document FCCC/SB/2014/L.1 and Add.1.</w:t>
      </w:r>
    </w:p>
  </w:footnote>
  <w:footnote w:id="9">
    <w:p w14:paraId="0A46F12D" w14:textId="77777777" w:rsidR="00FA5A9C" w:rsidRPr="00854F43" w:rsidRDefault="00FA5A9C" w:rsidP="00D83BB3">
      <w:pPr>
        <w:pStyle w:val="FootnoteText"/>
        <w:widowControl w:val="0"/>
      </w:pPr>
      <w:r w:rsidRPr="00854F43">
        <w:tab/>
      </w:r>
      <w:r w:rsidRPr="00854F43">
        <w:rPr>
          <w:rStyle w:val="FootnoteReference"/>
        </w:rPr>
        <w:footnoteRef/>
      </w:r>
      <w:r w:rsidRPr="00854F43">
        <w:tab/>
        <w:t>FCCC/SB/2013/1.</w:t>
      </w:r>
    </w:p>
  </w:footnote>
  <w:footnote w:id="10">
    <w:p w14:paraId="5E9F0710" w14:textId="77777777" w:rsidR="00FA5A9C" w:rsidRPr="00854F43" w:rsidRDefault="00FA5A9C" w:rsidP="00E52115">
      <w:pPr>
        <w:pStyle w:val="FootnoteText"/>
        <w:widowControl w:val="0"/>
      </w:pPr>
      <w:r w:rsidRPr="00854F43">
        <w:tab/>
      </w:r>
      <w:r w:rsidRPr="00854F43">
        <w:rPr>
          <w:rStyle w:val="FootnoteReference"/>
        </w:rPr>
        <w:footnoteRef/>
      </w:r>
      <w:r w:rsidRPr="00854F43">
        <w:tab/>
        <w:t>FCCC/CP/2013/10, paragraph 75.</w:t>
      </w:r>
    </w:p>
  </w:footnote>
  <w:footnote w:id="11">
    <w:p w14:paraId="15DEE81A" w14:textId="77777777" w:rsidR="00FA5A9C" w:rsidRPr="00854F43" w:rsidRDefault="00FA5A9C" w:rsidP="0054219E">
      <w:pPr>
        <w:pStyle w:val="FootnoteText"/>
      </w:pPr>
      <w:r w:rsidRPr="00854F43">
        <w:tab/>
      </w:r>
      <w:r w:rsidRPr="00854F43">
        <w:rPr>
          <w:rStyle w:val="FootnoteReference"/>
        </w:rPr>
        <w:footnoteRef/>
      </w:r>
      <w:r w:rsidRPr="00854F43">
        <w:tab/>
        <w:t>Draft conclusions presented in document FCCC/SBSTA/2014/L.5.</w:t>
      </w:r>
    </w:p>
  </w:footnote>
  <w:footnote w:id="12">
    <w:p w14:paraId="237AE784" w14:textId="77777777" w:rsidR="00FA5A9C" w:rsidRPr="00AB39C2" w:rsidRDefault="00FA5A9C" w:rsidP="002510AE">
      <w:pPr>
        <w:pStyle w:val="FootnoteText"/>
        <w:widowControl w:val="0"/>
        <w:tabs>
          <w:tab w:val="clear" w:pos="1021"/>
          <w:tab w:val="right" w:pos="1020"/>
        </w:tabs>
      </w:pPr>
      <w:r w:rsidRPr="00854F43">
        <w:tab/>
      </w:r>
      <w:r w:rsidRPr="00854F43">
        <w:rPr>
          <w:rStyle w:val="FootnoteReference"/>
        </w:rPr>
        <w:footnoteRef/>
      </w:r>
      <w:r w:rsidRPr="00854F43">
        <w:tab/>
        <w:t>FCCC/SBSTA/2013/INF.7 (hereinafter referred to as</w:t>
      </w:r>
      <w:r w:rsidRPr="00BA4FE0">
        <w:t xml:space="preserve"> the third synthesis report)</w:t>
      </w:r>
      <w:r w:rsidRPr="00AB39C2">
        <w:t>.</w:t>
      </w:r>
    </w:p>
  </w:footnote>
  <w:footnote w:id="13">
    <w:p w14:paraId="3D108407" w14:textId="77777777" w:rsidR="00FA5A9C" w:rsidRPr="00854F43" w:rsidRDefault="00FA5A9C" w:rsidP="008F0AA7">
      <w:pPr>
        <w:pStyle w:val="FootnoteText"/>
      </w:pPr>
      <w:r w:rsidRPr="00BA4FE0">
        <w:tab/>
      </w:r>
      <w:r w:rsidRPr="00854F43">
        <w:rPr>
          <w:rStyle w:val="FootnoteReference"/>
        </w:rPr>
        <w:footnoteRef/>
      </w:r>
      <w:r w:rsidRPr="00854F43">
        <w:tab/>
        <w:t>Burundi, Cameroon, Central African Republic, Chad, Congo, Democratic Republic of the Congo, Equatorial Guinea, Gabon, Rwanda and Sao Tome and Principe. The Plurinational State of Bolivia requested that its statement be referred to in this report. The full statement is available at &lt;http://unfccc.int/8419.php&gt;.</w:t>
      </w:r>
    </w:p>
  </w:footnote>
  <w:footnote w:id="14">
    <w:p w14:paraId="3DA5C88D" w14:textId="77777777" w:rsidR="00FA5A9C" w:rsidRPr="00854F43" w:rsidRDefault="00FA5A9C" w:rsidP="0054219E">
      <w:pPr>
        <w:pStyle w:val="FootnoteText"/>
      </w:pPr>
      <w:r w:rsidRPr="00854F43">
        <w:tab/>
      </w:r>
      <w:r w:rsidRPr="00854F43">
        <w:rPr>
          <w:rStyle w:val="FootnoteReference"/>
        </w:rPr>
        <w:footnoteRef/>
      </w:r>
      <w:r w:rsidRPr="00854F43">
        <w:tab/>
        <w:t>Draft conclusions presented in document FCCC/SBSTA/2014/L.8.</w:t>
      </w:r>
    </w:p>
  </w:footnote>
  <w:footnote w:id="15">
    <w:p w14:paraId="1C0B920E" w14:textId="77777777" w:rsidR="00FA5A9C" w:rsidRPr="00854F43" w:rsidRDefault="00FA5A9C" w:rsidP="00A950E6">
      <w:pPr>
        <w:pStyle w:val="FootnoteText"/>
        <w:widowControl w:val="0"/>
        <w:tabs>
          <w:tab w:val="clear" w:pos="1021"/>
          <w:tab w:val="right" w:pos="1020"/>
        </w:tabs>
        <w:rPr>
          <w:szCs w:val="18"/>
        </w:rPr>
      </w:pPr>
      <w:r w:rsidRPr="00854F43">
        <w:rPr>
          <w:szCs w:val="18"/>
        </w:rPr>
        <w:tab/>
      </w:r>
      <w:r w:rsidRPr="00854F43">
        <w:rPr>
          <w:rStyle w:val="FootnoteReference"/>
          <w:szCs w:val="18"/>
        </w:rPr>
        <w:footnoteRef/>
      </w:r>
      <w:r w:rsidRPr="00854F43">
        <w:rPr>
          <w:szCs w:val="18"/>
        </w:rPr>
        <w:tab/>
        <w:t>FCCC/SBSTA/2014/MISC.3 and Add.1–3.</w:t>
      </w:r>
    </w:p>
  </w:footnote>
  <w:footnote w:id="16">
    <w:p w14:paraId="02EEEBD8" w14:textId="77777777" w:rsidR="00FA5A9C" w:rsidRPr="00854F43" w:rsidRDefault="00FA5A9C" w:rsidP="00A950E6">
      <w:pPr>
        <w:pStyle w:val="FootnoteText"/>
        <w:widowControl w:val="0"/>
        <w:tabs>
          <w:tab w:val="clear" w:pos="1021"/>
          <w:tab w:val="right" w:pos="1020"/>
        </w:tabs>
        <w:rPr>
          <w:szCs w:val="18"/>
        </w:rPr>
      </w:pPr>
      <w:r w:rsidRPr="00854F43">
        <w:rPr>
          <w:szCs w:val="18"/>
        </w:rPr>
        <w:tab/>
      </w:r>
      <w:r w:rsidRPr="00854F43">
        <w:rPr>
          <w:rStyle w:val="FootnoteReference"/>
          <w:szCs w:val="18"/>
        </w:rPr>
        <w:footnoteRef/>
      </w:r>
      <w:r w:rsidRPr="00854F43">
        <w:rPr>
          <w:szCs w:val="18"/>
        </w:rPr>
        <w:tab/>
        <w:t xml:space="preserve">Submissions from observer organizations are available at &lt;http://unfccc.int/7478&gt;. </w:t>
      </w:r>
    </w:p>
  </w:footnote>
  <w:footnote w:id="17">
    <w:p w14:paraId="22DA7F42" w14:textId="77777777" w:rsidR="00FA5A9C" w:rsidRPr="00854F43" w:rsidRDefault="00FA5A9C" w:rsidP="00A950E6">
      <w:pPr>
        <w:pStyle w:val="FootnoteText"/>
        <w:widowControl w:val="0"/>
        <w:tabs>
          <w:tab w:val="clear" w:pos="1021"/>
          <w:tab w:val="right" w:pos="1020"/>
        </w:tabs>
        <w:rPr>
          <w:szCs w:val="18"/>
        </w:rPr>
      </w:pPr>
      <w:r w:rsidRPr="00854F43">
        <w:rPr>
          <w:szCs w:val="18"/>
        </w:rPr>
        <w:tab/>
      </w:r>
      <w:r w:rsidRPr="00854F43">
        <w:rPr>
          <w:rStyle w:val="FootnoteReference"/>
          <w:szCs w:val="18"/>
        </w:rPr>
        <w:footnoteRef/>
      </w:r>
      <w:r w:rsidRPr="00854F43">
        <w:rPr>
          <w:szCs w:val="18"/>
        </w:rPr>
        <w:tab/>
        <w:t>FCCC/SBSTA/2013/3, paragraph 40.</w:t>
      </w:r>
    </w:p>
  </w:footnote>
  <w:footnote w:id="18">
    <w:p w14:paraId="3350CCE3" w14:textId="77777777" w:rsidR="00FA5A9C" w:rsidRPr="00854F43" w:rsidRDefault="00FA5A9C" w:rsidP="00A950E6">
      <w:pPr>
        <w:pStyle w:val="FootnoteText"/>
        <w:widowControl w:val="0"/>
        <w:tabs>
          <w:tab w:val="clear" w:pos="1021"/>
          <w:tab w:val="right" w:pos="1020"/>
        </w:tabs>
        <w:rPr>
          <w:szCs w:val="18"/>
        </w:rPr>
      </w:pPr>
      <w:r w:rsidRPr="00854F43">
        <w:rPr>
          <w:szCs w:val="18"/>
        </w:rPr>
        <w:tab/>
      </w:r>
      <w:r w:rsidRPr="00854F43">
        <w:rPr>
          <w:rStyle w:val="FootnoteReference"/>
          <w:szCs w:val="18"/>
        </w:rPr>
        <w:footnoteRef/>
      </w:r>
      <w:r w:rsidRPr="00854F43">
        <w:rPr>
          <w:szCs w:val="18"/>
        </w:rPr>
        <w:tab/>
        <w:t>FCCC/SBSTA/2013/3, paragraph 41.</w:t>
      </w:r>
    </w:p>
  </w:footnote>
  <w:footnote w:id="19">
    <w:p w14:paraId="3DD0FD00" w14:textId="77777777" w:rsidR="00FA5A9C" w:rsidRPr="00854F43" w:rsidRDefault="00FA5A9C" w:rsidP="00A950E6">
      <w:pPr>
        <w:pStyle w:val="FootnoteText"/>
        <w:widowControl w:val="0"/>
        <w:tabs>
          <w:tab w:val="clear" w:pos="1021"/>
          <w:tab w:val="right" w:pos="1020"/>
        </w:tabs>
      </w:pPr>
      <w:r w:rsidRPr="00854F43">
        <w:tab/>
      </w:r>
      <w:r w:rsidRPr="00854F43">
        <w:rPr>
          <w:rStyle w:val="FootnoteReference"/>
        </w:rPr>
        <w:footnoteRef/>
      </w:r>
      <w:r w:rsidRPr="00854F43">
        <w:tab/>
        <w:t>Noting document FCCC/SBSTA/2013/3, paragraphs 38–42, and decision 9/CP.19, paragraph 8.</w:t>
      </w:r>
    </w:p>
  </w:footnote>
  <w:footnote w:id="20">
    <w:p w14:paraId="1586CF5B" w14:textId="77777777" w:rsidR="00FA5A9C" w:rsidRPr="00854F43" w:rsidRDefault="00FA5A9C" w:rsidP="00A950E6">
      <w:pPr>
        <w:pStyle w:val="FootnoteText"/>
        <w:widowControl w:val="0"/>
        <w:tabs>
          <w:tab w:val="clear" w:pos="1021"/>
          <w:tab w:val="right" w:pos="1020"/>
        </w:tabs>
        <w:rPr>
          <w:szCs w:val="18"/>
        </w:rPr>
      </w:pPr>
      <w:r w:rsidRPr="00854F43">
        <w:rPr>
          <w:szCs w:val="18"/>
        </w:rPr>
        <w:tab/>
      </w:r>
      <w:r w:rsidRPr="00854F43">
        <w:rPr>
          <w:rStyle w:val="FootnoteReference"/>
          <w:szCs w:val="18"/>
        </w:rPr>
        <w:footnoteRef/>
      </w:r>
      <w:r w:rsidRPr="00854F43">
        <w:rPr>
          <w:szCs w:val="18"/>
        </w:rPr>
        <w:tab/>
        <w:t>FCCC/SBSTA/2014/MISC.4 and Add.1.</w:t>
      </w:r>
    </w:p>
  </w:footnote>
  <w:footnote w:id="21">
    <w:p w14:paraId="6FCD8E2D" w14:textId="77777777" w:rsidR="00FA5A9C" w:rsidRPr="00C37486" w:rsidRDefault="00FA5A9C" w:rsidP="00A950E6">
      <w:pPr>
        <w:pStyle w:val="FootnoteText"/>
        <w:widowControl w:val="0"/>
        <w:tabs>
          <w:tab w:val="clear" w:pos="1021"/>
          <w:tab w:val="right" w:pos="1020"/>
        </w:tabs>
        <w:rPr>
          <w:szCs w:val="18"/>
        </w:rPr>
      </w:pPr>
      <w:r w:rsidRPr="00854F43">
        <w:rPr>
          <w:szCs w:val="18"/>
        </w:rPr>
        <w:tab/>
      </w:r>
      <w:r w:rsidRPr="00854F43">
        <w:rPr>
          <w:rStyle w:val="FootnoteReference"/>
          <w:szCs w:val="18"/>
        </w:rPr>
        <w:footnoteRef/>
      </w:r>
      <w:r w:rsidRPr="00854F43">
        <w:rPr>
          <w:szCs w:val="18"/>
        </w:rPr>
        <w:tab/>
        <w:t>As footnote 20 above.</w:t>
      </w:r>
    </w:p>
  </w:footnote>
  <w:footnote w:id="22">
    <w:p w14:paraId="3BD4566C" w14:textId="77777777" w:rsidR="00FA5A9C" w:rsidRPr="00660155" w:rsidRDefault="00FA5A9C" w:rsidP="00B66580">
      <w:pPr>
        <w:pStyle w:val="FootnoteText"/>
      </w:pPr>
      <w:r w:rsidRPr="00C37486">
        <w:tab/>
      </w:r>
      <w:r w:rsidRPr="00660155">
        <w:rPr>
          <w:rStyle w:val="FootnoteReference"/>
        </w:rPr>
        <w:footnoteRef/>
      </w:r>
      <w:r w:rsidRPr="00660155">
        <w:tab/>
        <w:t>Draft conclusions presented in document FCCC/SBSTA/2014/L.6.</w:t>
      </w:r>
    </w:p>
  </w:footnote>
  <w:footnote w:id="23">
    <w:p w14:paraId="5C0453A9" w14:textId="77777777" w:rsidR="00FA5A9C" w:rsidRPr="00660155" w:rsidRDefault="00FA5A9C" w:rsidP="00172CDC">
      <w:pPr>
        <w:pStyle w:val="FootnoteText"/>
      </w:pPr>
      <w:r w:rsidRPr="00660155">
        <w:tab/>
      </w:r>
      <w:r w:rsidRPr="00660155">
        <w:rPr>
          <w:rStyle w:val="FootnoteReference"/>
        </w:rPr>
        <w:footnoteRef/>
      </w:r>
      <w:r w:rsidRPr="00660155">
        <w:tab/>
      </w:r>
      <w:r w:rsidRPr="00660155">
        <w:rPr>
          <w:szCs w:val="18"/>
        </w:rPr>
        <w:t>The agenda, presentations and other relevant information on the research dialogue are available at &lt;http://unfccc.int/6793.php&gt;.</w:t>
      </w:r>
    </w:p>
  </w:footnote>
  <w:footnote w:id="24">
    <w:p w14:paraId="2D0A5FD9" w14:textId="77777777" w:rsidR="00FA5A9C" w:rsidRPr="00660155" w:rsidRDefault="00FA5A9C" w:rsidP="000F1E9B">
      <w:pPr>
        <w:pStyle w:val="FootnoteText"/>
        <w:rPr>
          <w:lang w:val="en-US"/>
        </w:rPr>
      </w:pPr>
      <w:r w:rsidRPr="00660155">
        <w:tab/>
      </w:r>
      <w:r w:rsidRPr="00660155">
        <w:rPr>
          <w:rStyle w:val="FootnoteReference"/>
        </w:rPr>
        <w:footnoteRef/>
      </w:r>
      <w:r w:rsidRPr="00660155">
        <w:tab/>
        <w:t>See document FCCC/SBSTA/2013/5, paragraph 48.</w:t>
      </w:r>
    </w:p>
  </w:footnote>
  <w:footnote w:id="25">
    <w:p w14:paraId="020BDF6D" w14:textId="77777777" w:rsidR="00FA5A9C" w:rsidRPr="00660155" w:rsidRDefault="00FA5A9C" w:rsidP="002947C9">
      <w:pPr>
        <w:pStyle w:val="FootnoteText"/>
        <w:widowControl w:val="0"/>
        <w:tabs>
          <w:tab w:val="clear" w:pos="1021"/>
          <w:tab w:val="right" w:pos="1020"/>
        </w:tabs>
      </w:pPr>
      <w:r w:rsidRPr="00660155">
        <w:tab/>
      </w:r>
      <w:r w:rsidRPr="00660155">
        <w:rPr>
          <w:rStyle w:val="FootnoteReference"/>
        </w:rPr>
        <w:footnoteRef/>
      </w:r>
      <w:r w:rsidRPr="00660155">
        <w:tab/>
      </w:r>
      <w:r w:rsidRPr="00660155">
        <w:rPr>
          <w:szCs w:val="18"/>
        </w:rPr>
        <w:t>Parties’ submissions to SBSTA are available at &lt;http://unfccc.int/5901.php&gt;.</w:t>
      </w:r>
    </w:p>
  </w:footnote>
  <w:footnote w:id="26">
    <w:p w14:paraId="1C87190A" w14:textId="77777777" w:rsidR="00FA5A9C" w:rsidRPr="00660155" w:rsidRDefault="00FA5A9C" w:rsidP="002947C9">
      <w:pPr>
        <w:pStyle w:val="FootnoteText"/>
        <w:widowControl w:val="0"/>
        <w:tabs>
          <w:tab w:val="clear" w:pos="1021"/>
          <w:tab w:val="right" w:pos="1020"/>
        </w:tabs>
      </w:pPr>
      <w:r w:rsidRPr="00660155">
        <w:tab/>
      </w:r>
      <w:r w:rsidRPr="00660155">
        <w:rPr>
          <w:rStyle w:val="FootnoteReference"/>
        </w:rPr>
        <w:footnoteRef/>
      </w:r>
      <w:r w:rsidRPr="00660155">
        <w:tab/>
        <w:t>The s</w:t>
      </w:r>
      <w:r w:rsidRPr="00660155">
        <w:rPr>
          <w:szCs w:val="18"/>
        </w:rPr>
        <w:t>ubmissions of observer organizations are available at &lt;http://unfccc.int/7482.php&gt;.</w:t>
      </w:r>
    </w:p>
  </w:footnote>
  <w:footnote w:id="27">
    <w:p w14:paraId="05D85035" w14:textId="77777777" w:rsidR="00FA5A9C" w:rsidRPr="00660155" w:rsidRDefault="00FA5A9C" w:rsidP="002947C9">
      <w:pPr>
        <w:pStyle w:val="FootnoteText"/>
        <w:widowControl w:val="0"/>
        <w:tabs>
          <w:tab w:val="clear" w:pos="1021"/>
          <w:tab w:val="right" w:pos="1020"/>
        </w:tabs>
      </w:pPr>
      <w:r w:rsidRPr="00660155">
        <w:tab/>
      </w:r>
      <w:r w:rsidRPr="00660155">
        <w:rPr>
          <w:rStyle w:val="FootnoteReference"/>
        </w:rPr>
        <w:footnoteRef/>
      </w:r>
      <w:r w:rsidRPr="00660155">
        <w:tab/>
      </w:r>
      <w:r w:rsidRPr="00660155">
        <w:rPr>
          <w:szCs w:val="18"/>
        </w:rPr>
        <w:t>As footnote 23 above.</w:t>
      </w:r>
    </w:p>
  </w:footnote>
  <w:footnote w:id="28">
    <w:p w14:paraId="5689B4E1" w14:textId="77777777" w:rsidR="00FA5A9C" w:rsidRPr="00C37486" w:rsidRDefault="00FA5A9C" w:rsidP="002947C9">
      <w:pPr>
        <w:pStyle w:val="FootnoteText"/>
        <w:widowControl w:val="0"/>
        <w:tabs>
          <w:tab w:val="clear" w:pos="1021"/>
          <w:tab w:val="right" w:pos="1020"/>
        </w:tabs>
      </w:pPr>
      <w:r w:rsidRPr="00660155">
        <w:tab/>
      </w:r>
      <w:r w:rsidRPr="00660155">
        <w:rPr>
          <w:rStyle w:val="FootnoteReference"/>
        </w:rPr>
        <w:footnoteRef/>
      </w:r>
      <w:r w:rsidRPr="00660155">
        <w:tab/>
        <w:t>Parties are encouraged to make a consolidated submission containing their views on information referred to in paragraphs 58 and 59.</w:t>
      </w:r>
    </w:p>
  </w:footnote>
  <w:footnote w:id="29">
    <w:p w14:paraId="7BECFB58" w14:textId="77777777" w:rsidR="00FA5A9C" w:rsidRPr="00C37486" w:rsidRDefault="00FA5A9C" w:rsidP="002947C9">
      <w:pPr>
        <w:pStyle w:val="FootnoteText"/>
        <w:widowControl w:val="0"/>
        <w:tabs>
          <w:tab w:val="clear" w:pos="1021"/>
          <w:tab w:val="right" w:pos="1020"/>
        </w:tabs>
      </w:pPr>
      <w:r w:rsidRPr="00C37486">
        <w:tab/>
      </w:r>
      <w:r w:rsidRPr="00BC764E">
        <w:rPr>
          <w:rStyle w:val="FootnoteReference"/>
        </w:rPr>
        <w:footnoteRef/>
      </w:r>
      <w:r w:rsidRPr="00BC764E">
        <w:tab/>
      </w:r>
      <w:r w:rsidRPr="00C37486">
        <w:rPr>
          <w:i/>
          <w:szCs w:val="18"/>
        </w:rPr>
        <w:t>Climate Change 2014: Impacts, Adaptation and Vulnerability</w:t>
      </w:r>
      <w:r w:rsidRPr="00C37486">
        <w:rPr>
          <w:szCs w:val="18"/>
        </w:rPr>
        <w:t>. Available at &lt;http://ipcc-wg2.gov/AR5&gt;.</w:t>
      </w:r>
      <w:r w:rsidRPr="00C37486">
        <w:rPr>
          <w:i/>
          <w:szCs w:val="18"/>
        </w:rPr>
        <w:t xml:space="preserve"> </w:t>
      </w:r>
    </w:p>
  </w:footnote>
  <w:footnote w:id="30">
    <w:p w14:paraId="4D73567B" w14:textId="77777777" w:rsidR="00FA5A9C" w:rsidRPr="00C37486" w:rsidRDefault="00FA5A9C" w:rsidP="002947C9">
      <w:pPr>
        <w:pStyle w:val="FootnoteText"/>
        <w:widowControl w:val="0"/>
        <w:tabs>
          <w:tab w:val="clear" w:pos="1021"/>
          <w:tab w:val="right" w:pos="1020"/>
        </w:tabs>
      </w:pPr>
      <w:r w:rsidRPr="00C37486">
        <w:tab/>
      </w:r>
      <w:r w:rsidRPr="00BC764E">
        <w:rPr>
          <w:rStyle w:val="FootnoteReference"/>
        </w:rPr>
        <w:footnoteRef/>
      </w:r>
      <w:r w:rsidRPr="00BC764E">
        <w:tab/>
      </w:r>
      <w:r w:rsidRPr="00C37486">
        <w:rPr>
          <w:i/>
          <w:szCs w:val="18"/>
        </w:rPr>
        <w:t>Climate Change 2014: Mitigation of Climate Change</w:t>
      </w:r>
      <w:r w:rsidRPr="00C37486">
        <w:rPr>
          <w:szCs w:val="18"/>
        </w:rPr>
        <w:t>. Available at &lt;http://mitigation2014.org&gt;.</w:t>
      </w:r>
    </w:p>
  </w:footnote>
  <w:footnote w:id="31">
    <w:p w14:paraId="5CC97BBB" w14:textId="77777777" w:rsidR="00FA5A9C" w:rsidRPr="00836754" w:rsidRDefault="00FA5A9C" w:rsidP="002947C9">
      <w:pPr>
        <w:pStyle w:val="FootnoteText"/>
        <w:widowControl w:val="0"/>
        <w:tabs>
          <w:tab w:val="clear" w:pos="1021"/>
          <w:tab w:val="right" w:pos="1020"/>
        </w:tabs>
      </w:pPr>
      <w:r w:rsidRPr="00C37486">
        <w:tab/>
      </w:r>
      <w:r w:rsidRPr="004539F4">
        <w:rPr>
          <w:rStyle w:val="FootnoteReference"/>
        </w:rPr>
        <w:footnoteRef/>
      </w:r>
      <w:r w:rsidRPr="004539F4">
        <w:tab/>
      </w:r>
      <w:r w:rsidRPr="004539F4">
        <w:rPr>
          <w:rFonts w:eastAsia="Times New Roman"/>
          <w:szCs w:val="18"/>
          <w:lang w:eastAsia="en-GB"/>
        </w:rPr>
        <w:t>FCCC/SBSTA/2012/5, paragraph 50</w:t>
      </w:r>
      <w:r w:rsidRPr="00BA4FE0">
        <w:rPr>
          <w:rFonts w:eastAsia="Times New Roman"/>
          <w:szCs w:val="18"/>
          <w:lang w:eastAsia="en-GB"/>
        </w:rPr>
        <w:t>.</w:t>
      </w:r>
    </w:p>
  </w:footnote>
  <w:footnote w:id="32">
    <w:p w14:paraId="389CA6FA" w14:textId="77777777" w:rsidR="00FA5A9C" w:rsidRPr="00E9462D" w:rsidRDefault="00FA5A9C" w:rsidP="002947C9">
      <w:pPr>
        <w:pStyle w:val="FootnoteText"/>
        <w:widowControl w:val="0"/>
        <w:tabs>
          <w:tab w:val="clear" w:pos="1021"/>
          <w:tab w:val="right" w:pos="1020"/>
        </w:tabs>
      </w:pPr>
      <w:r w:rsidRPr="009457B4">
        <w:tab/>
      </w:r>
      <w:r w:rsidRPr="009457B4">
        <w:rPr>
          <w:rStyle w:val="FootnoteReference"/>
        </w:rPr>
        <w:footnoteRef/>
      </w:r>
      <w:r w:rsidRPr="009457B4">
        <w:tab/>
      </w:r>
      <w:r w:rsidRPr="009457B4">
        <w:rPr>
          <w:szCs w:val="18"/>
        </w:rPr>
        <w:t>Information on the workshop, including submissions received and presentations made, is available at &lt;http://unfccc.int/7797.php&gt;.</w:t>
      </w:r>
    </w:p>
  </w:footnote>
  <w:footnote w:id="33">
    <w:p w14:paraId="6CBE89D4" w14:textId="77777777" w:rsidR="00FA5A9C" w:rsidRPr="00AB39C2" w:rsidRDefault="00FA5A9C" w:rsidP="002947C9">
      <w:pPr>
        <w:pStyle w:val="FootnoteText"/>
        <w:widowControl w:val="0"/>
        <w:tabs>
          <w:tab w:val="clear" w:pos="1021"/>
          <w:tab w:val="right" w:pos="1020"/>
        </w:tabs>
      </w:pPr>
      <w:r w:rsidRPr="008206FA">
        <w:tab/>
      </w:r>
      <w:r w:rsidRPr="008206FA">
        <w:rPr>
          <w:rStyle w:val="FootnoteReference"/>
        </w:rPr>
        <w:footnoteRef/>
      </w:r>
      <w:r w:rsidRPr="00AB39C2">
        <w:tab/>
      </w:r>
      <w:r w:rsidRPr="00AB39C2">
        <w:rPr>
          <w:szCs w:val="18"/>
        </w:rPr>
        <w:t>FCCC/SBSTA/2014/INF.1.</w:t>
      </w:r>
    </w:p>
  </w:footnote>
  <w:footnote w:id="34">
    <w:p w14:paraId="64BA6F04" w14:textId="77777777" w:rsidR="00FA5A9C" w:rsidRPr="004539F4" w:rsidRDefault="00FA5A9C" w:rsidP="002947C9">
      <w:pPr>
        <w:pStyle w:val="FootnoteText"/>
        <w:widowControl w:val="0"/>
        <w:tabs>
          <w:tab w:val="clear" w:pos="1021"/>
          <w:tab w:val="right" w:pos="1020"/>
        </w:tabs>
      </w:pPr>
      <w:r w:rsidRPr="004539F4">
        <w:tab/>
      </w:r>
      <w:r w:rsidRPr="004539F4">
        <w:rPr>
          <w:rStyle w:val="FootnoteReference"/>
        </w:rPr>
        <w:footnoteRef/>
      </w:r>
      <w:r w:rsidRPr="004539F4">
        <w:tab/>
      </w:r>
      <w:r w:rsidRPr="004539F4">
        <w:rPr>
          <w:i/>
        </w:rPr>
        <w:t>2013 Supplement to the 2006 Guidelines for National Greenhouse Gas Inventories: Wetlands.</w:t>
      </w:r>
      <w:r w:rsidRPr="004539F4">
        <w:t xml:space="preserve"> Available at &lt;http://www.ipcc-nggip.iges.or.jp/public/wetlands/index.html&gt;.</w:t>
      </w:r>
    </w:p>
  </w:footnote>
  <w:footnote w:id="35">
    <w:p w14:paraId="5F41E6F6" w14:textId="77777777" w:rsidR="00FA5A9C" w:rsidRPr="00C37486" w:rsidRDefault="00FA5A9C" w:rsidP="002947C9">
      <w:pPr>
        <w:pStyle w:val="FootnoteText"/>
        <w:widowControl w:val="0"/>
        <w:tabs>
          <w:tab w:val="clear" w:pos="1021"/>
          <w:tab w:val="right" w:pos="1020"/>
        </w:tabs>
      </w:pPr>
      <w:r w:rsidRPr="00BC764E">
        <w:tab/>
      </w:r>
      <w:r w:rsidRPr="00BC764E">
        <w:rPr>
          <w:rStyle w:val="FootnoteReference"/>
        </w:rPr>
        <w:footnoteRef/>
      </w:r>
      <w:r w:rsidRPr="00BC764E">
        <w:tab/>
      </w:r>
      <w:r w:rsidRPr="00C37486">
        <w:rPr>
          <w:szCs w:val="18"/>
        </w:rPr>
        <w:t>FCCC/SBSTA/2013/3, paragraph 69.</w:t>
      </w:r>
    </w:p>
  </w:footnote>
  <w:footnote w:id="36">
    <w:p w14:paraId="7E464487" w14:textId="77777777" w:rsidR="00FA5A9C" w:rsidRPr="00C37486" w:rsidRDefault="00FA5A9C" w:rsidP="002947C9">
      <w:pPr>
        <w:pStyle w:val="FootnoteText"/>
        <w:widowControl w:val="0"/>
        <w:tabs>
          <w:tab w:val="clear" w:pos="1021"/>
          <w:tab w:val="right" w:pos="1020"/>
        </w:tabs>
      </w:pPr>
      <w:r w:rsidRPr="00C37486">
        <w:tab/>
      </w:r>
      <w:r w:rsidRPr="00BC764E">
        <w:rPr>
          <w:rStyle w:val="FootnoteReference"/>
        </w:rPr>
        <w:footnoteRef/>
      </w:r>
      <w:r w:rsidRPr="00BC764E">
        <w:tab/>
      </w:r>
      <w:r w:rsidRPr="00C37486">
        <w:rPr>
          <w:szCs w:val="18"/>
        </w:rPr>
        <w:t>FCCC/SBSTA/2014/INF.5.</w:t>
      </w:r>
    </w:p>
  </w:footnote>
  <w:footnote w:id="37">
    <w:p w14:paraId="68BFF516" w14:textId="77777777" w:rsidR="00FA5A9C" w:rsidRPr="004539F4" w:rsidRDefault="00FA5A9C" w:rsidP="0054219E">
      <w:pPr>
        <w:pStyle w:val="FootnoteText"/>
      </w:pPr>
      <w:r w:rsidRPr="00C37486">
        <w:tab/>
      </w:r>
      <w:r w:rsidRPr="004539F4">
        <w:rPr>
          <w:rStyle w:val="FootnoteReference"/>
        </w:rPr>
        <w:footnoteRef/>
      </w:r>
      <w:r w:rsidRPr="004539F4">
        <w:tab/>
      </w:r>
      <w:r>
        <w:t>Draft conclusions presented in</w:t>
      </w:r>
      <w:r w:rsidRPr="004539F4">
        <w:t xml:space="preserve"> </w:t>
      </w:r>
      <w:r w:rsidRPr="00BA4FE0">
        <w:t xml:space="preserve">document </w:t>
      </w:r>
      <w:r w:rsidRPr="004539F4">
        <w:t>FCCC/SB/2014/L.3.</w:t>
      </w:r>
    </w:p>
  </w:footnote>
  <w:footnote w:id="38">
    <w:p w14:paraId="272A4B8C" w14:textId="77777777" w:rsidR="00FA5A9C" w:rsidRPr="004539F4" w:rsidRDefault="00FA5A9C" w:rsidP="00EE3180">
      <w:pPr>
        <w:pStyle w:val="FootnoteText"/>
        <w:widowControl w:val="0"/>
        <w:tabs>
          <w:tab w:val="clear" w:pos="1021"/>
          <w:tab w:val="right" w:pos="1020"/>
        </w:tabs>
      </w:pPr>
      <w:r w:rsidRPr="00BA4FE0">
        <w:tab/>
      </w:r>
      <w:r w:rsidRPr="00836754">
        <w:rPr>
          <w:rStyle w:val="FootnoteReference"/>
        </w:rPr>
        <w:footnoteRef/>
      </w:r>
      <w:r w:rsidRPr="00836754">
        <w:tab/>
      </w:r>
      <w:r w:rsidRPr="009457B4">
        <w:rPr>
          <w:szCs w:val="18"/>
        </w:rPr>
        <w:t>FCCC/SB/2014/MISC.1 and Add.1 and FCCC/SB/2014/MISC.2 and Add.1.</w:t>
      </w:r>
    </w:p>
  </w:footnote>
  <w:footnote w:id="39">
    <w:p w14:paraId="1CA10BAF" w14:textId="77777777" w:rsidR="00FA5A9C" w:rsidRPr="004539F4" w:rsidRDefault="00FA5A9C" w:rsidP="00EE3180">
      <w:pPr>
        <w:pStyle w:val="FootnoteText"/>
        <w:widowControl w:val="0"/>
        <w:tabs>
          <w:tab w:val="clear" w:pos="1021"/>
          <w:tab w:val="right" w:pos="1020"/>
        </w:tabs>
      </w:pPr>
      <w:r w:rsidRPr="00BA4FE0">
        <w:tab/>
      </w:r>
      <w:r w:rsidRPr="00836754">
        <w:rPr>
          <w:rStyle w:val="FootnoteReference"/>
        </w:rPr>
        <w:footnoteRef/>
      </w:r>
      <w:r w:rsidRPr="00836754">
        <w:tab/>
      </w:r>
      <w:r w:rsidRPr="009457B4">
        <w:rPr>
          <w:szCs w:val="18"/>
        </w:rPr>
        <w:t>Available at &lt;http://unfccc.int/7803.php&gt;.</w:t>
      </w:r>
    </w:p>
  </w:footnote>
  <w:footnote w:id="40">
    <w:p w14:paraId="6949F989" w14:textId="77777777" w:rsidR="00FA5A9C" w:rsidRPr="004539F4" w:rsidRDefault="00FA5A9C" w:rsidP="00EE3180">
      <w:pPr>
        <w:pStyle w:val="FootnoteText"/>
        <w:widowControl w:val="0"/>
        <w:tabs>
          <w:tab w:val="clear" w:pos="1021"/>
          <w:tab w:val="right" w:pos="1020"/>
        </w:tabs>
      </w:pPr>
      <w:r w:rsidRPr="00BA4FE0">
        <w:tab/>
      </w:r>
      <w:r w:rsidRPr="00836754">
        <w:rPr>
          <w:rStyle w:val="FootnoteReference"/>
        </w:rPr>
        <w:footnoteRef/>
      </w:r>
      <w:r w:rsidRPr="00836754">
        <w:tab/>
      </w:r>
      <w:r w:rsidRPr="009457B4">
        <w:rPr>
          <w:szCs w:val="18"/>
        </w:rPr>
        <w:t>Further information on the second meeting of the SED is available at &lt;</w:t>
      </w:r>
      <w:r w:rsidRPr="004539F4">
        <w:rPr>
          <w:szCs w:val="18"/>
        </w:rPr>
        <w:t>http://unfccc.int/7803.php&gt;.</w:t>
      </w:r>
    </w:p>
  </w:footnote>
  <w:footnote w:id="41">
    <w:p w14:paraId="55F6E91D" w14:textId="77777777" w:rsidR="00FA5A9C" w:rsidRPr="00854F43" w:rsidRDefault="00FA5A9C" w:rsidP="00EE3180">
      <w:pPr>
        <w:pStyle w:val="FootnoteText"/>
        <w:widowControl w:val="0"/>
        <w:tabs>
          <w:tab w:val="clear" w:pos="1021"/>
          <w:tab w:val="right" w:pos="1020"/>
        </w:tabs>
      </w:pPr>
      <w:r w:rsidRPr="00BA4FE0">
        <w:tab/>
      </w:r>
      <w:r w:rsidRPr="00836754">
        <w:rPr>
          <w:rStyle w:val="FootnoteReference"/>
        </w:rPr>
        <w:footnoteRef/>
      </w:r>
      <w:r w:rsidRPr="00836754">
        <w:tab/>
      </w:r>
      <w:r w:rsidRPr="009457B4">
        <w:rPr>
          <w:szCs w:val="18"/>
        </w:rPr>
        <w:t xml:space="preserve">As </w:t>
      </w:r>
      <w:r w:rsidRPr="00854F43">
        <w:rPr>
          <w:szCs w:val="18"/>
        </w:rPr>
        <w:t>footnote 29 above.</w:t>
      </w:r>
    </w:p>
  </w:footnote>
  <w:footnote w:id="42">
    <w:p w14:paraId="7C59F066" w14:textId="77777777" w:rsidR="00FA5A9C" w:rsidRPr="004539F4" w:rsidRDefault="00FA5A9C" w:rsidP="00EE3180">
      <w:pPr>
        <w:pStyle w:val="FootnoteText"/>
        <w:widowControl w:val="0"/>
        <w:tabs>
          <w:tab w:val="clear" w:pos="1021"/>
          <w:tab w:val="right" w:pos="1020"/>
        </w:tabs>
      </w:pPr>
      <w:r w:rsidRPr="00854F43">
        <w:tab/>
      </w:r>
      <w:r w:rsidRPr="00854F43">
        <w:rPr>
          <w:rStyle w:val="FootnoteReference"/>
        </w:rPr>
        <w:footnoteRef/>
      </w:r>
      <w:r w:rsidRPr="00854F43">
        <w:tab/>
      </w:r>
      <w:r w:rsidRPr="00854F43">
        <w:rPr>
          <w:szCs w:val="18"/>
        </w:rPr>
        <w:t>As footnote 30 above.</w:t>
      </w:r>
    </w:p>
  </w:footnote>
  <w:footnote w:id="43">
    <w:p w14:paraId="2168645B" w14:textId="77777777" w:rsidR="00FA5A9C" w:rsidRPr="004539F4" w:rsidRDefault="00FA5A9C" w:rsidP="00EE3180">
      <w:pPr>
        <w:pStyle w:val="FootnoteText"/>
        <w:widowControl w:val="0"/>
        <w:tabs>
          <w:tab w:val="clear" w:pos="1021"/>
          <w:tab w:val="right" w:pos="1020"/>
        </w:tabs>
      </w:pPr>
      <w:r w:rsidRPr="00BA4FE0">
        <w:tab/>
      </w:r>
      <w:r w:rsidRPr="00836754">
        <w:rPr>
          <w:rStyle w:val="FootnoteReference"/>
        </w:rPr>
        <w:footnoteRef/>
      </w:r>
      <w:r w:rsidRPr="00836754">
        <w:tab/>
      </w:r>
      <w:r w:rsidRPr="009457B4">
        <w:rPr>
          <w:i/>
          <w:szCs w:val="18"/>
        </w:rPr>
        <w:t>Climate Change 2013: The Physical Science Basis</w:t>
      </w:r>
      <w:r w:rsidRPr="009457B4">
        <w:rPr>
          <w:szCs w:val="18"/>
        </w:rPr>
        <w:t>. Available at &lt;</w:t>
      </w:r>
      <w:hyperlink r:id="rId2" w:history="1">
        <w:r w:rsidRPr="004539F4">
          <w:t>http://www.ipcc.</w:t>
        </w:r>
        <w:r w:rsidRPr="004539F4">
          <w:rPr>
            <w:szCs w:val="18"/>
          </w:rPr>
          <w:t>ch</w:t>
        </w:r>
        <w:r w:rsidRPr="004539F4">
          <w:t>/report/ar5/wg1</w:t>
        </w:r>
      </w:hyperlink>
      <w:r w:rsidRPr="004539F4">
        <w:rPr>
          <w:szCs w:val="18"/>
        </w:rPr>
        <w:t>&gt;.</w:t>
      </w:r>
    </w:p>
  </w:footnote>
  <w:footnote w:id="44">
    <w:p w14:paraId="3CDEAEBB" w14:textId="77777777" w:rsidR="00FA5A9C" w:rsidRPr="004539F4" w:rsidRDefault="00FA5A9C" w:rsidP="00EE3180">
      <w:pPr>
        <w:pStyle w:val="FootnoteText"/>
        <w:widowControl w:val="0"/>
        <w:tabs>
          <w:tab w:val="clear" w:pos="1021"/>
          <w:tab w:val="right" w:pos="1020"/>
        </w:tabs>
      </w:pPr>
      <w:r w:rsidRPr="00BA4FE0">
        <w:tab/>
      </w:r>
      <w:r w:rsidRPr="00836754">
        <w:rPr>
          <w:rStyle w:val="FootnoteReference"/>
        </w:rPr>
        <w:footnoteRef/>
      </w:r>
      <w:r w:rsidRPr="00836754">
        <w:tab/>
      </w:r>
      <w:r w:rsidRPr="009457B4">
        <w:rPr>
          <w:szCs w:val="18"/>
        </w:rPr>
        <w:t>Pending the decision of the ADP to hold such a meeting.</w:t>
      </w:r>
    </w:p>
  </w:footnote>
  <w:footnote w:id="45">
    <w:p w14:paraId="45E21433" w14:textId="77777777" w:rsidR="00FA5A9C" w:rsidRPr="004539F4" w:rsidRDefault="00FA5A9C" w:rsidP="0054219E">
      <w:pPr>
        <w:pStyle w:val="FootnoteText"/>
      </w:pPr>
      <w:r w:rsidRPr="00BA4FE0">
        <w:tab/>
      </w:r>
      <w:r w:rsidRPr="00836754">
        <w:rPr>
          <w:rStyle w:val="FootnoteReference"/>
        </w:rPr>
        <w:footnoteRef/>
      </w:r>
      <w:r w:rsidRPr="00836754">
        <w:tab/>
      </w:r>
      <w:r>
        <w:t>Draft conclusions presented in</w:t>
      </w:r>
      <w:r w:rsidRPr="004539F4">
        <w:t xml:space="preserve"> </w:t>
      </w:r>
      <w:r w:rsidRPr="00854F43">
        <w:t>document FCCC/SBSTA/2014/L.14.</w:t>
      </w:r>
    </w:p>
  </w:footnote>
  <w:footnote w:id="46">
    <w:p w14:paraId="0D2DC152" w14:textId="77777777" w:rsidR="00FA5A9C" w:rsidRPr="00836754" w:rsidRDefault="00FA5A9C" w:rsidP="00F3178A">
      <w:pPr>
        <w:pStyle w:val="FootnoteText"/>
        <w:widowControl w:val="0"/>
        <w:tabs>
          <w:tab w:val="clear" w:pos="1021"/>
          <w:tab w:val="right" w:pos="1020"/>
        </w:tabs>
        <w:rPr>
          <w:szCs w:val="18"/>
        </w:rPr>
      </w:pPr>
      <w:r w:rsidRPr="00BA4FE0">
        <w:tab/>
      </w:r>
      <w:r w:rsidRPr="00836754">
        <w:rPr>
          <w:rStyle w:val="FootnoteReference"/>
          <w:szCs w:val="18"/>
        </w:rPr>
        <w:footnoteRef/>
      </w:r>
      <w:r w:rsidRPr="00836754">
        <w:rPr>
          <w:szCs w:val="18"/>
        </w:rPr>
        <w:tab/>
        <w:t xml:space="preserve">FCCC/SBSTA/2014/INF.2. </w:t>
      </w:r>
    </w:p>
  </w:footnote>
  <w:footnote w:id="47">
    <w:p w14:paraId="2F5E23A2" w14:textId="77777777" w:rsidR="00FA5A9C" w:rsidRPr="009457B4" w:rsidRDefault="00FA5A9C" w:rsidP="00F3178A">
      <w:pPr>
        <w:pStyle w:val="FootnoteText"/>
        <w:widowControl w:val="0"/>
        <w:tabs>
          <w:tab w:val="clear" w:pos="1021"/>
          <w:tab w:val="right" w:pos="1020"/>
        </w:tabs>
        <w:rPr>
          <w:szCs w:val="18"/>
        </w:rPr>
      </w:pPr>
      <w:r w:rsidRPr="009457B4">
        <w:rPr>
          <w:szCs w:val="18"/>
        </w:rPr>
        <w:tab/>
      </w:r>
      <w:r w:rsidRPr="009457B4">
        <w:rPr>
          <w:rStyle w:val="FootnoteReference"/>
          <w:szCs w:val="18"/>
        </w:rPr>
        <w:footnoteRef/>
      </w:r>
      <w:r w:rsidRPr="009457B4">
        <w:rPr>
          <w:szCs w:val="18"/>
        </w:rPr>
        <w:tab/>
        <w:t>FCCC/SBSTA/2013/MISC.17 and Add.1 and 2.</w:t>
      </w:r>
    </w:p>
  </w:footnote>
  <w:footnote w:id="48">
    <w:p w14:paraId="4989C435" w14:textId="77777777" w:rsidR="00FA5A9C" w:rsidRPr="008206FA" w:rsidRDefault="00FA5A9C" w:rsidP="00F3178A">
      <w:pPr>
        <w:pStyle w:val="FootnoteText"/>
        <w:widowControl w:val="0"/>
        <w:tabs>
          <w:tab w:val="clear" w:pos="1021"/>
          <w:tab w:val="right" w:pos="1020"/>
        </w:tabs>
        <w:rPr>
          <w:szCs w:val="18"/>
        </w:rPr>
      </w:pPr>
      <w:r w:rsidRPr="009457B4">
        <w:rPr>
          <w:szCs w:val="18"/>
        </w:rPr>
        <w:tab/>
      </w:r>
      <w:r w:rsidRPr="00E9462D">
        <w:rPr>
          <w:rStyle w:val="FootnoteReference"/>
          <w:szCs w:val="18"/>
        </w:rPr>
        <w:footnoteRef/>
      </w:r>
      <w:r w:rsidRPr="008206FA">
        <w:rPr>
          <w:szCs w:val="18"/>
        </w:rPr>
        <w:tab/>
        <w:t xml:space="preserve">Available at &lt;http://unfccc.int/7478&gt;. </w:t>
      </w:r>
    </w:p>
  </w:footnote>
  <w:footnote w:id="49">
    <w:p w14:paraId="45391499" w14:textId="77777777" w:rsidR="00FA5A9C" w:rsidRPr="00854F43" w:rsidRDefault="00FA5A9C" w:rsidP="0054219E">
      <w:pPr>
        <w:pStyle w:val="FootnoteText"/>
      </w:pPr>
      <w:r w:rsidRPr="008206FA">
        <w:tab/>
      </w:r>
      <w:r w:rsidRPr="008206FA">
        <w:rPr>
          <w:rStyle w:val="FootnoteReference"/>
        </w:rPr>
        <w:footnoteRef/>
      </w:r>
      <w:r w:rsidRPr="00AB39C2">
        <w:tab/>
      </w:r>
      <w:r>
        <w:t>Draft conclusions presented in</w:t>
      </w:r>
      <w:r w:rsidRPr="004539F4">
        <w:t xml:space="preserve"> </w:t>
      </w:r>
      <w:r w:rsidRPr="00854F43">
        <w:t>document FCCC/SB/2014/L.4.</w:t>
      </w:r>
    </w:p>
  </w:footnote>
  <w:footnote w:id="50">
    <w:p w14:paraId="39D80846" w14:textId="77777777" w:rsidR="00FA5A9C" w:rsidRPr="00854F43" w:rsidRDefault="00FA5A9C" w:rsidP="00985EE5">
      <w:pPr>
        <w:pStyle w:val="FootnoteText"/>
        <w:widowControl w:val="0"/>
        <w:tabs>
          <w:tab w:val="clear" w:pos="1021"/>
          <w:tab w:val="right" w:pos="1020"/>
        </w:tabs>
      </w:pPr>
      <w:r w:rsidRPr="00854F43">
        <w:tab/>
      </w:r>
      <w:r w:rsidRPr="00854F43">
        <w:rPr>
          <w:rStyle w:val="FootnoteReference"/>
        </w:rPr>
        <w:footnoteRef/>
      </w:r>
      <w:r w:rsidRPr="00854F43">
        <w:tab/>
      </w:r>
      <w:r w:rsidRPr="00854F43">
        <w:rPr>
          <w:szCs w:val="18"/>
        </w:rPr>
        <w:t>Decision 2/CP.19, paragraph 10.</w:t>
      </w:r>
    </w:p>
  </w:footnote>
  <w:footnote w:id="51">
    <w:p w14:paraId="2FC24557" w14:textId="77777777" w:rsidR="00FA5A9C" w:rsidRPr="004539F4" w:rsidRDefault="00FA5A9C" w:rsidP="0054219E">
      <w:pPr>
        <w:pStyle w:val="FootnoteText"/>
      </w:pPr>
      <w:r w:rsidRPr="00854F43">
        <w:tab/>
      </w:r>
      <w:r w:rsidRPr="00854F43">
        <w:rPr>
          <w:rStyle w:val="FootnoteReference"/>
        </w:rPr>
        <w:footnoteRef/>
      </w:r>
      <w:r w:rsidRPr="00854F43">
        <w:tab/>
        <w:t>Draft conclusions presented in document FCCC/SB/2014/L.2.</w:t>
      </w:r>
    </w:p>
  </w:footnote>
  <w:footnote w:id="52">
    <w:p w14:paraId="4AEAE143" w14:textId="77777777" w:rsidR="00FA5A9C" w:rsidRPr="004539F4" w:rsidRDefault="00FA5A9C" w:rsidP="0061111B">
      <w:pPr>
        <w:pStyle w:val="FootnoteText"/>
        <w:widowControl w:val="0"/>
        <w:tabs>
          <w:tab w:val="clear" w:pos="1021"/>
          <w:tab w:val="right" w:pos="1020"/>
        </w:tabs>
      </w:pPr>
      <w:r w:rsidRPr="00BA4FE0">
        <w:tab/>
      </w:r>
      <w:r w:rsidRPr="00836754">
        <w:rPr>
          <w:rStyle w:val="FootnoteReference"/>
        </w:rPr>
        <w:footnoteRef/>
      </w:r>
      <w:r w:rsidRPr="00836754">
        <w:tab/>
        <w:t>FCCC/SB/2014/INF.1.</w:t>
      </w:r>
    </w:p>
  </w:footnote>
  <w:footnote w:id="53">
    <w:p w14:paraId="2FD0AC32" w14:textId="77777777" w:rsidR="00FA5A9C" w:rsidRPr="004539F4" w:rsidRDefault="00FA5A9C" w:rsidP="0061111B">
      <w:pPr>
        <w:pStyle w:val="FootnoteText"/>
        <w:widowControl w:val="0"/>
        <w:tabs>
          <w:tab w:val="clear" w:pos="1021"/>
          <w:tab w:val="right" w:pos="1020"/>
        </w:tabs>
      </w:pPr>
      <w:r w:rsidRPr="00BA4FE0">
        <w:tab/>
      </w:r>
      <w:r w:rsidRPr="00836754">
        <w:rPr>
          <w:rStyle w:val="FootnoteReference"/>
        </w:rPr>
        <w:footnoteRef/>
      </w:r>
      <w:r w:rsidRPr="00836754">
        <w:tab/>
      </w:r>
      <w:r w:rsidRPr="004539F4">
        <w:t>Cooperation on response strategies.</w:t>
      </w:r>
    </w:p>
  </w:footnote>
  <w:footnote w:id="54">
    <w:p w14:paraId="736AC05E" w14:textId="77777777" w:rsidR="00FA5A9C" w:rsidRPr="007C6570" w:rsidRDefault="00FA5A9C" w:rsidP="0061111B">
      <w:pPr>
        <w:pStyle w:val="FootnoteText"/>
        <w:widowControl w:val="0"/>
        <w:tabs>
          <w:tab w:val="clear" w:pos="1021"/>
          <w:tab w:val="right" w:pos="1020"/>
        </w:tabs>
      </w:pPr>
      <w:r w:rsidRPr="00BA4FE0">
        <w:tab/>
      </w:r>
      <w:r w:rsidRPr="00836754">
        <w:rPr>
          <w:rStyle w:val="FootnoteReference"/>
        </w:rPr>
        <w:footnoteRef/>
      </w:r>
      <w:r w:rsidRPr="00836754">
        <w:tab/>
        <w:t>The compilation of views on the review is contained in annex I to docu</w:t>
      </w:r>
      <w:r w:rsidRPr="009457B4">
        <w:t xml:space="preserve">ment </w:t>
      </w:r>
      <w:r w:rsidRPr="007C6570">
        <w:t>FCCC/SB/2014/L.2.</w:t>
      </w:r>
    </w:p>
  </w:footnote>
  <w:footnote w:id="55">
    <w:p w14:paraId="6162DDEB" w14:textId="77777777" w:rsidR="00FA5A9C" w:rsidRPr="007C6570" w:rsidRDefault="00FA5A9C" w:rsidP="0061111B">
      <w:pPr>
        <w:pStyle w:val="FootnoteText"/>
        <w:widowControl w:val="0"/>
        <w:tabs>
          <w:tab w:val="clear" w:pos="1021"/>
          <w:tab w:val="right" w:pos="1020"/>
        </w:tabs>
      </w:pPr>
      <w:r w:rsidRPr="00BA4FE0">
        <w:tab/>
      </w:r>
      <w:r w:rsidRPr="00836754">
        <w:rPr>
          <w:rStyle w:val="FootnoteReference"/>
        </w:rPr>
        <w:footnoteRef/>
      </w:r>
      <w:r w:rsidRPr="00836754">
        <w:tab/>
        <w:t>FCCC/SB/2013/INF.2, FCCC/SB/2013/INF.3, FCCC/SB/2013/INF.4, FCCC/SB/2013/INF.8, FCCC/SB/2013/INF.9, FCCC/SB/2013/INF.10 and FCCC/SB/2013/INF.11</w:t>
      </w:r>
      <w:r w:rsidRPr="007C6570">
        <w:t>.</w:t>
      </w:r>
    </w:p>
  </w:footnote>
  <w:footnote w:id="56">
    <w:p w14:paraId="28E85F4F" w14:textId="77777777" w:rsidR="00FA5A9C" w:rsidRPr="007C6570" w:rsidRDefault="00FA5A9C" w:rsidP="0061111B">
      <w:pPr>
        <w:pStyle w:val="FootnoteText"/>
        <w:widowControl w:val="0"/>
        <w:tabs>
          <w:tab w:val="clear" w:pos="1021"/>
          <w:tab w:val="right" w:pos="1020"/>
        </w:tabs>
      </w:pPr>
      <w:r w:rsidRPr="00BA4FE0">
        <w:tab/>
      </w:r>
      <w:r w:rsidRPr="00836754">
        <w:rPr>
          <w:rStyle w:val="FootnoteReference"/>
        </w:rPr>
        <w:footnoteRef/>
      </w:r>
      <w:r w:rsidRPr="00836754">
        <w:tab/>
        <w:t xml:space="preserve">The submissions are contained in annex II to document </w:t>
      </w:r>
      <w:r w:rsidRPr="007C6570">
        <w:t>FCCC/SB/2014/L.2.</w:t>
      </w:r>
    </w:p>
  </w:footnote>
  <w:footnote w:id="57">
    <w:p w14:paraId="759D127E" w14:textId="77777777" w:rsidR="00FA5A9C" w:rsidRPr="00854F43" w:rsidRDefault="00FA5A9C" w:rsidP="00812CF8">
      <w:pPr>
        <w:pStyle w:val="FootnoteText"/>
      </w:pPr>
      <w:r w:rsidRPr="00BA4FE0">
        <w:tab/>
      </w:r>
      <w:r w:rsidRPr="00836754">
        <w:rPr>
          <w:rStyle w:val="FootnoteReference"/>
        </w:rPr>
        <w:footnoteRef/>
      </w:r>
      <w:r w:rsidRPr="00836754">
        <w:tab/>
      </w:r>
      <w:r>
        <w:t xml:space="preserve">Draft </w:t>
      </w:r>
      <w:r w:rsidRPr="00854F43">
        <w:t>conclusions presented in document FCCC/SBSTA/2014/L.17.</w:t>
      </w:r>
    </w:p>
  </w:footnote>
  <w:footnote w:id="58">
    <w:p w14:paraId="25DB5FD7" w14:textId="77777777" w:rsidR="00FA5A9C" w:rsidRPr="00854F43" w:rsidRDefault="00FA5A9C" w:rsidP="008E6053">
      <w:pPr>
        <w:pStyle w:val="FootnoteText"/>
      </w:pPr>
      <w:r w:rsidRPr="00854F43">
        <w:tab/>
      </w:r>
      <w:r w:rsidRPr="00854F43">
        <w:rPr>
          <w:rStyle w:val="FootnoteReference"/>
        </w:rPr>
        <w:footnoteRef/>
      </w:r>
      <w:r w:rsidRPr="00854F43">
        <w:tab/>
        <w:t>FCCC/SBSTA/2012/5, annex I.</w:t>
      </w:r>
    </w:p>
  </w:footnote>
  <w:footnote w:id="59">
    <w:p w14:paraId="6BF87C84" w14:textId="77777777" w:rsidR="00FA5A9C" w:rsidRPr="00854F43" w:rsidRDefault="00FA5A9C" w:rsidP="008E6053">
      <w:pPr>
        <w:pStyle w:val="FootnoteText"/>
      </w:pPr>
      <w:r w:rsidRPr="00854F43">
        <w:rPr>
          <w:rStyle w:val="FootnoteReference"/>
        </w:rPr>
        <w:tab/>
      </w:r>
      <w:r w:rsidRPr="00854F43">
        <w:rPr>
          <w:rStyle w:val="FootnoteReference"/>
        </w:rPr>
        <w:footnoteRef/>
      </w:r>
      <w:r w:rsidRPr="00854F43">
        <w:rPr>
          <w:rStyle w:val="FootnoteReference"/>
        </w:rPr>
        <w:tab/>
      </w:r>
      <w:r w:rsidRPr="00854F43">
        <w:t>Decision 23/CP.19.</w:t>
      </w:r>
    </w:p>
  </w:footnote>
  <w:footnote w:id="60">
    <w:p w14:paraId="36CDC3BF" w14:textId="77777777" w:rsidR="00FA5A9C" w:rsidRPr="00854F43" w:rsidRDefault="00FA5A9C" w:rsidP="008E6053">
      <w:pPr>
        <w:pStyle w:val="FootnoteText"/>
      </w:pPr>
      <w:r w:rsidRPr="00854F43">
        <w:tab/>
      </w:r>
      <w:r w:rsidRPr="00854F43">
        <w:rPr>
          <w:rStyle w:val="FootnoteReference"/>
        </w:rPr>
        <w:footnoteRef/>
      </w:r>
      <w:r w:rsidRPr="00854F43">
        <w:tab/>
        <w:t>The resulting text of the UNFCCC Annex I inventory review guidelines is available at &lt;http://unfccc.int/7414&gt;.</w:t>
      </w:r>
    </w:p>
  </w:footnote>
  <w:footnote w:id="61">
    <w:p w14:paraId="0EDB5087" w14:textId="77777777" w:rsidR="00FA5A9C" w:rsidRPr="00AB39C2" w:rsidRDefault="00FA5A9C" w:rsidP="008E6053">
      <w:pPr>
        <w:pStyle w:val="FootnoteText"/>
      </w:pPr>
      <w:r w:rsidRPr="00854F43">
        <w:tab/>
      </w:r>
      <w:r w:rsidRPr="00854F43">
        <w:rPr>
          <w:rStyle w:val="FootnoteReference"/>
        </w:rPr>
        <w:footnoteRef/>
      </w:r>
      <w:r w:rsidRPr="00854F43">
        <w:tab/>
        <w:t>As footnote 59 above.</w:t>
      </w:r>
      <w:r w:rsidRPr="00AB39C2">
        <w:t xml:space="preserve"> </w:t>
      </w:r>
    </w:p>
  </w:footnote>
  <w:footnote w:id="62">
    <w:p w14:paraId="0EAD123A" w14:textId="77777777" w:rsidR="00FA5A9C" w:rsidRPr="004539F4" w:rsidRDefault="00FA5A9C" w:rsidP="008E6053">
      <w:pPr>
        <w:pStyle w:val="FootnoteText"/>
      </w:pPr>
      <w:r w:rsidRPr="004539F4">
        <w:tab/>
      </w:r>
      <w:r w:rsidRPr="004539F4">
        <w:rPr>
          <w:rStyle w:val="FootnoteReference"/>
        </w:rPr>
        <w:footnoteRef/>
      </w:r>
      <w:r w:rsidRPr="004539F4">
        <w:tab/>
        <w:t>FCCC/SBSTA/2013/5, paragraph 70.</w:t>
      </w:r>
    </w:p>
  </w:footnote>
  <w:footnote w:id="63">
    <w:p w14:paraId="20A103FA" w14:textId="77777777" w:rsidR="00FA5A9C" w:rsidRPr="00BC764E" w:rsidRDefault="00FA5A9C" w:rsidP="008E6053">
      <w:pPr>
        <w:pStyle w:val="FootnoteText"/>
      </w:pPr>
      <w:r w:rsidRPr="00BC764E">
        <w:tab/>
      </w:r>
      <w:r w:rsidRPr="00BC764E">
        <w:rPr>
          <w:rStyle w:val="FootnoteReference"/>
        </w:rPr>
        <w:footnoteRef/>
      </w:r>
      <w:r w:rsidRPr="00BC764E">
        <w:tab/>
        <w:t>In accordance with the UNFCCC policy for provision of financial support for participation in the UNFCCC process.</w:t>
      </w:r>
    </w:p>
  </w:footnote>
  <w:footnote w:id="64">
    <w:p w14:paraId="5C225D8B" w14:textId="77777777" w:rsidR="00FA5A9C" w:rsidRPr="00C37486" w:rsidRDefault="00FA5A9C" w:rsidP="008E6053">
      <w:pPr>
        <w:pStyle w:val="FootnoteText"/>
      </w:pPr>
      <w:r w:rsidRPr="00C37486">
        <w:tab/>
      </w:r>
      <w:r w:rsidRPr="00BC764E">
        <w:rPr>
          <w:rStyle w:val="FootnoteReference"/>
        </w:rPr>
        <w:footnoteRef/>
      </w:r>
      <w:r w:rsidRPr="00BC764E">
        <w:tab/>
      </w:r>
      <w:r w:rsidRPr="00C37486">
        <w:rPr>
          <w:szCs w:val="16"/>
        </w:rPr>
        <w:t>FCCC/SBSTA/2014/INF.12.</w:t>
      </w:r>
    </w:p>
  </w:footnote>
  <w:footnote w:id="65">
    <w:p w14:paraId="2D6B8187" w14:textId="77777777" w:rsidR="00FA5A9C" w:rsidRPr="00C37486" w:rsidRDefault="00FA5A9C" w:rsidP="008E6053">
      <w:pPr>
        <w:pStyle w:val="FootnoteText"/>
      </w:pPr>
      <w:r w:rsidRPr="00C37486">
        <w:tab/>
      </w:r>
      <w:r w:rsidRPr="00BC764E">
        <w:rPr>
          <w:rStyle w:val="FootnoteReference"/>
        </w:rPr>
        <w:footnoteRef/>
      </w:r>
      <w:r w:rsidRPr="00BC764E">
        <w:tab/>
      </w:r>
      <w:r w:rsidRPr="00C37486">
        <w:rPr>
          <w:szCs w:val="16"/>
        </w:rPr>
        <w:t>Decision 24/CP.19.</w:t>
      </w:r>
      <w:r w:rsidRPr="00C37486">
        <w:t xml:space="preserve"> </w:t>
      </w:r>
    </w:p>
  </w:footnote>
  <w:footnote w:id="66">
    <w:p w14:paraId="1054DE54" w14:textId="77777777" w:rsidR="00FA5A9C" w:rsidRPr="004539F4" w:rsidRDefault="00FA5A9C" w:rsidP="003F3787">
      <w:pPr>
        <w:pStyle w:val="FootnoteText"/>
      </w:pPr>
      <w:r w:rsidRPr="00C37486">
        <w:tab/>
      </w:r>
      <w:r w:rsidRPr="004539F4">
        <w:rPr>
          <w:rStyle w:val="FootnoteReference"/>
        </w:rPr>
        <w:footnoteRef/>
      </w:r>
      <w:r w:rsidRPr="004539F4">
        <w:tab/>
        <w:t xml:space="preserve">Cuba requested that its statement be referred to in this report. The full statement is available at </w:t>
      </w:r>
      <w:r w:rsidRPr="001D3F30">
        <w:t>&lt;http://unfccc.int/8393.php&gt;.</w:t>
      </w:r>
    </w:p>
  </w:footnote>
  <w:footnote w:id="67">
    <w:p w14:paraId="22E1FE88" w14:textId="77777777" w:rsidR="00FA5A9C" w:rsidRPr="004539F4" w:rsidRDefault="00FA5A9C">
      <w:pPr>
        <w:pStyle w:val="FootnoteText"/>
      </w:pPr>
      <w:r w:rsidRPr="00BA4FE0">
        <w:tab/>
      </w:r>
      <w:r w:rsidRPr="00836754">
        <w:rPr>
          <w:rStyle w:val="FootnoteReference"/>
        </w:rPr>
        <w:footnoteRef/>
      </w:r>
      <w:r w:rsidRPr="00836754">
        <w:tab/>
      </w:r>
      <w:r>
        <w:t>Draft conclusions presented in</w:t>
      </w:r>
      <w:r w:rsidRPr="004539F4">
        <w:t xml:space="preserve"> </w:t>
      </w:r>
      <w:r w:rsidRPr="001D3F30">
        <w:t>document FCCC/SBSTA/2014/L.1.</w:t>
      </w:r>
    </w:p>
  </w:footnote>
  <w:footnote w:id="68">
    <w:p w14:paraId="52EE5BDB" w14:textId="77777777" w:rsidR="00FA5A9C" w:rsidRPr="004539F4" w:rsidRDefault="00FA5A9C" w:rsidP="00191DE1">
      <w:pPr>
        <w:pStyle w:val="FootnoteText"/>
        <w:widowControl w:val="0"/>
        <w:tabs>
          <w:tab w:val="clear" w:pos="1021"/>
          <w:tab w:val="right" w:pos="1020"/>
        </w:tabs>
      </w:pPr>
      <w:r w:rsidRPr="00BA4FE0">
        <w:tab/>
      </w:r>
      <w:r w:rsidRPr="00836754">
        <w:rPr>
          <w:rStyle w:val="FootnoteReference"/>
        </w:rPr>
        <w:footnoteRef/>
      </w:r>
      <w:r w:rsidRPr="00836754">
        <w:tab/>
        <w:t>FCCC/SBSTA/2014</w:t>
      </w:r>
      <w:r w:rsidR="001D3F30">
        <w:t>/MISC.5/Rev.1.</w:t>
      </w:r>
    </w:p>
  </w:footnote>
  <w:footnote w:id="69">
    <w:p w14:paraId="1D46C018" w14:textId="77777777" w:rsidR="00FA5A9C" w:rsidRPr="004539F4" w:rsidRDefault="00FA5A9C" w:rsidP="00E978EC">
      <w:pPr>
        <w:pStyle w:val="FootnoteText"/>
      </w:pPr>
      <w:r w:rsidRPr="00BA4FE0">
        <w:tab/>
      </w:r>
      <w:r w:rsidRPr="00836754">
        <w:rPr>
          <w:rStyle w:val="FootnoteReference"/>
        </w:rPr>
        <w:footnoteRef/>
      </w:r>
      <w:r w:rsidRPr="00836754">
        <w:tab/>
      </w:r>
      <w:r>
        <w:t>Draft conclusions presented in</w:t>
      </w:r>
      <w:r w:rsidRPr="004539F4">
        <w:t xml:space="preserve"> </w:t>
      </w:r>
      <w:r w:rsidRPr="00BA4FE0">
        <w:t xml:space="preserve">document </w:t>
      </w:r>
      <w:r w:rsidRPr="001D3F30">
        <w:t>FCCC/SBSTA/2014/L.16.</w:t>
      </w:r>
    </w:p>
  </w:footnote>
  <w:footnote w:id="70">
    <w:p w14:paraId="3E4422E6" w14:textId="77777777" w:rsidR="00FA5A9C" w:rsidRPr="004539F4" w:rsidRDefault="00FA5A9C" w:rsidP="00F00764">
      <w:pPr>
        <w:pStyle w:val="FootnoteText"/>
      </w:pPr>
      <w:r w:rsidRPr="00BA4FE0">
        <w:tab/>
      </w:r>
      <w:r w:rsidRPr="00836754">
        <w:rPr>
          <w:rStyle w:val="FootnoteReference"/>
        </w:rPr>
        <w:footnoteRef/>
      </w:r>
      <w:r w:rsidRPr="00836754">
        <w:tab/>
        <w:t>SBI 40 agenda</w:t>
      </w:r>
      <w:r>
        <w:t xml:space="preserve"> sub-item</w:t>
      </w:r>
      <w:r w:rsidRPr="00BA4FE0">
        <w:t xml:space="preserve"> 3(b).</w:t>
      </w:r>
    </w:p>
  </w:footnote>
  <w:footnote w:id="71">
    <w:p w14:paraId="56FBA4A6" w14:textId="77777777" w:rsidR="00FA5A9C" w:rsidRPr="004539F4" w:rsidRDefault="00FA5A9C" w:rsidP="00F00764">
      <w:pPr>
        <w:pStyle w:val="FootnoteText"/>
        <w:ind w:right="1133"/>
      </w:pPr>
      <w:r w:rsidRPr="00BA4FE0">
        <w:tab/>
      </w:r>
      <w:r w:rsidRPr="00836754">
        <w:rPr>
          <w:rStyle w:val="FootnoteReference"/>
        </w:rPr>
        <w:footnoteRef/>
      </w:r>
      <w:r w:rsidRPr="00836754">
        <w:tab/>
      </w:r>
      <w:r w:rsidRPr="009457B4">
        <w:rPr>
          <w:szCs w:val="18"/>
        </w:rPr>
        <w:t xml:space="preserve">Mandated by </w:t>
      </w:r>
      <w:r w:rsidRPr="004539F4">
        <w:rPr>
          <w:szCs w:val="18"/>
        </w:rPr>
        <w:t xml:space="preserve">decision 2/CP.17, paragraph 121(f), the first biennial assessment and overview of climate finance flows </w:t>
      </w:r>
      <w:r w:rsidRPr="004539F4">
        <w:rPr>
          <w:szCs w:val="18"/>
          <w:lang w:eastAsia="en-US"/>
        </w:rPr>
        <w:t>is expected to be available in October 2014.</w:t>
      </w:r>
    </w:p>
  </w:footnote>
  <w:footnote w:id="72">
    <w:p w14:paraId="0EE85F02" w14:textId="77777777" w:rsidR="00FA5A9C" w:rsidRPr="004539F4" w:rsidRDefault="00FA5A9C" w:rsidP="00304F7B">
      <w:pPr>
        <w:pStyle w:val="FootnoteText"/>
      </w:pPr>
      <w:r w:rsidRPr="00BA4FE0">
        <w:tab/>
      </w:r>
      <w:r w:rsidRPr="00836754">
        <w:rPr>
          <w:rStyle w:val="FootnoteReference"/>
        </w:rPr>
        <w:footnoteRef/>
      </w:r>
      <w:r w:rsidRPr="00836754">
        <w:tab/>
      </w:r>
      <w:r>
        <w:t>Draft conclusions presented in</w:t>
      </w:r>
      <w:r w:rsidRPr="004539F4">
        <w:t xml:space="preserve"> </w:t>
      </w:r>
      <w:r w:rsidRPr="00BA4FE0">
        <w:t xml:space="preserve">document </w:t>
      </w:r>
      <w:r w:rsidRPr="004539F4">
        <w:t>FCCC/SBSTA/2014/L.15.</w:t>
      </w:r>
    </w:p>
  </w:footnote>
  <w:footnote w:id="73">
    <w:p w14:paraId="03917605" w14:textId="77777777" w:rsidR="00FA5A9C" w:rsidRPr="004539F4" w:rsidRDefault="00FA5A9C" w:rsidP="009644C4">
      <w:pPr>
        <w:pStyle w:val="FootnoteText"/>
        <w:widowControl w:val="0"/>
        <w:tabs>
          <w:tab w:val="clear" w:pos="1021"/>
          <w:tab w:val="right" w:pos="1020"/>
        </w:tabs>
      </w:pPr>
      <w:r w:rsidRPr="00BA4FE0">
        <w:tab/>
      </w:r>
      <w:r w:rsidRPr="00836754">
        <w:rPr>
          <w:rStyle w:val="FootnoteReference"/>
        </w:rPr>
        <w:footnoteRef/>
      </w:r>
      <w:r w:rsidRPr="00836754">
        <w:tab/>
        <w:t xml:space="preserve">FCCC/KP/CMP/2013/9, paragraph 36. </w:t>
      </w:r>
    </w:p>
  </w:footnote>
  <w:footnote w:id="74">
    <w:p w14:paraId="7E694A52" w14:textId="77777777" w:rsidR="00FA5A9C" w:rsidRPr="001D3F30" w:rsidRDefault="00FA5A9C" w:rsidP="00304F7B">
      <w:pPr>
        <w:pStyle w:val="FootnoteText"/>
      </w:pPr>
      <w:r w:rsidRPr="00BA4FE0">
        <w:tab/>
      </w:r>
      <w:r w:rsidRPr="00836754">
        <w:rPr>
          <w:rStyle w:val="FootnoteReference"/>
        </w:rPr>
        <w:footnoteRef/>
      </w:r>
      <w:r w:rsidRPr="00836754">
        <w:tab/>
      </w:r>
      <w:r>
        <w:t>Draft conclusions presented in</w:t>
      </w:r>
      <w:r w:rsidRPr="004539F4">
        <w:t xml:space="preserve"> </w:t>
      </w:r>
      <w:r w:rsidRPr="00BA4FE0">
        <w:t xml:space="preserve">document </w:t>
      </w:r>
      <w:r w:rsidRPr="001D3F30">
        <w:t>FCCC/SBSTA/2014/L.18.</w:t>
      </w:r>
    </w:p>
  </w:footnote>
  <w:footnote w:id="75">
    <w:p w14:paraId="285527F2" w14:textId="77777777" w:rsidR="00FA5A9C" w:rsidRPr="001D3F30" w:rsidRDefault="00FA5A9C" w:rsidP="00FB7CB8">
      <w:pPr>
        <w:pStyle w:val="FootnoteText"/>
        <w:widowControl w:val="0"/>
      </w:pPr>
      <w:r w:rsidRPr="001D3F30">
        <w:tab/>
      </w:r>
      <w:r w:rsidRPr="001D3F30">
        <w:rPr>
          <w:rStyle w:val="FootnoteReference"/>
        </w:rPr>
        <w:footnoteRef/>
      </w:r>
      <w:r w:rsidRPr="001D3F30">
        <w:tab/>
        <w:t>FCCC/KP/CMP/2013/9, paragraph 94.</w:t>
      </w:r>
    </w:p>
  </w:footnote>
  <w:footnote w:id="76">
    <w:p w14:paraId="65EA4800" w14:textId="77777777" w:rsidR="00FA5A9C" w:rsidRPr="004539F4" w:rsidRDefault="00FA5A9C" w:rsidP="00304F7B">
      <w:pPr>
        <w:pStyle w:val="FootnoteText"/>
      </w:pPr>
      <w:r w:rsidRPr="001D3F30">
        <w:tab/>
      </w:r>
      <w:r w:rsidRPr="001D3F30">
        <w:rPr>
          <w:rStyle w:val="FootnoteReference"/>
        </w:rPr>
        <w:footnoteRef/>
      </w:r>
      <w:r w:rsidRPr="001D3F30">
        <w:tab/>
        <w:t>Draft conclusions presented in document FCCC/SBSTA/2014/L.7.</w:t>
      </w:r>
    </w:p>
  </w:footnote>
  <w:footnote w:id="77">
    <w:p w14:paraId="67D92714" w14:textId="77777777" w:rsidR="00FA5A9C" w:rsidRPr="004539F4" w:rsidRDefault="00FA5A9C" w:rsidP="008D3B82">
      <w:pPr>
        <w:pStyle w:val="FootnoteText"/>
      </w:pPr>
      <w:r w:rsidRPr="00BA4FE0">
        <w:tab/>
      </w:r>
      <w:r w:rsidRPr="00836754">
        <w:rPr>
          <w:rStyle w:val="FootnoteReference"/>
        </w:rPr>
        <w:footnoteRef/>
      </w:r>
      <w:r w:rsidRPr="00836754">
        <w:tab/>
        <w:t xml:space="preserve">Available at &lt;http://unfccc.int/5900.php&gt;. </w:t>
      </w:r>
    </w:p>
  </w:footnote>
  <w:footnote w:id="78">
    <w:p w14:paraId="10BD0681" w14:textId="77777777" w:rsidR="00FA5A9C" w:rsidRPr="004539F4" w:rsidRDefault="00FA5A9C" w:rsidP="008D3B82">
      <w:pPr>
        <w:pStyle w:val="FootnoteText"/>
      </w:pPr>
      <w:r w:rsidRPr="00BA4FE0">
        <w:tab/>
      </w:r>
      <w:r w:rsidRPr="00836754">
        <w:rPr>
          <w:rStyle w:val="FootnoteReference"/>
        </w:rPr>
        <w:footnoteRef/>
      </w:r>
      <w:r w:rsidRPr="00836754">
        <w:tab/>
        <w:t xml:space="preserve">Available at &lt;http://unfccc.int/7478.php&gt;. </w:t>
      </w:r>
    </w:p>
  </w:footnote>
  <w:footnote w:id="79">
    <w:p w14:paraId="3EAF4D58" w14:textId="77777777" w:rsidR="00FA5A9C" w:rsidRPr="004539F4" w:rsidRDefault="00FA5A9C" w:rsidP="008D3B82">
      <w:pPr>
        <w:pStyle w:val="FootnoteText"/>
      </w:pPr>
      <w:r w:rsidRPr="00BA4FE0">
        <w:tab/>
      </w:r>
      <w:r w:rsidRPr="00836754">
        <w:rPr>
          <w:rStyle w:val="FootnoteReference"/>
        </w:rPr>
        <w:footnoteRef/>
      </w:r>
      <w:r w:rsidRPr="00836754">
        <w:tab/>
        <w:t>FCCC/SBSTA/2013/5, paragraph 108.</w:t>
      </w:r>
    </w:p>
  </w:footnote>
  <w:footnote w:id="80">
    <w:p w14:paraId="6636F192" w14:textId="77777777" w:rsidR="00FA5A9C" w:rsidRPr="00836754" w:rsidRDefault="00FA5A9C" w:rsidP="008D3B82">
      <w:pPr>
        <w:pStyle w:val="FootnoteText"/>
      </w:pPr>
      <w:r w:rsidRPr="00BA4FE0">
        <w:tab/>
      </w:r>
      <w:r w:rsidRPr="00836754">
        <w:rPr>
          <w:rStyle w:val="FootnoteReference"/>
        </w:rPr>
        <w:footnoteRef/>
      </w:r>
      <w:r w:rsidRPr="00836754">
        <w:tab/>
        <w:t xml:space="preserve">FCCC/TP/2014/2. </w:t>
      </w:r>
    </w:p>
  </w:footnote>
  <w:footnote w:id="81">
    <w:p w14:paraId="64DE6E9D" w14:textId="77777777" w:rsidR="00FA5A9C" w:rsidRPr="004539F4" w:rsidRDefault="00FA5A9C" w:rsidP="008D3B82">
      <w:pPr>
        <w:pStyle w:val="FootnoteText"/>
      </w:pPr>
      <w:r w:rsidRPr="009457B4">
        <w:tab/>
      </w:r>
      <w:r w:rsidRPr="009457B4">
        <w:rPr>
          <w:rStyle w:val="FootnoteReference"/>
        </w:rPr>
        <w:footnoteRef/>
      </w:r>
      <w:r w:rsidRPr="009457B4">
        <w:tab/>
        <w:t>FCCC/SBSTA/2013/5, paragraph 107.</w:t>
      </w:r>
    </w:p>
  </w:footnote>
  <w:footnote w:id="82">
    <w:p w14:paraId="4446718C" w14:textId="77777777" w:rsidR="00FA5A9C" w:rsidRPr="004539F4" w:rsidRDefault="00FA5A9C" w:rsidP="008D3B82">
      <w:pPr>
        <w:pStyle w:val="FootnoteText"/>
      </w:pPr>
      <w:r w:rsidRPr="00BA4FE0">
        <w:tab/>
      </w:r>
      <w:r w:rsidRPr="00836754">
        <w:rPr>
          <w:rStyle w:val="FootnoteReference"/>
        </w:rPr>
        <w:footnoteRef/>
      </w:r>
      <w:r w:rsidRPr="00836754">
        <w:tab/>
        <w:t>FCCC/SBSTA/2013/5, paragraph 109.</w:t>
      </w:r>
    </w:p>
  </w:footnote>
  <w:footnote w:id="83">
    <w:p w14:paraId="5D7EF301" w14:textId="77777777" w:rsidR="00FA5A9C" w:rsidRPr="004539F4" w:rsidRDefault="00FA5A9C" w:rsidP="008D3B82">
      <w:pPr>
        <w:pStyle w:val="FootnoteText"/>
      </w:pPr>
      <w:r w:rsidRPr="00BA4FE0">
        <w:tab/>
      </w:r>
      <w:r w:rsidRPr="00836754">
        <w:rPr>
          <w:rStyle w:val="FootnoteReference"/>
        </w:rPr>
        <w:footnoteRef/>
      </w:r>
      <w:r w:rsidRPr="00836754">
        <w:tab/>
        <w:t>&lt;https://unfccc.int/5900.php&gt;.</w:t>
      </w:r>
    </w:p>
  </w:footnote>
  <w:footnote w:id="84">
    <w:p w14:paraId="6A3D63D3" w14:textId="77777777" w:rsidR="00FA5A9C" w:rsidRPr="004539F4" w:rsidRDefault="00FA5A9C" w:rsidP="00304F7B">
      <w:pPr>
        <w:pStyle w:val="FootnoteText"/>
      </w:pPr>
      <w:r w:rsidRPr="00BA4FE0">
        <w:tab/>
      </w:r>
      <w:r w:rsidRPr="00836754">
        <w:rPr>
          <w:rStyle w:val="FootnoteReference"/>
        </w:rPr>
        <w:footnoteRef/>
      </w:r>
      <w:r w:rsidRPr="00836754">
        <w:tab/>
      </w:r>
      <w:r>
        <w:t>Draft conclusions presented in</w:t>
      </w:r>
      <w:r w:rsidRPr="004539F4">
        <w:t xml:space="preserve"> </w:t>
      </w:r>
      <w:r w:rsidRPr="00BA4FE0">
        <w:t xml:space="preserve">document </w:t>
      </w:r>
      <w:r w:rsidRPr="004539F4">
        <w:t>FCCC/SBSTA/2014/L.10.</w:t>
      </w:r>
    </w:p>
  </w:footnote>
  <w:footnote w:id="85">
    <w:p w14:paraId="502B7629" w14:textId="77777777" w:rsidR="00FA5A9C" w:rsidRPr="004539F4" w:rsidRDefault="00FA5A9C" w:rsidP="008714B1">
      <w:pPr>
        <w:pStyle w:val="FootnoteText"/>
        <w:widowControl w:val="0"/>
        <w:tabs>
          <w:tab w:val="clear" w:pos="1021"/>
          <w:tab w:val="right" w:pos="1020"/>
        </w:tabs>
      </w:pPr>
      <w:r w:rsidRPr="00BA4FE0">
        <w:tab/>
      </w:r>
      <w:r w:rsidRPr="00836754">
        <w:rPr>
          <w:rStyle w:val="FootnoteReference"/>
        </w:rPr>
        <w:footnoteRef/>
      </w:r>
      <w:r w:rsidRPr="00836754">
        <w:tab/>
        <w:t xml:space="preserve">FCCC/TP/2013/5. </w:t>
      </w:r>
    </w:p>
  </w:footnote>
  <w:footnote w:id="86">
    <w:p w14:paraId="2E60DAF0" w14:textId="77777777" w:rsidR="00FA5A9C" w:rsidRPr="00836754" w:rsidRDefault="00FA5A9C" w:rsidP="008714B1">
      <w:pPr>
        <w:pStyle w:val="FootnoteText"/>
        <w:widowControl w:val="0"/>
        <w:tabs>
          <w:tab w:val="clear" w:pos="1021"/>
          <w:tab w:val="right" w:pos="1020"/>
        </w:tabs>
      </w:pPr>
      <w:r w:rsidRPr="00BA4FE0">
        <w:tab/>
      </w:r>
      <w:r w:rsidRPr="00836754">
        <w:rPr>
          <w:rStyle w:val="FootnoteReference"/>
        </w:rPr>
        <w:footnoteRef/>
      </w:r>
      <w:r w:rsidRPr="00836754">
        <w:tab/>
        <w:t>FCCC/SBSTA/2013/INF.11.</w:t>
      </w:r>
    </w:p>
  </w:footnote>
  <w:footnote w:id="87">
    <w:p w14:paraId="54BBED12" w14:textId="77777777" w:rsidR="00FA5A9C" w:rsidRPr="004539F4" w:rsidRDefault="00FA5A9C" w:rsidP="008714B1">
      <w:pPr>
        <w:pStyle w:val="FootnoteText"/>
        <w:widowControl w:val="0"/>
        <w:tabs>
          <w:tab w:val="clear" w:pos="1021"/>
          <w:tab w:val="right" w:pos="1020"/>
        </w:tabs>
      </w:pPr>
      <w:r w:rsidRPr="009457B4">
        <w:tab/>
      </w:r>
      <w:r w:rsidRPr="009457B4">
        <w:rPr>
          <w:rStyle w:val="FootnoteReference"/>
        </w:rPr>
        <w:footnoteRef/>
      </w:r>
      <w:r w:rsidRPr="009457B4">
        <w:tab/>
        <w:t xml:space="preserve">Available at &lt;http://unfccc.int/cooperation_support/market_and_non-market_mechanisms/items/7709.php&gt;. </w:t>
      </w:r>
    </w:p>
  </w:footnote>
  <w:footnote w:id="88">
    <w:p w14:paraId="4882BB1B" w14:textId="77777777" w:rsidR="00FA5A9C" w:rsidRPr="004539F4" w:rsidRDefault="00FA5A9C" w:rsidP="008714B1">
      <w:pPr>
        <w:pStyle w:val="FootnoteText"/>
        <w:widowControl w:val="0"/>
        <w:tabs>
          <w:tab w:val="clear" w:pos="1021"/>
          <w:tab w:val="right" w:pos="1020"/>
        </w:tabs>
      </w:pPr>
      <w:r w:rsidRPr="00BA4FE0">
        <w:tab/>
      </w:r>
      <w:r w:rsidRPr="00836754">
        <w:rPr>
          <w:rStyle w:val="FootnoteReference"/>
        </w:rPr>
        <w:footnoteRef/>
      </w:r>
      <w:r w:rsidRPr="00836754">
        <w:tab/>
        <w:t>Decision 1/CP.17, paragraph 6.</w:t>
      </w:r>
    </w:p>
  </w:footnote>
  <w:footnote w:id="89">
    <w:p w14:paraId="5A50E668" w14:textId="77777777" w:rsidR="00FA5A9C" w:rsidRPr="004539F4" w:rsidRDefault="00FA5A9C" w:rsidP="008714B1">
      <w:pPr>
        <w:pStyle w:val="FootnoteText"/>
        <w:widowControl w:val="0"/>
        <w:tabs>
          <w:tab w:val="clear" w:pos="1021"/>
          <w:tab w:val="right" w:pos="1020"/>
        </w:tabs>
      </w:pPr>
      <w:r w:rsidRPr="00BA4FE0">
        <w:tab/>
      </w:r>
      <w:r w:rsidRPr="00836754">
        <w:rPr>
          <w:rStyle w:val="FootnoteReference"/>
        </w:rPr>
        <w:footnoteRef/>
      </w:r>
      <w:r w:rsidRPr="00836754">
        <w:tab/>
        <w:t xml:space="preserve">Decision 1/CP.18, paragraph 49. </w:t>
      </w:r>
    </w:p>
  </w:footnote>
  <w:footnote w:id="90">
    <w:p w14:paraId="6CA3F753" w14:textId="77777777" w:rsidR="00FA5A9C" w:rsidRPr="00BE0F53" w:rsidRDefault="00FA5A9C" w:rsidP="0052002C">
      <w:pPr>
        <w:pStyle w:val="FootnoteText"/>
      </w:pPr>
      <w:r w:rsidRPr="00BA4FE0">
        <w:tab/>
      </w:r>
      <w:r w:rsidRPr="00836754">
        <w:rPr>
          <w:rStyle w:val="FootnoteReference"/>
        </w:rPr>
        <w:footnoteRef/>
      </w:r>
      <w:r w:rsidRPr="00836754">
        <w:tab/>
        <w:t xml:space="preserve">A submission </w:t>
      </w:r>
      <w:r w:rsidRPr="00BE0F53">
        <w:t>from the Plurinational State of Bolivia is available at &lt;https://unfccc.int/5900.php&gt;.</w:t>
      </w:r>
    </w:p>
  </w:footnote>
  <w:footnote w:id="91">
    <w:p w14:paraId="6954194B" w14:textId="77777777" w:rsidR="00FA5A9C" w:rsidRPr="00BE0F53" w:rsidRDefault="00FA5A9C" w:rsidP="00D0171F">
      <w:pPr>
        <w:pStyle w:val="FootnoteText"/>
      </w:pPr>
      <w:r w:rsidRPr="00BE0F53">
        <w:tab/>
      </w:r>
      <w:r w:rsidRPr="00BE0F53">
        <w:rPr>
          <w:rStyle w:val="FootnoteReference"/>
        </w:rPr>
        <w:footnoteRef/>
      </w:r>
      <w:r w:rsidRPr="00BE0F53">
        <w:tab/>
        <w:t>Draft conclusions presented in document FCCC/SBSTA/2014/L.11.</w:t>
      </w:r>
    </w:p>
  </w:footnote>
  <w:footnote w:id="92">
    <w:p w14:paraId="5A5B530C" w14:textId="77777777" w:rsidR="00FA5A9C" w:rsidRPr="004539F4" w:rsidRDefault="00FA5A9C" w:rsidP="007D718B">
      <w:pPr>
        <w:pStyle w:val="FootnoteText"/>
        <w:widowControl w:val="0"/>
        <w:tabs>
          <w:tab w:val="clear" w:pos="1021"/>
          <w:tab w:val="right" w:pos="1020"/>
        </w:tabs>
      </w:pPr>
      <w:r w:rsidRPr="00BE0F53">
        <w:tab/>
      </w:r>
      <w:r w:rsidRPr="00BE0F53">
        <w:rPr>
          <w:rStyle w:val="FootnoteReference"/>
        </w:rPr>
        <w:footnoteRef/>
      </w:r>
      <w:r w:rsidRPr="00BE0F53">
        <w:tab/>
        <w:t>FCCC/SBSTA/2013/INF.12.</w:t>
      </w:r>
    </w:p>
  </w:footnote>
  <w:footnote w:id="93">
    <w:p w14:paraId="7C8DD669" w14:textId="77777777" w:rsidR="00FA5A9C" w:rsidRPr="004539F4" w:rsidRDefault="00FA5A9C" w:rsidP="007D718B">
      <w:pPr>
        <w:pStyle w:val="FootnoteText"/>
        <w:widowControl w:val="0"/>
        <w:tabs>
          <w:tab w:val="clear" w:pos="1021"/>
          <w:tab w:val="right" w:pos="1020"/>
        </w:tabs>
      </w:pPr>
      <w:r w:rsidRPr="00BA4FE0">
        <w:tab/>
      </w:r>
      <w:r w:rsidRPr="00836754">
        <w:rPr>
          <w:rStyle w:val="FootnoteReference"/>
        </w:rPr>
        <w:footnoteRef/>
      </w:r>
      <w:r w:rsidRPr="00836754">
        <w:tab/>
        <w:t xml:space="preserve">Available at &lt;http://unfccc.int/cooperation_support/market_and_non-market_mechanisms/items/7711.php&gt;. </w:t>
      </w:r>
    </w:p>
  </w:footnote>
  <w:footnote w:id="94">
    <w:p w14:paraId="68677F4A" w14:textId="77777777" w:rsidR="00FA5A9C" w:rsidRPr="004539F4" w:rsidRDefault="00FA5A9C" w:rsidP="007D718B">
      <w:pPr>
        <w:pStyle w:val="FootnoteText"/>
        <w:widowControl w:val="0"/>
        <w:tabs>
          <w:tab w:val="clear" w:pos="1021"/>
          <w:tab w:val="right" w:pos="1020"/>
        </w:tabs>
      </w:pPr>
      <w:r w:rsidRPr="00BA4FE0">
        <w:tab/>
      </w:r>
      <w:r w:rsidRPr="00836754">
        <w:rPr>
          <w:rStyle w:val="FootnoteReference"/>
        </w:rPr>
        <w:footnoteRef/>
      </w:r>
      <w:r w:rsidRPr="00836754">
        <w:tab/>
        <w:t>Decision 1/CP.17, paragraph 6.</w:t>
      </w:r>
    </w:p>
  </w:footnote>
  <w:footnote w:id="95">
    <w:p w14:paraId="658B318B" w14:textId="77777777" w:rsidR="00FA5A9C" w:rsidRPr="004539F4" w:rsidRDefault="00FA5A9C" w:rsidP="007D718B">
      <w:pPr>
        <w:pStyle w:val="FootnoteText"/>
        <w:widowControl w:val="0"/>
        <w:tabs>
          <w:tab w:val="clear" w:pos="1021"/>
          <w:tab w:val="right" w:pos="1020"/>
        </w:tabs>
      </w:pPr>
      <w:r w:rsidRPr="00BA4FE0">
        <w:tab/>
      </w:r>
      <w:r w:rsidRPr="00836754">
        <w:rPr>
          <w:rStyle w:val="FootnoteReference"/>
        </w:rPr>
        <w:footnoteRef/>
      </w:r>
      <w:r w:rsidRPr="00836754">
        <w:tab/>
        <w:t>Decision 1/CP.18, parag</w:t>
      </w:r>
      <w:r w:rsidRPr="009457B4">
        <w:t xml:space="preserve">raph 49. </w:t>
      </w:r>
    </w:p>
  </w:footnote>
  <w:footnote w:id="96">
    <w:p w14:paraId="27F87E69" w14:textId="77777777" w:rsidR="00FA5A9C" w:rsidRPr="004539F4" w:rsidRDefault="00FA5A9C" w:rsidP="00304F7B">
      <w:pPr>
        <w:pStyle w:val="FootnoteText"/>
      </w:pPr>
      <w:r w:rsidRPr="00BA4FE0">
        <w:tab/>
      </w:r>
      <w:r w:rsidRPr="00836754">
        <w:rPr>
          <w:rStyle w:val="FootnoteReference"/>
        </w:rPr>
        <w:footnoteRef/>
      </w:r>
      <w:r w:rsidRPr="00836754">
        <w:tab/>
      </w:r>
      <w:r>
        <w:t>Draft conclusions presented in</w:t>
      </w:r>
      <w:r w:rsidRPr="004539F4">
        <w:t xml:space="preserve"> </w:t>
      </w:r>
      <w:r w:rsidRPr="00BA4FE0">
        <w:t xml:space="preserve">document </w:t>
      </w:r>
      <w:r w:rsidRPr="00854F43">
        <w:t>FCCC/SBSTA/2014/L.12.</w:t>
      </w:r>
    </w:p>
  </w:footnote>
  <w:footnote w:id="97">
    <w:p w14:paraId="03163E9E" w14:textId="77777777" w:rsidR="00FA5A9C" w:rsidRPr="001206FD" w:rsidRDefault="00FA5A9C" w:rsidP="002B2C80">
      <w:pPr>
        <w:pStyle w:val="FootnoteText"/>
        <w:widowControl w:val="0"/>
        <w:tabs>
          <w:tab w:val="clear" w:pos="1021"/>
          <w:tab w:val="right" w:pos="1020"/>
        </w:tabs>
      </w:pPr>
      <w:r w:rsidRPr="00BA4FE0">
        <w:tab/>
      </w:r>
      <w:r w:rsidRPr="00836754">
        <w:rPr>
          <w:rStyle w:val="FootnoteReference"/>
        </w:rPr>
        <w:footnoteRef/>
      </w:r>
      <w:r w:rsidRPr="00836754">
        <w:tab/>
        <w:t>FCCC/TP/2013/6.</w:t>
      </w:r>
    </w:p>
  </w:footnote>
  <w:footnote w:id="98">
    <w:p w14:paraId="076CD6EB" w14:textId="77777777" w:rsidR="00FA5A9C" w:rsidRPr="001206FD" w:rsidRDefault="00FA5A9C" w:rsidP="002B2C80">
      <w:pPr>
        <w:pStyle w:val="FootnoteText"/>
        <w:widowControl w:val="0"/>
        <w:tabs>
          <w:tab w:val="clear" w:pos="1021"/>
          <w:tab w:val="right" w:pos="1020"/>
        </w:tabs>
      </w:pPr>
      <w:r w:rsidRPr="00BA4FE0">
        <w:tab/>
      </w:r>
      <w:r w:rsidRPr="00836754">
        <w:rPr>
          <w:rStyle w:val="FootnoteReference"/>
        </w:rPr>
        <w:footnoteRef/>
      </w:r>
      <w:r w:rsidRPr="00836754">
        <w:tab/>
        <w:t xml:space="preserve">FCCC/SBSTA/2013/INF.13. </w:t>
      </w:r>
    </w:p>
  </w:footnote>
  <w:footnote w:id="99">
    <w:p w14:paraId="757DAC98" w14:textId="77777777" w:rsidR="00FA5A9C" w:rsidRPr="001206FD" w:rsidRDefault="00FA5A9C" w:rsidP="002B2C80">
      <w:pPr>
        <w:pStyle w:val="FootnoteText"/>
        <w:widowControl w:val="0"/>
        <w:tabs>
          <w:tab w:val="clear" w:pos="1021"/>
          <w:tab w:val="right" w:pos="1020"/>
        </w:tabs>
      </w:pPr>
      <w:r w:rsidRPr="00BA4FE0">
        <w:tab/>
      </w:r>
      <w:r w:rsidRPr="00836754">
        <w:rPr>
          <w:rStyle w:val="FootnoteReference"/>
        </w:rPr>
        <w:footnoteRef/>
      </w:r>
      <w:r w:rsidRPr="00836754">
        <w:tab/>
        <w:t xml:space="preserve">Available at &lt;http://unfccc.int/cooperation_support/market_and_non-market_mechanisms/items/7711.php&gt;. </w:t>
      </w:r>
    </w:p>
  </w:footnote>
  <w:footnote w:id="100">
    <w:p w14:paraId="71532F07" w14:textId="77777777" w:rsidR="00FA5A9C" w:rsidRPr="001206FD" w:rsidRDefault="00FA5A9C" w:rsidP="002B2C80">
      <w:pPr>
        <w:pStyle w:val="FootnoteText"/>
        <w:widowControl w:val="0"/>
        <w:tabs>
          <w:tab w:val="clear" w:pos="1021"/>
          <w:tab w:val="right" w:pos="1020"/>
        </w:tabs>
      </w:pPr>
      <w:r w:rsidRPr="00BA4FE0">
        <w:tab/>
      </w:r>
      <w:r w:rsidRPr="00836754">
        <w:rPr>
          <w:rStyle w:val="FootnoteReference"/>
        </w:rPr>
        <w:footnoteRef/>
      </w:r>
      <w:r w:rsidRPr="00836754">
        <w:tab/>
        <w:t>Decision 1/CP.1</w:t>
      </w:r>
      <w:r w:rsidRPr="009457B4">
        <w:t xml:space="preserve">7, paragraph 6. </w:t>
      </w:r>
    </w:p>
  </w:footnote>
  <w:footnote w:id="101">
    <w:p w14:paraId="1F401F26" w14:textId="77777777" w:rsidR="00FA5A9C" w:rsidRPr="001206FD" w:rsidRDefault="00FA5A9C" w:rsidP="002B2C80">
      <w:pPr>
        <w:pStyle w:val="FootnoteText"/>
        <w:widowControl w:val="0"/>
        <w:tabs>
          <w:tab w:val="clear" w:pos="1021"/>
          <w:tab w:val="right" w:pos="1020"/>
        </w:tabs>
      </w:pPr>
      <w:r w:rsidRPr="00BA4FE0">
        <w:tab/>
      </w:r>
      <w:r w:rsidRPr="00836754">
        <w:rPr>
          <w:rStyle w:val="FootnoteReference"/>
        </w:rPr>
        <w:footnoteRef/>
      </w:r>
      <w:r w:rsidRPr="00836754">
        <w:tab/>
        <w:t xml:space="preserve">Decision 1/CP.18, paragraph 53. </w:t>
      </w:r>
    </w:p>
  </w:footnote>
  <w:footnote w:id="102">
    <w:p w14:paraId="79F7B52A" w14:textId="77777777" w:rsidR="00FA5A9C" w:rsidRPr="001206FD" w:rsidRDefault="00FA5A9C" w:rsidP="002B2C80">
      <w:pPr>
        <w:pStyle w:val="FootnoteText"/>
        <w:widowControl w:val="0"/>
        <w:tabs>
          <w:tab w:val="clear" w:pos="1021"/>
          <w:tab w:val="right" w:pos="1020"/>
        </w:tabs>
      </w:pPr>
      <w:r w:rsidRPr="00BA4FE0">
        <w:tab/>
      </w:r>
      <w:r w:rsidRPr="00836754">
        <w:rPr>
          <w:rStyle w:val="FootnoteReference"/>
        </w:rPr>
        <w:footnoteRef/>
      </w:r>
      <w:r w:rsidRPr="00836754">
        <w:tab/>
        <w:t xml:space="preserve">Decisions 1/CP.16, paragraph 80 (e), 2/CP.1, paragraph 79, and 1/CP.18, paragraph 51(c). </w:t>
      </w:r>
    </w:p>
  </w:footnote>
  <w:footnote w:id="103">
    <w:p w14:paraId="2EEE0D96" w14:textId="77777777" w:rsidR="00FA5A9C" w:rsidRPr="001206FD" w:rsidRDefault="00FA5A9C" w:rsidP="002B2C80">
      <w:pPr>
        <w:pStyle w:val="FootnoteText"/>
        <w:widowControl w:val="0"/>
        <w:tabs>
          <w:tab w:val="clear" w:pos="1021"/>
          <w:tab w:val="right" w:pos="1020"/>
        </w:tabs>
      </w:pPr>
      <w:r w:rsidRPr="00BA4FE0">
        <w:tab/>
      </w:r>
      <w:r w:rsidRPr="00836754">
        <w:rPr>
          <w:rStyle w:val="FootnoteReference"/>
        </w:rPr>
        <w:footnoteRef/>
      </w:r>
      <w:r w:rsidRPr="00836754">
        <w:tab/>
        <w:t xml:space="preserve">Decision 1/CP.18, paragraph 51. </w:t>
      </w:r>
    </w:p>
  </w:footnote>
  <w:footnote w:id="104">
    <w:p w14:paraId="7D8BFABF" w14:textId="77777777" w:rsidR="00FA5A9C" w:rsidRPr="001206FD" w:rsidRDefault="00FA5A9C" w:rsidP="00304F7B">
      <w:pPr>
        <w:pStyle w:val="FootnoteText"/>
      </w:pPr>
      <w:r w:rsidRPr="00BA4FE0">
        <w:tab/>
      </w:r>
      <w:r w:rsidRPr="00836754">
        <w:rPr>
          <w:rStyle w:val="FootnoteReference"/>
        </w:rPr>
        <w:footnoteRef/>
      </w:r>
      <w:r w:rsidRPr="00836754">
        <w:tab/>
      </w:r>
      <w:r>
        <w:t>Draft conclusions presented in</w:t>
      </w:r>
      <w:r w:rsidRPr="001206FD">
        <w:t xml:space="preserve"> </w:t>
      </w:r>
      <w:r w:rsidRPr="00854F43">
        <w:t>document FCCC/SBSTA/2014/L.4.</w:t>
      </w:r>
    </w:p>
  </w:footnote>
  <w:footnote w:id="105">
    <w:p w14:paraId="7E1F679F" w14:textId="77777777" w:rsidR="00FA5A9C" w:rsidRPr="001206FD" w:rsidRDefault="00FA5A9C" w:rsidP="00BE1F45">
      <w:pPr>
        <w:pStyle w:val="FootnoteText"/>
      </w:pPr>
      <w:r w:rsidRPr="00BA4FE0">
        <w:tab/>
      </w:r>
      <w:r w:rsidRPr="00854F43">
        <w:rPr>
          <w:rStyle w:val="FootnoteReference"/>
        </w:rPr>
        <w:footnoteRef/>
      </w:r>
      <w:r w:rsidRPr="00854F43">
        <w:tab/>
        <w:t>Decision 1/CP.18, paragraph 13.</w:t>
      </w:r>
    </w:p>
  </w:footnote>
  <w:footnote w:id="106">
    <w:p w14:paraId="15D730E1" w14:textId="77777777" w:rsidR="00FA5A9C" w:rsidRPr="00BE0F53" w:rsidRDefault="00FA5A9C" w:rsidP="00433351">
      <w:pPr>
        <w:pStyle w:val="FootnoteText"/>
      </w:pPr>
      <w:r w:rsidRPr="00BA4FE0">
        <w:tab/>
      </w:r>
      <w:r w:rsidRPr="00BE0F53">
        <w:rPr>
          <w:rStyle w:val="FootnoteReference"/>
        </w:rPr>
        <w:footnoteRef/>
      </w:r>
      <w:r w:rsidRPr="00BE0F53">
        <w:tab/>
        <w:t>Draft conclusions presented in document FCCC/SBSTA/2014/L.2.</w:t>
      </w:r>
    </w:p>
  </w:footnote>
  <w:footnote w:id="107">
    <w:p w14:paraId="7B7AF3CA" w14:textId="77777777" w:rsidR="00FA5A9C" w:rsidRPr="001206FD" w:rsidRDefault="00FA5A9C" w:rsidP="00433351">
      <w:pPr>
        <w:pStyle w:val="FootnoteText"/>
      </w:pPr>
      <w:r w:rsidRPr="00BE0F53">
        <w:tab/>
      </w:r>
      <w:r w:rsidRPr="00BE0F53">
        <w:rPr>
          <w:rStyle w:val="FootnoteReference"/>
        </w:rPr>
        <w:footnoteRef/>
      </w:r>
      <w:r w:rsidRPr="00BE0F53">
        <w:tab/>
        <w:t>Draft conclusions presented in document FCCC/SBSTA/2014/L.9.</w:t>
      </w:r>
    </w:p>
  </w:footnote>
  <w:footnote w:id="108">
    <w:p w14:paraId="36E7743C" w14:textId="77777777" w:rsidR="00FA5A9C" w:rsidRPr="00E77B43" w:rsidRDefault="00FA5A9C" w:rsidP="006D6E19">
      <w:pPr>
        <w:pStyle w:val="FootnoteText"/>
      </w:pPr>
      <w:r w:rsidRPr="00BA4FE0">
        <w:tab/>
      </w:r>
      <w:r w:rsidRPr="00836754">
        <w:rPr>
          <w:rStyle w:val="FootnoteReference"/>
        </w:rPr>
        <w:footnoteRef/>
      </w:r>
      <w:r w:rsidRPr="00836754">
        <w:tab/>
      </w:r>
      <w:r>
        <w:t>Draft conclusions presented in</w:t>
      </w:r>
      <w:r w:rsidRPr="00E77B43">
        <w:t xml:space="preserve"> </w:t>
      </w:r>
      <w:r w:rsidRPr="00BA4FE0">
        <w:t xml:space="preserve">document </w:t>
      </w:r>
      <w:r w:rsidRPr="003A4151">
        <w:t>FCCC/SBSTA/2014/L.3.</w:t>
      </w:r>
    </w:p>
  </w:footnote>
  <w:footnote w:id="109">
    <w:p w14:paraId="6862F258" w14:textId="77777777" w:rsidR="00FA5A9C" w:rsidRPr="009457B4" w:rsidRDefault="00FA5A9C" w:rsidP="00C913EA">
      <w:pPr>
        <w:pStyle w:val="FootnoteText"/>
      </w:pPr>
      <w:r w:rsidRPr="00BA4FE0">
        <w:tab/>
      </w:r>
      <w:r w:rsidRPr="00836754">
        <w:rPr>
          <w:rStyle w:val="FootnoteReference"/>
        </w:rPr>
        <w:footnoteRef/>
      </w:r>
      <w:r w:rsidRPr="00836754">
        <w:tab/>
        <w:t xml:space="preserve">While decision 16/CP.9 refers to </w:t>
      </w:r>
      <w:r w:rsidRPr="009457B4">
        <w:t>“decisions”, it also has implications for conclusions of the subsidiary bodies.</w:t>
      </w:r>
    </w:p>
  </w:footnote>
  <w:footnote w:id="110">
    <w:p w14:paraId="36F7FDED" w14:textId="77777777" w:rsidR="00FA5A9C" w:rsidRPr="00E77B43" w:rsidRDefault="00FA5A9C">
      <w:pPr>
        <w:pStyle w:val="FootnoteText"/>
        <w:rPr>
          <w:lang w:val="en-US"/>
        </w:rPr>
      </w:pPr>
      <w:r>
        <w:tab/>
      </w:r>
      <w:r>
        <w:rPr>
          <w:rStyle w:val="FootnoteReference"/>
        </w:rPr>
        <w:footnoteRef/>
      </w:r>
      <w:r>
        <w:tab/>
        <w:t>See paragraph 21 above.</w:t>
      </w:r>
    </w:p>
  </w:footnote>
  <w:footnote w:id="111">
    <w:p w14:paraId="62D52C69" w14:textId="77777777" w:rsidR="00FA5A9C" w:rsidRPr="00E77B43" w:rsidRDefault="00FA5A9C">
      <w:pPr>
        <w:pStyle w:val="FootnoteText"/>
        <w:rPr>
          <w:lang w:val="en-US"/>
        </w:rPr>
      </w:pPr>
      <w:r>
        <w:tab/>
      </w:r>
      <w:r>
        <w:rPr>
          <w:rStyle w:val="FootnoteReference"/>
        </w:rPr>
        <w:footnoteRef/>
      </w:r>
      <w:r>
        <w:tab/>
        <w:t>See paragraph 24 above.</w:t>
      </w:r>
    </w:p>
  </w:footnote>
  <w:footnote w:id="112">
    <w:p w14:paraId="2715A4A4" w14:textId="77777777" w:rsidR="00FA5A9C" w:rsidRPr="00E77B43" w:rsidRDefault="00FA5A9C">
      <w:pPr>
        <w:pStyle w:val="FootnoteText"/>
        <w:rPr>
          <w:lang w:val="en-US"/>
        </w:rPr>
      </w:pPr>
      <w:r>
        <w:tab/>
      </w:r>
      <w:r>
        <w:rPr>
          <w:rStyle w:val="FootnoteReference"/>
        </w:rPr>
        <w:footnoteRef/>
      </w:r>
      <w:r>
        <w:tab/>
        <w:t>See paragraph 25 above.</w:t>
      </w:r>
    </w:p>
  </w:footnote>
  <w:footnote w:id="113">
    <w:p w14:paraId="045A0205" w14:textId="77777777" w:rsidR="00FA5A9C" w:rsidRPr="00E77B43" w:rsidRDefault="00FA5A9C">
      <w:pPr>
        <w:pStyle w:val="FootnoteText"/>
        <w:rPr>
          <w:lang w:val="en-US"/>
        </w:rPr>
      </w:pPr>
      <w:r>
        <w:tab/>
      </w:r>
      <w:r>
        <w:rPr>
          <w:rStyle w:val="FootnoteReference"/>
        </w:rPr>
        <w:footnoteRef/>
      </w:r>
      <w:r>
        <w:tab/>
        <w:t>See paragraph 75 above.</w:t>
      </w:r>
    </w:p>
  </w:footnote>
  <w:footnote w:id="114">
    <w:p w14:paraId="0C0C3683" w14:textId="77777777" w:rsidR="00FA5A9C" w:rsidRPr="00861C71" w:rsidRDefault="00FA5A9C">
      <w:pPr>
        <w:pStyle w:val="FootnoteText"/>
        <w:rPr>
          <w:lang w:val="en-US"/>
        </w:rPr>
      </w:pPr>
      <w:r>
        <w:tab/>
      </w:r>
      <w:r>
        <w:rPr>
          <w:rStyle w:val="FootnoteReference"/>
        </w:rPr>
        <w:footnoteRef/>
      </w:r>
      <w:r>
        <w:tab/>
        <w:t>See paragraph 86 above.</w:t>
      </w:r>
    </w:p>
  </w:footnote>
  <w:footnote w:id="115">
    <w:p w14:paraId="4B93F803" w14:textId="77777777" w:rsidR="00FA5A9C" w:rsidRPr="00861C71" w:rsidRDefault="00FA5A9C">
      <w:pPr>
        <w:pStyle w:val="FootnoteText"/>
        <w:rPr>
          <w:lang w:val="en-US"/>
        </w:rPr>
      </w:pPr>
      <w:r>
        <w:tab/>
      </w:r>
      <w:r>
        <w:rPr>
          <w:rStyle w:val="FootnoteReference"/>
        </w:rPr>
        <w:footnoteRef/>
      </w:r>
      <w:r>
        <w:tab/>
        <w:t>See paragraph 88 above.</w:t>
      </w:r>
    </w:p>
  </w:footnote>
  <w:footnote w:id="116">
    <w:p w14:paraId="069E5C51" w14:textId="77777777" w:rsidR="00FA5A9C" w:rsidRPr="00861C71" w:rsidRDefault="00FA5A9C">
      <w:pPr>
        <w:pStyle w:val="FootnoteText"/>
        <w:rPr>
          <w:lang w:val="en-US"/>
        </w:rPr>
      </w:pPr>
      <w:r>
        <w:tab/>
      </w:r>
      <w:r>
        <w:rPr>
          <w:rStyle w:val="FootnoteReference"/>
        </w:rPr>
        <w:footnoteRef/>
      </w:r>
      <w:r>
        <w:tab/>
        <w:t>See paragraph 89 above.</w:t>
      </w:r>
    </w:p>
  </w:footnote>
  <w:footnote w:id="117">
    <w:p w14:paraId="04483F02" w14:textId="77777777" w:rsidR="00FA5A9C" w:rsidRPr="00861C71" w:rsidRDefault="00FA5A9C">
      <w:pPr>
        <w:pStyle w:val="FootnoteText"/>
        <w:rPr>
          <w:lang w:val="en-US"/>
        </w:rPr>
      </w:pPr>
      <w:r>
        <w:tab/>
      </w:r>
      <w:r>
        <w:rPr>
          <w:rStyle w:val="FootnoteReference"/>
        </w:rPr>
        <w:footnoteRef/>
      </w:r>
      <w:r>
        <w:tab/>
        <w:t>See paragraph 118 above.</w:t>
      </w:r>
    </w:p>
  </w:footnote>
  <w:footnote w:id="118">
    <w:p w14:paraId="62A5F050" w14:textId="77777777" w:rsidR="00FA5A9C" w:rsidRPr="00861C71" w:rsidRDefault="00FA5A9C">
      <w:pPr>
        <w:pStyle w:val="FootnoteText"/>
        <w:rPr>
          <w:lang w:val="en-US"/>
        </w:rPr>
      </w:pPr>
      <w:r>
        <w:tab/>
      </w:r>
      <w:r>
        <w:rPr>
          <w:rStyle w:val="FootnoteReference"/>
        </w:rPr>
        <w:footnoteRef/>
      </w:r>
      <w:r>
        <w:tab/>
        <w:t>See paragraph 137 above.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5A0C9" w14:textId="77777777" w:rsidR="00FA5A9C" w:rsidRPr="003D5414" w:rsidRDefault="00FA5A9C" w:rsidP="003D5414">
    <w:pPr>
      <w:pStyle w:val="Header"/>
    </w:pPr>
    <w:r>
      <w:t>FCCC/SBSTA/2014/2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ED88F" w14:textId="77777777" w:rsidR="00FA5A9C" w:rsidRPr="003D5414" w:rsidRDefault="00FA5A9C" w:rsidP="003D5414">
    <w:pPr>
      <w:pStyle w:val="Header"/>
      <w:jc w:val="right"/>
    </w:pPr>
    <w:r>
      <w:t>FCCC/SBSTA/2014/2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60722" w14:textId="77777777" w:rsidR="00F42C70" w:rsidRDefault="00F42C70" w:rsidP="00F42C70">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2036B"/>
    <w:multiLevelType w:val="hybridMultilevel"/>
    <w:tmpl w:val="B22E0BFA"/>
    <w:lvl w:ilvl="0" w:tplc="9008FA9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1F0963"/>
    <w:multiLevelType w:val="multilevel"/>
    <w:tmpl w:val="D570BB54"/>
    <w:name w:val="Reg68"/>
    <w:lvl w:ilvl="0">
      <w:start w:val="1"/>
      <w:numFmt w:val="upperRoman"/>
      <w:pStyle w:val="RegHead1"/>
      <w:suff w:val="space"/>
      <w:lvlText w:val="%1. "/>
      <w:lvlJc w:val="center"/>
      <w:pPr>
        <w:ind w:left="0" w:firstLine="0"/>
      </w:pPr>
      <w:rPr>
        <w:sz w:val="28"/>
      </w:rPr>
    </w:lvl>
    <w:lvl w:ilvl="1">
      <w:start w:val="1"/>
      <w:numFmt w:val="upperLetter"/>
      <w:pStyle w:val="RegHead2"/>
      <w:suff w:val="space"/>
      <w:lvlText w:val="%2. "/>
      <w:lvlJc w:val="center"/>
      <w:pPr>
        <w:ind w:left="0" w:firstLine="0"/>
      </w:pPr>
      <w:rPr>
        <w:b/>
        <w:sz w:val="22"/>
        <w:u w:val="none"/>
      </w:rPr>
    </w:lvl>
    <w:lvl w:ilvl="2">
      <w:start w:val="1"/>
      <w:numFmt w:val="decimal"/>
      <w:pStyle w:val="RegHead3"/>
      <w:suff w:val="space"/>
      <w:lvlText w:val="%3. "/>
      <w:lvlJc w:val="center"/>
      <w:pPr>
        <w:ind w:left="0" w:firstLine="0"/>
      </w:pPr>
      <w:rPr>
        <w:b w:val="0"/>
        <w:sz w:val="22"/>
        <w:u w:val="none"/>
      </w:rPr>
    </w:lvl>
    <w:lvl w:ilvl="3">
      <w:start w:val="1"/>
      <w:numFmt w:val="decimal"/>
      <w:lvlRestart w:val="0"/>
      <w:pStyle w:val="RegPara"/>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2" w15:restartNumberingAfterBreak="0">
    <w:nsid w:val="1023354E"/>
    <w:multiLevelType w:val="multilevel"/>
    <w:tmpl w:val="1F626EF8"/>
    <w:lvl w:ilvl="0">
      <w:start w:val="1"/>
      <w:numFmt w:val="upperRoman"/>
      <w:lvlRestart w:val="0"/>
      <w:pStyle w:val="RegHChG"/>
      <w:lvlText w:val="%1."/>
      <w:lvlJc w:val="right"/>
      <w:pPr>
        <w:tabs>
          <w:tab w:val="num" w:pos="1135"/>
        </w:tabs>
        <w:ind w:left="1135" w:hanging="284"/>
      </w:pPr>
      <w:rPr>
        <w:rFonts w:ascii="Times New Roman" w:hAnsi="Times New Roman" w:cs="Times New Roman" w:hint="default"/>
        <w:b/>
        <w:i w:val="0"/>
        <w:sz w:val="28"/>
      </w:rPr>
    </w:lvl>
    <w:lvl w:ilvl="1">
      <w:start w:val="1"/>
      <w:numFmt w:val="upperLetter"/>
      <w:pStyle w:val="RegH1G"/>
      <w:lvlText w:val="%2."/>
      <w:lvlJc w:val="right"/>
      <w:pPr>
        <w:tabs>
          <w:tab w:val="num" w:pos="1135"/>
        </w:tabs>
        <w:ind w:left="1135" w:hanging="284"/>
      </w:pPr>
      <w:rPr>
        <w:rFonts w:ascii="Times New Roman" w:hAnsi="Times New Roman" w:cs="Times New Roman" w:hint="default"/>
        <w:b/>
        <w:i w:val="0"/>
        <w:sz w:val="24"/>
      </w:rPr>
    </w:lvl>
    <w:lvl w:ilvl="2">
      <w:start w:val="1"/>
      <w:numFmt w:val="decimal"/>
      <w:pStyle w:val="RegH23G"/>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pStyle w:val="RegSingleTxtG"/>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3" w15:restartNumberingAfterBreak="0">
    <w:nsid w:val="22C64F00"/>
    <w:multiLevelType w:val="multilevel"/>
    <w:tmpl w:val="7934430A"/>
    <w:lvl w:ilvl="0">
      <w:start w:val="1"/>
      <w:numFmt w:val="upperRoman"/>
      <w:lvlRestart w:val="0"/>
      <w:pStyle w:val="AnnoHCHG"/>
      <w:lvlText w:val="%1."/>
      <w:lvlJc w:val="right"/>
      <w:pPr>
        <w:tabs>
          <w:tab w:val="num" w:pos="1135"/>
        </w:tabs>
        <w:ind w:left="1135" w:hanging="284"/>
      </w:pPr>
      <w:rPr>
        <w:rFonts w:ascii="Times New Roman" w:hAnsi="Times New Roman" w:cs="Times New Roman" w:hint="default"/>
        <w:b/>
        <w:i w:val="0"/>
        <w:sz w:val="28"/>
      </w:rPr>
    </w:lvl>
    <w:lvl w:ilvl="1">
      <w:start w:val="1"/>
      <w:numFmt w:val="decimal"/>
      <w:pStyle w:val="AnnoH1G"/>
      <w:lvlText w:val="%2."/>
      <w:lvlJc w:val="right"/>
      <w:pPr>
        <w:tabs>
          <w:tab w:val="num" w:pos="1135"/>
        </w:tabs>
        <w:ind w:left="1135" w:hanging="284"/>
      </w:pPr>
      <w:rPr>
        <w:rFonts w:ascii="Times New Roman" w:hAnsi="Times New Roman" w:cs="Times New Roman" w:hint="default"/>
        <w:b/>
        <w:i w:val="0"/>
        <w:sz w:val="24"/>
      </w:rPr>
    </w:lvl>
    <w:lvl w:ilvl="2">
      <w:start w:val="1"/>
      <w:numFmt w:val="lowerLetter"/>
      <w:pStyle w:val="AnnoH23G"/>
      <w:lvlText w:val="(%3)"/>
      <w:lvlJc w:val="right"/>
      <w:pPr>
        <w:tabs>
          <w:tab w:val="num" w:pos="1135"/>
        </w:tabs>
        <w:ind w:left="1135" w:hanging="284"/>
      </w:pPr>
      <w:rPr>
        <w:rFonts w:ascii="Times New Roman" w:hAnsi="Times New Roman" w:cs="Times New Roman" w:hint="default"/>
        <w:b w:val="0"/>
        <w:i w:val="0"/>
        <w:sz w:val="20"/>
      </w:rPr>
    </w:lvl>
    <w:lvl w:ilvl="3">
      <w:start w:val="1"/>
      <w:numFmt w:val="decimal"/>
      <w:lvlRestart w:val="0"/>
      <w:pStyle w:val="AnnoSingleTxtG"/>
      <w:lvlText w:val="%4."/>
      <w:lvlJc w:val="left"/>
      <w:pPr>
        <w:tabs>
          <w:tab w:val="num" w:pos="1702"/>
        </w:tabs>
        <w:ind w:left="1702" w:hanging="567"/>
      </w:pPr>
      <w:rPr>
        <w:rFonts w:hint="default"/>
      </w:rPr>
    </w:lvl>
    <w:lvl w:ilvl="4">
      <w:start w:val="1"/>
      <w:numFmt w:val="lowerLetter"/>
      <w:lvlText w:val="(%5)"/>
      <w:lvlJc w:val="left"/>
      <w:pPr>
        <w:tabs>
          <w:tab w:val="num" w:pos="2269"/>
        </w:tabs>
        <w:ind w:left="1702" w:firstLine="0"/>
      </w:pPr>
      <w:rPr>
        <w:rFonts w:hint="default"/>
      </w:rPr>
    </w:lvl>
    <w:lvl w:ilvl="5">
      <w:start w:val="1"/>
      <w:numFmt w:val="decimal"/>
      <w:lvlText w:val="%6."/>
      <w:lvlJc w:val="left"/>
      <w:pPr>
        <w:tabs>
          <w:tab w:val="num" w:pos="2161"/>
        </w:tabs>
        <w:ind w:left="2836" w:hanging="567"/>
      </w:pPr>
      <w:rPr>
        <w:rFonts w:hint="default"/>
      </w:rPr>
    </w:lvl>
    <w:lvl w:ilvl="6">
      <w:start w:val="1"/>
      <w:numFmt w:val="lowerLetter"/>
      <w:lvlText w:val="(%7)"/>
      <w:lvlJc w:val="left"/>
      <w:pPr>
        <w:tabs>
          <w:tab w:val="num" w:pos="3403"/>
        </w:tabs>
        <w:ind w:left="3403" w:hanging="567"/>
      </w:pPr>
      <w:rPr>
        <w:rFonts w:hint="default"/>
      </w:rPr>
    </w:lvl>
    <w:lvl w:ilvl="7">
      <w:start w:val="1"/>
      <w:numFmt w:val="none"/>
      <w:lvlText w:val="[%4."/>
      <w:lvlJc w:val="left"/>
      <w:pPr>
        <w:tabs>
          <w:tab w:val="num" w:pos="1702"/>
        </w:tabs>
        <w:ind w:left="1702" w:hanging="567"/>
      </w:pPr>
      <w:rPr>
        <w:rFonts w:hint="default"/>
        <w:color w:val="auto"/>
        <w:szCs w:val="28"/>
      </w:rPr>
    </w:lvl>
    <w:lvl w:ilvl="8">
      <w:start w:val="1"/>
      <w:numFmt w:val="lowerRoman"/>
      <w:lvlText w:val="%9."/>
      <w:lvlJc w:val="left"/>
      <w:pPr>
        <w:tabs>
          <w:tab w:val="num" w:pos="3238"/>
        </w:tabs>
        <w:ind w:left="3238" w:hanging="357"/>
      </w:pPr>
      <w:rPr>
        <w:rFonts w:hint="default"/>
      </w:rPr>
    </w:lvl>
  </w:abstractNum>
  <w:abstractNum w:abstractNumId="4" w15:restartNumberingAfterBreak="0">
    <w:nsid w:val="248F4941"/>
    <w:multiLevelType w:val="hybridMultilevel"/>
    <w:tmpl w:val="3BDCD7A0"/>
    <w:name w:val="Reg5"/>
    <w:lvl w:ilvl="0" w:tplc="0409000F">
      <w:start w:val="1"/>
      <w:numFmt w:val="decimal"/>
      <w:lvlText w:val="%1."/>
      <w:lvlJc w:val="left"/>
      <w:pPr>
        <w:tabs>
          <w:tab w:val="num" w:pos="1070"/>
        </w:tabs>
        <w:ind w:left="1070" w:hanging="360"/>
      </w:pPr>
    </w:lvl>
    <w:lvl w:ilvl="1" w:tplc="06A09354">
      <w:start w:val="1"/>
      <w:numFmt w:val="lowerLetter"/>
      <w:lvlText w:val="(%2)"/>
      <w:lvlJc w:val="left"/>
      <w:pPr>
        <w:tabs>
          <w:tab w:val="num" w:pos="2629"/>
        </w:tabs>
        <w:ind w:left="2629" w:hanging="360"/>
      </w:pPr>
      <w:rPr>
        <w:rFonts w:hint="default"/>
        <w:sz w:val="20"/>
        <w:szCs w:val="2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8862366"/>
    <w:multiLevelType w:val="hybridMultilevel"/>
    <w:tmpl w:val="523E6D94"/>
    <w:lvl w:ilvl="0" w:tplc="E24C15DA">
      <w:start w:val="1"/>
      <w:numFmt w:val="bullet"/>
      <w:pStyle w:val="Bullet2G"/>
      <w:lvlText w:val="•"/>
      <w:lvlJc w:val="left"/>
      <w:pPr>
        <w:tabs>
          <w:tab w:val="num" w:pos="2268"/>
        </w:tabs>
        <w:ind w:left="2268" w:hanging="170"/>
      </w:pPr>
      <w:rPr>
        <w:rFonts w:ascii="Times New Roman" w:hAnsi="Times New Roman" w:cs="Times New Roman" w:hint="default"/>
        <w:b w:val="0"/>
        <w:i w:val="0"/>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16cid:durableId="955604950">
    <w:abstractNumId w:val="0"/>
  </w:num>
  <w:num w:numId="2" w16cid:durableId="1783261135">
    <w:abstractNumId w:val="5"/>
  </w:num>
  <w:num w:numId="3" w16cid:durableId="1153377641">
    <w:abstractNumId w:val="3"/>
  </w:num>
  <w:num w:numId="4" w16cid:durableId="1831869148">
    <w:abstractNumId w:val="2"/>
  </w:num>
  <w:num w:numId="5" w16cid:durableId="428353062">
    <w:abstractNumId w:val="4"/>
  </w:num>
  <w:num w:numId="6" w16cid:durableId="945119832">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stylePaneFormatFilter w:val="B724" w:allStyles="0" w:customStyles="0" w:latentStyles="1" w:stylesInUse="0" w:headingStyles="1" w:numberingStyles="0" w:tableStyles="0" w:directFormattingOnRuns="1" w:directFormattingOnParagraphs="1" w:directFormattingOnNumbering="1" w:directFormattingOnTables="0" w:clearFormatting="1" w:top3HeadingStyles="1" w:visibleStyles="0" w:alternateStyleNames="1"/>
  <w:doNotTrackMoves/>
  <w:defaultTabStop w:val="567"/>
  <w:evenAndOddHeaders/>
  <w:noPunctuationKerning/>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D5414"/>
    <w:rsid w:val="00001A02"/>
    <w:rsid w:val="00004A30"/>
    <w:rsid w:val="00004E5D"/>
    <w:rsid w:val="000058B4"/>
    <w:rsid w:val="00021BB6"/>
    <w:rsid w:val="000252E3"/>
    <w:rsid w:val="000423A6"/>
    <w:rsid w:val="000555B3"/>
    <w:rsid w:val="000561BD"/>
    <w:rsid w:val="00071358"/>
    <w:rsid w:val="0007242E"/>
    <w:rsid w:val="000737C1"/>
    <w:rsid w:val="00074855"/>
    <w:rsid w:val="00076113"/>
    <w:rsid w:val="00077770"/>
    <w:rsid w:val="00082EC6"/>
    <w:rsid w:val="000913E6"/>
    <w:rsid w:val="0009256D"/>
    <w:rsid w:val="00093044"/>
    <w:rsid w:val="00094D5C"/>
    <w:rsid w:val="000A0AB5"/>
    <w:rsid w:val="000A399F"/>
    <w:rsid w:val="000A433E"/>
    <w:rsid w:val="000A566F"/>
    <w:rsid w:val="000A5DFF"/>
    <w:rsid w:val="000A7247"/>
    <w:rsid w:val="000B0E4D"/>
    <w:rsid w:val="000B1ECD"/>
    <w:rsid w:val="000B1FD0"/>
    <w:rsid w:val="000C116C"/>
    <w:rsid w:val="000C24E3"/>
    <w:rsid w:val="000C5173"/>
    <w:rsid w:val="000D5DED"/>
    <w:rsid w:val="000D6D4A"/>
    <w:rsid w:val="000D7734"/>
    <w:rsid w:val="000E5A58"/>
    <w:rsid w:val="000F0422"/>
    <w:rsid w:val="000F1E9B"/>
    <w:rsid w:val="000F5470"/>
    <w:rsid w:val="001007C9"/>
    <w:rsid w:val="00101D6A"/>
    <w:rsid w:val="001037F1"/>
    <w:rsid w:val="00105E3D"/>
    <w:rsid w:val="00106384"/>
    <w:rsid w:val="00106EDC"/>
    <w:rsid w:val="001120A4"/>
    <w:rsid w:val="001134FC"/>
    <w:rsid w:val="00115C4E"/>
    <w:rsid w:val="0011781E"/>
    <w:rsid w:val="001206FD"/>
    <w:rsid w:val="00120E84"/>
    <w:rsid w:val="00123C52"/>
    <w:rsid w:val="001240BB"/>
    <w:rsid w:val="00127311"/>
    <w:rsid w:val="001328F9"/>
    <w:rsid w:val="001379D0"/>
    <w:rsid w:val="00140F9D"/>
    <w:rsid w:val="001504DC"/>
    <w:rsid w:val="00152A6E"/>
    <w:rsid w:val="0015463A"/>
    <w:rsid w:val="001572A1"/>
    <w:rsid w:val="001600D9"/>
    <w:rsid w:val="00161C6D"/>
    <w:rsid w:val="001620E0"/>
    <w:rsid w:val="00172CDC"/>
    <w:rsid w:val="00172CF0"/>
    <w:rsid w:val="001738F1"/>
    <w:rsid w:val="00174014"/>
    <w:rsid w:val="00174A05"/>
    <w:rsid w:val="00177074"/>
    <w:rsid w:val="00184C03"/>
    <w:rsid w:val="00186A4F"/>
    <w:rsid w:val="001906D0"/>
    <w:rsid w:val="0019124C"/>
    <w:rsid w:val="00191DE1"/>
    <w:rsid w:val="0019430F"/>
    <w:rsid w:val="001945C7"/>
    <w:rsid w:val="00194CF5"/>
    <w:rsid w:val="00195CF8"/>
    <w:rsid w:val="001B085A"/>
    <w:rsid w:val="001B1218"/>
    <w:rsid w:val="001B1483"/>
    <w:rsid w:val="001B5789"/>
    <w:rsid w:val="001B6F2F"/>
    <w:rsid w:val="001C32C4"/>
    <w:rsid w:val="001C3BA9"/>
    <w:rsid w:val="001C7747"/>
    <w:rsid w:val="001D096A"/>
    <w:rsid w:val="001D3F30"/>
    <w:rsid w:val="001D6F11"/>
    <w:rsid w:val="001E5845"/>
    <w:rsid w:val="001F1C87"/>
    <w:rsid w:val="001F5259"/>
    <w:rsid w:val="002025E1"/>
    <w:rsid w:val="002059E5"/>
    <w:rsid w:val="00220F28"/>
    <w:rsid w:val="002213D0"/>
    <w:rsid w:val="002217FD"/>
    <w:rsid w:val="00223453"/>
    <w:rsid w:val="00230D0F"/>
    <w:rsid w:val="00231E5A"/>
    <w:rsid w:val="00231FB5"/>
    <w:rsid w:val="00232479"/>
    <w:rsid w:val="0024447B"/>
    <w:rsid w:val="00246888"/>
    <w:rsid w:val="00250037"/>
    <w:rsid w:val="002510AE"/>
    <w:rsid w:val="00251FF9"/>
    <w:rsid w:val="00256CFB"/>
    <w:rsid w:val="00257AA3"/>
    <w:rsid w:val="0026023A"/>
    <w:rsid w:val="0026066B"/>
    <w:rsid w:val="00260E77"/>
    <w:rsid w:val="00264F17"/>
    <w:rsid w:val="00267A17"/>
    <w:rsid w:val="00273E8E"/>
    <w:rsid w:val="00276A17"/>
    <w:rsid w:val="00276A41"/>
    <w:rsid w:val="002779EB"/>
    <w:rsid w:val="00280B3B"/>
    <w:rsid w:val="00283A71"/>
    <w:rsid w:val="00283CCA"/>
    <w:rsid w:val="002859C9"/>
    <w:rsid w:val="0029007C"/>
    <w:rsid w:val="00292DC3"/>
    <w:rsid w:val="002947C9"/>
    <w:rsid w:val="00295866"/>
    <w:rsid w:val="0029733B"/>
    <w:rsid w:val="00297C1E"/>
    <w:rsid w:val="002A4ABC"/>
    <w:rsid w:val="002A744B"/>
    <w:rsid w:val="002A7D79"/>
    <w:rsid w:val="002B0283"/>
    <w:rsid w:val="002B09BC"/>
    <w:rsid w:val="002B2C80"/>
    <w:rsid w:val="002B446B"/>
    <w:rsid w:val="002B6C33"/>
    <w:rsid w:val="002B72CE"/>
    <w:rsid w:val="002B7532"/>
    <w:rsid w:val="002C051E"/>
    <w:rsid w:val="002C11F7"/>
    <w:rsid w:val="002C3572"/>
    <w:rsid w:val="002C52A6"/>
    <w:rsid w:val="002C63CA"/>
    <w:rsid w:val="002D14F8"/>
    <w:rsid w:val="002D25DA"/>
    <w:rsid w:val="002E1F34"/>
    <w:rsid w:val="002E2767"/>
    <w:rsid w:val="002E2ED9"/>
    <w:rsid w:val="002E44C3"/>
    <w:rsid w:val="002F0A1F"/>
    <w:rsid w:val="002F24FA"/>
    <w:rsid w:val="002F304A"/>
    <w:rsid w:val="002F60E8"/>
    <w:rsid w:val="003012AF"/>
    <w:rsid w:val="00304894"/>
    <w:rsid w:val="00304F7B"/>
    <w:rsid w:val="00306423"/>
    <w:rsid w:val="003147E4"/>
    <w:rsid w:val="00327575"/>
    <w:rsid w:val="00327B89"/>
    <w:rsid w:val="00331418"/>
    <w:rsid w:val="0033619E"/>
    <w:rsid w:val="00336DC3"/>
    <w:rsid w:val="003415A2"/>
    <w:rsid w:val="00342DBD"/>
    <w:rsid w:val="00344AD3"/>
    <w:rsid w:val="003539A0"/>
    <w:rsid w:val="00355F7A"/>
    <w:rsid w:val="003563ED"/>
    <w:rsid w:val="00360694"/>
    <w:rsid w:val="00361821"/>
    <w:rsid w:val="00364B85"/>
    <w:rsid w:val="00365B57"/>
    <w:rsid w:val="0037261D"/>
    <w:rsid w:val="00374412"/>
    <w:rsid w:val="00375F53"/>
    <w:rsid w:val="00381632"/>
    <w:rsid w:val="00383494"/>
    <w:rsid w:val="003921AE"/>
    <w:rsid w:val="00396761"/>
    <w:rsid w:val="003A4151"/>
    <w:rsid w:val="003A4936"/>
    <w:rsid w:val="003B2C11"/>
    <w:rsid w:val="003C3854"/>
    <w:rsid w:val="003C75B9"/>
    <w:rsid w:val="003D08C2"/>
    <w:rsid w:val="003D1A53"/>
    <w:rsid w:val="003D5414"/>
    <w:rsid w:val="003D6B47"/>
    <w:rsid w:val="003E551C"/>
    <w:rsid w:val="003F3787"/>
    <w:rsid w:val="003F7301"/>
    <w:rsid w:val="0040442D"/>
    <w:rsid w:val="004061BF"/>
    <w:rsid w:val="004069B6"/>
    <w:rsid w:val="00410508"/>
    <w:rsid w:val="004144E9"/>
    <w:rsid w:val="00417292"/>
    <w:rsid w:val="00422A55"/>
    <w:rsid w:val="00422C76"/>
    <w:rsid w:val="00427DA2"/>
    <w:rsid w:val="00431F90"/>
    <w:rsid w:val="00433351"/>
    <w:rsid w:val="00433ABD"/>
    <w:rsid w:val="0043729E"/>
    <w:rsid w:val="004539F4"/>
    <w:rsid w:val="004578AD"/>
    <w:rsid w:val="004716F1"/>
    <w:rsid w:val="00474A4A"/>
    <w:rsid w:val="0047642B"/>
    <w:rsid w:val="004812E6"/>
    <w:rsid w:val="0048523B"/>
    <w:rsid w:val="00485971"/>
    <w:rsid w:val="004879B3"/>
    <w:rsid w:val="00487A8E"/>
    <w:rsid w:val="00487DED"/>
    <w:rsid w:val="00491F5F"/>
    <w:rsid w:val="004977C3"/>
    <w:rsid w:val="004A1662"/>
    <w:rsid w:val="004A6729"/>
    <w:rsid w:val="004A67DD"/>
    <w:rsid w:val="004A73FB"/>
    <w:rsid w:val="004B2869"/>
    <w:rsid w:val="004B344F"/>
    <w:rsid w:val="004B501A"/>
    <w:rsid w:val="004B5B04"/>
    <w:rsid w:val="004B608B"/>
    <w:rsid w:val="004B7EC5"/>
    <w:rsid w:val="004C3254"/>
    <w:rsid w:val="004C62F4"/>
    <w:rsid w:val="004D72AF"/>
    <w:rsid w:val="004D7AB0"/>
    <w:rsid w:val="004E2287"/>
    <w:rsid w:val="004E40C3"/>
    <w:rsid w:val="004F0D45"/>
    <w:rsid w:val="004F606D"/>
    <w:rsid w:val="004F615A"/>
    <w:rsid w:val="0050216C"/>
    <w:rsid w:val="005030B1"/>
    <w:rsid w:val="00503373"/>
    <w:rsid w:val="00504621"/>
    <w:rsid w:val="00511EA0"/>
    <w:rsid w:val="0051681C"/>
    <w:rsid w:val="0051694F"/>
    <w:rsid w:val="00516BEA"/>
    <w:rsid w:val="00517811"/>
    <w:rsid w:val="0052002C"/>
    <w:rsid w:val="00523EC5"/>
    <w:rsid w:val="00524582"/>
    <w:rsid w:val="00525151"/>
    <w:rsid w:val="005255F0"/>
    <w:rsid w:val="0052785A"/>
    <w:rsid w:val="005416D2"/>
    <w:rsid w:val="0054219E"/>
    <w:rsid w:val="005464AA"/>
    <w:rsid w:val="00546735"/>
    <w:rsid w:val="005474C8"/>
    <w:rsid w:val="005549B8"/>
    <w:rsid w:val="0056229B"/>
    <w:rsid w:val="0056252E"/>
    <w:rsid w:val="005627AB"/>
    <w:rsid w:val="00565AF2"/>
    <w:rsid w:val="00566853"/>
    <w:rsid w:val="00573130"/>
    <w:rsid w:val="00575C59"/>
    <w:rsid w:val="00576132"/>
    <w:rsid w:val="00576F19"/>
    <w:rsid w:val="00577C17"/>
    <w:rsid w:val="00582007"/>
    <w:rsid w:val="00582DF4"/>
    <w:rsid w:val="005919AB"/>
    <w:rsid w:val="00592405"/>
    <w:rsid w:val="0059337A"/>
    <w:rsid w:val="005A0171"/>
    <w:rsid w:val="005A1844"/>
    <w:rsid w:val="005A2DAC"/>
    <w:rsid w:val="005B6FCB"/>
    <w:rsid w:val="005C072C"/>
    <w:rsid w:val="005C08EC"/>
    <w:rsid w:val="005C0996"/>
    <w:rsid w:val="005C1D56"/>
    <w:rsid w:val="005C450B"/>
    <w:rsid w:val="005C5C75"/>
    <w:rsid w:val="005D2517"/>
    <w:rsid w:val="005D3E27"/>
    <w:rsid w:val="005D6AD8"/>
    <w:rsid w:val="005D6CFB"/>
    <w:rsid w:val="005E0502"/>
    <w:rsid w:val="005E5213"/>
    <w:rsid w:val="005F2C61"/>
    <w:rsid w:val="006002E5"/>
    <w:rsid w:val="00601526"/>
    <w:rsid w:val="00602764"/>
    <w:rsid w:val="00603D73"/>
    <w:rsid w:val="0061111B"/>
    <w:rsid w:val="00611E89"/>
    <w:rsid w:val="00614F83"/>
    <w:rsid w:val="00617B57"/>
    <w:rsid w:val="006204D0"/>
    <w:rsid w:val="0062367F"/>
    <w:rsid w:val="00630C65"/>
    <w:rsid w:val="00631EE2"/>
    <w:rsid w:val="00633491"/>
    <w:rsid w:val="00633BF3"/>
    <w:rsid w:val="0063667C"/>
    <w:rsid w:val="006379C7"/>
    <w:rsid w:val="00640255"/>
    <w:rsid w:val="00641F29"/>
    <w:rsid w:val="00651017"/>
    <w:rsid w:val="00655F79"/>
    <w:rsid w:val="00660155"/>
    <w:rsid w:val="0066159F"/>
    <w:rsid w:val="00661A88"/>
    <w:rsid w:val="00663F14"/>
    <w:rsid w:val="00671D62"/>
    <w:rsid w:val="006745C1"/>
    <w:rsid w:val="0067541C"/>
    <w:rsid w:val="00677E10"/>
    <w:rsid w:val="006810D8"/>
    <w:rsid w:val="00681E75"/>
    <w:rsid w:val="00687740"/>
    <w:rsid w:val="00693901"/>
    <w:rsid w:val="006973FA"/>
    <w:rsid w:val="006A3385"/>
    <w:rsid w:val="006A63F7"/>
    <w:rsid w:val="006B06DB"/>
    <w:rsid w:val="006B13CC"/>
    <w:rsid w:val="006B2D17"/>
    <w:rsid w:val="006B62F2"/>
    <w:rsid w:val="006B6D3A"/>
    <w:rsid w:val="006C0FD1"/>
    <w:rsid w:val="006C5710"/>
    <w:rsid w:val="006C5C9F"/>
    <w:rsid w:val="006C6136"/>
    <w:rsid w:val="006D0BDC"/>
    <w:rsid w:val="006D10D3"/>
    <w:rsid w:val="006D6E19"/>
    <w:rsid w:val="006E2336"/>
    <w:rsid w:val="006E2FF6"/>
    <w:rsid w:val="006E6852"/>
    <w:rsid w:val="006E7258"/>
    <w:rsid w:val="006F1BFA"/>
    <w:rsid w:val="006F2373"/>
    <w:rsid w:val="00700EEF"/>
    <w:rsid w:val="00706ACC"/>
    <w:rsid w:val="007112BE"/>
    <w:rsid w:val="0071428F"/>
    <w:rsid w:val="00717BC5"/>
    <w:rsid w:val="00720610"/>
    <w:rsid w:val="00722138"/>
    <w:rsid w:val="00722519"/>
    <w:rsid w:val="0072650A"/>
    <w:rsid w:val="00726562"/>
    <w:rsid w:val="0073048C"/>
    <w:rsid w:val="0073154D"/>
    <w:rsid w:val="00733436"/>
    <w:rsid w:val="007334B2"/>
    <w:rsid w:val="007334C8"/>
    <w:rsid w:val="00733560"/>
    <w:rsid w:val="0073583C"/>
    <w:rsid w:val="00741FEC"/>
    <w:rsid w:val="007420C9"/>
    <w:rsid w:val="00742F78"/>
    <w:rsid w:val="00745AE4"/>
    <w:rsid w:val="00750AE3"/>
    <w:rsid w:val="00752275"/>
    <w:rsid w:val="00752FEF"/>
    <w:rsid w:val="00753A7F"/>
    <w:rsid w:val="00754145"/>
    <w:rsid w:val="007610B9"/>
    <w:rsid w:val="007619D5"/>
    <w:rsid w:val="007626E6"/>
    <w:rsid w:val="00762FBE"/>
    <w:rsid w:val="007658FD"/>
    <w:rsid w:val="007662FB"/>
    <w:rsid w:val="007712B0"/>
    <w:rsid w:val="007719B7"/>
    <w:rsid w:val="00772C4F"/>
    <w:rsid w:val="007760E2"/>
    <w:rsid w:val="00780E58"/>
    <w:rsid w:val="007843F8"/>
    <w:rsid w:val="007911B0"/>
    <w:rsid w:val="007937C0"/>
    <w:rsid w:val="00796440"/>
    <w:rsid w:val="00797706"/>
    <w:rsid w:val="007B0DFC"/>
    <w:rsid w:val="007B282F"/>
    <w:rsid w:val="007C4282"/>
    <w:rsid w:val="007C43B0"/>
    <w:rsid w:val="007C6570"/>
    <w:rsid w:val="007C6C19"/>
    <w:rsid w:val="007D0DEF"/>
    <w:rsid w:val="007D23C7"/>
    <w:rsid w:val="007D3A77"/>
    <w:rsid w:val="007D46D9"/>
    <w:rsid w:val="007D6052"/>
    <w:rsid w:val="007D718B"/>
    <w:rsid w:val="007E0DB6"/>
    <w:rsid w:val="007E2A04"/>
    <w:rsid w:val="007E5A0D"/>
    <w:rsid w:val="007F0046"/>
    <w:rsid w:val="007F0AF1"/>
    <w:rsid w:val="007F11A7"/>
    <w:rsid w:val="007F3D63"/>
    <w:rsid w:val="007F5855"/>
    <w:rsid w:val="007F6C8A"/>
    <w:rsid w:val="007F7443"/>
    <w:rsid w:val="007F7599"/>
    <w:rsid w:val="00802646"/>
    <w:rsid w:val="00805529"/>
    <w:rsid w:val="008071D5"/>
    <w:rsid w:val="00807CC7"/>
    <w:rsid w:val="00807D78"/>
    <w:rsid w:val="00810726"/>
    <w:rsid w:val="00812CF8"/>
    <w:rsid w:val="00816CC0"/>
    <w:rsid w:val="0081743A"/>
    <w:rsid w:val="008206FA"/>
    <w:rsid w:val="00821927"/>
    <w:rsid w:val="00822406"/>
    <w:rsid w:val="00824785"/>
    <w:rsid w:val="00825E81"/>
    <w:rsid w:val="008263F2"/>
    <w:rsid w:val="0083172F"/>
    <w:rsid w:val="008337A8"/>
    <w:rsid w:val="00836754"/>
    <w:rsid w:val="00836B92"/>
    <w:rsid w:val="008370E0"/>
    <w:rsid w:val="0084026C"/>
    <w:rsid w:val="008419FD"/>
    <w:rsid w:val="00841F6A"/>
    <w:rsid w:val="00841FE7"/>
    <w:rsid w:val="00843B0B"/>
    <w:rsid w:val="00847A56"/>
    <w:rsid w:val="008506AF"/>
    <w:rsid w:val="00850A4F"/>
    <w:rsid w:val="00850BA0"/>
    <w:rsid w:val="00854F43"/>
    <w:rsid w:val="00854F81"/>
    <w:rsid w:val="00855437"/>
    <w:rsid w:val="00857A55"/>
    <w:rsid w:val="0086015C"/>
    <w:rsid w:val="00861C71"/>
    <w:rsid w:val="008631E0"/>
    <w:rsid w:val="00867354"/>
    <w:rsid w:val="008714B1"/>
    <w:rsid w:val="00873FF2"/>
    <w:rsid w:val="008751FE"/>
    <w:rsid w:val="00881574"/>
    <w:rsid w:val="0088204A"/>
    <w:rsid w:val="00885EE0"/>
    <w:rsid w:val="00886A75"/>
    <w:rsid w:val="008903A8"/>
    <w:rsid w:val="008927A8"/>
    <w:rsid w:val="008A2DE6"/>
    <w:rsid w:val="008A3ABF"/>
    <w:rsid w:val="008A6125"/>
    <w:rsid w:val="008A7864"/>
    <w:rsid w:val="008B0BDE"/>
    <w:rsid w:val="008B13E2"/>
    <w:rsid w:val="008B17FB"/>
    <w:rsid w:val="008B19A1"/>
    <w:rsid w:val="008B2230"/>
    <w:rsid w:val="008B4372"/>
    <w:rsid w:val="008C05D3"/>
    <w:rsid w:val="008C0858"/>
    <w:rsid w:val="008C3312"/>
    <w:rsid w:val="008C42B4"/>
    <w:rsid w:val="008C5BC0"/>
    <w:rsid w:val="008C6BA7"/>
    <w:rsid w:val="008C7112"/>
    <w:rsid w:val="008D3B82"/>
    <w:rsid w:val="008D3EE8"/>
    <w:rsid w:val="008D7CC1"/>
    <w:rsid w:val="008D7DB0"/>
    <w:rsid w:val="008E3F8E"/>
    <w:rsid w:val="008E4111"/>
    <w:rsid w:val="008E4889"/>
    <w:rsid w:val="008E4AAA"/>
    <w:rsid w:val="008E6053"/>
    <w:rsid w:val="008F0AA7"/>
    <w:rsid w:val="008F4C57"/>
    <w:rsid w:val="008F6651"/>
    <w:rsid w:val="008F7B36"/>
    <w:rsid w:val="00900C3C"/>
    <w:rsid w:val="009034BB"/>
    <w:rsid w:val="009040E4"/>
    <w:rsid w:val="00910CB9"/>
    <w:rsid w:val="0091113E"/>
    <w:rsid w:val="009137D2"/>
    <w:rsid w:val="009142ED"/>
    <w:rsid w:val="00914830"/>
    <w:rsid w:val="009157AD"/>
    <w:rsid w:val="00917213"/>
    <w:rsid w:val="00921DB5"/>
    <w:rsid w:val="00922746"/>
    <w:rsid w:val="009230A8"/>
    <w:rsid w:val="009240F0"/>
    <w:rsid w:val="00933228"/>
    <w:rsid w:val="0094334C"/>
    <w:rsid w:val="009443F2"/>
    <w:rsid w:val="009457B4"/>
    <w:rsid w:val="009502F5"/>
    <w:rsid w:val="00953451"/>
    <w:rsid w:val="00960298"/>
    <w:rsid w:val="009617EB"/>
    <w:rsid w:val="00962853"/>
    <w:rsid w:val="00963690"/>
    <w:rsid w:val="009638B8"/>
    <w:rsid w:val="009644C4"/>
    <w:rsid w:val="00965737"/>
    <w:rsid w:val="00970F53"/>
    <w:rsid w:val="00980E44"/>
    <w:rsid w:val="0098366B"/>
    <w:rsid w:val="00983B75"/>
    <w:rsid w:val="00985EE5"/>
    <w:rsid w:val="00991C5F"/>
    <w:rsid w:val="009929D4"/>
    <w:rsid w:val="00994FEC"/>
    <w:rsid w:val="00996312"/>
    <w:rsid w:val="00996670"/>
    <w:rsid w:val="009979A7"/>
    <w:rsid w:val="009A180C"/>
    <w:rsid w:val="009A1C73"/>
    <w:rsid w:val="009A1EFD"/>
    <w:rsid w:val="009A2813"/>
    <w:rsid w:val="009A38FD"/>
    <w:rsid w:val="009A71AA"/>
    <w:rsid w:val="009B04C1"/>
    <w:rsid w:val="009B064C"/>
    <w:rsid w:val="009B1CB9"/>
    <w:rsid w:val="009B61B6"/>
    <w:rsid w:val="009C1354"/>
    <w:rsid w:val="009D186B"/>
    <w:rsid w:val="009D7644"/>
    <w:rsid w:val="009E6838"/>
    <w:rsid w:val="009E75C9"/>
    <w:rsid w:val="009F3514"/>
    <w:rsid w:val="009F3A00"/>
    <w:rsid w:val="009F65C0"/>
    <w:rsid w:val="009F7619"/>
    <w:rsid w:val="009F7F3C"/>
    <w:rsid w:val="00A025D6"/>
    <w:rsid w:val="00A02E12"/>
    <w:rsid w:val="00A0753F"/>
    <w:rsid w:val="00A078E1"/>
    <w:rsid w:val="00A0792F"/>
    <w:rsid w:val="00A10FFD"/>
    <w:rsid w:val="00A11347"/>
    <w:rsid w:val="00A129A5"/>
    <w:rsid w:val="00A24986"/>
    <w:rsid w:val="00A27CFF"/>
    <w:rsid w:val="00A32408"/>
    <w:rsid w:val="00A3616C"/>
    <w:rsid w:val="00A41451"/>
    <w:rsid w:val="00A437F7"/>
    <w:rsid w:val="00A46476"/>
    <w:rsid w:val="00A4724C"/>
    <w:rsid w:val="00A518DD"/>
    <w:rsid w:val="00A550D4"/>
    <w:rsid w:val="00A55AAA"/>
    <w:rsid w:val="00A57B81"/>
    <w:rsid w:val="00A61D2F"/>
    <w:rsid w:val="00A6304F"/>
    <w:rsid w:val="00A63C00"/>
    <w:rsid w:val="00A66CE5"/>
    <w:rsid w:val="00A70197"/>
    <w:rsid w:val="00A71AF4"/>
    <w:rsid w:val="00A72AC5"/>
    <w:rsid w:val="00A72B5C"/>
    <w:rsid w:val="00A73A09"/>
    <w:rsid w:val="00A76791"/>
    <w:rsid w:val="00A7768C"/>
    <w:rsid w:val="00A77BFF"/>
    <w:rsid w:val="00A800EB"/>
    <w:rsid w:val="00A833F2"/>
    <w:rsid w:val="00A85038"/>
    <w:rsid w:val="00A866D7"/>
    <w:rsid w:val="00A9001C"/>
    <w:rsid w:val="00A9402E"/>
    <w:rsid w:val="00A950E6"/>
    <w:rsid w:val="00AA79D8"/>
    <w:rsid w:val="00AA7D82"/>
    <w:rsid w:val="00AA7E7E"/>
    <w:rsid w:val="00AB0EE1"/>
    <w:rsid w:val="00AB1658"/>
    <w:rsid w:val="00AB2E3D"/>
    <w:rsid w:val="00AB39C2"/>
    <w:rsid w:val="00AC1F45"/>
    <w:rsid w:val="00AC72BC"/>
    <w:rsid w:val="00AC7F73"/>
    <w:rsid w:val="00AD16B9"/>
    <w:rsid w:val="00AD40C4"/>
    <w:rsid w:val="00AD4D69"/>
    <w:rsid w:val="00AD610A"/>
    <w:rsid w:val="00AD7978"/>
    <w:rsid w:val="00AE03E0"/>
    <w:rsid w:val="00AE134F"/>
    <w:rsid w:val="00AE475A"/>
    <w:rsid w:val="00AF4258"/>
    <w:rsid w:val="00AF45B0"/>
    <w:rsid w:val="00AF46B0"/>
    <w:rsid w:val="00AF52CC"/>
    <w:rsid w:val="00B00DB3"/>
    <w:rsid w:val="00B0242A"/>
    <w:rsid w:val="00B04B25"/>
    <w:rsid w:val="00B11236"/>
    <w:rsid w:val="00B12B29"/>
    <w:rsid w:val="00B13218"/>
    <w:rsid w:val="00B13F2E"/>
    <w:rsid w:val="00B15850"/>
    <w:rsid w:val="00B217B4"/>
    <w:rsid w:val="00B21DBB"/>
    <w:rsid w:val="00B242C9"/>
    <w:rsid w:val="00B26D82"/>
    <w:rsid w:val="00B27393"/>
    <w:rsid w:val="00B27F33"/>
    <w:rsid w:val="00B33E91"/>
    <w:rsid w:val="00B37C98"/>
    <w:rsid w:val="00B42D75"/>
    <w:rsid w:val="00B459BA"/>
    <w:rsid w:val="00B461DA"/>
    <w:rsid w:val="00B465AB"/>
    <w:rsid w:val="00B468E0"/>
    <w:rsid w:val="00B52711"/>
    <w:rsid w:val="00B62A21"/>
    <w:rsid w:val="00B64997"/>
    <w:rsid w:val="00B64FBF"/>
    <w:rsid w:val="00B66043"/>
    <w:rsid w:val="00B66580"/>
    <w:rsid w:val="00B73ACE"/>
    <w:rsid w:val="00B779D6"/>
    <w:rsid w:val="00B82BB6"/>
    <w:rsid w:val="00B946F3"/>
    <w:rsid w:val="00B961E8"/>
    <w:rsid w:val="00BA0BF9"/>
    <w:rsid w:val="00BA2B3E"/>
    <w:rsid w:val="00BA43AB"/>
    <w:rsid w:val="00BA4FE0"/>
    <w:rsid w:val="00BA5F8A"/>
    <w:rsid w:val="00BA707B"/>
    <w:rsid w:val="00BB4988"/>
    <w:rsid w:val="00BB7CEE"/>
    <w:rsid w:val="00BC43C0"/>
    <w:rsid w:val="00BC764E"/>
    <w:rsid w:val="00BD4436"/>
    <w:rsid w:val="00BD7715"/>
    <w:rsid w:val="00BE0EAC"/>
    <w:rsid w:val="00BE0F53"/>
    <w:rsid w:val="00BE1AE0"/>
    <w:rsid w:val="00BE1F45"/>
    <w:rsid w:val="00BE3168"/>
    <w:rsid w:val="00BE6757"/>
    <w:rsid w:val="00BF0EE6"/>
    <w:rsid w:val="00BF225B"/>
    <w:rsid w:val="00C0105B"/>
    <w:rsid w:val="00C059FF"/>
    <w:rsid w:val="00C10D0E"/>
    <w:rsid w:val="00C113D5"/>
    <w:rsid w:val="00C12D57"/>
    <w:rsid w:val="00C13B05"/>
    <w:rsid w:val="00C200A6"/>
    <w:rsid w:val="00C20DA0"/>
    <w:rsid w:val="00C238D6"/>
    <w:rsid w:val="00C24427"/>
    <w:rsid w:val="00C251F3"/>
    <w:rsid w:val="00C3075C"/>
    <w:rsid w:val="00C33E96"/>
    <w:rsid w:val="00C34D9C"/>
    <w:rsid w:val="00C37486"/>
    <w:rsid w:val="00C47A1D"/>
    <w:rsid w:val="00C5322E"/>
    <w:rsid w:val="00C53477"/>
    <w:rsid w:val="00C53F8D"/>
    <w:rsid w:val="00C54200"/>
    <w:rsid w:val="00C616BF"/>
    <w:rsid w:val="00C67050"/>
    <w:rsid w:val="00C703A0"/>
    <w:rsid w:val="00C725B9"/>
    <w:rsid w:val="00C72C22"/>
    <w:rsid w:val="00C77A2E"/>
    <w:rsid w:val="00C80E9D"/>
    <w:rsid w:val="00C83474"/>
    <w:rsid w:val="00C83DFC"/>
    <w:rsid w:val="00C913EA"/>
    <w:rsid w:val="00C93F7C"/>
    <w:rsid w:val="00C9675A"/>
    <w:rsid w:val="00CA64BF"/>
    <w:rsid w:val="00CB43F3"/>
    <w:rsid w:val="00CB5ECE"/>
    <w:rsid w:val="00CB6A6E"/>
    <w:rsid w:val="00CC7923"/>
    <w:rsid w:val="00CD2376"/>
    <w:rsid w:val="00CD41F3"/>
    <w:rsid w:val="00CE6944"/>
    <w:rsid w:val="00CF07DD"/>
    <w:rsid w:val="00CF0A1D"/>
    <w:rsid w:val="00CF170E"/>
    <w:rsid w:val="00CF3297"/>
    <w:rsid w:val="00CF3733"/>
    <w:rsid w:val="00D0171F"/>
    <w:rsid w:val="00D01EC6"/>
    <w:rsid w:val="00D02580"/>
    <w:rsid w:val="00D02E98"/>
    <w:rsid w:val="00D13BA7"/>
    <w:rsid w:val="00D21910"/>
    <w:rsid w:val="00D33395"/>
    <w:rsid w:val="00D3426A"/>
    <w:rsid w:val="00D37B84"/>
    <w:rsid w:val="00D41489"/>
    <w:rsid w:val="00D44A37"/>
    <w:rsid w:val="00D50E2F"/>
    <w:rsid w:val="00D5454C"/>
    <w:rsid w:val="00D56153"/>
    <w:rsid w:val="00D57623"/>
    <w:rsid w:val="00D6037D"/>
    <w:rsid w:val="00D605F0"/>
    <w:rsid w:val="00D61765"/>
    <w:rsid w:val="00D660CC"/>
    <w:rsid w:val="00D71FC0"/>
    <w:rsid w:val="00D7598E"/>
    <w:rsid w:val="00D83BB3"/>
    <w:rsid w:val="00D842A9"/>
    <w:rsid w:val="00D85EA8"/>
    <w:rsid w:val="00D869CB"/>
    <w:rsid w:val="00D87C8B"/>
    <w:rsid w:val="00D94CD8"/>
    <w:rsid w:val="00D97990"/>
    <w:rsid w:val="00DA0633"/>
    <w:rsid w:val="00DA2D84"/>
    <w:rsid w:val="00DA31E9"/>
    <w:rsid w:val="00DA5A75"/>
    <w:rsid w:val="00DB07BE"/>
    <w:rsid w:val="00DB1E81"/>
    <w:rsid w:val="00DB3143"/>
    <w:rsid w:val="00DB35FD"/>
    <w:rsid w:val="00DB41D1"/>
    <w:rsid w:val="00DB7EA6"/>
    <w:rsid w:val="00DC3712"/>
    <w:rsid w:val="00DC385B"/>
    <w:rsid w:val="00DC5E7F"/>
    <w:rsid w:val="00DE0F91"/>
    <w:rsid w:val="00DE4DF8"/>
    <w:rsid w:val="00DE6C2B"/>
    <w:rsid w:val="00E00D49"/>
    <w:rsid w:val="00E012F8"/>
    <w:rsid w:val="00E04FCA"/>
    <w:rsid w:val="00E070F1"/>
    <w:rsid w:val="00E10A1A"/>
    <w:rsid w:val="00E15ABA"/>
    <w:rsid w:val="00E21A8F"/>
    <w:rsid w:val="00E21DBF"/>
    <w:rsid w:val="00E22017"/>
    <w:rsid w:val="00E23A5A"/>
    <w:rsid w:val="00E24FD3"/>
    <w:rsid w:val="00E26BE6"/>
    <w:rsid w:val="00E34EE4"/>
    <w:rsid w:val="00E37CB8"/>
    <w:rsid w:val="00E42EA9"/>
    <w:rsid w:val="00E43076"/>
    <w:rsid w:val="00E466BB"/>
    <w:rsid w:val="00E50F67"/>
    <w:rsid w:val="00E52115"/>
    <w:rsid w:val="00E52D5A"/>
    <w:rsid w:val="00E54741"/>
    <w:rsid w:val="00E57B62"/>
    <w:rsid w:val="00E60E54"/>
    <w:rsid w:val="00E6114E"/>
    <w:rsid w:val="00E6392A"/>
    <w:rsid w:val="00E6745D"/>
    <w:rsid w:val="00E702C1"/>
    <w:rsid w:val="00E72640"/>
    <w:rsid w:val="00E731A7"/>
    <w:rsid w:val="00E75D67"/>
    <w:rsid w:val="00E77B43"/>
    <w:rsid w:val="00E80675"/>
    <w:rsid w:val="00E8410C"/>
    <w:rsid w:val="00E842C1"/>
    <w:rsid w:val="00E847EA"/>
    <w:rsid w:val="00E85D4E"/>
    <w:rsid w:val="00E87FC3"/>
    <w:rsid w:val="00E9052F"/>
    <w:rsid w:val="00E9462D"/>
    <w:rsid w:val="00E959F9"/>
    <w:rsid w:val="00E95CCB"/>
    <w:rsid w:val="00E967CB"/>
    <w:rsid w:val="00E978EC"/>
    <w:rsid w:val="00EA3D09"/>
    <w:rsid w:val="00EC166B"/>
    <w:rsid w:val="00EC1959"/>
    <w:rsid w:val="00EC1E2B"/>
    <w:rsid w:val="00EC36C2"/>
    <w:rsid w:val="00EC3A3D"/>
    <w:rsid w:val="00EC3BBD"/>
    <w:rsid w:val="00EC5D15"/>
    <w:rsid w:val="00ED2460"/>
    <w:rsid w:val="00ED2F8E"/>
    <w:rsid w:val="00ED61B3"/>
    <w:rsid w:val="00EE3180"/>
    <w:rsid w:val="00EE5800"/>
    <w:rsid w:val="00EE7958"/>
    <w:rsid w:val="00EF0254"/>
    <w:rsid w:val="00EF28C1"/>
    <w:rsid w:val="00EF2C74"/>
    <w:rsid w:val="00EF6F93"/>
    <w:rsid w:val="00F00764"/>
    <w:rsid w:val="00F02A51"/>
    <w:rsid w:val="00F034DF"/>
    <w:rsid w:val="00F03595"/>
    <w:rsid w:val="00F1205D"/>
    <w:rsid w:val="00F130DA"/>
    <w:rsid w:val="00F24C94"/>
    <w:rsid w:val="00F3178A"/>
    <w:rsid w:val="00F3393A"/>
    <w:rsid w:val="00F37E28"/>
    <w:rsid w:val="00F42C70"/>
    <w:rsid w:val="00F44C6A"/>
    <w:rsid w:val="00F51990"/>
    <w:rsid w:val="00F54973"/>
    <w:rsid w:val="00F5595C"/>
    <w:rsid w:val="00F62419"/>
    <w:rsid w:val="00F63E8B"/>
    <w:rsid w:val="00F650DD"/>
    <w:rsid w:val="00F6546F"/>
    <w:rsid w:val="00F71D7E"/>
    <w:rsid w:val="00F71FB8"/>
    <w:rsid w:val="00F73B1E"/>
    <w:rsid w:val="00F74E04"/>
    <w:rsid w:val="00F82445"/>
    <w:rsid w:val="00F87B82"/>
    <w:rsid w:val="00F9085E"/>
    <w:rsid w:val="00F93E30"/>
    <w:rsid w:val="00F95919"/>
    <w:rsid w:val="00F9629C"/>
    <w:rsid w:val="00FA4306"/>
    <w:rsid w:val="00FA5A9C"/>
    <w:rsid w:val="00FB072A"/>
    <w:rsid w:val="00FB1A02"/>
    <w:rsid w:val="00FB6DE1"/>
    <w:rsid w:val="00FB7CB8"/>
    <w:rsid w:val="00FC7B0B"/>
    <w:rsid w:val="00FD006C"/>
    <w:rsid w:val="00FD0BC3"/>
    <w:rsid w:val="00FD1D7B"/>
    <w:rsid w:val="00FD3B5A"/>
    <w:rsid w:val="00FD4BA4"/>
    <w:rsid w:val="00FD5936"/>
    <w:rsid w:val="00FD5A08"/>
    <w:rsid w:val="00FD5E26"/>
    <w:rsid w:val="00FD65FA"/>
    <w:rsid w:val="00FE11D1"/>
    <w:rsid w:val="00FE447E"/>
    <w:rsid w:val="00FE7456"/>
    <w:rsid w:val="00FE746E"/>
    <w:rsid w:val="00FF1EED"/>
    <w:rsid w:val="00FF21B8"/>
    <w:rsid w:val="00FF2D2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51F21F19"/>
  <w15:chartTrackingRefBased/>
  <w15:docId w15:val="{BA31C72E-1917-4BCD-BD98-788D34B00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96761"/>
    <w:pPr>
      <w:suppressAutoHyphens/>
      <w:spacing w:line="240" w:lineRule="atLeast"/>
    </w:pPr>
    <w:rPr>
      <w:rFonts w:eastAsia="SimSun"/>
      <w:lang w:val="en-GB"/>
    </w:rPr>
  </w:style>
  <w:style w:type="paragraph" w:styleId="Heading1">
    <w:name w:val="heading 1"/>
    <w:aliases w:val="Table_G"/>
    <w:basedOn w:val="Normal"/>
    <w:next w:val="AnnoH23G"/>
    <w:qFormat/>
    <w:rsid w:val="00FA5A9C"/>
    <w:pPr>
      <w:ind w:left="1134"/>
      <w:outlineLvl w:val="0"/>
    </w:pPr>
  </w:style>
  <w:style w:type="paragraph" w:styleId="Heading2">
    <w:name w:val="heading 2"/>
    <w:basedOn w:val="Normal"/>
    <w:next w:val="Normal"/>
    <w:link w:val="Heading2Char"/>
    <w:qFormat/>
    <w:rsid w:val="00FA5A9C"/>
    <w:pPr>
      <w:keepNext/>
      <w:keepLines/>
      <w:spacing w:before="200"/>
      <w:outlineLvl w:val="1"/>
    </w:pPr>
    <w:rPr>
      <w:rFonts w:ascii="Cambria" w:eastAsia="Times New Roman" w:hAnsi="Cambria"/>
      <w:b/>
      <w:bCs/>
      <w:color w:val="4F81BD"/>
      <w:sz w:val="26"/>
      <w:szCs w:val="26"/>
    </w:rPr>
  </w:style>
  <w:style w:type="paragraph" w:styleId="Heading4">
    <w:name w:val="heading 4"/>
    <w:basedOn w:val="Normal"/>
    <w:next w:val="Normal"/>
    <w:link w:val="Heading4Char"/>
    <w:qFormat/>
    <w:rsid w:val="00FA5A9C"/>
    <w:pPr>
      <w:keepNext/>
      <w:keepLines/>
      <w:spacing w:before="200"/>
      <w:outlineLvl w:val="3"/>
    </w:pPr>
    <w:rPr>
      <w:rFonts w:ascii="Cambria" w:eastAsia="Times New Roman" w:hAnsi="Cambria"/>
      <w:b/>
      <w:bCs/>
      <w:i/>
      <w:iCs/>
      <w:color w:val="4F81BD"/>
    </w:rPr>
  </w:style>
  <w:style w:type="paragraph" w:styleId="Heading5">
    <w:name w:val="heading 5"/>
    <w:basedOn w:val="Normal"/>
    <w:next w:val="Normal"/>
    <w:link w:val="Heading5Char"/>
    <w:qFormat/>
    <w:rsid w:val="00FA5A9C"/>
    <w:pPr>
      <w:keepNext/>
      <w:keepLines/>
      <w:spacing w:before="200"/>
      <w:outlineLvl w:val="4"/>
    </w:pPr>
    <w:rPr>
      <w:rFonts w:ascii="Cambria" w:eastAsia="Times New Roman" w:hAnsi="Cambria"/>
      <w:color w:val="243F60"/>
    </w:rPr>
  </w:style>
  <w:style w:type="character" w:default="1" w:styleId="DefaultParagraphFont">
    <w:name w:val="Default Paragraph Font"/>
    <w:uiPriority w:val="1"/>
    <w:unhideWhenUsed/>
    <w:rsid w:val="00FA5A9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A5A9C"/>
  </w:style>
  <w:style w:type="paragraph" w:customStyle="1" w:styleId="HMG">
    <w:name w:val="_ H __M_G"/>
    <w:basedOn w:val="Normal"/>
    <w:next w:val="Normal"/>
    <w:rsid w:val="00FA5A9C"/>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link w:val="HChGChar"/>
    <w:rsid w:val="00FA5A9C"/>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link w:val="H1GChar"/>
    <w:rsid w:val="00FA5A9C"/>
    <w:pPr>
      <w:keepNext/>
      <w:keepLines/>
      <w:spacing w:before="360" w:after="240" w:line="270" w:lineRule="exact"/>
      <w:ind w:left="1134" w:right="1134" w:hanging="1134"/>
    </w:pPr>
    <w:rPr>
      <w:b/>
      <w:sz w:val="24"/>
    </w:rPr>
  </w:style>
  <w:style w:type="paragraph" w:customStyle="1" w:styleId="H23G">
    <w:name w:val="_ H_2/3_G"/>
    <w:basedOn w:val="Normal"/>
    <w:next w:val="Normal"/>
    <w:rsid w:val="00FA5A9C"/>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rsid w:val="00FA5A9C"/>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rsid w:val="00FA5A9C"/>
    <w:pPr>
      <w:keepNext/>
      <w:keepLines/>
      <w:tabs>
        <w:tab w:val="right" w:pos="851"/>
      </w:tabs>
      <w:spacing w:before="240" w:after="120" w:line="240" w:lineRule="exact"/>
      <w:ind w:left="1134" w:right="1134" w:hanging="1134"/>
    </w:pPr>
  </w:style>
  <w:style w:type="paragraph" w:customStyle="1" w:styleId="SingleTxtG">
    <w:name w:val="_ Single Txt_G"/>
    <w:basedOn w:val="Normal"/>
    <w:link w:val="SingleTxtGChar"/>
    <w:rsid w:val="00396761"/>
    <w:pPr>
      <w:spacing w:after="120"/>
      <w:ind w:left="1134" w:right="1134"/>
      <w:jc w:val="both"/>
    </w:pPr>
    <w:rPr>
      <w:rFonts w:eastAsia="Times New Roman"/>
      <w:lang w:eastAsia="en-US"/>
    </w:rPr>
  </w:style>
  <w:style w:type="paragraph" w:customStyle="1" w:styleId="SLG">
    <w:name w:val="__S_L_G"/>
    <w:basedOn w:val="Normal"/>
    <w:next w:val="Normal"/>
    <w:rsid w:val="00FA5A9C"/>
    <w:pPr>
      <w:keepNext/>
      <w:keepLines/>
      <w:spacing w:before="240" w:after="240" w:line="580" w:lineRule="exact"/>
      <w:ind w:left="1134" w:right="1134"/>
    </w:pPr>
    <w:rPr>
      <w:b/>
      <w:sz w:val="56"/>
    </w:rPr>
  </w:style>
  <w:style w:type="paragraph" w:customStyle="1" w:styleId="SMG">
    <w:name w:val="__S_M_G"/>
    <w:basedOn w:val="Normal"/>
    <w:next w:val="Normal"/>
    <w:rsid w:val="00FA5A9C"/>
    <w:pPr>
      <w:keepNext/>
      <w:keepLines/>
      <w:spacing w:before="240" w:after="240" w:line="420" w:lineRule="exact"/>
      <w:ind w:left="1134" w:right="1134"/>
    </w:pPr>
    <w:rPr>
      <w:b/>
      <w:sz w:val="40"/>
    </w:rPr>
  </w:style>
  <w:style w:type="paragraph" w:customStyle="1" w:styleId="SSG">
    <w:name w:val="__S_S_G"/>
    <w:basedOn w:val="Normal"/>
    <w:next w:val="Normal"/>
    <w:rsid w:val="00FA5A9C"/>
    <w:pPr>
      <w:keepNext/>
      <w:keepLines/>
      <w:spacing w:before="240" w:after="240" w:line="300" w:lineRule="exact"/>
      <w:ind w:left="1134" w:right="1134"/>
    </w:pPr>
    <w:rPr>
      <w:b/>
      <w:sz w:val="28"/>
    </w:rPr>
  </w:style>
  <w:style w:type="paragraph" w:customStyle="1" w:styleId="XLargeG">
    <w:name w:val="__XLarge_G"/>
    <w:basedOn w:val="Normal"/>
    <w:next w:val="Normal"/>
    <w:rsid w:val="00FA5A9C"/>
    <w:pPr>
      <w:keepNext/>
      <w:keepLines/>
      <w:spacing w:before="240" w:after="240" w:line="420" w:lineRule="exact"/>
      <w:ind w:left="1134" w:right="1134"/>
    </w:pPr>
    <w:rPr>
      <w:b/>
      <w:sz w:val="40"/>
    </w:rPr>
  </w:style>
  <w:style w:type="paragraph" w:customStyle="1" w:styleId="Bullet1G">
    <w:name w:val="_Bullet 1_G"/>
    <w:basedOn w:val="Normal"/>
    <w:rsid w:val="00FA5A9C"/>
    <w:pPr>
      <w:numPr>
        <w:numId w:val="1"/>
      </w:numPr>
      <w:spacing w:after="120"/>
      <w:ind w:right="1134"/>
      <w:jc w:val="both"/>
    </w:pPr>
  </w:style>
  <w:style w:type="paragraph" w:customStyle="1" w:styleId="Bullet2G">
    <w:name w:val="_Bullet 2_G"/>
    <w:basedOn w:val="Normal"/>
    <w:rsid w:val="00FA5A9C"/>
    <w:pPr>
      <w:numPr>
        <w:numId w:val="2"/>
      </w:numPr>
      <w:spacing w:after="120"/>
      <w:ind w:right="1134"/>
      <w:jc w:val="both"/>
    </w:pPr>
  </w:style>
  <w:style w:type="paragraph" w:customStyle="1" w:styleId="AnnoHCHG">
    <w:name w:val="Anno _ H_CH_G"/>
    <w:basedOn w:val="Normal"/>
    <w:next w:val="AnnoH1G"/>
    <w:rsid w:val="00FA5A9C"/>
    <w:pPr>
      <w:keepNext/>
      <w:keepLines/>
      <w:numPr>
        <w:numId w:val="3"/>
      </w:numPr>
      <w:spacing w:before="360" w:after="240" w:line="300" w:lineRule="exact"/>
      <w:ind w:right="1134"/>
    </w:pPr>
    <w:rPr>
      <w:b/>
      <w:sz w:val="28"/>
    </w:rPr>
  </w:style>
  <w:style w:type="paragraph" w:customStyle="1" w:styleId="AnnoH1G">
    <w:name w:val="Anno_ H_1_G"/>
    <w:basedOn w:val="Normal"/>
    <w:next w:val="AnnoH23G"/>
    <w:autoRedefine/>
    <w:rsid w:val="00FA5A9C"/>
    <w:pPr>
      <w:keepNext/>
      <w:keepLines/>
      <w:numPr>
        <w:ilvl w:val="1"/>
        <w:numId w:val="3"/>
      </w:numPr>
      <w:spacing w:before="360" w:after="240" w:line="270" w:lineRule="exact"/>
      <w:ind w:right="1134"/>
    </w:pPr>
    <w:rPr>
      <w:b/>
      <w:sz w:val="24"/>
    </w:rPr>
  </w:style>
  <w:style w:type="paragraph" w:customStyle="1" w:styleId="AnnoH23G">
    <w:name w:val="Anno_ H_2/3_G"/>
    <w:basedOn w:val="Normal"/>
    <w:next w:val="AnnoSingleTxtG"/>
    <w:autoRedefine/>
    <w:rsid w:val="00FA5A9C"/>
    <w:pPr>
      <w:keepNext/>
      <w:keepLines/>
      <w:numPr>
        <w:ilvl w:val="2"/>
        <w:numId w:val="3"/>
      </w:numPr>
      <w:spacing w:before="240" w:after="120" w:line="240" w:lineRule="exact"/>
      <w:ind w:right="1134"/>
    </w:pPr>
    <w:rPr>
      <w:u w:val="single"/>
    </w:rPr>
  </w:style>
  <w:style w:type="paragraph" w:customStyle="1" w:styleId="AnnoSingleTxtG">
    <w:name w:val="Anno_ Single Txt_G"/>
    <w:basedOn w:val="Normal"/>
    <w:rsid w:val="00FA5A9C"/>
    <w:pPr>
      <w:numPr>
        <w:ilvl w:val="3"/>
        <w:numId w:val="3"/>
      </w:numPr>
      <w:spacing w:after="120"/>
      <w:ind w:left="1134" w:right="1134" w:firstLine="0"/>
      <w:jc w:val="both"/>
    </w:pPr>
  </w:style>
  <w:style w:type="character" w:styleId="FootnoteReference">
    <w:name w:val="footnote reference"/>
    <w:aliases w:val="4_G,16 Point,Superscript 6 Point,Ref,de nota al pie,Appel note de bas de page,BVI fnr,number,Footnote text,Footnote reference number,Footnote symbol,note TESI,-E Fußnotenzeichen,SUPERS,stylish,ftref,Superscript 6 Point + 11 pt"/>
    <w:rsid w:val="00FA5A9C"/>
    <w:rPr>
      <w:rFonts w:ascii="Times New Roman" w:hAnsi="Times New Roman"/>
      <w:sz w:val="18"/>
      <w:vertAlign w:val="superscript"/>
    </w:rPr>
  </w:style>
  <w:style w:type="character" w:styleId="EndnoteReference">
    <w:name w:val="endnote reference"/>
    <w:aliases w:val="1_G"/>
    <w:rsid w:val="00FA5A9C"/>
    <w:rPr>
      <w:rFonts w:ascii="Times New Roman" w:hAnsi="Times New Roman"/>
      <w:sz w:val="18"/>
      <w:vertAlign w:val="superscript"/>
    </w:rPr>
  </w:style>
  <w:style w:type="paragraph" w:styleId="EndnoteText">
    <w:name w:val="endnote text"/>
    <w:aliases w:val="2_G"/>
    <w:basedOn w:val="FootnoteText"/>
    <w:rsid w:val="00FA5A9C"/>
  </w:style>
  <w:style w:type="paragraph" w:styleId="FootnoteText">
    <w:name w:val="footnote text"/>
    <w:aliases w:val="5_G,Geneva 9,Font: Geneva 9,Boston 10,f,fn,footnote text,Footnotes,Footnote ak,Char,Char Char Char Char,Default Paragraph Font Char Char,Default Paragraph Font Para Char Char Char Char,Default Paragraph Font Char Char11,Footno,single space"/>
    <w:basedOn w:val="Normal"/>
    <w:link w:val="FootnoteTextChar"/>
    <w:rsid w:val="00FA5A9C"/>
    <w:pPr>
      <w:tabs>
        <w:tab w:val="right" w:pos="1021"/>
      </w:tabs>
      <w:spacing w:line="220" w:lineRule="exact"/>
      <w:ind w:left="1134" w:right="1134" w:hanging="1134"/>
    </w:pPr>
    <w:rPr>
      <w:sz w:val="18"/>
    </w:rPr>
  </w:style>
  <w:style w:type="paragraph" w:styleId="Footer">
    <w:name w:val="footer"/>
    <w:aliases w:val="3_G"/>
    <w:basedOn w:val="Normal"/>
    <w:rsid w:val="00FA5A9C"/>
    <w:rPr>
      <w:sz w:val="16"/>
    </w:rPr>
  </w:style>
  <w:style w:type="paragraph" w:customStyle="1" w:styleId="FootnoteTable">
    <w:name w:val="Footnote Table"/>
    <w:basedOn w:val="Normal"/>
    <w:rsid w:val="00FA5A9C"/>
    <w:pPr>
      <w:spacing w:line="220" w:lineRule="exact"/>
      <w:jc w:val="both"/>
    </w:pPr>
    <w:rPr>
      <w:sz w:val="18"/>
    </w:rPr>
  </w:style>
  <w:style w:type="paragraph" w:styleId="Header">
    <w:name w:val="header"/>
    <w:aliases w:val="6_G"/>
    <w:basedOn w:val="Normal"/>
    <w:rsid w:val="00FA5A9C"/>
    <w:pPr>
      <w:pBdr>
        <w:bottom w:val="single" w:sz="4" w:space="4" w:color="auto"/>
      </w:pBdr>
    </w:pPr>
    <w:rPr>
      <w:b/>
      <w:sz w:val="18"/>
    </w:rPr>
  </w:style>
  <w:style w:type="character" w:styleId="PageNumber">
    <w:name w:val="page number"/>
    <w:aliases w:val="7_G"/>
    <w:rsid w:val="00FA5A9C"/>
    <w:rPr>
      <w:rFonts w:ascii="Times New Roman" w:hAnsi="Times New Roman"/>
      <w:b/>
      <w:sz w:val="18"/>
    </w:rPr>
  </w:style>
  <w:style w:type="paragraph" w:customStyle="1" w:styleId="RegHChG">
    <w:name w:val="Reg_H__Ch_G"/>
    <w:basedOn w:val="Normal"/>
    <w:next w:val="RegH1G"/>
    <w:link w:val="RegHChGCharChar"/>
    <w:rsid w:val="00FA5A9C"/>
    <w:pPr>
      <w:keepNext/>
      <w:keepLines/>
      <w:numPr>
        <w:numId w:val="4"/>
      </w:numPr>
      <w:spacing w:before="360" w:after="240" w:line="300" w:lineRule="exact"/>
      <w:ind w:right="1134"/>
    </w:pPr>
    <w:rPr>
      <w:b/>
      <w:sz w:val="28"/>
    </w:rPr>
  </w:style>
  <w:style w:type="paragraph" w:customStyle="1" w:styleId="RegH1G">
    <w:name w:val="Reg_H_1_G"/>
    <w:basedOn w:val="Normal"/>
    <w:next w:val="RegH23G"/>
    <w:rsid w:val="00FA5A9C"/>
    <w:pPr>
      <w:keepNext/>
      <w:keepLines/>
      <w:numPr>
        <w:ilvl w:val="1"/>
        <w:numId w:val="4"/>
      </w:numPr>
      <w:spacing w:before="360" w:after="240" w:line="270" w:lineRule="exact"/>
      <w:ind w:right="1134"/>
    </w:pPr>
    <w:rPr>
      <w:b/>
      <w:sz w:val="24"/>
    </w:rPr>
  </w:style>
  <w:style w:type="paragraph" w:customStyle="1" w:styleId="RegH23G">
    <w:name w:val="Reg_H_2/3_G"/>
    <w:basedOn w:val="Normal"/>
    <w:next w:val="RegSingleTxtG"/>
    <w:rsid w:val="00FA5A9C"/>
    <w:pPr>
      <w:keepNext/>
      <w:keepLines/>
      <w:numPr>
        <w:ilvl w:val="2"/>
        <w:numId w:val="4"/>
      </w:numPr>
      <w:spacing w:before="240" w:after="120" w:line="240" w:lineRule="exact"/>
      <w:ind w:right="1134"/>
    </w:pPr>
    <w:rPr>
      <w:b/>
    </w:rPr>
  </w:style>
  <w:style w:type="paragraph" w:customStyle="1" w:styleId="RegSingleTxtG">
    <w:name w:val="Reg_Single Txt_G"/>
    <w:basedOn w:val="Normal"/>
    <w:link w:val="RegSingleTxtGChar"/>
    <w:rsid w:val="00FA5A9C"/>
    <w:pPr>
      <w:numPr>
        <w:ilvl w:val="3"/>
        <w:numId w:val="4"/>
      </w:numPr>
      <w:tabs>
        <w:tab w:val="left" w:pos="1701"/>
      </w:tabs>
      <w:spacing w:after="120"/>
      <w:ind w:right="1134"/>
      <w:jc w:val="both"/>
    </w:pPr>
  </w:style>
  <w:style w:type="paragraph" w:styleId="TOC1">
    <w:name w:val="toc 1"/>
    <w:basedOn w:val="Normal"/>
    <w:next w:val="Normal"/>
    <w:autoRedefine/>
    <w:rsid w:val="00FA5A9C"/>
    <w:pPr>
      <w:tabs>
        <w:tab w:val="right" w:pos="851"/>
        <w:tab w:val="left" w:pos="1134"/>
        <w:tab w:val="left" w:pos="1559"/>
        <w:tab w:val="left" w:pos="1985"/>
        <w:tab w:val="left" w:leader="dot" w:pos="7655"/>
        <w:tab w:val="right" w:pos="8930"/>
        <w:tab w:val="right" w:pos="9639"/>
      </w:tabs>
      <w:spacing w:after="120"/>
    </w:pPr>
  </w:style>
  <w:style w:type="paragraph" w:styleId="TOC2">
    <w:name w:val="toc 2"/>
    <w:basedOn w:val="Normal"/>
    <w:next w:val="Normal"/>
    <w:autoRedefine/>
    <w:rsid w:val="00FA5A9C"/>
    <w:pPr>
      <w:tabs>
        <w:tab w:val="right" w:pos="851"/>
        <w:tab w:val="left" w:pos="1134"/>
        <w:tab w:val="left" w:pos="1559"/>
        <w:tab w:val="left" w:pos="1985"/>
        <w:tab w:val="left" w:leader="dot" w:pos="7655"/>
        <w:tab w:val="right" w:pos="8930"/>
        <w:tab w:val="right" w:pos="9639"/>
      </w:tabs>
      <w:spacing w:after="120"/>
    </w:pPr>
  </w:style>
  <w:style w:type="paragraph" w:styleId="TOC3">
    <w:name w:val="toc 3"/>
    <w:basedOn w:val="Normal"/>
    <w:next w:val="Normal"/>
    <w:autoRedefine/>
    <w:semiHidden/>
    <w:rsid w:val="00FA5A9C"/>
    <w:pPr>
      <w:tabs>
        <w:tab w:val="right" w:pos="851"/>
        <w:tab w:val="left" w:pos="1134"/>
        <w:tab w:val="left" w:pos="1559"/>
        <w:tab w:val="left" w:pos="1985"/>
        <w:tab w:val="left" w:leader="dot" w:pos="7655"/>
        <w:tab w:val="right" w:pos="8930"/>
        <w:tab w:val="right" w:pos="9639"/>
      </w:tabs>
      <w:spacing w:after="120"/>
    </w:pPr>
  </w:style>
  <w:style w:type="paragraph" w:styleId="BalloonText">
    <w:name w:val="Balloon Text"/>
    <w:basedOn w:val="Normal"/>
    <w:link w:val="BalloonTextChar"/>
    <w:rsid w:val="00FA5A9C"/>
    <w:pPr>
      <w:spacing w:line="240" w:lineRule="auto"/>
    </w:pPr>
    <w:rPr>
      <w:rFonts w:ascii="Tahoma" w:hAnsi="Tahoma" w:cs="Tahoma"/>
      <w:sz w:val="16"/>
      <w:szCs w:val="16"/>
    </w:rPr>
  </w:style>
  <w:style w:type="character" w:customStyle="1" w:styleId="BalloonTextChar">
    <w:name w:val="Balloon Text Char"/>
    <w:link w:val="BalloonText"/>
    <w:rsid w:val="00FA5A9C"/>
    <w:rPr>
      <w:rFonts w:ascii="Tahoma" w:eastAsia="SimSun" w:hAnsi="Tahoma" w:cs="Tahoma"/>
      <w:sz w:val="16"/>
      <w:szCs w:val="16"/>
      <w:lang w:val="en-GB" w:eastAsia="zh-CN"/>
    </w:rPr>
  </w:style>
  <w:style w:type="paragraph" w:styleId="ListParagraph">
    <w:name w:val="List Paragraph"/>
    <w:basedOn w:val="Normal"/>
    <w:uiPriority w:val="34"/>
    <w:qFormat/>
    <w:rsid w:val="00FA5A9C"/>
    <w:pPr>
      <w:ind w:left="720"/>
      <w:contextualSpacing/>
    </w:pPr>
  </w:style>
  <w:style w:type="character" w:customStyle="1" w:styleId="Heading2Char">
    <w:name w:val="Heading 2 Char"/>
    <w:link w:val="Heading2"/>
    <w:rsid w:val="00FA5A9C"/>
    <w:rPr>
      <w:rFonts w:ascii="Cambria" w:hAnsi="Cambria"/>
      <w:b/>
      <w:bCs/>
      <w:color w:val="4F81BD"/>
      <w:sz w:val="26"/>
      <w:szCs w:val="26"/>
      <w:lang w:val="en-GB" w:eastAsia="zh-CN"/>
    </w:rPr>
  </w:style>
  <w:style w:type="character" w:customStyle="1" w:styleId="Heading4Char">
    <w:name w:val="Heading 4 Char"/>
    <w:link w:val="Heading4"/>
    <w:rsid w:val="00FA5A9C"/>
    <w:rPr>
      <w:rFonts w:ascii="Cambria" w:hAnsi="Cambria"/>
      <w:b/>
      <w:bCs/>
      <w:i/>
      <w:iCs/>
      <w:color w:val="4F81BD"/>
      <w:lang w:val="en-GB" w:eastAsia="zh-CN"/>
    </w:rPr>
  </w:style>
  <w:style w:type="character" w:customStyle="1" w:styleId="Heading5Char">
    <w:name w:val="Heading 5 Char"/>
    <w:link w:val="Heading5"/>
    <w:rsid w:val="00FA5A9C"/>
    <w:rPr>
      <w:rFonts w:ascii="Cambria" w:hAnsi="Cambria"/>
      <w:color w:val="243F60"/>
      <w:lang w:val="en-GB" w:eastAsia="zh-CN"/>
    </w:rPr>
  </w:style>
  <w:style w:type="paragraph" w:customStyle="1" w:styleId="ListParagraphforAnnexes">
    <w:name w:val="List Paragraph for Annexes"/>
    <w:basedOn w:val="ListParagraph"/>
    <w:qFormat/>
    <w:rsid w:val="00FA5A9C"/>
    <w:pPr>
      <w:spacing w:before="120" w:after="120" w:line="240" w:lineRule="exact"/>
      <w:contextualSpacing w:val="0"/>
    </w:pPr>
  </w:style>
  <w:style w:type="character" w:customStyle="1" w:styleId="HChGChar">
    <w:name w:val="_ H _Ch_G Char"/>
    <w:link w:val="HChG"/>
    <w:rsid w:val="003D5414"/>
    <w:rPr>
      <w:rFonts w:eastAsia="SimSun"/>
      <w:b/>
      <w:sz w:val="28"/>
      <w:lang w:val="en-GB" w:eastAsia="zh-CN"/>
    </w:rPr>
  </w:style>
  <w:style w:type="character" w:customStyle="1" w:styleId="SingleTxtGChar">
    <w:name w:val="_ Single Txt_G Char"/>
    <w:link w:val="SingleTxtG"/>
    <w:rsid w:val="00396761"/>
    <w:rPr>
      <w:lang w:val="en-GB"/>
    </w:rPr>
  </w:style>
  <w:style w:type="character" w:customStyle="1" w:styleId="H1GChar">
    <w:name w:val="_ H_1_G Char"/>
    <w:link w:val="H1G"/>
    <w:rsid w:val="003D5414"/>
    <w:rPr>
      <w:rFonts w:eastAsia="SimSun"/>
      <w:b/>
      <w:sz w:val="24"/>
      <w:lang w:val="en-GB" w:eastAsia="zh-CN"/>
    </w:rPr>
  </w:style>
  <w:style w:type="character" w:customStyle="1" w:styleId="RegHChGCharChar">
    <w:name w:val="Reg_H__Ch_G Char Char"/>
    <w:link w:val="RegHChG"/>
    <w:rsid w:val="003D5414"/>
    <w:rPr>
      <w:rFonts w:eastAsia="SimSun"/>
      <w:b/>
      <w:sz w:val="28"/>
      <w:lang w:val="en-GB" w:eastAsia="zh-CN"/>
    </w:rPr>
  </w:style>
  <w:style w:type="paragraph" w:customStyle="1" w:styleId="Default">
    <w:name w:val="Default"/>
    <w:rsid w:val="00FB6DE1"/>
    <w:pPr>
      <w:autoSpaceDE w:val="0"/>
      <w:autoSpaceDN w:val="0"/>
      <w:adjustRightInd w:val="0"/>
    </w:pPr>
    <w:rPr>
      <w:color w:val="000000"/>
      <w:sz w:val="24"/>
      <w:szCs w:val="24"/>
      <w:lang w:eastAsia="en-GB"/>
    </w:rPr>
  </w:style>
  <w:style w:type="character" w:customStyle="1" w:styleId="FootnoteTextChar">
    <w:name w:val="Footnote Text Char"/>
    <w:aliases w:val="5_G Char,Geneva 9 Char,Font: Geneva 9 Char,Boston 10 Char,f Char,fn Char,footnote text Char,Footnotes Char,Footnote ak Char,Char Char,Char Char Char Char Char,Default Paragraph Font Char Char Char,Footno Char,single space Char"/>
    <w:link w:val="FootnoteText"/>
    <w:rsid w:val="002947C9"/>
    <w:rPr>
      <w:rFonts w:eastAsia="SimSun"/>
      <w:sz w:val="18"/>
      <w:lang w:val="en-GB" w:eastAsia="zh-CN"/>
    </w:rPr>
  </w:style>
  <w:style w:type="character" w:customStyle="1" w:styleId="RegSingleTxtGChar">
    <w:name w:val="Reg_Single Txt_G Char"/>
    <w:link w:val="RegSingleTxtG"/>
    <w:locked/>
    <w:rsid w:val="00E52115"/>
    <w:rPr>
      <w:rFonts w:eastAsia="SimSun"/>
      <w:lang w:val="en-GB" w:eastAsia="zh-CN"/>
    </w:rPr>
  </w:style>
  <w:style w:type="character" w:styleId="Hyperlink">
    <w:name w:val="Hyperlink"/>
    <w:rsid w:val="00AE134F"/>
    <w:rPr>
      <w:color w:val="0000FF"/>
      <w:u w:val="single"/>
    </w:rPr>
  </w:style>
  <w:style w:type="character" w:styleId="CommentReference">
    <w:name w:val="annotation reference"/>
    <w:rsid w:val="00F37E28"/>
    <w:rPr>
      <w:sz w:val="16"/>
      <w:szCs w:val="16"/>
    </w:rPr>
  </w:style>
  <w:style w:type="paragraph" w:styleId="CommentText">
    <w:name w:val="annotation text"/>
    <w:basedOn w:val="Normal"/>
    <w:link w:val="CommentTextChar"/>
    <w:rsid w:val="00F37E28"/>
    <w:pPr>
      <w:spacing w:line="240" w:lineRule="auto"/>
    </w:pPr>
  </w:style>
  <w:style w:type="character" w:customStyle="1" w:styleId="CommentTextChar">
    <w:name w:val="Comment Text Char"/>
    <w:link w:val="CommentText"/>
    <w:rsid w:val="00F37E28"/>
    <w:rPr>
      <w:rFonts w:eastAsia="SimSun"/>
      <w:lang w:eastAsia="zh-CN"/>
    </w:rPr>
  </w:style>
  <w:style w:type="paragraph" w:styleId="CommentSubject">
    <w:name w:val="annotation subject"/>
    <w:basedOn w:val="CommentText"/>
    <w:next w:val="CommentText"/>
    <w:link w:val="CommentSubjectChar"/>
    <w:rsid w:val="00B459BA"/>
    <w:rPr>
      <w:b/>
      <w:bCs/>
    </w:rPr>
  </w:style>
  <w:style w:type="character" w:customStyle="1" w:styleId="CommentSubjectChar">
    <w:name w:val="Comment Subject Char"/>
    <w:link w:val="CommentSubject"/>
    <w:rsid w:val="00B459BA"/>
    <w:rPr>
      <w:rFonts w:eastAsia="SimSun"/>
      <w:b/>
      <w:bCs/>
      <w:lang w:eastAsia="zh-CN"/>
    </w:rPr>
  </w:style>
  <w:style w:type="paragraph" w:styleId="TOC4">
    <w:name w:val="toc 4"/>
    <w:basedOn w:val="Normal"/>
    <w:next w:val="Normal"/>
    <w:autoRedefine/>
    <w:rsid w:val="001037F1"/>
    <w:pPr>
      <w:spacing w:after="100"/>
      <w:ind w:left="600"/>
    </w:pPr>
  </w:style>
  <w:style w:type="paragraph" w:styleId="TOC5">
    <w:name w:val="toc 5"/>
    <w:basedOn w:val="Normal"/>
    <w:next w:val="Normal"/>
    <w:autoRedefine/>
    <w:rsid w:val="001037F1"/>
    <w:pPr>
      <w:spacing w:after="100"/>
      <w:ind w:left="800"/>
    </w:pPr>
  </w:style>
  <w:style w:type="paragraph" w:styleId="TOC6">
    <w:name w:val="toc 6"/>
    <w:basedOn w:val="Normal"/>
    <w:next w:val="Normal"/>
    <w:autoRedefine/>
    <w:rsid w:val="001037F1"/>
    <w:pPr>
      <w:spacing w:after="100"/>
      <w:ind w:left="1000"/>
    </w:pPr>
  </w:style>
  <w:style w:type="paragraph" w:styleId="TOC7">
    <w:name w:val="toc 7"/>
    <w:basedOn w:val="Normal"/>
    <w:next w:val="Normal"/>
    <w:autoRedefine/>
    <w:rsid w:val="001037F1"/>
    <w:pPr>
      <w:spacing w:after="100"/>
      <w:ind w:left="1200"/>
    </w:pPr>
  </w:style>
  <w:style w:type="paragraph" w:styleId="TOC8">
    <w:name w:val="toc 8"/>
    <w:basedOn w:val="Normal"/>
    <w:next w:val="Normal"/>
    <w:autoRedefine/>
    <w:rsid w:val="001037F1"/>
    <w:pPr>
      <w:spacing w:after="100"/>
      <w:ind w:left="1400"/>
    </w:pPr>
  </w:style>
  <w:style w:type="paragraph" w:styleId="TOC9">
    <w:name w:val="toc 9"/>
    <w:basedOn w:val="Normal"/>
    <w:next w:val="Normal"/>
    <w:autoRedefine/>
    <w:rsid w:val="001037F1"/>
    <w:pPr>
      <w:spacing w:after="100"/>
      <w:ind w:left="1600"/>
    </w:pPr>
  </w:style>
  <w:style w:type="paragraph" w:customStyle="1" w:styleId="RegHead1">
    <w:name w:val="RegHead1"/>
    <w:basedOn w:val="Normal"/>
    <w:next w:val="RegHead2"/>
    <w:rsid w:val="001240BB"/>
    <w:pPr>
      <w:keepNext/>
      <w:numPr>
        <w:numId w:val="6"/>
      </w:numPr>
      <w:suppressAutoHyphens w:val="0"/>
      <w:spacing w:before="180" w:line="240" w:lineRule="auto"/>
      <w:ind w:left="9"/>
      <w:jc w:val="center"/>
    </w:pPr>
    <w:rPr>
      <w:rFonts w:eastAsia="Times New Roman"/>
      <w:b/>
      <w:sz w:val="28"/>
      <w:lang w:eastAsia="en-US"/>
    </w:rPr>
  </w:style>
  <w:style w:type="paragraph" w:customStyle="1" w:styleId="RegHead2">
    <w:name w:val="RegHead2"/>
    <w:basedOn w:val="Normal"/>
    <w:next w:val="RegHead3"/>
    <w:rsid w:val="001240BB"/>
    <w:pPr>
      <w:keepNext/>
      <w:numPr>
        <w:ilvl w:val="1"/>
        <w:numId w:val="6"/>
      </w:numPr>
      <w:suppressAutoHyphens w:val="0"/>
      <w:spacing w:before="180" w:line="240" w:lineRule="auto"/>
      <w:jc w:val="center"/>
    </w:pPr>
    <w:rPr>
      <w:rFonts w:eastAsia="Times New Roman"/>
      <w:b/>
      <w:sz w:val="22"/>
      <w:lang w:eastAsia="en-US"/>
    </w:rPr>
  </w:style>
  <w:style w:type="paragraph" w:customStyle="1" w:styleId="RegHead3">
    <w:name w:val="RegHead3"/>
    <w:basedOn w:val="Normal"/>
    <w:next w:val="RegPara"/>
    <w:rsid w:val="001240BB"/>
    <w:pPr>
      <w:numPr>
        <w:ilvl w:val="2"/>
        <w:numId w:val="6"/>
      </w:numPr>
      <w:suppressAutoHyphens w:val="0"/>
      <w:spacing w:before="180" w:line="240" w:lineRule="auto"/>
      <w:jc w:val="center"/>
    </w:pPr>
    <w:rPr>
      <w:rFonts w:eastAsia="Times New Roman"/>
      <w:sz w:val="22"/>
      <w:u w:val="single"/>
      <w:lang w:eastAsia="en-US"/>
    </w:rPr>
  </w:style>
  <w:style w:type="paragraph" w:customStyle="1" w:styleId="RegPara">
    <w:name w:val="RegPara"/>
    <w:basedOn w:val="Normal"/>
    <w:rsid w:val="001240BB"/>
    <w:pPr>
      <w:numPr>
        <w:ilvl w:val="3"/>
        <w:numId w:val="6"/>
      </w:numPr>
      <w:suppressAutoHyphens w:val="0"/>
      <w:spacing w:before="180" w:line="240" w:lineRule="auto"/>
    </w:pPr>
    <w:rPr>
      <w:rFonts w:eastAsia="Times New Roman"/>
      <w:sz w:val="22"/>
      <w:lang w:eastAsia="de-DE"/>
    </w:rPr>
  </w:style>
  <w:style w:type="character" w:styleId="FollowedHyperlink">
    <w:name w:val="FollowedHyperlink"/>
    <w:rsid w:val="00B42D75"/>
    <w:rPr>
      <w:color w:val="800080"/>
      <w:u w:val="single"/>
    </w:rPr>
  </w:style>
  <w:style w:type="paragraph" w:styleId="Revision">
    <w:name w:val="Revision"/>
    <w:hidden/>
    <w:uiPriority w:val="99"/>
    <w:semiHidden/>
    <w:rsid w:val="00F42C70"/>
    <w:rPr>
      <w:rFonts w:eastAsia="SimSu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98594">
      <w:bodyDiv w:val="1"/>
      <w:marLeft w:val="0"/>
      <w:marRight w:val="0"/>
      <w:marTop w:val="0"/>
      <w:marBottom w:val="0"/>
      <w:divBdr>
        <w:top w:val="none" w:sz="0" w:space="0" w:color="auto"/>
        <w:left w:val="none" w:sz="0" w:space="0" w:color="auto"/>
        <w:bottom w:val="none" w:sz="0" w:space="0" w:color="auto"/>
        <w:right w:val="none" w:sz="0" w:space="0" w:color="auto"/>
      </w:divBdr>
    </w:div>
    <w:div w:id="310600940">
      <w:bodyDiv w:val="1"/>
      <w:marLeft w:val="0"/>
      <w:marRight w:val="0"/>
      <w:marTop w:val="0"/>
      <w:marBottom w:val="0"/>
      <w:divBdr>
        <w:top w:val="none" w:sz="0" w:space="0" w:color="auto"/>
        <w:left w:val="none" w:sz="0" w:space="0" w:color="auto"/>
        <w:bottom w:val="none" w:sz="0" w:space="0" w:color="auto"/>
        <w:right w:val="none" w:sz="0" w:space="0" w:color="auto"/>
      </w:divBdr>
    </w:div>
    <w:div w:id="1073891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footnotes.xml.rels><?xml version="1.0" encoding="UTF-8" standalone="yes"?>
<Relationships xmlns="http://schemas.openxmlformats.org/package/2006/relationships"><Relationship Id="rId2" Type="http://schemas.openxmlformats.org/officeDocument/2006/relationships/hyperlink" Target="http://www.ipcc.ch/report/ar5/wg1" TargetMode="External"/><Relationship Id="rId1" Type="http://schemas.openxmlformats.org/officeDocument/2006/relationships/hyperlink" Target="http://unfccc.int/files/adaptation/cancun_adaptation_framework/adaptation_committee/application/pdf/ac5_un_and_regional_support_for_adaptation_27feb.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fficial\Office14.UNFCCC\Templates\Word\FCC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BEBFA4AD3D067488A4F8AE22F38BF68" ma:contentTypeVersion="16" ma:contentTypeDescription="Create a new document." ma:contentTypeScope="" ma:versionID="6ccdaae338f7d0175667a88b9acb656f">
  <xsd:schema xmlns:xsd="http://www.w3.org/2001/XMLSchema" xmlns:xs="http://www.w3.org/2001/XMLSchema" xmlns:p="http://schemas.microsoft.com/office/2006/metadata/properties" xmlns:ns2="b819522c-9de1-4f2d-ac58-6f2cdd8b04ea" xmlns:ns3="13d80b15-5f07-43ab-b435-85767a7dac08" xmlns:ns4="eb4559c4-8463-4985-927f-f0d558bff8f0" targetNamespace="http://schemas.microsoft.com/office/2006/metadata/properties" ma:root="true" ma:fieldsID="c93b49160615c3230c4a47c15b4b9296" ns2:_="" ns3:_="" ns4:_="">
    <xsd:import namespace="b819522c-9de1-4f2d-ac58-6f2cdd8b04ea"/>
    <xsd:import namespace="13d80b15-5f07-43ab-b435-85767a7dac08"/>
    <xsd:import namespace="eb4559c4-8463-4985-927f-f0d558bff8f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Document_x0020_Symbol" minOccurs="0"/>
                <xsd:element ref="ns2:MediaServiceObjectDetectorVersions" minOccurs="0"/>
                <xsd:element ref="ns2:MediaServiceSearchProperties"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Sourc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19522c-9de1-4f2d-ac58-6f2cdd8b0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9d8c265a-5436-43a7-80c1-713d2827ffde"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Source" ma:index="23" nillable="true" ma:displayName="Source" ma:format="Dropdown" ma:internalName="Source">
      <xsd:simpleType>
        <xsd:restriction base="dms:Note">
          <xsd:maxLength value="255"/>
        </xsd:restriction>
      </xsd:simple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d80b15-5f07-43ab-b435-85767a7dac0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Document_x0020_Symbol" ma:index="12" nillable="true" ma:displayName="Document Symbol" ma:internalName="Document_x0020_Symbo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b4559c4-8463-4985-927f-f0d558bff8f0"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1990851-a39d-4e76-9339-d9f3f2815fa8}" ma:internalName="TaxCatchAll" ma:showField="CatchAllData" ma:web="13d80b15-5f07-43ab-b435-85767a7dac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TaxCatchAll xmlns="eb4559c4-8463-4985-927f-f0d558bff8f0"/>
    <Document_x0020_Symbol xmlns="13d80b15-5f07-43ab-b435-85767a7dac08" xsi:nil="true"/>
    <lcf76f155ced4ddcb4097134ff3c332f xmlns="b819522c-9de1-4f2d-ac58-6f2cdd8b04ea">
      <Terms xmlns="http://schemas.microsoft.com/office/infopath/2007/PartnerControls"/>
    </lcf76f155ced4ddcb4097134ff3c332f>
    <Source xmlns="b819522c-9de1-4f2d-ac58-6f2cdd8b04ea" xsi:nil="true"/>
  </documentManagement>
</p:properties>
</file>

<file path=customXml/itemProps1.xml><?xml version="1.0" encoding="utf-8"?>
<ds:datastoreItem xmlns:ds="http://schemas.openxmlformats.org/officeDocument/2006/customXml" ds:itemID="{CFD9E30D-1C4D-4039-B3C2-6BC6E009415E}">
  <ds:schemaRefs>
    <ds:schemaRef ds:uri="http://schemas.microsoft.com/sharepoint/v3/contenttype/forms"/>
  </ds:schemaRefs>
</ds:datastoreItem>
</file>

<file path=customXml/itemProps2.xml><?xml version="1.0" encoding="utf-8"?>
<ds:datastoreItem xmlns:ds="http://schemas.openxmlformats.org/officeDocument/2006/customXml" ds:itemID="{FA0EE834-4BAA-42C5-A087-5DE49D2C16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19522c-9de1-4f2d-ac58-6f2cdd8b04ea"/>
    <ds:schemaRef ds:uri="13d80b15-5f07-43ab-b435-85767a7dac08"/>
    <ds:schemaRef ds:uri="eb4559c4-8463-4985-927f-f0d558bff8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24A4D5F-E418-4EC1-AC29-BEAC18A9B270}">
  <ds:schemaRefs>
    <ds:schemaRef ds:uri="http://schemas.openxmlformats.org/officeDocument/2006/bibliography"/>
  </ds:schemaRefs>
</ds:datastoreItem>
</file>

<file path=customXml/itemProps4.xml><?xml version="1.0" encoding="utf-8"?>
<ds:datastoreItem xmlns:ds="http://schemas.openxmlformats.org/officeDocument/2006/customXml" ds:itemID="{7C0C463F-AC1D-49AC-BCD8-9EC5E2D2A27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FCCC.dotm</Template>
  <TotalTime>1</TotalTime>
  <Pages>36</Pages>
  <Words>13141</Words>
  <Characters>74909</Characters>
  <Application>Microsoft Office Word</Application>
  <DocSecurity>0</DocSecurity>
  <Lines>624</Lines>
  <Paragraphs>175</Paragraphs>
  <ScaleCrop>false</ScaleCrop>
  <HeadingPairs>
    <vt:vector size="2" baseType="variant">
      <vt:variant>
        <vt:lpstr>Title</vt:lpstr>
      </vt:variant>
      <vt:variant>
        <vt:i4>1</vt:i4>
      </vt:variant>
    </vt:vector>
  </HeadingPairs>
  <TitlesOfParts>
    <vt:vector size="1" baseType="lpstr">
      <vt:lpstr/>
    </vt:vector>
  </TitlesOfParts>
  <Company>UNFCCC</Company>
  <LinksUpToDate>false</LinksUpToDate>
  <CharactersWithSpaces>87875</CharactersWithSpaces>
  <SharedDoc>false</SharedDoc>
  <HLinks>
    <vt:vector size="12" baseType="variant">
      <vt:variant>
        <vt:i4>131154</vt:i4>
      </vt:variant>
      <vt:variant>
        <vt:i4>3</vt:i4>
      </vt:variant>
      <vt:variant>
        <vt:i4>0</vt:i4>
      </vt:variant>
      <vt:variant>
        <vt:i4>5</vt:i4>
      </vt:variant>
      <vt:variant>
        <vt:lpwstr>http://www.ipcc.ch/report/ar5/wg1</vt:lpwstr>
      </vt:variant>
      <vt:variant>
        <vt:lpwstr/>
      </vt:variant>
      <vt:variant>
        <vt:i4>196675</vt:i4>
      </vt:variant>
      <vt:variant>
        <vt:i4>0</vt:i4>
      </vt:variant>
      <vt:variant>
        <vt:i4>0</vt:i4>
      </vt:variant>
      <vt:variant>
        <vt:i4>5</vt:i4>
      </vt:variant>
      <vt:variant>
        <vt:lpwstr>http://unfccc.int/files/adaptation/cancun_adaptation_framework/adaptation_committee/application/pdf/ac5_un_and_regional_support_for_adaptation_27feb.pdf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w7</dc:creator>
  <cp:keywords/>
  <cp:lastModifiedBy>Joaquim Barris</cp:lastModifiedBy>
  <cp:revision>2</cp:revision>
  <cp:lastPrinted>2014-07-17T08:08:00Z</cp:lastPrinted>
  <dcterms:created xsi:type="dcterms:W3CDTF">2024-10-29T07:30:00Z</dcterms:created>
  <dcterms:modified xsi:type="dcterms:W3CDTF">2024-10-29T07:30:00Z</dcterms:modified>
  <cp:category>UNFCCC Template 2012</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ymbol1">
    <vt:lpwstr>FCCC/SBSTA/2014/X</vt:lpwstr>
  </property>
  <property fmtid="{D5CDD505-2E9C-101B-9397-08002B2CF9AE}" pid="3" name="docSymbol2">
    <vt:lpwstr/>
  </property>
</Properties>
</file>