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42" w:rightFromText="142" w:vertAnchor="page" w:horzAnchor="page" w:tblpX="1135" w:tblpY="285"/>
        <w:tblOverlap w:val="never"/>
        <w:tblW w:w="9639" w:type="dxa"/>
        <w:tblBorders>
          <w:bottom w:val="single" w:sz="12" w:space="0" w:color="auto"/>
          <w:insideH w:val="single" w:sz="4" w:space="0" w:color="auto"/>
        </w:tblBorders>
        <w:tblLayout w:type="fixed"/>
        <w:tblCellMar>
          <w:left w:w="0" w:type="dxa"/>
          <w:right w:w="0" w:type="dxa"/>
        </w:tblCellMar>
        <w:tblLook w:val="01E0" w:firstRow="1" w:lastRow="1" w:firstColumn="1" w:lastColumn="1" w:noHBand="0" w:noVBand="0"/>
      </w:tblPr>
      <w:tblGrid>
        <w:gridCol w:w="1242"/>
        <w:gridCol w:w="2552"/>
        <w:gridCol w:w="717"/>
        <w:gridCol w:w="2293"/>
        <w:gridCol w:w="2835"/>
      </w:tblGrid>
      <w:tr w:rsidR="00F16A0C" w:rsidRPr="000065B8" w14:paraId="25840024" w14:textId="77777777" w:rsidTr="00F16A0C">
        <w:trPr>
          <w:cantSplit/>
          <w:trHeight w:hRule="exact" w:val="1134"/>
        </w:trPr>
        <w:tc>
          <w:tcPr>
            <w:tcW w:w="1242" w:type="dxa"/>
            <w:vAlign w:val="bottom"/>
          </w:tcPr>
          <w:p w14:paraId="3704E281" w14:textId="649C808B" w:rsidR="00C40712" w:rsidRPr="000065B8" w:rsidRDefault="00C40712" w:rsidP="00F16A0C"/>
          <w:p w14:paraId="3AA0D67E" w14:textId="77777777" w:rsidR="00F16A0C" w:rsidRPr="000065B8" w:rsidRDefault="00F16A0C" w:rsidP="00F16A0C">
            <w:r w:rsidRPr="000065B8">
              <w:rPr>
                <w:noProof/>
                <w:lang w:eastAsia="en-US"/>
              </w:rPr>
              <w:drawing>
                <wp:anchor distT="0" distB="0" distL="114300" distR="114300" simplePos="0" relativeHeight="251658240" behindDoc="1" locked="0" layoutInCell="1" allowOverlap="1" wp14:anchorId="3D23E1AB" wp14:editId="3B664185">
                  <wp:simplePos x="0" y="0"/>
                  <wp:positionH relativeFrom="column">
                    <wp:posOffset>4305</wp:posOffset>
                  </wp:positionH>
                  <wp:positionV relativeFrom="paragraph">
                    <wp:posOffset>-231</wp:posOffset>
                  </wp:positionV>
                  <wp:extent cx="668020" cy="564515"/>
                  <wp:effectExtent l="0" t="0" r="0" b="6985"/>
                  <wp:wrapNone/>
                  <wp:docPr id="1" name="Picture 1" descr="Description: Description: Description: _un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Description: _unlogo"/>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68020" cy="56451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2552" w:type="dxa"/>
            <w:vAlign w:val="bottom"/>
          </w:tcPr>
          <w:p w14:paraId="47517006" w14:textId="77777777" w:rsidR="00F16A0C" w:rsidRPr="000065B8" w:rsidRDefault="00F16A0C" w:rsidP="00F16A0C">
            <w:pPr>
              <w:ind w:left="113"/>
              <w:rPr>
                <w:sz w:val="28"/>
                <w:szCs w:val="28"/>
              </w:rPr>
            </w:pPr>
            <w:r w:rsidRPr="000065B8">
              <w:rPr>
                <w:sz w:val="28"/>
                <w:szCs w:val="28"/>
              </w:rPr>
              <w:t>United Nations</w:t>
            </w:r>
          </w:p>
        </w:tc>
        <w:tc>
          <w:tcPr>
            <w:tcW w:w="5845" w:type="dxa"/>
            <w:gridSpan w:val="3"/>
            <w:vAlign w:val="bottom"/>
          </w:tcPr>
          <w:p w14:paraId="1A435E43" w14:textId="77777777" w:rsidR="00F16A0C" w:rsidRPr="000065B8" w:rsidRDefault="00F16A0C" w:rsidP="00F16A0C">
            <w:pPr>
              <w:jc w:val="right"/>
            </w:pPr>
            <w:r w:rsidRPr="000065B8">
              <w:rPr>
                <w:sz w:val="40"/>
              </w:rPr>
              <w:t>FCCC</w:t>
            </w:r>
            <w:r w:rsidRPr="000065B8">
              <w:t>/SBSTA/2023/4</w:t>
            </w:r>
          </w:p>
        </w:tc>
      </w:tr>
      <w:tr w:rsidR="00F16A0C" w:rsidRPr="000065B8" w14:paraId="7DE48AE1" w14:textId="77777777" w:rsidTr="00F16A0C">
        <w:trPr>
          <w:cantSplit/>
          <w:trHeight w:hRule="exact" w:val="2552"/>
        </w:trPr>
        <w:tc>
          <w:tcPr>
            <w:tcW w:w="4511" w:type="dxa"/>
            <w:gridSpan w:val="3"/>
          </w:tcPr>
          <w:p w14:paraId="540629B6" w14:textId="77777777" w:rsidR="00F16A0C" w:rsidRPr="000065B8" w:rsidRDefault="00F16A0C" w:rsidP="00F16A0C">
            <w:r w:rsidRPr="000065B8">
              <w:rPr>
                <w:noProof/>
                <w:color w:val="2B579A"/>
                <w:shd w:val="clear" w:color="auto" w:fill="E6E6E6"/>
                <w:lang w:eastAsia="en-US"/>
              </w:rPr>
              <w:drawing>
                <wp:anchor distT="0" distB="0" distL="114300" distR="114300" simplePos="0" relativeHeight="251658241" behindDoc="1" locked="0" layoutInCell="1" allowOverlap="1" wp14:anchorId="090EA833" wp14:editId="77E60994">
                  <wp:simplePos x="0" y="0"/>
                  <wp:positionH relativeFrom="column">
                    <wp:posOffset>4305</wp:posOffset>
                  </wp:positionH>
                  <wp:positionV relativeFrom="paragraph">
                    <wp:posOffset>-4255</wp:posOffset>
                  </wp:positionV>
                  <wp:extent cx="2401570" cy="57277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401570" cy="5727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B7B13A5" w14:textId="4F0A6A33" w:rsidR="00F16A0C" w:rsidRPr="000065B8" w:rsidRDefault="00F16A0C" w:rsidP="00F16A0C"/>
          <w:p w14:paraId="0BAD6355" w14:textId="77777777" w:rsidR="00F16A0C" w:rsidRPr="000065B8" w:rsidRDefault="00F16A0C" w:rsidP="00F16A0C"/>
          <w:p w14:paraId="15C864CF" w14:textId="77777777" w:rsidR="00F16A0C" w:rsidRPr="000065B8" w:rsidRDefault="00F16A0C" w:rsidP="00F16A0C"/>
        </w:tc>
        <w:tc>
          <w:tcPr>
            <w:tcW w:w="2293" w:type="dxa"/>
          </w:tcPr>
          <w:p w14:paraId="43D02421" w14:textId="77777777" w:rsidR="00F16A0C" w:rsidRPr="000065B8" w:rsidRDefault="00F16A0C" w:rsidP="00F16A0C"/>
        </w:tc>
        <w:tc>
          <w:tcPr>
            <w:tcW w:w="2835" w:type="dxa"/>
          </w:tcPr>
          <w:p w14:paraId="2306D20B" w14:textId="77777777" w:rsidR="00F16A0C" w:rsidRPr="000065B8" w:rsidRDefault="00F16A0C" w:rsidP="00F16A0C">
            <w:pPr>
              <w:spacing w:before="240" w:line="240" w:lineRule="exact"/>
              <w:ind w:left="143"/>
            </w:pPr>
            <w:r w:rsidRPr="000065B8">
              <w:t>Distr.: General</w:t>
            </w:r>
          </w:p>
          <w:p w14:paraId="57B4B17B" w14:textId="3F33A703" w:rsidR="00F16A0C" w:rsidRPr="000065B8" w:rsidRDefault="0099128C" w:rsidP="00F16A0C">
            <w:pPr>
              <w:spacing w:line="240" w:lineRule="exact"/>
              <w:ind w:left="143"/>
            </w:pPr>
            <w:r>
              <w:t>2 August</w:t>
            </w:r>
            <w:r w:rsidR="00F16A0C" w:rsidRPr="000065B8">
              <w:t xml:space="preserve"> 2023</w:t>
            </w:r>
          </w:p>
          <w:p w14:paraId="4A09B272" w14:textId="77777777" w:rsidR="00F16A0C" w:rsidRPr="000065B8" w:rsidRDefault="00F16A0C" w:rsidP="00F16A0C">
            <w:pPr>
              <w:spacing w:line="240" w:lineRule="exact"/>
              <w:ind w:left="143"/>
            </w:pPr>
          </w:p>
          <w:p w14:paraId="710F956E" w14:textId="77777777" w:rsidR="00F16A0C" w:rsidRPr="000065B8" w:rsidRDefault="00F16A0C" w:rsidP="00F16A0C">
            <w:pPr>
              <w:spacing w:line="240" w:lineRule="exact"/>
              <w:ind w:left="143"/>
            </w:pPr>
            <w:r w:rsidRPr="000065B8">
              <w:t>Original: English</w:t>
            </w:r>
          </w:p>
        </w:tc>
      </w:tr>
    </w:tbl>
    <w:p w14:paraId="33F97F79" w14:textId="77777777" w:rsidR="00F16A0C" w:rsidRPr="000065B8" w:rsidRDefault="00F16A0C" w:rsidP="00F16A0C">
      <w:pPr>
        <w:spacing w:before="120"/>
        <w:rPr>
          <w:b/>
          <w:sz w:val="24"/>
          <w:szCs w:val="24"/>
        </w:rPr>
      </w:pPr>
      <w:r w:rsidRPr="000065B8">
        <w:rPr>
          <w:b/>
          <w:sz w:val="24"/>
          <w:szCs w:val="24"/>
        </w:rPr>
        <w:t>Subsidiary Body for Scientific and Technological Advice</w:t>
      </w:r>
    </w:p>
    <w:p w14:paraId="33AE20A8" w14:textId="7397A38F" w:rsidR="00F16A0C" w:rsidRPr="000065B8" w:rsidRDefault="00F16A0C" w:rsidP="00F16A0C">
      <w:pPr>
        <w:pStyle w:val="MainTitle"/>
        <w:ind w:firstLine="0"/>
      </w:pPr>
      <w:r w:rsidRPr="000065B8">
        <w:t xml:space="preserve">Report of the Subsidiary Body for Scientific and Technological Advice on its fifty-eighth session, </w:t>
      </w:r>
      <w:r w:rsidRPr="000065B8">
        <w:br/>
        <w:t>held in Bonn from 5 to 15 June 2023</w:t>
      </w:r>
    </w:p>
    <w:p w14:paraId="66A89784" w14:textId="50796EE7" w:rsidR="00F16A0C" w:rsidRPr="000065B8" w:rsidRDefault="00BB6EC2" w:rsidP="00BB6EC2">
      <w:pPr>
        <w:spacing w:after="120"/>
        <w:rPr>
          <w:sz w:val="28"/>
        </w:rPr>
      </w:pPr>
      <w:r w:rsidRPr="000065B8">
        <w:rPr>
          <w:sz w:val="28"/>
        </w:rPr>
        <w:t>Contents</w:t>
      </w:r>
    </w:p>
    <w:p w14:paraId="1A54C881" w14:textId="427F8471" w:rsidR="00BB6EC2" w:rsidRPr="000065B8" w:rsidRDefault="00BB6EC2" w:rsidP="00345AD9">
      <w:pPr>
        <w:tabs>
          <w:tab w:val="right" w:pos="9638"/>
        </w:tabs>
        <w:spacing w:after="120"/>
        <w:ind w:left="283"/>
        <w:rPr>
          <w:rFonts w:asciiTheme="minorHAnsi" w:eastAsiaTheme="minorEastAsia" w:hAnsiTheme="minorHAnsi" w:cstheme="minorBidi"/>
          <w:noProof/>
          <w:sz w:val="22"/>
          <w:szCs w:val="22"/>
          <w:lang w:val="en-US"/>
        </w:rPr>
      </w:pPr>
      <w:r w:rsidRPr="000065B8">
        <w:rPr>
          <w:i/>
          <w:sz w:val="18"/>
        </w:rPr>
        <w:tab/>
        <w:t>Page</w:t>
      </w:r>
    </w:p>
    <w:p w14:paraId="419CB3DC" w14:textId="4812A8D0" w:rsidR="00BB6EC2" w:rsidRPr="000065B8" w:rsidRDefault="00BB6EC2" w:rsidP="00942F7D">
      <w:pPr>
        <w:pStyle w:val="TOC1"/>
        <w:rPr>
          <w:rFonts w:asciiTheme="minorHAnsi" w:eastAsiaTheme="minorEastAsia" w:hAnsiTheme="minorHAnsi" w:cstheme="minorBidi"/>
          <w:sz w:val="22"/>
          <w:szCs w:val="22"/>
          <w:lang w:val="en-US"/>
        </w:rPr>
      </w:pPr>
      <w:r w:rsidRPr="000065B8">
        <w:tab/>
      </w:r>
      <w:r w:rsidR="0002005A" w:rsidRPr="000065B8">
        <w:tab/>
      </w:r>
      <w:r w:rsidRPr="000065B8">
        <w:t>Abbreviations and acronyms</w:t>
      </w:r>
      <w:r w:rsidR="001158A6">
        <w:tab/>
      </w:r>
      <w:r w:rsidR="001158A6">
        <w:tab/>
      </w:r>
      <w:r w:rsidR="00555D26" w:rsidRPr="000065B8">
        <w:rPr>
          <w:webHidden/>
        </w:rPr>
        <w:t>3</w:t>
      </w:r>
    </w:p>
    <w:p w14:paraId="33ACE533" w14:textId="7EC18E5C" w:rsidR="00BB6EC2" w:rsidRPr="000065B8" w:rsidRDefault="00BB6EC2" w:rsidP="00942F7D">
      <w:pPr>
        <w:pStyle w:val="TOC1"/>
        <w:rPr>
          <w:rFonts w:asciiTheme="minorHAnsi" w:eastAsiaTheme="minorEastAsia" w:hAnsiTheme="minorHAnsi" w:cstheme="minorBidi"/>
          <w:sz w:val="22"/>
          <w:szCs w:val="22"/>
          <w:lang w:val="en-US"/>
        </w:rPr>
      </w:pPr>
      <w:r w:rsidRPr="000065B8">
        <w:tab/>
        <w:t>I.</w:t>
      </w:r>
      <w:r w:rsidRPr="000065B8">
        <w:rPr>
          <w:rFonts w:asciiTheme="minorHAnsi" w:eastAsiaTheme="minorEastAsia" w:hAnsiTheme="minorHAnsi" w:cstheme="minorBidi"/>
          <w:sz w:val="22"/>
          <w:szCs w:val="22"/>
          <w:lang w:val="en-US"/>
        </w:rPr>
        <w:tab/>
      </w:r>
      <w:r w:rsidRPr="000065B8">
        <w:t>Opening of the session</w:t>
      </w:r>
      <w:r w:rsidR="00F52717" w:rsidRPr="000065B8">
        <w:br/>
      </w:r>
      <w:r w:rsidRPr="000065B8">
        <w:rPr>
          <w:bCs/>
        </w:rPr>
        <w:t>(Agenda item 1)</w:t>
      </w:r>
      <w:r w:rsidR="001158A6">
        <w:rPr>
          <w:bCs/>
        </w:rPr>
        <w:tab/>
      </w:r>
      <w:r w:rsidR="001158A6">
        <w:rPr>
          <w:bCs/>
        </w:rPr>
        <w:tab/>
      </w:r>
      <w:r w:rsidR="00555D26" w:rsidRPr="000065B8">
        <w:rPr>
          <w:webHidden/>
        </w:rPr>
        <w:t>4</w:t>
      </w:r>
    </w:p>
    <w:p w14:paraId="0AE1AD0C" w14:textId="0C56CB64" w:rsidR="00BB6EC2" w:rsidRPr="000065B8" w:rsidRDefault="00BB6EC2" w:rsidP="00942F7D">
      <w:pPr>
        <w:pStyle w:val="TOC1"/>
        <w:rPr>
          <w:rFonts w:asciiTheme="minorHAnsi" w:eastAsiaTheme="minorEastAsia" w:hAnsiTheme="minorHAnsi" w:cstheme="minorBidi"/>
          <w:sz w:val="22"/>
          <w:szCs w:val="22"/>
          <w:lang w:val="en-US"/>
        </w:rPr>
      </w:pPr>
      <w:r w:rsidRPr="000065B8">
        <w:tab/>
        <w:t>II.</w:t>
      </w:r>
      <w:r w:rsidRPr="000065B8">
        <w:rPr>
          <w:rFonts w:asciiTheme="minorHAnsi" w:eastAsiaTheme="minorEastAsia" w:hAnsiTheme="minorHAnsi" w:cstheme="minorBidi"/>
          <w:sz w:val="22"/>
          <w:szCs w:val="22"/>
          <w:lang w:val="en-US"/>
        </w:rPr>
        <w:tab/>
      </w:r>
      <w:r w:rsidRPr="000065B8">
        <w:t>Organizational matters</w:t>
      </w:r>
      <w:r w:rsidR="00E338C6" w:rsidRPr="000065B8">
        <w:br/>
      </w:r>
      <w:r w:rsidRPr="000065B8">
        <w:rPr>
          <w:bCs/>
        </w:rPr>
        <w:t>(Agenda item 2)</w:t>
      </w:r>
      <w:r w:rsidR="001158A6">
        <w:rPr>
          <w:bCs/>
        </w:rPr>
        <w:tab/>
      </w:r>
      <w:r w:rsidR="001158A6">
        <w:rPr>
          <w:bCs/>
        </w:rPr>
        <w:tab/>
      </w:r>
      <w:r w:rsidR="00555D26" w:rsidRPr="000065B8">
        <w:rPr>
          <w:webHidden/>
        </w:rPr>
        <w:t>4</w:t>
      </w:r>
    </w:p>
    <w:p w14:paraId="0EB85ED5" w14:textId="3A190ADF" w:rsidR="00BB6EC2" w:rsidRPr="000065B8" w:rsidRDefault="00BB6EC2">
      <w:pPr>
        <w:pStyle w:val="TOC2"/>
        <w:rPr>
          <w:rFonts w:asciiTheme="minorHAnsi" w:eastAsiaTheme="minorEastAsia" w:hAnsiTheme="minorHAnsi" w:cstheme="minorBidi"/>
          <w:noProof/>
          <w:sz w:val="22"/>
          <w:szCs w:val="22"/>
          <w:lang w:val="en-US"/>
        </w:rPr>
      </w:pPr>
      <w:r w:rsidRPr="000065B8">
        <w:rPr>
          <w:noProof/>
        </w:rPr>
        <w:tab/>
      </w:r>
      <w:r w:rsidRPr="000065B8">
        <w:rPr>
          <w:noProof/>
        </w:rPr>
        <w:tab/>
        <w:t>A.</w:t>
      </w:r>
      <w:r w:rsidRPr="000065B8">
        <w:rPr>
          <w:rFonts w:asciiTheme="minorHAnsi" w:eastAsiaTheme="minorEastAsia" w:hAnsiTheme="minorHAnsi" w:cstheme="minorBidi"/>
          <w:noProof/>
          <w:sz w:val="22"/>
          <w:szCs w:val="22"/>
          <w:lang w:val="en-US"/>
        </w:rPr>
        <w:tab/>
      </w:r>
      <w:r w:rsidRPr="000065B8">
        <w:rPr>
          <w:noProof/>
        </w:rPr>
        <w:t>Adoption of the agenda</w:t>
      </w:r>
      <w:r w:rsidR="001158A6">
        <w:rPr>
          <w:noProof/>
        </w:rPr>
        <w:tab/>
      </w:r>
      <w:r w:rsidR="001158A6">
        <w:rPr>
          <w:noProof/>
        </w:rPr>
        <w:tab/>
      </w:r>
      <w:r w:rsidR="00555D26" w:rsidRPr="000065B8">
        <w:rPr>
          <w:noProof/>
          <w:webHidden/>
        </w:rPr>
        <w:t>4</w:t>
      </w:r>
    </w:p>
    <w:p w14:paraId="521AD111" w14:textId="6A3D894C" w:rsidR="00BB6EC2" w:rsidRPr="000065B8" w:rsidRDefault="00BB6EC2">
      <w:pPr>
        <w:pStyle w:val="TOC2"/>
        <w:rPr>
          <w:rFonts w:asciiTheme="minorHAnsi" w:eastAsiaTheme="minorEastAsia" w:hAnsiTheme="minorHAnsi" w:cstheme="minorBidi"/>
          <w:noProof/>
          <w:sz w:val="22"/>
          <w:szCs w:val="22"/>
          <w:lang w:val="en-US"/>
        </w:rPr>
      </w:pPr>
      <w:r w:rsidRPr="000065B8">
        <w:rPr>
          <w:noProof/>
        </w:rPr>
        <w:tab/>
      </w:r>
      <w:r w:rsidRPr="000065B8">
        <w:rPr>
          <w:noProof/>
        </w:rPr>
        <w:tab/>
        <w:t>B.</w:t>
      </w:r>
      <w:r w:rsidRPr="000065B8">
        <w:rPr>
          <w:rFonts w:asciiTheme="minorHAnsi" w:eastAsiaTheme="minorEastAsia" w:hAnsiTheme="minorHAnsi" w:cstheme="minorBidi"/>
          <w:noProof/>
          <w:sz w:val="22"/>
          <w:szCs w:val="22"/>
          <w:lang w:val="en-US"/>
        </w:rPr>
        <w:tab/>
      </w:r>
      <w:r w:rsidRPr="000065B8">
        <w:rPr>
          <w:noProof/>
        </w:rPr>
        <w:t>Organization of the work of the session</w:t>
      </w:r>
      <w:r w:rsidR="001158A6">
        <w:rPr>
          <w:noProof/>
        </w:rPr>
        <w:tab/>
      </w:r>
      <w:r w:rsidR="001158A6">
        <w:rPr>
          <w:noProof/>
        </w:rPr>
        <w:tab/>
      </w:r>
      <w:r w:rsidR="00555D26" w:rsidRPr="000065B8">
        <w:rPr>
          <w:noProof/>
          <w:webHidden/>
        </w:rPr>
        <w:t>6</w:t>
      </w:r>
    </w:p>
    <w:p w14:paraId="69D36226" w14:textId="43CB9DDF" w:rsidR="00BB6EC2" w:rsidRPr="000065B8" w:rsidRDefault="00BB6EC2">
      <w:pPr>
        <w:pStyle w:val="TOC2"/>
        <w:rPr>
          <w:rFonts w:asciiTheme="minorHAnsi" w:eastAsiaTheme="minorEastAsia" w:hAnsiTheme="minorHAnsi" w:cstheme="minorBidi"/>
          <w:noProof/>
          <w:sz w:val="22"/>
          <w:szCs w:val="22"/>
          <w:lang w:val="en-US"/>
        </w:rPr>
      </w:pPr>
      <w:r w:rsidRPr="000065B8">
        <w:rPr>
          <w:noProof/>
        </w:rPr>
        <w:tab/>
      </w:r>
      <w:r w:rsidRPr="000065B8">
        <w:rPr>
          <w:noProof/>
        </w:rPr>
        <w:tab/>
        <w:t>C.</w:t>
      </w:r>
      <w:r w:rsidRPr="000065B8">
        <w:rPr>
          <w:rFonts w:asciiTheme="minorHAnsi" w:eastAsiaTheme="minorEastAsia" w:hAnsiTheme="minorHAnsi" w:cstheme="minorBidi"/>
          <w:noProof/>
          <w:sz w:val="22"/>
          <w:szCs w:val="22"/>
          <w:lang w:val="en-US"/>
        </w:rPr>
        <w:tab/>
      </w:r>
      <w:r w:rsidRPr="000065B8">
        <w:rPr>
          <w:noProof/>
        </w:rPr>
        <w:t>Election of officers other than the Chair</w:t>
      </w:r>
      <w:r w:rsidR="001158A6">
        <w:rPr>
          <w:noProof/>
        </w:rPr>
        <w:tab/>
      </w:r>
      <w:r w:rsidR="001158A6">
        <w:rPr>
          <w:noProof/>
        </w:rPr>
        <w:tab/>
      </w:r>
      <w:r w:rsidR="00555D26" w:rsidRPr="000065B8">
        <w:rPr>
          <w:noProof/>
          <w:webHidden/>
        </w:rPr>
        <w:t>6</w:t>
      </w:r>
    </w:p>
    <w:p w14:paraId="6D693800" w14:textId="31CEFD17" w:rsidR="00BB6EC2" w:rsidRPr="000065B8" w:rsidRDefault="00BB6EC2">
      <w:pPr>
        <w:pStyle w:val="TOC2"/>
        <w:rPr>
          <w:rFonts w:asciiTheme="minorHAnsi" w:eastAsiaTheme="minorEastAsia" w:hAnsiTheme="minorHAnsi" w:cstheme="minorBidi"/>
          <w:noProof/>
          <w:sz w:val="22"/>
          <w:szCs w:val="22"/>
          <w:lang w:val="en-US"/>
        </w:rPr>
      </w:pPr>
      <w:r w:rsidRPr="000065B8">
        <w:rPr>
          <w:noProof/>
        </w:rPr>
        <w:tab/>
      </w:r>
      <w:r w:rsidRPr="000065B8">
        <w:rPr>
          <w:noProof/>
        </w:rPr>
        <w:tab/>
        <w:t>D.</w:t>
      </w:r>
      <w:r w:rsidRPr="000065B8">
        <w:rPr>
          <w:rFonts w:asciiTheme="minorHAnsi" w:eastAsiaTheme="minorEastAsia" w:hAnsiTheme="minorHAnsi" w:cstheme="minorBidi"/>
          <w:noProof/>
          <w:sz w:val="22"/>
          <w:szCs w:val="22"/>
          <w:lang w:val="en-US"/>
        </w:rPr>
        <w:tab/>
      </w:r>
      <w:r w:rsidRPr="000065B8">
        <w:rPr>
          <w:noProof/>
        </w:rPr>
        <w:t>Mandated events</w:t>
      </w:r>
      <w:r w:rsidR="001158A6">
        <w:rPr>
          <w:noProof/>
        </w:rPr>
        <w:tab/>
      </w:r>
      <w:r w:rsidR="001158A6">
        <w:rPr>
          <w:noProof/>
        </w:rPr>
        <w:tab/>
      </w:r>
      <w:r w:rsidR="00555D26" w:rsidRPr="000065B8">
        <w:rPr>
          <w:noProof/>
          <w:webHidden/>
        </w:rPr>
        <w:t>7</w:t>
      </w:r>
    </w:p>
    <w:p w14:paraId="78963CED" w14:textId="647FEE7F" w:rsidR="00BB6EC2" w:rsidRPr="000065B8" w:rsidRDefault="00BB6EC2" w:rsidP="00942F7D">
      <w:pPr>
        <w:pStyle w:val="TOC1"/>
        <w:rPr>
          <w:rFonts w:asciiTheme="minorHAnsi" w:eastAsiaTheme="minorEastAsia" w:hAnsiTheme="minorHAnsi" w:cstheme="minorBidi"/>
          <w:sz w:val="22"/>
          <w:szCs w:val="22"/>
          <w:lang w:val="en-US"/>
        </w:rPr>
      </w:pPr>
      <w:r w:rsidRPr="000065B8">
        <w:tab/>
        <w:t>III.</w:t>
      </w:r>
      <w:r w:rsidRPr="000065B8">
        <w:rPr>
          <w:rFonts w:asciiTheme="minorHAnsi" w:eastAsiaTheme="minorEastAsia" w:hAnsiTheme="minorHAnsi" w:cstheme="minorBidi"/>
          <w:sz w:val="22"/>
          <w:szCs w:val="22"/>
          <w:lang w:val="en-US"/>
        </w:rPr>
        <w:tab/>
      </w:r>
      <w:r w:rsidRPr="000065B8">
        <w:t>Nairobi work programme on impacts, vulnerability and adaptation to climate change</w:t>
      </w:r>
      <w:r w:rsidR="00E338C6" w:rsidRPr="000065B8">
        <w:br/>
      </w:r>
      <w:r w:rsidRPr="000065B8">
        <w:rPr>
          <w:bCs/>
        </w:rPr>
        <w:t>(Agenda item 3)</w:t>
      </w:r>
      <w:r w:rsidR="001158A6">
        <w:rPr>
          <w:bCs/>
        </w:rPr>
        <w:tab/>
      </w:r>
      <w:r w:rsidR="001158A6">
        <w:rPr>
          <w:bCs/>
        </w:rPr>
        <w:tab/>
      </w:r>
      <w:r w:rsidR="00555D26" w:rsidRPr="000065B8">
        <w:rPr>
          <w:webHidden/>
        </w:rPr>
        <w:t>7</w:t>
      </w:r>
    </w:p>
    <w:p w14:paraId="36AC43B7" w14:textId="4862AEF2" w:rsidR="00BB6EC2" w:rsidRPr="000065B8" w:rsidRDefault="00BB6EC2" w:rsidP="00942F7D">
      <w:pPr>
        <w:pStyle w:val="TOC1"/>
        <w:rPr>
          <w:rFonts w:asciiTheme="minorHAnsi" w:eastAsiaTheme="minorEastAsia" w:hAnsiTheme="minorHAnsi" w:cstheme="minorBidi"/>
          <w:sz w:val="22"/>
          <w:szCs w:val="22"/>
          <w:lang w:val="en-US"/>
        </w:rPr>
      </w:pPr>
      <w:r w:rsidRPr="000065B8">
        <w:tab/>
        <w:t>IV.</w:t>
      </w:r>
      <w:r w:rsidRPr="000065B8">
        <w:rPr>
          <w:rFonts w:asciiTheme="minorHAnsi" w:eastAsiaTheme="minorEastAsia" w:hAnsiTheme="minorHAnsi" w:cstheme="minorBidi"/>
          <w:sz w:val="22"/>
          <w:szCs w:val="22"/>
          <w:lang w:val="en-US"/>
        </w:rPr>
        <w:tab/>
      </w:r>
      <w:r w:rsidRPr="000065B8">
        <w:t>Review of the progress, effectiveness and performance of the Adaptation Committee</w:t>
      </w:r>
      <w:r w:rsidR="00E338C6" w:rsidRPr="000065B8">
        <w:br/>
      </w:r>
      <w:r w:rsidRPr="000065B8">
        <w:t>(Agenda item 4)</w:t>
      </w:r>
      <w:r w:rsidR="001158A6">
        <w:tab/>
      </w:r>
      <w:r w:rsidR="001158A6">
        <w:tab/>
      </w:r>
      <w:r w:rsidR="00555D26" w:rsidRPr="000065B8">
        <w:rPr>
          <w:webHidden/>
        </w:rPr>
        <w:t>9</w:t>
      </w:r>
    </w:p>
    <w:p w14:paraId="09AE8173" w14:textId="73AF117E" w:rsidR="00BB6EC2" w:rsidRPr="000065B8" w:rsidRDefault="00BB6EC2" w:rsidP="00942F7D">
      <w:pPr>
        <w:pStyle w:val="TOC1"/>
        <w:rPr>
          <w:rFonts w:asciiTheme="minorHAnsi" w:eastAsiaTheme="minorEastAsia" w:hAnsiTheme="minorHAnsi" w:cstheme="minorBidi"/>
          <w:sz w:val="22"/>
          <w:szCs w:val="22"/>
          <w:lang w:val="en-US"/>
        </w:rPr>
      </w:pPr>
      <w:r w:rsidRPr="000065B8">
        <w:tab/>
        <w:t>V.</w:t>
      </w:r>
      <w:r w:rsidRPr="000065B8">
        <w:rPr>
          <w:rFonts w:asciiTheme="minorHAnsi" w:eastAsiaTheme="minorEastAsia" w:hAnsiTheme="minorHAnsi" w:cstheme="minorBidi"/>
          <w:sz w:val="22"/>
          <w:szCs w:val="22"/>
          <w:lang w:val="en-US"/>
        </w:rPr>
        <w:tab/>
      </w:r>
      <w:r w:rsidRPr="000065B8">
        <w:t xml:space="preserve">Glasgow–Sharm el-Sheikh work programme on the global goal on adaptation referred to </w:t>
      </w:r>
      <w:r w:rsidR="00123F44" w:rsidRPr="000065B8">
        <w:br/>
      </w:r>
      <w:r w:rsidRPr="000065B8">
        <w:t>in decision 7/CMA.3</w:t>
      </w:r>
      <w:r w:rsidR="00123F44" w:rsidRPr="000065B8">
        <w:br/>
      </w:r>
      <w:r w:rsidRPr="000065B8">
        <w:t>(Agenda item 5)</w:t>
      </w:r>
      <w:r w:rsidR="001158A6">
        <w:tab/>
      </w:r>
      <w:r w:rsidR="001158A6">
        <w:tab/>
      </w:r>
      <w:r w:rsidR="00555D26" w:rsidRPr="000065B8">
        <w:rPr>
          <w:webHidden/>
        </w:rPr>
        <w:t>9</w:t>
      </w:r>
    </w:p>
    <w:p w14:paraId="06A8D493" w14:textId="09D84BE3" w:rsidR="00BB6EC2" w:rsidRPr="000065B8" w:rsidRDefault="00BB6EC2" w:rsidP="00942F7D">
      <w:pPr>
        <w:pStyle w:val="TOC1"/>
        <w:rPr>
          <w:rFonts w:asciiTheme="minorHAnsi" w:eastAsiaTheme="minorEastAsia" w:hAnsiTheme="minorHAnsi" w:cstheme="minorBidi"/>
          <w:sz w:val="22"/>
          <w:szCs w:val="22"/>
          <w:lang w:val="en-US"/>
        </w:rPr>
      </w:pPr>
      <w:r w:rsidRPr="000065B8">
        <w:tab/>
        <w:t>VI.</w:t>
      </w:r>
      <w:r w:rsidRPr="000065B8">
        <w:rPr>
          <w:rFonts w:asciiTheme="minorHAnsi" w:eastAsiaTheme="minorEastAsia" w:hAnsiTheme="minorHAnsi" w:cstheme="minorBidi"/>
          <w:sz w:val="22"/>
          <w:szCs w:val="22"/>
          <w:lang w:val="en-US"/>
        </w:rPr>
        <w:tab/>
      </w:r>
      <w:r w:rsidRPr="000065B8">
        <w:t>Matters relating to the Santiago network under the Warsaw International Mechanism for</w:t>
      </w:r>
      <w:r w:rsidR="00461E17" w:rsidRPr="000065B8">
        <w:br/>
      </w:r>
      <w:r w:rsidRPr="000065B8">
        <w:t>Loss and Damage associated with Climate Change Impacts</w:t>
      </w:r>
      <w:r w:rsidR="00461E17" w:rsidRPr="000065B8">
        <w:br/>
      </w:r>
      <w:r w:rsidRPr="000065B8">
        <w:t>(Agenda item 6)</w:t>
      </w:r>
      <w:r w:rsidR="001158A6">
        <w:tab/>
      </w:r>
      <w:r w:rsidR="001158A6">
        <w:tab/>
      </w:r>
      <w:r w:rsidR="00555D26" w:rsidRPr="000065B8">
        <w:rPr>
          <w:webHidden/>
        </w:rPr>
        <w:t>10</w:t>
      </w:r>
    </w:p>
    <w:p w14:paraId="15EFBCEF" w14:textId="4BB5E91C" w:rsidR="00BB6EC2" w:rsidRPr="000065B8" w:rsidRDefault="00BB6EC2" w:rsidP="00942F7D">
      <w:pPr>
        <w:pStyle w:val="TOC1"/>
        <w:rPr>
          <w:rFonts w:asciiTheme="minorHAnsi" w:eastAsiaTheme="minorEastAsia" w:hAnsiTheme="minorHAnsi" w:cstheme="minorBidi"/>
          <w:sz w:val="22"/>
          <w:szCs w:val="22"/>
          <w:lang w:val="en-US"/>
        </w:rPr>
      </w:pPr>
      <w:r w:rsidRPr="000065B8">
        <w:tab/>
        <w:t>VII.</w:t>
      </w:r>
      <w:r w:rsidRPr="000065B8">
        <w:rPr>
          <w:rFonts w:asciiTheme="minorHAnsi" w:eastAsiaTheme="minorEastAsia" w:hAnsiTheme="minorHAnsi" w:cstheme="minorBidi"/>
          <w:sz w:val="22"/>
          <w:szCs w:val="22"/>
          <w:lang w:val="en-US"/>
        </w:rPr>
        <w:tab/>
      </w:r>
      <w:r w:rsidRPr="000065B8">
        <w:t>Research and systematic observation</w:t>
      </w:r>
      <w:r w:rsidR="00461E17" w:rsidRPr="000065B8">
        <w:br/>
      </w:r>
      <w:r w:rsidRPr="000065B8">
        <w:t>(Agenda item 7)</w:t>
      </w:r>
      <w:r w:rsidR="001158A6">
        <w:tab/>
      </w:r>
      <w:r w:rsidR="001158A6">
        <w:tab/>
      </w:r>
      <w:r w:rsidR="00555D26" w:rsidRPr="000065B8">
        <w:rPr>
          <w:webHidden/>
        </w:rPr>
        <w:t>11</w:t>
      </w:r>
    </w:p>
    <w:p w14:paraId="292FD2C6" w14:textId="1D029172" w:rsidR="00BB6EC2" w:rsidRPr="000065B8" w:rsidRDefault="00BB6EC2" w:rsidP="00942F7D">
      <w:pPr>
        <w:pStyle w:val="TOC1"/>
        <w:rPr>
          <w:rFonts w:asciiTheme="minorHAnsi" w:eastAsiaTheme="minorEastAsia" w:hAnsiTheme="minorHAnsi" w:cstheme="minorBidi"/>
          <w:sz w:val="22"/>
          <w:szCs w:val="22"/>
          <w:lang w:val="en-US"/>
        </w:rPr>
      </w:pPr>
      <w:r w:rsidRPr="000065B8">
        <w:tab/>
        <w:t>VIII.</w:t>
      </w:r>
      <w:r w:rsidRPr="000065B8">
        <w:rPr>
          <w:rFonts w:asciiTheme="minorHAnsi" w:eastAsiaTheme="minorEastAsia" w:hAnsiTheme="minorHAnsi" w:cstheme="minorBidi"/>
          <w:sz w:val="22"/>
          <w:szCs w:val="22"/>
          <w:lang w:val="en-US"/>
        </w:rPr>
        <w:tab/>
      </w:r>
      <w:r w:rsidRPr="000065B8">
        <w:t>Matters relating to the global stocktake under the Paris Agreement</w:t>
      </w:r>
      <w:r w:rsidR="00461E17" w:rsidRPr="000065B8">
        <w:br/>
      </w:r>
      <w:r w:rsidRPr="000065B8">
        <w:t>(Agenda item 8)</w:t>
      </w:r>
      <w:r w:rsidR="001158A6">
        <w:tab/>
      </w:r>
      <w:r w:rsidR="001158A6">
        <w:tab/>
      </w:r>
      <w:r w:rsidR="00555D26" w:rsidRPr="000065B8">
        <w:rPr>
          <w:webHidden/>
        </w:rPr>
        <w:t>12</w:t>
      </w:r>
    </w:p>
    <w:p w14:paraId="2AB5C761" w14:textId="6620DA28" w:rsidR="00BB6EC2" w:rsidRPr="000065B8" w:rsidRDefault="00BB6EC2" w:rsidP="00942F7D">
      <w:pPr>
        <w:pStyle w:val="TOC1"/>
        <w:rPr>
          <w:rFonts w:asciiTheme="minorHAnsi" w:eastAsiaTheme="minorEastAsia" w:hAnsiTheme="minorHAnsi" w:cstheme="minorBidi"/>
          <w:sz w:val="22"/>
          <w:szCs w:val="22"/>
          <w:lang w:val="en-US"/>
        </w:rPr>
      </w:pPr>
      <w:r w:rsidRPr="000065B8">
        <w:tab/>
        <w:t>IX.</w:t>
      </w:r>
      <w:r w:rsidRPr="000065B8">
        <w:rPr>
          <w:rFonts w:asciiTheme="minorHAnsi" w:eastAsiaTheme="minorEastAsia" w:hAnsiTheme="minorHAnsi" w:cstheme="minorBidi"/>
          <w:sz w:val="22"/>
          <w:szCs w:val="22"/>
          <w:lang w:val="en-US"/>
        </w:rPr>
        <w:tab/>
      </w:r>
      <w:r w:rsidRPr="000065B8">
        <w:t xml:space="preserve">Work programme on just transition pathways referred to in the relevant paragraphs of </w:t>
      </w:r>
      <w:r w:rsidR="00461E17" w:rsidRPr="000065B8">
        <w:br/>
      </w:r>
      <w:r w:rsidRPr="000065B8">
        <w:t>decision 1/CMA.4</w:t>
      </w:r>
      <w:r w:rsidR="00461E17" w:rsidRPr="000065B8">
        <w:br/>
      </w:r>
      <w:r w:rsidRPr="000065B8">
        <w:t>(Agenda item 9)</w:t>
      </w:r>
      <w:r w:rsidR="001158A6">
        <w:tab/>
      </w:r>
      <w:r w:rsidR="001158A6">
        <w:tab/>
      </w:r>
      <w:r w:rsidR="00555D26" w:rsidRPr="000065B8">
        <w:rPr>
          <w:webHidden/>
        </w:rPr>
        <w:t>13</w:t>
      </w:r>
    </w:p>
    <w:p w14:paraId="1AAE98BA" w14:textId="6800CBCA" w:rsidR="00BB6EC2" w:rsidRPr="000065B8" w:rsidRDefault="00BB6EC2" w:rsidP="00942F7D">
      <w:pPr>
        <w:pStyle w:val="TOC1"/>
        <w:rPr>
          <w:rFonts w:asciiTheme="minorHAnsi" w:eastAsiaTheme="minorEastAsia" w:hAnsiTheme="minorHAnsi" w:cstheme="minorBidi"/>
          <w:sz w:val="22"/>
          <w:szCs w:val="22"/>
          <w:lang w:val="en-US"/>
        </w:rPr>
      </w:pPr>
      <w:r w:rsidRPr="000065B8">
        <w:tab/>
        <w:t>X.</w:t>
      </w:r>
      <w:r w:rsidRPr="000065B8">
        <w:rPr>
          <w:rFonts w:asciiTheme="minorHAnsi" w:eastAsiaTheme="minorEastAsia" w:hAnsiTheme="minorHAnsi" w:cstheme="minorBidi"/>
          <w:sz w:val="22"/>
          <w:szCs w:val="22"/>
          <w:lang w:val="en-US"/>
        </w:rPr>
        <w:tab/>
      </w:r>
      <w:r w:rsidRPr="000065B8">
        <w:t>Sharm el-Sheikh joint work on implementation of climate action on agriculture and food security</w:t>
      </w:r>
      <w:r w:rsidRPr="000065B8">
        <w:tab/>
      </w:r>
      <w:r w:rsidR="00A61FAA" w:rsidRPr="000065B8">
        <w:br/>
      </w:r>
      <w:r w:rsidRPr="000065B8">
        <w:t>(Agenda item 10)</w:t>
      </w:r>
      <w:r w:rsidR="001158A6">
        <w:tab/>
      </w:r>
      <w:r w:rsidR="001158A6">
        <w:tab/>
      </w:r>
      <w:r w:rsidR="00555D26" w:rsidRPr="000065B8">
        <w:rPr>
          <w:webHidden/>
        </w:rPr>
        <w:t>14</w:t>
      </w:r>
    </w:p>
    <w:p w14:paraId="3725CBCC" w14:textId="09C57EF8" w:rsidR="00BB6EC2" w:rsidRPr="000065B8" w:rsidRDefault="00BB6EC2" w:rsidP="00942F7D">
      <w:pPr>
        <w:pStyle w:val="TOC1"/>
        <w:rPr>
          <w:rFonts w:asciiTheme="minorHAnsi" w:eastAsiaTheme="minorEastAsia" w:hAnsiTheme="minorHAnsi" w:cstheme="minorBidi"/>
          <w:sz w:val="22"/>
          <w:szCs w:val="22"/>
          <w:lang w:val="en-US"/>
        </w:rPr>
      </w:pPr>
      <w:r w:rsidRPr="000065B8">
        <w:lastRenderedPageBreak/>
        <w:tab/>
        <w:t>XI.</w:t>
      </w:r>
      <w:r w:rsidRPr="000065B8">
        <w:rPr>
          <w:rFonts w:asciiTheme="minorHAnsi" w:eastAsiaTheme="minorEastAsia" w:hAnsiTheme="minorHAnsi" w:cstheme="minorBidi"/>
          <w:sz w:val="22"/>
          <w:szCs w:val="22"/>
          <w:lang w:val="en-US"/>
        </w:rPr>
        <w:tab/>
      </w:r>
      <w:r w:rsidRPr="000065B8">
        <w:t xml:space="preserve">Matters relating to the forum on the impact of the implementation of response measures </w:t>
      </w:r>
      <w:r w:rsidR="004F0FFA" w:rsidRPr="000065B8">
        <w:br/>
      </w:r>
      <w:r w:rsidRPr="000065B8">
        <w:t>serving the Convention, the Kyoto Protocol and the Paris Agreement</w:t>
      </w:r>
      <w:r w:rsidR="004F0FFA" w:rsidRPr="000065B8">
        <w:br/>
      </w:r>
      <w:r w:rsidRPr="000065B8">
        <w:t>(Agenda item 11)</w:t>
      </w:r>
      <w:r w:rsidR="001158A6">
        <w:tab/>
      </w:r>
      <w:r w:rsidR="001158A6">
        <w:tab/>
      </w:r>
      <w:r w:rsidR="00555D26" w:rsidRPr="000065B8">
        <w:rPr>
          <w:webHidden/>
        </w:rPr>
        <w:t>15</w:t>
      </w:r>
    </w:p>
    <w:p w14:paraId="40081BBD" w14:textId="40BDEB45" w:rsidR="00BB6EC2" w:rsidRPr="000065B8" w:rsidRDefault="00BB6EC2" w:rsidP="00942F7D">
      <w:pPr>
        <w:pStyle w:val="TOC1"/>
        <w:rPr>
          <w:rFonts w:asciiTheme="minorHAnsi" w:eastAsiaTheme="minorEastAsia" w:hAnsiTheme="minorHAnsi" w:cstheme="minorBidi"/>
          <w:sz w:val="22"/>
          <w:szCs w:val="22"/>
          <w:lang w:val="en-US"/>
        </w:rPr>
      </w:pPr>
      <w:r w:rsidRPr="000065B8">
        <w:tab/>
        <w:t>XII.</w:t>
      </w:r>
      <w:r w:rsidRPr="000065B8">
        <w:rPr>
          <w:rFonts w:asciiTheme="minorHAnsi" w:eastAsiaTheme="minorEastAsia" w:hAnsiTheme="minorHAnsi" w:cstheme="minorBidi"/>
          <w:sz w:val="22"/>
          <w:szCs w:val="22"/>
          <w:lang w:val="en-US"/>
        </w:rPr>
        <w:tab/>
      </w:r>
      <w:r w:rsidRPr="000065B8">
        <w:t>Methodological issues under the Convention</w:t>
      </w:r>
      <w:r w:rsidR="003920A9" w:rsidRPr="000065B8">
        <w:br/>
      </w:r>
      <w:r w:rsidRPr="000065B8">
        <w:t>(Agenda item 12)</w:t>
      </w:r>
      <w:r w:rsidR="001158A6">
        <w:tab/>
      </w:r>
      <w:r w:rsidR="001158A6">
        <w:tab/>
      </w:r>
      <w:r w:rsidR="00555D26" w:rsidRPr="000065B8">
        <w:rPr>
          <w:webHidden/>
        </w:rPr>
        <w:t>15</w:t>
      </w:r>
    </w:p>
    <w:p w14:paraId="121CF835" w14:textId="68D2EBCD" w:rsidR="00BB6EC2" w:rsidRPr="000065B8" w:rsidRDefault="00BB6EC2">
      <w:pPr>
        <w:pStyle w:val="TOC2"/>
        <w:rPr>
          <w:rFonts w:asciiTheme="minorHAnsi" w:eastAsiaTheme="minorEastAsia" w:hAnsiTheme="minorHAnsi" w:cstheme="minorBidi"/>
          <w:noProof/>
          <w:sz w:val="22"/>
          <w:szCs w:val="22"/>
          <w:lang w:val="en-US"/>
        </w:rPr>
      </w:pPr>
      <w:r w:rsidRPr="000065B8">
        <w:rPr>
          <w:noProof/>
        </w:rPr>
        <w:tab/>
      </w:r>
      <w:r w:rsidRPr="000065B8">
        <w:rPr>
          <w:noProof/>
        </w:rPr>
        <w:tab/>
        <w:t>A.</w:t>
      </w:r>
      <w:r w:rsidRPr="000065B8">
        <w:rPr>
          <w:rFonts w:asciiTheme="minorHAnsi" w:eastAsiaTheme="minorEastAsia" w:hAnsiTheme="minorHAnsi" w:cstheme="minorBidi"/>
          <w:noProof/>
          <w:sz w:val="22"/>
          <w:szCs w:val="22"/>
          <w:lang w:val="en-US"/>
        </w:rPr>
        <w:tab/>
      </w:r>
      <w:r w:rsidRPr="000065B8">
        <w:rPr>
          <w:noProof/>
        </w:rPr>
        <w:t>Greenhouse gas data interface</w:t>
      </w:r>
      <w:r w:rsidR="001158A6">
        <w:rPr>
          <w:noProof/>
        </w:rPr>
        <w:tab/>
      </w:r>
      <w:r w:rsidR="001158A6">
        <w:rPr>
          <w:noProof/>
        </w:rPr>
        <w:tab/>
      </w:r>
      <w:r w:rsidR="00555D26" w:rsidRPr="000065B8">
        <w:rPr>
          <w:noProof/>
          <w:webHidden/>
        </w:rPr>
        <w:t>15</w:t>
      </w:r>
    </w:p>
    <w:p w14:paraId="7C6AB4DC" w14:textId="4DC410F1" w:rsidR="00BB6EC2" w:rsidRPr="000065B8" w:rsidRDefault="00BB6EC2">
      <w:pPr>
        <w:pStyle w:val="TOC2"/>
        <w:rPr>
          <w:rFonts w:asciiTheme="minorHAnsi" w:eastAsiaTheme="minorEastAsia" w:hAnsiTheme="minorHAnsi" w:cstheme="minorBidi"/>
          <w:noProof/>
          <w:sz w:val="22"/>
          <w:szCs w:val="22"/>
          <w:lang w:val="en-US"/>
        </w:rPr>
      </w:pPr>
      <w:r w:rsidRPr="000065B8">
        <w:rPr>
          <w:noProof/>
        </w:rPr>
        <w:tab/>
      </w:r>
      <w:r w:rsidRPr="000065B8">
        <w:rPr>
          <w:noProof/>
        </w:rPr>
        <w:tab/>
        <w:t>B.</w:t>
      </w:r>
      <w:r w:rsidRPr="000065B8">
        <w:rPr>
          <w:rFonts w:asciiTheme="minorHAnsi" w:eastAsiaTheme="minorEastAsia" w:hAnsiTheme="minorHAnsi" w:cstheme="minorBidi"/>
          <w:noProof/>
          <w:sz w:val="22"/>
          <w:szCs w:val="22"/>
          <w:lang w:val="en-US"/>
        </w:rPr>
        <w:tab/>
      </w:r>
      <w:r w:rsidRPr="000065B8">
        <w:rPr>
          <w:noProof/>
        </w:rPr>
        <w:t>Emissions from fuel used for international aviation and maritime transport</w:t>
      </w:r>
      <w:r w:rsidR="001158A6">
        <w:rPr>
          <w:noProof/>
        </w:rPr>
        <w:tab/>
      </w:r>
      <w:r w:rsidR="001158A6">
        <w:rPr>
          <w:noProof/>
        </w:rPr>
        <w:tab/>
      </w:r>
      <w:r w:rsidR="00555D26" w:rsidRPr="000065B8">
        <w:rPr>
          <w:noProof/>
          <w:webHidden/>
        </w:rPr>
        <w:t>15</w:t>
      </w:r>
    </w:p>
    <w:p w14:paraId="24A95130" w14:textId="56CF32FC" w:rsidR="00BB6EC2" w:rsidRPr="000065B8" w:rsidRDefault="00BB6EC2" w:rsidP="00942F7D">
      <w:pPr>
        <w:pStyle w:val="TOC1"/>
        <w:rPr>
          <w:rFonts w:asciiTheme="minorHAnsi" w:eastAsiaTheme="minorEastAsia" w:hAnsiTheme="minorHAnsi" w:cstheme="minorBidi"/>
          <w:sz w:val="22"/>
          <w:szCs w:val="22"/>
          <w:lang w:val="en-US"/>
        </w:rPr>
      </w:pPr>
      <w:r w:rsidRPr="000065B8">
        <w:tab/>
        <w:t>XIII.</w:t>
      </w:r>
      <w:r w:rsidRPr="000065B8">
        <w:rPr>
          <w:rFonts w:asciiTheme="minorHAnsi" w:eastAsiaTheme="minorEastAsia" w:hAnsiTheme="minorHAnsi" w:cstheme="minorBidi"/>
          <w:sz w:val="22"/>
          <w:szCs w:val="22"/>
          <w:lang w:val="en-US"/>
        </w:rPr>
        <w:tab/>
      </w:r>
      <w:r w:rsidRPr="000065B8">
        <w:t xml:space="preserve">Guidance on cooperative approaches referred to in Article 6, paragraph 2, of the </w:t>
      </w:r>
      <w:r w:rsidR="00631436" w:rsidRPr="000065B8">
        <w:br/>
      </w:r>
      <w:r w:rsidRPr="000065B8">
        <w:t>Paris Agreement and in decision 2/CMA.3</w:t>
      </w:r>
      <w:r w:rsidR="00631436" w:rsidRPr="000065B8">
        <w:br/>
      </w:r>
      <w:r w:rsidRPr="000065B8">
        <w:t>(Agenda item 13)</w:t>
      </w:r>
      <w:r w:rsidR="001158A6">
        <w:tab/>
      </w:r>
      <w:r w:rsidR="001158A6">
        <w:tab/>
      </w:r>
      <w:r w:rsidR="00555D26" w:rsidRPr="000065B8">
        <w:rPr>
          <w:webHidden/>
        </w:rPr>
        <w:t>16</w:t>
      </w:r>
    </w:p>
    <w:p w14:paraId="0E9C5C42" w14:textId="31B54186" w:rsidR="00BB6EC2" w:rsidRPr="000065B8" w:rsidRDefault="00BB6EC2" w:rsidP="00942F7D">
      <w:pPr>
        <w:pStyle w:val="TOC1"/>
        <w:rPr>
          <w:rFonts w:asciiTheme="minorHAnsi" w:eastAsiaTheme="minorEastAsia" w:hAnsiTheme="minorHAnsi" w:cstheme="minorBidi"/>
          <w:sz w:val="22"/>
          <w:szCs w:val="22"/>
          <w:lang w:val="en-US"/>
        </w:rPr>
      </w:pPr>
      <w:r w:rsidRPr="000065B8">
        <w:tab/>
        <w:t>XIV.</w:t>
      </w:r>
      <w:r w:rsidRPr="000065B8">
        <w:rPr>
          <w:rFonts w:asciiTheme="minorHAnsi" w:eastAsiaTheme="minorEastAsia" w:hAnsiTheme="minorHAnsi" w:cstheme="minorBidi"/>
          <w:sz w:val="22"/>
          <w:szCs w:val="22"/>
          <w:lang w:val="en-US"/>
        </w:rPr>
        <w:tab/>
      </w:r>
      <w:r w:rsidRPr="000065B8">
        <w:t xml:space="preserve">Rules, modalities and procedures for the mechanism established by Article 6, paragraph 4, </w:t>
      </w:r>
      <w:r w:rsidR="004704D9" w:rsidRPr="000065B8">
        <w:br/>
      </w:r>
      <w:r w:rsidRPr="000065B8">
        <w:t>of the Pari</w:t>
      </w:r>
      <w:r w:rsidRPr="000065B8">
        <w:tab/>
        <w:t>s Agreement and referred to in decision 3/CMA.3</w:t>
      </w:r>
      <w:r w:rsidR="004704D9" w:rsidRPr="000065B8">
        <w:br/>
      </w:r>
      <w:r w:rsidRPr="000065B8">
        <w:t>(Agenda item 14)</w:t>
      </w:r>
      <w:r w:rsidR="001158A6">
        <w:rPr>
          <w:webHidden/>
        </w:rPr>
        <w:tab/>
      </w:r>
      <w:r w:rsidR="001158A6">
        <w:rPr>
          <w:webHidden/>
        </w:rPr>
        <w:tab/>
      </w:r>
      <w:r w:rsidR="00555D26" w:rsidRPr="000065B8">
        <w:rPr>
          <w:webHidden/>
        </w:rPr>
        <w:t>19</w:t>
      </w:r>
    </w:p>
    <w:p w14:paraId="1F8BFDD6" w14:textId="5D128E4C" w:rsidR="00BB6EC2" w:rsidRPr="000065B8" w:rsidRDefault="00BB6EC2" w:rsidP="00942F7D">
      <w:pPr>
        <w:pStyle w:val="TOC1"/>
        <w:rPr>
          <w:rFonts w:asciiTheme="minorHAnsi" w:eastAsiaTheme="minorEastAsia" w:hAnsiTheme="minorHAnsi" w:cstheme="minorBidi"/>
          <w:sz w:val="22"/>
          <w:szCs w:val="22"/>
          <w:lang w:val="en-US"/>
        </w:rPr>
      </w:pPr>
      <w:r w:rsidRPr="000065B8">
        <w:tab/>
        <w:t>XV.</w:t>
      </w:r>
      <w:r w:rsidRPr="000065B8">
        <w:rPr>
          <w:rFonts w:asciiTheme="minorHAnsi" w:eastAsiaTheme="minorEastAsia" w:hAnsiTheme="minorHAnsi" w:cstheme="minorBidi"/>
          <w:sz w:val="22"/>
          <w:szCs w:val="22"/>
          <w:lang w:val="en-US"/>
        </w:rPr>
        <w:tab/>
      </w:r>
      <w:r w:rsidRPr="000065B8">
        <w:t xml:space="preserve">Work programme under the framework for non-market approaches referred to in Article 6, </w:t>
      </w:r>
      <w:r w:rsidR="004704D9" w:rsidRPr="000065B8">
        <w:br/>
      </w:r>
      <w:r w:rsidRPr="000065B8">
        <w:t>paragraph 8, of the Paris Agreement and in decision 4/CMA.3</w:t>
      </w:r>
      <w:r w:rsidR="004704D9" w:rsidRPr="000065B8">
        <w:br/>
      </w:r>
      <w:r w:rsidRPr="000065B8">
        <w:t>(Agenda item 15)</w:t>
      </w:r>
      <w:r w:rsidR="001158A6">
        <w:tab/>
      </w:r>
      <w:r w:rsidR="001158A6">
        <w:tab/>
      </w:r>
      <w:r w:rsidR="00555D26" w:rsidRPr="000065B8">
        <w:rPr>
          <w:webHidden/>
        </w:rPr>
        <w:t>20</w:t>
      </w:r>
    </w:p>
    <w:p w14:paraId="5895B483" w14:textId="242B30E7" w:rsidR="00BB6EC2" w:rsidRPr="000065B8" w:rsidRDefault="00BB6EC2" w:rsidP="00942F7D">
      <w:pPr>
        <w:pStyle w:val="TOC1"/>
        <w:rPr>
          <w:rFonts w:asciiTheme="minorHAnsi" w:eastAsiaTheme="minorEastAsia" w:hAnsiTheme="minorHAnsi" w:cstheme="minorBidi"/>
          <w:sz w:val="22"/>
          <w:szCs w:val="22"/>
          <w:lang w:val="en-US"/>
        </w:rPr>
      </w:pPr>
      <w:r w:rsidRPr="000065B8">
        <w:tab/>
        <w:t>XVI.</w:t>
      </w:r>
      <w:r w:rsidRPr="000065B8">
        <w:rPr>
          <w:rFonts w:asciiTheme="minorHAnsi" w:eastAsiaTheme="minorEastAsia" w:hAnsiTheme="minorHAnsi" w:cstheme="minorBidi"/>
          <w:sz w:val="22"/>
          <w:szCs w:val="22"/>
          <w:lang w:val="en-US"/>
        </w:rPr>
        <w:tab/>
      </w:r>
      <w:r w:rsidRPr="000065B8">
        <w:t>Cooperation with other international organizations</w:t>
      </w:r>
      <w:r w:rsidR="004704D9" w:rsidRPr="000065B8">
        <w:br/>
      </w:r>
      <w:r w:rsidRPr="000065B8">
        <w:t>(Agenda item 16)</w:t>
      </w:r>
      <w:r w:rsidR="001158A6">
        <w:rPr>
          <w:webHidden/>
        </w:rPr>
        <w:tab/>
      </w:r>
      <w:r w:rsidR="001158A6">
        <w:rPr>
          <w:webHidden/>
        </w:rPr>
        <w:tab/>
      </w:r>
      <w:r w:rsidR="00555D26" w:rsidRPr="000065B8">
        <w:rPr>
          <w:webHidden/>
        </w:rPr>
        <w:t>22</w:t>
      </w:r>
    </w:p>
    <w:p w14:paraId="023AE128" w14:textId="7B3D6137" w:rsidR="00BB6EC2" w:rsidRPr="000065B8" w:rsidRDefault="00BB6EC2" w:rsidP="00942F7D">
      <w:pPr>
        <w:pStyle w:val="TOC1"/>
        <w:rPr>
          <w:rFonts w:asciiTheme="minorHAnsi" w:eastAsiaTheme="minorEastAsia" w:hAnsiTheme="minorHAnsi" w:cstheme="minorBidi"/>
          <w:sz w:val="22"/>
          <w:szCs w:val="22"/>
          <w:lang w:val="en-US"/>
        </w:rPr>
      </w:pPr>
      <w:r w:rsidRPr="000065B8">
        <w:tab/>
        <w:t>XVII.</w:t>
      </w:r>
      <w:r w:rsidRPr="000065B8">
        <w:rPr>
          <w:rFonts w:asciiTheme="minorHAnsi" w:eastAsiaTheme="minorEastAsia" w:hAnsiTheme="minorHAnsi" w:cstheme="minorBidi"/>
          <w:sz w:val="22"/>
          <w:szCs w:val="22"/>
          <w:lang w:val="en-US"/>
        </w:rPr>
        <w:tab/>
      </w:r>
      <w:r w:rsidRPr="000065B8">
        <w:t xml:space="preserve">Annual report on the technical review of greenhouse gas inventories of Parties included in </w:t>
      </w:r>
      <w:r w:rsidR="004704D9" w:rsidRPr="000065B8">
        <w:br/>
      </w:r>
      <w:r w:rsidRPr="000065B8">
        <w:t>Annex I to the Convention</w:t>
      </w:r>
      <w:r w:rsidR="004704D9" w:rsidRPr="000065B8">
        <w:br/>
      </w:r>
      <w:r w:rsidRPr="000065B8">
        <w:t>(Agenda item 17)</w:t>
      </w:r>
      <w:r w:rsidR="001158A6">
        <w:rPr>
          <w:webHidden/>
        </w:rPr>
        <w:tab/>
      </w:r>
      <w:r w:rsidR="001158A6">
        <w:rPr>
          <w:webHidden/>
        </w:rPr>
        <w:tab/>
      </w:r>
      <w:r w:rsidR="00555D26" w:rsidRPr="000065B8">
        <w:rPr>
          <w:webHidden/>
        </w:rPr>
        <w:t>23</w:t>
      </w:r>
    </w:p>
    <w:p w14:paraId="27DC6DA9" w14:textId="7D6564CD" w:rsidR="00BB6EC2" w:rsidRPr="000065B8" w:rsidRDefault="00BB6EC2" w:rsidP="00942F7D">
      <w:pPr>
        <w:pStyle w:val="TOC1"/>
        <w:rPr>
          <w:rFonts w:asciiTheme="minorHAnsi" w:eastAsiaTheme="minorEastAsia" w:hAnsiTheme="minorHAnsi" w:cstheme="minorBidi"/>
          <w:sz w:val="22"/>
          <w:szCs w:val="22"/>
          <w:lang w:val="en-US"/>
        </w:rPr>
      </w:pPr>
      <w:r w:rsidRPr="000065B8">
        <w:tab/>
        <w:t>XVIII.</w:t>
      </w:r>
      <w:r w:rsidRPr="000065B8">
        <w:rPr>
          <w:rFonts w:asciiTheme="minorHAnsi" w:eastAsiaTheme="minorEastAsia" w:hAnsiTheme="minorHAnsi" w:cstheme="minorBidi"/>
          <w:sz w:val="22"/>
          <w:szCs w:val="22"/>
          <w:lang w:val="en-US"/>
        </w:rPr>
        <w:tab/>
      </w:r>
      <w:r w:rsidRPr="000065B8">
        <w:t>Other matters</w:t>
      </w:r>
      <w:r w:rsidR="004704D9" w:rsidRPr="000065B8">
        <w:br/>
      </w:r>
      <w:r w:rsidRPr="000065B8">
        <w:t>(Agenda item 18)</w:t>
      </w:r>
      <w:r w:rsidR="00040C78">
        <w:rPr>
          <w:webHidden/>
        </w:rPr>
        <w:tab/>
      </w:r>
      <w:r w:rsidR="00040C78">
        <w:rPr>
          <w:webHidden/>
        </w:rPr>
        <w:tab/>
      </w:r>
      <w:r w:rsidR="00555D26" w:rsidRPr="000065B8">
        <w:rPr>
          <w:webHidden/>
        </w:rPr>
        <w:t>23</w:t>
      </w:r>
    </w:p>
    <w:p w14:paraId="4E67B3BA" w14:textId="202AA3C8" w:rsidR="00BB6EC2" w:rsidRDefault="00BB6EC2" w:rsidP="00942F7D">
      <w:pPr>
        <w:pStyle w:val="TOC1"/>
        <w:rPr>
          <w:webHidden/>
        </w:rPr>
      </w:pPr>
      <w:r w:rsidRPr="000065B8">
        <w:tab/>
        <w:t>XIX.</w:t>
      </w:r>
      <w:r w:rsidRPr="000065B8">
        <w:rPr>
          <w:rFonts w:asciiTheme="minorHAnsi" w:eastAsiaTheme="minorEastAsia" w:hAnsiTheme="minorHAnsi" w:cstheme="minorBidi"/>
          <w:sz w:val="22"/>
          <w:szCs w:val="22"/>
          <w:lang w:val="en-US"/>
        </w:rPr>
        <w:tab/>
      </w:r>
      <w:r w:rsidRPr="000065B8">
        <w:t>Closure of and report on the session</w:t>
      </w:r>
      <w:r w:rsidR="004704D9" w:rsidRPr="000065B8">
        <w:br/>
      </w:r>
      <w:r w:rsidRPr="000065B8">
        <w:t>(Agenda item 19)</w:t>
      </w:r>
      <w:r w:rsidR="00040C78">
        <w:rPr>
          <w:webHidden/>
        </w:rPr>
        <w:tab/>
      </w:r>
      <w:r w:rsidR="00040C78">
        <w:rPr>
          <w:webHidden/>
        </w:rPr>
        <w:tab/>
      </w:r>
      <w:r w:rsidR="00555D26" w:rsidRPr="000065B8">
        <w:rPr>
          <w:webHidden/>
        </w:rPr>
        <w:t>23</w:t>
      </w:r>
    </w:p>
    <w:p w14:paraId="644B1207" w14:textId="48D8DC12" w:rsidR="00F16A0C" w:rsidRPr="000065B8" w:rsidRDefault="00F16A0C" w:rsidP="00D24FB2">
      <w:pPr>
        <w:pStyle w:val="RegHChG"/>
        <w:numPr>
          <w:ilvl w:val="0"/>
          <w:numId w:val="0"/>
        </w:numPr>
        <w:ind w:left="1135" w:hanging="454"/>
      </w:pPr>
      <w:bookmarkStart w:id="0" w:name="_Toc140831724"/>
      <w:r w:rsidRPr="000065B8">
        <w:t>Addendum – FCCC/SBSTA/2023/4/Add.1</w:t>
      </w:r>
      <w:bookmarkEnd w:id="0"/>
      <w:r w:rsidRPr="000065B8">
        <w:t xml:space="preserve"> </w:t>
      </w:r>
    </w:p>
    <w:p w14:paraId="7B81F56B" w14:textId="70E1757F" w:rsidR="00F16A0C" w:rsidRPr="000065B8" w:rsidRDefault="00F16A0C" w:rsidP="00D24FB2">
      <w:pPr>
        <w:pStyle w:val="RegHChG"/>
        <w:numPr>
          <w:ilvl w:val="0"/>
          <w:numId w:val="0"/>
        </w:numPr>
        <w:ind w:left="1135" w:hanging="454"/>
      </w:pPr>
      <w:bookmarkStart w:id="1" w:name="_Toc140831725"/>
      <w:r w:rsidRPr="000065B8">
        <w:t>Draft decisions forwarded for consideration and adoption by the Conference of the Parties and the Conference of the Parties serving as the meeting of the Parties to the Paris Agreement</w:t>
      </w:r>
      <w:bookmarkEnd w:id="1"/>
      <w:r w:rsidRPr="000065B8">
        <w:br w:type="page"/>
      </w:r>
    </w:p>
    <w:p w14:paraId="19D23DD5" w14:textId="6539FC82" w:rsidR="00F16A0C" w:rsidRPr="000065B8" w:rsidRDefault="00F16A0C" w:rsidP="00D24FB2">
      <w:pPr>
        <w:pStyle w:val="RegHChG"/>
        <w:numPr>
          <w:ilvl w:val="0"/>
          <w:numId w:val="0"/>
        </w:numPr>
        <w:ind w:hanging="454"/>
      </w:pPr>
      <w:bookmarkStart w:id="2" w:name="_Toc140831726"/>
      <w:r w:rsidRPr="000065B8">
        <w:lastRenderedPageBreak/>
        <w:t>Abbreviations and acronyms</w:t>
      </w:r>
      <w:bookmarkEnd w:id="2"/>
    </w:p>
    <w:tbl>
      <w:tblPr>
        <w:tblStyle w:val="TableGrid"/>
        <w:tblW w:w="8787" w:type="dxa"/>
        <w:tblInd w:w="8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551"/>
        <w:gridCol w:w="6236"/>
      </w:tblGrid>
      <w:tr w:rsidR="00F16A0C" w:rsidRPr="000065B8" w14:paraId="2CF7FC26" w14:textId="77777777" w:rsidTr="00F16A0C">
        <w:tc>
          <w:tcPr>
            <w:tcW w:w="2551" w:type="dxa"/>
            <w:shd w:val="clear" w:color="auto" w:fill="auto"/>
          </w:tcPr>
          <w:p w14:paraId="53E220FC" w14:textId="77777777" w:rsidR="00F16A0C" w:rsidRPr="000065B8" w:rsidRDefault="00F16A0C" w:rsidP="00F16A0C">
            <w:pPr>
              <w:spacing w:after="60" w:line="240" w:lineRule="auto"/>
              <w:ind w:right="-113"/>
            </w:pPr>
            <w:r w:rsidRPr="000065B8">
              <w:t>AR</w:t>
            </w:r>
          </w:p>
        </w:tc>
        <w:tc>
          <w:tcPr>
            <w:tcW w:w="6236" w:type="dxa"/>
            <w:shd w:val="clear" w:color="auto" w:fill="auto"/>
          </w:tcPr>
          <w:p w14:paraId="251836B8" w14:textId="77777777" w:rsidR="00F16A0C" w:rsidRPr="000065B8" w:rsidRDefault="00F16A0C" w:rsidP="00F16A0C">
            <w:pPr>
              <w:spacing w:after="60" w:line="240" w:lineRule="auto"/>
              <w:ind w:right="-113"/>
            </w:pPr>
            <w:r w:rsidRPr="000065B8">
              <w:t>Assessment Report of the Intergovernmental Panel on Climate Change</w:t>
            </w:r>
          </w:p>
        </w:tc>
      </w:tr>
      <w:tr w:rsidR="00F16A0C" w:rsidRPr="000065B8" w14:paraId="01C661AF" w14:textId="77777777" w:rsidTr="00F16A0C">
        <w:tc>
          <w:tcPr>
            <w:tcW w:w="2551" w:type="dxa"/>
            <w:shd w:val="clear" w:color="auto" w:fill="auto"/>
          </w:tcPr>
          <w:p w14:paraId="40910656" w14:textId="77777777" w:rsidR="00F16A0C" w:rsidRPr="000065B8" w:rsidRDefault="00F16A0C" w:rsidP="00F16A0C">
            <w:pPr>
              <w:spacing w:after="60" w:line="240" w:lineRule="auto"/>
              <w:ind w:right="-113"/>
            </w:pPr>
            <w:r w:rsidRPr="000065B8">
              <w:t>CMA</w:t>
            </w:r>
          </w:p>
        </w:tc>
        <w:tc>
          <w:tcPr>
            <w:tcW w:w="6236" w:type="dxa"/>
            <w:shd w:val="clear" w:color="auto" w:fill="auto"/>
          </w:tcPr>
          <w:p w14:paraId="16ACE47E" w14:textId="77777777" w:rsidR="00F16A0C" w:rsidRPr="000065B8" w:rsidRDefault="00F16A0C" w:rsidP="00F16A0C">
            <w:pPr>
              <w:spacing w:after="60" w:line="240" w:lineRule="auto"/>
              <w:ind w:right="-113"/>
            </w:pPr>
            <w:r w:rsidRPr="000065B8">
              <w:t>Conference of the Parties serving as the meeting of the Parties to the Paris Agreement</w:t>
            </w:r>
          </w:p>
        </w:tc>
      </w:tr>
      <w:tr w:rsidR="00F16A0C" w:rsidRPr="000065B8" w14:paraId="53EBBC5F" w14:textId="77777777" w:rsidTr="00F16A0C">
        <w:tc>
          <w:tcPr>
            <w:tcW w:w="2551" w:type="dxa"/>
            <w:shd w:val="clear" w:color="auto" w:fill="auto"/>
          </w:tcPr>
          <w:p w14:paraId="329E3AFC" w14:textId="77777777" w:rsidR="00F16A0C" w:rsidRPr="000065B8" w:rsidRDefault="00F16A0C" w:rsidP="00F16A0C">
            <w:pPr>
              <w:spacing w:after="60" w:line="240" w:lineRule="auto"/>
              <w:ind w:right="-113"/>
            </w:pPr>
            <w:r w:rsidRPr="000065B8">
              <w:t>COP</w:t>
            </w:r>
          </w:p>
        </w:tc>
        <w:tc>
          <w:tcPr>
            <w:tcW w:w="6236" w:type="dxa"/>
            <w:shd w:val="clear" w:color="auto" w:fill="auto"/>
          </w:tcPr>
          <w:p w14:paraId="7B49A92A" w14:textId="77777777" w:rsidR="00F16A0C" w:rsidRPr="000065B8" w:rsidRDefault="00F16A0C" w:rsidP="00F16A0C">
            <w:pPr>
              <w:spacing w:after="60" w:line="240" w:lineRule="auto"/>
              <w:ind w:right="-113"/>
            </w:pPr>
            <w:r w:rsidRPr="000065B8">
              <w:t>Conference of the Parties</w:t>
            </w:r>
          </w:p>
        </w:tc>
      </w:tr>
      <w:tr w:rsidR="00F16A0C" w:rsidRPr="000065B8" w14:paraId="7DD881EC" w14:textId="77777777" w:rsidTr="00F16A0C">
        <w:tc>
          <w:tcPr>
            <w:tcW w:w="2551" w:type="dxa"/>
            <w:shd w:val="clear" w:color="auto" w:fill="auto"/>
          </w:tcPr>
          <w:p w14:paraId="15A67C21" w14:textId="77777777" w:rsidR="00F16A0C" w:rsidRPr="000065B8" w:rsidRDefault="00F16A0C" w:rsidP="00F16A0C">
            <w:pPr>
              <w:spacing w:after="60" w:line="240" w:lineRule="auto"/>
              <w:ind w:right="-113"/>
            </w:pPr>
            <w:r w:rsidRPr="000065B8">
              <w:t>IPCC</w:t>
            </w:r>
          </w:p>
        </w:tc>
        <w:tc>
          <w:tcPr>
            <w:tcW w:w="6236" w:type="dxa"/>
            <w:shd w:val="clear" w:color="auto" w:fill="auto"/>
          </w:tcPr>
          <w:p w14:paraId="2EF4BBE1" w14:textId="77777777" w:rsidR="00F16A0C" w:rsidRPr="000065B8" w:rsidRDefault="00F16A0C" w:rsidP="00F16A0C">
            <w:pPr>
              <w:spacing w:after="60" w:line="240" w:lineRule="auto"/>
              <w:ind w:right="-113"/>
            </w:pPr>
            <w:r w:rsidRPr="000065B8">
              <w:t>Intergovernmental Panel on Climate Change</w:t>
            </w:r>
          </w:p>
        </w:tc>
      </w:tr>
      <w:tr w:rsidR="003C104D" w:rsidRPr="000065B8" w14:paraId="777E846E" w14:textId="77777777" w:rsidTr="00F16A0C">
        <w:tc>
          <w:tcPr>
            <w:tcW w:w="2551" w:type="dxa"/>
            <w:shd w:val="clear" w:color="auto" w:fill="auto"/>
          </w:tcPr>
          <w:p w14:paraId="2B0547C8" w14:textId="0FBBB843" w:rsidR="003C104D" w:rsidRPr="000065B8" w:rsidRDefault="00515D37" w:rsidP="00F16A0C">
            <w:pPr>
              <w:spacing w:after="60" w:line="240" w:lineRule="auto"/>
              <w:ind w:right="-113"/>
            </w:pPr>
            <w:r w:rsidRPr="000065B8">
              <w:t>LDC</w:t>
            </w:r>
          </w:p>
        </w:tc>
        <w:tc>
          <w:tcPr>
            <w:tcW w:w="6236" w:type="dxa"/>
            <w:shd w:val="clear" w:color="auto" w:fill="auto"/>
          </w:tcPr>
          <w:p w14:paraId="049F8A05" w14:textId="134A8003" w:rsidR="003C104D" w:rsidRPr="000065B8" w:rsidRDefault="00515D37" w:rsidP="00F16A0C">
            <w:pPr>
              <w:spacing w:after="60" w:line="240" w:lineRule="auto"/>
              <w:ind w:right="-113"/>
            </w:pPr>
            <w:r w:rsidRPr="000065B8">
              <w:t>least developed country</w:t>
            </w:r>
          </w:p>
        </w:tc>
      </w:tr>
      <w:tr w:rsidR="00F16A0C" w:rsidRPr="000065B8" w14:paraId="15350238" w14:textId="77777777" w:rsidTr="00F16A0C">
        <w:tc>
          <w:tcPr>
            <w:tcW w:w="2551" w:type="dxa"/>
            <w:shd w:val="clear" w:color="auto" w:fill="auto"/>
          </w:tcPr>
          <w:p w14:paraId="75FD3D1B" w14:textId="77777777" w:rsidR="00F16A0C" w:rsidRPr="000065B8" w:rsidRDefault="00F16A0C" w:rsidP="00F16A0C">
            <w:pPr>
              <w:spacing w:after="60" w:line="240" w:lineRule="auto"/>
              <w:ind w:right="-113"/>
            </w:pPr>
            <w:r w:rsidRPr="000065B8">
              <w:t>NAP</w:t>
            </w:r>
          </w:p>
        </w:tc>
        <w:tc>
          <w:tcPr>
            <w:tcW w:w="6236" w:type="dxa"/>
            <w:shd w:val="clear" w:color="auto" w:fill="auto"/>
          </w:tcPr>
          <w:p w14:paraId="0F1E371D" w14:textId="77777777" w:rsidR="00F16A0C" w:rsidRPr="000065B8" w:rsidRDefault="00F16A0C" w:rsidP="00F16A0C">
            <w:pPr>
              <w:spacing w:after="60" w:line="240" w:lineRule="auto"/>
              <w:ind w:right="-113"/>
            </w:pPr>
            <w:r w:rsidRPr="000065B8">
              <w:t>national adaptation plan</w:t>
            </w:r>
          </w:p>
        </w:tc>
      </w:tr>
      <w:tr w:rsidR="007441C2" w:rsidRPr="000065B8" w14:paraId="3928E97C" w14:textId="77777777" w:rsidTr="00F16A0C">
        <w:tc>
          <w:tcPr>
            <w:tcW w:w="2551" w:type="dxa"/>
            <w:shd w:val="clear" w:color="auto" w:fill="auto"/>
          </w:tcPr>
          <w:p w14:paraId="605DCED4" w14:textId="333BA68E" w:rsidR="007441C2" w:rsidRPr="000065B8" w:rsidRDefault="007441C2" w:rsidP="00F16A0C">
            <w:pPr>
              <w:spacing w:after="60" w:line="240" w:lineRule="auto"/>
              <w:ind w:right="-113"/>
            </w:pPr>
            <w:r w:rsidRPr="000065B8">
              <w:t>NGO</w:t>
            </w:r>
          </w:p>
        </w:tc>
        <w:tc>
          <w:tcPr>
            <w:tcW w:w="6236" w:type="dxa"/>
            <w:shd w:val="clear" w:color="auto" w:fill="auto"/>
          </w:tcPr>
          <w:p w14:paraId="09D48617" w14:textId="0B1AAF02" w:rsidR="007441C2" w:rsidRPr="000065B8" w:rsidRDefault="007441C2" w:rsidP="00F16A0C">
            <w:pPr>
              <w:spacing w:after="60" w:line="240" w:lineRule="auto"/>
              <w:ind w:right="-113"/>
            </w:pPr>
            <w:r w:rsidRPr="000065B8">
              <w:t>non-governmental organization</w:t>
            </w:r>
          </w:p>
        </w:tc>
      </w:tr>
      <w:tr w:rsidR="00F16A0C" w:rsidRPr="000065B8" w14:paraId="4615A9AE" w14:textId="77777777" w:rsidTr="00F16A0C">
        <w:tc>
          <w:tcPr>
            <w:tcW w:w="2551" w:type="dxa"/>
            <w:shd w:val="clear" w:color="auto" w:fill="auto"/>
          </w:tcPr>
          <w:p w14:paraId="2DA2D80A" w14:textId="77777777" w:rsidR="00F16A0C" w:rsidRPr="000065B8" w:rsidRDefault="00F16A0C" w:rsidP="00F16A0C">
            <w:pPr>
              <w:spacing w:after="60" w:line="240" w:lineRule="auto"/>
              <w:ind w:right="-113"/>
            </w:pPr>
            <w:r w:rsidRPr="000065B8">
              <w:t>NWP</w:t>
            </w:r>
          </w:p>
        </w:tc>
        <w:tc>
          <w:tcPr>
            <w:tcW w:w="6236" w:type="dxa"/>
            <w:shd w:val="clear" w:color="auto" w:fill="auto"/>
          </w:tcPr>
          <w:p w14:paraId="5B46CC3A" w14:textId="77777777" w:rsidR="00F16A0C" w:rsidRPr="000065B8" w:rsidRDefault="00F16A0C" w:rsidP="00F16A0C">
            <w:pPr>
              <w:spacing w:after="60" w:line="240" w:lineRule="auto"/>
              <w:ind w:right="-113"/>
            </w:pPr>
            <w:r w:rsidRPr="000065B8">
              <w:t>Nairobi work programme on impacts, vulnerability and adaptation to climate change</w:t>
            </w:r>
          </w:p>
        </w:tc>
      </w:tr>
      <w:tr w:rsidR="00F16A0C" w:rsidRPr="000065B8" w14:paraId="17121DA8" w14:textId="77777777" w:rsidTr="00F16A0C">
        <w:tc>
          <w:tcPr>
            <w:tcW w:w="2551" w:type="dxa"/>
            <w:shd w:val="clear" w:color="auto" w:fill="auto"/>
          </w:tcPr>
          <w:p w14:paraId="481B6588" w14:textId="77777777" w:rsidR="00F16A0C" w:rsidRPr="000065B8" w:rsidRDefault="00F16A0C" w:rsidP="00F16A0C">
            <w:pPr>
              <w:spacing w:after="60" w:line="240" w:lineRule="auto"/>
              <w:ind w:right="-113"/>
            </w:pPr>
            <w:r w:rsidRPr="000065B8">
              <w:t>SB</w:t>
            </w:r>
          </w:p>
        </w:tc>
        <w:tc>
          <w:tcPr>
            <w:tcW w:w="6236" w:type="dxa"/>
            <w:shd w:val="clear" w:color="auto" w:fill="auto"/>
          </w:tcPr>
          <w:p w14:paraId="5E12ECC5" w14:textId="77777777" w:rsidR="00F16A0C" w:rsidRPr="000065B8" w:rsidRDefault="00F16A0C" w:rsidP="00F16A0C">
            <w:pPr>
              <w:spacing w:after="60" w:line="240" w:lineRule="auto"/>
              <w:ind w:right="-113"/>
            </w:pPr>
            <w:r w:rsidRPr="000065B8">
              <w:t>sessions of the subsidiary bodies</w:t>
            </w:r>
          </w:p>
        </w:tc>
      </w:tr>
      <w:tr w:rsidR="00F16A0C" w:rsidRPr="000065B8" w14:paraId="489A6AB7" w14:textId="77777777" w:rsidTr="00F16A0C">
        <w:tc>
          <w:tcPr>
            <w:tcW w:w="2551" w:type="dxa"/>
            <w:shd w:val="clear" w:color="auto" w:fill="auto"/>
          </w:tcPr>
          <w:p w14:paraId="2D087293" w14:textId="77777777" w:rsidR="00F16A0C" w:rsidRPr="000065B8" w:rsidRDefault="00F16A0C" w:rsidP="00F16A0C">
            <w:pPr>
              <w:spacing w:after="60" w:line="240" w:lineRule="auto"/>
              <w:ind w:right="-113"/>
            </w:pPr>
            <w:r w:rsidRPr="000065B8">
              <w:t>SBI</w:t>
            </w:r>
          </w:p>
        </w:tc>
        <w:tc>
          <w:tcPr>
            <w:tcW w:w="6236" w:type="dxa"/>
            <w:shd w:val="clear" w:color="auto" w:fill="auto"/>
          </w:tcPr>
          <w:p w14:paraId="38204240" w14:textId="77777777" w:rsidR="00F16A0C" w:rsidRPr="000065B8" w:rsidRDefault="00F16A0C" w:rsidP="00F16A0C">
            <w:pPr>
              <w:spacing w:after="60" w:line="240" w:lineRule="auto"/>
              <w:ind w:right="-113"/>
            </w:pPr>
            <w:r w:rsidRPr="000065B8">
              <w:t>Subsidiary Body for Implementation</w:t>
            </w:r>
          </w:p>
        </w:tc>
      </w:tr>
      <w:tr w:rsidR="00F16A0C" w:rsidRPr="000065B8" w14:paraId="2C52BA09" w14:textId="77777777" w:rsidTr="00F16A0C">
        <w:tc>
          <w:tcPr>
            <w:tcW w:w="2551" w:type="dxa"/>
            <w:shd w:val="clear" w:color="auto" w:fill="auto"/>
          </w:tcPr>
          <w:p w14:paraId="66FCC3AC" w14:textId="77777777" w:rsidR="00F16A0C" w:rsidRPr="000065B8" w:rsidRDefault="00F16A0C" w:rsidP="00F16A0C">
            <w:pPr>
              <w:spacing w:after="60" w:line="240" w:lineRule="auto"/>
              <w:ind w:right="-113"/>
            </w:pPr>
            <w:r w:rsidRPr="000065B8">
              <w:t>SBSTA</w:t>
            </w:r>
          </w:p>
        </w:tc>
        <w:tc>
          <w:tcPr>
            <w:tcW w:w="6236" w:type="dxa"/>
            <w:shd w:val="clear" w:color="auto" w:fill="auto"/>
          </w:tcPr>
          <w:p w14:paraId="09EB8B7C" w14:textId="77777777" w:rsidR="00F16A0C" w:rsidRPr="000065B8" w:rsidRDefault="00F16A0C" w:rsidP="00F16A0C">
            <w:pPr>
              <w:spacing w:after="60" w:line="240" w:lineRule="auto"/>
              <w:ind w:right="-113"/>
            </w:pPr>
            <w:r w:rsidRPr="000065B8">
              <w:t>Subsidiary Body for Scientific and Technological Advice</w:t>
            </w:r>
          </w:p>
        </w:tc>
      </w:tr>
      <w:tr w:rsidR="00F16A0C" w:rsidRPr="000065B8" w14:paraId="49756CCB" w14:textId="77777777" w:rsidTr="00F16A0C">
        <w:tc>
          <w:tcPr>
            <w:tcW w:w="2551" w:type="dxa"/>
            <w:shd w:val="clear" w:color="auto" w:fill="auto"/>
          </w:tcPr>
          <w:p w14:paraId="7CB7C8A0" w14:textId="77777777" w:rsidR="00F16A0C" w:rsidRPr="000065B8" w:rsidRDefault="00F16A0C" w:rsidP="00F16A0C">
            <w:pPr>
              <w:spacing w:after="60" w:line="240" w:lineRule="auto"/>
              <w:ind w:right="-113"/>
            </w:pPr>
            <w:r w:rsidRPr="000065B8">
              <w:t>WMO</w:t>
            </w:r>
          </w:p>
        </w:tc>
        <w:tc>
          <w:tcPr>
            <w:tcW w:w="6236" w:type="dxa"/>
            <w:shd w:val="clear" w:color="auto" w:fill="auto"/>
          </w:tcPr>
          <w:p w14:paraId="3198AEC4" w14:textId="77777777" w:rsidR="00F16A0C" w:rsidRPr="000065B8" w:rsidRDefault="00F16A0C" w:rsidP="00F16A0C">
            <w:pPr>
              <w:spacing w:after="60" w:line="240" w:lineRule="auto"/>
              <w:ind w:right="-113"/>
            </w:pPr>
            <w:r w:rsidRPr="000065B8">
              <w:t>World Meteorological Organization</w:t>
            </w:r>
          </w:p>
        </w:tc>
      </w:tr>
    </w:tbl>
    <w:p w14:paraId="49C9355D" w14:textId="430791E8" w:rsidR="00F16A0C" w:rsidRPr="000065B8" w:rsidRDefault="00F16A0C" w:rsidP="00F16A0C">
      <w:pPr>
        <w:suppressAutoHyphens w:val="0"/>
        <w:spacing w:line="240" w:lineRule="auto"/>
      </w:pPr>
      <w:r w:rsidRPr="000065B8">
        <w:br w:type="page"/>
      </w:r>
    </w:p>
    <w:p w14:paraId="441F00F9" w14:textId="2438CF7A" w:rsidR="00F16A0C" w:rsidRPr="000065B8" w:rsidRDefault="00D24FB2" w:rsidP="00D24FB2">
      <w:pPr>
        <w:pStyle w:val="RegHChG"/>
        <w:numPr>
          <w:ilvl w:val="0"/>
          <w:numId w:val="0"/>
        </w:numPr>
        <w:tabs>
          <w:tab w:val="left" w:pos="1135"/>
        </w:tabs>
        <w:ind w:left="1135" w:hanging="454"/>
      </w:pPr>
      <w:bookmarkStart w:id="3" w:name="_Toc140831727"/>
      <w:r w:rsidRPr="000065B8">
        <w:lastRenderedPageBreak/>
        <w:t>I.</w:t>
      </w:r>
      <w:r w:rsidRPr="000065B8">
        <w:tab/>
      </w:r>
      <w:r w:rsidR="00F16A0C" w:rsidRPr="000065B8">
        <w:t>Opening of the session</w:t>
      </w:r>
      <w:r w:rsidR="00F16A0C" w:rsidRPr="000065B8">
        <w:br/>
      </w:r>
      <w:r w:rsidR="00F16A0C" w:rsidRPr="000065B8">
        <w:rPr>
          <w:b w:val="0"/>
          <w:bCs/>
          <w:sz w:val="20"/>
        </w:rPr>
        <w:t>(Agenda item 1)</w:t>
      </w:r>
      <w:bookmarkEnd w:id="3"/>
    </w:p>
    <w:p w14:paraId="56A75F24" w14:textId="6537AEC6" w:rsidR="00F16A0C" w:rsidRPr="000065B8" w:rsidRDefault="00D24FB2" w:rsidP="00D24FB2">
      <w:pPr>
        <w:pStyle w:val="RegSingleTxtG"/>
        <w:numPr>
          <w:ilvl w:val="0"/>
          <w:numId w:val="0"/>
        </w:numPr>
        <w:ind w:left="1134"/>
      </w:pPr>
      <w:r w:rsidRPr="000065B8">
        <w:t>1.</w:t>
      </w:r>
      <w:r w:rsidRPr="000065B8">
        <w:tab/>
      </w:r>
      <w:r w:rsidR="00F16A0C" w:rsidRPr="000065B8">
        <w:t>SBSTA 58 was held at the World Conference Center Bonn in Bonn, Germany, from 5 to 15 June 2023.</w:t>
      </w:r>
    </w:p>
    <w:p w14:paraId="1E7D83DA" w14:textId="30D136FF" w:rsidR="00F16A0C" w:rsidRPr="000065B8" w:rsidRDefault="00D24FB2" w:rsidP="00D24FB2">
      <w:pPr>
        <w:pStyle w:val="RegSingleTxtG"/>
        <w:numPr>
          <w:ilvl w:val="0"/>
          <w:numId w:val="0"/>
        </w:numPr>
        <w:ind w:left="1134"/>
      </w:pPr>
      <w:r w:rsidRPr="000065B8">
        <w:t>2.</w:t>
      </w:r>
      <w:r w:rsidRPr="000065B8">
        <w:tab/>
      </w:r>
      <w:r w:rsidR="00F16A0C" w:rsidRPr="000065B8">
        <w:t>The SBSTA Chair, Harry Vreuls (Kingdom of the Netherlands), opened the session on Monday, 5 June,</w:t>
      </w:r>
      <w:r w:rsidR="00F16A0C" w:rsidRPr="000065B8">
        <w:rPr>
          <w:rStyle w:val="FootnoteReference"/>
        </w:rPr>
        <w:footnoteReference w:id="2"/>
      </w:r>
      <w:r w:rsidR="00F16A0C" w:rsidRPr="000065B8">
        <w:t xml:space="preserve"> and welcomed all Parties and observers. He also welcomed Kakhaberi Mdivani (Georgia) as Vice-Chair and Zita Kassa Wilks (Gabon) as Rapporteur.</w:t>
      </w:r>
    </w:p>
    <w:p w14:paraId="1FDD2641" w14:textId="70B026E6" w:rsidR="00F16A0C" w:rsidRPr="000065B8" w:rsidRDefault="00D24FB2" w:rsidP="00D24FB2">
      <w:pPr>
        <w:pStyle w:val="RegSingleTxtG"/>
        <w:numPr>
          <w:ilvl w:val="0"/>
          <w:numId w:val="0"/>
        </w:numPr>
        <w:ind w:left="1134"/>
      </w:pPr>
      <w:r w:rsidRPr="000065B8">
        <w:t>3.</w:t>
      </w:r>
      <w:r w:rsidRPr="000065B8">
        <w:tab/>
      </w:r>
      <w:r w:rsidR="00362289" w:rsidRPr="000065B8">
        <w:t>The Chair, also on behalf of the SBI Chair, recalled the recent passing of Muhammed Quamrul Islam Chowdhury from Bangladesh, a former delegate who was extensively involved in the UNFCCC process for many years, particularly in relation to adaptation. In his memory, the SBSTA Chair invited all delegates to observe a minute’s silence</w:t>
      </w:r>
      <w:r w:rsidR="00F16A0C" w:rsidRPr="000065B8">
        <w:t>.</w:t>
      </w:r>
    </w:p>
    <w:p w14:paraId="04B985E2" w14:textId="4374BE2A" w:rsidR="00F16A0C" w:rsidRPr="000065B8" w:rsidRDefault="00D24FB2" w:rsidP="00D24FB2">
      <w:pPr>
        <w:pStyle w:val="RegHChG"/>
        <w:numPr>
          <w:ilvl w:val="0"/>
          <w:numId w:val="0"/>
        </w:numPr>
        <w:tabs>
          <w:tab w:val="left" w:pos="1135"/>
        </w:tabs>
        <w:ind w:left="1135" w:hanging="454"/>
      </w:pPr>
      <w:bookmarkStart w:id="4" w:name="_Toc140831728"/>
      <w:r w:rsidRPr="000065B8">
        <w:t>II.</w:t>
      </w:r>
      <w:r w:rsidRPr="000065B8">
        <w:tab/>
      </w:r>
      <w:r w:rsidR="00F16A0C" w:rsidRPr="000065B8">
        <w:t>Organizational matters</w:t>
      </w:r>
      <w:r w:rsidR="00F16A0C" w:rsidRPr="000065B8">
        <w:br/>
      </w:r>
      <w:r w:rsidR="00F16A0C" w:rsidRPr="000065B8">
        <w:rPr>
          <w:b w:val="0"/>
          <w:bCs/>
          <w:sz w:val="20"/>
        </w:rPr>
        <w:t>(Agenda item 2)</w:t>
      </w:r>
      <w:bookmarkEnd w:id="4"/>
    </w:p>
    <w:p w14:paraId="4DB88CC2" w14:textId="72D72A0A" w:rsidR="00F16A0C" w:rsidRPr="000065B8" w:rsidRDefault="00D24FB2" w:rsidP="00D24FB2">
      <w:pPr>
        <w:pStyle w:val="RegH1G"/>
        <w:numPr>
          <w:ilvl w:val="0"/>
          <w:numId w:val="0"/>
        </w:numPr>
        <w:tabs>
          <w:tab w:val="left" w:pos="1135"/>
        </w:tabs>
        <w:ind w:left="1135" w:hanging="454"/>
        <w:rPr>
          <w:b w:val="0"/>
          <w:sz w:val="20"/>
        </w:rPr>
      </w:pPr>
      <w:bookmarkStart w:id="5" w:name="_Toc140831729"/>
      <w:r w:rsidRPr="000065B8">
        <w:t>A.</w:t>
      </w:r>
      <w:r w:rsidRPr="000065B8">
        <w:tab/>
      </w:r>
      <w:r w:rsidR="00F16A0C" w:rsidRPr="000065B8">
        <w:t>Adoption of the agenda</w:t>
      </w:r>
      <w:r w:rsidR="00F16A0C" w:rsidRPr="000065B8">
        <w:br/>
      </w:r>
      <w:r w:rsidR="00F16A0C" w:rsidRPr="000065B8">
        <w:rPr>
          <w:b w:val="0"/>
          <w:sz w:val="20"/>
        </w:rPr>
        <w:t>(Agenda sub-item 2(a))</w:t>
      </w:r>
      <w:bookmarkEnd w:id="5"/>
    </w:p>
    <w:p w14:paraId="3EA905BB" w14:textId="43641DC7" w:rsidR="00F16A0C" w:rsidRPr="000065B8" w:rsidRDefault="00D24FB2" w:rsidP="00D24FB2">
      <w:pPr>
        <w:pStyle w:val="RegSingleTxtG"/>
        <w:numPr>
          <w:ilvl w:val="0"/>
          <w:numId w:val="0"/>
        </w:numPr>
        <w:ind w:left="1134"/>
      </w:pPr>
      <w:r w:rsidRPr="000065B8">
        <w:t>4.</w:t>
      </w:r>
      <w:r w:rsidRPr="000065B8">
        <w:tab/>
      </w:r>
      <w:r w:rsidR="006A46AC" w:rsidRPr="000065B8">
        <w:t>At its 1</w:t>
      </w:r>
      <w:r w:rsidR="006A46AC" w:rsidRPr="000065B8">
        <w:rPr>
          <w:vertAlign w:val="superscript"/>
        </w:rPr>
        <w:t>st</w:t>
      </w:r>
      <w:r w:rsidR="006A46AC" w:rsidRPr="000065B8">
        <w:t xml:space="preserve"> meeting, on 5 June, the </w:t>
      </w:r>
      <w:r w:rsidR="007E0684" w:rsidRPr="000065B8">
        <w:t>SBSTA</w:t>
      </w:r>
      <w:r w:rsidR="006A46AC" w:rsidRPr="000065B8">
        <w:t xml:space="preserve"> considered a note by the Executive Secretary containing the provisional agenda and annotations</w:t>
      </w:r>
      <w:r w:rsidR="00F16A0C" w:rsidRPr="000065B8">
        <w:t>.</w:t>
      </w:r>
      <w:r w:rsidR="00573849" w:rsidRPr="000065B8">
        <w:rPr>
          <w:rStyle w:val="FootnoteReference"/>
        </w:rPr>
        <w:footnoteReference w:id="3"/>
      </w:r>
    </w:p>
    <w:p w14:paraId="4F0BDC52" w14:textId="1BB68048" w:rsidR="007D188F" w:rsidRPr="000065B8" w:rsidRDefault="00D24FB2" w:rsidP="00D24FB2">
      <w:pPr>
        <w:pStyle w:val="RegSingleTxtG"/>
        <w:numPr>
          <w:ilvl w:val="0"/>
          <w:numId w:val="0"/>
        </w:numPr>
        <w:ind w:left="1134"/>
      </w:pPr>
      <w:bookmarkStart w:id="6" w:name="_Ref139270602"/>
      <w:r w:rsidRPr="000065B8">
        <w:t>5.</w:t>
      </w:r>
      <w:r w:rsidRPr="000065B8">
        <w:tab/>
      </w:r>
      <w:r w:rsidR="007D188F" w:rsidRPr="000065B8">
        <w:t>The Chair explained that, after extensive consultations with Parties on the provisional agenda, more time was needed to consider the matter. He proposed that the SB</w:t>
      </w:r>
      <w:r w:rsidR="003B30F0" w:rsidRPr="000065B8">
        <w:t>STA</w:t>
      </w:r>
      <w:r w:rsidR="007D188F" w:rsidRPr="000065B8">
        <w:t xml:space="preserve"> proceed with its work on the basis of the provisional agenda with a view to adopting the agenda at a meeting later in the session. He also proposed to hold consultations jointly with the SB</w:t>
      </w:r>
      <w:r w:rsidR="003B30F0" w:rsidRPr="000065B8">
        <w:t>I</w:t>
      </w:r>
      <w:r w:rsidR="007D188F" w:rsidRPr="000065B8">
        <w:t xml:space="preserve"> Chair on the way forward.</w:t>
      </w:r>
      <w:bookmarkEnd w:id="6"/>
    </w:p>
    <w:p w14:paraId="4E0F08C8" w14:textId="159F4F6B" w:rsidR="008C02BB" w:rsidRPr="000065B8" w:rsidRDefault="00D24FB2" w:rsidP="00D24FB2">
      <w:pPr>
        <w:pStyle w:val="RegSingleTxtG"/>
        <w:numPr>
          <w:ilvl w:val="0"/>
          <w:numId w:val="0"/>
        </w:numPr>
        <w:ind w:left="1134"/>
      </w:pPr>
      <w:r w:rsidRPr="000065B8">
        <w:t>6.</w:t>
      </w:r>
      <w:r w:rsidRPr="000065B8">
        <w:tab/>
      </w:r>
      <w:r w:rsidR="008C02BB" w:rsidRPr="000065B8">
        <w:t>At the same meeting, statements were made by representatives of 29 Parties, including 14 on behalf of groups of Parties: African Group; Alliance of Small Island States; Arab Group; Argentina, Brazil and Uruguay; Bolivarian Alliance for the Peoples of Our America – People’s Trade Treaty; Brazil, South Africa, India and China; Coalition for Rainforest Nations; Environmental Integrity Group; European Union and its member States; Group of 77 and China; Independent Association for Latin America and the Caribbean; LDCs; Like-minded Developing Countries; and Umbrella Group.</w:t>
      </w:r>
      <w:r w:rsidR="008C02BB" w:rsidRPr="000065B8">
        <w:rPr>
          <w:rStyle w:val="FootnoteReference"/>
        </w:rPr>
        <w:footnoteReference w:id="4"/>
      </w:r>
      <w:r w:rsidR="008C02BB" w:rsidRPr="000065B8">
        <w:t xml:space="preserve"> Statements were also made by representatives of five intergovernmental organizations: Global Climate Observing System, </w:t>
      </w:r>
      <w:r w:rsidR="007D47DD" w:rsidRPr="000065B8">
        <w:t xml:space="preserve">International Maritime Organization, </w:t>
      </w:r>
      <w:r w:rsidR="0035673B" w:rsidRPr="000065B8">
        <w:t>IPCC</w:t>
      </w:r>
      <w:r w:rsidR="00CD49E3" w:rsidRPr="000065B8">
        <w:t>, WMO and</w:t>
      </w:r>
      <w:r w:rsidR="0035673B" w:rsidRPr="000065B8">
        <w:t xml:space="preserve"> </w:t>
      </w:r>
      <w:r w:rsidR="008C02BB" w:rsidRPr="000065B8">
        <w:t>World Climate Research Programme,</w:t>
      </w:r>
      <w:r w:rsidR="008C02BB" w:rsidRPr="000065B8">
        <w:rPr>
          <w:rStyle w:val="FootnoteReference"/>
        </w:rPr>
        <w:footnoteReference w:id="5"/>
      </w:r>
      <w:r w:rsidR="008C02BB" w:rsidRPr="000065B8">
        <w:t xml:space="preserve"> and by representatives of </w:t>
      </w:r>
      <w:r w:rsidR="004B6683" w:rsidRPr="000065B8">
        <w:t xml:space="preserve">eight </w:t>
      </w:r>
      <w:r w:rsidR="008C02BB" w:rsidRPr="000065B8">
        <w:t>UNFCCC constituencies: business and industry NGOs; children and youth NGOs; environmental NGOs; Indigenous Peoples organizations; local government and municipal authorities; research and independent NGOs; trade union NGOs; and women and gender constituency.</w:t>
      </w:r>
      <w:r w:rsidR="008C02BB" w:rsidRPr="000065B8">
        <w:rPr>
          <w:rStyle w:val="FootnoteReference"/>
        </w:rPr>
        <w:footnoteReference w:id="6"/>
      </w:r>
    </w:p>
    <w:p w14:paraId="2AFBD509" w14:textId="40BFB569" w:rsidR="008711B2" w:rsidRPr="000065B8" w:rsidRDefault="00D24FB2" w:rsidP="00D24FB2">
      <w:pPr>
        <w:pStyle w:val="RegSingleTxtG"/>
        <w:numPr>
          <w:ilvl w:val="0"/>
          <w:numId w:val="0"/>
        </w:numPr>
        <w:ind w:left="1134"/>
      </w:pPr>
      <w:r w:rsidRPr="000065B8">
        <w:t>7.</w:t>
      </w:r>
      <w:r w:rsidRPr="000065B8">
        <w:tab/>
      </w:r>
      <w:r w:rsidR="006B42CA" w:rsidRPr="000065B8">
        <w:t>At the 2</w:t>
      </w:r>
      <w:r w:rsidR="006B42CA" w:rsidRPr="000065B8">
        <w:rPr>
          <w:vertAlign w:val="superscript"/>
        </w:rPr>
        <w:t>nd</w:t>
      </w:r>
      <w:r w:rsidR="006B42CA" w:rsidRPr="000065B8">
        <w:t xml:space="preserve"> meeting, on 12 June, when the provisional agenda was proposed for adoption, the Plurinational State of Bolivia, on behalf of the Like-minded Developing Countries, requested, in accordance with rule 13 of the draft rules of procedure being applied, to include in the agenda an item entitled “Urgently scaling up financial support from developed country Parties in line with Article 4, paragraph 5, to enable implementation for developing countries in this critical decade”. Since some Parties objected to this, the Chair </w:t>
      </w:r>
      <w:r w:rsidR="006B42CA" w:rsidRPr="000065B8">
        <w:lastRenderedPageBreak/>
        <w:t>informed Parties that he would continue consultations on the way forward with a view to then swiftly adopting the agenda, and adjourned the meeting.</w:t>
      </w:r>
    </w:p>
    <w:p w14:paraId="7BA64457" w14:textId="665AB431" w:rsidR="003F71AA" w:rsidRPr="000065B8" w:rsidRDefault="00D24FB2" w:rsidP="00D24FB2">
      <w:pPr>
        <w:pStyle w:val="RegSingleTxtG"/>
        <w:numPr>
          <w:ilvl w:val="0"/>
          <w:numId w:val="0"/>
        </w:numPr>
        <w:ind w:left="1134"/>
      </w:pPr>
      <w:r w:rsidRPr="000065B8">
        <w:t>8.</w:t>
      </w:r>
      <w:r w:rsidRPr="000065B8">
        <w:tab/>
      </w:r>
      <w:r w:rsidR="003F71AA" w:rsidRPr="000065B8">
        <w:t>At the 3</w:t>
      </w:r>
      <w:r w:rsidR="003F71AA" w:rsidRPr="000065B8">
        <w:rPr>
          <w:vertAlign w:val="superscript"/>
        </w:rPr>
        <w:t>rd</w:t>
      </w:r>
      <w:r w:rsidR="003F71AA" w:rsidRPr="000065B8">
        <w:t xml:space="preserve"> meeting, on 14 June, the Chair reported on the consultations, which had resulted in Parties reaching agreement on the adoption of the agenda. The Chair proposed that the SB</w:t>
      </w:r>
      <w:r w:rsidR="00936D10" w:rsidRPr="000065B8">
        <w:t>STA</w:t>
      </w:r>
      <w:r w:rsidR="003F71AA" w:rsidRPr="000065B8">
        <w:t xml:space="preserve"> adopt the provisional agenda with the title of item </w:t>
      </w:r>
      <w:r w:rsidR="00043691" w:rsidRPr="000065B8">
        <w:t>9</w:t>
      </w:r>
      <w:r w:rsidR="003F71AA" w:rsidRPr="000065B8">
        <w:t xml:space="preserve"> orally amended and with the exception of item </w:t>
      </w:r>
      <w:r w:rsidR="001608B1" w:rsidRPr="000065B8">
        <w:t>18</w:t>
      </w:r>
      <w:r w:rsidR="003F71AA" w:rsidRPr="000065B8">
        <w:t>, with the understanding that the discussions during the informal consultations at this session on the Sharm el-Sheikh mitigation ambition and implementation work programme w</w:t>
      </w:r>
      <w:r w:rsidR="008D4D3F" w:rsidRPr="000065B8">
        <w:t>ould</w:t>
      </w:r>
      <w:r w:rsidR="003F71AA" w:rsidRPr="000065B8">
        <w:t xml:space="preserve"> be reflected in an informal note jointly prepared by the SBSTA </w:t>
      </w:r>
      <w:r w:rsidR="00254F0D" w:rsidRPr="000065B8">
        <w:t>and</w:t>
      </w:r>
      <w:r w:rsidR="00C366DA" w:rsidRPr="000065B8">
        <w:t xml:space="preserve"> SBI </w:t>
      </w:r>
      <w:r w:rsidR="003F71AA" w:rsidRPr="000065B8">
        <w:t>Chairs under their own authority.</w:t>
      </w:r>
      <w:r w:rsidR="00AB2CE5" w:rsidRPr="000065B8">
        <w:rPr>
          <w:rStyle w:val="FootnoteReference"/>
        </w:rPr>
        <w:footnoteReference w:id="7"/>
      </w:r>
    </w:p>
    <w:p w14:paraId="65E1C416" w14:textId="7B4A242C" w:rsidR="00F16A0C" w:rsidRPr="000065B8" w:rsidRDefault="00D24FB2" w:rsidP="00D24FB2">
      <w:pPr>
        <w:pStyle w:val="RegSingleTxtG"/>
        <w:numPr>
          <w:ilvl w:val="0"/>
          <w:numId w:val="0"/>
        </w:numPr>
        <w:ind w:left="1134"/>
      </w:pPr>
      <w:r w:rsidRPr="000065B8">
        <w:t>9.</w:t>
      </w:r>
      <w:r w:rsidRPr="000065B8">
        <w:tab/>
      </w:r>
      <w:r w:rsidR="00F16A0C" w:rsidRPr="000065B8">
        <w:t>As proposed by the Chair, the SBSTA adopted the agenda as follows:</w:t>
      </w:r>
      <w:r w:rsidR="00F16A0C" w:rsidRPr="000065B8">
        <w:rPr>
          <w:rStyle w:val="FootnoteReference"/>
        </w:rPr>
        <w:footnoteReference w:id="8"/>
      </w:r>
    </w:p>
    <w:p w14:paraId="1F3B1D3D" w14:textId="0758F8B6" w:rsidR="00F16A0C" w:rsidRPr="000065B8" w:rsidRDefault="00D24FB2" w:rsidP="00D24FB2">
      <w:pPr>
        <w:tabs>
          <w:tab w:val="left" w:pos="2880"/>
        </w:tabs>
        <w:spacing w:after="120"/>
        <w:ind w:left="2268" w:right="1133" w:hanging="567"/>
        <w:jc w:val="both"/>
      </w:pPr>
      <w:r w:rsidRPr="000065B8">
        <w:t>1.</w:t>
      </w:r>
      <w:r w:rsidRPr="000065B8">
        <w:tab/>
      </w:r>
      <w:r w:rsidR="00F16A0C" w:rsidRPr="000065B8">
        <w:t>Opening of the session.</w:t>
      </w:r>
    </w:p>
    <w:p w14:paraId="39DD6116" w14:textId="001A2DBA" w:rsidR="00F16A0C" w:rsidRPr="000065B8" w:rsidRDefault="00D24FB2" w:rsidP="00D24FB2">
      <w:pPr>
        <w:tabs>
          <w:tab w:val="left" w:pos="2880"/>
        </w:tabs>
        <w:spacing w:after="120"/>
        <w:ind w:left="2268" w:right="1133" w:hanging="567"/>
        <w:jc w:val="both"/>
      </w:pPr>
      <w:r w:rsidRPr="000065B8">
        <w:t>2.</w:t>
      </w:r>
      <w:r w:rsidRPr="000065B8">
        <w:tab/>
      </w:r>
      <w:r w:rsidR="00F16A0C" w:rsidRPr="000065B8">
        <w:t>Organizational matters:</w:t>
      </w:r>
    </w:p>
    <w:p w14:paraId="7CE25E1B" w14:textId="665904CE" w:rsidR="00F16A0C" w:rsidRPr="000065B8" w:rsidRDefault="00D24FB2" w:rsidP="00D24FB2">
      <w:pPr>
        <w:tabs>
          <w:tab w:val="left" w:pos="1276"/>
          <w:tab w:val="num" w:pos="2161"/>
        </w:tabs>
        <w:spacing w:after="120"/>
        <w:ind w:left="2836" w:right="1133" w:hanging="567"/>
        <w:jc w:val="both"/>
      </w:pPr>
      <w:r w:rsidRPr="000065B8">
        <w:t>(a)</w:t>
      </w:r>
      <w:r w:rsidRPr="000065B8">
        <w:tab/>
      </w:r>
      <w:r w:rsidR="00F16A0C" w:rsidRPr="000065B8">
        <w:t>Adoption of the agenda;</w:t>
      </w:r>
    </w:p>
    <w:p w14:paraId="13413F34" w14:textId="6B102B46" w:rsidR="00F16A0C" w:rsidRPr="000065B8" w:rsidRDefault="00D24FB2" w:rsidP="00D24FB2">
      <w:pPr>
        <w:tabs>
          <w:tab w:val="left" w:pos="1276"/>
          <w:tab w:val="num" w:pos="2161"/>
        </w:tabs>
        <w:spacing w:after="120"/>
        <w:ind w:left="2836" w:right="1133" w:hanging="567"/>
        <w:jc w:val="both"/>
      </w:pPr>
      <w:r w:rsidRPr="000065B8">
        <w:t>(b)</w:t>
      </w:r>
      <w:r w:rsidRPr="000065B8">
        <w:tab/>
      </w:r>
      <w:r w:rsidR="00F16A0C" w:rsidRPr="000065B8">
        <w:t>Organization of the work of the session;</w:t>
      </w:r>
    </w:p>
    <w:p w14:paraId="49225813" w14:textId="1EACED16" w:rsidR="00F16A0C" w:rsidRPr="000065B8" w:rsidRDefault="00D24FB2" w:rsidP="00D24FB2">
      <w:pPr>
        <w:tabs>
          <w:tab w:val="left" w:pos="1276"/>
          <w:tab w:val="num" w:pos="2161"/>
        </w:tabs>
        <w:spacing w:after="120"/>
        <w:ind w:left="2836" w:right="1133" w:hanging="567"/>
        <w:jc w:val="both"/>
      </w:pPr>
      <w:r w:rsidRPr="000065B8">
        <w:t>(c)</w:t>
      </w:r>
      <w:r w:rsidRPr="000065B8">
        <w:tab/>
      </w:r>
      <w:r w:rsidR="00F16A0C" w:rsidRPr="000065B8">
        <w:t>Election of officers other than the Chair;</w:t>
      </w:r>
    </w:p>
    <w:p w14:paraId="4599B4DB" w14:textId="1F47C067" w:rsidR="00F16A0C" w:rsidRPr="000065B8" w:rsidRDefault="00D24FB2" w:rsidP="00D24FB2">
      <w:pPr>
        <w:tabs>
          <w:tab w:val="left" w:pos="1276"/>
          <w:tab w:val="num" w:pos="2161"/>
        </w:tabs>
        <w:spacing w:after="120"/>
        <w:ind w:left="2836" w:right="1133" w:hanging="567"/>
        <w:jc w:val="both"/>
      </w:pPr>
      <w:r w:rsidRPr="000065B8">
        <w:t>(d)</w:t>
      </w:r>
      <w:r w:rsidRPr="000065B8">
        <w:tab/>
      </w:r>
      <w:r w:rsidR="00F16A0C" w:rsidRPr="000065B8">
        <w:t>Mandated events.</w:t>
      </w:r>
    </w:p>
    <w:p w14:paraId="34BC1B3D" w14:textId="0D3AAE92" w:rsidR="00F16A0C" w:rsidRPr="000065B8" w:rsidRDefault="00D24FB2" w:rsidP="00D24FB2">
      <w:pPr>
        <w:shd w:val="clear" w:color="auto" w:fill="FFFFFF" w:themeFill="background1"/>
        <w:tabs>
          <w:tab w:val="left" w:pos="2880"/>
        </w:tabs>
        <w:spacing w:after="120"/>
        <w:ind w:left="2268" w:right="1133" w:hanging="567"/>
        <w:jc w:val="both"/>
      </w:pPr>
      <w:r w:rsidRPr="000065B8">
        <w:t>3.</w:t>
      </w:r>
      <w:r w:rsidRPr="000065B8">
        <w:tab/>
      </w:r>
      <w:r w:rsidR="00F16A0C" w:rsidRPr="000065B8">
        <w:t>Nairobi work programme on impacts, vulnerability and adaptation to climate change.</w:t>
      </w:r>
    </w:p>
    <w:p w14:paraId="2F6DB94B" w14:textId="5E6CC126" w:rsidR="00F16A0C" w:rsidRPr="000065B8" w:rsidRDefault="00D24FB2" w:rsidP="00D24FB2">
      <w:pPr>
        <w:tabs>
          <w:tab w:val="left" w:pos="2880"/>
        </w:tabs>
        <w:spacing w:after="120"/>
        <w:ind w:left="2268" w:right="1133" w:hanging="567"/>
        <w:jc w:val="both"/>
      </w:pPr>
      <w:r w:rsidRPr="000065B8">
        <w:t>4.</w:t>
      </w:r>
      <w:r w:rsidRPr="000065B8">
        <w:tab/>
      </w:r>
      <w:r w:rsidR="00F16A0C" w:rsidRPr="000065B8">
        <w:t>Review of the progress, effectiveness and performance of the Adaptation Committee.</w:t>
      </w:r>
      <w:r w:rsidR="00F16A0C" w:rsidRPr="000065B8">
        <w:rPr>
          <w:sz w:val="18"/>
          <w:szCs w:val="18"/>
        </w:rPr>
        <w:t>*</w:t>
      </w:r>
    </w:p>
    <w:p w14:paraId="1F6A4CB0" w14:textId="01B3811C" w:rsidR="00F16A0C" w:rsidRPr="000065B8" w:rsidRDefault="00D24FB2" w:rsidP="00D24FB2">
      <w:pPr>
        <w:tabs>
          <w:tab w:val="left" w:pos="2880"/>
        </w:tabs>
        <w:spacing w:after="120"/>
        <w:ind w:left="2268" w:right="1133" w:hanging="567"/>
        <w:jc w:val="both"/>
      </w:pPr>
      <w:bookmarkStart w:id="7" w:name="_Hlk90652287"/>
      <w:r w:rsidRPr="000065B8">
        <w:t>5.</w:t>
      </w:r>
      <w:r w:rsidRPr="000065B8">
        <w:tab/>
      </w:r>
      <w:r w:rsidR="00F16A0C" w:rsidRPr="000065B8">
        <w:t>Glasgow–Sharm el-Sheikh work programme on the global goal on adaptation referred to in decision 7/CMA.3.</w:t>
      </w:r>
      <w:r w:rsidR="00F16A0C" w:rsidRPr="000065B8">
        <w:rPr>
          <w:sz w:val="18"/>
          <w:szCs w:val="18"/>
        </w:rPr>
        <w:t>*</w:t>
      </w:r>
    </w:p>
    <w:p w14:paraId="4C0CB8A1" w14:textId="643C8B29" w:rsidR="00F16A0C" w:rsidRPr="000065B8" w:rsidRDefault="00D24FB2" w:rsidP="00D24FB2">
      <w:pPr>
        <w:tabs>
          <w:tab w:val="left" w:pos="2880"/>
        </w:tabs>
        <w:spacing w:after="120"/>
        <w:ind w:left="2268" w:right="1133" w:hanging="567"/>
        <w:jc w:val="both"/>
      </w:pPr>
      <w:r w:rsidRPr="000065B8">
        <w:t>6.</w:t>
      </w:r>
      <w:r w:rsidRPr="000065B8">
        <w:tab/>
      </w:r>
      <w:r w:rsidR="00F16A0C" w:rsidRPr="000065B8">
        <w:t>Matters relating to the Santiago network under the Warsaw International Mechanism for Loss and Damage associated with Climate Change Impacts.</w:t>
      </w:r>
      <w:r w:rsidR="00F16A0C" w:rsidRPr="000065B8">
        <w:rPr>
          <w:sz w:val="18"/>
          <w:szCs w:val="18"/>
        </w:rPr>
        <w:t>*</w:t>
      </w:r>
    </w:p>
    <w:bookmarkEnd w:id="7"/>
    <w:p w14:paraId="1F13D746" w14:textId="4D056D3D" w:rsidR="00F16A0C" w:rsidRPr="000065B8" w:rsidRDefault="00D24FB2" w:rsidP="00D24FB2">
      <w:pPr>
        <w:tabs>
          <w:tab w:val="left" w:pos="2880"/>
        </w:tabs>
        <w:spacing w:after="120"/>
        <w:ind w:left="2268" w:right="1133" w:hanging="567"/>
        <w:jc w:val="both"/>
      </w:pPr>
      <w:r w:rsidRPr="000065B8">
        <w:t>7.</w:t>
      </w:r>
      <w:r w:rsidRPr="000065B8">
        <w:tab/>
      </w:r>
      <w:r w:rsidR="00F16A0C" w:rsidRPr="000065B8">
        <w:t>Research and systematic observation.</w:t>
      </w:r>
    </w:p>
    <w:p w14:paraId="573669A7" w14:textId="4DC300E0" w:rsidR="00F16A0C" w:rsidRPr="000065B8" w:rsidRDefault="00D24FB2" w:rsidP="00D24FB2">
      <w:pPr>
        <w:tabs>
          <w:tab w:val="left" w:pos="2880"/>
        </w:tabs>
        <w:spacing w:after="120"/>
        <w:ind w:left="2268" w:right="1133" w:hanging="567"/>
        <w:jc w:val="both"/>
      </w:pPr>
      <w:r w:rsidRPr="000065B8">
        <w:t>8.</w:t>
      </w:r>
      <w:r w:rsidRPr="000065B8">
        <w:tab/>
      </w:r>
      <w:r w:rsidR="00F16A0C" w:rsidRPr="000065B8">
        <w:t>Matters relating to the global stocktake</w:t>
      </w:r>
      <w:r w:rsidR="00F16A0C" w:rsidRPr="000065B8" w:rsidDel="001E1B64">
        <w:t xml:space="preserve"> </w:t>
      </w:r>
      <w:r w:rsidR="00F16A0C" w:rsidRPr="000065B8">
        <w:t>under the Paris Agreement.</w:t>
      </w:r>
      <w:r w:rsidR="00F16A0C" w:rsidRPr="000065B8">
        <w:rPr>
          <w:sz w:val="18"/>
          <w:szCs w:val="18"/>
        </w:rPr>
        <w:t>*</w:t>
      </w:r>
    </w:p>
    <w:p w14:paraId="5D80019C" w14:textId="30371F92" w:rsidR="00F16A0C" w:rsidRPr="000065B8" w:rsidRDefault="00D24FB2" w:rsidP="00D24FB2">
      <w:pPr>
        <w:tabs>
          <w:tab w:val="left" w:pos="2880"/>
        </w:tabs>
        <w:spacing w:after="120"/>
        <w:ind w:left="2268" w:right="1133" w:hanging="567"/>
        <w:jc w:val="both"/>
      </w:pPr>
      <w:r w:rsidRPr="000065B8">
        <w:t>9.</w:t>
      </w:r>
      <w:r w:rsidRPr="000065B8">
        <w:tab/>
      </w:r>
      <w:r w:rsidR="00F16A0C" w:rsidRPr="000065B8">
        <w:t>Work programme on just transition pathways referred to in the relevant paragraphs of decision 1/CMA.4.</w:t>
      </w:r>
      <w:r w:rsidR="00F16A0C" w:rsidRPr="000065B8">
        <w:rPr>
          <w:sz w:val="18"/>
          <w:szCs w:val="18"/>
        </w:rPr>
        <w:t>*</w:t>
      </w:r>
    </w:p>
    <w:p w14:paraId="12CAA4A0" w14:textId="7E41751F" w:rsidR="00F16A0C" w:rsidRPr="000065B8" w:rsidRDefault="00D24FB2" w:rsidP="00D24FB2">
      <w:pPr>
        <w:tabs>
          <w:tab w:val="left" w:pos="2880"/>
        </w:tabs>
        <w:spacing w:after="120"/>
        <w:ind w:left="2268" w:right="1133" w:hanging="567"/>
        <w:jc w:val="both"/>
      </w:pPr>
      <w:r w:rsidRPr="000065B8">
        <w:t>10.</w:t>
      </w:r>
      <w:r w:rsidRPr="000065B8">
        <w:tab/>
      </w:r>
      <w:r w:rsidR="00F16A0C" w:rsidRPr="000065B8">
        <w:t>Sharm el-Sheikh joint work on implementation of climate action on agriculture and food security.</w:t>
      </w:r>
      <w:r w:rsidR="00F16A0C" w:rsidRPr="000065B8">
        <w:rPr>
          <w:sz w:val="18"/>
          <w:szCs w:val="18"/>
        </w:rPr>
        <w:t>*</w:t>
      </w:r>
    </w:p>
    <w:p w14:paraId="031A57A2" w14:textId="5758A1BB" w:rsidR="00F16A0C" w:rsidRPr="000065B8" w:rsidRDefault="00D24FB2" w:rsidP="00D24FB2">
      <w:pPr>
        <w:tabs>
          <w:tab w:val="left" w:pos="2880"/>
        </w:tabs>
        <w:spacing w:after="120"/>
        <w:ind w:left="2268" w:right="1133" w:hanging="567"/>
        <w:jc w:val="both"/>
      </w:pPr>
      <w:r w:rsidRPr="000065B8">
        <w:t>11.</w:t>
      </w:r>
      <w:r w:rsidRPr="000065B8">
        <w:tab/>
      </w:r>
      <w:r w:rsidR="00F16A0C" w:rsidRPr="000065B8">
        <w:t>Matters relating to the forum on the impact of the implementation of response measures serving the Convention, the Kyoto Protocol and the Paris Agreement.</w:t>
      </w:r>
      <w:r w:rsidR="00F16A0C" w:rsidRPr="000065B8">
        <w:rPr>
          <w:sz w:val="18"/>
          <w:szCs w:val="18"/>
        </w:rPr>
        <w:t>*</w:t>
      </w:r>
    </w:p>
    <w:p w14:paraId="24A09C99" w14:textId="58949658" w:rsidR="00F16A0C" w:rsidRPr="000065B8" w:rsidRDefault="00D24FB2" w:rsidP="00D24FB2">
      <w:pPr>
        <w:tabs>
          <w:tab w:val="left" w:pos="2880"/>
        </w:tabs>
        <w:spacing w:after="120"/>
        <w:ind w:left="2268" w:right="1133" w:hanging="567"/>
        <w:jc w:val="both"/>
      </w:pPr>
      <w:r w:rsidRPr="000065B8">
        <w:t>12.</w:t>
      </w:r>
      <w:r w:rsidRPr="000065B8">
        <w:tab/>
      </w:r>
      <w:r w:rsidR="00F16A0C" w:rsidRPr="000065B8">
        <w:t>Methodological issues under the Convention:</w:t>
      </w:r>
    </w:p>
    <w:p w14:paraId="40A45CA5" w14:textId="108EFD35" w:rsidR="00F16A0C" w:rsidRPr="000065B8" w:rsidRDefault="00D24FB2" w:rsidP="00D24FB2">
      <w:pPr>
        <w:tabs>
          <w:tab w:val="left" w:pos="2161"/>
        </w:tabs>
        <w:spacing w:after="120"/>
        <w:ind w:left="2836" w:right="1133" w:hanging="567"/>
        <w:jc w:val="both"/>
      </w:pPr>
      <w:r w:rsidRPr="000065B8">
        <w:t>(a)</w:t>
      </w:r>
      <w:r w:rsidRPr="000065B8">
        <w:tab/>
      </w:r>
      <w:r w:rsidR="00F16A0C" w:rsidRPr="000065B8">
        <w:t>Greenhouse gas data interface;</w:t>
      </w:r>
    </w:p>
    <w:p w14:paraId="7C830639" w14:textId="4E82F21C" w:rsidR="00F16A0C" w:rsidRPr="000065B8" w:rsidRDefault="00D24FB2" w:rsidP="00D24FB2">
      <w:pPr>
        <w:tabs>
          <w:tab w:val="left" w:pos="1276"/>
          <w:tab w:val="num" w:pos="2161"/>
        </w:tabs>
        <w:spacing w:after="120"/>
        <w:ind w:left="2836" w:right="1133" w:hanging="567"/>
        <w:jc w:val="both"/>
      </w:pPr>
      <w:r w:rsidRPr="000065B8">
        <w:t>(b)</w:t>
      </w:r>
      <w:r w:rsidRPr="000065B8">
        <w:tab/>
      </w:r>
      <w:r w:rsidR="00F16A0C" w:rsidRPr="000065B8">
        <w:t>Emissions from fuel used for international aviation and maritime transport.</w:t>
      </w:r>
    </w:p>
    <w:p w14:paraId="4992A235" w14:textId="6C09C978" w:rsidR="00F16A0C" w:rsidRPr="000065B8" w:rsidRDefault="00D24FB2" w:rsidP="00D24FB2">
      <w:pPr>
        <w:tabs>
          <w:tab w:val="left" w:pos="2880"/>
        </w:tabs>
        <w:spacing w:after="120"/>
        <w:ind w:left="2268" w:right="1133" w:hanging="567"/>
        <w:jc w:val="both"/>
      </w:pPr>
      <w:r w:rsidRPr="000065B8">
        <w:t>13.</w:t>
      </w:r>
      <w:r w:rsidRPr="000065B8">
        <w:tab/>
      </w:r>
      <w:r w:rsidR="00F16A0C" w:rsidRPr="000065B8">
        <w:t>Guidance on cooperative approaches referred to in Article 6, paragraph 2, of the Paris Agreement and in decision 2/CMA.3.</w:t>
      </w:r>
    </w:p>
    <w:p w14:paraId="19659B81" w14:textId="0D114ED4" w:rsidR="00F16A0C" w:rsidRPr="000065B8" w:rsidRDefault="00D24FB2" w:rsidP="00D24FB2">
      <w:pPr>
        <w:tabs>
          <w:tab w:val="left" w:pos="2880"/>
        </w:tabs>
        <w:spacing w:after="120"/>
        <w:ind w:left="2268" w:right="1133" w:hanging="567"/>
        <w:jc w:val="both"/>
      </w:pPr>
      <w:r w:rsidRPr="000065B8">
        <w:t>14.</w:t>
      </w:r>
      <w:r w:rsidRPr="000065B8">
        <w:tab/>
      </w:r>
      <w:r w:rsidR="00F16A0C" w:rsidRPr="000065B8">
        <w:t>Rules, modalities and procedures for the mechanism established by Article 6, paragraph 4, of the Paris Agreement and referred to in decision 3/CMA.3.</w:t>
      </w:r>
    </w:p>
    <w:p w14:paraId="6A0B6BF1" w14:textId="419F0861" w:rsidR="00F16A0C" w:rsidRPr="000065B8" w:rsidRDefault="00D24FB2" w:rsidP="00D24FB2">
      <w:pPr>
        <w:tabs>
          <w:tab w:val="left" w:pos="2880"/>
        </w:tabs>
        <w:spacing w:after="120"/>
        <w:ind w:left="2268" w:right="1133" w:hanging="567"/>
        <w:jc w:val="both"/>
      </w:pPr>
      <w:r w:rsidRPr="000065B8">
        <w:t>15.</w:t>
      </w:r>
      <w:r w:rsidRPr="000065B8">
        <w:tab/>
      </w:r>
      <w:r w:rsidR="00F16A0C" w:rsidRPr="000065B8">
        <w:t>Work programme under the framework for non-market approaches referred to in Article 6, paragraph 8, of the Paris Agreement and in decision 4/CMA.3.</w:t>
      </w:r>
    </w:p>
    <w:p w14:paraId="5338F2B6" w14:textId="75405F90" w:rsidR="00F16A0C" w:rsidRPr="000065B8" w:rsidRDefault="00D24FB2" w:rsidP="00D24FB2">
      <w:pPr>
        <w:tabs>
          <w:tab w:val="left" w:pos="2880"/>
        </w:tabs>
        <w:spacing w:after="120"/>
        <w:ind w:left="2268" w:right="1133" w:hanging="567"/>
        <w:jc w:val="both"/>
      </w:pPr>
      <w:r w:rsidRPr="000065B8">
        <w:t>16.</w:t>
      </w:r>
      <w:r w:rsidRPr="000065B8">
        <w:tab/>
      </w:r>
      <w:r w:rsidR="00F16A0C" w:rsidRPr="000065B8">
        <w:t>Cooperation with other international organizations.</w:t>
      </w:r>
    </w:p>
    <w:p w14:paraId="4AC41B1D" w14:textId="5DFE0631" w:rsidR="00F16A0C" w:rsidRPr="000065B8" w:rsidRDefault="00D24FB2" w:rsidP="00D24FB2">
      <w:pPr>
        <w:tabs>
          <w:tab w:val="left" w:pos="2880"/>
        </w:tabs>
        <w:spacing w:after="120"/>
        <w:ind w:left="2268" w:right="1133" w:hanging="567"/>
        <w:jc w:val="both"/>
      </w:pPr>
      <w:r w:rsidRPr="000065B8">
        <w:lastRenderedPageBreak/>
        <w:t>17.</w:t>
      </w:r>
      <w:r w:rsidRPr="000065B8">
        <w:tab/>
      </w:r>
      <w:r w:rsidR="00F16A0C" w:rsidRPr="000065B8">
        <w:t>Annual report on the technical review of greenhouse gas inventories of Parties included in Annex I to the Convention.</w:t>
      </w:r>
    </w:p>
    <w:p w14:paraId="20E1F834" w14:textId="42E4C8F4" w:rsidR="00F16A0C" w:rsidRPr="000065B8" w:rsidRDefault="00D24FB2" w:rsidP="00D24FB2">
      <w:pPr>
        <w:tabs>
          <w:tab w:val="left" w:pos="2880"/>
        </w:tabs>
        <w:spacing w:after="120"/>
        <w:ind w:left="2268" w:right="1133" w:hanging="567"/>
        <w:jc w:val="both"/>
      </w:pPr>
      <w:r w:rsidRPr="000065B8">
        <w:t>18.</w:t>
      </w:r>
      <w:r w:rsidRPr="000065B8">
        <w:tab/>
      </w:r>
      <w:r w:rsidR="00F16A0C" w:rsidRPr="000065B8">
        <w:t>Other matters.</w:t>
      </w:r>
    </w:p>
    <w:p w14:paraId="17FB93D2" w14:textId="0C8E1C6A" w:rsidR="00F16A0C" w:rsidRPr="000065B8" w:rsidRDefault="00D24FB2" w:rsidP="00D24FB2">
      <w:pPr>
        <w:tabs>
          <w:tab w:val="left" w:pos="2880"/>
        </w:tabs>
        <w:spacing w:after="120"/>
        <w:ind w:left="2268" w:right="1133" w:hanging="567"/>
        <w:jc w:val="both"/>
      </w:pPr>
      <w:r w:rsidRPr="000065B8">
        <w:t>19.</w:t>
      </w:r>
      <w:r w:rsidRPr="000065B8">
        <w:tab/>
      </w:r>
      <w:r w:rsidR="00F16A0C" w:rsidRPr="000065B8">
        <w:t>Closure of and report on the session.</w:t>
      </w:r>
    </w:p>
    <w:p w14:paraId="41579580" w14:textId="4E96DC4C" w:rsidR="00F16A0C" w:rsidRPr="000065B8" w:rsidRDefault="00D24FB2" w:rsidP="00D24FB2">
      <w:pPr>
        <w:pStyle w:val="RegH1G"/>
        <w:numPr>
          <w:ilvl w:val="0"/>
          <w:numId w:val="0"/>
        </w:numPr>
        <w:tabs>
          <w:tab w:val="left" w:pos="1135"/>
        </w:tabs>
        <w:ind w:left="1135" w:hanging="454"/>
        <w:rPr>
          <w:b w:val="0"/>
          <w:sz w:val="20"/>
        </w:rPr>
      </w:pPr>
      <w:bookmarkStart w:id="8" w:name="_Toc140831730"/>
      <w:r w:rsidRPr="000065B8">
        <w:t>B.</w:t>
      </w:r>
      <w:r w:rsidRPr="000065B8">
        <w:tab/>
      </w:r>
      <w:r w:rsidR="00F16A0C" w:rsidRPr="000065B8">
        <w:t>Organization of the work of the session</w:t>
      </w:r>
      <w:r w:rsidR="00F16A0C" w:rsidRPr="000065B8">
        <w:br/>
      </w:r>
      <w:r w:rsidR="00F16A0C" w:rsidRPr="000065B8">
        <w:rPr>
          <w:b w:val="0"/>
          <w:sz w:val="20"/>
        </w:rPr>
        <w:t>(Agenda sub-item 2(b))</w:t>
      </w:r>
      <w:bookmarkEnd w:id="8"/>
    </w:p>
    <w:p w14:paraId="3F5DFF8D" w14:textId="21622E4C" w:rsidR="00833DA4" w:rsidRPr="000065B8" w:rsidRDefault="00D24FB2" w:rsidP="00D24FB2">
      <w:pPr>
        <w:pStyle w:val="RegSingleTxtG"/>
        <w:numPr>
          <w:ilvl w:val="0"/>
          <w:numId w:val="0"/>
        </w:numPr>
        <w:ind w:left="1134"/>
      </w:pPr>
      <w:r w:rsidRPr="000065B8">
        <w:t>10.</w:t>
      </w:r>
      <w:r w:rsidRPr="000065B8">
        <w:tab/>
      </w:r>
      <w:r w:rsidR="003A181E" w:rsidRPr="000065B8">
        <w:t>At the 1</w:t>
      </w:r>
      <w:r w:rsidR="003A181E" w:rsidRPr="000065B8">
        <w:rPr>
          <w:vertAlign w:val="superscript"/>
        </w:rPr>
        <w:t>st</w:t>
      </w:r>
      <w:r w:rsidR="003A181E" w:rsidRPr="000065B8">
        <w:t xml:space="preserve"> meeting of the SBSTA, which was held together with the 1</w:t>
      </w:r>
      <w:r w:rsidR="003A181E" w:rsidRPr="000065B8">
        <w:rPr>
          <w:vertAlign w:val="superscript"/>
        </w:rPr>
        <w:t>st</w:t>
      </w:r>
      <w:r w:rsidR="003A181E" w:rsidRPr="000065B8">
        <w:t xml:space="preserve"> meeting of SBI 58, pending the adoption of the agenda and noting the strong will of Parties to make progress on all issues, the Chair proposed, and Parties agreed, to launch work on the basis of the provisional agenda (see para. </w:t>
      </w:r>
      <w:r w:rsidR="00555D26" w:rsidRPr="000065B8">
        <w:rPr>
          <w:cs/>
        </w:rPr>
        <w:t>‎</w:t>
      </w:r>
      <w:r w:rsidR="00555D26" w:rsidRPr="000065B8">
        <w:t>5 above</w:t>
      </w:r>
      <w:r w:rsidR="003A181E" w:rsidRPr="000065B8">
        <w:t>).</w:t>
      </w:r>
    </w:p>
    <w:p w14:paraId="34477462" w14:textId="6AA39A45" w:rsidR="003A181E" w:rsidRPr="000065B8" w:rsidRDefault="00D24FB2" w:rsidP="00D24FB2">
      <w:pPr>
        <w:pStyle w:val="RegSingleTxtG"/>
        <w:numPr>
          <w:ilvl w:val="0"/>
          <w:numId w:val="0"/>
        </w:numPr>
        <w:ind w:left="1134"/>
      </w:pPr>
      <w:r w:rsidRPr="000065B8">
        <w:t>11.</w:t>
      </w:r>
      <w:r w:rsidRPr="000065B8">
        <w:tab/>
      </w:r>
      <w:r w:rsidR="007E5706" w:rsidRPr="000065B8">
        <w:t>The Chair encouraged Parties to engage constructively in the negotiations and respect meeting times and reminded them about the deadline for all groups to conclude their work by 6 p.m. on Wednesday, 14 June, to ensure the timely availability of draft conclusions for the closing plenary on Thursday, 15 June. He encouraged Parties to keep all informal consultations open to observers in accordance with established practice and relevant SBI conclusions.</w:t>
      </w:r>
      <w:r w:rsidR="007E5706" w:rsidRPr="000065B8">
        <w:rPr>
          <w:rStyle w:val="FootnoteReference"/>
        </w:rPr>
        <w:footnoteReference w:id="9"/>
      </w:r>
    </w:p>
    <w:p w14:paraId="02DFAA50" w14:textId="73D5C2EB" w:rsidR="00220798" w:rsidRPr="000065B8" w:rsidRDefault="00D24FB2" w:rsidP="00D24FB2">
      <w:pPr>
        <w:pStyle w:val="RegSingleTxtG"/>
        <w:numPr>
          <w:ilvl w:val="0"/>
          <w:numId w:val="0"/>
        </w:numPr>
        <w:ind w:left="1134"/>
      </w:pPr>
      <w:r w:rsidRPr="000065B8">
        <w:t>12.</w:t>
      </w:r>
      <w:r w:rsidRPr="000065B8">
        <w:tab/>
      </w:r>
      <w:r w:rsidR="00F20BF5" w:rsidRPr="000065B8">
        <w:t>On the proposal by the Chair, the SBSTA agreed to proceed on that basis and in line with previously adopted SBI conclusions on the timely conclusion of negotiations and related working practices.</w:t>
      </w:r>
      <w:r w:rsidR="00F20BF5" w:rsidRPr="000065B8">
        <w:rPr>
          <w:rStyle w:val="FootnoteReference"/>
        </w:rPr>
        <w:footnoteReference w:id="10"/>
      </w:r>
    </w:p>
    <w:p w14:paraId="1367D7F3" w14:textId="54DB1587" w:rsidR="00C41CD4" w:rsidRPr="000065B8" w:rsidRDefault="00D24FB2" w:rsidP="00D24FB2">
      <w:pPr>
        <w:pStyle w:val="RegSingleTxtG"/>
        <w:numPr>
          <w:ilvl w:val="0"/>
          <w:numId w:val="0"/>
        </w:numPr>
        <w:ind w:left="1134"/>
      </w:pPr>
      <w:r w:rsidRPr="000065B8">
        <w:t>13.</w:t>
      </w:r>
      <w:r w:rsidRPr="000065B8">
        <w:tab/>
      </w:r>
      <w:r w:rsidR="003E1C6F" w:rsidRPr="000065B8">
        <w:rPr>
          <w:rStyle w:val="ui-provider"/>
        </w:rPr>
        <w:t>During these sessions, the SBSTA and SBI Chairs convened an informal stocktaking plenary, on 13 June, with the aim of facilitating openness, inclusiveness and transparency</w:t>
      </w:r>
      <w:r w:rsidR="003E1C6F" w:rsidRPr="000065B8">
        <w:rPr>
          <w:rStyle w:val="Strong"/>
          <w:b w:val="0"/>
          <w:bCs w:val="0"/>
        </w:rPr>
        <w:t>, to</w:t>
      </w:r>
      <w:r w:rsidR="003E1C6F" w:rsidRPr="000065B8">
        <w:rPr>
          <w:rStyle w:val="Strong"/>
        </w:rPr>
        <w:t xml:space="preserve"> </w:t>
      </w:r>
      <w:r w:rsidR="003E1C6F" w:rsidRPr="000065B8">
        <w:rPr>
          <w:rStyle w:val="Strong"/>
          <w:b w:val="0"/>
          <w:bCs w:val="0"/>
        </w:rPr>
        <w:t>review the progress of the negotiations</w:t>
      </w:r>
      <w:r w:rsidR="00C41CD4" w:rsidRPr="000065B8">
        <w:rPr>
          <w:rStyle w:val="ui-provider"/>
        </w:rPr>
        <w:t>.</w:t>
      </w:r>
      <w:r w:rsidR="00C41CD4" w:rsidRPr="000065B8">
        <w:rPr>
          <w:rStyle w:val="FootnoteReference"/>
        </w:rPr>
        <w:footnoteReference w:id="11"/>
      </w:r>
      <w:r w:rsidR="00C41CD4" w:rsidRPr="000065B8">
        <w:rPr>
          <w:rStyle w:val="ui-provider"/>
        </w:rPr>
        <w:t> </w:t>
      </w:r>
    </w:p>
    <w:p w14:paraId="250BE374" w14:textId="40F3679F" w:rsidR="00F82FA7" w:rsidRPr="000065B8" w:rsidRDefault="00D24FB2" w:rsidP="00D24FB2">
      <w:pPr>
        <w:pStyle w:val="RegSingleTxtG"/>
        <w:numPr>
          <w:ilvl w:val="0"/>
          <w:numId w:val="0"/>
        </w:numPr>
        <w:ind w:left="1134"/>
      </w:pPr>
      <w:r w:rsidRPr="000065B8">
        <w:t>14.</w:t>
      </w:r>
      <w:r w:rsidRPr="000065B8">
        <w:tab/>
      </w:r>
      <w:r w:rsidR="00F82FA7" w:rsidRPr="000065B8">
        <w:t>At the 4</w:t>
      </w:r>
      <w:r w:rsidR="00F82FA7" w:rsidRPr="000065B8">
        <w:rPr>
          <w:vertAlign w:val="superscript"/>
        </w:rPr>
        <w:t>th</w:t>
      </w:r>
      <w:r w:rsidR="00F82FA7" w:rsidRPr="000065B8">
        <w:t xml:space="preserve"> meeting of the SB</w:t>
      </w:r>
      <w:r w:rsidR="00D629A3" w:rsidRPr="000065B8">
        <w:t>STA</w:t>
      </w:r>
      <w:r w:rsidR="00F82FA7" w:rsidRPr="000065B8">
        <w:t>, on 15 June, which was held together with the 4</w:t>
      </w:r>
      <w:r w:rsidR="00F82FA7" w:rsidRPr="000065B8">
        <w:rPr>
          <w:vertAlign w:val="superscript"/>
        </w:rPr>
        <w:t>th</w:t>
      </w:r>
      <w:r w:rsidR="00F82FA7" w:rsidRPr="000065B8">
        <w:t xml:space="preserve"> meeting of SB</w:t>
      </w:r>
      <w:r w:rsidR="00D629A3" w:rsidRPr="000065B8">
        <w:t>I</w:t>
      </w:r>
      <w:r w:rsidR="00F82FA7" w:rsidRPr="000065B8">
        <w:t xml:space="preserve"> 58, statements were made by representatives of 25 Parties, including 14 on behalf of groups of Parties: African Group; Alliance of Small Island States; Arab Group; Argentina, Brazil and Uruguay; Bolivarian Alliance for the Peoples of Our America – Peoples’ Trade Treaty; Brazil, South Africa, India and China; Coalition for Rainforest Nations; Environmental Integrity Group; European Union and its member States; Group of 77 and China; Independent Association for Latin America and the Caribbean; LDCs; Like-minded Developing Countries; and Umbrella Group.</w:t>
      </w:r>
      <w:r w:rsidR="00F82FA7" w:rsidRPr="000065B8">
        <w:rPr>
          <w:rStyle w:val="FootnoteReference"/>
          <w:szCs w:val="18"/>
        </w:rPr>
        <w:footnoteReference w:id="12"/>
      </w:r>
      <w:r w:rsidR="00F82FA7" w:rsidRPr="000065B8">
        <w:t xml:space="preserve"> Statements were also made by representatives of eight UNFCCC constituencies: business and industry NGOs; </w:t>
      </w:r>
      <w:r w:rsidR="00F82FA7" w:rsidRPr="000065B8">
        <w:rPr>
          <w:rStyle w:val="normaltextrun"/>
          <w:color w:val="000000"/>
          <w:bdr w:val="none" w:sz="0" w:space="0" w:color="auto" w:frame="1"/>
        </w:rPr>
        <w:t xml:space="preserve">children and youth NGOs; environmental NGOs; Indigenous Peoples organizations; </w:t>
      </w:r>
      <w:r w:rsidR="00F82FA7" w:rsidRPr="000065B8">
        <w:t>local government and municipal authorities; research and independent NGOs; trade union NGOs; and women and gender constituency.</w:t>
      </w:r>
      <w:r w:rsidR="00F82FA7" w:rsidRPr="000065B8">
        <w:rPr>
          <w:rStyle w:val="FootnoteReference"/>
          <w:szCs w:val="18"/>
        </w:rPr>
        <w:footnoteReference w:id="13"/>
      </w:r>
    </w:p>
    <w:p w14:paraId="53F951CF" w14:textId="19F757E3" w:rsidR="00F16A0C" w:rsidRPr="000065B8" w:rsidRDefault="00D24FB2" w:rsidP="00D24FB2">
      <w:pPr>
        <w:pStyle w:val="RegH1G"/>
        <w:numPr>
          <w:ilvl w:val="0"/>
          <w:numId w:val="0"/>
        </w:numPr>
        <w:tabs>
          <w:tab w:val="left" w:pos="1135"/>
        </w:tabs>
        <w:ind w:left="1135" w:hanging="454"/>
        <w:rPr>
          <w:b w:val="0"/>
          <w:sz w:val="20"/>
        </w:rPr>
      </w:pPr>
      <w:bookmarkStart w:id="9" w:name="_Toc140831731"/>
      <w:r w:rsidRPr="000065B8">
        <w:t>C.</w:t>
      </w:r>
      <w:r w:rsidRPr="000065B8">
        <w:tab/>
      </w:r>
      <w:r w:rsidR="00F16A0C" w:rsidRPr="000065B8">
        <w:t>Election of officers other than the Chair</w:t>
      </w:r>
      <w:r w:rsidR="00F16A0C" w:rsidRPr="000065B8">
        <w:br/>
      </w:r>
      <w:r w:rsidR="00F16A0C" w:rsidRPr="000065B8">
        <w:rPr>
          <w:b w:val="0"/>
          <w:sz w:val="20"/>
        </w:rPr>
        <w:t>(Agenda sub-item 2(c))</w:t>
      </w:r>
      <w:bookmarkEnd w:id="9"/>
    </w:p>
    <w:p w14:paraId="725E5C48" w14:textId="7CCE85FE" w:rsidR="00F16A0C" w:rsidRPr="000065B8" w:rsidRDefault="00D24FB2" w:rsidP="00D24FB2">
      <w:pPr>
        <w:pStyle w:val="RegSingleTxtG"/>
        <w:numPr>
          <w:ilvl w:val="0"/>
          <w:numId w:val="0"/>
        </w:numPr>
        <w:ind w:left="1134"/>
      </w:pPr>
      <w:r w:rsidRPr="000065B8">
        <w:t>15.</w:t>
      </w:r>
      <w:r w:rsidRPr="000065B8">
        <w:tab/>
      </w:r>
      <w:r w:rsidR="00F16A0C" w:rsidRPr="000065B8">
        <w:t>At the 3</w:t>
      </w:r>
      <w:r w:rsidR="00F16A0C" w:rsidRPr="000065B8">
        <w:rPr>
          <w:vertAlign w:val="superscript"/>
        </w:rPr>
        <w:t>rd</w:t>
      </w:r>
      <w:r w:rsidR="00F16A0C" w:rsidRPr="000065B8">
        <w:t xml:space="preserve"> meeting, the Chair recalled that the SBSTA was expected to elect its Vice-Chair and Rapporteur for 2023. He informed Parties that Zita Kassa Wilks had been nominated to serve as SBSTA Rapporteur for a second term. On a proposal by the Chair, the SBSTA elected Zita Kassa Wilks as its Rapporteur for 2023. The Chair reminded Parties that consultations on nominations for SBSTA Vice-Chair were ongoing and he proposed to return to this sub-item at the SBSTA closing plenary.</w:t>
      </w:r>
    </w:p>
    <w:p w14:paraId="0F1BFFDE" w14:textId="6B03688B" w:rsidR="00F16A0C" w:rsidRPr="000065B8" w:rsidRDefault="00D24FB2" w:rsidP="00D24FB2">
      <w:pPr>
        <w:pStyle w:val="RegSingleTxtG"/>
        <w:numPr>
          <w:ilvl w:val="0"/>
          <w:numId w:val="0"/>
        </w:numPr>
        <w:ind w:left="1134"/>
      </w:pPr>
      <w:r w:rsidRPr="000065B8">
        <w:lastRenderedPageBreak/>
        <w:t>16.</w:t>
      </w:r>
      <w:r w:rsidRPr="000065B8">
        <w:tab/>
      </w:r>
      <w:r w:rsidR="00F16A0C" w:rsidRPr="000065B8">
        <w:t>At the 4</w:t>
      </w:r>
      <w:r w:rsidR="00F16A0C" w:rsidRPr="000065B8">
        <w:rPr>
          <w:vertAlign w:val="superscript"/>
        </w:rPr>
        <w:t>th</w:t>
      </w:r>
      <w:r w:rsidR="00F16A0C" w:rsidRPr="000065B8">
        <w:t xml:space="preserve"> meeting, the Chair informed Parties that </w:t>
      </w:r>
      <w:r w:rsidR="00F16A0C" w:rsidRPr="000065B8">
        <w:rPr>
          <w:rStyle w:val="rynqvb"/>
          <w:lang w:val="en-US"/>
        </w:rPr>
        <w:t xml:space="preserve">Nathalie Flores </w:t>
      </w:r>
      <w:r w:rsidR="00F42966" w:rsidRPr="000065B8">
        <w:rPr>
          <w:rStyle w:val="rynqvb"/>
          <w:lang w:val="en-US"/>
        </w:rPr>
        <w:t>Gonzále</w:t>
      </w:r>
      <w:r w:rsidR="003835C0">
        <w:rPr>
          <w:rStyle w:val="rynqvb"/>
          <w:lang w:val="en-US"/>
        </w:rPr>
        <w:t>z</w:t>
      </w:r>
      <w:r w:rsidR="00F16A0C" w:rsidRPr="000065B8">
        <w:t xml:space="preserve"> (Dominican Republic) had been nominated for election as SBSTA Vice-Chair. On a proposal by the Chair, the SBSTA elected Nathalie Flores Gonz</w:t>
      </w:r>
      <w:r w:rsidR="00D00630" w:rsidRPr="000065B8">
        <w:rPr>
          <w:rStyle w:val="rynqvb"/>
          <w:lang w:val="en-US"/>
        </w:rPr>
        <w:t>á</w:t>
      </w:r>
      <w:r w:rsidR="00F16A0C" w:rsidRPr="000065B8">
        <w:t>lez as its Vice-Chair for 2023, and the Chair congratulated her on her election. The Chair thanked Khakaberi Mdivani for his service as SBSTA Vice-Chair over the past three and a half years, including for his support throughout this session.</w:t>
      </w:r>
    </w:p>
    <w:p w14:paraId="0EFBB511" w14:textId="56753F1F" w:rsidR="00F16A0C" w:rsidRPr="000065B8" w:rsidRDefault="00D24FB2" w:rsidP="00D24FB2">
      <w:pPr>
        <w:pStyle w:val="RegH1G"/>
        <w:numPr>
          <w:ilvl w:val="0"/>
          <w:numId w:val="0"/>
        </w:numPr>
        <w:tabs>
          <w:tab w:val="left" w:pos="1135"/>
        </w:tabs>
        <w:ind w:left="1135" w:hanging="454"/>
      </w:pPr>
      <w:bookmarkStart w:id="10" w:name="_Toc140831732"/>
      <w:r w:rsidRPr="000065B8">
        <w:t>D.</w:t>
      </w:r>
      <w:r w:rsidRPr="000065B8">
        <w:tab/>
      </w:r>
      <w:r w:rsidR="00F16A0C" w:rsidRPr="000065B8">
        <w:t>Mandated events</w:t>
      </w:r>
      <w:r w:rsidR="00F16A0C" w:rsidRPr="000065B8">
        <w:br/>
      </w:r>
      <w:r w:rsidR="00F16A0C" w:rsidRPr="000065B8">
        <w:rPr>
          <w:b w:val="0"/>
          <w:sz w:val="20"/>
        </w:rPr>
        <w:t>(Agenda sub-item 2(d))</w:t>
      </w:r>
      <w:bookmarkEnd w:id="10"/>
    </w:p>
    <w:p w14:paraId="03439DDC" w14:textId="7C68AB01" w:rsidR="00F16A0C" w:rsidRPr="000065B8" w:rsidRDefault="00D24FB2" w:rsidP="00D24FB2">
      <w:pPr>
        <w:pStyle w:val="RegSingleTxtG"/>
        <w:numPr>
          <w:ilvl w:val="0"/>
          <w:numId w:val="0"/>
        </w:numPr>
        <w:ind w:left="1134"/>
      </w:pPr>
      <w:r w:rsidRPr="000065B8">
        <w:t>17.</w:t>
      </w:r>
      <w:r w:rsidRPr="000065B8">
        <w:tab/>
      </w:r>
      <w:r w:rsidR="00F16A0C" w:rsidRPr="000065B8">
        <w:t>At its 1</w:t>
      </w:r>
      <w:r w:rsidR="00F16A0C" w:rsidRPr="000065B8">
        <w:rPr>
          <w:vertAlign w:val="superscript"/>
        </w:rPr>
        <w:t>st</w:t>
      </w:r>
      <w:r w:rsidR="00F16A0C" w:rsidRPr="000065B8">
        <w:t xml:space="preserve"> meeting, the SBSTA took note of the information provided by its Chair on the mandated events being held in conjunction with this session.</w:t>
      </w:r>
      <w:r w:rsidR="00F16A0C" w:rsidRPr="000065B8">
        <w:rPr>
          <w:rStyle w:val="FootnoteReference"/>
        </w:rPr>
        <w:footnoteReference w:id="14"/>
      </w:r>
      <w:r w:rsidR="00F16A0C" w:rsidRPr="000065B8">
        <w:t xml:space="preserve"> At its 4</w:t>
      </w:r>
      <w:r w:rsidR="00F16A0C" w:rsidRPr="000065B8">
        <w:rPr>
          <w:vertAlign w:val="superscript"/>
        </w:rPr>
        <w:t>th</w:t>
      </w:r>
      <w:r w:rsidR="00F16A0C" w:rsidRPr="000065B8">
        <w:t xml:space="preserve"> meeting, the SBSTA took note of the technical report on the in-session technical workshop on findings on emission metrics contained in the AR6,</w:t>
      </w:r>
      <w:r w:rsidR="00F16A0C" w:rsidRPr="000065B8">
        <w:rPr>
          <w:rStyle w:val="FootnoteReference"/>
        </w:rPr>
        <w:footnoteReference w:id="15"/>
      </w:r>
      <w:r w:rsidR="00F16A0C" w:rsidRPr="000065B8">
        <w:t xml:space="preserve"> mandated at SBSTA 57.</w:t>
      </w:r>
      <w:r w:rsidR="00F16A0C" w:rsidRPr="000065B8">
        <w:rPr>
          <w:rStyle w:val="FootnoteReference"/>
        </w:rPr>
        <w:footnoteReference w:id="16"/>
      </w:r>
    </w:p>
    <w:p w14:paraId="44E3434C" w14:textId="6100F29F" w:rsidR="00F16A0C" w:rsidRPr="000065B8" w:rsidRDefault="00D24FB2" w:rsidP="00D24FB2">
      <w:pPr>
        <w:pStyle w:val="RegHChG"/>
        <w:numPr>
          <w:ilvl w:val="0"/>
          <w:numId w:val="0"/>
        </w:numPr>
        <w:tabs>
          <w:tab w:val="left" w:pos="1135"/>
        </w:tabs>
        <w:ind w:left="1135" w:hanging="454"/>
      </w:pPr>
      <w:bookmarkStart w:id="11" w:name="_Toc140831733"/>
      <w:r w:rsidRPr="000065B8">
        <w:t>III.</w:t>
      </w:r>
      <w:r w:rsidRPr="000065B8">
        <w:tab/>
      </w:r>
      <w:r w:rsidR="00F16A0C" w:rsidRPr="000065B8">
        <w:t>Nairobi work programme on impacts, vulnerability and adaptation to climate change</w:t>
      </w:r>
      <w:r w:rsidR="00F16A0C" w:rsidRPr="000065B8">
        <w:br/>
      </w:r>
      <w:r w:rsidR="00F16A0C" w:rsidRPr="000065B8">
        <w:rPr>
          <w:b w:val="0"/>
          <w:bCs/>
          <w:sz w:val="20"/>
        </w:rPr>
        <w:t>(Agenda item 3)</w:t>
      </w:r>
      <w:bookmarkEnd w:id="11"/>
    </w:p>
    <w:p w14:paraId="56C8147A" w14:textId="5812B6F0" w:rsidR="00F16A0C" w:rsidRPr="000065B8" w:rsidRDefault="00D24FB2" w:rsidP="00D24FB2">
      <w:pPr>
        <w:pStyle w:val="RegH23G"/>
        <w:numPr>
          <w:ilvl w:val="0"/>
          <w:numId w:val="0"/>
        </w:numPr>
        <w:tabs>
          <w:tab w:val="left" w:pos="1135"/>
        </w:tabs>
        <w:ind w:left="1135" w:hanging="454"/>
      </w:pPr>
      <w:r w:rsidRPr="000065B8">
        <w:rPr>
          <w:bCs/>
        </w:rPr>
        <w:t>1.</w:t>
      </w:r>
      <w:r w:rsidRPr="000065B8">
        <w:rPr>
          <w:bCs/>
        </w:rPr>
        <w:tab/>
      </w:r>
      <w:r w:rsidR="00F16A0C" w:rsidRPr="000065B8">
        <w:t>Proceedings</w:t>
      </w:r>
    </w:p>
    <w:p w14:paraId="34583EAE" w14:textId="752CF07C" w:rsidR="00F16A0C" w:rsidRPr="000065B8" w:rsidRDefault="00D24FB2" w:rsidP="00D24FB2">
      <w:pPr>
        <w:pStyle w:val="RegSingleTxtG"/>
        <w:numPr>
          <w:ilvl w:val="0"/>
          <w:numId w:val="0"/>
        </w:numPr>
        <w:ind w:left="1134"/>
      </w:pPr>
      <w:r w:rsidRPr="000065B8">
        <w:t>18.</w:t>
      </w:r>
      <w:r w:rsidRPr="000065B8">
        <w:tab/>
      </w:r>
      <w:r w:rsidR="00F16A0C" w:rsidRPr="000065B8">
        <w:t>The</w:t>
      </w:r>
      <w:r w:rsidR="00704CE0" w:rsidRPr="000065B8">
        <w:t xml:space="preserve"> document considered at this session </w:t>
      </w:r>
      <w:r w:rsidR="000417C5" w:rsidRPr="000065B8">
        <w:t>is</w:t>
      </w:r>
      <w:r w:rsidR="00704CE0" w:rsidRPr="000065B8">
        <w:t xml:space="preserve"> available on the UNFCCC website</w:t>
      </w:r>
      <w:r w:rsidR="00102247" w:rsidRPr="000065B8">
        <w:t>.</w:t>
      </w:r>
      <w:r w:rsidR="00C109FA" w:rsidRPr="000065B8">
        <w:rPr>
          <w:rStyle w:val="FootnoteReference"/>
        </w:rPr>
        <w:footnoteReference w:id="17"/>
      </w:r>
      <w:r w:rsidR="00F16A0C" w:rsidRPr="000065B8">
        <w:t xml:space="preserve"> At its 1</w:t>
      </w:r>
      <w:r w:rsidR="00F16A0C" w:rsidRPr="000065B8">
        <w:rPr>
          <w:vertAlign w:val="superscript"/>
        </w:rPr>
        <w:t>st</w:t>
      </w:r>
      <w:r w:rsidR="00F16A0C" w:rsidRPr="000065B8">
        <w:t xml:space="preserve"> meeting, the SBSTA agreed to consider this matter in informal consultations co-facilitated by </w:t>
      </w:r>
      <w:r w:rsidR="00A97560" w:rsidRPr="000065B8">
        <w:t>María</w:t>
      </w:r>
      <w:r w:rsidR="00F16A0C" w:rsidRPr="000065B8">
        <w:t xml:space="preserve"> del Pilar Bueno (Argentina) and Maria Samuelsen (Denmark). At its 4</w:t>
      </w:r>
      <w:r w:rsidR="00F16A0C" w:rsidRPr="000065B8">
        <w:rPr>
          <w:vertAlign w:val="superscript"/>
        </w:rPr>
        <w:t>th</w:t>
      </w:r>
      <w:r w:rsidR="00F16A0C" w:rsidRPr="000065B8">
        <w:t xml:space="preserve"> meeting, the SBSTA considered and adopted the conclusions below.</w:t>
      </w:r>
    </w:p>
    <w:p w14:paraId="715FBDE7" w14:textId="6AB9CE51" w:rsidR="00F16A0C" w:rsidRPr="000065B8" w:rsidRDefault="00D24FB2" w:rsidP="00D24FB2">
      <w:pPr>
        <w:pStyle w:val="RegH23G"/>
        <w:numPr>
          <w:ilvl w:val="0"/>
          <w:numId w:val="0"/>
        </w:numPr>
        <w:tabs>
          <w:tab w:val="left" w:pos="1135"/>
        </w:tabs>
        <w:ind w:left="1135" w:hanging="454"/>
      </w:pPr>
      <w:r w:rsidRPr="000065B8">
        <w:rPr>
          <w:bCs/>
        </w:rPr>
        <w:t>2.</w:t>
      </w:r>
      <w:r w:rsidRPr="000065B8">
        <w:rPr>
          <w:bCs/>
        </w:rPr>
        <w:tab/>
      </w:r>
      <w:r w:rsidR="00F16A0C" w:rsidRPr="000065B8">
        <w:t>Conclusions</w:t>
      </w:r>
    </w:p>
    <w:p w14:paraId="34761231" w14:textId="078DEC95" w:rsidR="00F16A0C" w:rsidRPr="000065B8" w:rsidRDefault="00D24FB2" w:rsidP="00D24FB2">
      <w:pPr>
        <w:pStyle w:val="RegSingleTxtG"/>
        <w:numPr>
          <w:ilvl w:val="0"/>
          <w:numId w:val="0"/>
        </w:numPr>
        <w:ind w:left="1134"/>
      </w:pPr>
      <w:r w:rsidRPr="000065B8">
        <w:t>19.</w:t>
      </w:r>
      <w:r w:rsidRPr="000065B8">
        <w:tab/>
      </w:r>
      <w:r w:rsidR="00F16A0C" w:rsidRPr="000065B8">
        <w:t xml:space="preserve">The SBSTA recognized the role of the NWP in closing knowledge gaps and engaging with experts in order to facilitate the co-production of knowledge-based outputs and the scaling up of action related to adaptation, in particular in developing countries, including the </w:t>
      </w:r>
      <w:r w:rsidR="003C104D" w:rsidRPr="000065B8">
        <w:t>LDC</w:t>
      </w:r>
      <w:r w:rsidR="00F16A0C" w:rsidRPr="000065B8">
        <w:t>s and small island developing States.</w:t>
      </w:r>
    </w:p>
    <w:p w14:paraId="30A4C382" w14:textId="211A4320" w:rsidR="00F16A0C" w:rsidRPr="000065B8" w:rsidRDefault="00D24FB2" w:rsidP="00D24FB2">
      <w:pPr>
        <w:pStyle w:val="RegSingleTxtG"/>
        <w:numPr>
          <w:ilvl w:val="0"/>
          <w:numId w:val="0"/>
        </w:numPr>
        <w:ind w:left="1134"/>
      </w:pPr>
      <w:r w:rsidRPr="000065B8">
        <w:t>20.</w:t>
      </w:r>
      <w:r w:rsidRPr="000065B8">
        <w:tab/>
      </w:r>
      <w:r w:rsidR="00F16A0C" w:rsidRPr="000065B8">
        <w:t xml:space="preserve">The SBSTA also recognized that the work under the NWP, in line with the knowledge-to-action methodology, is crucial to facilitating achievement of the goals of the Convention and the Paris Agreement in terms of supporting the delivery and enhancement of adaptation knowledge and action, in particular in developing countries, including the </w:t>
      </w:r>
      <w:r w:rsidR="003C104D" w:rsidRPr="000065B8">
        <w:t>LDC</w:t>
      </w:r>
      <w:r w:rsidR="00F16A0C" w:rsidRPr="000065B8">
        <w:t>s and small island developing States.</w:t>
      </w:r>
    </w:p>
    <w:p w14:paraId="3BED26AC" w14:textId="6D02D7B6" w:rsidR="00F16A0C" w:rsidRPr="000065B8" w:rsidRDefault="00D24FB2" w:rsidP="00D24FB2">
      <w:pPr>
        <w:pStyle w:val="RegSingleTxtG"/>
        <w:numPr>
          <w:ilvl w:val="0"/>
          <w:numId w:val="0"/>
        </w:numPr>
        <w:ind w:left="1134"/>
      </w:pPr>
      <w:bookmarkStart w:id="12" w:name="_Ref139801673"/>
      <w:r w:rsidRPr="000065B8">
        <w:t>21.</w:t>
      </w:r>
      <w:r w:rsidRPr="000065B8">
        <w:tab/>
      </w:r>
      <w:r w:rsidR="00F16A0C" w:rsidRPr="000065B8">
        <w:t>The SBSTA welcomed the report on progress in implementing activities under the NWP, prepared by the secretariat under the guidance of the SBSTA Chair, and the information provided therein on next steps, new activities and the workplan for 2023.</w:t>
      </w:r>
      <w:r w:rsidR="00F16A0C" w:rsidRPr="000065B8">
        <w:rPr>
          <w:rStyle w:val="FootnoteReference"/>
        </w:rPr>
        <w:footnoteReference w:id="18"/>
      </w:r>
      <w:bookmarkEnd w:id="12"/>
    </w:p>
    <w:p w14:paraId="13F16329" w14:textId="2C4BA4ED" w:rsidR="00F16A0C" w:rsidRPr="000065B8" w:rsidRDefault="00D24FB2" w:rsidP="00D24FB2">
      <w:pPr>
        <w:pStyle w:val="RegSingleTxtG"/>
        <w:numPr>
          <w:ilvl w:val="0"/>
          <w:numId w:val="0"/>
        </w:numPr>
        <w:ind w:left="1134"/>
      </w:pPr>
      <w:bookmarkStart w:id="13" w:name="_Ref139449140"/>
      <w:r w:rsidRPr="000065B8">
        <w:t>22.</w:t>
      </w:r>
      <w:r w:rsidRPr="000065B8">
        <w:tab/>
      </w:r>
      <w:r w:rsidR="00F16A0C" w:rsidRPr="000065B8">
        <w:t>The SBSTA noted that the work under the NWP should include addressing knowledge gaps identified by Parties in developing adaptation-related policies and processes, and preparing and implementing actions identified in relevant documents, including NAPs, nationally determined contributions, adaptation communications, national communications and biennial transparency reports, as appropriate.</w:t>
      </w:r>
      <w:bookmarkEnd w:id="13"/>
    </w:p>
    <w:p w14:paraId="2E75EB18" w14:textId="3C448914" w:rsidR="00F16A0C" w:rsidRPr="000065B8" w:rsidRDefault="00D24FB2" w:rsidP="00D24FB2">
      <w:pPr>
        <w:pStyle w:val="RegSingleTxtG"/>
        <w:numPr>
          <w:ilvl w:val="0"/>
          <w:numId w:val="0"/>
        </w:numPr>
        <w:ind w:left="1134"/>
      </w:pPr>
      <w:r w:rsidRPr="000065B8">
        <w:t>23.</w:t>
      </w:r>
      <w:r w:rsidRPr="000065B8">
        <w:tab/>
      </w:r>
      <w:r w:rsidR="00F16A0C" w:rsidRPr="000065B8">
        <w:t xml:space="preserve">The SBSTA welcomed the work and progress of the secretariat in implementing activities under the NWP in 2022–2023. It requested the secretariat to continue to implement activities under the NWP, in particular in developing countries, including the </w:t>
      </w:r>
      <w:r w:rsidR="003C104D" w:rsidRPr="000065B8">
        <w:t>LDC</w:t>
      </w:r>
      <w:r w:rsidR="00F16A0C" w:rsidRPr="000065B8">
        <w:t xml:space="preserve">s and small island developing States, in line with the workplan referred to in paragraph </w:t>
      </w:r>
      <w:r w:rsidR="00555D26" w:rsidRPr="000065B8">
        <w:rPr>
          <w:cs/>
        </w:rPr>
        <w:t>‎</w:t>
      </w:r>
      <w:r w:rsidR="00555D26" w:rsidRPr="000065B8">
        <w:t>21 above</w:t>
      </w:r>
      <w:r w:rsidR="00F16A0C" w:rsidRPr="000065B8">
        <w:t>.</w:t>
      </w:r>
    </w:p>
    <w:p w14:paraId="7CC8D154" w14:textId="20F39915" w:rsidR="00F16A0C" w:rsidRPr="000065B8" w:rsidRDefault="00D24FB2" w:rsidP="00D24FB2">
      <w:pPr>
        <w:pStyle w:val="RegSingleTxtG"/>
        <w:numPr>
          <w:ilvl w:val="0"/>
          <w:numId w:val="0"/>
        </w:numPr>
        <w:ind w:left="1134"/>
      </w:pPr>
      <w:bookmarkStart w:id="14" w:name="_Ref138669577"/>
      <w:r w:rsidRPr="000065B8">
        <w:lastRenderedPageBreak/>
        <w:t>24.</w:t>
      </w:r>
      <w:r w:rsidRPr="000065B8">
        <w:tab/>
      </w:r>
      <w:r w:rsidR="00F16A0C" w:rsidRPr="000065B8">
        <w:t>The SBSTA also requested the secretariat to:</w:t>
      </w:r>
      <w:bookmarkEnd w:id="14"/>
    </w:p>
    <w:p w14:paraId="3F138D02" w14:textId="7D362342" w:rsidR="00F16A0C" w:rsidRPr="000065B8" w:rsidRDefault="00D24FB2" w:rsidP="00D24FB2">
      <w:pPr>
        <w:pStyle w:val="RegSingleTxtG2"/>
        <w:numPr>
          <w:ilvl w:val="0"/>
          <w:numId w:val="0"/>
        </w:numPr>
        <w:ind w:left="1134" w:firstLine="567"/>
      </w:pPr>
      <w:r w:rsidRPr="000065B8">
        <w:rPr>
          <w:szCs w:val="28"/>
        </w:rPr>
        <w:t>(a)</w:t>
      </w:r>
      <w:r w:rsidRPr="000065B8">
        <w:rPr>
          <w:szCs w:val="28"/>
        </w:rPr>
        <w:tab/>
      </w:r>
      <w:r w:rsidR="00F16A0C" w:rsidRPr="000065B8">
        <w:t>Scale up the Lima Adaptation Knowledge Initiative around the globe, striving for a regional balance when organizing activities and workshops with regional partners thereunder, with a view to addressing knowledge gaps and enhancing adaptation action in developing countries;</w:t>
      </w:r>
    </w:p>
    <w:p w14:paraId="6C156B8D" w14:textId="4216BBF9" w:rsidR="00F16A0C" w:rsidRPr="000065B8" w:rsidRDefault="00D24FB2" w:rsidP="00D24FB2">
      <w:pPr>
        <w:pStyle w:val="RegSingleTxtG2"/>
        <w:numPr>
          <w:ilvl w:val="0"/>
          <w:numId w:val="0"/>
        </w:numPr>
        <w:ind w:left="1134" w:firstLine="567"/>
      </w:pPr>
      <w:r w:rsidRPr="000065B8">
        <w:rPr>
          <w:szCs w:val="28"/>
        </w:rPr>
        <w:t>(b)</w:t>
      </w:r>
      <w:r w:rsidRPr="000065B8">
        <w:rPr>
          <w:szCs w:val="28"/>
        </w:rPr>
        <w:tab/>
      </w:r>
      <w:r w:rsidR="00F16A0C" w:rsidRPr="000065B8">
        <w:t>Strengthen the UN Climate Change and Universities Partnership Programme and continue to build partnerships, striving for a regional balance, for addressing adaptation knowledge gaps, particularly in developing countries;</w:t>
      </w:r>
    </w:p>
    <w:p w14:paraId="0CCBFAA9" w14:textId="68348672" w:rsidR="00F16A0C" w:rsidRPr="000065B8" w:rsidRDefault="00D24FB2" w:rsidP="00D24FB2">
      <w:pPr>
        <w:pStyle w:val="RegSingleTxtG2"/>
        <w:numPr>
          <w:ilvl w:val="0"/>
          <w:numId w:val="0"/>
        </w:numPr>
        <w:ind w:left="1134" w:firstLine="567"/>
      </w:pPr>
      <w:r w:rsidRPr="000065B8">
        <w:rPr>
          <w:szCs w:val="28"/>
        </w:rPr>
        <w:t>(c)</w:t>
      </w:r>
      <w:r w:rsidRPr="000065B8">
        <w:rPr>
          <w:szCs w:val="28"/>
        </w:rPr>
        <w:tab/>
      </w:r>
      <w:r w:rsidR="00F16A0C" w:rsidRPr="000065B8">
        <w:t>Enhance, in collaboration with NWP partners, the provision of usable, useful and innovative knowledge on specific adaptation practices, including cross-cutting practices, in order to respond to Parties’ needs, including those identified in the current and future work of relevant constituted bodies under the Convention and the Paris Agreement;</w:t>
      </w:r>
    </w:p>
    <w:p w14:paraId="085BD162" w14:textId="563C73D5" w:rsidR="00F16A0C" w:rsidRPr="000065B8" w:rsidRDefault="00D24FB2" w:rsidP="00D24FB2">
      <w:pPr>
        <w:pStyle w:val="RegSingleTxtG2"/>
        <w:numPr>
          <w:ilvl w:val="0"/>
          <w:numId w:val="0"/>
        </w:numPr>
        <w:ind w:left="1134" w:firstLine="567"/>
      </w:pPr>
      <w:r w:rsidRPr="000065B8">
        <w:rPr>
          <w:szCs w:val="28"/>
        </w:rPr>
        <w:t>(d)</w:t>
      </w:r>
      <w:r w:rsidRPr="000065B8">
        <w:rPr>
          <w:szCs w:val="28"/>
        </w:rPr>
        <w:tab/>
      </w:r>
      <w:r w:rsidR="00F16A0C" w:rsidRPr="000065B8">
        <w:t>Continue to enhance understanding of and disseminate scientific knowledge and, in collaboration with the Local Communities and Indigenous Peoples Platform, enhance understanding and application of local knowledge and Indigenous science, values and knowledge systems with a view to addressing current and future knowledge gaps, and enhance the availability of and access to related knowledge products, translating them into United Nations official languages, as appropriate;</w:t>
      </w:r>
    </w:p>
    <w:p w14:paraId="457C419E" w14:textId="53FAC3F5" w:rsidR="00F16A0C" w:rsidRPr="000065B8" w:rsidRDefault="00D24FB2" w:rsidP="00D24FB2">
      <w:pPr>
        <w:pStyle w:val="RegSingleTxtG2"/>
        <w:numPr>
          <w:ilvl w:val="0"/>
          <w:numId w:val="0"/>
        </w:numPr>
        <w:ind w:left="1134" w:firstLine="567"/>
      </w:pPr>
      <w:r w:rsidRPr="000065B8">
        <w:rPr>
          <w:szCs w:val="28"/>
        </w:rPr>
        <w:t>(e)</w:t>
      </w:r>
      <w:r w:rsidRPr="000065B8">
        <w:rPr>
          <w:szCs w:val="28"/>
        </w:rPr>
        <w:tab/>
      </w:r>
      <w:r w:rsidR="00F16A0C" w:rsidRPr="000065B8">
        <w:t>Strengthen modalities for disseminating and communicating NWP knowledge products, including at regional climate weeks and NAP Expos, by updating and enhancing the user-friendliness and accessibility of the adaptation knowledge portal,</w:t>
      </w:r>
      <w:r w:rsidR="00F16A0C" w:rsidRPr="000065B8">
        <w:rPr>
          <w:rStyle w:val="FootnoteReference"/>
        </w:rPr>
        <w:footnoteReference w:id="19"/>
      </w:r>
      <w:r w:rsidR="00F16A0C" w:rsidRPr="000065B8">
        <w:t xml:space="preserve"> and by increasing the provision of knowledge products in different United Nations official languages, as appropriate;</w:t>
      </w:r>
    </w:p>
    <w:p w14:paraId="4AEE19E6" w14:textId="503D1FD3" w:rsidR="00F16A0C" w:rsidRPr="000065B8" w:rsidRDefault="00D24FB2" w:rsidP="00D24FB2">
      <w:pPr>
        <w:pStyle w:val="RegSingleTxtG2"/>
        <w:numPr>
          <w:ilvl w:val="0"/>
          <w:numId w:val="0"/>
        </w:numPr>
        <w:ind w:left="1134" w:firstLine="567"/>
      </w:pPr>
      <w:r w:rsidRPr="000065B8">
        <w:rPr>
          <w:szCs w:val="28"/>
        </w:rPr>
        <w:t>(f)</w:t>
      </w:r>
      <w:r w:rsidRPr="000065B8">
        <w:rPr>
          <w:szCs w:val="28"/>
        </w:rPr>
        <w:tab/>
      </w:r>
      <w:r w:rsidR="00F16A0C" w:rsidRPr="000065B8">
        <w:t>Continue its work with the secretariats of the other Rio Conventions with regard to adaptation-related issues;</w:t>
      </w:r>
    </w:p>
    <w:p w14:paraId="2B645BAE" w14:textId="48787569" w:rsidR="00F16A0C" w:rsidRPr="000065B8" w:rsidRDefault="00D24FB2" w:rsidP="00D24FB2">
      <w:pPr>
        <w:pStyle w:val="RegSingleTxtG2"/>
        <w:numPr>
          <w:ilvl w:val="0"/>
          <w:numId w:val="0"/>
        </w:numPr>
        <w:ind w:left="1134" w:firstLine="567"/>
      </w:pPr>
      <w:r w:rsidRPr="000065B8">
        <w:rPr>
          <w:szCs w:val="28"/>
        </w:rPr>
        <w:t>(g)</w:t>
      </w:r>
      <w:r w:rsidRPr="000065B8">
        <w:rPr>
          <w:szCs w:val="28"/>
        </w:rPr>
        <w:tab/>
      </w:r>
      <w:r w:rsidR="00F16A0C" w:rsidRPr="000065B8">
        <w:t>Prepare a concise report on activities, by region, undertaken under the NWP in the last five years for consideration at SBSTA 60 (June 2024), with the aim of closing knowledge gaps that may affect future activities, increasing cooperation and creating synergies at the interregional level, and facilitating the scaling up of adaptation action;</w:t>
      </w:r>
    </w:p>
    <w:p w14:paraId="441DF4DB" w14:textId="1CCB90A3" w:rsidR="00F16A0C" w:rsidRPr="000065B8" w:rsidRDefault="00D24FB2" w:rsidP="00D24FB2">
      <w:pPr>
        <w:pStyle w:val="RegSingleTxtG2"/>
        <w:numPr>
          <w:ilvl w:val="0"/>
          <w:numId w:val="0"/>
        </w:numPr>
        <w:ind w:left="1134" w:firstLine="567"/>
      </w:pPr>
      <w:r w:rsidRPr="000065B8">
        <w:rPr>
          <w:szCs w:val="28"/>
        </w:rPr>
        <w:t>(h)</w:t>
      </w:r>
      <w:r w:rsidRPr="000065B8">
        <w:rPr>
          <w:szCs w:val="28"/>
        </w:rPr>
        <w:tab/>
      </w:r>
      <w:r w:rsidR="00F16A0C" w:rsidRPr="000065B8">
        <w:t>Organize an event on monitoring, evaluation and learning systems for all adaptation actions and support, including transformational adaptation;</w:t>
      </w:r>
    </w:p>
    <w:p w14:paraId="4C475CCF" w14:textId="68EB0FD7" w:rsidR="00F16A0C" w:rsidRPr="000065B8" w:rsidRDefault="00D24FB2" w:rsidP="00D24FB2">
      <w:pPr>
        <w:pStyle w:val="RegSingleTxtG2"/>
        <w:numPr>
          <w:ilvl w:val="0"/>
          <w:numId w:val="0"/>
        </w:numPr>
        <w:ind w:left="1134" w:firstLine="567"/>
      </w:pPr>
      <w:r w:rsidRPr="000065B8">
        <w:rPr>
          <w:szCs w:val="28"/>
        </w:rPr>
        <w:t>(i)</w:t>
      </w:r>
      <w:r w:rsidRPr="000065B8">
        <w:rPr>
          <w:szCs w:val="28"/>
        </w:rPr>
        <w:tab/>
      </w:r>
      <w:r w:rsidR="00F16A0C" w:rsidRPr="000065B8">
        <w:t>Organize the 16</w:t>
      </w:r>
      <w:r w:rsidR="00F16A0C" w:rsidRPr="000065B8">
        <w:rPr>
          <w:vertAlign w:val="superscript"/>
        </w:rPr>
        <w:t>th</w:t>
      </w:r>
      <w:r w:rsidR="00F16A0C" w:rsidRPr="000065B8">
        <w:t xml:space="preserve"> Focal Point Forum, in conjunction with COP 28 (November–December 2023), on addressing adaptation knowledge gaps in mountains, high-latitude areas and the cryosphere.</w:t>
      </w:r>
    </w:p>
    <w:p w14:paraId="68C05693" w14:textId="705E3383" w:rsidR="00F16A0C" w:rsidRPr="000065B8" w:rsidRDefault="00D24FB2" w:rsidP="00D24FB2">
      <w:pPr>
        <w:pStyle w:val="RegSingleTxtG"/>
        <w:numPr>
          <w:ilvl w:val="0"/>
          <w:numId w:val="0"/>
        </w:numPr>
        <w:ind w:left="1134"/>
      </w:pPr>
      <w:r w:rsidRPr="000065B8">
        <w:t>25.</w:t>
      </w:r>
      <w:r w:rsidRPr="000065B8">
        <w:tab/>
      </w:r>
      <w:r w:rsidR="00F16A0C" w:rsidRPr="000065B8">
        <w:t>The SBSTA recognized the importance of the NWP in relation to brokering and delivering knowledge and expertise to constituted bodies and for processes of relevance under the Convention and the Paris Agreement, as well as the ability to actively respond under the NWP to the adaptation knowledge gaps identified within those bodies and processes.</w:t>
      </w:r>
    </w:p>
    <w:p w14:paraId="35C63C64" w14:textId="049F5A77" w:rsidR="00F16A0C" w:rsidRPr="000065B8" w:rsidRDefault="00D24FB2" w:rsidP="00D24FB2">
      <w:pPr>
        <w:pStyle w:val="RegSingleTxtG"/>
        <w:numPr>
          <w:ilvl w:val="0"/>
          <w:numId w:val="0"/>
        </w:numPr>
        <w:ind w:left="1134"/>
      </w:pPr>
      <w:r w:rsidRPr="000065B8">
        <w:t>26.</w:t>
      </w:r>
      <w:r w:rsidRPr="000065B8">
        <w:tab/>
      </w:r>
      <w:r w:rsidR="00F16A0C" w:rsidRPr="000065B8">
        <w:t>The SBSTA invited Parties, NWP partners and other relevant organizations, as appropriate, to provide financial and in-kind support for the implementation of activities, striving for a regional balance, under the NWP.</w:t>
      </w:r>
    </w:p>
    <w:p w14:paraId="11078CE4" w14:textId="641E974D" w:rsidR="00F16A0C" w:rsidRPr="000065B8" w:rsidRDefault="00D24FB2" w:rsidP="00D24FB2">
      <w:pPr>
        <w:pStyle w:val="RegSingleTxtG"/>
        <w:numPr>
          <w:ilvl w:val="0"/>
          <w:numId w:val="0"/>
        </w:numPr>
        <w:ind w:left="1134"/>
      </w:pPr>
      <w:r w:rsidRPr="000065B8">
        <w:t>27.</w:t>
      </w:r>
      <w:r w:rsidRPr="000065B8">
        <w:tab/>
      </w:r>
      <w:r w:rsidR="00F16A0C" w:rsidRPr="000065B8">
        <w:t xml:space="preserve">The SBSTA took note of the estimated budgetary implications of the activities to be undertaken by the secretariat referred to in paragraph </w:t>
      </w:r>
      <w:r w:rsidR="00555D26" w:rsidRPr="000065B8">
        <w:rPr>
          <w:cs/>
        </w:rPr>
        <w:t>‎</w:t>
      </w:r>
      <w:r w:rsidR="00555D26" w:rsidRPr="000065B8">
        <w:t>24</w:t>
      </w:r>
      <w:r w:rsidR="00F16A0C" w:rsidRPr="000065B8">
        <w:t xml:space="preserve"> above.</w:t>
      </w:r>
    </w:p>
    <w:p w14:paraId="5D67C533" w14:textId="2D8F0E26" w:rsidR="00F16A0C" w:rsidRPr="000065B8" w:rsidRDefault="00D24FB2" w:rsidP="00D24FB2">
      <w:pPr>
        <w:pStyle w:val="RegSingleTxtG"/>
        <w:numPr>
          <w:ilvl w:val="0"/>
          <w:numId w:val="0"/>
        </w:numPr>
        <w:ind w:left="1134"/>
      </w:pPr>
      <w:r w:rsidRPr="000065B8">
        <w:t>28.</w:t>
      </w:r>
      <w:r w:rsidRPr="000065B8">
        <w:tab/>
      </w:r>
      <w:r w:rsidR="00F16A0C" w:rsidRPr="000065B8">
        <w:t>It requested that the actions of the secretariat called for in these conclusions be undertaken subject to the availability of financial resources.</w:t>
      </w:r>
    </w:p>
    <w:p w14:paraId="30DC7363" w14:textId="3872F789" w:rsidR="00F16A0C" w:rsidRPr="000065B8" w:rsidRDefault="00D24FB2" w:rsidP="00D24FB2">
      <w:pPr>
        <w:pStyle w:val="RegHChG"/>
        <w:numPr>
          <w:ilvl w:val="0"/>
          <w:numId w:val="0"/>
        </w:numPr>
        <w:tabs>
          <w:tab w:val="left" w:pos="1135"/>
        </w:tabs>
        <w:ind w:left="1135" w:hanging="454"/>
        <w:rPr>
          <w:b w:val="0"/>
          <w:sz w:val="20"/>
        </w:rPr>
      </w:pPr>
      <w:bookmarkStart w:id="15" w:name="_Toc140831734"/>
      <w:r w:rsidRPr="000065B8">
        <w:t>IV.</w:t>
      </w:r>
      <w:r w:rsidRPr="000065B8">
        <w:tab/>
      </w:r>
      <w:r w:rsidR="00F16A0C" w:rsidRPr="000065B8">
        <w:t>Review of the progress, effectiveness and performance of the Adaptation Committee</w:t>
      </w:r>
      <w:r w:rsidR="00F16A0C" w:rsidRPr="000065B8">
        <w:rPr>
          <w:sz w:val="24"/>
          <w:szCs w:val="24"/>
        </w:rPr>
        <w:t>*</w:t>
      </w:r>
      <w:r w:rsidR="00F16A0C" w:rsidRPr="000065B8">
        <w:br/>
      </w:r>
      <w:r w:rsidR="00F16A0C" w:rsidRPr="000065B8">
        <w:rPr>
          <w:b w:val="0"/>
          <w:sz w:val="20"/>
        </w:rPr>
        <w:t>(Agenda item 4)</w:t>
      </w:r>
      <w:bookmarkEnd w:id="15"/>
    </w:p>
    <w:p w14:paraId="0B9F6D09" w14:textId="100C06F1" w:rsidR="00E0525A" w:rsidRPr="000065B8" w:rsidRDefault="00D24FB2" w:rsidP="00D24FB2">
      <w:pPr>
        <w:pStyle w:val="RegSingleTxtG"/>
        <w:numPr>
          <w:ilvl w:val="0"/>
          <w:numId w:val="0"/>
        </w:numPr>
        <w:ind w:left="1134"/>
      </w:pPr>
      <w:r w:rsidRPr="000065B8">
        <w:t>29.</w:t>
      </w:r>
      <w:r w:rsidRPr="000065B8">
        <w:tab/>
      </w:r>
      <w:r w:rsidR="00E0525A" w:rsidRPr="000065B8">
        <w:t>At its 1</w:t>
      </w:r>
      <w:r w:rsidR="00E0525A" w:rsidRPr="000065B8">
        <w:rPr>
          <w:vertAlign w:val="superscript"/>
        </w:rPr>
        <w:t>st</w:t>
      </w:r>
      <w:r w:rsidR="00E0525A" w:rsidRPr="000065B8">
        <w:t xml:space="preserve"> meeting, the SBSTA agreed that this item would be considered together with the equally titled SBI 58 agenda item 12 in informal consultations co-facilitated by </w:t>
      </w:r>
      <w:r w:rsidR="00870564" w:rsidRPr="000065B8">
        <w:t>María del Pilar Bueno</w:t>
      </w:r>
      <w:r w:rsidR="00E0525A" w:rsidRPr="000065B8">
        <w:t xml:space="preserve"> and Morgane Chiocchia (United Kingdom</w:t>
      </w:r>
      <w:r w:rsidR="00C941F8" w:rsidRPr="000065B8">
        <w:t xml:space="preserve"> of Great Britain and Northern Ireland</w:t>
      </w:r>
      <w:r w:rsidR="00E0525A" w:rsidRPr="000065B8">
        <w:t>).</w:t>
      </w:r>
    </w:p>
    <w:p w14:paraId="7468D50F" w14:textId="76435475" w:rsidR="0071722B" w:rsidRPr="000065B8" w:rsidRDefault="00D24FB2" w:rsidP="00D24FB2">
      <w:pPr>
        <w:pStyle w:val="RegSingleTxtG"/>
        <w:numPr>
          <w:ilvl w:val="0"/>
          <w:numId w:val="0"/>
        </w:numPr>
        <w:ind w:left="1134"/>
      </w:pPr>
      <w:r w:rsidRPr="000065B8">
        <w:t>30.</w:t>
      </w:r>
      <w:r w:rsidRPr="000065B8">
        <w:tab/>
      </w:r>
      <w:r w:rsidR="00E0525A" w:rsidRPr="000065B8">
        <w:t xml:space="preserve">The </w:t>
      </w:r>
      <w:r w:rsidR="002226A8" w:rsidRPr="000065B8">
        <w:t>SBSTA and the SBI</w:t>
      </w:r>
      <w:r w:rsidR="00E0525A" w:rsidRPr="000065B8">
        <w:t xml:space="preserve"> continued consideration of this matter. At their 4</w:t>
      </w:r>
      <w:r w:rsidR="00E0525A" w:rsidRPr="000065B8">
        <w:rPr>
          <w:vertAlign w:val="superscript"/>
        </w:rPr>
        <w:t>th</w:t>
      </w:r>
      <w:r w:rsidR="00E0525A" w:rsidRPr="000065B8">
        <w:t xml:space="preserve"> meeting, they agreed to continue consideration thereof at SB 59 </w:t>
      </w:r>
      <w:r w:rsidR="00A1246B" w:rsidRPr="000065B8">
        <w:t xml:space="preserve">(November–December 2023) </w:t>
      </w:r>
      <w:r w:rsidR="00E0525A" w:rsidRPr="000065B8">
        <w:t>on the basis of the draft text elements prepared by the co-facilitators for this agenda item at these sessions, as amended by Parties and groups of Parties at the sessions.</w:t>
      </w:r>
      <w:r w:rsidR="00E0525A" w:rsidRPr="000065B8">
        <w:rPr>
          <w:sz w:val="18"/>
          <w:szCs w:val="18"/>
          <w:vertAlign w:val="superscript"/>
        </w:rPr>
        <w:footnoteReference w:id="20"/>
      </w:r>
    </w:p>
    <w:p w14:paraId="6D8790E9" w14:textId="0AFBBB0B" w:rsidR="00F16A0C" w:rsidRPr="000065B8" w:rsidRDefault="00D24FB2" w:rsidP="00D24FB2">
      <w:pPr>
        <w:pStyle w:val="RegHChG"/>
        <w:numPr>
          <w:ilvl w:val="0"/>
          <w:numId w:val="0"/>
        </w:numPr>
        <w:tabs>
          <w:tab w:val="left" w:pos="1135"/>
        </w:tabs>
        <w:ind w:left="1135" w:hanging="454"/>
        <w:rPr>
          <w:b w:val="0"/>
          <w:sz w:val="20"/>
        </w:rPr>
      </w:pPr>
      <w:bookmarkStart w:id="16" w:name="_Toc140831735"/>
      <w:r w:rsidRPr="000065B8">
        <w:t>V.</w:t>
      </w:r>
      <w:r w:rsidRPr="000065B8">
        <w:tab/>
      </w:r>
      <w:r w:rsidR="00F16A0C" w:rsidRPr="000065B8">
        <w:t>Glasgow–Sharm el-Sheikh work programme on the global goal on adaptation referred to in decision 7/CMA.3</w:t>
      </w:r>
      <w:r w:rsidR="00F16A0C" w:rsidRPr="000065B8">
        <w:rPr>
          <w:sz w:val="24"/>
          <w:szCs w:val="24"/>
        </w:rPr>
        <w:t>*</w:t>
      </w:r>
      <w:r w:rsidR="00F16A0C" w:rsidRPr="000065B8">
        <w:br/>
      </w:r>
      <w:r w:rsidR="00F16A0C" w:rsidRPr="000065B8">
        <w:rPr>
          <w:b w:val="0"/>
          <w:sz w:val="20"/>
        </w:rPr>
        <w:t>(Agenda item 5)</w:t>
      </w:r>
      <w:bookmarkEnd w:id="16"/>
    </w:p>
    <w:p w14:paraId="64C145F9" w14:textId="7B97D60D" w:rsidR="00C86970" w:rsidRPr="000065B8" w:rsidRDefault="00D24FB2" w:rsidP="00D24FB2">
      <w:pPr>
        <w:pStyle w:val="RegH23G"/>
        <w:numPr>
          <w:ilvl w:val="0"/>
          <w:numId w:val="0"/>
        </w:numPr>
        <w:tabs>
          <w:tab w:val="left" w:pos="1135"/>
        </w:tabs>
        <w:ind w:left="1135" w:hanging="454"/>
      </w:pPr>
      <w:r w:rsidRPr="000065B8">
        <w:rPr>
          <w:bCs/>
        </w:rPr>
        <w:t>1.</w:t>
      </w:r>
      <w:r w:rsidRPr="000065B8">
        <w:rPr>
          <w:bCs/>
        </w:rPr>
        <w:tab/>
      </w:r>
      <w:r w:rsidR="00C86970" w:rsidRPr="000065B8">
        <w:t>Proceedings</w:t>
      </w:r>
    </w:p>
    <w:p w14:paraId="1F9FE1D4" w14:textId="660F7F69" w:rsidR="00081A74" w:rsidRPr="000065B8" w:rsidRDefault="00D24FB2" w:rsidP="00D24FB2">
      <w:pPr>
        <w:pStyle w:val="RegSingleTxtG"/>
        <w:numPr>
          <w:ilvl w:val="0"/>
          <w:numId w:val="0"/>
        </w:numPr>
        <w:ind w:left="1134"/>
      </w:pPr>
      <w:r w:rsidRPr="000065B8">
        <w:t>31.</w:t>
      </w:r>
      <w:r w:rsidRPr="000065B8">
        <w:tab/>
      </w:r>
      <w:r w:rsidR="00676053" w:rsidRPr="000065B8">
        <w:t>At its 1</w:t>
      </w:r>
      <w:r w:rsidR="00676053" w:rsidRPr="000065B8">
        <w:rPr>
          <w:vertAlign w:val="superscript"/>
        </w:rPr>
        <w:t>st</w:t>
      </w:r>
      <w:r w:rsidR="00676053" w:rsidRPr="000065B8">
        <w:t xml:space="preserve"> meeting, the SBSTA agreed that this item would be considered together with the equally titled SBI 58 agenda item </w:t>
      </w:r>
      <w:r w:rsidR="00220D86" w:rsidRPr="000065B8">
        <w:t>11</w:t>
      </w:r>
      <w:r w:rsidR="00676053" w:rsidRPr="000065B8">
        <w:t xml:space="preserve"> in informal consultations co-facilitated by Janine Elizabeth Felson (Belize) and Mattias Frumerie (Sweden). At its 4</w:t>
      </w:r>
      <w:r w:rsidR="00676053" w:rsidRPr="000065B8">
        <w:rPr>
          <w:vertAlign w:val="superscript"/>
        </w:rPr>
        <w:t>th</w:t>
      </w:r>
      <w:r w:rsidR="00676053" w:rsidRPr="000065B8">
        <w:t xml:space="preserve"> meeting, the SB</w:t>
      </w:r>
      <w:r w:rsidR="00220D86" w:rsidRPr="000065B8">
        <w:t>STA</w:t>
      </w:r>
      <w:r w:rsidR="00676053" w:rsidRPr="000065B8">
        <w:t xml:space="preserve"> considered and adopted the conclusions below.</w:t>
      </w:r>
    </w:p>
    <w:p w14:paraId="163F9637" w14:textId="32363EAF" w:rsidR="0080412F" w:rsidRPr="000065B8" w:rsidRDefault="00D24FB2" w:rsidP="00D24FB2">
      <w:pPr>
        <w:pStyle w:val="RegH23G"/>
        <w:numPr>
          <w:ilvl w:val="0"/>
          <w:numId w:val="0"/>
        </w:numPr>
        <w:tabs>
          <w:tab w:val="left" w:pos="1135"/>
        </w:tabs>
        <w:ind w:left="1135" w:hanging="454"/>
      </w:pPr>
      <w:r w:rsidRPr="000065B8">
        <w:rPr>
          <w:bCs/>
        </w:rPr>
        <w:t>2.</w:t>
      </w:r>
      <w:r w:rsidRPr="000065B8">
        <w:rPr>
          <w:bCs/>
        </w:rPr>
        <w:tab/>
      </w:r>
      <w:r w:rsidR="00DA5666" w:rsidRPr="000065B8">
        <w:t>Conclusions</w:t>
      </w:r>
    </w:p>
    <w:p w14:paraId="373E7346" w14:textId="5F85FC8B" w:rsidR="005D31E7" w:rsidRPr="000065B8" w:rsidRDefault="00D24FB2" w:rsidP="00D24FB2">
      <w:pPr>
        <w:pStyle w:val="RegSingleTxtG"/>
        <w:numPr>
          <w:ilvl w:val="0"/>
          <w:numId w:val="0"/>
        </w:numPr>
        <w:ind w:left="1134"/>
      </w:pPr>
      <w:bookmarkStart w:id="17" w:name="_Ref139031735"/>
      <w:r w:rsidRPr="000065B8">
        <w:t>32.</w:t>
      </w:r>
      <w:r w:rsidRPr="000065B8">
        <w:tab/>
      </w:r>
      <w:r w:rsidR="005D31E7" w:rsidRPr="000065B8">
        <w:t xml:space="preserve">The </w:t>
      </w:r>
      <w:r w:rsidR="008277DB" w:rsidRPr="000065B8">
        <w:t>SBSTA and the SBI</w:t>
      </w:r>
      <w:r w:rsidR="005D31E7" w:rsidRPr="000065B8">
        <w:t xml:space="preserve"> welcomed the</w:t>
      </w:r>
      <w:r w:rsidR="005D31E7" w:rsidRPr="000065B8">
        <w:rPr>
          <w:spacing w:val="-3"/>
        </w:rPr>
        <w:t xml:space="preserve"> </w:t>
      </w:r>
      <w:r w:rsidR="005D31E7" w:rsidRPr="000065B8">
        <w:t>progress</w:t>
      </w:r>
      <w:r w:rsidR="005D31E7" w:rsidRPr="000065B8">
        <w:rPr>
          <w:spacing w:val="-2"/>
        </w:rPr>
        <w:t xml:space="preserve"> </w:t>
      </w:r>
      <w:r w:rsidR="005D31E7" w:rsidRPr="000065B8">
        <w:t>in the implementation</w:t>
      </w:r>
      <w:r w:rsidR="005D31E7" w:rsidRPr="000065B8">
        <w:rPr>
          <w:spacing w:val="-4"/>
        </w:rPr>
        <w:t xml:space="preserve"> </w:t>
      </w:r>
      <w:r w:rsidR="005D31E7" w:rsidRPr="000065B8">
        <w:t>of the Glasgow–Sharm el-Sheikh work programme on the global goal on adaptation and the fifth and sixth workshops held under the work programme in the first half of 2023.</w:t>
      </w:r>
      <w:r w:rsidR="005D31E7" w:rsidRPr="000065B8">
        <w:rPr>
          <w:rStyle w:val="FootnoteReference"/>
        </w:rPr>
        <w:footnoteReference w:id="21"/>
      </w:r>
      <w:bookmarkEnd w:id="17"/>
    </w:p>
    <w:p w14:paraId="71D91546" w14:textId="6773C629" w:rsidR="005D31E7" w:rsidRPr="000065B8" w:rsidRDefault="00D24FB2" w:rsidP="00D24FB2">
      <w:pPr>
        <w:pStyle w:val="RegSingleTxtG"/>
        <w:numPr>
          <w:ilvl w:val="0"/>
          <w:numId w:val="0"/>
        </w:numPr>
        <w:ind w:left="1134"/>
      </w:pPr>
      <w:r w:rsidRPr="000065B8">
        <w:t>33.</w:t>
      </w:r>
      <w:r w:rsidRPr="000065B8">
        <w:tab/>
      </w:r>
      <w:r w:rsidR="005D31E7" w:rsidRPr="000065B8">
        <w:t xml:space="preserve">The </w:t>
      </w:r>
      <w:r w:rsidR="008277DB" w:rsidRPr="000065B8">
        <w:t xml:space="preserve">SBSTA and the SBI </w:t>
      </w:r>
      <w:r w:rsidR="005D31E7" w:rsidRPr="000065B8">
        <w:t xml:space="preserve">expressed appreciation to their Chairs for providing guidance on the workshops referred to in paragraph </w:t>
      </w:r>
      <w:r w:rsidR="00555D26" w:rsidRPr="000065B8">
        <w:rPr>
          <w:cs/>
        </w:rPr>
        <w:t>‎</w:t>
      </w:r>
      <w:r w:rsidR="00555D26" w:rsidRPr="000065B8">
        <w:t>32</w:t>
      </w:r>
      <w:r w:rsidR="005D31E7" w:rsidRPr="000065B8">
        <w:t xml:space="preserve"> above, to the secretariat for conducting the workshops and implementing interactive modalities for participation, and to Parties and non</w:t>
      </w:r>
      <w:r w:rsidR="005D31E7" w:rsidRPr="000065B8">
        <w:noBreakHyphen/>
        <w:t>Party stakeholders for contributing to and engaging in the workshops.</w:t>
      </w:r>
    </w:p>
    <w:p w14:paraId="30121E42" w14:textId="37021F33" w:rsidR="005D31E7" w:rsidRPr="000065B8" w:rsidRDefault="00D24FB2" w:rsidP="00D24FB2">
      <w:pPr>
        <w:pStyle w:val="RegSingleTxtG"/>
        <w:numPr>
          <w:ilvl w:val="0"/>
          <w:numId w:val="0"/>
        </w:numPr>
        <w:ind w:left="1134"/>
      </w:pPr>
      <w:r w:rsidRPr="000065B8">
        <w:t>34.</w:t>
      </w:r>
      <w:r w:rsidRPr="000065B8">
        <w:tab/>
      </w:r>
      <w:r w:rsidR="005D31E7" w:rsidRPr="000065B8">
        <w:t xml:space="preserve">The </w:t>
      </w:r>
      <w:r w:rsidR="008277DB" w:rsidRPr="000065B8">
        <w:t xml:space="preserve">SBSTA and the SBI </w:t>
      </w:r>
      <w:r w:rsidR="005D31E7" w:rsidRPr="000065B8">
        <w:t>also expressed appreciation to the Governments of Maldives and Germany for hosting the fifth and sixth workshops respectively under the Glasgow–‍Sharm el-Sheikh work programme.</w:t>
      </w:r>
    </w:p>
    <w:p w14:paraId="421F9F52" w14:textId="0BCF9E8C" w:rsidR="005D31E7" w:rsidRPr="000065B8" w:rsidRDefault="00D24FB2" w:rsidP="00D24FB2">
      <w:pPr>
        <w:pStyle w:val="RegSingleTxtG"/>
        <w:numPr>
          <w:ilvl w:val="0"/>
          <w:numId w:val="0"/>
        </w:numPr>
        <w:ind w:left="1134"/>
      </w:pPr>
      <w:bookmarkStart w:id="18" w:name="_Ref139029871"/>
      <w:r w:rsidRPr="000065B8">
        <w:t>35.</w:t>
      </w:r>
      <w:r w:rsidRPr="000065B8">
        <w:tab/>
      </w:r>
      <w:r w:rsidR="005D31E7" w:rsidRPr="000065B8">
        <w:t xml:space="preserve">The </w:t>
      </w:r>
      <w:r w:rsidR="008277DB" w:rsidRPr="000065B8">
        <w:t xml:space="preserve">SBSTA and the SBI </w:t>
      </w:r>
      <w:r w:rsidR="005D31E7" w:rsidRPr="000065B8">
        <w:t>reiterated that the development of the framework for guiding the achievement of the global goal on adaptation and the review of overall progress in achieving it</w:t>
      </w:r>
      <w:r w:rsidR="005D31E7" w:rsidRPr="000065B8">
        <w:rPr>
          <w:sz w:val="18"/>
          <w:szCs w:val="18"/>
          <w:vertAlign w:val="superscript"/>
        </w:rPr>
        <w:footnoteReference w:id="22"/>
      </w:r>
      <w:r w:rsidR="005D31E7" w:rsidRPr="000065B8">
        <w:t xml:space="preserve"> is to be undertaken through a structured approach and may take into consideration, inter alia, the elements referred to in paragraph 10 of decision 3/CMA.4.</w:t>
      </w:r>
      <w:bookmarkEnd w:id="18"/>
    </w:p>
    <w:p w14:paraId="522FE25B" w14:textId="3006B161" w:rsidR="005D31E7" w:rsidRPr="000065B8" w:rsidRDefault="00D24FB2" w:rsidP="00D24FB2">
      <w:pPr>
        <w:pStyle w:val="RegSingleTxtG"/>
        <w:numPr>
          <w:ilvl w:val="0"/>
          <w:numId w:val="0"/>
        </w:numPr>
        <w:ind w:left="1134"/>
      </w:pPr>
      <w:r w:rsidRPr="000065B8">
        <w:t>36.</w:t>
      </w:r>
      <w:r w:rsidRPr="000065B8">
        <w:tab/>
      </w:r>
      <w:r w:rsidR="005D31E7" w:rsidRPr="000065B8">
        <w:t xml:space="preserve">The </w:t>
      </w:r>
      <w:r w:rsidR="008277DB" w:rsidRPr="000065B8">
        <w:t xml:space="preserve">SBSTA and the SBI </w:t>
      </w:r>
      <w:r w:rsidR="005D31E7" w:rsidRPr="000065B8">
        <w:t xml:space="preserve">invited their Chairs to continue considering, at the remaining workshops under the Glasgow–Sharm el-Sheikh work programme, matters related to the framework referred to in paragraph </w:t>
      </w:r>
      <w:r w:rsidR="00555D26" w:rsidRPr="000065B8">
        <w:rPr>
          <w:cs/>
        </w:rPr>
        <w:t>‎</w:t>
      </w:r>
      <w:r w:rsidR="00555D26" w:rsidRPr="000065B8">
        <w:t>35</w:t>
      </w:r>
      <w:r w:rsidR="0021009F" w:rsidRPr="000065B8">
        <w:t xml:space="preserve"> </w:t>
      </w:r>
      <w:r w:rsidR="005D31E7" w:rsidRPr="000065B8">
        <w:t>above, inter alia, the development and use of targets, indicators and metrics, global adaptation priorities, and modalities for increasing international cooperation in support of the framework, and to include in the workshops sessions for Parties to explore areas of commonality in developing the framework and taking stock of progress.</w:t>
      </w:r>
    </w:p>
    <w:p w14:paraId="50235695" w14:textId="44FCC462" w:rsidR="007B1381" w:rsidRPr="000065B8" w:rsidRDefault="00D24FB2" w:rsidP="00D24FB2">
      <w:pPr>
        <w:pStyle w:val="RegSingleTxtG"/>
        <w:numPr>
          <w:ilvl w:val="0"/>
          <w:numId w:val="0"/>
        </w:numPr>
        <w:ind w:left="1134"/>
      </w:pPr>
      <w:r w:rsidRPr="000065B8">
        <w:t>37.</w:t>
      </w:r>
      <w:r w:rsidRPr="000065B8">
        <w:tab/>
      </w:r>
      <w:r w:rsidR="005D31E7" w:rsidRPr="000065B8">
        <w:t xml:space="preserve">The </w:t>
      </w:r>
      <w:r w:rsidR="008277DB" w:rsidRPr="000065B8">
        <w:t xml:space="preserve">SBSTA and the SBI </w:t>
      </w:r>
      <w:r w:rsidR="005D31E7" w:rsidRPr="000065B8">
        <w:t>took note of the views presented by Parties during these sessions,</w:t>
      </w:r>
      <w:r w:rsidR="005D31E7" w:rsidRPr="000065B8">
        <w:rPr>
          <w:sz w:val="18"/>
          <w:szCs w:val="18"/>
          <w:vertAlign w:val="superscript"/>
        </w:rPr>
        <w:footnoteReference w:id="23"/>
      </w:r>
      <w:r w:rsidR="005D31E7" w:rsidRPr="000065B8">
        <w:t xml:space="preserve"> which can be considered during the remainder of the work programme and in the development of the framework referred to in paragraph </w:t>
      </w:r>
      <w:r w:rsidR="00555D26" w:rsidRPr="000065B8">
        <w:rPr>
          <w:cs/>
        </w:rPr>
        <w:t>‎</w:t>
      </w:r>
      <w:r w:rsidR="00555D26" w:rsidRPr="000065B8">
        <w:t>35</w:t>
      </w:r>
      <w:r w:rsidR="003501E6" w:rsidRPr="000065B8">
        <w:t xml:space="preserve"> </w:t>
      </w:r>
      <w:r w:rsidR="005D31E7" w:rsidRPr="000065B8">
        <w:t>above, including to serve as input to discussions during the seventh and eighth workshops, recognizing that these views do not capture all those of Parties and do not represent consensus.</w:t>
      </w:r>
    </w:p>
    <w:p w14:paraId="55EF2A4C" w14:textId="50BB857C" w:rsidR="003F5B13" w:rsidRPr="000065B8" w:rsidRDefault="00D24FB2" w:rsidP="00D24FB2">
      <w:pPr>
        <w:pStyle w:val="RegSingleTxtG"/>
        <w:numPr>
          <w:ilvl w:val="0"/>
          <w:numId w:val="0"/>
        </w:numPr>
        <w:ind w:left="1134"/>
      </w:pPr>
      <w:bookmarkStart w:id="19" w:name="_Ref139029958"/>
      <w:r w:rsidRPr="000065B8">
        <w:t>38.</w:t>
      </w:r>
      <w:r w:rsidRPr="000065B8">
        <w:tab/>
      </w:r>
      <w:r w:rsidR="003F5B13" w:rsidRPr="000065B8">
        <w:t xml:space="preserve">The </w:t>
      </w:r>
      <w:r w:rsidR="008277DB" w:rsidRPr="000065B8">
        <w:t xml:space="preserve">SBSTA and the SBI </w:t>
      </w:r>
      <w:r w:rsidR="003F5B13" w:rsidRPr="000065B8">
        <w:t>considered the possible structural elements, outlined below, for a draft decision for consideration and adoption at CMA 5</w:t>
      </w:r>
      <w:r w:rsidR="0046125A" w:rsidRPr="000065B8">
        <w:t xml:space="preserve"> (November–December 2023)</w:t>
      </w:r>
      <w:r w:rsidR="003F5B13" w:rsidRPr="000065B8">
        <w:t>:</w:t>
      </w:r>
      <w:bookmarkEnd w:id="19"/>
    </w:p>
    <w:p w14:paraId="5336964D" w14:textId="75B8E1CE" w:rsidR="003F5B13" w:rsidRPr="000065B8" w:rsidRDefault="00D24FB2" w:rsidP="00D24FB2">
      <w:pPr>
        <w:pStyle w:val="RegSingleTxtG2"/>
        <w:numPr>
          <w:ilvl w:val="0"/>
          <w:numId w:val="0"/>
        </w:numPr>
        <w:ind w:left="1134" w:firstLine="567"/>
      </w:pPr>
      <w:r w:rsidRPr="000065B8">
        <w:rPr>
          <w:szCs w:val="28"/>
        </w:rPr>
        <w:t>(a)</w:t>
      </w:r>
      <w:r w:rsidRPr="000065B8">
        <w:rPr>
          <w:szCs w:val="28"/>
        </w:rPr>
        <w:tab/>
      </w:r>
      <w:r w:rsidR="003F5B13" w:rsidRPr="000065B8">
        <w:t>Preamble;</w:t>
      </w:r>
    </w:p>
    <w:p w14:paraId="7030E901" w14:textId="5308051C" w:rsidR="003F5B13" w:rsidRPr="000065B8" w:rsidRDefault="00D24FB2" w:rsidP="00D24FB2">
      <w:pPr>
        <w:pStyle w:val="RegSingleTxtG2"/>
        <w:numPr>
          <w:ilvl w:val="0"/>
          <w:numId w:val="0"/>
        </w:numPr>
        <w:ind w:left="1134" w:firstLine="567"/>
      </w:pPr>
      <w:r w:rsidRPr="000065B8">
        <w:rPr>
          <w:szCs w:val="28"/>
        </w:rPr>
        <w:t>(b)</w:t>
      </w:r>
      <w:r w:rsidRPr="000065B8">
        <w:rPr>
          <w:szCs w:val="28"/>
        </w:rPr>
        <w:tab/>
      </w:r>
      <w:r w:rsidR="003F5B13" w:rsidRPr="000065B8">
        <w:t>Acknowledgement of progress and conclusions under the Glasgow–Sharm el-Sheikh work programme on the global goal on adaptation;</w:t>
      </w:r>
    </w:p>
    <w:p w14:paraId="1F67ADD2" w14:textId="6E8DDA99" w:rsidR="003F5B13" w:rsidRPr="000065B8" w:rsidRDefault="00D24FB2" w:rsidP="00D24FB2">
      <w:pPr>
        <w:pStyle w:val="RegSingleTxtG2"/>
        <w:numPr>
          <w:ilvl w:val="0"/>
          <w:numId w:val="0"/>
        </w:numPr>
        <w:ind w:left="1134" w:firstLine="567"/>
      </w:pPr>
      <w:r w:rsidRPr="000065B8">
        <w:rPr>
          <w:szCs w:val="28"/>
        </w:rPr>
        <w:t>(c)</w:t>
      </w:r>
      <w:r w:rsidRPr="000065B8">
        <w:rPr>
          <w:szCs w:val="28"/>
        </w:rPr>
        <w:tab/>
      </w:r>
      <w:r w:rsidR="003F5B13" w:rsidRPr="000065B8">
        <w:t>Establishment of the framework for the global goal on adaptation;</w:t>
      </w:r>
    </w:p>
    <w:p w14:paraId="67841ED6" w14:textId="78B5B92D" w:rsidR="003F5B13" w:rsidRPr="000065B8" w:rsidRDefault="00D24FB2" w:rsidP="00D24FB2">
      <w:pPr>
        <w:pStyle w:val="RegSingleTxtG2"/>
        <w:numPr>
          <w:ilvl w:val="0"/>
          <w:numId w:val="0"/>
        </w:numPr>
        <w:ind w:left="1134" w:firstLine="567"/>
      </w:pPr>
      <w:r w:rsidRPr="000065B8">
        <w:rPr>
          <w:szCs w:val="28"/>
        </w:rPr>
        <w:t>(d)</w:t>
      </w:r>
      <w:r w:rsidRPr="000065B8">
        <w:rPr>
          <w:szCs w:val="28"/>
        </w:rPr>
        <w:tab/>
      </w:r>
      <w:r w:rsidR="003F5B13" w:rsidRPr="000065B8">
        <w:t>Elements of the framework for the global goal on adaptation:</w:t>
      </w:r>
    </w:p>
    <w:p w14:paraId="529FF7DE" w14:textId="27300828" w:rsidR="003F5B13" w:rsidRPr="000065B8" w:rsidRDefault="00D24FB2" w:rsidP="00D24FB2">
      <w:pPr>
        <w:pStyle w:val="RegSingleTxtG3"/>
        <w:numPr>
          <w:ilvl w:val="0"/>
          <w:numId w:val="0"/>
        </w:numPr>
        <w:ind w:left="1701"/>
      </w:pPr>
      <w:r w:rsidRPr="000065B8">
        <w:t>(i)</w:t>
      </w:r>
      <w:r w:rsidRPr="000065B8">
        <w:tab/>
      </w:r>
      <w:r w:rsidR="003F5B13" w:rsidRPr="000065B8">
        <w:t>Purpose;</w:t>
      </w:r>
    </w:p>
    <w:p w14:paraId="5DF4F0B7" w14:textId="3DF97CA8" w:rsidR="003F5B13" w:rsidRPr="000065B8" w:rsidRDefault="00D24FB2" w:rsidP="00D24FB2">
      <w:pPr>
        <w:pStyle w:val="RegSingleTxtG3"/>
        <w:numPr>
          <w:ilvl w:val="0"/>
          <w:numId w:val="0"/>
        </w:numPr>
        <w:ind w:left="1701"/>
      </w:pPr>
      <w:r w:rsidRPr="000065B8">
        <w:t>(ii)</w:t>
      </w:r>
      <w:r w:rsidRPr="000065B8">
        <w:tab/>
      </w:r>
      <w:r w:rsidR="003F5B13" w:rsidRPr="000065B8">
        <w:t>Dimensions;</w:t>
      </w:r>
    </w:p>
    <w:p w14:paraId="18C379FE" w14:textId="66253F47" w:rsidR="003F5B13" w:rsidRPr="000065B8" w:rsidRDefault="00D24FB2" w:rsidP="00D24FB2">
      <w:pPr>
        <w:pStyle w:val="RegSingleTxtG3"/>
        <w:numPr>
          <w:ilvl w:val="0"/>
          <w:numId w:val="0"/>
        </w:numPr>
        <w:ind w:left="1701"/>
      </w:pPr>
      <w:r w:rsidRPr="000065B8">
        <w:t>(iii)</w:t>
      </w:r>
      <w:r w:rsidRPr="000065B8">
        <w:tab/>
      </w:r>
      <w:r w:rsidR="003F5B13" w:rsidRPr="000065B8">
        <w:t>Themes;</w:t>
      </w:r>
    </w:p>
    <w:p w14:paraId="1E2BD320" w14:textId="3D7C5713" w:rsidR="003F5B13" w:rsidRPr="000065B8" w:rsidRDefault="00D24FB2" w:rsidP="00D24FB2">
      <w:pPr>
        <w:pStyle w:val="RegSingleTxtG3"/>
        <w:numPr>
          <w:ilvl w:val="0"/>
          <w:numId w:val="0"/>
        </w:numPr>
        <w:ind w:left="1701"/>
      </w:pPr>
      <w:r w:rsidRPr="000065B8">
        <w:t>(iv)</w:t>
      </w:r>
      <w:r w:rsidRPr="000065B8">
        <w:tab/>
      </w:r>
      <w:r w:rsidR="003F5B13" w:rsidRPr="000065B8">
        <w:t>General and cross-cutting considerations;</w:t>
      </w:r>
    </w:p>
    <w:p w14:paraId="124F41E7" w14:textId="2FC89802" w:rsidR="003F5B13" w:rsidRPr="000065B8" w:rsidRDefault="00D24FB2" w:rsidP="00D24FB2">
      <w:pPr>
        <w:pStyle w:val="RegSingleTxtG3"/>
        <w:numPr>
          <w:ilvl w:val="0"/>
          <w:numId w:val="0"/>
        </w:numPr>
        <w:ind w:left="1701"/>
      </w:pPr>
      <w:r w:rsidRPr="000065B8">
        <w:t>(v)</w:t>
      </w:r>
      <w:r w:rsidRPr="000065B8">
        <w:tab/>
      </w:r>
      <w:r w:rsidR="003F5B13" w:rsidRPr="000065B8">
        <w:t>Enabling conditions (option 1) or means of implementation (option 2);</w:t>
      </w:r>
    </w:p>
    <w:p w14:paraId="059FF524" w14:textId="75C8B4AF" w:rsidR="003F5B13" w:rsidRPr="000065B8" w:rsidRDefault="00D24FB2" w:rsidP="00D24FB2">
      <w:pPr>
        <w:pStyle w:val="RegSingleTxtG3"/>
        <w:numPr>
          <w:ilvl w:val="0"/>
          <w:numId w:val="0"/>
        </w:numPr>
        <w:ind w:left="1701"/>
      </w:pPr>
      <w:r w:rsidRPr="000065B8">
        <w:t>(vi)</w:t>
      </w:r>
      <w:r w:rsidRPr="000065B8">
        <w:tab/>
      </w:r>
      <w:r w:rsidR="003F5B13" w:rsidRPr="000065B8">
        <w:t>Reporting;</w:t>
      </w:r>
    </w:p>
    <w:p w14:paraId="648C1EB9" w14:textId="1AACE48D" w:rsidR="003F5B13" w:rsidRPr="000065B8" w:rsidRDefault="00D24FB2" w:rsidP="00D24FB2">
      <w:pPr>
        <w:pStyle w:val="RegSingleTxtG2"/>
        <w:numPr>
          <w:ilvl w:val="0"/>
          <w:numId w:val="0"/>
        </w:numPr>
        <w:ind w:left="1134" w:firstLine="567"/>
      </w:pPr>
      <w:r w:rsidRPr="000065B8">
        <w:rPr>
          <w:szCs w:val="28"/>
        </w:rPr>
        <w:t>(e)</w:t>
      </w:r>
      <w:r w:rsidRPr="000065B8">
        <w:rPr>
          <w:szCs w:val="28"/>
        </w:rPr>
        <w:tab/>
      </w:r>
      <w:r w:rsidR="003F5B13" w:rsidRPr="000065B8">
        <w:t>Overarching targets and specific targets, indicators and metrics (option 1) or shared adaptation priorities under the framework for the global goal on adaptation (option 2);</w:t>
      </w:r>
    </w:p>
    <w:p w14:paraId="6E838555" w14:textId="588FAB56" w:rsidR="003F5B13" w:rsidRPr="000065B8" w:rsidRDefault="00D24FB2" w:rsidP="00D24FB2">
      <w:pPr>
        <w:pStyle w:val="RegSingleTxtG2"/>
        <w:numPr>
          <w:ilvl w:val="0"/>
          <w:numId w:val="0"/>
        </w:numPr>
        <w:ind w:left="1134" w:firstLine="567"/>
      </w:pPr>
      <w:r w:rsidRPr="000065B8">
        <w:rPr>
          <w:szCs w:val="28"/>
        </w:rPr>
        <w:t>(f)</w:t>
      </w:r>
      <w:r w:rsidRPr="000065B8">
        <w:rPr>
          <w:szCs w:val="28"/>
        </w:rPr>
        <w:tab/>
      </w:r>
      <w:r w:rsidR="003F5B13" w:rsidRPr="000065B8">
        <w:t>Link to the global stocktake;</w:t>
      </w:r>
    </w:p>
    <w:p w14:paraId="469EFDD2" w14:textId="190B10C9" w:rsidR="003F5B13" w:rsidRPr="000065B8" w:rsidRDefault="00D24FB2" w:rsidP="00D24FB2">
      <w:pPr>
        <w:pStyle w:val="RegSingleTxtG2"/>
        <w:numPr>
          <w:ilvl w:val="0"/>
          <w:numId w:val="0"/>
        </w:numPr>
        <w:ind w:left="1134" w:firstLine="567"/>
      </w:pPr>
      <w:r w:rsidRPr="000065B8">
        <w:rPr>
          <w:szCs w:val="28"/>
        </w:rPr>
        <w:t>(g)</w:t>
      </w:r>
      <w:r w:rsidRPr="000065B8">
        <w:rPr>
          <w:szCs w:val="28"/>
        </w:rPr>
        <w:tab/>
      </w:r>
      <w:r w:rsidR="003F5B13" w:rsidRPr="000065B8">
        <w:t>International cooperation and the role of stakeholders;</w:t>
      </w:r>
    </w:p>
    <w:p w14:paraId="5C7C4983" w14:textId="24BA458E" w:rsidR="003F5B13" w:rsidRPr="000065B8" w:rsidRDefault="00D24FB2" w:rsidP="00D24FB2">
      <w:pPr>
        <w:pStyle w:val="RegSingleTxtG2"/>
        <w:numPr>
          <w:ilvl w:val="0"/>
          <w:numId w:val="0"/>
        </w:numPr>
        <w:ind w:left="1134" w:firstLine="567"/>
      </w:pPr>
      <w:r w:rsidRPr="000065B8">
        <w:rPr>
          <w:szCs w:val="28"/>
        </w:rPr>
        <w:t>(h)</w:t>
      </w:r>
      <w:r w:rsidRPr="000065B8">
        <w:rPr>
          <w:szCs w:val="28"/>
        </w:rPr>
        <w:tab/>
      </w:r>
      <w:r w:rsidR="003F5B13" w:rsidRPr="000065B8">
        <w:t>Follow-up work (option 1) or no section on follow-up work (option 2);</w:t>
      </w:r>
    </w:p>
    <w:p w14:paraId="271D19D5" w14:textId="461813BE" w:rsidR="003F5B13" w:rsidRPr="000065B8" w:rsidRDefault="00D24FB2" w:rsidP="00D24FB2">
      <w:pPr>
        <w:pStyle w:val="RegSingleTxtG2"/>
        <w:numPr>
          <w:ilvl w:val="0"/>
          <w:numId w:val="0"/>
        </w:numPr>
        <w:ind w:left="1134" w:firstLine="567"/>
      </w:pPr>
      <w:r w:rsidRPr="000065B8">
        <w:rPr>
          <w:szCs w:val="28"/>
        </w:rPr>
        <w:t>(i)</w:t>
      </w:r>
      <w:r w:rsidRPr="000065B8">
        <w:rPr>
          <w:szCs w:val="28"/>
        </w:rPr>
        <w:tab/>
      </w:r>
      <w:r w:rsidR="003F5B13" w:rsidRPr="000065B8">
        <w:t>Finance and budgetary provisions (option 1) or no section on finance and budgetary provisions (option 2).</w:t>
      </w:r>
    </w:p>
    <w:p w14:paraId="17D9D37E" w14:textId="6F024B85" w:rsidR="005D31E7" w:rsidRPr="000065B8" w:rsidRDefault="00D24FB2" w:rsidP="00D24FB2">
      <w:pPr>
        <w:pStyle w:val="RegSingleTxtG"/>
        <w:numPr>
          <w:ilvl w:val="0"/>
          <w:numId w:val="0"/>
        </w:numPr>
        <w:ind w:left="1134"/>
      </w:pPr>
      <w:r w:rsidRPr="000065B8">
        <w:t>39.</w:t>
      </w:r>
      <w:r w:rsidRPr="000065B8">
        <w:tab/>
      </w:r>
      <w:r w:rsidR="003F5B13" w:rsidRPr="000065B8">
        <w:t xml:space="preserve">The </w:t>
      </w:r>
      <w:r w:rsidR="008277DB" w:rsidRPr="000065B8">
        <w:t xml:space="preserve">SBSTA and the SBI </w:t>
      </w:r>
      <w:r w:rsidR="003F5B13" w:rsidRPr="000065B8">
        <w:t xml:space="preserve">recalled paragraph 18 of decision 3/CMA.4, inviting Parties and observers to submit views on the outcomes of and work conducted under the Glasgow–Sharm el-Sheikh work programme, and further invited Parties to provide additional views on the draft decision for consideration and adoption at CMA 5 considering the possible structural elements set out in paragraph </w:t>
      </w:r>
      <w:r w:rsidR="00555D26" w:rsidRPr="000065B8">
        <w:rPr>
          <w:cs/>
        </w:rPr>
        <w:t>‎</w:t>
      </w:r>
      <w:r w:rsidR="00555D26" w:rsidRPr="000065B8">
        <w:t>38</w:t>
      </w:r>
      <w:r w:rsidR="003F5B13" w:rsidRPr="000065B8">
        <w:t xml:space="preserve"> above</w:t>
      </w:r>
      <w:r w:rsidR="008277DB" w:rsidRPr="000065B8">
        <w:t>.</w:t>
      </w:r>
    </w:p>
    <w:p w14:paraId="3755EA32" w14:textId="7A2EC32B" w:rsidR="00F16A0C" w:rsidRPr="000065B8" w:rsidRDefault="00D24FB2" w:rsidP="00D24FB2">
      <w:pPr>
        <w:pStyle w:val="RegHChG"/>
        <w:numPr>
          <w:ilvl w:val="0"/>
          <w:numId w:val="0"/>
        </w:numPr>
        <w:tabs>
          <w:tab w:val="left" w:pos="1135"/>
        </w:tabs>
        <w:ind w:left="1135" w:hanging="454"/>
        <w:rPr>
          <w:b w:val="0"/>
          <w:sz w:val="20"/>
        </w:rPr>
      </w:pPr>
      <w:bookmarkStart w:id="20" w:name="_Toc140831736"/>
      <w:r w:rsidRPr="000065B8">
        <w:t>VI.</w:t>
      </w:r>
      <w:r w:rsidRPr="000065B8">
        <w:tab/>
      </w:r>
      <w:r w:rsidR="00F16A0C" w:rsidRPr="000065B8">
        <w:t>Matters relating to the Santiago network under the Warsaw International Mechanism for Loss and Damage associated with Climate Change Impacts</w:t>
      </w:r>
      <w:r w:rsidR="00F16A0C" w:rsidRPr="000065B8">
        <w:rPr>
          <w:sz w:val="24"/>
          <w:szCs w:val="24"/>
        </w:rPr>
        <w:t>*</w:t>
      </w:r>
      <w:r w:rsidR="00F16A0C" w:rsidRPr="000065B8">
        <w:br/>
      </w:r>
      <w:r w:rsidR="00F16A0C" w:rsidRPr="000065B8">
        <w:rPr>
          <w:b w:val="0"/>
          <w:sz w:val="20"/>
        </w:rPr>
        <w:t>(Agenda item 6)</w:t>
      </w:r>
      <w:bookmarkEnd w:id="20"/>
    </w:p>
    <w:p w14:paraId="04486B66" w14:textId="5F5926B4" w:rsidR="003D5751" w:rsidRPr="000065B8" w:rsidRDefault="00D24FB2" w:rsidP="00D24FB2">
      <w:pPr>
        <w:pStyle w:val="RegSingleTxtG"/>
        <w:numPr>
          <w:ilvl w:val="0"/>
          <w:numId w:val="0"/>
        </w:numPr>
        <w:ind w:left="1134"/>
      </w:pPr>
      <w:r w:rsidRPr="000065B8">
        <w:t>40.</w:t>
      </w:r>
      <w:r w:rsidRPr="000065B8">
        <w:tab/>
      </w:r>
      <w:r w:rsidR="003D5751" w:rsidRPr="000065B8">
        <w:rPr>
          <w:bCs/>
        </w:rPr>
        <w:t>The document considered at this session is available on the UNFCCC website.</w:t>
      </w:r>
      <w:r w:rsidR="003D5751" w:rsidRPr="000065B8">
        <w:rPr>
          <w:rStyle w:val="FootnoteReference"/>
          <w:bCs/>
        </w:rPr>
        <w:footnoteReference w:id="24"/>
      </w:r>
      <w:r w:rsidR="003D5751" w:rsidRPr="000065B8">
        <w:rPr>
          <w:bCs/>
        </w:rPr>
        <w:t xml:space="preserve"> </w:t>
      </w:r>
      <w:r w:rsidR="003D5751" w:rsidRPr="000065B8">
        <w:t>At its 1</w:t>
      </w:r>
      <w:r w:rsidR="003D5751" w:rsidRPr="000065B8">
        <w:rPr>
          <w:vertAlign w:val="superscript"/>
        </w:rPr>
        <w:t>st</w:t>
      </w:r>
      <w:r w:rsidR="003D5751" w:rsidRPr="000065B8">
        <w:t xml:space="preserve"> meeting, the SB</w:t>
      </w:r>
      <w:r w:rsidR="00273A7C" w:rsidRPr="000065B8">
        <w:t>STA</w:t>
      </w:r>
      <w:r w:rsidR="003D5751" w:rsidRPr="000065B8">
        <w:t xml:space="preserve"> agreed that this item would be considered together with the equally titled SB</w:t>
      </w:r>
      <w:r w:rsidR="00273A7C" w:rsidRPr="000065B8">
        <w:t>I</w:t>
      </w:r>
      <w:r w:rsidR="003D5751" w:rsidRPr="000065B8">
        <w:t xml:space="preserve"> 58 agenda item </w:t>
      </w:r>
      <w:r w:rsidR="00273A7C" w:rsidRPr="000065B8">
        <w:t>14</w:t>
      </w:r>
      <w:r w:rsidR="003D5751" w:rsidRPr="000065B8">
        <w:t xml:space="preserve"> in informal consultations co-facilitated by Lucas </w:t>
      </w:r>
      <w:r w:rsidR="00AD2B58" w:rsidRPr="000065B8">
        <w:t>D</w:t>
      </w:r>
      <w:r w:rsidR="003D5751" w:rsidRPr="000065B8">
        <w:t>i Pietro Paol</w:t>
      </w:r>
      <w:r w:rsidR="00D21CBC" w:rsidRPr="000065B8">
        <w:t>o</w:t>
      </w:r>
      <w:r w:rsidR="003D5751" w:rsidRPr="000065B8">
        <w:t xml:space="preserve"> (Argentina) and Cornelia Jäger (Austria).</w:t>
      </w:r>
    </w:p>
    <w:p w14:paraId="714A6E98" w14:textId="22B04523" w:rsidR="0045666B" w:rsidRPr="000065B8" w:rsidRDefault="00D24FB2" w:rsidP="00D24FB2">
      <w:pPr>
        <w:pStyle w:val="RegSingleTxtG"/>
        <w:numPr>
          <w:ilvl w:val="0"/>
          <w:numId w:val="0"/>
        </w:numPr>
        <w:ind w:left="1134"/>
      </w:pPr>
      <w:r w:rsidRPr="000065B8">
        <w:t>41.</w:t>
      </w:r>
      <w:r w:rsidRPr="000065B8">
        <w:tab/>
      </w:r>
      <w:r w:rsidR="003D5751" w:rsidRPr="000065B8">
        <w:t>The</w:t>
      </w:r>
      <w:r w:rsidR="003D5751" w:rsidRPr="000065B8">
        <w:rPr>
          <w:rStyle w:val="ui-provider"/>
        </w:rPr>
        <w:t xml:space="preserve"> </w:t>
      </w:r>
      <w:r w:rsidR="00273A7C" w:rsidRPr="000065B8">
        <w:rPr>
          <w:rStyle w:val="ui-provider"/>
        </w:rPr>
        <w:t>SBSTA and the SBI</w:t>
      </w:r>
      <w:r w:rsidR="003D5751" w:rsidRPr="000065B8">
        <w:rPr>
          <w:rStyle w:val="ui-provider"/>
        </w:rPr>
        <w:t xml:space="preserve"> initiated discussions on selecting the host of the secretariat of the Santiago network for averting, minimizing and addressing loss and damage associated with the adverse effects of climate change and, at their 4</w:t>
      </w:r>
      <w:r w:rsidR="003D5751" w:rsidRPr="000065B8">
        <w:rPr>
          <w:rStyle w:val="ui-provider"/>
          <w:vertAlign w:val="superscript"/>
        </w:rPr>
        <w:t>th</w:t>
      </w:r>
      <w:r w:rsidR="003D5751" w:rsidRPr="000065B8">
        <w:rPr>
          <w:rStyle w:val="ui-provider"/>
        </w:rPr>
        <w:t xml:space="preserve"> meeting, agreed to continue consideration of this matter at SB 59 taking into account the draft text prepared for this agenda item at this session.</w:t>
      </w:r>
      <w:r w:rsidR="003D5751" w:rsidRPr="000065B8">
        <w:rPr>
          <w:rStyle w:val="FootnoteReference"/>
        </w:rPr>
        <w:footnoteReference w:id="25"/>
      </w:r>
    </w:p>
    <w:p w14:paraId="59D23295" w14:textId="15741E04" w:rsidR="00F16A0C" w:rsidRPr="000065B8" w:rsidRDefault="00D24FB2" w:rsidP="00D24FB2">
      <w:pPr>
        <w:pStyle w:val="RegHChG"/>
        <w:numPr>
          <w:ilvl w:val="0"/>
          <w:numId w:val="0"/>
        </w:numPr>
        <w:tabs>
          <w:tab w:val="left" w:pos="1135"/>
        </w:tabs>
        <w:ind w:left="1135" w:hanging="454"/>
        <w:rPr>
          <w:sz w:val="20"/>
        </w:rPr>
      </w:pPr>
      <w:bookmarkStart w:id="23" w:name="_Toc140831737"/>
      <w:r w:rsidRPr="000065B8">
        <w:t>VII.</w:t>
      </w:r>
      <w:r w:rsidRPr="000065B8">
        <w:tab/>
      </w:r>
      <w:r w:rsidR="00F16A0C" w:rsidRPr="000065B8">
        <w:t>Research and systematic observation</w:t>
      </w:r>
      <w:r w:rsidR="00F16A0C" w:rsidRPr="000065B8">
        <w:br/>
      </w:r>
      <w:r w:rsidR="00F16A0C" w:rsidRPr="000065B8">
        <w:rPr>
          <w:b w:val="0"/>
          <w:sz w:val="20"/>
        </w:rPr>
        <w:t>(Agenda item 7)</w:t>
      </w:r>
      <w:bookmarkEnd w:id="23"/>
    </w:p>
    <w:p w14:paraId="3FA7C085" w14:textId="530582B4" w:rsidR="00F16A0C" w:rsidRPr="000065B8" w:rsidRDefault="00D24FB2" w:rsidP="00D24FB2">
      <w:pPr>
        <w:pStyle w:val="RegH23G"/>
        <w:numPr>
          <w:ilvl w:val="0"/>
          <w:numId w:val="0"/>
        </w:numPr>
        <w:tabs>
          <w:tab w:val="left" w:pos="1135"/>
        </w:tabs>
        <w:ind w:left="1135" w:hanging="454"/>
      </w:pPr>
      <w:r w:rsidRPr="000065B8">
        <w:rPr>
          <w:bCs/>
        </w:rPr>
        <w:t>1.</w:t>
      </w:r>
      <w:r w:rsidRPr="000065B8">
        <w:rPr>
          <w:bCs/>
        </w:rPr>
        <w:tab/>
      </w:r>
      <w:r w:rsidR="00F16A0C" w:rsidRPr="000065B8">
        <w:t>Proceedings</w:t>
      </w:r>
    </w:p>
    <w:p w14:paraId="21917A72" w14:textId="098BCB5E" w:rsidR="00F16A0C" w:rsidRPr="000065B8" w:rsidRDefault="00D24FB2" w:rsidP="00D24FB2">
      <w:pPr>
        <w:pStyle w:val="RegSingleTxtG"/>
        <w:numPr>
          <w:ilvl w:val="0"/>
          <w:numId w:val="0"/>
        </w:numPr>
        <w:ind w:left="1134"/>
        <w:rPr>
          <w:rFonts w:asciiTheme="majorBidi" w:hAnsiTheme="majorBidi" w:cstheme="majorBidi"/>
        </w:rPr>
      </w:pPr>
      <w:r w:rsidRPr="000065B8">
        <w:rPr>
          <w:rFonts w:asciiTheme="majorBidi" w:hAnsiTheme="majorBidi" w:cstheme="majorBidi"/>
        </w:rPr>
        <w:t>42.</w:t>
      </w:r>
      <w:r w:rsidRPr="000065B8">
        <w:rPr>
          <w:rFonts w:asciiTheme="majorBidi" w:hAnsiTheme="majorBidi" w:cstheme="majorBidi"/>
        </w:rPr>
        <w:tab/>
      </w:r>
      <w:r w:rsidR="00F16A0C" w:rsidRPr="000065B8">
        <w:t>The SBSTA had before it relevant submissions.</w:t>
      </w:r>
      <w:r w:rsidR="00F16A0C" w:rsidRPr="000065B8">
        <w:rPr>
          <w:rStyle w:val="FootnoteReference"/>
        </w:rPr>
        <w:footnoteReference w:id="26"/>
      </w:r>
      <w:r w:rsidR="00F16A0C" w:rsidRPr="000065B8">
        <w:t xml:space="preserve"> At its 1</w:t>
      </w:r>
      <w:r w:rsidR="00F16A0C" w:rsidRPr="000065B8">
        <w:rPr>
          <w:vertAlign w:val="superscript"/>
        </w:rPr>
        <w:t>st</w:t>
      </w:r>
      <w:r w:rsidR="00F16A0C" w:rsidRPr="000065B8">
        <w:t xml:space="preserve"> meeting, the SBSTA agreed to consider this matter in informal consultations co-facilitated by </w:t>
      </w:r>
      <w:r w:rsidR="00F16A0C" w:rsidRPr="000065B8">
        <w:rPr>
          <w:rFonts w:asciiTheme="majorBidi" w:hAnsiTheme="majorBidi" w:cstheme="majorBidi"/>
        </w:rPr>
        <w:t>Elizabeth Bush (Canada) and Ladislaus Chang’a (United Republic of Tanzania). At its 4</w:t>
      </w:r>
      <w:r w:rsidR="00F16A0C" w:rsidRPr="000065B8">
        <w:rPr>
          <w:rFonts w:asciiTheme="majorBidi" w:hAnsiTheme="majorBidi" w:cstheme="majorBidi"/>
          <w:vertAlign w:val="superscript"/>
        </w:rPr>
        <w:t>th</w:t>
      </w:r>
      <w:r w:rsidR="00F16A0C" w:rsidRPr="000065B8">
        <w:rPr>
          <w:rFonts w:asciiTheme="majorBidi" w:hAnsiTheme="majorBidi" w:cstheme="majorBidi"/>
        </w:rPr>
        <w:t xml:space="preserve"> meeting, the SBSTA considered and adopted the conclusions below.</w:t>
      </w:r>
    </w:p>
    <w:p w14:paraId="2C204A4A" w14:textId="2DAE0F40" w:rsidR="00F16A0C" w:rsidRPr="000065B8" w:rsidRDefault="00D24FB2" w:rsidP="00D24FB2">
      <w:pPr>
        <w:pStyle w:val="RegH23G"/>
        <w:numPr>
          <w:ilvl w:val="0"/>
          <w:numId w:val="0"/>
        </w:numPr>
        <w:tabs>
          <w:tab w:val="left" w:pos="1135"/>
        </w:tabs>
        <w:ind w:left="1135" w:hanging="454"/>
      </w:pPr>
      <w:r w:rsidRPr="000065B8">
        <w:rPr>
          <w:bCs/>
        </w:rPr>
        <w:t>2.</w:t>
      </w:r>
      <w:r w:rsidRPr="000065B8">
        <w:rPr>
          <w:bCs/>
        </w:rPr>
        <w:tab/>
      </w:r>
      <w:r w:rsidR="00F16A0C" w:rsidRPr="000065B8">
        <w:t>Conclusions</w:t>
      </w:r>
    </w:p>
    <w:p w14:paraId="77E77460" w14:textId="7D4DD33F" w:rsidR="00F16A0C" w:rsidRPr="000065B8" w:rsidRDefault="00D24FB2" w:rsidP="00D24FB2">
      <w:pPr>
        <w:pStyle w:val="RegSingleTxtG"/>
        <w:numPr>
          <w:ilvl w:val="0"/>
          <w:numId w:val="0"/>
        </w:numPr>
        <w:ind w:left="1134"/>
      </w:pPr>
      <w:r w:rsidRPr="000065B8">
        <w:t>43.</w:t>
      </w:r>
      <w:r w:rsidRPr="000065B8">
        <w:tab/>
      </w:r>
      <w:r w:rsidR="00F16A0C" w:rsidRPr="000065B8">
        <w:t>The SBSTA noted the importance of discussion under this agenda item on scientific advances and on research gaps and needs relevant to supporting work under the Convention and the Paris Agreement.</w:t>
      </w:r>
    </w:p>
    <w:p w14:paraId="05686D28" w14:textId="7801EF7F" w:rsidR="00F16A0C" w:rsidRPr="000065B8" w:rsidRDefault="00D24FB2" w:rsidP="00D24FB2">
      <w:pPr>
        <w:pStyle w:val="RegSingleTxtG"/>
        <w:numPr>
          <w:ilvl w:val="0"/>
          <w:numId w:val="0"/>
        </w:numPr>
        <w:ind w:left="1134"/>
      </w:pPr>
      <w:r w:rsidRPr="000065B8">
        <w:t>44.</w:t>
      </w:r>
      <w:r w:rsidRPr="000065B8">
        <w:tab/>
      </w:r>
      <w:r w:rsidR="00F16A0C" w:rsidRPr="000065B8">
        <w:t>The SBSTA welcomed the activities and information reported in the statements delivered at the opening plenary of this session by the Global Climate Observing System, the IPCC, WMO and the World Climate Research Programme.</w:t>
      </w:r>
    </w:p>
    <w:p w14:paraId="123048C3" w14:textId="01F390AD" w:rsidR="00F16A0C" w:rsidRPr="000065B8" w:rsidRDefault="00D24FB2" w:rsidP="00D24FB2">
      <w:pPr>
        <w:pStyle w:val="RegSingleTxtG"/>
        <w:numPr>
          <w:ilvl w:val="0"/>
          <w:numId w:val="0"/>
        </w:numPr>
        <w:ind w:left="1134"/>
      </w:pPr>
      <w:r w:rsidRPr="000065B8">
        <w:t>45.</w:t>
      </w:r>
      <w:r w:rsidRPr="000065B8">
        <w:tab/>
      </w:r>
      <w:r w:rsidR="00F16A0C" w:rsidRPr="000065B8">
        <w:t>The SBSTA invited WMO to report on the outcomes of the nineteenth World Meteorological Congress, held from 22 May to 2 June 2023, at SBSTA 59 (November–‍December 2023).</w:t>
      </w:r>
    </w:p>
    <w:p w14:paraId="61642147" w14:textId="5CE61655" w:rsidR="00F16A0C" w:rsidRPr="000065B8" w:rsidRDefault="00D24FB2" w:rsidP="00D24FB2">
      <w:pPr>
        <w:pStyle w:val="RegSingleTxtG"/>
        <w:numPr>
          <w:ilvl w:val="0"/>
          <w:numId w:val="0"/>
        </w:numPr>
        <w:ind w:left="1134"/>
      </w:pPr>
      <w:r w:rsidRPr="000065B8">
        <w:t>46.</w:t>
      </w:r>
      <w:r w:rsidRPr="000065B8">
        <w:tab/>
      </w:r>
      <w:r w:rsidR="00F16A0C" w:rsidRPr="000065B8">
        <w:t>The SBSTA welcomed the Synthesis Report</w:t>
      </w:r>
      <w:r w:rsidR="00F16A0C" w:rsidRPr="000065B8">
        <w:rPr>
          <w:rStyle w:val="FootnoteReference"/>
        </w:rPr>
        <w:footnoteReference w:id="27"/>
      </w:r>
      <w:r w:rsidR="00F16A0C" w:rsidRPr="000065B8">
        <w:t xml:space="preserve"> of the AR6.</w:t>
      </w:r>
      <w:r w:rsidR="00F16A0C" w:rsidRPr="000065B8">
        <w:rPr>
          <w:rStyle w:val="FootnoteReference"/>
        </w:rPr>
        <w:footnoteReference w:id="28"/>
      </w:r>
      <w:r w:rsidR="00F16A0C" w:rsidRPr="000065B8">
        <w:t xml:space="preserve"> It expressed its appreciation and gratitude to the authors and the entire IPCC community for their work on the Synthesis Report. It noted that the AR6 is an important contribution to the best available science for supporting decision-making on climate change.</w:t>
      </w:r>
    </w:p>
    <w:p w14:paraId="595D82B9" w14:textId="20E06DEE" w:rsidR="00F16A0C" w:rsidRPr="000065B8" w:rsidRDefault="00D24FB2" w:rsidP="00D24FB2">
      <w:pPr>
        <w:pStyle w:val="RegSingleTxtG"/>
        <w:numPr>
          <w:ilvl w:val="0"/>
          <w:numId w:val="0"/>
        </w:numPr>
        <w:ind w:left="1134"/>
      </w:pPr>
      <w:bookmarkStart w:id="24" w:name="_Ref138671493"/>
      <w:r w:rsidRPr="000065B8">
        <w:t>47.</w:t>
      </w:r>
      <w:r w:rsidRPr="000065B8">
        <w:tab/>
      </w:r>
      <w:r w:rsidR="00F16A0C" w:rsidRPr="000065B8">
        <w:t>The SBSTA expressed its appreciation to its Chair, the Chair and secretariat of the IPCC and the UNFCCC secretariat for organizing the SBSTA–IPCC special event on key findings from the Synthesis Report of the AR6, held on 5 June 2023.</w:t>
      </w:r>
      <w:r w:rsidR="00F16A0C" w:rsidRPr="000065B8">
        <w:rPr>
          <w:rStyle w:val="FootnoteReference"/>
        </w:rPr>
        <w:footnoteReference w:id="29"/>
      </w:r>
      <w:bookmarkEnd w:id="24"/>
    </w:p>
    <w:p w14:paraId="736CDC8E" w14:textId="0A2AA3F4" w:rsidR="00F16A0C" w:rsidRPr="000065B8" w:rsidRDefault="00D24FB2" w:rsidP="00D24FB2">
      <w:pPr>
        <w:pStyle w:val="RegSingleTxtG"/>
        <w:numPr>
          <w:ilvl w:val="0"/>
          <w:numId w:val="0"/>
        </w:numPr>
        <w:ind w:left="1134"/>
      </w:pPr>
      <w:r w:rsidRPr="000065B8">
        <w:t>48.</w:t>
      </w:r>
      <w:r w:rsidRPr="000065B8">
        <w:tab/>
      </w:r>
      <w:r w:rsidR="00F16A0C" w:rsidRPr="000065B8">
        <w:t>Reflecting on the special event, the SBSTA noted the significant advances in scientific understanding of climate change since the AR5. Risks are increasing with every increment of global warming and, for any given future warming level, many climate-related risks are higher than assessed in the AR5.</w:t>
      </w:r>
    </w:p>
    <w:p w14:paraId="32561C43" w14:textId="6E749951" w:rsidR="00F16A0C" w:rsidRPr="000065B8" w:rsidRDefault="00D24FB2" w:rsidP="00D24FB2">
      <w:pPr>
        <w:pStyle w:val="RegSingleTxtG"/>
        <w:numPr>
          <w:ilvl w:val="0"/>
          <w:numId w:val="0"/>
        </w:numPr>
        <w:ind w:left="1134"/>
      </w:pPr>
      <w:bookmarkStart w:id="25" w:name="_Ref138671512"/>
      <w:r w:rsidRPr="000065B8">
        <w:t>49.</w:t>
      </w:r>
      <w:r w:rsidRPr="000065B8">
        <w:tab/>
      </w:r>
      <w:r w:rsidR="00F16A0C" w:rsidRPr="000065B8">
        <w:t>The SBSTA expressed its appreciation to its Chair and the secretariat for organizing the fifteenth meeting of the research dialogue, held on 8 June 2023, on transformational adaptation, non-carbon dioxide greenhouse gases and carbon dioxide removal, including negative-emission technologies.</w:t>
      </w:r>
      <w:r w:rsidR="00F16A0C" w:rsidRPr="000065B8">
        <w:rPr>
          <w:rStyle w:val="FootnoteReference"/>
        </w:rPr>
        <w:footnoteReference w:id="30"/>
      </w:r>
      <w:bookmarkEnd w:id="25"/>
    </w:p>
    <w:p w14:paraId="7FED73AD" w14:textId="1E5643D2" w:rsidR="00F16A0C" w:rsidRPr="000065B8" w:rsidRDefault="00D24FB2" w:rsidP="00D24FB2">
      <w:pPr>
        <w:pStyle w:val="RegSingleTxtG"/>
        <w:numPr>
          <w:ilvl w:val="0"/>
          <w:numId w:val="0"/>
        </w:numPr>
        <w:ind w:left="1134"/>
      </w:pPr>
      <w:bookmarkStart w:id="26" w:name="_Ref138671533"/>
      <w:r w:rsidRPr="000065B8">
        <w:t>50.</w:t>
      </w:r>
      <w:r w:rsidRPr="000065B8">
        <w:tab/>
      </w:r>
      <w:r w:rsidR="00F16A0C" w:rsidRPr="000065B8">
        <w:t xml:space="preserve">Reflecting on the event and meeting referred to in paragraphs </w:t>
      </w:r>
      <w:r w:rsidR="00555D26" w:rsidRPr="000065B8">
        <w:t>47</w:t>
      </w:r>
      <w:r w:rsidR="00F16A0C" w:rsidRPr="000065B8">
        <w:t xml:space="preserve"> and </w:t>
      </w:r>
      <w:r w:rsidR="00555D26" w:rsidRPr="000065B8">
        <w:t>49</w:t>
      </w:r>
      <w:r w:rsidR="00F16A0C" w:rsidRPr="000065B8">
        <w:t xml:space="preserve"> above respectively, the SBSTA noted scientific advances, knowledge gaps and research needs related to scenario development and use; high-resolution regional information; complex, cascading and transboundary risks; risks and opportunities related to upscaling carbon dioxide removal; the implications of different emission metric choices </w:t>
      </w:r>
      <w:r w:rsidR="00D356A3" w:rsidRPr="000065B8">
        <w:t>to</w:t>
      </w:r>
      <w:r w:rsidR="00F16A0C" w:rsidRPr="000065B8">
        <w:t xml:space="preserve"> climate change policies; enabling environments, including technologies and support; synergies and trade</w:t>
      </w:r>
      <w:r w:rsidR="00F16A0C" w:rsidRPr="000065B8">
        <w:noBreakHyphen/>
        <w:t>offs between mitigation, adaptation and the Sustainable Development Goals; and the consideration of equity.</w:t>
      </w:r>
      <w:bookmarkEnd w:id="26"/>
    </w:p>
    <w:p w14:paraId="531A56AD" w14:textId="09A51D00" w:rsidR="00F16A0C" w:rsidRPr="000065B8" w:rsidRDefault="00D24FB2" w:rsidP="00D24FB2">
      <w:pPr>
        <w:pStyle w:val="RegSingleTxtG"/>
        <w:numPr>
          <w:ilvl w:val="0"/>
          <w:numId w:val="0"/>
        </w:numPr>
        <w:ind w:left="1134"/>
      </w:pPr>
      <w:r w:rsidRPr="000065B8">
        <w:t>51.</w:t>
      </w:r>
      <w:r w:rsidRPr="000065B8">
        <w:tab/>
      </w:r>
      <w:r w:rsidR="00F16A0C" w:rsidRPr="000065B8">
        <w:t xml:space="preserve">The SBSTA encouraged Parties, research programmes and organizations, and the scientific community to take action to address the gaps and needs referred to in paragraph </w:t>
      </w:r>
      <w:r w:rsidR="00235CB6" w:rsidRPr="000065B8">
        <w:rPr>
          <w:cs/>
        </w:rPr>
        <w:t>‎</w:t>
      </w:r>
      <w:r w:rsidR="00235CB6" w:rsidRPr="000065B8">
        <w:t>50</w:t>
      </w:r>
      <w:r w:rsidR="00F16A0C" w:rsidRPr="000065B8">
        <w:t xml:space="preserve"> above, including by strengthening regional research capacity and research inclusivity. It also encouraged the IPCC to continue its efforts to enhance inclusivity and regional representation in its seventh assessment cycle.</w:t>
      </w:r>
    </w:p>
    <w:p w14:paraId="347C18C5" w14:textId="36C39E85" w:rsidR="00F16A0C" w:rsidRPr="000065B8" w:rsidRDefault="00D24FB2" w:rsidP="00D24FB2">
      <w:pPr>
        <w:pStyle w:val="RegSingleTxtG"/>
        <w:numPr>
          <w:ilvl w:val="0"/>
          <w:numId w:val="0"/>
        </w:numPr>
        <w:ind w:left="1134"/>
      </w:pPr>
      <w:r w:rsidRPr="000065B8">
        <w:t>52.</w:t>
      </w:r>
      <w:r w:rsidRPr="000065B8">
        <w:tab/>
      </w:r>
      <w:r w:rsidR="00F16A0C" w:rsidRPr="000065B8">
        <w:t xml:space="preserve">The SBSTA invited its Chair to prepare, with the assistance of the secretariat, a summary report on the meeting referred to in paragraph </w:t>
      </w:r>
      <w:r w:rsidR="00235CB6" w:rsidRPr="000065B8">
        <w:rPr>
          <w:cs/>
        </w:rPr>
        <w:t>‎</w:t>
      </w:r>
      <w:r w:rsidR="00235CB6" w:rsidRPr="000065B8">
        <w:t>49</w:t>
      </w:r>
      <w:r w:rsidR="00F16A0C" w:rsidRPr="000065B8">
        <w:t xml:space="preserve"> above, to be made available in advance of SBSTA 59.</w:t>
      </w:r>
    </w:p>
    <w:p w14:paraId="6E40E957" w14:textId="18F98081" w:rsidR="00F16A0C" w:rsidRPr="000065B8" w:rsidRDefault="00D24FB2" w:rsidP="00D24FB2">
      <w:pPr>
        <w:pStyle w:val="RegSingleTxtG"/>
        <w:numPr>
          <w:ilvl w:val="0"/>
          <w:numId w:val="0"/>
        </w:numPr>
        <w:ind w:left="1134"/>
      </w:pPr>
      <w:r w:rsidRPr="000065B8">
        <w:t>53.</w:t>
      </w:r>
      <w:r w:rsidRPr="000065B8">
        <w:tab/>
      </w:r>
      <w:r w:rsidR="00F16A0C" w:rsidRPr="000065B8">
        <w:t xml:space="preserve">The SBSTA expressed its appreciation and gratitude to IPCC experts and other experts for their contributions to the event and meeting referred to in paragraphs </w:t>
      </w:r>
      <w:r w:rsidR="00555D26" w:rsidRPr="000065B8">
        <w:rPr>
          <w:cs/>
        </w:rPr>
        <w:t>‎</w:t>
      </w:r>
      <w:r w:rsidR="00555D26" w:rsidRPr="000065B8">
        <w:t>47</w:t>
      </w:r>
      <w:r w:rsidR="00F16A0C" w:rsidRPr="000065B8">
        <w:t xml:space="preserve"> and </w:t>
      </w:r>
      <w:r w:rsidR="00235CB6" w:rsidRPr="000065B8">
        <w:rPr>
          <w:cs/>
        </w:rPr>
        <w:t>‎</w:t>
      </w:r>
      <w:r w:rsidR="00235CB6" w:rsidRPr="000065B8">
        <w:t>49</w:t>
      </w:r>
      <w:r w:rsidR="00F16A0C" w:rsidRPr="000065B8">
        <w:rPr>
          <w:color w:val="2B579A"/>
        </w:rPr>
        <w:t xml:space="preserve"> </w:t>
      </w:r>
      <w:r w:rsidR="00F16A0C" w:rsidRPr="000065B8">
        <w:t>above respectively and for their contributions to mandated and other events related to the AR6 held during this session.</w:t>
      </w:r>
    </w:p>
    <w:p w14:paraId="4B44A2F8" w14:textId="6FEAACF1" w:rsidR="00F16A0C" w:rsidRPr="000065B8" w:rsidRDefault="00D24FB2" w:rsidP="00D24FB2">
      <w:pPr>
        <w:pStyle w:val="RegSingleTxtG"/>
        <w:numPr>
          <w:ilvl w:val="0"/>
          <w:numId w:val="0"/>
        </w:numPr>
        <w:ind w:left="1134"/>
      </w:pPr>
      <w:r w:rsidRPr="000065B8">
        <w:t>54.</w:t>
      </w:r>
      <w:r w:rsidRPr="000065B8">
        <w:tab/>
      </w:r>
      <w:r w:rsidR="00F16A0C" w:rsidRPr="000065B8">
        <w:t>The SBSTA invited Parties and relevant organizations to submit via the submission portal</w:t>
      </w:r>
      <w:r w:rsidR="00F16A0C" w:rsidRPr="000065B8">
        <w:rPr>
          <w:rStyle w:val="FootnoteReference"/>
        </w:rPr>
        <w:footnoteReference w:id="31"/>
      </w:r>
      <w:r w:rsidR="00F16A0C" w:rsidRPr="000065B8">
        <w:t xml:space="preserve"> by 15 March 2024 views on possible themes for the sixteenth meeting of the research dialogue, to be held in conjunction with SBSTA 60.</w:t>
      </w:r>
    </w:p>
    <w:p w14:paraId="5136C961" w14:textId="31E9C300" w:rsidR="00F16A0C" w:rsidRPr="000065B8" w:rsidRDefault="00D24FB2" w:rsidP="00D24FB2">
      <w:pPr>
        <w:pStyle w:val="RegSingleTxtG"/>
        <w:numPr>
          <w:ilvl w:val="0"/>
          <w:numId w:val="0"/>
        </w:numPr>
        <w:ind w:left="1134"/>
      </w:pPr>
      <w:r w:rsidRPr="000065B8">
        <w:t>55.</w:t>
      </w:r>
      <w:r w:rsidRPr="000065B8">
        <w:tab/>
      </w:r>
      <w:r w:rsidR="00F16A0C" w:rsidRPr="000065B8">
        <w:t>The SBSTA recommended draft decisions on the AR6 for consideration and adoption at COP 28 and CMA 5.</w:t>
      </w:r>
      <w:r w:rsidR="00F16A0C" w:rsidRPr="000065B8">
        <w:rPr>
          <w:rStyle w:val="FootnoteReference"/>
        </w:rPr>
        <w:footnoteReference w:id="32"/>
      </w:r>
      <w:bookmarkStart w:id="27" w:name="_Hlk138941681"/>
    </w:p>
    <w:p w14:paraId="2011F128" w14:textId="7FE93D83" w:rsidR="00F16A0C" w:rsidRPr="000065B8" w:rsidRDefault="00D24FB2" w:rsidP="00D24FB2">
      <w:pPr>
        <w:pStyle w:val="RegHChG"/>
        <w:numPr>
          <w:ilvl w:val="0"/>
          <w:numId w:val="0"/>
        </w:numPr>
        <w:tabs>
          <w:tab w:val="left" w:pos="1135"/>
        </w:tabs>
        <w:ind w:left="1135" w:hanging="454"/>
        <w:rPr>
          <w:b w:val="0"/>
          <w:sz w:val="20"/>
        </w:rPr>
      </w:pPr>
      <w:bookmarkStart w:id="28" w:name="_Toc140831738"/>
      <w:bookmarkEnd w:id="27"/>
      <w:r w:rsidRPr="000065B8">
        <w:t>VIII.</w:t>
      </w:r>
      <w:r w:rsidRPr="000065B8">
        <w:tab/>
      </w:r>
      <w:r w:rsidR="00F16A0C" w:rsidRPr="000065B8">
        <w:t>Matters relating to the global stocktake under the Paris Agreement</w:t>
      </w:r>
      <w:r w:rsidR="00F16A0C" w:rsidRPr="000065B8">
        <w:rPr>
          <w:sz w:val="24"/>
          <w:szCs w:val="24"/>
        </w:rPr>
        <w:t>*</w:t>
      </w:r>
      <w:r w:rsidR="00F16A0C" w:rsidRPr="000065B8">
        <w:br/>
      </w:r>
      <w:r w:rsidR="00F16A0C" w:rsidRPr="000065B8">
        <w:rPr>
          <w:b w:val="0"/>
          <w:sz w:val="20"/>
        </w:rPr>
        <w:t>(Agenda item 8)</w:t>
      </w:r>
      <w:bookmarkEnd w:id="28"/>
    </w:p>
    <w:p w14:paraId="62B2F21E" w14:textId="2AD6723C" w:rsidR="00F16A0C" w:rsidRPr="000065B8" w:rsidRDefault="00D24FB2" w:rsidP="00D24FB2">
      <w:pPr>
        <w:pStyle w:val="RegH23G"/>
        <w:numPr>
          <w:ilvl w:val="0"/>
          <w:numId w:val="0"/>
        </w:numPr>
        <w:tabs>
          <w:tab w:val="left" w:pos="1135"/>
        </w:tabs>
        <w:ind w:left="1135" w:hanging="454"/>
      </w:pPr>
      <w:r w:rsidRPr="000065B8">
        <w:rPr>
          <w:bCs/>
        </w:rPr>
        <w:t>1.</w:t>
      </w:r>
      <w:r w:rsidRPr="000065B8">
        <w:rPr>
          <w:bCs/>
        </w:rPr>
        <w:tab/>
      </w:r>
      <w:r w:rsidR="00F16A0C" w:rsidRPr="000065B8">
        <w:t>Proceedings</w:t>
      </w:r>
    </w:p>
    <w:p w14:paraId="6CB5F45A" w14:textId="3F1BDC12" w:rsidR="003361A9" w:rsidRPr="000065B8" w:rsidRDefault="00D24FB2" w:rsidP="00D24FB2">
      <w:pPr>
        <w:pStyle w:val="RegSingleTxtG"/>
        <w:numPr>
          <w:ilvl w:val="0"/>
          <w:numId w:val="0"/>
        </w:numPr>
        <w:ind w:left="1134"/>
      </w:pPr>
      <w:r w:rsidRPr="000065B8">
        <w:t>56.</w:t>
      </w:r>
      <w:r w:rsidRPr="000065B8">
        <w:tab/>
      </w:r>
      <w:r w:rsidR="00424ADB" w:rsidRPr="000065B8">
        <w:t>At its 1</w:t>
      </w:r>
      <w:r w:rsidR="00424ADB" w:rsidRPr="000065B8">
        <w:rPr>
          <w:vertAlign w:val="superscript"/>
        </w:rPr>
        <w:t>st</w:t>
      </w:r>
      <w:r w:rsidR="00424ADB" w:rsidRPr="000065B8">
        <w:t xml:space="preserve"> meeting, the SBSTA agreed that this item would be considered together with the equally titled SBI 58 agenda item 7 in a joint contact group co-chaired by Alison Campbell (United Kingdom) and Joseph Teo (Singapore). At its 4</w:t>
      </w:r>
      <w:r w:rsidR="00424ADB" w:rsidRPr="000065B8">
        <w:rPr>
          <w:vertAlign w:val="superscript"/>
        </w:rPr>
        <w:t>th</w:t>
      </w:r>
      <w:r w:rsidR="00424ADB" w:rsidRPr="000065B8">
        <w:t xml:space="preserve"> meeting, the SBSTA considered and adopted the conclusions below.</w:t>
      </w:r>
    </w:p>
    <w:p w14:paraId="3E249827" w14:textId="43917AAB" w:rsidR="00F16A0C" w:rsidRPr="000065B8" w:rsidRDefault="00D24FB2" w:rsidP="00D24FB2">
      <w:pPr>
        <w:pStyle w:val="RegH23G"/>
        <w:numPr>
          <w:ilvl w:val="0"/>
          <w:numId w:val="0"/>
        </w:numPr>
        <w:tabs>
          <w:tab w:val="left" w:pos="1135"/>
        </w:tabs>
        <w:ind w:left="1135" w:hanging="454"/>
      </w:pPr>
      <w:r w:rsidRPr="000065B8">
        <w:rPr>
          <w:bCs/>
        </w:rPr>
        <w:t>2.</w:t>
      </w:r>
      <w:r w:rsidRPr="000065B8">
        <w:rPr>
          <w:bCs/>
        </w:rPr>
        <w:tab/>
      </w:r>
      <w:r w:rsidR="00F16A0C" w:rsidRPr="000065B8">
        <w:t>Conclusions</w:t>
      </w:r>
    </w:p>
    <w:p w14:paraId="2309BD3D" w14:textId="5D2DDD59" w:rsidR="00522EDB" w:rsidRPr="000065B8" w:rsidRDefault="00D24FB2" w:rsidP="00D24FB2">
      <w:pPr>
        <w:pStyle w:val="RegSingleTxtG"/>
        <w:numPr>
          <w:ilvl w:val="0"/>
          <w:numId w:val="0"/>
        </w:numPr>
        <w:ind w:left="1134"/>
        <w:rPr>
          <w:lang w:val="en-US"/>
        </w:rPr>
      </w:pPr>
      <w:r w:rsidRPr="000065B8">
        <w:rPr>
          <w:lang w:val="en-US"/>
        </w:rPr>
        <w:t>57.</w:t>
      </w:r>
      <w:r w:rsidRPr="000065B8">
        <w:rPr>
          <w:lang w:val="en-US"/>
        </w:rPr>
        <w:tab/>
      </w:r>
      <w:r w:rsidR="005D51DD" w:rsidRPr="000065B8">
        <w:t>The SBSTA and the SBI emphasized the importance of the global stocktake for achieving the purpose and long-term goals of the Paris Agreement.</w:t>
      </w:r>
    </w:p>
    <w:p w14:paraId="1BB477C3" w14:textId="76B01BF8" w:rsidR="00FA7289" w:rsidRPr="000065B8" w:rsidRDefault="00D24FB2" w:rsidP="00D24FB2">
      <w:pPr>
        <w:pStyle w:val="RegSingleTxtG"/>
        <w:numPr>
          <w:ilvl w:val="0"/>
          <w:numId w:val="0"/>
        </w:numPr>
        <w:ind w:left="1134"/>
      </w:pPr>
      <w:r w:rsidRPr="000065B8">
        <w:t>58.</w:t>
      </w:r>
      <w:r w:rsidRPr="000065B8">
        <w:tab/>
      </w:r>
      <w:r w:rsidR="001C7B72" w:rsidRPr="000065B8">
        <w:t>The SBSTA and the SBI expressed appreciation to the co-facilitators of the technical dialogue under the global stocktake for delivering the third and final meeting of the dialogue, and to facilitators, participating experts, Parties and non-Party stakeholders for their contributions to and engagement in that meeting.</w:t>
      </w:r>
    </w:p>
    <w:p w14:paraId="01EB0ECF" w14:textId="05F72E19" w:rsidR="00C337C1" w:rsidRPr="000065B8" w:rsidRDefault="00D24FB2" w:rsidP="00D24FB2">
      <w:pPr>
        <w:pStyle w:val="RegSingleTxtG"/>
        <w:numPr>
          <w:ilvl w:val="0"/>
          <w:numId w:val="0"/>
        </w:numPr>
        <w:ind w:left="1134"/>
      </w:pPr>
      <w:r w:rsidRPr="000065B8">
        <w:t>59.</w:t>
      </w:r>
      <w:r w:rsidRPr="000065B8">
        <w:tab/>
      </w:r>
      <w:r w:rsidR="00C337C1" w:rsidRPr="000065B8">
        <w:t>The SBSTA and the SBI also expressed appreciation to the co-facilitators of the technical dialogue for preparing the summary report on the second meeting of the dialogue,</w:t>
      </w:r>
      <w:r w:rsidR="00C337C1" w:rsidRPr="000065B8">
        <w:rPr>
          <w:rStyle w:val="FootnoteReference"/>
        </w:rPr>
        <w:footnoteReference w:id="33"/>
      </w:r>
      <w:r w:rsidR="00C337C1" w:rsidRPr="000065B8">
        <w:t xml:space="preserve"> the informal consultations on that report, held on 12 April 2023, and the informal consultations, held on 10 May 2023, on the information note on the third meeting of the dialogue.</w:t>
      </w:r>
      <w:r w:rsidR="00C337C1" w:rsidRPr="000065B8">
        <w:rPr>
          <w:rStyle w:val="FootnoteReference"/>
        </w:rPr>
        <w:footnoteReference w:id="34"/>
      </w:r>
    </w:p>
    <w:p w14:paraId="070B6D26" w14:textId="7F4B4731" w:rsidR="00C337C1" w:rsidRPr="000065B8" w:rsidRDefault="00D24FB2" w:rsidP="00D24FB2">
      <w:pPr>
        <w:pStyle w:val="RegSingleTxtG"/>
        <w:numPr>
          <w:ilvl w:val="0"/>
          <w:numId w:val="0"/>
        </w:numPr>
        <w:ind w:left="1134"/>
      </w:pPr>
      <w:r w:rsidRPr="000065B8">
        <w:t>60.</w:t>
      </w:r>
      <w:r w:rsidRPr="000065B8">
        <w:tab/>
      </w:r>
      <w:r w:rsidR="007B2CA4" w:rsidRPr="000065B8">
        <w:t>The SB</w:t>
      </w:r>
      <w:r w:rsidR="00D033A3" w:rsidRPr="000065B8">
        <w:t>STA</w:t>
      </w:r>
      <w:r w:rsidR="007B2CA4" w:rsidRPr="000065B8">
        <w:t xml:space="preserve"> and the SB</w:t>
      </w:r>
      <w:r w:rsidR="00D033A3" w:rsidRPr="000065B8">
        <w:t>I</w:t>
      </w:r>
      <w:r w:rsidR="007B2CA4" w:rsidRPr="000065B8">
        <w:t xml:space="preserve"> requested the co-facilitators of the technical dialogue to prepare the summary report on the third meeting of the technical dialogue by 15 August 2023 and the factual synthesis report by 8 September 2023.</w:t>
      </w:r>
    </w:p>
    <w:p w14:paraId="46C6EC1E" w14:textId="3F3C1701" w:rsidR="007B2CA4" w:rsidRPr="000065B8" w:rsidRDefault="00D24FB2" w:rsidP="00D24FB2">
      <w:pPr>
        <w:pStyle w:val="RegSingleTxtG"/>
        <w:numPr>
          <w:ilvl w:val="0"/>
          <w:numId w:val="0"/>
        </w:numPr>
        <w:ind w:left="1134"/>
      </w:pPr>
      <w:r w:rsidRPr="000065B8">
        <w:t>61.</w:t>
      </w:r>
      <w:r w:rsidRPr="000065B8">
        <w:tab/>
      </w:r>
      <w:r w:rsidR="00EC2B5F" w:rsidRPr="000065B8">
        <w:t>The</w:t>
      </w:r>
      <w:r w:rsidR="00EC2B5F" w:rsidRPr="000065B8">
        <w:rPr>
          <w:lang w:val="en-US"/>
        </w:rPr>
        <w:t xml:space="preserve"> </w:t>
      </w:r>
      <w:r w:rsidR="00EC2B5F" w:rsidRPr="000065B8">
        <w:t>SBSTA and the SBI</w:t>
      </w:r>
      <w:r w:rsidR="00EC2B5F" w:rsidRPr="000065B8">
        <w:rPr>
          <w:lang w:val="en-US"/>
        </w:rPr>
        <w:t xml:space="preserve"> expressed appreciation to their Chairs for holding a consultation,</w:t>
      </w:r>
      <w:r w:rsidR="00EC2B5F" w:rsidRPr="000065B8">
        <w:rPr>
          <w:rStyle w:val="FootnoteReference"/>
          <w:szCs w:val="24"/>
          <w:lang w:val="en-US"/>
        </w:rPr>
        <w:footnoteReference w:id="35"/>
      </w:r>
      <w:r w:rsidR="00EC2B5F" w:rsidRPr="000065B8">
        <w:rPr>
          <w:lang w:val="en-US"/>
        </w:rPr>
        <w:t xml:space="preserve"> in hybrid </w:t>
      </w:r>
      <w:r w:rsidR="00EC2B5F" w:rsidRPr="000065B8">
        <w:t>format</w:t>
      </w:r>
      <w:r w:rsidR="00EC2B5F" w:rsidRPr="000065B8">
        <w:rPr>
          <w:lang w:val="en-US"/>
        </w:rPr>
        <w:t xml:space="preserve">, from 27 to 28 April 2023, on </w:t>
      </w:r>
      <w:r w:rsidR="00EC2B5F" w:rsidRPr="000065B8">
        <w:rPr>
          <w:szCs w:val="24"/>
          <w:lang w:val="en-US"/>
        </w:rPr>
        <w:t>preparations for the consideration of outputs component of the first global stocktake</w:t>
      </w:r>
      <w:r w:rsidR="00EC2B5F" w:rsidRPr="000065B8">
        <w:rPr>
          <w:lang w:val="en-US"/>
        </w:rPr>
        <w:t xml:space="preserve"> and welcomed the rich discussions that took place. They noted the summary report</w:t>
      </w:r>
      <w:r w:rsidR="00EC2B5F" w:rsidRPr="000065B8">
        <w:rPr>
          <w:rStyle w:val="FootnoteReference"/>
          <w:szCs w:val="24"/>
          <w:lang w:val="en-US"/>
        </w:rPr>
        <w:footnoteReference w:id="36"/>
      </w:r>
      <w:r w:rsidR="00EC2B5F" w:rsidRPr="000065B8">
        <w:rPr>
          <w:lang w:val="en-US"/>
        </w:rPr>
        <w:t xml:space="preserve"> on the consultation.</w:t>
      </w:r>
    </w:p>
    <w:p w14:paraId="018137B1" w14:textId="150A17B4" w:rsidR="00EC2B5F" w:rsidRPr="000065B8" w:rsidRDefault="00D24FB2" w:rsidP="00D24FB2">
      <w:pPr>
        <w:pStyle w:val="RegSingleTxtG"/>
        <w:numPr>
          <w:ilvl w:val="0"/>
          <w:numId w:val="0"/>
        </w:numPr>
        <w:ind w:left="1134"/>
      </w:pPr>
      <w:r w:rsidRPr="000065B8">
        <w:t>62.</w:t>
      </w:r>
      <w:r w:rsidRPr="000065B8">
        <w:tab/>
      </w:r>
      <w:r w:rsidR="007A2C23" w:rsidRPr="000065B8">
        <w:t>The SBSTA and the SBI also noted the update provided by the high-level committee referred to in paragraph 33 of decision 19/CMA.1, on 13 June 2023, on progress in planning its high-level events</w:t>
      </w:r>
      <w:r w:rsidR="007A2C23" w:rsidRPr="000065B8">
        <w:rPr>
          <w:rStyle w:val="FootnoteReference"/>
        </w:rPr>
        <w:footnoteReference w:id="37"/>
      </w:r>
      <w:r w:rsidR="007A2C23" w:rsidRPr="000065B8">
        <w:t xml:space="preserve"> and encouraged the high-level committee to continue to engage Parties and non-Party stakeholders in its activities.</w:t>
      </w:r>
    </w:p>
    <w:p w14:paraId="3BCB3741" w14:textId="4812D1DE" w:rsidR="00833F0F" w:rsidRPr="000065B8" w:rsidRDefault="00D24FB2" w:rsidP="00D24FB2">
      <w:pPr>
        <w:pStyle w:val="RegSingleTxtG"/>
        <w:numPr>
          <w:ilvl w:val="0"/>
          <w:numId w:val="0"/>
        </w:numPr>
        <w:ind w:left="1134"/>
      </w:pPr>
      <w:bookmarkStart w:id="29" w:name="_Ref139028189"/>
      <w:r w:rsidRPr="000065B8">
        <w:t>63.</w:t>
      </w:r>
      <w:r w:rsidRPr="000065B8">
        <w:tab/>
      </w:r>
      <w:r w:rsidR="008B0CD3" w:rsidRPr="000065B8">
        <w:t>The SB</w:t>
      </w:r>
      <w:r w:rsidR="008C7DAD" w:rsidRPr="000065B8">
        <w:t>STA</w:t>
      </w:r>
      <w:r w:rsidR="008B0CD3" w:rsidRPr="000065B8">
        <w:t xml:space="preserve"> and the SB</w:t>
      </w:r>
      <w:r w:rsidR="008C7DAD" w:rsidRPr="000065B8">
        <w:t>I</w:t>
      </w:r>
      <w:r w:rsidR="008B0CD3" w:rsidRPr="000065B8">
        <w:t xml:space="preserve"> took note of the views exchanged on the indicative </w:t>
      </w:r>
      <w:r w:rsidR="00D728CD" w:rsidRPr="000065B8">
        <w:t xml:space="preserve">draft </w:t>
      </w:r>
      <w:r w:rsidR="008B0CD3" w:rsidRPr="000065B8">
        <w:t>structure of a d</w:t>
      </w:r>
      <w:r w:rsidR="007A2851" w:rsidRPr="000065B8">
        <w:t>raft d</w:t>
      </w:r>
      <w:r w:rsidR="008B0CD3" w:rsidRPr="000065B8">
        <w:t xml:space="preserve">ecision on the global stocktake for consideration and adoption </w:t>
      </w:r>
      <w:r w:rsidR="008B0CD3" w:rsidRPr="000065B8">
        <w:rPr>
          <w:lang w:val="en-US"/>
        </w:rPr>
        <w:t>at CMA 5</w:t>
      </w:r>
      <w:r w:rsidR="008B0CD3" w:rsidRPr="000065B8">
        <w:t xml:space="preserve"> and agreed to accelerate their work on the consideration of outputs component. They noted the indicative </w:t>
      </w:r>
      <w:r w:rsidR="00D811A2" w:rsidRPr="000065B8">
        <w:t xml:space="preserve">draft </w:t>
      </w:r>
      <w:r w:rsidR="008B0CD3" w:rsidRPr="000065B8">
        <w:t xml:space="preserve">structure of the draft CMA 5 decision on the global stocktake contained in an </w:t>
      </w:r>
      <w:r w:rsidR="008B0CD3" w:rsidRPr="000065B8" w:rsidDel="007F2E6C">
        <w:t xml:space="preserve">informal note </w:t>
      </w:r>
      <w:r w:rsidR="008B0CD3" w:rsidRPr="000065B8">
        <w:t>prepared by the co-chairs of the contact group for this agenda item at this session</w:t>
      </w:r>
      <w:r w:rsidR="008B0CD3" w:rsidRPr="000065B8" w:rsidDel="007F2E6C">
        <w:t>.</w:t>
      </w:r>
      <w:r w:rsidR="008B0CD3" w:rsidRPr="000065B8" w:rsidDel="007F2E6C">
        <w:rPr>
          <w:rStyle w:val="FootnoteReference"/>
        </w:rPr>
        <w:footnoteReference w:id="38"/>
      </w:r>
      <w:bookmarkEnd w:id="29"/>
    </w:p>
    <w:p w14:paraId="0E51F3C8" w14:textId="5D8B679D" w:rsidR="00C52AC4" w:rsidRPr="000065B8" w:rsidRDefault="00D24FB2" w:rsidP="00D24FB2">
      <w:pPr>
        <w:pStyle w:val="RegSingleTxtG"/>
        <w:numPr>
          <w:ilvl w:val="0"/>
          <w:numId w:val="0"/>
        </w:numPr>
        <w:ind w:left="1134"/>
        <w:rPr>
          <w:lang w:val="en-US"/>
        </w:rPr>
      </w:pPr>
      <w:bookmarkStart w:id="30" w:name="_Ref139028747"/>
      <w:r w:rsidRPr="000065B8">
        <w:rPr>
          <w:lang w:val="en-US"/>
        </w:rPr>
        <w:t>64.</w:t>
      </w:r>
      <w:r w:rsidRPr="000065B8">
        <w:rPr>
          <w:lang w:val="en-US"/>
        </w:rPr>
        <w:tab/>
      </w:r>
      <w:r w:rsidR="00C52AC4" w:rsidRPr="000065B8">
        <w:rPr>
          <w:lang w:val="en-US"/>
        </w:rPr>
        <w:t xml:space="preserve">The </w:t>
      </w:r>
      <w:r w:rsidR="00044C72" w:rsidRPr="000065B8">
        <w:t>SBSTA and the SBI</w:t>
      </w:r>
      <w:r w:rsidR="00C52AC4" w:rsidRPr="000065B8">
        <w:rPr>
          <w:lang w:val="en-US"/>
        </w:rPr>
        <w:t xml:space="preserve"> thanked their Chairs for organizing an intersessional in</w:t>
      </w:r>
      <w:r w:rsidR="00C52AC4" w:rsidRPr="000065B8">
        <w:rPr>
          <w:lang w:val="en-US"/>
        </w:rPr>
        <w:noBreakHyphen/>
        <w:t>person workshop, to be held in October 2023, to develop elements for the consideration of outputs component of the first global stocktake, which will inform the work of the joint contact group on the global stocktake.</w:t>
      </w:r>
      <w:r w:rsidR="00C52AC4" w:rsidRPr="000065B8">
        <w:rPr>
          <w:rStyle w:val="FootnoteReference"/>
          <w:szCs w:val="24"/>
          <w:lang w:val="en-US"/>
        </w:rPr>
        <w:footnoteReference w:id="39"/>
      </w:r>
      <w:r w:rsidR="00C52AC4" w:rsidRPr="000065B8">
        <w:rPr>
          <w:lang w:val="en-US"/>
        </w:rPr>
        <w:t xml:space="preserve"> In addition, they:</w:t>
      </w:r>
      <w:bookmarkEnd w:id="30"/>
    </w:p>
    <w:p w14:paraId="7901E771" w14:textId="267E7CED" w:rsidR="00C52AC4" w:rsidRPr="000065B8" w:rsidRDefault="00D24FB2" w:rsidP="00D24FB2">
      <w:pPr>
        <w:pStyle w:val="RegSingleTxtG2"/>
        <w:numPr>
          <w:ilvl w:val="0"/>
          <w:numId w:val="0"/>
        </w:numPr>
        <w:ind w:left="1134" w:firstLine="567"/>
        <w:rPr>
          <w:lang w:val="en-US" w:eastAsia="en-US"/>
        </w:rPr>
      </w:pPr>
      <w:bookmarkStart w:id="31" w:name="_Ref139028709"/>
      <w:r w:rsidRPr="000065B8">
        <w:rPr>
          <w:szCs w:val="28"/>
          <w:lang w:val="en-US" w:eastAsia="en-US"/>
        </w:rPr>
        <w:t>(a)</w:t>
      </w:r>
      <w:r w:rsidRPr="000065B8">
        <w:rPr>
          <w:szCs w:val="28"/>
          <w:lang w:val="en-US" w:eastAsia="en-US"/>
        </w:rPr>
        <w:tab/>
      </w:r>
      <w:r w:rsidR="00C52AC4" w:rsidRPr="000065B8">
        <w:rPr>
          <w:lang w:val="en-US" w:eastAsia="en-US"/>
        </w:rPr>
        <w:t xml:space="preserve">Invited Parties and non-Party </w:t>
      </w:r>
      <w:r w:rsidR="00C52AC4" w:rsidRPr="000065B8">
        <w:rPr>
          <w:lang w:eastAsia="en-US"/>
        </w:rPr>
        <w:t>stakeholders</w:t>
      </w:r>
      <w:r w:rsidR="00C52AC4" w:rsidRPr="000065B8">
        <w:rPr>
          <w:lang w:val="en-US" w:eastAsia="en-US"/>
        </w:rPr>
        <w:t xml:space="preserve"> to submit views on the elements for the </w:t>
      </w:r>
      <w:r w:rsidR="00C52AC4" w:rsidRPr="000065B8">
        <w:t>consideration</w:t>
      </w:r>
      <w:r w:rsidR="00C52AC4" w:rsidRPr="000065B8">
        <w:rPr>
          <w:lang w:val="en-US" w:eastAsia="en-US"/>
        </w:rPr>
        <w:t xml:space="preserve"> of outputs component by 15 September 2023 via the submission portal taking into consideration the informal note referred to in paragraph </w:t>
      </w:r>
      <w:r w:rsidR="00555D26" w:rsidRPr="000065B8">
        <w:rPr>
          <w:cs/>
          <w:lang w:val="en-US" w:eastAsia="en-US"/>
        </w:rPr>
        <w:t>‎</w:t>
      </w:r>
      <w:r w:rsidR="00555D26" w:rsidRPr="000065B8">
        <w:rPr>
          <w:lang w:val="en-US" w:eastAsia="en-US"/>
        </w:rPr>
        <w:t>63</w:t>
      </w:r>
      <w:r w:rsidR="00C52AC4" w:rsidRPr="000065B8">
        <w:rPr>
          <w:lang w:val="en-US" w:eastAsia="en-US"/>
        </w:rPr>
        <w:t xml:space="preserve"> above;</w:t>
      </w:r>
      <w:bookmarkEnd w:id="31"/>
    </w:p>
    <w:p w14:paraId="5918C532" w14:textId="3CA87ADE" w:rsidR="00C52AC4" w:rsidRPr="000065B8" w:rsidRDefault="00D24FB2" w:rsidP="00D24FB2">
      <w:pPr>
        <w:pStyle w:val="RegSingleTxtG2"/>
        <w:numPr>
          <w:ilvl w:val="0"/>
          <w:numId w:val="0"/>
        </w:numPr>
        <w:ind w:left="1134" w:firstLine="567"/>
        <w:rPr>
          <w:lang w:val="en-US" w:eastAsia="en-US"/>
        </w:rPr>
      </w:pPr>
      <w:r w:rsidRPr="000065B8">
        <w:rPr>
          <w:szCs w:val="28"/>
          <w:lang w:val="en-US" w:eastAsia="en-US"/>
        </w:rPr>
        <w:t>(b)</w:t>
      </w:r>
      <w:r w:rsidRPr="000065B8">
        <w:rPr>
          <w:szCs w:val="28"/>
          <w:lang w:val="en-US" w:eastAsia="en-US"/>
        </w:rPr>
        <w:tab/>
      </w:r>
      <w:r w:rsidR="00C52AC4" w:rsidRPr="000065B8">
        <w:rPr>
          <w:lang w:eastAsia="en-US"/>
        </w:rPr>
        <w:t>Requested</w:t>
      </w:r>
      <w:r w:rsidR="00C52AC4" w:rsidRPr="000065B8">
        <w:rPr>
          <w:lang w:val="en-US" w:eastAsia="en-US"/>
        </w:rPr>
        <w:t xml:space="preserve"> the secretariat, under the guidance of the Chairs of the subsidiary bodies, to prepare a synthesis report on the submissions and to make it available on the UNFCCC website three weeks before the workshop.</w:t>
      </w:r>
    </w:p>
    <w:p w14:paraId="265205C7" w14:textId="1628F76B" w:rsidR="00C52AC4" w:rsidRPr="000065B8" w:rsidRDefault="00D24FB2" w:rsidP="00D24FB2">
      <w:pPr>
        <w:pStyle w:val="RegSingleTxtG"/>
        <w:numPr>
          <w:ilvl w:val="0"/>
          <w:numId w:val="0"/>
        </w:numPr>
        <w:ind w:left="1134"/>
        <w:rPr>
          <w:lang w:val="en-US"/>
        </w:rPr>
      </w:pPr>
      <w:r w:rsidRPr="000065B8">
        <w:rPr>
          <w:lang w:val="en-US"/>
        </w:rPr>
        <w:t>65.</w:t>
      </w:r>
      <w:r w:rsidRPr="000065B8">
        <w:rPr>
          <w:lang w:val="en-US"/>
        </w:rPr>
        <w:tab/>
      </w:r>
      <w:r w:rsidR="00C52AC4" w:rsidRPr="000065B8">
        <w:t>The</w:t>
      </w:r>
      <w:r w:rsidR="00C52AC4" w:rsidRPr="000065B8">
        <w:rPr>
          <w:lang w:val="en-US"/>
        </w:rPr>
        <w:t xml:space="preserve"> </w:t>
      </w:r>
      <w:r w:rsidR="008B1624" w:rsidRPr="000065B8">
        <w:t>SBSTA and the SBI</w:t>
      </w:r>
      <w:r w:rsidR="00C52AC4" w:rsidRPr="000065B8">
        <w:rPr>
          <w:lang w:val="en-US"/>
        </w:rPr>
        <w:t xml:space="preserve"> encouraged Parties and non-Party stakeholders to hold events, at the local, national, regional and international level, as appropriate, in support of the first global stocktake.</w:t>
      </w:r>
    </w:p>
    <w:p w14:paraId="569F5784" w14:textId="2C320650" w:rsidR="0014527A" w:rsidRPr="000065B8" w:rsidRDefault="00D24FB2" w:rsidP="00D24FB2">
      <w:pPr>
        <w:pStyle w:val="RegSingleTxtG"/>
        <w:numPr>
          <w:ilvl w:val="0"/>
          <w:numId w:val="0"/>
        </w:numPr>
        <w:ind w:left="1134"/>
      </w:pPr>
      <w:r w:rsidRPr="000065B8">
        <w:t>66.</w:t>
      </w:r>
      <w:r w:rsidRPr="000065B8">
        <w:tab/>
      </w:r>
      <w:r w:rsidR="00C52AC4" w:rsidRPr="000065B8">
        <w:t>The</w:t>
      </w:r>
      <w:r w:rsidR="00C52AC4" w:rsidRPr="000065B8">
        <w:rPr>
          <w:szCs w:val="24"/>
          <w:lang w:val="en-US"/>
        </w:rPr>
        <w:t xml:space="preserve"> </w:t>
      </w:r>
      <w:r w:rsidR="008B1624" w:rsidRPr="000065B8">
        <w:t>SBSTA and the SBI</w:t>
      </w:r>
      <w:r w:rsidR="00C52AC4" w:rsidRPr="000065B8">
        <w:rPr>
          <w:szCs w:val="24"/>
          <w:lang w:val="en-US"/>
        </w:rPr>
        <w:t xml:space="preserve"> reiterated their encouragement</w:t>
      </w:r>
      <w:r w:rsidR="00C52AC4" w:rsidRPr="000065B8">
        <w:rPr>
          <w:rStyle w:val="FootnoteReference"/>
          <w:szCs w:val="24"/>
          <w:lang w:val="en-US"/>
        </w:rPr>
        <w:footnoteReference w:id="40"/>
      </w:r>
      <w:r w:rsidR="00C52AC4" w:rsidRPr="000065B8">
        <w:rPr>
          <w:szCs w:val="24"/>
          <w:lang w:val="en-US"/>
        </w:rPr>
        <w:t xml:space="preserve"> to Parties to make </w:t>
      </w:r>
      <w:r w:rsidR="00C52AC4" w:rsidRPr="000065B8">
        <w:rPr>
          <w:lang w:val="en-US"/>
        </w:rPr>
        <w:t>voluntary contributions for the timely implementation of activities included in</w:t>
      </w:r>
      <w:r w:rsidR="00C52AC4" w:rsidRPr="000065B8">
        <w:rPr>
          <w:szCs w:val="24"/>
          <w:lang w:val="en-US"/>
        </w:rPr>
        <w:t xml:space="preserve"> </w:t>
      </w:r>
      <w:r w:rsidR="00C52AC4" w:rsidRPr="000065B8">
        <w:rPr>
          <w:lang w:val="en-US"/>
        </w:rPr>
        <w:t>these conclusions and under the first global stocktake</w:t>
      </w:r>
      <w:r w:rsidR="008B1624" w:rsidRPr="000065B8">
        <w:rPr>
          <w:lang w:val="en-US"/>
        </w:rPr>
        <w:t>.</w:t>
      </w:r>
    </w:p>
    <w:p w14:paraId="0F524879" w14:textId="6D854196" w:rsidR="00F16A0C" w:rsidRPr="000065B8" w:rsidRDefault="00D24FB2" w:rsidP="00D24FB2">
      <w:pPr>
        <w:pStyle w:val="RegHChG"/>
        <w:numPr>
          <w:ilvl w:val="0"/>
          <w:numId w:val="0"/>
        </w:numPr>
        <w:tabs>
          <w:tab w:val="left" w:pos="1135"/>
        </w:tabs>
        <w:ind w:left="1135" w:hanging="454"/>
      </w:pPr>
      <w:bookmarkStart w:id="32" w:name="_Toc140831739"/>
      <w:r w:rsidRPr="000065B8">
        <w:t>IX.</w:t>
      </w:r>
      <w:r w:rsidRPr="000065B8">
        <w:tab/>
      </w:r>
      <w:r w:rsidR="00F16A0C" w:rsidRPr="000065B8">
        <w:t>Work programme on just transition pathways referred to in the relevant paragraphs of decision 1/CMA.4</w:t>
      </w:r>
      <w:r w:rsidR="00F16A0C" w:rsidRPr="000065B8">
        <w:rPr>
          <w:sz w:val="24"/>
          <w:szCs w:val="24"/>
        </w:rPr>
        <w:t>*</w:t>
      </w:r>
      <w:r w:rsidR="00F16A0C" w:rsidRPr="000065B8">
        <w:br/>
      </w:r>
      <w:r w:rsidR="00F16A0C" w:rsidRPr="000065B8">
        <w:rPr>
          <w:b w:val="0"/>
          <w:sz w:val="20"/>
        </w:rPr>
        <w:t>(Agenda item 9)</w:t>
      </w:r>
      <w:bookmarkEnd w:id="32"/>
    </w:p>
    <w:p w14:paraId="5EA92751" w14:textId="696547ED" w:rsidR="00F16A0C" w:rsidRPr="000065B8" w:rsidRDefault="00D24FB2" w:rsidP="00D24FB2">
      <w:pPr>
        <w:pStyle w:val="RegH23G"/>
        <w:numPr>
          <w:ilvl w:val="0"/>
          <w:numId w:val="0"/>
        </w:numPr>
        <w:tabs>
          <w:tab w:val="left" w:pos="1135"/>
        </w:tabs>
        <w:ind w:left="1135" w:hanging="454"/>
      </w:pPr>
      <w:r w:rsidRPr="000065B8">
        <w:rPr>
          <w:bCs/>
        </w:rPr>
        <w:t>1.</w:t>
      </w:r>
      <w:r w:rsidRPr="000065B8">
        <w:rPr>
          <w:bCs/>
        </w:rPr>
        <w:tab/>
      </w:r>
      <w:r w:rsidR="00F16A0C" w:rsidRPr="000065B8">
        <w:t>Proceedings</w:t>
      </w:r>
    </w:p>
    <w:p w14:paraId="1A563827" w14:textId="5EC291EE" w:rsidR="00F16A0C" w:rsidRPr="000065B8" w:rsidRDefault="00D24FB2" w:rsidP="00D24FB2">
      <w:pPr>
        <w:pStyle w:val="RegSingleTxtG"/>
        <w:numPr>
          <w:ilvl w:val="0"/>
          <w:numId w:val="0"/>
        </w:numPr>
        <w:ind w:left="1134"/>
      </w:pPr>
      <w:r w:rsidRPr="000065B8">
        <w:t>67.</w:t>
      </w:r>
      <w:r w:rsidRPr="000065B8">
        <w:tab/>
      </w:r>
      <w:r w:rsidR="001364C2" w:rsidRPr="000065B8">
        <w:t>At its 1</w:t>
      </w:r>
      <w:r w:rsidR="001364C2" w:rsidRPr="000065B8">
        <w:rPr>
          <w:vertAlign w:val="superscript"/>
        </w:rPr>
        <w:t>st</w:t>
      </w:r>
      <w:r w:rsidR="001364C2" w:rsidRPr="000065B8">
        <w:t xml:space="preserve"> meeting, the SBSTA agreed that this item would be considered together with the equally titled SBI 58 agenda item 8 in informal consultations co-facilitated by Marianne Karlsen (Norway) and Selam Kidane Abebe (Zambia). As Marianne Karlsen could not stay for the entire session, she was later replaced by Luisa Roelke (Germany). At its 4</w:t>
      </w:r>
      <w:r w:rsidR="001364C2" w:rsidRPr="000065B8">
        <w:rPr>
          <w:vertAlign w:val="superscript"/>
        </w:rPr>
        <w:t>th</w:t>
      </w:r>
      <w:r w:rsidR="001364C2" w:rsidRPr="000065B8">
        <w:t xml:space="preserve"> meeting, the SB</w:t>
      </w:r>
      <w:r w:rsidR="00197B38" w:rsidRPr="000065B8">
        <w:t>STA</w:t>
      </w:r>
      <w:r w:rsidR="001364C2" w:rsidRPr="000065B8">
        <w:t xml:space="preserve"> considered and adopted the conclusions below.</w:t>
      </w:r>
    </w:p>
    <w:p w14:paraId="50400F16" w14:textId="5E50D9DB" w:rsidR="00F16A0C" w:rsidRPr="000065B8" w:rsidRDefault="00D24FB2" w:rsidP="00D24FB2">
      <w:pPr>
        <w:pStyle w:val="RegH23G"/>
        <w:numPr>
          <w:ilvl w:val="0"/>
          <w:numId w:val="0"/>
        </w:numPr>
        <w:tabs>
          <w:tab w:val="left" w:pos="1135"/>
        </w:tabs>
        <w:ind w:left="1135" w:hanging="454"/>
      </w:pPr>
      <w:r w:rsidRPr="000065B8">
        <w:rPr>
          <w:bCs/>
        </w:rPr>
        <w:t>2.</w:t>
      </w:r>
      <w:r w:rsidRPr="000065B8">
        <w:rPr>
          <w:bCs/>
        </w:rPr>
        <w:tab/>
      </w:r>
      <w:r w:rsidR="00F16A0C" w:rsidRPr="000065B8">
        <w:t>Conclusions</w:t>
      </w:r>
    </w:p>
    <w:p w14:paraId="32AC32EA" w14:textId="00CD4807" w:rsidR="000536BB" w:rsidRPr="000065B8" w:rsidRDefault="00D24FB2" w:rsidP="00D24FB2">
      <w:pPr>
        <w:pStyle w:val="RegSingleTxtG"/>
        <w:numPr>
          <w:ilvl w:val="0"/>
          <w:numId w:val="0"/>
        </w:numPr>
        <w:ind w:left="1134"/>
      </w:pPr>
      <w:bookmarkStart w:id="33" w:name="_Ref139029159"/>
      <w:bookmarkStart w:id="34" w:name="_Ref139816598"/>
      <w:r w:rsidRPr="000065B8">
        <w:t>68.</w:t>
      </w:r>
      <w:r w:rsidRPr="000065B8">
        <w:tab/>
      </w:r>
      <w:r w:rsidR="000536BB" w:rsidRPr="000065B8">
        <w:t xml:space="preserve">The </w:t>
      </w:r>
      <w:r w:rsidR="008D0B60" w:rsidRPr="000065B8">
        <w:t>SBSTA and the SBI</w:t>
      </w:r>
      <w:r w:rsidR="000536BB" w:rsidRPr="000065B8">
        <w:t xml:space="preserve"> initiated consideration of the work programme on just transition pathways referred to in paragraph 52 of decision 1/CMA.4.</w:t>
      </w:r>
      <w:bookmarkEnd w:id="33"/>
    </w:p>
    <w:p w14:paraId="132A038B" w14:textId="177BBB4D" w:rsidR="000536BB" w:rsidRPr="000065B8" w:rsidRDefault="00D24FB2" w:rsidP="00D24FB2">
      <w:pPr>
        <w:pStyle w:val="RegSingleTxtG"/>
        <w:numPr>
          <w:ilvl w:val="0"/>
          <w:numId w:val="0"/>
        </w:numPr>
        <w:ind w:left="1134"/>
      </w:pPr>
      <w:r w:rsidRPr="000065B8">
        <w:t>69.</w:t>
      </w:r>
      <w:r w:rsidRPr="000065B8">
        <w:tab/>
      </w:r>
      <w:r w:rsidR="008D0B60" w:rsidRPr="000065B8">
        <w:t xml:space="preserve">The SBSTA and the SBI </w:t>
      </w:r>
      <w:r w:rsidR="000536BB" w:rsidRPr="000065B8">
        <w:t>agreed to continue work on this matter at SB 59, informed by the informal note available on the UNFCCC website,</w:t>
      </w:r>
      <w:r w:rsidR="000536BB" w:rsidRPr="000065B8">
        <w:rPr>
          <w:rStyle w:val="FootnoteReference"/>
        </w:rPr>
        <w:footnoteReference w:id="41"/>
      </w:r>
      <w:r w:rsidR="000536BB" w:rsidRPr="000065B8">
        <w:t xml:space="preserve"> with a view to recommending a draft decision on the matter for consideration and adoption at CMA 5.</w:t>
      </w:r>
    </w:p>
    <w:p w14:paraId="4DD69861" w14:textId="6ABAB341" w:rsidR="000536BB" w:rsidRPr="000065B8" w:rsidRDefault="00D24FB2" w:rsidP="00D24FB2">
      <w:pPr>
        <w:pStyle w:val="RegSingleTxtG"/>
        <w:numPr>
          <w:ilvl w:val="0"/>
          <w:numId w:val="0"/>
        </w:numPr>
        <w:ind w:left="1134"/>
      </w:pPr>
      <w:bookmarkStart w:id="35" w:name="_Ref139029240"/>
      <w:r w:rsidRPr="000065B8">
        <w:t>70.</w:t>
      </w:r>
      <w:r w:rsidRPr="000065B8">
        <w:tab/>
      </w:r>
      <w:r w:rsidR="008D0B60" w:rsidRPr="000065B8">
        <w:t xml:space="preserve">The SBSTA and the SBI </w:t>
      </w:r>
      <w:r w:rsidR="000536BB" w:rsidRPr="000065B8">
        <w:t xml:space="preserve">invited Parties and observers to submit via the submission portal by 15 September 2023 views on different elements of the work programme referred to in paragraph </w:t>
      </w:r>
      <w:r w:rsidR="00555D26" w:rsidRPr="000065B8">
        <w:rPr>
          <w:cs/>
        </w:rPr>
        <w:t>‎</w:t>
      </w:r>
      <w:r w:rsidR="00555D26" w:rsidRPr="000065B8">
        <w:t>68</w:t>
      </w:r>
      <w:r w:rsidR="000536BB" w:rsidRPr="000065B8">
        <w:t xml:space="preserve"> above and requested the secretariat to prepare a synthesis report on Parties’ submissions with a view to informing Parties’ further discussions on the work programme during the workshop referred to in paragraph </w:t>
      </w:r>
      <w:r w:rsidR="00235CB6" w:rsidRPr="000065B8">
        <w:rPr>
          <w:cs/>
        </w:rPr>
        <w:t>‎</w:t>
      </w:r>
      <w:r w:rsidR="00235CB6" w:rsidRPr="000065B8">
        <w:t>71</w:t>
      </w:r>
      <w:r w:rsidR="000536BB" w:rsidRPr="000065B8">
        <w:t xml:space="preserve"> below.</w:t>
      </w:r>
      <w:bookmarkEnd w:id="35"/>
    </w:p>
    <w:p w14:paraId="3CA09383" w14:textId="45B5CE5E" w:rsidR="000536BB" w:rsidRPr="000065B8" w:rsidRDefault="00D24FB2" w:rsidP="00D24FB2">
      <w:pPr>
        <w:pStyle w:val="RegSingleTxtG"/>
        <w:numPr>
          <w:ilvl w:val="0"/>
          <w:numId w:val="0"/>
        </w:numPr>
        <w:ind w:left="1134"/>
      </w:pPr>
      <w:bookmarkStart w:id="36" w:name="_Ref139028844"/>
      <w:r w:rsidRPr="000065B8">
        <w:t>71.</w:t>
      </w:r>
      <w:r w:rsidRPr="000065B8">
        <w:tab/>
      </w:r>
      <w:r w:rsidR="008D0B60" w:rsidRPr="000065B8">
        <w:t xml:space="preserve">The SBSTA and the SBI </w:t>
      </w:r>
      <w:r w:rsidR="000536BB" w:rsidRPr="000065B8">
        <w:t xml:space="preserve">also requested the secretariat to organize, under the guidance of their Chairs, a workshop to be held before SB 59 on the work programme referred to in paragraph </w:t>
      </w:r>
      <w:r w:rsidR="00555D26" w:rsidRPr="000065B8">
        <w:rPr>
          <w:cs/>
        </w:rPr>
        <w:t>‎</w:t>
      </w:r>
      <w:r w:rsidR="00555D26" w:rsidRPr="000065B8">
        <w:t>68</w:t>
      </w:r>
      <w:r w:rsidR="000536BB" w:rsidRPr="000065B8">
        <w:t xml:space="preserve"> above to inform further work thereunder, based on the submissions and synthesis report referred to in paragraph </w:t>
      </w:r>
      <w:r w:rsidR="00235CB6" w:rsidRPr="000065B8">
        <w:rPr>
          <w:cs/>
        </w:rPr>
        <w:t>‎</w:t>
      </w:r>
      <w:r w:rsidR="00235CB6" w:rsidRPr="000065B8">
        <w:t>70</w:t>
      </w:r>
      <w:r w:rsidR="000536BB" w:rsidRPr="000065B8">
        <w:t xml:space="preserve"> above, ensuring broad participation of Parties and observers. They further requested the secretariat to prepare, under the guidance of their Chairs, a summary report on the workshop.</w:t>
      </w:r>
      <w:bookmarkEnd w:id="36"/>
    </w:p>
    <w:p w14:paraId="7747CCFF" w14:textId="0057DC94" w:rsidR="000536BB" w:rsidRPr="000065B8" w:rsidRDefault="00D24FB2" w:rsidP="00D24FB2">
      <w:pPr>
        <w:pStyle w:val="RegSingleTxtG"/>
        <w:numPr>
          <w:ilvl w:val="0"/>
          <w:numId w:val="0"/>
        </w:numPr>
        <w:ind w:left="1134"/>
      </w:pPr>
      <w:r w:rsidRPr="000065B8">
        <w:t>72.</w:t>
      </w:r>
      <w:r w:rsidRPr="000065B8">
        <w:tab/>
      </w:r>
      <w:r w:rsidR="008D0B60" w:rsidRPr="000065B8">
        <w:t xml:space="preserve">The SBSTA and the SBI </w:t>
      </w:r>
      <w:r w:rsidR="000536BB" w:rsidRPr="000065B8">
        <w:t xml:space="preserve">took note of the estimated budgetary implications of the activities to be undertaken by the secretariat referred to in paragraphs </w:t>
      </w:r>
      <w:r w:rsidR="00235CB6" w:rsidRPr="000065B8">
        <w:rPr>
          <w:cs/>
        </w:rPr>
        <w:t>‎</w:t>
      </w:r>
      <w:r w:rsidR="00235CB6" w:rsidRPr="000065B8">
        <w:t>70</w:t>
      </w:r>
      <w:r w:rsidR="000536BB" w:rsidRPr="000065B8">
        <w:t>–</w:t>
      </w:r>
      <w:r w:rsidR="00235CB6" w:rsidRPr="000065B8">
        <w:rPr>
          <w:cs/>
        </w:rPr>
        <w:t>‎</w:t>
      </w:r>
      <w:r w:rsidR="00235CB6" w:rsidRPr="000065B8">
        <w:t>71</w:t>
      </w:r>
      <w:r w:rsidR="000536BB" w:rsidRPr="000065B8">
        <w:t xml:space="preserve"> above.</w:t>
      </w:r>
    </w:p>
    <w:p w14:paraId="02357EB3" w14:textId="15B29DAE" w:rsidR="00D50914" w:rsidRPr="000065B8" w:rsidRDefault="00D24FB2" w:rsidP="00D24FB2">
      <w:pPr>
        <w:pStyle w:val="RegSingleTxtG"/>
        <w:numPr>
          <w:ilvl w:val="0"/>
          <w:numId w:val="0"/>
        </w:numPr>
        <w:ind w:left="1134"/>
      </w:pPr>
      <w:r w:rsidRPr="000065B8">
        <w:t>73.</w:t>
      </w:r>
      <w:r w:rsidRPr="000065B8">
        <w:tab/>
      </w:r>
      <w:r w:rsidR="000536BB" w:rsidRPr="000065B8">
        <w:t>They requested that the actions of the secretariat called for in these conclusions be undertaken subject to the availability of financial resources</w:t>
      </w:r>
      <w:r w:rsidR="008D0B60" w:rsidRPr="000065B8">
        <w:t>.</w:t>
      </w:r>
    </w:p>
    <w:p w14:paraId="6149936A" w14:textId="3059BF6C" w:rsidR="00F16A0C" w:rsidRPr="000065B8" w:rsidRDefault="00D24FB2" w:rsidP="00D24FB2">
      <w:pPr>
        <w:pStyle w:val="RegHChG"/>
        <w:numPr>
          <w:ilvl w:val="0"/>
          <w:numId w:val="0"/>
        </w:numPr>
        <w:tabs>
          <w:tab w:val="left" w:pos="1135"/>
        </w:tabs>
        <w:ind w:left="1135" w:hanging="454"/>
      </w:pPr>
      <w:bookmarkStart w:id="37" w:name="_Toc140831740"/>
      <w:bookmarkEnd w:id="34"/>
      <w:r w:rsidRPr="000065B8">
        <w:t>X.</w:t>
      </w:r>
      <w:r w:rsidRPr="000065B8">
        <w:tab/>
      </w:r>
      <w:r w:rsidR="00F16A0C" w:rsidRPr="000065B8">
        <w:t>Sharm el-Sheikh joint work on implementation of climate action on agriculture and food security</w:t>
      </w:r>
      <w:r w:rsidR="00F16A0C" w:rsidRPr="000065B8">
        <w:rPr>
          <w:sz w:val="24"/>
          <w:szCs w:val="24"/>
        </w:rPr>
        <w:t>*</w:t>
      </w:r>
      <w:r w:rsidR="00F16A0C" w:rsidRPr="000065B8">
        <w:br/>
      </w:r>
      <w:r w:rsidR="00F16A0C" w:rsidRPr="000065B8">
        <w:rPr>
          <w:b w:val="0"/>
          <w:sz w:val="20"/>
        </w:rPr>
        <w:t>(Agenda item 10)</w:t>
      </w:r>
      <w:bookmarkEnd w:id="37"/>
    </w:p>
    <w:p w14:paraId="5FCB3B7E" w14:textId="005AA432" w:rsidR="00F16A0C" w:rsidRPr="000065B8" w:rsidRDefault="00D24FB2" w:rsidP="00D24FB2">
      <w:pPr>
        <w:pStyle w:val="RegH23G"/>
        <w:numPr>
          <w:ilvl w:val="0"/>
          <w:numId w:val="0"/>
        </w:numPr>
        <w:tabs>
          <w:tab w:val="left" w:pos="1135"/>
        </w:tabs>
        <w:ind w:left="1135" w:hanging="454"/>
      </w:pPr>
      <w:r w:rsidRPr="000065B8">
        <w:rPr>
          <w:bCs/>
        </w:rPr>
        <w:t>1.</w:t>
      </w:r>
      <w:r w:rsidRPr="000065B8">
        <w:rPr>
          <w:bCs/>
        </w:rPr>
        <w:tab/>
      </w:r>
      <w:r w:rsidR="00F16A0C" w:rsidRPr="000065B8">
        <w:t>Proceedings</w:t>
      </w:r>
    </w:p>
    <w:p w14:paraId="12B62EAA" w14:textId="347ED268" w:rsidR="00F16A0C" w:rsidRPr="000065B8" w:rsidRDefault="00D24FB2" w:rsidP="00D24FB2">
      <w:pPr>
        <w:pStyle w:val="RegSingleTxtG"/>
        <w:numPr>
          <w:ilvl w:val="0"/>
          <w:numId w:val="0"/>
        </w:numPr>
        <w:ind w:left="1134"/>
      </w:pPr>
      <w:r w:rsidRPr="000065B8">
        <w:t>74.</w:t>
      </w:r>
      <w:r w:rsidRPr="000065B8">
        <w:tab/>
      </w:r>
      <w:r w:rsidR="00C2722C" w:rsidRPr="000065B8">
        <w:t>At its 1</w:t>
      </w:r>
      <w:r w:rsidR="00C2722C" w:rsidRPr="000065B8">
        <w:rPr>
          <w:vertAlign w:val="superscript"/>
        </w:rPr>
        <w:t>st</w:t>
      </w:r>
      <w:r w:rsidR="00C2722C" w:rsidRPr="000065B8">
        <w:t xml:space="preserve"> meeting, the SBSTA agreed that this item would be considered together with the equally titled SBI 58 agenda item 10 in informal consultations co-facilitated by Lucia Perugini (Italy) and Milagros Sandoval (Peru). At its 4</w:t>
      </w:r>
      <w:r w:rsidR="00C2722C" w:rsidRPr="000065B8">
        <w:rPr>
          <w:vertAlign w:val="superscript"/>
        </w:rPr>
        <w:t>th</w:t>
      </w:r>
      <w:r w:rsidR="00C2722C" w:rsidRPr="000065B8">
        <w:t xml:space="preserve"> meeting, the SB</w:t>
      </w:r>
      <w:r w:rsidR="00735F1D" w:rsidRPr="000065B8">
        <w:t>STA</w:t>
      </w:r>
      <w:r w:rsidR="00C2722C" w:rsidRPr="000065B8">
        <w:t xml:space="preserve"> considered and adopted the conclusions below.</w:t>
      </w:r>
    </w:p>
    <w:p w14:paraId="25070D74" w14:textId="68197A89" w:rsidR="00F16A0C" w:rsidRPr="000065B8" w:rsidRDefault="00D24FB2" w:rsidP="00D24FB2">
      <w:pPr>
        <w:pStyle w:val="RegH23G"/>
        <w:numPr>
          <w:ilvl w:val="0"/>
          <w:numId w:val="0"/>
        </w:numPr>
        <w:tabs>
          <w:tab w:val="left" w:pos="1135"/>
        </w:tabs>
        <w:ind w:left="1135" w:hanging="454"/>
      </w:pPr>
      <w:r w:rsidRPr="000065B8">
        <w:rPr>
          <w:bCs/>
        </w:rPr>
        <w:t>2.</w:t>
      </w:r>
      <w:r w:rsidRPr="000065B8">
        <w:rPr>
          <w:bCs/>
        </w:rPr>
        <w:tab/>
      </w:r>
      <w:r w:rsidR="00F16A0C" w:rsidRPr="000065B8">
        <w:t>Conclusions</w:t>
      </w:r>
    </w:p>
    <w:p w14:paraId="3091F31C" w14:textId="0372D9C8" w:rsidR="001F5065" w:rsidRPr="000065B8" w:rsidRDefault="00D24FB2" w:rsidP="00D24FB2">
      <w:pPr>
        <w:pStyle w:val="RegSingleTxtG"/>
        <w:numPr>
          <w:ilvl w:val="0"/>
          <w:numId w:val="0"/>
        </w:numPr>
        <w:ind w:left="1134"/>
      </w:pPr>
      <w:r w:rsidRPr="000065B8">
        <w:t>75.</w:t>
      </w:r>
      <w:r w:rsidRPr="000065B8">
        <w:tab/>
      </w:r>
      <w:r w:rsidR="005476C2" w:rsidRPr="000065B8">
        <w:t xml:space="preserve">The SBSTA and the SBI </w:t>
      </w:r>
      <w:r w:rsidR="006A7FD3" w:rsidRPr="000065B8">
        <w:t>established at these sessions the Sharm el-Sheikh joint work on implementation of climate action on agriculture and food security.</w:t>
      </w:r>
      <w:r w:rsidR="006A7FD3" w:rsidRPr="000065B8">
        <w:rPr>
          <w:sz w:val="18"/>
          <w:szCs w:val="18"/>
          <w:vertAlign w:val="superscript"/>
        </w:rPr>
        <w:footnoteReference w:id="42"/>
      </w:r>
    </w:p>
    <w:p w14:paraId="457A4FB3" w14:textId="1BF0E44B" w:rsidR="00B23EB8" w:rsidRPr="000065B8" w:rsidRDefault="00D24FB2" w:rsidP="00D24FB2">
      <w:pPr>
        <w:pStyle w:val="RegSingleTxtG"/>
        <w:numPr>
          <w:ilvl w:val="0"/>
          <w:numId w:val="0"/>
        </w:numPr>
        <w:ind w:left="1134"/>
      </w:pPr>
      <w:r w:rsidRPr="000065B8">
        <w:t>76.</w:t>
      </w:r>
      <w:r w:rsidRPr="000065B8">
        <w:tab/>
      </w:r>
      <w:r w:rsidR="00B23EB8" w:rsidRPr="000065B8">
        <w:t>They welcomed the submissions</w:t>
      </w:r>
      <w:r w:rsidR="00B23EB8" w:rsidRPr="000065B8">
        <w:rPr>
          <w:sz w:val="18"/>
          <w:szCs w:val="18"/>
          <w:vertAlign w:val="superscript"/>
        </w:rPr>
        <w:footnoteReference w:id="43"/>
      </w:r>
      <w:r w:rsidR="00B23EB8" w:rsidRPr="000065B8">
        <w:t xml:space="preserve"> from Parties and observers on the elements of that joint work, including views on topics for the workshops referred to in paragraph 15(b) of decision 3/CP.27.</w:t>
      </w:r>
    </w:p>
    <w:p w14:paraId="0050681D" w14:textId="413B5321" w:rsidR="00B23EB8" w:rsidRPr="000065B8" w:rsidRDefault="00D24FB2" w:rsidP="00D24FB2">
      <w:pPr>
        <w:pStyle w:val="RegSingleTxtG"/>
        <w:numPr>
          <w:ilvl w:val="0"/>
          <w:numId w:val="0"/>
        </w:numPr>
        <w:ind w:left="1134"/>
      </w:pPr>
      <w:r w:rsidRPr="000065B8">
        <w:t>77.</w:t>
      </w:r>
      <w:r w:rsidRPr="000065B8">
        <w:tab/>
      </w:r>
      <w:r w:rsidR="00B23EB8" w:rsidRPr="000065B8">
        <w:t>They also welcomed the submissions</w:t>
      </w:r>
      <w:r w:rsidR="00B23EB8" w:rsidRPr="000065B8">
        <w:rPr>
          <w:sz w:val="18"/>
          <w:szCs w:val="18"/>
          <w:vertAlign w:val="superscript"/>
        </w:rPr>
        <w:footnoteReference w:id="44"/>
      </w:r>
      <w:r w:rsidR="00B23EB8" w:rsidRPr="000065B8">
        <w:t xml:space="preserve"> from Parties and observers on the operationalization of the Sharm el-Sheikh online portal referred to in paragraph 16 of decision 3/CP.27.</w:t>
      </w:r>
    </w:p>
    <w:p w14:paraId="67333CA0" w14:textId="71220589" w:rsidR="006A7FD3" w:rsidRPr="000065B8" w:rsidRDefault="00D24FB2" w:rsidP="00D24FB2">
      <w:pPr>
        <w:pStyle w:val="RegSingleTxtG"/>
        <w:numPr>
          <w:ilvl w:val="0"/>
          <w:numId w:val="0"/>
        </w:numPr>
        <w:ind w:left="1134"/>
      </w:pPr>
      <w:r w:rsidRPr="000065B8">
        <w:t>78.</w:t>
      </w:r>
      <w:r w:rsidRPr="000065B8">
        <w:tab/>
      </w:r>
      <w:r w:rsidR="005476C2" w:rsidRPr="000065B8">
        <w:t xml:space="preserve">The SBSTA and the SBI </w:t>
      </w:r>
      <w:r w:rsidR="00B23EB8" w:rsidRPr="000065B8">
        <w:t>agreed to continue consideration of this matter at SB 59.</w:t>
      </w:r>
    </w:p>
    <w:p w14:paraId="00FC07FE" w14:textId="39CE6C98" w:rsidR="00F16A0C" w:rsidRPr="000065B8" w:rsidRDefault="00D24FB2" w:rsidP="00D24FB2">
      <w:pPr>
        <w:pStyle w:val="RegHChG"/>
        <w:numPr>
          <w:ilvl w:val="0"/>
          <w:numId w:val="0"/>
        </w:numPr>
        <w:tabs>
          <w:tab w:val="left" w:pos="1135"/>
        </w:tabs>
        <w:ind w:left="1135" w:hanging="454"/>
        <w:rPr>
          <w:b w:val="0"/>
          <w:sz w:val="20"/>
        </w:rPr>
      </w:pPr>
      <w:bookmarkStart w:id="38" w:name="_Toc140831741"/>
      <w:r w:rsidRPr="000065B8">
        <w:t>XI.</w:t>
      </w:r>
      <w:r w:rsidRPr="000065B8">
        <w:tab/>
      </w:r>
      <w:r w:rsidR="00F16A0C" w:rsidRPr="000065B8">
        <w:t>Matters relating to the forum on the impact of the implementation of response measures serving the Convention, the Kyoto Protocol and the Paris Agreement</w:t>
      </w:r>
      <w:r w:rsidR="00F16A0C" w:rsidRPr="000065B8">
        <w:rPr>
          <w:sz w:val="24"/>
          <w:szCs w:val="24"/>
        </w:rPr>
        <w:t>*</w:t>
      </w:r>
      <w:r w:rsidR="00F16A0C" w:rsidRPr="000065B8">
        <w:br/>
      </w:r>
      <w:r w:rsidR="00F16A0C" w:rsidRPr="000065B8">
        <w:rPr>
          <w:b w:val="0"/>
          <w:sz w:val="20"/>
        </w:rPr>
        <w:t>(Agenda item 11)</w:t>
      </w:r>
      <w:bookmarkEnd w:id="38"/>
    </w:p>
    <w:p w14:paraId="2AD37159" w14:textId="61133B15" w:rsidR="00F16A0C" w:rsidRPr="000065B8" w:rsidRDefault="00D24FB2" w:rsidP="00D24FB2">
      <w:pPr>
        <w:pStyle w:val="RegH23G"/>
        <w:numPr>
          <w:ilvl w:val="0"/>
          <w:numId w:val="0"/>
        </w:numPr>
        <w:tabs>
          <w:tab w:val="left" w:pos="1135"/>
        </w:tabs>
        <w:ind w:left="1135" w:hanging="454"/>
      </w:pPr>
      <w:r w:rsidRPr="000065B8">
        <w:rPr>
          <w:bCs/>
        </w:rPr>
        <w:t>1.</w:t>
      </w:r>
      <w:r w:rsidRPr="000065B8">
        <w:rPr>
          <w:bCs/>
        </w:rPr>
        <w:tab/>
      </w:r>
      <w:r w:rsidR="00F16A0C" w:rsidRPr="000065B8">
        <w:t>Proceedings</w:t>
      </w:r>
    </w:p>
    <w:p w14:paraId="0CB0232D" w14:textId="214EA4C1" w:rsidR="00F16A0C" w:rsidRPr="000065B8" w:rsidRDefault="00D24FB2" w:rsidP="00D24FB2">
      <w:pPr>
        <w:pStyle w:val="RegSingleTxtG"/>
        <w:numPr>
          <w:ilvl w:val="0"/>
          <w:numId w:val="0"/>
        </w:numPr>
        <w:ind w:left="1134"/>
      </w:pPr>
      <w:r w:rsidRPr="000065B8">
        <w:t>79.</w:t>
      </w:r>
      <w:r w:rsidRPr="000065B8">
        <w:tab/>
      </w:r>
      <w:r w:rsidR="001129C2" w:rsidRPr="000065B8">
        <w:rPr>
          <w:bCs/>
        </w:rPr>
        <w:t>The document considered at this session is available on the UNFCCC website.</w:t>
      </w:r>
      <w:r w:rsidR="001129C2" w:rsidRPr="000065B8">
        <w:rPr>
          <w:rStyle w:val="FootnoteReference"/>
          <w:bCs/>
        </w:rPr>
        <w:footnoteReference w:id="45"/>
      </w:r>
      <w:r w:rsidR="001129C2" w:rsidRPr="000065B8">
        <w:rPr>
          <w:bCs/>
        </w:rPr>
        <w:t xml:space="preserve"> At its 1</w:t>
      </w:r>
      <w:r w:rsidR="001129C2" w:rsidRPr="000065B8">
        <w:rPr>
          <w:bCs/>
          <w:vertAlign w:val="superscript"/>
        </w:rPr>
        <w:t>st</w:t>
      </w:r>
      <w:r w:rsidR="001129C2" w:rsidRPr="000065B8">
        <w:rPr>
          <w:bCs/>
        </w:rPr>
        <w:t xml:space="preserve"> meeting, </w:t>
      </w:r>
      <w:r w:rsidR="001129C2" w:rsidRPr="000065B8">
        <w:t>the SB</w:t>
      </w:r>
      <w:r w:rsidR="00133692" w:rsidRPr="000065B8">
        <w:t>STA</w:t>
      </w:r>
      <w:r w:rsidR="001129C2" w:rsidRPr="000065B8">
        <w:t xml:space="preserve"> agreed that this item would be considered together with the equally titled SB</w:t>
      </w:r>
      <w:r w:rsidR="00966969" w:rsidRPr="000065B8">
        <w:t>I</w:t>
      </w:r>
      <w:r w:rsidR="001129C2" w:rsidRPr="000065B8">
        <w:t xml:space="preserve"> 58 agenda item </w:t>
      </w:r>
      <w:r w:rsidR="00966969" w:rsidRPr="000065B8">
        <w:t>9</w:t>
      </w:r>
      <w:r w:rsidR="001129C2" w:rsidRPr="000065B8">
        <w:t xml:space="preserve"> in a joint contact group co-chaired by </w:t>
      </w:r>
      <w:r w:rsidR="001129C2" w:rsidRPr="000065B8">
        <w:rPr>
          <w:bCs/>
        </w:rPr>
        <w:t xml:space="preserve">Catherine Goldberg (United States of America) </w:t>
      </w:r>
      <w:r w:rsidR="001129C2" w:rsidRPr="000065B8">
        <w:t xml:space="preserve">and </w:t>
      </w:r>
      <w:r w:rsidR="001129C2" w:rsidRPr="000065B8">
        <w:rPr>
          <w:bCs/>
        </w:rPr>
        <w:t xml:space="preserve">Peter Govindasamy </w:t>
      </w:r>
      <w:r w:rsidR="001129C2" w:rsidRPr="000065B8">
        <w:t>(Singapore). At its 4</w:t>
      </w:r>
      <w:r w:rsidR="001129C2" w:rsidRPr="000065B8">
        <w:rPr>
          <w:vertAlign w:val="superscript"/>
        </w:rPr>
        <w:t>th</w:t>
      </w:r>
      <w:r w:rsidR="001129C2" w:rsidRPr="000065B8">
        <w:t xml:space="preserve"> meeting, the SB</w:t>
      </w:r>
      <w:r w:rsidR="00133692" w:rsidRPr="000065B8">
        <w:t>STA</w:t>
      </w:r>
      <w:r w:rsidR="001129C2" w:rsidRPr="000065B8">
        <w:t xml:space="preserve"> considered and adopted the conclusions below</w:t>
      </w:r>
      <w:r w:rsidR="009E594B" w:rsidRPr="000065B8">
        <w:t>.</w:t>
      </w:r>
    </w:p>
    <w:p w14:paraId="6FC0885C" w14:textId="60290917" w:rsidR="00F16A0C" w:rsidRPr="000065B8" w:rsidRDefault="00D24FB2" w:rsidP="00D24FB2">
      <w:pPr>
        <w:pStyle w:val="RegH23G"/>
        <w:numPr>
          <w:ilvl w:val="0"/>
          <w:numId w:val="0"/>
        </w:numPr>
        <w:tabs>
          <w:tab w:val="left" w:pos="1135"/>
        </w:tabs>
        <w:ind w:left="1135" w:hanging="454"/>
      </w:pPr>
      <w:r w:rsidRPr="000065B8">
        <w:rPr>
          <w:bCs/>
        </w:rPr>
        <w:t>2.</w:t>
      </w:r>
      <w:r w:rsidRPr="000065B8">
        <w:rPr>
          <w:bCs/>
        </w:rPr>
        <w:tab/>
      </w:r>
      <w:r w:rsidR="00F16A0C" w:rsidRPr="000065B8">
        <w:t>Conclusions</w:t>
      </w:r>
    </w:p>
    <w:p w14:paraId="64307799" w14:textId="12A1B1A7" w:rsidR="00E14488" w:rsidRPr="000065B8" w:rsidRDefault="00D24FB2" w:rsidP="00D24FB2">
      <w:pPr>
        <w:pStyle w:val="RegSingleTxtG"/>
        <w:numPr>
          <w:ilvl w:val="0"/>
          <w:numId w:val="0"/>
        </w:numPr>
        <w:ind w:left="1134"/>
      </w:pPr>
      <w:r w:rsidRPr="000065B8">
        <w:t>80.</w:t>
      </w:r>
      <w:r w:rsidRPr="000065B8">
        <w:tab/>
      </w:r>
      <w:r w:rsidR="00133692" w:rsidRPr="000065B8">
        <w:t xml:space="preserve">The SBSTA and the SBI </w:t>
      </w:r>
      <w:r w:rsidR="00E14488" w:rsidRPr="000065B8">
        <w:t>convened at these sessions a meeting of the forum on the impact of the implementation of response measures.</w:t>
      </w:r>
    </w:p>
    <w:p w14:paraId="32692783" w14:textId="44CD4A21" w:rsidR="00E14488" w:rsidRPr="000065B8" w:rsidRDefault="00D24FB2" w:rsidP="00D24FB2">
      <w:pPr>
        <w:pStyle w:val="RegSingleTxtG"/>
        <w:numPr>
          <w:ilvl w:val="0"/>
          <w:numId w:val="0"/>
        </w:numPr>
        <w:ind w:left="1134"/>
      </w:pPr>
      <w:r w:rsidRPr="000065B8">
        <w:t>81.</w:t>
      </w:r>
      <w:r w:rsidRPr="000065B8">
        <w:tab/>
      </w:r>
      <w:r w:rsidR="00133692" w:rsidRPr="000065B8">
        <w:t xml:space="preserve">The SBSTA and the SBI </w:t>
      </w:r>
      <w:r w:rsidR="00E14488" w:rsidRPr="000065B8">
        <w:t>welcomed the forum’s in-session workshop on country-driven strategies for just transition and economic diversification focusing on challenges and opportunities</w:t>
      </w:r>
      <w:r w:rsidR="00E14488" w:rsidRPr="000065B8">
        <w:rPr>
          <w:rStyle w:val="FootnoteReference"/>
        </w:rPr>
        <w:footnoteReference w:id="46"/>
      </w:r>
      <w:r w:rsidR="00E14488" w:rsidRPr="000065B8">
        <w:t xml:space="preserve"> and expressed their gratitude to the experts for their contributions to the workshop.</w:t>
      </w:r>
    </w:p>
    <w:p w14:paraId="071D9AE5" w14:textId="3F5BEE2F" w:rsidR="00E14488" w:rsidRPr="000065B8" w:rsidRDefault="00D24FB2" w:rsidP="00D24FB2">
      <w:pPr>
        <w:pStyle w:val="RegSingleTxtG"/>
        <w:numPr>
          <w:ilvl w:val="0"/>
          <w:numId w:val="0"/>
        </w:numPr>
        <w:ind w:left="1134"/>
      </w:pPr>
      <w:r w:rsidRPr="000065B8">
        <w:t>82.</w:t>
      </w:r>
      <w:r w:rsidRPr="000065B8">
        <w:tab/>
      </w:r>
      <w:r w:rsidR="00133692" w:rsidRPr="000065B8">
        <w:t>The SBSTA and the SBI</w:t>
      </w:r>
      <w:r w:rsidR="00E14488" w:rsidRPr="000065B8">
        <w:t>:</w:t>
      </w:r>
    </w:p>
    <w:p w14:paraId="15CBEF8D" w14:textId="7E9543EE" w:rsidR="00E14488" w:rsidRPr="000065B8" w:rsidRDefault="00D24FB2" w:rsidP="00D24FB2">
      <w:pPr>
        <w:pStyle w:val="RegSingleTxtG2"/>
        <w:numPr>
          <w:ilvl w:val="0"/>
          <w:numId w:val="0"/>
        </w:numPr>
        <w:ind w:left="1134" w:firstLine="567"/>
      </w:pPr>
      <w:r w:rsidRPr="000065B8">
        <w:rPr>
          <w:szCs w:val="28"/>
        </w:rPr>
        <w:t>(a)</w:t>
      </w:r>
      <w:r w:rsidRPr="000065B8">
        <w:rPr>
          <w:szCs w:val="28"/>
        </w:rPr>
        <w:tab/>
      </w:r>
      <w:r w:rsidR="00E14488" w:rsidRPr="000065B8">
        <w:t>Continued their consideration of the midterm review of the workplan of the forum and its Katowice Committee of Experts on the Impacts of the Implementation of Response Measures;</w:t>
      </w:r>
      <w:r w:rsidR="00E14488" w:rsidRPr="000065B8">
        <w:rPr>
          <w:rStyle w:val="FootnoteReference"/>
        </w:rPr>
        <w:footnoteReference w:id="47"/>
      </w:r>
    </w:p>
    <w:p w14:paraId="4BB1BC14" w14:textId="4E7F2402" w:rsidR="00E14488" w:rsidRPr="000065B8" w:rsidRDefault="00D24FB2" w:rsidP="00D24FB2">
      <w:pPr>
        <w:pStyle w:val="RegSingleTxtG2"/>
        <w:numPr>
          <w:ilvl w:val="0"/>
          <w:numId w:val="0"/>
        </w:numPr>
        <w:ind w:left="1134" w:firstLine="567"/>
      </w:pPr>
      <w:r w:rsidRPr="000065B8">
        <w:rPr>
          <w:szCs w:val="28"/>
        </w:rPr>
        <w:t>(b)</w:t>
      </w:r>
      <w:r w:rsidRPr="000065B8">
        <w:rPr>
          <w:szCs w:val="28"/>
        </w:rPr>
        <w:tab/>
      </w:r>
      <w:r w:rsidR="00E14488" w:rsidRPr="000065B8">
        <w:t>Deliberated on the views on and guiding questions for the review</w:t>
      </w:r>
      <w:r w:rsidR="00E14488" w:rsidRPr="000065B8">
        <w:rPr>
          <w:rStyle w:val="FootnoteReference"/>
        </w:rPr>
        <w:footnoteReference w:id="48"/>
      </w:r>
      <w:r w:rsidR="00E14488" w:rsidRPr="000065B8">
        <w:t xml:space="preserve"> of the functions, work programme and modalities of the forum.</w:t>
      </w:r>
      <w:r w:rsidR="00E14488" w:rsidRPr="000065B8">
        <w:rPr>
          <w:rStyle w:val="FootnoteReference"/>
        </w:rPr>
        <w:footnoteReference w:id="49"/>
      </w:r>
    </w:p>
    <w:p w14:paraId="444F06A7" w14:textId="2B895498" w:rsidR="00F16A0C" w:rsidRPr="000065B8" w:rsidRDefault="00D24FB2" w:rsidP="00D24FB2">
      <w:pPr>
        <w:pStyle w:val="RegSingleTxtG"/>
        <w:numPr>
          <w:ilvl w:val="0"/>
          <w:numId w:val="0"/>
        </w:numPr>
        <w:ind w:left="1134"/>
      </w:pPr>
      <w:r w:rsidRPr="000065B8">
        <w:t>83.</w:t>
      </w:r>
      <w:r w:rsidRPr="000065B8">
        <w:tab/>
      </w:r>
      <w:r w:rsidR="00E14488" w:rsidRPr="000065B8">
        <w:t>The</w:t>
      </w:r>
      <w:r w:rsidR="00133692" w:rsidRPr="000065B8">
        <w:t xml:space="preserve"> SBSTA and the SBI </w:t>
      </w:r>
      <w:r w:rsidR="00E14488" w:rsidRPr="000065B8">
        <w:t>agreed to continue consideration of this matter at SB 59</w:t>
      </w:r>
      <w:r w:rsidR="002455C8" w:rsidRPr="000065B8">
        <w:t>.</w:t>
      </w:r>
    </w:p>
    <w:p w14:paraId="281E3B3E" w14:textId="0E38637A" w:rsidR="00F16A0C" w:rsidRPr="000065B8" w:rsidRDefault="00D24FB2" w:rsidP="00D24FB2">
      <w:pPr>
        <w:pStyle w:val="RegHChG"/>
        <w:numPr>
          <w:ilvl w:val="0"/>
          <w:numId w:val="0"/>
        </w:numPr>
        <w:tabs>
          <w:tab w:val="left" w:pos="1135"/>
        </w:tabs>
        <w:ind w:left="1135" w:hanging="454"/>
      </w:pPr>
      <w:bookmarkStart w:id="39" w:name="_Toc140831742"/>
      <w:r w:rsidRPr="000065B8">
        <w:t>XII.</w:t>
      </w:r>
      <w:r w:rsidRPr="000065B8">
        <w:tab/>
      </w:r>
      <w:r w:rsidR="00F16A0C" w:rsidRPr="000065B8">
        <w:t>Methodological issues under the Convention</w:t>
      </w:r>
      <w:r w:rsidR="00F16A0C" w:rsidRPr="000065B8">
        <w:br/>
      </w:r>
      <w:r w:rsidR="00F16A0C" w:rsidRPr="000065B8">
        <w:rPr>
          <w:b w:val="0"/>
          <w:sz w:val="20"/>
        </w:rPr>
        <w:t>(Agenda item 12)</w:t>
      </w:r>
      <w:bookmarkEnd w:id="39"/>
    </w:p>
    <w:p w14:paraId="737589B9" w14:textId="561F1BE8" w:rsidR="00F16A0C" w:rsidRPr="000065B8" w:rsidRDefault="00D24FB2" w:rsidP="00D24FB2">
      <w:pPr>
        <w:pStyle w:val="RegH1G"/>
        <w:numPr>
          <w:ilvl w:val="0"/>
          <w:numId w:val="0"/>
        </w:numPr>
        <w:tabs>
          <w:tab w:val="left" w:pos="1135"/>
        </w:tabs>
        <w:ind w:left="1135" w:hanging="454"/>
      </w:pPr>
      <w:bookmarkStart w:id="40" w:name="_Toc140831743"/>
      <w:r w:rsidRPr="000065B8">
        <w:t>A.</w:t>
      </w:r>
      <w:r w:rsidRPr="000065B8">
        <w:tab/>
      </w:r>
      <w:r w:rsidR="00F16A0C" w:rsidRPr="000065B8">
        <w:t>Greenhouse gas data interface</w:t>
      </w:r>
      <w:r w:rsidR="00F16A0C" w:rsidRPr="000065B8">
        <w:br/>
      </w:r>
      <w:r w:rsidR="00F16A0C" w:rsidRPr="000065B8">
        <w:rPr>
          <w:b w:val="0"/>
          <w:sz w:val="20"/>
        </w:rPr>
        <w:t>(Agenda sub-item 12(a))</w:t>
      </w:r>
      <w:bookmarkEnd w:id="40"/>
    </w:p>
    <w:p w14:paraId="109F5E09" w14:textId="3EA1895A" w:rsidR="00F16A0C" w:rsidRPr="000065B8" w:rsidRDefault="00D24FB2" w:rsidP="00D24FB2">
      <w:pPr>
        <w:pStyle w:val="RegSingleTxtG"/>
        <w:numPr>
          <w:ilvl w:val="0"/>
          <w:numId w:val="0"/>
        </w:numPr>
        <w:ind w:left="1134"/>
      </w:pPr>
      <w:r w:rsidRPr="000065B8">
        <w:t>84.</w:t>
      </w:r>
      <w:r w:rsidRPr="000065B8">
        <w:tab/>
      </w:r>
      <w:r w:rsidR="00F16A0C" w:rsidRPr="000065B8">
        <w:t>At its 1</w:t>
      </w:r>
      <w:r w:rsidR="00F16A0C" w:rsidRPr="000065B8">
        <w:rPr>
          <w:vertAlign w:val="superscript"/>
        </w:rPr>
        <w:t>st</w:t>
      </w:r>
      <w:r w:rsidR="00F16A0C" w:rsidRPr="000065B8">
        <w:t xml:space="preserve"> meeting, the SBSTA agreed to consider this matter in informal consultations co-facilitated by Thiago </w:t>
      </w:r>
      <w:r w:rsidR="000F40F7" w:rsidRPr="000065B8">
        <w:t xml:space="preserve">De Araújo </w:t>
      </w:r>
      <w:r w:rsidR="00F16A0C" w:rsidRPr="000065B8">
        <w:t>Mendes (Brazil) and Daniela Romano (Italy). However, Parties could not conclude consideration of the matter at this session. In accordance with rules 10(c) and 16 of the draft rules of procedure being applied, the matter will be included in the provisional agenda for SBSTA 59.</w:t>
      </w:r>
    </w:p>
    <w:p w14:paraId="56F625CD" w14:textId="7BA5B8C8" w:rsidR="00F16A0C" w:rsidRPr="000065B8" w:rsidRDefault="00D24FB2" w:rsidP="00D24FB2">
      <w:pPr>
        <w:pStyle w:val="RegH1G"/>
        <w:numPr>
          <w:ilvl w:val="0"/>
          <w:numId w:val="0"/>
        </w:numPr>
        <w:tabs>
          <w:tab w:val="left" w:pos="1135"/>
        </w:tabs>
        <w:ind w:left="1135" w:hanging="454"/>
      </w:pPr>
      <w:bookmarkStart w:id="41" w:name="_Toc140831744"/>
      <w:r w:rsidRPr="000065B8">
        <w:t>B.</w:t>
      </w:r>
      <w:r w:rsidRPr="000065B8">
        <w:tab/>
      </w:r>
      <w:r w:rsidR="00F16A0C" w:rsidRPr="000065B8">
        <w:t>Emissions from fuel used for international aviation and maritime transport</w:t>
      </w:r>
      <w:r w:rsidR="00F16A0C" w:rsidRPr="000065B8">
        <w:br/>
      </w:r>
      <w:r w:rsidR="00F16A0C" w:rsidRPr="000065B8">
        <w:rPr>
          <w:b w:val="0"/>
          <w:sz w:val="20"/>
        </w:rPr>
        <w:t>(Agenda sub-item 12(b))</w:t>
      </w:r>
      <w:bookmarkEnd w:id="41"/>
    </w:p>
    <w:p w14:paraId="4E03CFEB" w14:textId="3A55763C" w:rsidR="00F16A0C" w:rsidRPr="000065B8" w:rsidRDefault="00D24FB2" w:rsidP="00D24FB2">
      <w:pPr>
        <w:pStyle w:val="RegSingleTxtG"/>
        <w:numPr>
          <w:ilvl w:val="0"/>
          <w:numId w:val="0"/>
        </w:numPr>
        <w:ind w:left="1134"/>
      </w:pPr>
      <w:r w:rsidRPr="000065B8">
        <w:t>85.</w:t>
      </w:r>
      <w:r w:rsidRPr="000065B8">
        <w:tab/>
      </w:r>
      <w:r w:rsidR="00F16A0C" w:rsidRPr="000065B8">
        <w:t>At its 1</w:t>
      </w:r>
      <w:r w:rsidR="00F16A0C" w:rsidRPr="000065B8">
        <w:rPr>
          <w:vertAlign w:val="superscript"/>
        </w:rPr>
        <w:t>st</w:t>
      </w:r>
      <w:r w:rsidR="00F16A0C" w:rsidRPr="000065B8">
        <w:t xml:space="preserve"> meeting, the SBSTA agreed to consider this matter in informal consultations co-facilitated by Martin Cames (Germany) and </w:t>
      </w:r>
      <w:r w:rsidR="00724113" w:rsidRPr="000065B8">
        <w:t xml:space="preserve">Florence </w:t>
      </w:r>
      <w:r w:rsidR="00F16A0C" w:rsidRPr="000065B8">
        <w:t>Pacifica Achieng (Kenya). However, Parties could not conclude consideration of the matter at this session. In accordance with rules 10(c) and 16 of the draft rules of procedure being applied, the matter will be included in the provisional agenda for SBSTA 59.</w:t>
      </w:r>
    </w:p>
    <w:p w14:paraId="44D02160" w14:textId="0AD74EFC" w:rsidR="00F16A0C" w:rsidRPr="000065B8" w:rsidRDefault="00D24FB2" w:rsidP="00D24FB2">
      <w:pPr>
        <w:pStyle w:val="RegHChG"/>
        <w:numPr>
          <w:ilvl w:val="0"/>
          <w:numId w:val="0"/>
        </w:numPr>
        <w:tabs>
          <w:tab w:val="left" w:pos="1135"/>
        </w:tabs>
        <w:ind w:left="1135" w:hanging="454"/>
      </w:pPr>
      <w:bookmarkStart w:id="42" w:name="_Toc140831745"/>
      <w:r w:rsidRPr="000065B8">
        <w:t>XIII.</w:t>
      </w:r>
      <w:r w:rsidRPr="000065B8">
        <w:tab/>
      </w:r>
      <w:r w:rsidR="00F16A0C" w:rsidRPr="000065B8">
        <w:t>Guidance on cooperative approaches referred to in Article 6, paragraph 2, of the Paris Agreement and in decision 2/CMA.3</w:t>
      </w:r>
      <w:r w:rsidR="00F16A0C" w:rsidRPr="000065B8">
        <w:br/>
      </w:r>
      <w:r w:rsidR="00F16A0C" w:rsidRPr="000065B8">
        <w:rPr>
          <w:b w:val="0"/>
          <w:sz w:val="20"/>
        </w:rPr>
        <w:t>(Agenda item 13)</w:t>
      </w:r>
      <w:bookmarkEnd w:id="42"/>
    </w:p>
    <w:p w14:paraId="492CB203" w14:textId="1F8D4D33" w:rsidR="00F16A0C" w:rsidRPr="000065B8" w:rsidRDefault="00D24FB2" w:rsidP="00D24FB2">
      <w:pPr>
        <w:pStyle w:val="RegH23G"/>
        <w:numPr>
          <w:ilvl w:val="0"/>
          <w:numId w:val="0"/>
        </w:numPr>
        <w:tabs>
          <w:tab w:val="left" w:pos="1135"/>
        </w:tabs>
        <w:ind w:left="1135" w:hanging="454"/>
      </w:pPr>
      <w:r w:rsidRPr="000065B8">
        <w:rPr>
          <w:bCs/>
        </w:rPr>
        <w:t>1.</w:t>
      </w:r>
      <w:r w:rsidRPr="000065B8">
        <w:rPr>
          <w:bCs/>
        </w:rPr>
        <w:tab/>
      </w:r>
      <w:r w:rsidR="00F16A0C" w:rsidRPr="000065B8">
        <w:t>Proceedings</w:t>
      </w:r>
    </w:p>
    <w:p w14:paraId="278194A5" w14:textId="59EE21A3" w:rsidR="00F16A0C" w:rsidRPr="000065B8" w:rsidRDefault="00D24FB2" w:rsidP="00D24FB2">
      <w:pPr>
        <w:pStyle w:val="RegSingleTxtG"/>
        <w:numPr>
          <w:ilvl w:val="0"/>
          <w:numId w:val="0"/>
        </w:numPr>
        <w:ind w:left="1134"/>
      </w:pPr>
      <w:r w:rsidRPr="000065B8">
        <w:t>86.</w:t>
      </w:r>
      <w:r w:rsidRPr="000065B8">
        <w:tab/>
      </w:r>
      <w:r w:rsidR="00B43DAC" w:rsidRPr="000065B8">
        <w:t>The documents considered at this session are available on the UNFCCC website.</w:t>
      </w:r>
      <w:r w:rsidR="00B43DAC" w:rsidRPr="000065B8">
        <w:rPr>
          <w:rStyle w:val="FootnoteReference"/>
        </w:rPr>
        <w:footnoteReference w:id="50"/>
      </w:r>
      <w:r w:rsidR="00B43DAC" w:rsidRPr="000065B8">
        <w:t xml:space="preserve"> </w:t>
      </w:r>
      <w:r w:rsidR="00F16A0C" w:rsidRPr="000065B8">
        <w:t>At its 1</w:t>
      </w:r>
      <w:r w:rsidR="00F16A0C" w:rsidRPr="000065B8">
        <w:rPr>
          <w:vertAlign w:val="superscript"/>
        </w:rPr>
        <w:t>st</w:t>
      </w:r>
      <w:r w:rsidR="00F16A0C" w:rsidRPr="000065B8">
        <w:t xml:space="preserve"> meeting, the SBSTA agreed to consider this matter in informal consultations co-facilitated by Maria AlJishi (Saudi Arabia) and Peer Stiansen (Norway). At its 4</w:t>
      </w:r>
      <w:r w:rsidR="00F16A0C" w:rsidRPr="000065B8">
        <w:rPr>
          <w:vertAlign w:val="superscript"/>
        </w:rPr>
        <w:t>th</w:t>
      </w:r>
      <w:r w:rsidR="00F16A0C" w:rsidRPr="000065B8">
        <w:t xml:space="preserve"> meeting, the SBSTA considered and adopted the conclusions below.</w:t>
      </w:r>
    </w:p>
    <w:p w14:paraId="31305828" w14:textId="21B939E1" w:rsidR="00F16A0C" w:rsidRPr="000065B8" w:rsidRDefault="00D24FB2" w:rsidP="00D24FB2">
      <w:pPr>
        <w:pStyle w:val="RegH23G"/>
        <w:numPr>
          <w:ilvl w:val="0"/>
          <w:numId w:val="0"/>
        </w:numPr>
        <w:tabs>
          <w:tab w:val="left" w:pos="1135"/>
        </w:tabs>
        <w:ind w:left="1135" w:hanging="454"/>
      </w:pPr>
      <w:r w:rsidRPr="000065B8">
        <w:rPr>
          <w:bCs/>
        </w:rPr>
        <w:t>2.</w:t>
      </w:r>
      <w:r w:rsidRPr="000065B8">
        <w:rPr>
          <w:bCs/>
        </w:rPr>
        <w:tab/>
      </w:r>
      <w:r w:rsidR="00F16A0C" w:rsidRPr="000065B8">
        <w:t>Conclusions</w:t>
      </w:r>
    </w:p>
    <w:p w14:paraId="26B2C4AF" w14:textId="19C1251B" w:rsidR="00F16A0C" w:rsidRPr="000065B8" w:rsidRDefault="00D24FB2" w:rsidP="00D24FB2">
      <w:pPr>
        <w:pStyle w:val="RegSingleTxtG"/>
        <w:numPr>
          <w:ilvl w:val="0"/>
          <w:numId w:val="0"/>
        </w:numPr>
        <w:ind w:left="1134"/>
      </w:pPr>
      <w:r w:rsidRPr="000065B8">
        <w:t>87.</w:t>
      </w:r>
      <w:r w:rsidRPr="000065B8">
        <w:tab/>
      </w:r>
      <w:r w:rsidR="00F16A0C" w:rsidRPr="000065B8">
        <w:t>The SBSTA, pursuant to paragraphs 4, 16(a), 17 and 22 of decision 6/CMA.4, considered the guidance on cooperative approaches referred to in Article</w:t>
      </w:r>
      <w:r w:rsidR="00F16A0C" w:rsidRPr="000065B8">
        <w:rPr>
          <w:rStyle w:val="FootnoteReference"/>
        </w:rPr>
        <w:footnoteReference w:id="51"/>
      </w:r>
      <w:r w:rsidR="00F16A0C" w:rsidRPr="000065B8">
        <w:t xml:space="preserve"> 6, paragraph 2, and in decision 2/CMA.3.</w:t>
      </w:r>
    </w:p>
    <w:p w14:paraId="3330325C" w14:textId="09CFF97B" w:rsidR="00F16A0C" w:rsidRPr="000065B8" w:rsidRDefault="00D24FB2" w:rsidP="00D24FB2">
      <w:pPr>
        <w:pStyle w:val="RegSingleTxtG"/>
        <w:numPr>
          <w:ilvl w:val="0"/>
          <w:numId w:val="0"/>
        </w:numPr>
        <w:ind w:left="1134"/>
      </w:pPr>
      <w:bookmarkStart w:id="43" w:name="_Ref138673958"/>
      <w:r w:rsidRPr="000065B8">
        <w:t>88.</w:t>
      </w:r>
      <w:r w:rsidRPr="000065B8">
        <w:tab/>
      </w:r>
      <w:r w:rsidR="00F16A0C" w:rsidRPr="000065B8">
        <w:t>The SBSTA took note of:</w:t>
      </w:r>
      <w:bookmarkEnd w:id="43"/>
    </w:p>
    <w:p w14:paraId="41C15785" w14:textId="1FA4A162" w:rsidR="00F16A0C" w:rsidRPr="000065B8" w:rsidRDefault="00D24FB2" w:rsidP="00D24FB2">
      <w:pPr>
        <w:pStyle w:val="RegSingleTxtG2"/>
        <w:numPr>
          <w:ilvl w:val="0"/>
          <w:numId w:val="0"/>
        </w:numPr>
        <w:ind w:left="1134" w:firstLine="567"/>
      </w:pPr>
      <w:r w:rsidRPr="000065B8">
        <w:rPr>
          <w:szCs w:val="28"/>
        </w:rPr>
        <w:t>(a)</w:t>
      </w:r>
      <w:r w:rsidRPr="000065B8">
        <w:rPr>
          <w:szCs w:val="28"/>
        </w:rPr>
        <w:tab/>
      </w:r>
      <w:r w:rsidR="00F16A0C" w:rsidRPr="000065B8">
        <w:t>The submissions</w:t>
      </w:r>
      <w:r w:rsidR="00F16A0C" w:rsidRPr="000065B8">
        <w:rPr>
          <w:rStyle w:val="FootnoteReference"/>
        </w:rPr>
        <w:footnoteReference w:id="52"/>
      </w:r>
      <w:r w:rsidR="00F16A0C" w:rsidRPr="000065B8">
        <w:t xml:space="preserve"> from Parties;</w:t>
      </w:r>
      <w:r w:rsidR="00F16A0C" w:rsidRPr="000065B8">
        <w:rPr>
          <w:rStyle w:val="FootnoteReference"/>
        </w:rPr>
        <w:footnoteReference w:id="53"/>
      </w:r>
    </w:p>
    <w:p w14:paraId="3147699A" w14:textId="31460635" w:rsidR="00F16A0C" w:rsidRPr="000065B8" w:rsidRDefault="00D24FB2" w:rsidP="00D24FB2">
      <w:pPr>
        <w:pStyle w:val="RegSingleTxtG2"/>
        <w:numPr>
          <w:ilvl w:val="0"/>
          <w:numId w:val="0"/>
        </w:numPr>
        <w:ind w:left="1134" w:firstLine="567"/>
      </w:pPr>
      <w:bookmarkStart w:id="44" w:name="_Ref138673964"/>
      <w:r w:rsidRPr="000065B8">
        <w:rPr>
          <w:szCs w:val="28"/>
        </w:rPr>
        <w:t>(b)</w:t>
      </w:r>
      <w:r w:rsidRPr="000065B8">
        <w:rPr>
          <w:szCs w:val="28"/>
        </w:rPr>
        <w:tab/>
      </w:r>
      <w:r w:rsidR="00F16A0C" w:rsidRPr="000065B8">
        <w:t>The workshops held intersessionally:</w:t>
      </w:r>
      <w:bookmarkEnd w:id="44"/>
    </w:p>
    <w:p w14:paraId="1BAAFC15" w14:textId="4261D3C3" w:rsidR="00F16A0C" w:rsidRPr="000065B8" w:rsidRDefault="00D24FB2" w:rsidP="00D24FB2">
      <w:pPr>
        <w:pStyle w:val="RegSingleTxtG3"/>
        <w:numPr>
          <w:ilvl w:val="0"/>
          <w:numId w:val="0"/>
        </w:numPr>
        <w:ind w:left="1701"/>
      </w:pPr>
      <w:bookmarkStart w:id="45" w:name="_Ref138673953"/>
      <w:r w:rsidRPr="000065B8">
        <w:t>(i)</w:t>
      </w:r>
      <w:r w:rsidRPr="000065B8">
        <w:tab/>
      </w:r>
      <w:r w:rsidR="00F16A0C" w:rsidRPr="000065B8">
        <w:t>A hybrid workshop on potential challenges Parties participating in cooperative approaches may face in addressing different elements of the initial report</w:t>
      </w:r>
      <w:r w:rsidR="00F16A0C" w:rsidRPr="000065B8">
        <w:rPr>
          <w:rStyle w:val="FootnoteReference"/>
        </w:rPr>
        <w:footnoteReference w:id="54"/>
      </w:r>
      <w:r w:rsidR="00F16A0C" w:rsidRPr="000065B8">
        <w:t xml:space="preserve"> and to support the identification of related capacity-building needs, held on 24 April 2023;</w:t>
      </w:r>
      <w:r w:rsidR="00F16A0C" w:rsidRPr="000065B8">
        <w:rPr>
          <w:rStyle w:val="FootnoteReference"/>
        </w:rPr>
        <w:footnoteReference w:id="55"/>
      </w:r>
      <w:bookmarkEnd w:id="45"/>
    </w:p>
    <w:p w14:paraId="099581E1" w14:textId="57C46A2E" w:rsidR="00F16A0C" w:rsidRPr="000065B8" w:rsidRDefault="00D24FB2" w:rsidP="00D24FB2">
      <w:pPr>
        <w:pStyle w:val="RegSingleTxtG3"/>
        <w:numPr>
          <w:ilvl w:val="0"/>
          <w:numId w:val="0"/>
        </w:numPr>
        <w:ind w:left="1701"/>
      </w:pPr>
      <w:bookmarkStart w:id="46" w:name="_Ref138674023"/>
      <w:r w:rsidRPr="000065B8">
        <w:t>(ii)</w:t>
      </w:r>
      <w:r w:rsidRPr="000065B8">
        <w:tab/>
      </w:r>
      <w:r w:rsidR="00F16A0C" w:rsidRPr="000065B8">
        <w:t>A hybrid workshop on the draft version of the agreed electronic format,</w:t>
      </w:r>
      <w:r w:rsidR="00F16A0C" w:rsidRPr="000065B8">
        <w:rPr>
          <w:rStyle w:val="FootnoteReference"/>
        </w:rPr>
        <w:footnoteReference w:id="56"/>
      </w:r>
      <w:r w:rsidR="00F16A0C" w:rsidRPr="000065B8">
        <w:t xml:space="preserve"> held from 25 to 26 April 2023;</w:t>
      </w:r>
      <w:r w:rsidR="00F16A0C" w:rsidRPr="000065B8">
        <w:rPr>
          <w:rStyle w:val="FootnoteReference"/>
        </w:rPr>
        <w:footnoteReference w:id="57"/>
      </w:r>
      <w:bookmarkEnd w:id="46"/>
    </w:p>
    <w:p w14:paraId="47A45CD2" w14:textId="4EC7884A" w:rsidR="00F16A0C" w:rsidRPr="000065B8" w:rsidRDefault="00D24FB2" w:rsidP="00D24FB2">
      <w:pPr>
        <w:pStyle w:val="RegSingleTxtG3"/>
        <w:numPr>
          <w:ilvl w:val="0"/>
          <w:numId w:val="0"/>
        </w:numPr>
        <w:ind w:left="1701"/>
      </w:pPr>
      <w:r w:rsidRPr="000065B8">
        <w:t>(iii)</w:t>
      </w:r>
      <w:r w:rsidRPr="000065B8">
        <w:tab/>
      </w:r>
      <w:r w:rsidR="00F16A0C" w:rsidRPr="000065B8">
        <w:t>A virtual workshop,</w:t>
      </w:r>
      <w:r w:rsidR="00F16A0C" w:rsidRPr="000065B8">
        <w:rPr>
          <w:rStyle w:val="FootnoteReference"/>
        </w:rPr>
        <w:footnoteReference w:id="58"/>
      </w:r>
      <w:r w:rsidR="00F16A0C" w:rsidRPr="000065B8">
        <w:t xml:space="preserve"> as part of the capacity-building programme referred to in paragraph 12 of decision 2/CMA.3, with the broad participation of Parties, on the completion and submission of the initial report, held from 17 to 18 May 2023.</w:t>
      </w:r>
    </w:p>
    <w:p w14:paraId="5B08C385" w14:textId="405D1A52" w:rsidR="00F16A0C" w:rsidRPr="000065B8" w:rsidRDefault="00D24FB2" w:rsidP="00D24FB2">
      <w:pPr>
        <w:pStyle w:val="RegSingleTxtG"/>
        <w:numPr>
          <w:ilvl w:val="0"/>
          <w:numId w:val="0"/>
        </w:numPr>
        <w:ind w:left="1134"/>
      </w:pPr>
      <w:r w:rsidRPr="000065B8">
        <w:t>89.</w:t>
      </w:r>
      <w:r w:rsidRPr="000065B8">
        <w:tab/>
      </w:r>
      <w:r w:rsidR="00F16A0C" w:rsidRPr="000065B8">
        <w:t>The SBSTA also took note of:</w:t>
      </w:r>
    </w:p>
    <w:p w14:paraId="08D656A7" w14:textId="1044F44E" w:rsidR="00F16A0C" w:rsidRPr="000065B8" w:rsidRDefault="00D24FB2" w:rsidP="00D24FB2">
      <w:pPr>
        <w:pStyle w:val="RegSingleTxtG2"/>
        <w:numPr>
          <w:ilvl w:val="0"/>
          <w:numId w:val="0"/>
        </w:numPr>
        <w:ind w:left="1134" w:firstLine="567"/>
      </w:pPr>
      <w:r w:rsidRPr="000065B8">
        <w:rPr>
          <w:szCs w:val="28"/>
        </w:rPr>
        <w:t>(a)</w:t>
      </w:r>
      <w:r w:rsidRPr="000065B8">
        <w:rPr>
          <w:szCs w:val="28"/>
        </w:rPr>
        <w:tab/>
      </w:r>
      <w:r w:rsidR="00F16A0C" w:rsidRPr="000065B8">
        <w:t>The technical paper,</w:t>
      </w:r>
      <w:r w:rsidR="00F16A0C" w:rsidRPr="000065B8">
        <w:rPr>
          <w:rStyle w:val="FootnoteReference"/>
        </w:rPr>
        <w:footnoteReference w:id="59"/>
      </w:r>
      <w:r w:rsidR="00F16A0C" w:rsidRPr="000065B8">
        <w:t xml:space="preserve"> prepared by the secretariat on the basis of the issues identified at the workshop referred to in paragraph</w:t>
      </w:r>
      <w:r w:rsidR="009E5F5E" w:rsidRPr="000065B8">
        <w:t xml:space="preserve"> </w:t>
      </w:r>
      <w:r w:rsidR="00555D26" w:rsidRPr="000065B8">
        <w:t>88</w:t>
      </w:r>
      <w:r w:rsidR="00555D26" w:rsidRPr="000065B8">
        <w:rPr>
          <w:cs/>
        </w:rPr>
        <w:t>‎</w:t>
      </w:r>
      <w:r w:rsidR="00555D26" w:rsidRPr="000065B8">
        <w:t>(b)</w:t>
      </w:r>
      <w:r w:rsidR="00D210B3">
        <w:t>(i)</w:t>
      </w:r>
      <w:r w:rsidR="00F16A0C" w:rsidRPr="000065B8">
        <w:rPr>
          <w:shd w:val="clear" w:color="auto" w:fill="FFFFFF" w:themeFill="background1"/>
        </w:rPr>
        <w:t xml:space="preserve"> </w:t>
      </w:r>
      <w:r w:rsidR="00F16A0C" w:rsidRPr="000065B8">
        <w:t>above, on potential considerations in the preparation of the reporting on elements listed in the initial report;</w:t>
      </w:r>
    </w:p>
    <w:p w14:paraId="25A8CB79" w14:textId="07923D43" w:rsidR="00F16A0C" w:rsidRPr="000065B8" w:rsidRDefault="00D24FB2" w:rsidP="00D24FB2">
      <w:pPr>
        <w:pStyle w:val="RegSingleTxtG2"/>
        <w:numPr>
          <w:ilvl w:val="0"/>
          <w:numId w:val="0"/>
        </w:numPr>
        <w:ind w:left="1134" w:firstLine="567"/>
      </w:pPr>
      <w:r w:rsidRPr="000065B8">
        <w:rPr>
          <w:szCs w:val="28"/>
        </w:rPr>
        <w:t>(b)</w:t>
      </w:r>
      <w:r w:rsidRPr="000065B8">
        <w:rPr>
          <w:szCs w:val="28"/>
        </w:rPr>
        <w:tab/>
      </w:r>
      <w:r w:rsidR="00F16A0C" w:rsidRPr="000065B8">
        <w:t>The informal report</w:t>
      </w:r>
      <w:r w:rsidR="00F16A0C" w:rsidRPr="000065B8">
        <w:rPr>
          <w:rStyle w:val="FootnoteReference"/>
        </w:rPr>
        <w:footnoteReference w:id="60"/>
      </w:r>
      <w:r w:rsidR="00F16A0C" w:rsidRPr="000065B8">
        <w:t xml:space="preserve"> on the workshop referred to in paragraph </w:t>
      </w:r>
      <w:r w:rsidR="00555D26" w:rsidRPr="000065B8">
        <w:t>88</w:t>
      </w:r>
      <w:r w:rsidR="00555D26" w:rsidRPr="000065B8">
        <w:rPr>
          <w:cs/>
        </w:rPr>
        <w:t>‎</w:t>
      </w:r>
      <w:r w:rsidR="00555D26" w:rsidRPr="000065B8">
        <w:t>(b)</w:t>
      </w:r>
      <w:r w:rsidR="00555D26" w:rsidRPr="000065B8">
        <w:rPr>
          <w:cs/>
        </w:rPr>
        <w:t>‎</w:t>
      </w:r>
      <w:r w:rsidR="00555D26" w:rsidRPr="000065B8">
        <w:t>(ii)</w:t>
      </w:r>
      <w:r w:rsidR="00F16A0C" w:rsidRPr="000065B8">
        <w:t xml:space="preserve"> above.</w:t>
      </w:r>
    </w:p>
    <w:p w14:paraId="5792B2DA" w14:textId="5D23B1B3" w:rsidR="00F16A0C" w:rsidRPr="000065B8" w:rsidRDefault="00D24FB2" w:rsidP="00D24FB2">
      <w:pPr>
        <w:pStyle w:val="RegSingleTxtG"/>
        <w:numPr>
          <w:ilvl w:val="0"/>
          <w:numId w:val="0"/>
        </w:numPr>
        <w:ind w:left="1134"/>
      </w:pPr>
      <w:bookmarkStart w:id="47" w:name="_Ref138675049"/>
      <w:r w:rsidRPr="000065B8">
        <w:t>90.</w:t>
      </w:r>
      <w:r w:rsidRPr="000065B8">
        <w:tab/>
      </w:r>
      <w:r w:rsidR="00F16A0C" w:rsidRPr="000065B8">
        <w:t>The SBSTA further took note of the informal note</w:t>
      </w:r>
      <w:r w:rsidR="00F16A0C" w:rsidRPr="000065B8">
        <w:rPr>
          <w:rStyle w:val="FootnoteReference"/>
        </w:rPr>
        <w:footnoteReference w:id="61"/>
      </w:r>
      <w:r w:rsidR="00F16A0C" w:rsidRPr="000065B8">
        <w:t xml:space="preserve"> prepared by the co-facilitators for this agenda item to capture the views expressed by Parties at this session on the matters referred to in paragraphs 4, 16(a), 17 and 22 of decision 6/CMA.4.</w:t>
      </w:r>
      <w:bookmarkEnd w:id="47"/>
    </w:p>
    <w:p w14:paraId="31E4437E" w14:textId="66BC33FF" w:rsidR="00F16A0C" w:rsidRPr="000065B8" w:rsidRDefault="00D24FB2" w:rsidP="00D24FB2">
      <w:pPr>
        <w:pStyle w:val="RegSingleTxtG"/>
        <w:numPr>
          <w:ilvl w:val="0"/>
          <w:numId w:val="0"/>
        </w:numPr>
        <w:ind w:left="1134"/>
      </w:pPr>
      <w:r w:rsidRPr="000065B8">
        <w:t>91.</w:t>
      </w:r>
      <w:r w:rsidRPr="000065B8">
        <w:tab/>
      </w:r>
      <w:r w:rsidR="00F16A0C" w:rsidRPr="000065B8">
        <w:t xml:space="preserve">The SBSTA invited Parties and observer organizations to submit via the submission portal before SBSTA 59 views on the matters referred to in paragraphs 16(a), 17 and 22 of decision 6/CMA.4, to be taken into account where timing permits in preparing the technical paper and workshop referred to in paragraphs </w:t>
      </w:r>
      <w:r w:rsidR="00555D26" w:rsidRPr="000065B8">
        <w:t>92</w:t>
      </w:r>
      <w:r w:rsidR="00F16A0C" w:rsidRPr="000065B8">
        <w:t xml:space="preserve"> and </w:t>
      </w:r>
      <w:r w:rsidR="00555D26" w:rsidRPr="000065B8">
        <w:rPr>
          <w:cs/>
        </w:rPr>
        <w:t>‎</w:t>
      </w:r>
      <w:r w:rsidR="00555D26" w:rsidRPr="000065B8">
        <w:t>93</w:t>
      </w:r>
      <w:r w:rsidR="00F16A0C" w:rsidRPr="000065B8">
        <w:t xml:space="preserve"> below respectively, for consideration at SBSTA 59.</w:t>
      </w:r>
    </w:p>
    <w:p w14:paraId="1CFDFAA3" w14:textId="0608E7DF" w:rsidR="00F16A0C" w:rsidRPr="000065B8" w:rsidRDefault="00D24FB2" w:rsidP="00D24FB2">
      <w:pPr>
        <w:pStyle w:val="RegSingleTxtG"/>
        <w:numPr>
          <w:ilvl w:val="0"/>
          <w:numId w:val="0"/>
        </w:numPr>
        <w:ind w:left="1134"/>
      </w:pPr>
      <w:bookmarkStart w:id="48" w:name="_Ref138674354"/>
      <w:r w:rsidRPr="000065B8">
        <w:t>92.</w:t>
      </w:r>
      <w:r w:rsidRPr="000065B8">
        <w:tab/>
      </w:r>
      <w:r w:rsidR="00F16A0C" w:rsidRPr="000065B8">
        <w:t>The SBSTA requested the secretariat to prepare, with a view to facilitating understanding of the relevant issues but without prejudging possible outcomes, and considering the relevant work undertaken in the first intersessional period of 2023 and relevant views expressed by Parties at this session, a technical paper</w:t>
      </w:r>
      <w:r w:rsidR="00F16A0C" w:rsidRPr="000065B8">
        <w:rPr>
          <w:rStyle w:val="FootnoteReference"/>
        </w:rPr>
        <w:footnoteReference w:id="62"/>
      </w:r>
      <w:r w:rsidR="00F16A0C" w:rsidRPr="000065B8">
        <w:t xml:space="preserve"> without formal status on the elements referred to in paragraph </w:t>
      </w:r>
      <w:r w:rsidR="00555D26" w:rsidRPr="000065B8">
        <w:t>92</w:t>
      </w:r>
      <w:r w:rsidR="00555D26" w:rsidRPr="000065B8">
        <w:rPr>
          <w:cs/>
        </w:rPr>
        <w:t>‎</w:t>
      </w:r>
      <w:r w:rsidR="00555D26" w:rsidRPr="000065B8">
        <w:t>(a</w:t>
      </w:r>
      <w:r w:rsidR="00077B08">
        <w:t>–</w:t>
      </w:r>
      <w:r w:rsidR="00555D26" w:rsidRPr="000065B8">
        <w:t>d)</w:t>
      </w:r>
      <w:r w:rsidR="00F16A0C" w:rsidRPr="000065B8">
        <w:t xml:space="preserve"> below prior to the workshop referred to in paragraph </w:t>
      </w:r>
      <w:r w:rsidR="00235CB6" w:rsidRPr="000065B8">
        <w:rPr>
          <w:cs/>
        </w:rPr>
        <w:t>‎</w:t>
      </w:r>
      <w:r w:rsidR="00235CB6" w:rsidRPr="000065B8">
        <w:t>93</w:t>
      </w:r>
      <w:r w:rsidR="00F16A0C" w:rsidRPr="000065B8">
        <w:t xml:space="preserve"> below and on the elements and processes referred to in paragraph</w:t>
      </w:r>
      <w:r w:rsidR="00DB6C83" w:rsidRPr="000065B8">
        <w:t xml:space="preserve"> </w:t>
      </w:r>
      <w:r w:rsidR="00555D26" w:rsidRPr="000065B8">
        <w:t>92</w:t>
      </w:r>
      <w:r w:rsidR="00555D26" w:rsidRPr="000065B8">
        <w:rPr>
          <w:cs/>
        </w:rPr>
        <w:t>‎</w:t>
      </w:r>
      <w:r w:rsidR="00555D26" w:rsidRPr="000065B8">
        <w:t>(e)</w:t>
      </w:r>
      <w:r w:rsidR="00F16A0C" w:rsidRPr="000065B8">
        <w:t xml:space="preserve"> below prior to publishing the informal document referred to in paragraph </w:t>
      </w:r>
      <w:r w:rsidR="00235CB6" w:rsidRPr="000065B8">
        <w:t>94</w:t>
      </w:r>
      <w:r w:rsidR="00F16A0C" w:rsidRPr="000065B8">
        <w:t xml:space="preserve"> below. The technical paper is to include analysis of the following elements, including any linkages between them, related to the mandates contained in decision 6/CMA.4 and to be prepared on the basis of any corresponding provisions of the guidance on cooperative approaches and relevant decisions of the CMA, and using flow</w:t>
      </w:r>
      <w:r w:rsidR="00D27375">
        <w:t xml:space="preserve"> </w:t>
      </w:r>
      <w:r w:rsidR="00F16A0C" w:rsidRPr="000065B8">
        <w:t>charts and other visual representations:</w:t>
      </w:r>
      <w:bookmarkEnd w:id="48"/>
    </w:p>
    <w:p w14:paraId="56850C17" w14:textId="054F6FF6" w:rsidR="00F16A0C" w:rsidRPr="000065B8" w:rsidRDefault="00D24FB2" w:rsidP="00D24FB2">
      <w:pPr>
        <w:pStyle w:val="RegSingleTxtG2"/>
        <w:numPr>
          <w:ilvl w:val="0"/>
          <w:numId w:val="0"/>
        </w:numPr>
        <w:ind w:left="1134" w:firstLine="567"/>
      </w:pPr>
      <w:bookmarkStart w:id="49" w:name="_Ref140829345"/>
      <w:r w:rsidRPr="000065B8">
        <w:rPr>
          <w:szCs w:val="28"/>
        </w:rPr>
        <w:t>(a)</w:t>
      </w:r>
      <w:r w:rsidRPr="000065B8">
        <w:rPr>
          <w:szCs w:val="28"/>
        </w:rPr>
        <w:tab/>
      </w:r>
      <w:r w:rsidR="00F16A0C" w:rsidRPr="000065B8">
        <w:t>The process of authorization pursuant to paragraphs 2, 18(g) and 21(c)</w:t>
      </w:r>
      <w:r w:rsidR="00486163" w:rsidRPr="000065B8">
        <w:t xml:space="preserve"> </w:t>
      </w:r>
      <w:r w:rsidR="00372CC2" w:rsidRPr="000065B8">
        <w:t xml:space="preserve">of the annex to </w:t>
      </w:r>
      <w:r w:rsidR="00486163" w:rsidRPr="000065B8">
        <w:t>decision 2/CMA.3</w:t>
      </w:r>
      <w:r w:rsidR="00F16A0C" w:rsidRPr="000065B8">
        <w:t>, notably the scope of changes to authorization of internationally transferred mitigation outcomes towards use(s), and the process for managing them and for authorization of entities and cooperative approaches with a view to ensuring transparency and consistency;</w:t>
      </w:r>
      <w:bookmarkEnd w:id="49"/>
    </w:p>
    <w:p w14:paraId="492DB622" w14:textId="13FA5304" w:rsidR="00F16A0C" w:rsidRPr="000065B8" w:rsidRDefault="00D24FB2" w:rsidP="00D24FB2">
      <w:pPr>
        <w:pStyle w:val="RegSingleTxtG2"/>
        <w:numPr>
          <w:ilvl w:val="0"/>
          <w:numId w:val="0"/>
        </w:numPr>
        <w:ind w:left="1134" w:firstLine="567"/>
      </w:pPr>
      <w:r w:rsidRPr="000065B8">
        <w:rPr>
          <w:szCs w:val="28"/>
        </w:rPr>
        <w:t>(b)</w:t>
      </w:r>
      <w:r w:rsidRPr="000065B8">
        <w:rPr>
          <w:szCs w:val="28"/>
        </w:rPr>
        <w:tab/>
      </w:r>
      <w:r w:rsidR="00F16A0C" w:rsidRPr="000065B8">
        <w:t xml:space="preserve">The draft version of the agreed electronic format, including concepts and options for the structure of the agreed electronic format and proposals for common nomenclatures for Parties to test and support capacity-building, as well as options for the tables for submitting annual information as part of the regular information, as referred to in </w:t>
      </w:r>
      <w:r w:rsidR="009279FE" w:rsidRPr="000065B8">
        <w:t xml:space="preserve">paragraph 23(j) of the annex to </w:t>
      </w:r>
      <w:r w:rsidR="00F16A0C" w:rsidRPr="000065B8">
        <w:t>decision 2/CMA.3;</w:t>
      </w:r>
    </w:p>
    <w:p w14:paraId="79B0FFC7" w14:textId="31B8A763" w:rsidR="00F16A0C" w:rsidRPr="000065B8" w:rsidRDefault="00D24FB2" w:rsidP="00D24FB2">
      <w:pPr>
        <w:pStyle w:val="RegSingleTxtG2"/>
        <w:numPr>
          <w:ilvl w:val="0"/>
          <w:numId w:val="0"/>
        </w:numPr>
        <w:ind w:left="1134" w:firstLine="567"/>
      </w:pPr>
      <w:r w:rsidRPr="000065B8">
        <w:rPr>
          <w:szCs w:val="28"/>
        </w:rPr>
        <w:t>(c)</w:t>
      </w:r>
      <w:r w:rsidRPr="000065B8">
        <w:rPr>
          <w:szCs w:val="28"/>
        </w:rPr>
        <w:tab/>
      </w:r>
      <w:r w:rsidR="00F16A0C" w:rsidRPr="000065B8">
        <w:t>The mandates in paragraph 17(g–j) of decision 6/CMA.4, taking into account any submissions from Parties on the technical specifications and estimated costs for the international registry</w:t>
      </w:r>
      <w:r w:rsidR="00F16A0C" w:rsidRPr="000065B8">
        <w:rPr>
          <w:rStyle w:val="FootnoteReference"/>
        </w:rPr>
        <w:footnoteReference w:id="63"/>
      </w:r>
      <w:r w:rsidR="00F16A0C" w:rsidRPr="000065B8">
        <w:t xml:space="preserve"> referred to in paragraph 33(c) of that decision;</w:t>
      </w:r>
    </w:p>
    <w:p w14:paraId="165175CC" w14:textId="1BCE739D" w:rsidR="00F16A0C" w:rsidRPr="000065B8" w:rsidRDefault="00D24FB2" w:rsidP="00D24FB2">
      <w:pPr>
        <w:pStyle w:val="RegSingleTxtG2"/>
        <w:numPr>
          <w:ilvl w:val="0"/>
          <w:numId w:val="0"/>
        </w:numPr>
        <w:ind w:left="1134" w:firstLine="567"/>
      </w:pPr>
      <w:bookmarkStart w:id="50" w:name="_Ref140829352"/>
      <w:r w:rsidRPr="000065B8">
        <w:rPr>
          <w:szCs w:val="28"/>
        </w:rPr>
        <w:t>(d)</w:t>
      </w:r>
      <w:r w:rsidRPr="000065B8">
        <w:rPr>
          <w:szCs w:val="28"/>
        </w:rPr>
        <w:tab/>
      </w:r>
      <w:r w:rsidR="00F16A0C" w:rsidRPr="000065B8">
        <w:t>Analysis and sequencing of the steps in the Article 6, paragraph 2, reporting and review processes, including as referred to in paragraph 17(a) of decision 6/CMA.4;</w:t>
      </w:r>
      <w:bookmarkEnd w:id="50"/>
    </w:p>
    <w:p w14:paraId="4E20DA5E" w14:textId="19107C5F" w:rsidR="00F16A0C" w:rsidRPr="000065B8" w:rsidRDefault="00D24FB2" w:rsidP="00D24FB2">
      <w:pPr>
        <w:pStyle w:val="RegSingleTxtG2"/>
        <w:numPr>
          <w:ilvl w:val="0"/>
          <w:numId w:val="0"/>
        </w:numPr>
        <w:ind w:left="1134" w:firstLine="567"/>
      </w:pPr>
      <w:bookmarkStart w:id="51" w:name="_Ref140829423"/>
      <w:r w:rsidRPr="000065B8">
        <w:rPr>
          <w:szCs w:val="28"/>
        </w:rPr>
        <w:t>(e)</w:t>
      </w:r>
      <w:r w:rsidRPr="000065B8">
        <w:rPr>
          <w:szCs w:val="28"/>
        </w:rPr>
        <w:tab/>
      </w:r>
      <w:r w:rsidR="00F16A0C" w:rsidRPr="000065B8">
        <w:t>Elements and processes pertaining to inconsistencies identified in reviews and in data on internationally transferred mitigation outcomes in the Article 6 database as referred to in paragraphs 16(a)(iii) and 17(f) of decision 6/CMA.4.</w:t>
      </w:r>
      <w:bookmarkEnd w:id="51"/>
    </w:p>
    <w:p w14:paraId="5D661805" w14:textId="6EF62ABB" w:rsidR="00F16A0C" w:rsidRPr="000065B8" w:rsidRDefault="00D24FB2" w:rsidP="00D24FB2">
      <w:pPr>
        <w:pStyle w:val="RegSingleTxtG"/>
        <w:numPr>
          <w:ilvl w:val="0"/>
          <w:numId w:val="0"/>
        </w:numPr>
        <w:ind w:left="1134"/>
      </w:pPr>
      <w:bookmarkStart w:id="52" w:name="_Ref138674849"/>
      <w:r w:rsidRPr="000065B8">
        <w:t>93.</w:t>
      </w:r>
      <w:r w:rsidRPr="000065B8">
        <w:tab/>
      </w:r>
      <w:r w:rsidR="00F16A0C" w:rsidRPr="000065B8">
        <w:t xml:space="preserve">The SBSTA also requested the secretariat to organize a hybrid workshop to be held in conjunction with the workshop being organized under the SBSTA agenda item entitled “Rules, modalities and procedures for the mechanism established by Article 6, paragraph 4, of the Paris Agreement and referred to in decision 3/CMA.3” before SBSTA 59 to consider the technical paper on the elements referred to in paragraph </w:t>
      </w:r>
      <w:r w:rsidR="00235CB6" w:rsidRPr="000065B8">
        <w:t>92</w:t>
      </w:r>
      <w:r w:rsidR="00555D26" w:rsidRPr="000065B8">
        <w:rPr>
          <w:cs/>
        </w:rPr>
        <w:t>‎</w:t>
      </w:r>
      <w:r w:rsidR="00555D26" w:rsidRPr="000065B8">
        <w:t>(a</w:t>
      </w:r>
      <w:r w:rsidR="00971292">
        <w:t>–</w:t>
      </w:r>
      <w:r w:rsidR="00555D26" w:rsidRPr="000065B8">
        <w:t>d)</w:t>
      </w:r>
      <w:r w:rsidR="00F16A0C" w:rsidRPr="000065B8">
        <w:t xml:space="preserve"> above.</w:t>
      </w:r>
      <w:bookmarkEnd w:id="52"/>
    </w:p>
    <w:p w14:paraId="30B469C9" w14:textId="5DB91088" w:rsidR="00F16A0C" w:rsidRPr="000065B8" w:rsidRDefault="00D24FB2" w:rsidP="00D24FB2">
      <w:pPr>
        <w:pStyle w:val="RegSingleTxtG"/>
        <w:numPr>
          <w:ilvl w:val="0"/>
          <w:numId w:val="0"/>
        </w:numPr>
        <w:ind w:left="1134"/>
      </w:pPr>
      <w:bookmarkStart w:id="53" w:name="_Ref138674903"/>
      <w:r w:rsidRPr="000065B8">
        <w:t>94.</w:t>
      </w:r>
      <w:r w:rsidRPr="000065B8">
        <w:tab/>
      </w:r>
      <w:r w:rsidR="00F16A0C" w:rsidRPr="000065B8">
        <w:t>To facilitate deliberations on further guidance on cooperative approaches, the SBSTA further requested its Chair to prepare an informal document, including textual proposals and a revised draft version of the agreed electronic format, informed by the relevant views expressed by Parties at this session, as captured in the informal note referred to in paragraph</w:t>
      </w:r>
      <w:r w:rsidR="003B77DC" w:rsidRPr="000065B8">
        <w:rPr>
          <w:color w:val="2B579A"/>
          <w:shd w:val="clear" w:color="auto" w:fill="E6E6E6"/>
        </w:rPr>
        <w:t xml:space="preserve"> </w:t>
      </w:r>
      <w:r w:rsidR="00555D26" w:rsidRPr="000065B8">
        <w:t>90</w:t>
      </w:r>
      <w:r w:rsidR="00F16A0C" w:rsidRPr="000065B8">
        <w:rPr>
          <w:color w:val="2B579A"/>
        </w:rPr>
        <w:t xml:space="preserve"> </w:t>
      </w:r>
      <w:r w:rsidR="00F16A0C" w:rsidRPr="000065B8">
        <w:t xml:space="preserve">above, and the intersessional work referred to in paragraphs </w:t>
      </w:r>
      <w:r w:rsidR="00555D26" w:rsidRPr="000065B8">
        <w:t>92</w:t>
      </w:r>
      <w:r w:rsidR="00F16A0C" w:rsidRPr="000065B8">
        <w:t>–</w:t>
      </w:r>
      <w:r w:rsidR="00235CB6" w:rsidRPr="000065B8">
        <w:t>93</w:t>
      </w:r>
      <w:r w:rsidR="00F16A0C" w:rsidRPr="000065B8">
        <w:t xml:space="preserve"> above, for consideration at SBSTA 59 with a view to it recommending a draft decision on further guidance on cooperative approaches for consideration and adoption at CMA 5.</w:t>
      </w:r>
      <w:bookmarkEnd w:id="53"/>
    </w:p>
    <w:p w14:paraId="144B0210" w14:textId="7C3D7B88" w:rsidR="00F16A0C" w:rsidRPr="000065B8" w:rsidRDefault="00D24FB2" w:rsidP="00D24FB2">
      <w:pPr>
        <w:pStyle w:val="RegSingleTxtG"/>
        <w:numPr>
          <w:ilvl w:val="0"/>
          <w:numId w:val="0"/>
        </w:numPr>
        <w:ind w:left="1134"/>
      </w:pPr>
      <w:r w:rsidRPr="000065B8">
        <w:t>95.</w:t>
      </w:r>
      <w:r w:rsidRPr="000065B8">
        <w:tab/>
      </w:r>
      <w:r w:rsidR="00F16A0C" w:rsidRPr="000065B8">
        <w:t>The SBSTA requested the secretariat, in developing the manual referred to in paragraph 22 of decision 6/CMA.4, to consider including therein, as relevant, explanations of key terms and concepts, illustrative elements of information, templates, examples and case studies that are not country-specific, and questions and answers on elements of the guidance on cooperative approaches related to reporting requirements and the evolving reporting practice. It also requested the secretariat to regularly update the manual on the basis of ongoing work on and experience with the implementation of the guidance on cooperative approaches. The first version of the manual should be made available to Parties by the end of 2023, and regular updates are to be provided by the secretariat on the continued development of the manual.</w:t>
      </w:r>
    </w:p>
    <w:p w14:paraId="1C9AE293" w14:textId="28450E2C" w:rsidR="00F16A0C" w:rsidRPr="000065B8" w:rsidRDefault="00D24FB2" w:rsidP="00D24FB2">
      <w:pPr>
        <w:pStyle w:val="RegSingleTxtG"/>
        <w:numPr>
          <w:ilvl w:val="0"/>
          <w:numId w:val="0"/>
        </w:numPr>
        <w:ind w:left="1134"/>
      </w:pPr>
      <w:r w:rsidRPr="000065B8">
        <w:t>96.</w:t>
      </w:r>
      <w:r w:rsidRPr="000065B8">
        <w:tab/>
      </w:r>
      <w:r w:rsidR="00F16A0C" w:rsidRPr="000065B8">
        <w:t xml:space="preserve">The SBSTA acknowledged the importance of and urgent need for a strong capacity-building programme and requested the secretariat to continue to provide regular updates on the status of the work on the capacity-building programme referred to in paragraph 12 of decision 2/CMA.3. The SBSTA also requested the secretariat to prioritize as part of the capacity-building programme activities related to the preparation of the initial report, including fulfilment of the participation responsibilities set out in </w:t>
      </w:r>
      <w:r w:rsidR="004C37D9" w:rsidRPr="000065B8">
        <w:t xml:space="preserve">chapter II of the annex to </w:t>
      </w:r>
      <w:r w:rsidR="00F16A0C" w:rsidRPr="000065B8">
        <w:t>decision 2/CMA.3 and the preparation of the agreed electronic format in its draft version.</w:t>
      </w:r>
    </w:p>
    <w:p w14:paraId="7CF2F52B" w14:textId="2BA9B302" w:rsidR="00F16A0C" w:rsidRPr="000065B8" w:rsidRDefault="00D24FB2" w:rsidP="00D24FB2">
      <w:pPr>
        <w:pStyle w:val="RegSingleTxtG"/>
        <w:numPr>
          <w:ilvl w:val="0"/>
          <w:numId w:val="0"/>
        </w:numPr>
        <w:ind w:left="1134"/>
      </w:pPr>
      <w:r w:rsidRPr="000065B8">
        <w:t>97.</w:t>
      </w:r>
      <w:r w:rsidRPr="000065B8">
        <w:tab/>
      </w:r>
      <w:r w:rsidR="00F16A0C" w:rsidRPr="000065B8">
        <w:t xml:space="preserve">The SBSTA recalled paragraph 9 of decision 6/CMA.4 regarding the request to the secretariat to implement and maintain the training programme for technical experts participating in Article 6 technical expert reviews pursuant to </w:t>
      </w:r>
      <w:r w:rsidR="004C37D9" w:rsidRPr="000065B8">
        <w:t xml:space="preserve">paragraph 26 of the annex to </w:t>
      </w:r>
      <w:r w:rsidR="00F16A0C" w:rsidRPr="000065B8">
        <w:t xml:space="preserve">decision 2/CMA.3, taking into account technical advice from Article 6 lead reviewers on the implementation of the training for technical experts participating in Article 6 technical expert reviews pursuant to </w:t>
      </w:r>
      <w:r w:rsidR="00E043A9" w:rsidRPr="000065B8">
        <w:t xml:space="preserve">chapter XI.C of </w:t>
      </w:r>
      <w:r w:rsidR="00E043A9" w:rsidRPr="000065B8" w:rsidDel="00BD25EA">
        <w:t>annex II</w:t>
      </w:r>
      <w:r w:rsidR="00E043A9" w:rsidRPr="000065B8">
        <w:t xml:space="preserve"> to</w:t>
      </w:r>
      <w:r w:rsidR="00E043A9" w:rsidRPr="000065B8" w:rsidDel="00BD25EA">
        <w:t xml:space="preserve"> </w:t>
      </w:r>
      <w:r w:rsidR="00F16A0C" w:rsidRPr="000065B8">
        <w:t>decision 6/CMA.4, and requested the secretariat to provide regular updates on the development of the training programme.</w:t>
      </w:r>
    </w:p>
    <w:p w14:paraId="0FB475AD" w14:textId="089733C5" w:rsidR="00F16A0C" w:rsidRPr="000065B8" w:rsidRDefault="00D24FB2" w:rsidP="00D24FB2">
      <w:pPr>
        <w:pStyle w:val="RegSingleTxtG"/>
        <w:numPr>
          <w:ilvl w:val="0"/>
          <w:numId w:val="0"/>
        </w:numPr>
        <w:ind w:left="1134"/>
      </w:pPr>
      <w:r w:rsidRPr="000065B8">
        <w:t>98.</w:t>
      </w:r>
      <w:r w:rsidRPr="000065B8">
        <w:tab/>
      </w:r>
      <w:r w:rsidR="00F16A0C" w:rsidRPr="000065B8">
        <w:t>The SBSTA recalled paragraph 33(c) of decision 6/CMA.4 regarding the request to the secretariat to make available, as part of the implementation of the international registry, the technical specifications and associated cost estimates for the international registry and requested the secretariat to make available prior to SBSTA 59 updated specifications and estimates taking into account the submissions from Parties.</w:t>
      </w:r>
    </w:p>
    <w:p w14:paraId="1913157D" w14:textId="37B07C24" w:rsidR="00F16A0C" w:rsidRPr="000065B8" w:rsidRDefault="00D24FB2" w:rsidP="00D24FB2">
      <w:pPr>
        <w:pStyle w:val="RegSingleTxtG"/>
        <w:numPr>
          <w:ilvl w:val="0"/>
          <w:numId w:val="0"/>
        </w:numPr>
        <w:ind w:left="1134"/>
      </w:pPr>
      <w:r w:rsidRPr="000065B8">
        <w:t>99.</w:t>
      </w:r>
      <w:r w:rsidRPr="000065B8">
        <w:tab/>
      </w:r>
      <w:r w:rsidR="00F16A0C" w:rsidRPr="000065B8">
        <w:t>The SBSTA recalled paragraph 34 of decision 6/CMA.4 regarding the request to the secretariat to establish a voluntary forum of Article 6 registry system administrators and technical experts of participating Parties to facilitate cooperation among them, including sharing knowledge and experience in the context of implementing and operating the infrastructure under Article 6, paragraph 2, and to provide input to the further development and implementation of such infrastructure, as necessary, and requested the secretariat to expedite the implementation of that mandate.</w:t>
      </w:r>
    </w:p>
    <w:p w14:paraId="0C2C1343" w14:textId="777DB237" w:rsidR="00F16A0C" w:rsidRPr="000065B8" w:rsidRDefault="00D24FB2" w:rsidP="00D24FB2">
      <w:pPr>
        <w:pStyle w:val="RegSingleTxtG"/>
        <w:numPr>
          <w:ilvl w:val="0"/>
          <w:numId w:val="0"/>
        </w:numPr>
        <w:ind w:left="1134"/>
      </w:pPr>
      <w:bookmarkStart w:id="54" w:name="_Ref138675273"/>
      <w:r w:rsidRPr="000065B8">
        <w:t>100.</w:t>
      </w:r>
      <w:r w:rsidRPr="000065B8">
        <w:tab/>
      </w:r>
      <w:r w:rsidR="00F16A0C" w:rsidRPr="000065B8">
        <w:t>The SBSTA recalled paragraph 38 of decision 6/CMA.4 regarding the request to the secretariat to prepare a technical paper on options for funding the activities related to the infrastructure under Article 6, paragraph 2, and the Article 6 technical expert review and requested the secretariat to prepare the paper as soon as possible but no later than one month prior to the workshop referred to in paragraph</w:t>
      </w:r>
      <w:r w:rsidR="009E5F5E" w:rsidRPr="000065B8">
        <w:t xml:space="preserve"> </w:t>
      </w:r>
      <w:r w:rsidR="00555D26" w:rsidRPr="000065B8">
        <w:t>93</w:t>
      </w:r>
      <w:r w:rsidR="00F16A0C" w:rsidRPr="000065B8">
        <w:t xml:space="preserve"> above.</w:t>
      </w:r>
      <w:bookmarkEnd w:id="54"/>
    </w:p>
    <w:p w14:paraId="11EBA352" w14:textId="570B7FF8" w:rsidR="00F16A0C" w:rsidRPr="000065B8" w:rsidRDefault="00D24FB2" w:rsidP="00D24FB2">
      <w:pPr>
        <w:pStyle w:val="RegSingleTxtG"/>
        <w:numPr>
          <w:ilvl w:val="0"/>
          <w:numId w:val="0"/>
        </w:numPr>
        <w:ind w:left="1134"/>
      </w:pPr>
      <w:bookmarkStart w:id="55" w:name="_Ref138675405"/>
      <w:r w:rsidRPr="000065B8">
        <w:t>101.</w:t>
      </w:r>
      <w:r w:rsidRPr="000065B8">
        <w:tab/>
      </w:r>
      <w:r w:rsidR="00F16A0C" w:rsidRPr="000065B8">
        <w:t xml:space="preserve">In relation to the technical paper referred to in paragraph </w:t>
      </w:r>
      <w:r w:rsidR="00555D26" w:rsidRPr="000065B8">
        <w:t>100</w:t>
      </w:r>
      <w:r w:rsidR="00F16A0C" w:rsidRPr="000065B8">
        <w:t xml:space="preserve"> above, the SBSTA also requested the secretariat to conduct a survey of Parties on their choice between establishing a national registry or using the international registry, including the expected nature of such use, and on when they are planning to submit their initial report, as well as their capacity-building needs in this regard, in order to understand the potential volume of work and associated costs.</w:t>
      </w:r>
      <w:bookmarkEnd w:id="55"/>
    </w:p>
    <w:p w14:paraId="17E53A30" w14:textId="75F1C47A" w:rsidR="00F16A0C" w:rsidRPr="000065B8" w:rsidRDefault="00D24FB2" w:rsidP="00D24FB2">
      <w:pPr>
        <w:pStyle w:val="RegSingleTxtG"/>
        <w:numPr>
          <w:ilvl w:val="0"/>
          <w:numId w:val="0"/>
        </w:numPr>
        <w:ind w:left="1134"/>
      </w:pPr>
      <w:r w:rsidRPr="000065B8">
        <w:t>102.</w:t>
      </w:r>
      <w:r w:rsidRPr="000065B8">
        <w:tab/>
      </w:r>
      <w:r w:rsidR="00F16A0C" w:rsidRPr="000065B8">
        <w:t>Regarding the matters referred to in paragraphs 16(a) and 17 of decision 6/CMA.4 that correspond to the matters referred to in paragraph 9 of decision 7/CMA.4, the SBSTA invited its Chair to consider organizing, at SBSTA 59, a joint meeting as part of the informal consultations on the guidance on cooperative approaches and the rules, modalities and procedures for the mechanism established by Article 6, paragraph 4, in order to prepare for consistent outcomes on these related matters at CMA 5.</w:t>
      </w:r>
    </w:p>
    <w:p w14:paraId="4FF5FC28" w14:textId="4C2D03A6" w:rsidR="00F16A0C" w:rsidRPr="000065B8" w:rsidRDefault="00D24FB2" w:rsidP="00D24FB2">
      <w:pPr>
        <w:pStyle w:val="RegSingleTxtG"/>
        <w:numPr>
          <w:ilvl w:val="0"/>
          <w:numId w:val="0"/>
        </w:numPr>
        <w:ind w:left="1134"/>
      </w:pPr>
      <w:r w:rsidRPr="000065B8">
        <w:t>103.</w:t>
      </w:r>
      <w:r w:rsidRPr="000065B8">
        <w:tab/>
      </w:r>
      <w:r w:rsidR="00F16A0C" w:rsidRPr="000065B8">
        <w:t xml:space="preserve">The SBSTA also invited Parties to make contributions to the Trust Fund for Supplementary Activities for operationalizing the guidance on cooperative approaches and supporting the intersessional work referred to in paragraphs </w:t>
      </w:r>
      <w:r w:rsidR="00555D26" w:rsidRPr="000065B8">
        <w:t>92</w:t>
      </w:r>
      <w:r w:rsidR="00F16A0C" w:rsidRPr="000065B8">
        <w:t>–</w:t>
      </w:r>
      <w:r w:rsidR="00235CB6" w:rsidRPr="000065B8">
        <w:t>94</w:t>
      </w:r>
      <w:r w:rsidR="00F16A0C" w:rsidRPr="000065B8">
        <w:t xml:space="preserve"> and </w:t>
      </w:r>
      <w:r w:rsidR="00555D26" w:rsidRPr="000065B8">
        <w:t>101</w:t>
      </w:r>
      <w:r w:rsidR="00F16A0C" w:rsidRPr="000065B8">
        <w:t xml:space="preserve"> above.</w:t>
      </w:r>
    </w:p>
    <w:p w14:paraId="2AD777A1" w14:textId="65FA3E18" w:rsidR="00F16A0C" w:rsidRPr="000065B8" w:rsidRDefault="00D24FB2" w:rsidP="00D24FB2">
      <w:pPr>
        <w:pStyle w:val="RegSingleTxtG"/>
        <w:numPr>
          <w:ilvl w:val="0"/>
          <w:numId w:val="0"/>
        </w:numPr>
        <w:ind w:left="1134"/>
      </w:pPr>
      <w:r w:rsidRPr="000065B8">
        <w:t>104.</w:t>
      </w:r>
      <w:r w:rsidRPr="000065B8">
        <w:tab/>
      </w:r>
      <w:r w:rsidR="00F16A0C" w:rsidRPr="000065B8">
        <w:t xml:space="preserve">The SBSTA took note of the estimated budgetary implications of the activities to be undertaken by the secretariat referred to in paragraphs </w:t>
      </w:r>
      <w:r w:rsidR="00235CB6" w:rsidRPr="000065B8">
        <w:t>92</w:t>
      </w:r>
      <w:r w:rsidR="00F16A0C" w:rsidRPr="000065B8">
        <w:t>–</w:t>
      </w:r>
      <w:r w:rsidR="00555D26" w:rsidRPr="000065B8">
        <w:t>94</w:t>
      </w:r>
      <w:r w:rsidR="00F16A0C" w:rsidRPr="000065B8">
        <w:t xml:space="preserve"> and </w:t>
      </w:r>
      <w:r w:rsidR="00235CB6" w:rsidRPr="000065B8">
        <w:t>101</w:t>
      </w:r>
      <w:r w:rsidR="00F16A0C" w:rsidRPr="000065B8">
        <w:t xml:space="preserve"> above.</w:t>
      </w:r>
    </w:p>
    <w:p w14:paraId="271520F3" w14:textId="7ECEFE2F" w:rsidR="00F16A0C" w:rsidRPr="000065B8" w:rsidRDefault="00D24FB2" w:rsidP="00D24FB2">
      <w:pPr>
        <w:pStyle w:val="RegSingleTxtG"/>
        <w:numPr>
          <w:ilvl w:val="0"/>
          <w:numId w:val="0"/>
        </w:numPr>
        <w:ind w:left="1134"/>
      </w:pPr>
      <w:r w:rsidRPr="000065B8">
        <w:t>105.</w:t>
      </w:r>
      <w:r w:rsidRPr="000065B8">
        <w:tab/>
      </w:r>
      <w:r w:rsidR="00F16A0C" w:rsidRPr="000065B8">
        <w:t>It requested that the actions of the secretariat called for in these conclusions be undertaken subject to the availability of financial resources.</w:t>
      </w:r>
    </w:p>
    <w:p w14:paraId="007FA0FE" w14:textId="2E5144F4" w:rsidR="00F16A0C" w:rsidRPr="000065B8" w:rsidRDefault="00D24FB2" w:rsidP="00D24FB2">
      <w:pPr>
        <w:pStyle w:val="RegSingleTxtG"/>
        <w:numPr>
          <w:ilvl w:val="0"/>
          <w:numId w:val="0"/>
        </w:numPr>
        <w:ind w:left="1134"/>
      </w:pPr>
      <w:r w:rsidRPr="000065B8">
        <w:t>106.</w:t>
      </w:r>
      <w:r w:rsidRPr="000065B8">
        <w:tab/>
      </w:r>
      <w:r w:rsidR="00F16A0C" w:rsidRPr="000065B8">
        <w:t>The SBSTA agreed to continue consideration of this matter at SBSTA 59.</w:t>
      </w:r>
    </w:p>
    <w:p w14:paraId="3509847E" w14:textId="7773322D" w:rsidR="00F16A0C" w:rsidRPr="000065B8" w:rsidRDefault="00D24FB2" w:rsidP="00D24FB2">
      <w:pPr>
        <w:pStyle w:val="RegHChG"/>
        <w:numPr>
          <w:ilvl w:val="0"/>
          <w:numId w:val="0"/>
        </w:numPr>
        <w:tabs>
          <w:tab w:val="left" w:pos="1135"/>
        </w:tabs>
        <w:ind w:left="1135" w:hanging="454"/>
      </w:pPr>
      <w:bookmarkStart w:id="56" w:name="_Toc140831746"/>
      <w:r w:rsidRPr="000065B8">
        <w:t>XIV.</w:t>
      </w:r>
      <w:r w:rsidRPr="000065B8">
        <w:tab/>
      </w:r>
      <w:r w:rsidR="00F16A0C" w:rsidRPr="000065B8">
        <w:t>Rules, modalities and procedures for the mechanism established by Article 6, paragraph 4, of the Paris Agreement and referred to in decision 3/CMA.3</w:t>
      </w:r>
      <w:r w:rsidR="00F16A0C" w:rsidRPr="000065B8">
        <w:br/>
      </w:r>
      <w:r w:rsidR="00F16A0C" w:rsidRPr="000065B8">
        <w:rPr>
          <w:b w:val="0"/>
          <w:sz w:val="20"/>
        </w:rPr>
        <w:t>(Agenda item 14)</w:t>
      </w:r>
      <w:bookmarkEnd w:id="56"/>
    </w:p>
    <w:p w14:paraId="05B595C9" w14:textId="52AAA470" w:rsidR="00F16A0C" w:rsidRPr="000065B8" w:rsidRDefault="00D24FB2" w:rsidP="00D24FB2">
      <w:pPr>
        <w:pStyle w:val="RegH23G"/>
        <w:numPr>
          <w:ilvl w:val="0"/>
          <w:numId w:val="0"/>
        </w:numPr>
        <w:tabs>
          <w:tab w:val="left" w:pos="1135"/>
        </w:tabs>
        <w:ind w:left="1135" w:hanging="454"/>
      </w:pPr>
      <w:r w:rsidRPr="000065B8">
        <w:rPr>
          <w:bCs/>
        </w:rPr>
        <w:t>1.</w:t>
      </w:r>
      <w:r w:rsidRPr="000065B8">
        <w:rPr>
          <w:bCs/>
        </w:rPr>
        <w:tab/>
      </w:r>
      <w:r w:rsidR="00F16A0C" w:rsidRPr="000065B8">
        <w:t>Proceedings</w:t>
      </w:r>
    </w:p>
    <w:p w14:paraId="223FFE10" w14:textId="7B930819" w:rsidR="00F16A0C" w:rsidRPr="000065B8" w:rsidRDefault="00D24FB2" w:rsidP="00D24FB2">
      <w:pPr>
        <w:pStyle w:val="RegSingleTxtG"/>
        <w:numPr>
          <w:ilvl w:val="0"/>
          <w:numId w:val="0"/>
        </w:numPr>
        <w:ind w:left="1134"/>
      </w:pPr>
      <w:r w:rsidRPr="000065B8">
        <w:t>107.</w:t>
      </w:r>
      <w:r w:rsidRPr="000065B8">
        <w:tab/>
      </w:r>
      <w:r w:rsidR="00F16A0C" w:rsidRPr="000065B8">
        <w:t>The</w:t>
      </w:r>
      <w:r w:rsidR="00AB3B78" w:rsidRPr="000065B8">
        <w:t xml:space="preserve"> document</w:t>
      </w:r>
      <w:r w:rsidR="00E93D6F" w:rsidRPr="000065B8">
        <w:t>s</w:t>
      </w:r>
      <w:r w:rsidR="00AB3B78" w:rsidRPr="000065B8">
        <w:t xml:space="preserve"> considered at this session </w:t>
      </w:r>
      <w:r w:rsidR="00E93D6F" w:rsidRPr="000065B8">
        <w:t>are</w:t>
      </w:r>
      <w:r w:rsidR="00AB3B78" w:rsidRPr="000065B8">
        <w:t xml:space="preserve"> available on the UNFCCC website.</w:t>
      </w:r>
      <w:r w:rsidR="00AB3B78" w:rsidRPr="000065B8">
        <w:rPr>
          <w:rStyle w:val="FootnoteReference"/>
        </w:rPr>
        <w:footnoteReference w:id="64"/>
      </w:r>
      <w:r w:rsidR="00AB3B78" w:rsidRPr="000065B8">
        <w:t xml:space="preserve"> </w:t>
      </w:r>
      <w:r w:rsidR="00F16A0C" w:rsidRPr="000065B8">
        <w:t>The SBSTA had before it relevant submissions.</w:t>
      </w:r>
      <w:r w:rsidR="00F16A0C" w:rsidRPr="000065B8">
        <w:rPr>
          <w:rStyle w:val="FootnoteReference"/>
        </w:rPr>
        <w:footnoteReference w:id="65"/>
      </w:r>
      <w:r w:rsidR="00F16A0C" w:rsidRPr="000065B8">
        <w:t xml:space="preserve"> At its 1</w:t>
      </w:r>
      <w:r w:rsidR="00F16A0C" w:rsidRPr="000065B8">
        <w:rPr>
          <w:vertAlign w:val="superscript"/>
        </w:rPr>
        <w:t>st</w:t>
      </w:r>
      <w:r w:rsidR="00F16A0C" w:rsidRPr="000065B8">
        <w:t xml:space="preserve"> meeting, the SBSTA agreed to consider this matter in informal consultations co-facilitated by Kate Hancock (Australia) and Sonam Tashi (Bhutan). At its 4</w:t>
      </w:r>
      <w:r w:rsidR="00F16A0C" w:rsidRPr="000065B8">
        <w:rPr>
          <w:vertAlign w:val="superscript"/>
        </w:rPr>
        <w:t>th</w:t>
      </w:r>
      <w:r w:rsidR="00F16A0C" w:rsidRPr="000065B8">
        <w:t xml:space="preserve"> meeting, the SBSTA considered and adopted the conclusions below.</w:t>
      </w:r>
    </w:p>
    <w:p w14:paraId="1DC5FB1B" w14:textId="58DEEF66" w:rsidR="00F16A0C" w:rsidRPr="000065B8" w:rsidRDefault="00D24FB2" w:rsidP="00D24FB2">
      <w:pPr>
        <w:pStyle w:val="RegH23G"/>
        <w:numPr>
          <w:ilvl w:val="0"/>
          <w:numId w:val="0"/>
        </w:numPr>
        <w:tabs>
          <w:tab w:val="left" w:pos="1135"/>
        </w:tabs>
        <w:ind w:left="1135" w:hanging="454"/>
      </w:pPr>
      <w:r w:rsidRPr="000065B8">
        <w:rPr>
          <w:bCs/>
        </w:rPr>
        <w:t>2.</w:t>
      </w:r>
      <w:r w:rsidRPr="000065B8">
        <w:rPr>
          <w:bCs/>
        </w:rPr>
        <w:tab/>
      </w:r>
      <w:r w:rsidR="00F16A0C" w:rsidRPr="000065B8">
        <w:t>Conclusions</w:t>
      </w:r>
    </w:p>
    <w:p w14:paraId="55DBDD97" w14:textId="30055D74" w:rsidR="00F16A0C" w:rsidRPr="000065B8" w:rsidRDefault="00D24FB2" w:rsidP="00D24FB2">
      <w:pPr>
        <w:pStyle w:val="RegSingleTxtG"/>
        <w:numPr>
          <w:ilvl w:val="0"/>
          <w:numId w:val="0"/>
        </w:numPr>
        <w:ind w:left="1134"/>
      </w:pPr>
      <w:r w:rsidRPr="000065B8">
        <w:t>108.</w:t>
      </w:r>
      <w:r w:rsidRPr="000065B8">
        <w:tab/>
      </w:r>
      <w:r w:rsidR="00F16A0C" w:rsidRPr="000065B8">
        <w:t>The SBSTA, pursuant to paragraph 9 of decision 7/CMA.4, considered matters relating to the rules, modalities and procedures for the mechanism established by Article 6, paragraph 4, of the Paris Agreement.</w:t>
      </w:r>
      <w:r w:rsidR="00F16A0C" w:rsidRPr="000065B8">
        <w:rPr>
          <w:rStyle w:val="FootnoteReference"/>
        </w:rPr>
        <w:footnoteReference w:id="66"/>
      </w:r>
    </w:p>
    <w:p w14:paraId="6ED0CC9C" w14:textId="4C0D40BA" w:rsidR="00F16A0C" w:rsidRPr="000065B8" w:rsidRDefault="00D24FB2" w:rsidP="00D24FB2">
      <w:pPr>
        <w:pStyle w:val="RegSingleTxtG"/>
        <w:numPr>
          <w:ilvl w:val="0"/>
          <w:numId w:val="0"/>
        </w:numPr>
        <w:ind w:left="1134"/>
      </w:pPr>
      <w:bookmarkStart w:id="57" w:name="_Ref138676742"/>
      <w:r w:rsidRPr="000065B8">
        <w:t>109.</w:t>
      </w:r>
      <w:r w:rsidRPr="000065B8">
        <w:tab/>
      </w:r>
      <w:r w:rsidR="00F16A0C" w:rsidRPr="000065B8">
        <w:t>The SBSTA took note of the synthesis report</w:t>
      </w:r>
      <w:r w:rsidR="00F16A0C" w:rsidRPr="000065B8">
        <w:rPr>
          <w:rStyle w:val="FootnoteReference"/>
        </w:rPr>
        <w:footnoteReference w:id="67"/>
      </w:r>
      <w:r w:rsidR="00F16A0C" w:rsidRPr="000065B8">
        <w:t xml:space="preserve"> by the secretariat on the views submitted by Parties and observer organizations on the matters referred to in paragraph 9 of decision 7/CMA.4.</w:t>
      </w:r>
      <w:bookmarkEnd w:id="57"/>
    </w:p>
    <w:p w14:paraId="5B4665F2" w14:textId="44CEC94C" w:rsidR="00F16A0C" w:rsidRPr="000065B8" w:rsidRDefault="00D24FB2" w:rsidP="00D24FB2">
      <w:pPr>
        <w:pStyle w:val="RegSingleTxtG"/>
        <w:numPr>
          <w:ilvl w:val="0"/>
          <w:numId w:val="0"/>
        </w:numPr>
        <w:ind w:left="1134"/>
      </w:pPr>
      <w:r w:rsidRPr="000065B8">
        <w:t>110.</w:t>
      </w:r>
      <w:r w:rsidRPr="000065B8">
        <w:tab/>
      </w:r>
      <w:r w:rsidR="00F16A0C" w:rsidRPr="000065B8">
        <w:t>The SBSTA also took note of the informal note</w:t>
      </w:r>
      <w:r w:rsidR="00F16A0C" w:rsidRPr="000065B8">
        <w:rPr>
          <w:rStyle w:val="FootnoteReference"/>
        </w:rPr>
        <w:footnoteReference w:id="68"/>
      </w:r>
      <w:r w:rsidR="00F16A0C" w:rsidRPr="000065B8">
        <w:t xml:space="preserve"> prepared by the co-facilitators for this agenda item to capture the views expressed by Parties at this session on the matters referred to in paragraph 9 of decision 7/CMA.4.</w:t>
      </w:r>
    </w:p>
    <w:p w14:paraId="36C1D6B2" w14:textId="04A055A5" w:rsidR="00F16A0C" w:rsidRPr="000065B8" w:rsidRDefault="00D24FB2" w:rsidP="00D24FB2">
      <w:pPr>
        <w:pStyle w:val="RegSingleTxtG"/>
        <w:numPr>
          <w:ilvl w:val="0"/>
          <w:numId w:val="0"/>
        </w:numPr>
        <w:ind w:left="1134"/>
      </w:pPr>
      <w:bookmarkStart w:id="58" w:name="_Ref138676796"/>
      <w:r w:rsidRPr="000065B8">
        <w:t>111.</w:t>
      </w:r>
      <w:r w:rsidRPr="000065B8">
        <w:tab/>
      </w:r>
      <w:r w:rsidR="00F16A0C" w:rsidRPr="000065B8">
        <w:t xml:space="preserve">The SBSTA recalled paragraph 11 of decision 7/CMA.4, whereby the secretariat was requested to organize a technical expert dialogue, to be held before SBSTA 59, ensuring broad participation of Parties, to consider the matters referred to in paragraph 9 of decision 7/CMA.4 taking into account the submissions and synthesis report referred to in paragraph </w:t>
      </w:r>
      <w:r w:rsidR="00235CB6" w:rsidRPr="000065B8">
        <w:t>109</w:t>
      </w:r>
      <w:r w:rsidR="00F16A0C" w:rsidRPr="000065B8">
        <w:rPr>
          <w:color w:val="2B579A"/>
          <w:shd w:val="clear" w:color="auto" w:fill="FFFFFF" w:themeFill="background1"/>
        </w:rPr>
        <w:t xml:space="preserve"> </w:t>
      </w:r>
      <w:r w:rsidR="00F16A0C" w:rsidRPr="000065B8">
        <w:t>above.</w:t>
      </w:r>
      <w:bookmarkEnd w:id="58"/>
    </w:p>
    <w:p w14:paraId="45564614" w14:textId="684044E8" w:rsidR="00F16A0C" w:rsidRPr="000065B8" w:rsidRDefault="00D24FB2" w:rsidP="00D24FB2">
      <w:pPr>
        <w:pStyle w:val="RegSingleTxtG"/>
        <w:numPr>
          <w:ilvl w:val="0"/>
          <w:numId w:val="0"/>
        </w:numPr>
        <w:ind w:left="1134"/>
      </w:pPr>
      <w:r w:rsidRPr="000065B8">
        <w:t>112.</w:t>
      </w:r>
      <w:r w:rsidRPr="000065B8">
        <w:tab/>
      </w:r>
      <w:r w:rsidR="00F16A0C" w:rsidRPr="000065B8">
        <w:t xml:space="preserve">The SBSTA agreed to also take into account the views expressed by Parties at this session at the technical expert dialogue referred to in paragraph </w:t>
      </w:r>
      <w:r w:rsidR="00235CB6" w:rsidRPr="000065B8">
        <w:t>111</w:t>
      </w:r>
      <w:r w:rsidR="00F16A0C" w:rsidRPr="000065B8">
        <w:t xml:space="preserve"> above.</w:t>
      </w:r>
    </w:p>
    <w:p w14:paraId="19CB37D2" w14:textId="5022F5E5" w:rsidR="00F16A0C" w:rsidRPr="000065B8" w:rsidRDefault="00D24FB2" w:rsidP="00D24FB2">
      <w:pPr>
        <w:pStyle w:val="RegSingleTxtG"/>
        <w:numPr>
          <w:ilvl w:val="0"/>
          <w:numId w:val="0"/>
        </w:numPr>
        <w:ind w:left="1134"/>
      </w:pPr>
      <w:r w:rsidRPr="000065B8">
        <w:t>113.</w:t>
      </w:r>
      <w:r w:rsidRPr="000065B8">
        <w:tab/>
      </w:r>
      <w:r w:rsidR="00F16A0C" w:rsidRPr="000065B8">
        <w:t xml:space="preserve">Regarding the matters referred to in paragraph 9 of decision 7/CMA.4 and their relation to the corresponding matters under the cooperative approaches referred to in Article 6, paragraph 2, of the Paris Agreement, the SBSTA </w:t>
      </w:r>
      <w:r w:rsidR="00053BFE" w:rsidRPr="000065B8">
        <w:t>also</w:t>
      </w:r>
      <w:r w:rsidR="00F16A0C" w:rsidRPr="000065B8">
        <w:t xml:space="preserve"> agreed to discuss these related issues in joint sessions during the technical expert dialogue referred to in paragraph </w:t>
      </w:r>
      <w:r w:rsidR="00235CB6" w:rsidRPr="000065B8">
        <w:t>111</w:t>
      </w:r>
      <w:r w:rsidR="00F16A0C" w:rsidRPr="000065B8">
        <w:t xml:space="preserve"> above in order to </w:t>
      </w:r>
      <w:r w:rsidR="00260EF6">
        <w:t>prepare</w:t>
      </w:r>
      <w:r w:rsidR="00A71298" w:rsidRPr="000065B8">
        <w:t xml:space="preserve"> </w:t>
      </w:r>
      <w:r w:rsidR="004B688A" w:rsidRPr="000065B8">
        <w:t>for</w:t>
      </w:r>
      <w:r w:rsidR="00F16A0C" w:rsidRPr="000065B8">
        <w:t xml:space="preserve"> consistent outcomes on these related matters at CMA 5.</w:t>
      </w:r>
    </w:p>
    <w:p w14:paraId="242942DD" w14:textId="29EEFB14" w:rsidR="00F16A0C" w:rsidRPr="000065B8" w:rsidRDefault="00D24FB2" w:rsidP="00D24FB2">
      <w:pPr>
        <w:pStyle w:val="RegSingleTxtG"/>
        <w:numPr>
          <w:ilvl w:val="0"/>
          <w:numId w:val="0"/>
        </w:numPr>
        <w:ind w:left="1134"/>
      </w:pPr>
      <w:r w:rsidRPr="000065B8">
        <w:t>114.</w:t>
      </w:r>
      <w:r w:rsidRPr="000065B8">
        <w:tab/>
      </w:r>
      <w:r w:rsidR="00F16A0C" w:rsidRPr="000065B8">
        <w:t xml:space="preserve">The SBSTA requested that the secretariat organize the technical expert dialogue referred to in paragraph </w:t>
      </w:r>
      <w:r w:rsidR="00555D26" w:rsidRPr="000065B8">
        <w:t>111</w:t>
      </w:r>
      <w:r w:rsidR="00F16A0C" w:rsidRPr="000065B8">
        <w:t xml:space="preserve"> above to also allow virtual participation.</w:t>
      </w:r>
    </w:p>
    <w:p w14:paraId="5DF6EE60" w14:textId="2156403D" w:rsidR="00F16A0C" w:rsidRPr="000065B8" w:rsidRDefault="00D24FB2" w:rsidP="00D24FB2">
      <w:pPr>
        <w:pStyle w:val="RegSingleTxtG"/>
        <w:numPr>
          <w:ilvl w:val="0"/>
          <w:numId w:val="0"/>
        </w:numPr>
        <w:ind w:left="1134"/>
      </w:pPr>
      <w:bookmarkStart w:id="59" w:name="_Ref138677087"/>
      <w:r w:rsidRPr="000065B8">
        <w:t>115.</w:t>
      </w:r>
      <w:r w:rsidRPr="000065B8">
        <w:tab/>
      </w:r>
      <w:r w:rsidR="00F16A0C" w:rsidRPr="000065B8">
        <w:t>The SBSTA invited Parties and observer organizations to submit via the submission portal by 15 September 2023 views on the matters referred to in paragraph 9 of decision 7/CMA.4 for consideration at SBSTA 59.</w:t>
      </w:r>
      <w:bookmarkEnd w:id="59"/>
    </w:p>
    <w:p w14:paraId="6523CDC3" w14:textId="1635BDD3" w:rsidR="00F16A0C" w:rsidRPr="000065B8" w:rsidRDefault="00D24FB2" w:rsidP="00D24FB2">
      <w:pPr>
        <w:pStyle w:val="RegSingleTxtG"/>
        <w:numPr>
          <w:ilvl w:val="0"/>
          <w:numId w:val="0"/>
        </w:numPr>
        <w:ind w:left="1134"/>
      </w:pPr>
      <w:bookmarkStart w:id="60" w:name="_Ref138677205"/>
      <w:r w:rsidRPr="000065B8">
        <w:t>116.</w:t>
      </w:r>
      <w:r w:rsidRPr="000065B8">
        <w:tab/>
      </w:r>
      <w:r w:rsidR="00F16A0C" w:rsidRPr="000065B8">
        <w:t xml:space="preserve">To facilitate deliberations on further guidance on the rules, modalities and procedures for the mechanism established by Article 6, paragraph 4, of the Paris Agreement, the SBSTA requested its Chair to prepare an informal document on the basis of the views expressed by Parties at this session and the outcomes of the technical expert dialogue and </w:t>
      </w:r>
      <w:r w:rsidR="0063027B" w:rsidRPr="000065B8">
        <w:t xml:space="preserve">the </w:t>
      </w:r>
      <w:r w:rsidR="00F16A0C" w:rsidRPr="000065B8">
        <w:t xml:space="preserve">submissions referred to in paragraphs </w:t>
      </w:r>
      <w:r w:rsidR="00555D26" w:rsidRPr="000065B8">
        <w:t>111</w:t>
      </w:r>
      <w:r w:rsidR="00F16A0C" w:rsidRPr="000065B8">
        <w:t xml:space="preserve"> and </w:t>
      </w:r>
      <w:r w:rsidR="00555D26" w:rsidRPr="000065B8">
        <w:t>115</w:t>
      </w:r>
      <w:r w:rsidR="00F16A0C" w:rsidRPr="000065B8">
        <w:rPr>
          <w:color w:val="2B579A"/>
        </w:rPr>
        <w:t xml:space="preserve"> </w:t>
      </w:r>
      <w:r w:rsidR="00F16A0C" w:rsidRPr="000065B8">
        <w:t>above respectively, including textual proposals, for consideration at SBSTA 59 with a view to it recommending a draft decision on further guidance on the rules, modalities and procedures for consideration and adoption at CMA 5.</w:t>
      </w:r>
      <w:bookmarkEnd w:id="60"/>
    </w:p>
    <w:p w14:paraId="29999978" w14:textId="712792C0" w:rsidR="00F16A0C" w:rsidRPr="000065B8" w:rsidRDefault="00D24FB2" w:rsidP="00D24FB2">
      <w:pPr>
        <w:pStyle w:val="RegSingleTxtG"/>
        <w:numPr>
          <w:ilvl w:val="0"/>
          <w:numId w:val="0"/>
        </w:numPr>
        <w:ind w:left="1134"/>
      </w:pPr>
      <w:r w:rsidRPr="000065B8">
        <w:t>117.</w:t>
      </w:r>
      <w:r w:rsidRPr="000065B8">
        <w:tab/>
      </w:r>
      <w:r w:rsidR="00F16A0C" w:rsidRPr="000065B8">
        <w:t>Regarding the matters referred to in paragraph 9 of decision 7/CMA.4 and their relation to the corresponding matters under the cooperative approaches referred to in Article 6, paragraph 2, of the Paris Agreement, the SBSTA invited its Chair to consider organizing, at SBSTA 59, a joint</w:t>
      </w:r>
      <w:r w:rsidR="00F16A0C" w:rsidRPr="000065B8">
        <w:rPr>
          <w:rStyle w:val="FootnoteReference"/>
        </w:rPr>
        <w:footnoteReference w:id="69"/>
      </w:r>
      <w:r w:rsidR="00F16A0C" w:rsidRPr="000065B8">
        <w:t xml:space="preserve"> meeting for the informal consultations on the guidance on cooperative approaches referred to in Article 6, paragraph 2, of the Paris Agreement and on the rules, modalities and procedures for the mechanism established by Article 6, paragraph 4, of the Paris Agreement in order to prepare for consistent outcomes on these related matters at CMA 5.</w:t>
      </w:r>
    </w:p>
    <w:p w14:paraId="04A14C17" w14:textId="74EADCDA" w:rsidR="00F16A0C" w:rsidRPr="000065B8" w:rsidRDefault="00D24FB2" w:rsidP="00D24FB2">
      <w:pPr>
        <w:pStyle w:val="RegSingleTxtG"/>
        <w:numPr>
          <w:ilvl w:val="0"/>
          <w:numId w:val="0"/>
        </w:numPr>
        <w:ind w:left="1134"/>
      </w:pPr>
      <w:r w:rsidRPr="000065B8">
        <w:t>118.</w:t>
      </w:r>
      <w:r w:rsidRPr="000065B8">
        <w:tab/>
      </w:r>
      <w:r w:rsidR="00F16A0C" w:rsidRPr="000065B8">
        <w:t xml:space="preserve">The SBSTA took note of the estimated budgetary implications of the activities to be undertaken by the secretariat referred to in paragraphs </w:t>
      </w:r>
      <w:r w:rsidR="00235CB6" w:rsidRPr="000065B8">
        <w:t>111</w:t>
      </w:r>
      <w:r w:rsidR="00F16A0C" w:rsidRPr="000065B8">
        <w:t>–</w:t>
      </w:r>
      <w:r w:rsidR="00555D26" w:rsidRPr="000065B8">
        <w:t>116</w:t>
      </w:r>
      <w:r w:rsidR="00F16A0C" w:rsidRPr="000065B8">
        <w:t xml:space="preserve"> above.</w:t>
      </w:r>
    </w:p>
    <w:p w14:paraId="3AF0CA60" w14:textId="114A92B5" w:rsidR="00F16A0C" w:rsidRPr="000065B8" w:rsidRDefault="00D24FB2" w:rsidP="00D24FB2">
      <w:pPr>
        <w:pStyle w:val="RegSingleTxtG"/>
        <w:numPr>
          <w:ilvl w:val="0"/>
          <w:numId w:val="0"/>
        </w:numPr>
        <w:ind w:left="1134"/>
      </w:pPr>
      <w:r w:rsidRPr="000065B8">
        <w:t>119.</w:t>
      </w:r>
      <w:r w:rsidRPr="000065B8">
        <w:tab/>
      </w:r>
      <w:r w:rsidR="00D91D0B" w:rsidRPr="000065B8">
        <w:t>The SBSTA</w:t>
      </w:r>
      <w:r w:rsidR="00F16A0C" w:rsidRPr="000065B8">
        <w:t xml:space="preserve"> requested that the actions of the secretariat called for in these conclusions be undertaken subject to the availability of financial resources.</w:t>
      </w:r>
    </w:p>
    <w:p w14:paraId="42908B4F" w14:textId="5BEF9596" w:rsidR="00F16A0C" w:rsidRPr="000065B8" w:rsidRDefault="00D24FB2" w:rsidP="00D24FB2">
      <w:pPr>
        <w:pStyle w:val="RegSingleTxtG"/>
        <w:numPr>
          <w:ilvl w:val="0"/>
          <w:numId w:val="0"/>
        </w:numPr>
        <w:ind w:left="1134"/>
      </w:pPr>
      <w:r w:rsidRPr="000065B8">
        <w:t>120.</w:t>
      </w:r>
      <w:r w:rsidRPr="000065B8">
        <w:tab/>
      </w:r>
      <w:r w:rsidR="00F16A0C" w:rsidRPr="000065B8">
        <w:t>The SBSTA agreed to continue consideration of this matter at SBSTA 59.</w:t>
      </w:r>
    </w:p>
    <w:p w14:paraId="66813405" w14:textId="083551E6" w:rsidR="00F16A0C" w:rsidRPr="000065B8" w:rsidRDefault="00D24FB2" w:rsidP="00D24FB2">
      <w:pPr>
        <w:pStyle w:val="RegHChG"/>
        <w:numPr>
          <w:ilvl w:val="0"/>
          <w:numId w:val="0"/>
        </w:numPr>
        <w:tabs>
          <w:tab w:val="left" w:pos="1135"/>
        </w:tabs>
        <w:ind w:left="1135" w:hanging="454"/>
      </w:pPr>
      <w:bookmarkStart w:id="61" w:name="_Toc140831747"/>
      <w:r w:rsidRPr="000065B8">
        <w:t>XV.</w:t>
      </w:r>
      <w:r w:rsidRPr="000065B8">
        <w:tab/>
      </w:r>
      <w:r w:rsidR="00F16A0C" w:rsidRPr="000065B8">
        <w:t>Work programme under the framework for non-market approaches referred to in Article 6, paragraph 8, of the Paris Agreement and in decision 4/CMA.3</w:t>
      </w:r>
      <w:r w:rsidR="00F16A0C" w:rsidRPr="000065B8">
        <w:br/>
      </w:r>
      <w:r w:rsidR="00F16A0C" w:rsidRPr="000065B8">
        <w:rPr>
          <w:b w:val="0"/>
          <w:sz w:val="20"/>
        </w:rPr>
        <w:t>(Agenda item 15)</w:t>
      </w:r>
      <w:bookmarkEnd w:id="61"/>
    </w:p>
    <w:p w14:paraId="4780B6F0" w14:textId="3D15CBB9" w:rsidR="00F16A0C" w:rsidRPr="000065B8" w:rsidRDefault="00D24FB2" w:rsidP="00D24FB2">
      <w:pPr>
        <w:pStyle w:val="RegH23G"/>
        <w:numPr>
          <w:ilvl w:val="0"/>
          <w:numId w:val="0"/>
        </w:numPr>
        <w:tabs>
          <w:tab w:val="left" w:pos="1135"/>
        </w:tabs>
        <w:ind w:left="1135" w:hanging="454"/>
      </w:pPr>
      <w:r w:rsidRPr="000065B8">
        <w:rPr>
          <w:bCs/>
        </w:rPr>
        <w:t>1.</w:t>
      </w:r>
      <w:r w:rsidRPr="000065B8">
        <w:rPr>
          <w:bCs/>
        </w:rPr>
        <w:tab/>
      </w:r>
      <w:r w:rsidR="00F16A0C" w:rsidRPr="000065B8">
        <w:t>Proceedings</w:t>
      </w:r>
    </w:p>
    <w:p w14:paraId="329BD7BE" w14:textId="5B894B2C" w:rsidR="00F16A0C" w:rsidRPr="000065B8" w:rsidRDefault="00D24FB2" w:rsidP="00D24FB2">
      <w:pPr>
        <w:pStyle w:val="RegSingleTxtG"/>
        <w:numPr>
          <w:ilvl w:val="0"/>
          <w:numId w:val="0"/>
        </w:numPr>
        <w:ind w:left="1134"/>
      </w:pPr>
      <w:r w:rsidRPr="000065B8">
        <w:t>121.</w:t>
      </w:r>
      <w:r w:rsidRPr="000065B8">
        <w:tab/>
      </w:r>
      <w:r w:rsidR="00F16A0C" w:rsidRPr="000065B8">
        <w:t>At its 1</w:t>
      </w:r>
      <w:r w:rsidR="00F16A0C" w:rsidRPr="000065B8">
        <w:rPr>
          <w:vertAlign w:val="superscript"/>
        </w:rPr>
        <w:t>st</w:t>
      </w:r>
      <w:r w:rsidR="00F16A0C" w:rsidRPr="000065B8">
        <w:t xml:space="preserve"> meeting, the SBSTA agreed to convene the 3</w:t>
      </w:r>
      <w:r w:rsidR="00F16A0C" w:rsidRPr="000065B8">
        <w:rPr>
          <w:vertAlign w:val="superscript"/>
        </w:rPr>
        <w:t>rd</w:t>
      </w:r>
      <w:r w:rsidR="00F16A0C" w:rsidRPr="000065B8">
        <w:t xml:space="preserve"> meeting of the Glasgow Committee on Non-market Approaches in a contact group co-chaired by Kristin Qui (Trinidad and Tobago) and </w:t>
      </w:r>
      <w:r w:rsidR="00507334" w:rsidRPr="000065B8">
        <w:t>Jacqueline</w:t>
      </w:r>
      <w:r w:rsidR="00F16A0C" w:rsidRPr="000065B8">
        <w:t xml:space="preserve"> Ruesga (New Zealand). At its 4</w:t>
      </w:r>
      <w:r w:rsidR="00F16A0C" w:rsidRPr="000065B8">
        <w:rPr>
          <w:vertAlign w:val="superscript"/>
        </w:rPr>
        <w:t>th</w:t>
      </w:r>
      <w:r w:rsidR="00F16A0C" w:rsidRPr="000065B8">
        <w:t xml:space="preserve"> meeting, the SBSTA considered and adopted the conclusions below.</w:t>
      </w:r>
    </w:p>
    <w:p w14:paraId="6BC174A6" w14:textId="18504C3C" w:rsidR="00F16A0C" w:rsidRPr="000065B8" w:rsidRDefault="00D24FB2" w:rsidP="00D24FB2">
      <w:pPr>
        <w:pStyle w:val="RegH23G"/>
        <w:numPr>
          <w:ilvl w:val="0"/>
          <w:numId w:val="0"/>
        </w:numPr>
        <w:tabs>
          <w:tab w:val="left" w:pos="1135"/>
        </w:tabs>
        <w:ind w:left="1135" w:hanging="454"/>
      </w:pPr>
      <w:r w:rsidRPr="000065B8">
        <w:rPr>
          <w:bCs/>
        </w:rPr>
        <w:t>2.</w:t>
      </w:r>
      <w:r w:rsidRPr="000065B8">
        <w:rPr>
          <w:bCs/>
        </w:rPr>
        <w:tab/>
      </w:r>
      <w:r w:rsidR="00F16A0C" w:rsidRPr="000065B8">
        <w:t>Conclusions</w:t>
      </w:r>
    </w:p>
    <w:p w14:paraId="77A505A1" w14:textId="6B222773" w:rsidR="00F16A0C" w:rsidRPr="000065B8" w:rsidRDefault="00D24FB2" w:rsidP="00D24FB2">
      <w:pPr>
        <w:pStyle w:val="RegSingleTxtG"/>
        <w:numPr>
          <w:ilvl w:val="0"/>
          <w:numId w:val="0"/>
        </w:numPr>
        <w:ind w:left="1134"/>
      </w:pPr>
      <w:r w:rsidRPr="000065B8">
        <w:t>122.</w:t>
      </w:r>
      <w:r w:rsidRPr="000065B8">
        <w:tab/>
      </w:r>
      <w:r w:rsidR="00F16A0C" w:rsidRPr="000065B8">
        <w:t>The SBSTA convened at this session the 3</w:t>
      </w:r>
      <w:r w:rsidR="00F16A0C" w:rsidRPr="000065B8">
        <w:rPr>
          <w:vertAlign w:val="superscript"/>
        </w:rPr>
        <w:t>rd</w:t>
      </w:r>
      <w:r w:rsidR="00F16A0C" w:rsidRPr="000065B8">
        <w:t xml:space="preserve"> meeting of the Glasgow Committee on Non-market Approaches.</w:t>
      </w:r>
    </w:p>
    <w:p w14:paraId="10D5DF1D" w14:textId="520628DB" w:rsidR="00F16A0C" w:rsidRPr="000065B8" w:rsidRDefault="00D24FB2" w:rsidP="00D24FB2">
      <w:pPr>
        <w:pStyle w:val="RegSingleTxtG"/>
        <w:numPr>
          <w:ilvl w:val="0"/>
          <w:numId w:val="0"/>
        </w:numPr>
        <w:ind w:left="1134"/>
      </w:pPr>
      <w:bookmarkStart w:id="62" w:name="_Ref138677696"/>
      <w:r w:rsidRPr="000065B8">
        <w:t>123.</w:t>
      </w:r>
      <w:r w:rsidRPr="000065B8">
        <w:tab/>
      </w:r>
      <w:r w:rsidR="00F16A0C" w:rsidRPr="000065B8">
        <w:t>The SBSTA welcomed:</w:t>
      </w:r>
      <w:bookmarkEnd w:id="62"/>
    </w:p>
    <w:p w14:paraId="46126071" w14:textId="03543F1F" w:rsidR="00F16A0C" w:rsidRPr="000065B8" w:rsidRDefault="00D24FB2" w:rsidP="00D24FB2">
      <w:pPr>
        <w:pStyle w:val="RegSingleTxtG2"/>
        <w:numPr>
          <w:ilvl w:val="0"/>
          <w:numId w:val="0"/>
        </w:numPr>
        <w:ind w:left="1134" w:firstLine="567"/>
      </w:pPr>
      <w:r w:rsidRPr="000065B8">
        <w:rPr>
          <w:szCs w:val="28"/>
        </w:rPr>
        <w:t>(a)</w:t>
      </w:r>
      <w:r w:rsidRPr="000065B8">
        <w:rPr>
          <w:szCs w:val="28"/>
        </w:rPr>
        <w:tab/>
      </w:r>
      <w:r w:rsidR="00F16A0C" w:rsidRPr="000065B8">
        <w:t>The views and information provided by representatives of relevant constituted bodies and institutional arrangements under or serving the Paris Agreement and/or the Convention at the meeting</w:t>
      </w:r>
      <w:r w:rsidR="00F16A0C" w:rsidRPr="000065B8">
        <w:rPr>
          <w:rStyle w:val="FootnoteReference"/>
        </w:rPr>
        <w:footnoteReference w:id="70"/>
      </w:r>
      <w:r w:rsidR="00F16A0C" w:rsidRPr="000065B8">
        <w:t xml:space="preserve"> aimed at enhancing collaboration between them and the Glasgow Committee on Non-market Approaches;</w:t>
      </w:r>
    </w:p>
    <w:p w14:paraId="4A0AA3F2" w14:textId="32F2925F" w:rsidR="00F16A0C" w:rsidRPr="000065B8" w:rsidRDefault="00D24FB2" w:rsidP="00D24FB2">
      <w:pPr>
        <w:pStyle w:val="RegSingleTxtG2"/>
        <w:numPr>
          <w:ilvl w:val="0"/>
          <w:numId w:val="0"/>
        </w:numPr>
        <w:ind w:left="1134" w:firstLine="567"/>
      </w:pPr>
      <w:bookmarkStart w:id="63" w:name="_Ref138677698"/>
      <w:r w:rsidRPr="000065B8">
        <w:rPr>
          <w:szCs w:val="28"/>
        </w:rPr>
        <w:t>(b)</w:t>
      </w:r>
      <w:r w:rsidRPr="000065B8">
        <w:rPr>
          <w:szCs w:val="28"/>
        </w:rPr>
        <w:tab/>
      </w:r>
      <w:r w:rsidR="00F16A0C" w:rsidRPr="000065B8">
        <w:t>The broad participation of and 12 presentations delivered by Parties and observers in the in-session workshop,</w:t>
      </w:r>
      <w:r w:rsidR="00F16A0C" w:rsidRPr="000065B8">
        <w:rPr>
          <w:rStyle w:val="FootnoteReference"/>
        </w:rPr>
        <w:footnoteReference w:id="71"/>
      </w:r>
      <w:r w:rsidR="00F16A0C" w:rsidRPr="000065B8">
        <w:t xml:space="preserve"> including the round-table discussions, to exchange information on non-market approaches, including best practices and lessons learned related to identifying, developing and implementing such approaches, and approaches for which financial, technology and capacity-building support may be required and the support available for them;</w:t>
      </w:r>
      <w:bookmarkEnd w:id="63"/>
    </w:p>
    <w:p w14:paraId="15404D0A" w14:textId="6FD0A90F" w:rsidR="00F16A0C" w:rsidRPr="000065B8" w:rsidRDefault="00D24FB2" w:rsidP="00D24FB2">
      <w:pPr>
        <w:pStyle w:val="RegSingleTxtG2"/>
        <w:numPr>
          <w:ilvl w:val="0"/>
          <w:numId w:val="0"/>
        </w:numPr>
        <w:ind w:left="1134" w:firstLine="567"/>
      </w:pPr>
      <w:r w:rsidRPr="000065B8">
        <w:rPr>
          <w:szCs w:val="28"/>
        </w:rPr>
        <w:t>(c)</w:t>
      </w:r>
      <w:r w:rsidRPr="000065B8">
        <w:rPr>
          <w:szCs w:val="28"/>
        </w:rPr>
        <w:tab/>
      </w:r>
      <w:r w:rsidR="00F16A0C" w:rsidRPr="000065B8">
        <w:t>The use of a spin-off group during the 3</w:t>
      </w:r>
      <w:r w:rsidR="00F16A0C" w:rsidRPr="000065B8">
        <w:rPr>
          <w:vertAlign w:val="superscript"/>
        </w:rPr>
        <w:t>rd</w:t>
      </w:r>
      <w:r w:rsidR="00F16A0C" w:rsidRPr="000065B8">
        <w:t xml:space="preserve"> meeting of the Glasgow Committee on Non-market Approaches.</w:t>
      </w:r>
      <w:r w:rsidR="00F16A0C" w:rsidRPr="000065B8">
        <w:rPr>
          <w:rStyle w:val="FootnoteReference"/>
        </w:rPr>
        <w:footnoteReference w:id="72"/>
      </w:r>
    </w:p>
    <w:p w14:paraId="77DD051E" w14:textId="67DBC24B" w:rsidR="00F16A0C" w:rsidRPr="000065B8" w:rsidRDefault="00D24FB2" w:rsidP="00D24FB2">
      <w:pPr>
        <w:pStyle w:val="RegSingleTxtG"/>
        <w:numPr>
          <w:ilvl w:val="0"/>
          <w:numId w:val="0"/>
        </w:numPr>
        <w:ind w:left="1134"/>
      </w:pPr>
      <w:bookmarkStart w:id="64" w:name="_Ref138677641"/>
      <w:r w:rsidRPr="000065B8">
        <w:t>124.</w:t>
      </w:r>
      <w:r w:rsidRPr="000065B8">
        <w:tab/>
      </w:r>
      <w:r w:rsidR="00F16A0C" w:rsidRPr="000065B8">
        <w:t>The SBSTA took note of:</w:t>
      </w:r>
      <w:bookmarkEnd w:id="64"/>
    </w:p>
    <w:p w14:paraId="77484F68" w14:textId="61B13F71" w:rsidR="00F16A0C" w:rsidRPr="000065B8" w:rsidRDefault="00D24FB2" w:rsidP="00D24FB2">
      <w:pPr>
        <w:pStyle w:val="RegSingleTxtG2"/>
        <w:numPr>
          <w:ilvl w:val="0"/>
          <w:numId w:val="0"/>
        </w:numPr>
        <w:ind w:left="1134" w:firstLine="567"/>
      </w:pPr>
      <w:r w:rsidRPr="000065B8">
        <w:rPr>
          <w:szCs w:val="28"/>
        </w:rPr>
        <w:t>(a)</w:t>
      </w:r>
      <w:r w:rsidRPr="000065B8">
        <w:rPr>
          <w:szCs w:val="28"/>
        </w:rPr>
        <w:tab/>
      </w:r>
      <w:r w:rsidR="00F16A0C" w:rsidRPr="000065B8">
        <w:t>The technical paper</w:t>
      </w:r>
      <w:r w:rsidR="00F16A0C" w:rsidRPr="000065B8">
        <w:rPr>
          <w:rStyle w:val="FootnoteReference"/>
        </w:rPr>
        <w:footnoteReference w:id="73"/>
      </w:r>
      <w:r w:rsidR="00F16A0C" w:rsidRPr="000065B8">
        <w:t xml:space="preserve"> prepared by the secretariat, without formal status, on possibilities for enhancing engagement with public and private sector stakeholders at meetings of the Glasgow Committee on Non-market Approaches;</w:t>
      </w:r>
    </w:p>
    <w:p w14:paraId="2C1B3820" w14:textId="5F8E4D4D" w:rsidR="00F16A0C" w:rsidRPr="000065B8" w:rsidRDefault="00D24FB2" w:rsidP="00D24FB2">
      <w:pPr>
        <w:pStyle w:val="RegSingleTxtG2"/>
        <w:numPr>
          <w:ilvl w:val="0"/>
          <w:numId w:val="0"/>
        </w:numPr>
        <w:ind w:left="1134" w:firstLine="567"/>
      </w:pPr>
      <w:bookmarkStart w:id="65" w:name="_Ref138677643"/>
      <w:r w:rsidRPr="000065B8">
        <w:rPr>
          <w:szCs w:val="28"/>
        </w:rPr>
        <w:t>(b)</w:t>
      </w:r>
      <w:r w:rsidRPr="000065B8">
        <w:rPr>
          <w:szCs w:val="28"/>
        </w:rPr>
        <w:tab/>
      </w:r>
      <w:r w:rsidR="00F16A0C" w:rsidRPr="000065B8">
        <w:t>The update</w:t>
      </w:r>
      <w:r w:rsidR="00F16A0C" w:rsidRPr="000065B8">
        <w:rPr>
          <w:rStyle w:val="FootnoteReference"/>
        </w:rPr>
        <w:footnoteReference w:id="74"/>
      </w:r>
      <w:r w:rsidR="00F16A0C" w:rsidRPr="000065B8">
        <w:t xml:space="preserve"> from the secretariat on the status of the development and operationalization of the UNFCCC web-based platform for non-market approaches referred to in paragraph 8(b)(i) of the annex to decision 4/CMA.3 and chapter II of the annex to decision 8/CMA.4, including on the design work, timeline for completion and testing among interested Parties.</w:t>
      </w:r>
      <w:r w:rsidR="00F16A0C" w:rsidRPr="000065B8">
        <w:rPr>
          <w:rStyle w:val="FootnoteReference"/>
        </w:rPr>
        <w:footnoteReference w:id="75"/>
      </w:r>
      <w:bookmarkEnd w:id="65"/>
    </w:p>
    <w:p w14:paraId="06494428" w14:textId="5A7898E4" w:rsidR="00F16A0C" w:rsidRPr="000065B8" w:rsidRDefault="00D24FB2" w:rsidP="00D24FB2">
      <w:pPr>
        <w:pStyle w:val="RegSingleTxtG"/>
        <w:numPr>
          <w:ilvl w:val="0"/>
          <w:numId w:val="0"/>
        </w:numPr>
        <w:ind w:left="1134"/>
      </w:pPr>
      <w:r w:rsidRPr="000065B8">
        <w:t>125.</w:t>
      </w:r>
      <w:r w:rsidRPr="000065B8">
        <w:tab/>
      </w:r>
      <w:r w:rsidR="00F16A0C" w:rsidRPr="000065B8">
        <w:t xml:space="preserve">The SBSTA encouraged the secretariat to complete the development and operationalization of the UNFCCC web-based platform for non-market approaches referred to in paragraph </w:t>
      </w:r>
      <w:r w:rsidR="00555D26" w:rsidRPr="000065B8">
        <w:t>124</w:t>
      </w:r>
      <w:r w:rsidR="00555D26" w:rsidRPr="000065B8">
        <w:rPr>
          <w:cs/>
        </w:rPr>
        <w:t>‎</w:t>
      </w:r>
      <w:r w:rsidR="00555D26" w:rsidRPr="000065B8">
        <w:t>(b)</w:t>
      </w:r>
      <w:r w:rsidR="00F16A0C" w:rsidRPr="000065B8">
        <w:t xml:space="preserve"> above in time for the 4</w:t>
      </w:r>
      <w:r w:rsidR="00F16A0C" w:rsidRPr="000065B8">
        <w:rPr>
          <w:vertAlign w:val="superscript"/>
        </w:rPr>
        <w:t>th</w:t>
      </w:r>
      <w:r w:rsidR="00F16A0C" w:rsidRPr="000065B8">
        <w:t xml:space="preserve"> meeting of the Glasgow Committee on Non</w:t>
      </w:r>
      <w:r w:rsidR="00F16A0C" w:rsidRPr="000065B8">
        <w:noBreakHyphen/>
        <w:t>market Approaches.</w:t>
      </w:r>
    </w:p>
    <w:p w14:paraId="43C8633C" w14:textId="4EB3956F" w:rsidR="00F16A0C" w:rsidRPr="000065B8" w:rsidRDefault="00D24FB2" w:rsidP="00D24FB2">
      <w:pPr>
        <w:pStyle w:val="RegSingleTxtG"/>
        <w:numPr>
          <w:ilvl w:val="0"/>
          <w:numId w:val="0"/>
        </w:numPr>
        <w:ind w:left="1134"/>
      </w:pPr>
      <w:r w:rsidRPr="000065B8">
        <w:t>126.</w:t>
      </w:r>
      <w:r w:rsidRPr="000065B8">
        <w:tab/>
      </w:r>
      <w:r w:rsidR="00F16A0C" w:rsidRPr="000065B8">
        <w:t xml:space="preserve">The SBSTA took note of Parties’ views on the in-session workshop referred to in paragraph </w:t>
      </w:r>
      <w:r w:rsidR="00555D26" w:rsidRPr="000065B8">
        <w:t>123</w:t>
      </w:r>
      <w:r w:rsidR="00555D26" w:rsidRPr="000065B8">
        <w:rPr>
          <w:cs/>
        </w:rPr>
        <w:t>‎</w:t>
      </w:r>
      <w:r w:rsidR="00555D26" w:rsidRPr="000065B8">
        <w:t>(b)</w:t>
      </w:r>
      <w:r w:rsidR="00F16A0C" w:rsidRPr="000065B8">
        <w:t xml:space="preserve"> above, including:</w:t>
      </w:r>
    </w:p>
    <w:p w14:paraId="7993D12E" w14:textId="2BA0B103" w:rsidR="00F16A0C" w:rsidRPr="000065B8" w:rsidRDefault="00D24FB2" w:rsidP="00D24FB2">
      <w:pPr>
        <w:pStyle w:val="RegSingleTxtG2"/>
        <w:numPr>
          <w:ilvl w:val="0"/>
          <w:numId w:val="0"/>
        </w:numPr>
        <w:ind w:left="1134" w:firstLine="567"/>
      </w:pPr>
      <w:r w:rsidRPr="000065B8">
        <w:rPr>
          <w:szCs w:val="28"/>
        </w:rPr>
        <w:t>(a)</w:t>
      </w:r>
      <w:r w:rsidRPr="000065B8">
        <w:rPr>
          <w:szCs w:val="28"/>
        </w:rPr>
        <w:tab/>
      </w:r>
      <w:r w:rsidR="00F16A0C" w:rsidRPr="000065B8">
        <w:t>The need for more focused and balanced organization of the in-session workshop in terms of time between presentations and the round-table discussions that formed part of the in-session workshop in order to allow for an open exchange of views, engagement and articulation of cooperation opportunities regarding specific proposals for non-market approaches between Parties and interested stakeholders, in accordance with paragraph 7(b) of the annex to decision 4/CMA.3;</w:t>
      </w:r>
    </w:p>
    <w:p w14:paraId="36CCD07E" w14:textId="77C715EA" w:rsidR="00F16A0C" w:rsidRPr="000065B8" w:rsidRDefault="00D24FB2" w:rsidP="00D24FB2">
      <w:pPr>
        <w:pStyle w:val="RegSingleTxtG2"/>
        <w:numPr>
          <w:ilvl w:val="0"/>
          <w:numId w:val="0"/>
        </w:numPr>
        <w:ind w:left="1134" w:firstLine="567"/>
      </w:pPr>
      <w:r w:rsidRPr="000065B8">
        <w:rPr>
          <w:szCs w:val="28"/>
        </w:rPr>
        <w:t>(b)</w:t>
      </w:r>
      <w:r w:rsidRPr="000065B8">
        <w:rPr>
          <w:szCs w:val="28"/>
        </w:rPr>
        <w:tab/>
      </w:r>
      <w:r w:rsidR="00F16A0C" w:rsidRPr="000065B8">
        <w:t>The positive outcomes, including facilitation of opportunities to connect participating Parties in identifying and exchanging information on non-market approaches and provision of an opportunity for networking to exchange information on best practices and lessons learned.</w:t>
      </w:r>
    </w:p>
    <w:p w14:paraId="6A673222" w14:textId="13E949F6" w:rsidR="00F16A0C" w:rsidRPr="000065B8" w:rsidRDefault="00D24FB2" w:rsidP="00D24FB2">
      <w:pPr>
        <w:pStyle w:val="RegSingleTxtG"/>
        <w:numPr>
          <w:ilvl w:val="0"/>
          <w:numId w:val="0"/>
        </w:numPr>
        <w:ind w:left="1134"/>
      </w:pPr>
      <w:r w:rsidRPr="000065B8">
        <w:t>127.</w:t>
      </w:r>
      <w:r w:rsidRPr="000065B8">
        <w:tab/>
      </w:r>
      <w:r w:rsidR="00F16A0C" w:rsidRPr="000065B8">
        <w:t>The SBSTA also took note of Parties’ views on the need for more informal settings for spin-off groups for in-depth discussion and on the range of possible topics for future spin-off groups, including, but not limited to:</w:t>
      </w:r>
    </w:p>
    <w:p w14:paraId="13FB43AE" w14:textId="5824B965" w:rsidR="00F16A0C" w:rsidRPr="000065B8" w:rsidRDefault="00D24FB2" w:rsidP="00D24FB2">
      <w:pPr>
        <w:pStyle w:val="RegSingleTxtG2"/>
        <w:numPr>
          <w:ilvl w:val="0"/>
          <w:numId w:val="0"/>
        </w:numPr>
        <w:ind w:left="1134" w:firstLine="567"/>
      </w:pPr>
      <w:r w:rsidRPr="000065B8">
        <w:rPr>
          <w:szCs w:val="28"/>
        </w:rPr>
        <w:t>(a)</w:t>
      </w:r>
      <w:r w:rsidRPr="000065B8">
        <w:rPr>
          <w:szCs w:val="28"/>
        </w:rPr>
        <w:tab/>
      </w:r>
      <w:r w:rsidR="00F16A0C" w:rsidRPr="000065B8">
        <w:t>How to identify available opportunities and resources to support implementation of non-market approaches;</w:t>
      </w:r>
    </w:p>
    <w:p w14:paraId="29603152" w14:textId="59E8EEF9" w:rsidR="00F16A0C" w:rsidRPr="000065B8" w:rsidRDefault="00D24FB2" w:rsidP="00D24FB2">
      <w:pPr>
        <w:pStyle w:val="RegSingleTxtG2"/>
        <w:numPr>
          <w:ilvl w:val="0"/>
          <w:numId w:val="0"/>
        </w:numPr>
        <w:ind w:left="1134" w:firstLine="567"/>
      </w:pPr>
      <w:r w:rsidRPr="000065B8">
        <w:rPr>
          <w:szCs w:val="28"/>
        </w:rPr>
        <w:t>(b)</w:t>
      </w:r>
      <w:r w:rsidRPr="000065B8">
        <w:rPr>
          <w:szCs w:val="28"/>
        </w:rPr>
        <w:tab/>
      </w:r>
      <w:r w:rsidR="00F16A0C" w:rsidRPr="000065B8">
        <w:t xml:space="preserve">The process for submitting and recording non-market approaches in the UNFCCC web-based platform for non-market approaches referred to in paragraph </w:t>
      </w:r>
      <w:r w:rsidR="00235CB6" w:rsidRPr="000065B8">
        <w:rPr>
          <w:cs/>
        </w:rPr>
        <w:t>‎</w:t>
      </w:r>
      <w:r w:rsidR="00235CB6" w:rsidRPr="000065B8">
        <w:t>124(b)</w:t>
      </w:r>
      <w:r w:rsidR="00C642F2" w:rsidRPr="000065B8">
        <w:t xml:space="preserve"> </w:t>
      </w:r>
      <w:r w:rsidR="00F16A0C" w:rsidRPr="000065B8">
        <w:t>above, taking into account provisions in paragraphs 2–3 of the annex to decision 4/CMA.3 and acknowledging that Parties participating in non-market approaches may define arrangements based on the determination by their national focal points;</w:t>
      </w:r>
    </w:p>
    <w:p w14:paraId="6A50D8B9" w14:textId="3C7E7205" w:rsidR="00F16A0C" w:rsidRPr="000065B8" w:rsidRDefault="00D24FB2" w:rsidP="00D24FB2">
      <w:pPr>
        <w:pStyle w:val="RegSingleTxtG2"/>
        <w:numPr>
          <w:ilvl w:val="0"/>
          <w:numId w:val="0"/>
        </w:numPr>
        <w:ind w:left="1134" w:firstLine="567"/>
      </w:pPr>
      <w:r w:rsidRPr="000065B8">
        <w:rPr>
          <w:szCs w:val="28"/>
        </w:rPr>
        <w:t>(c)</w:t>
      </w:r>
      <w:r w:rsidRPr="000065B8">
        <w:rPr>
          <w:szCs w:val="28"/>
        </w:rPr>
        <w:tab/>
      </w:r>
      <w:r w:rsidR="00F16A0C" w:rsidRPr="000065B8">
        <w:t>Barriers to non-market approaches and best practices for overcoming them;</w:t>
      </w:r>
    </w:p>
    <w:p w14:paraId="3A972B6A" w14:textId="4C282E20" w:rsidR="00F16A0C" w:rsidRPr="000065B8" w:rsidRDefault="00D24FB2" w:rsidP="00D24FB2">
      <w:pPr>
        <w:pStyle w:val="RegSingleTxtG2"/>
        <w:numPr>
          <w:ilvl w:val="0"/>
          <w:numId w:val="0"/>
        </w:numPr>
        <w:ind w:left="1134" w:firstLine="567"/>
      </w:pPr>
      <w:r w:rsidRPr="000065B8">
        <w:rPr>
          <w:szCs w:val="28"/>
        </w:rPr>
        <w:t>(d)</w:t>
      </w:r>
      <w:r w:rsidRPr="000065B8">
        <w:rPr>
          <w:szCs w:val="28"/>
        </w:rPr>
        <w:tab/>
      </w:r>
      <w:r w:rsidR="00F16A0C" w:rsidRPr="000065B8">
        <w:t>Enhancement of interaction with stakeholders;</w:t>
      </w:r>
    </w:p>
    <w:p w14:paraId="54696529" w14:textId="273F8D9B" w:rsidR="00F16A0C" w:rsidRPr="000065B8" w:rsidRDefault="00D24FB2" w:rsidP="00D24FB2">
      <w:pPr>
        <w:pStyle w:val="RegSingleTxtG2"/>
        <w:numPr>
          <w:ilvl w:val="0"/>
          <w:numId w:val="0"/>
        </w:numPr>
        <w:ind w:left="1134" w:firstLine="567"/>
      </w:pPr>
      <w:r w:rsidRPr="000065B8">
        <w:rPr>
          <w:szCs w:val="28"/>
        </w:rPr>
        <w:t>(e)</w:t>
      </w:r>
      <w:r w:rsidRPr="000065B8">
        <w:rPr>
          <w:szCs w:val="28"/>
        </w:rPr>
        <w:tab/>
      </w:r>
      <w:r w:rsidR="00F16A0C" w:rsidRPr="000065B8">
        <w:t>Preparation of non-market approaches for submission;</w:t>
      </w:r>
    </w:p>
    <w:p w14:paraId="6A5AC60F" w14:textId="180231DC" w:rsidR="00F16A0C" w:rsidRPr="000065B8" w:rsidRDefault="00D24FB2" w:rsidP="00D24FB2">
      <w:pPr>
        <w:pStyle w:val="RegSingleTxtG2"/>
        <w:numPr>
          <w:ilvl w:val="0"/>
          <w:numId w:val="0"/>
        </w:numPr>
        <w:ind w:left="1134" w:firstLine="567"/>
      </w:pPr>
      <w:r w:rsidRPr="000065B8">
        <w:rPr>
          <w:szCs w:val="28"/>
        </w:rPr>
        <w:t>(f)</w:t>
      </w:r>
      <w:r w:rsidRPr="000065B8">
        <w:rPr>
          <w:szCs w:val="28"/>
        </w:rPr>
        <w:tab/>
      </w:r>
      <w:r w:rsidR="00F16A0C" w:rsidRPr="000065B8">
        <w:t>Registration and recording of non-market approaches in the UNFCCC web</w:t>
      </w:r>
      <w:r w:rsidR="00F16A0C" w:rsidRPr="000065B8">
        <w:noBreakHyphen/>
        <w:t xml:space="preserve">based platform for non-market approaches referred to in paragraph </w:t>
      </w:r>
      <w:r w:rsidR="00555D26" w:rsidRPr="000065B8">
        <w:t>124</w:t>
      </w:r>
      <w:r w:rsidR="00555D26" w:rsidRPr="000065B8">
        <w:rPr>
          <w:cs/>
        </w:rPr>
        <w:t>‎</w:t>
      </w:r>
      <w:r w:rsidR="00555D26" w:rsidRPr="000065B8">
        <w:t>(b)</w:t>
      </w:r>
      <w:r w:rsidR="00F16A0C" w:rsidRPr="000065B8">
        <w:rPr>
          <w:color w:val="2B579A"/>
          <w:shd w:val="clear" w:color="auto" w:fill="FFFFFF" w:themeFill="background1"/>
        </w:rPr>
        <w:t xml:space="preserve"> </w:t>
      </w:r>
      <w:r w:rsidR="00F16A0C" w:rsidRPr="000065B8">
        <w:t>above.</w:t>
      </w:r>
    </w:p>
    <w:p w14:paraId="376D2A6E" w14:textId="63859DC3" w:rsidR="00F16A0C" w:rsidRPr="000065B8" w:rsidRDefault="00D24FB2" w:rsidP="00D24FB2">
      <w:pPr>
        <w:pStyle w:val="RegSingleTxtG"/>
        <w:numPr>
          <w:ilvl w:val="0"/>
          <w:numId w:val="0"/>
        </w:numPr>
        <w:ind w:left="1134"/>
      </w:pPr>
      <w:r w:rsidRPr="000065B8">
        <w:t>128.</w:t>
      </w:r>
      <w:r w:rsidRPr="000065B8">
        <w:tab/>
      </w:r>
      <w:r w:rsidR="00F16A0C" w:rsidRPr="000065B8">
        <w:t>The SBSTA noted the importance of the capacity-building programme referred to in paragraph 21 of decision 8/CMA.4 for supporting the identification, development and implementation of non-market approaches.</w:t>
      </w:r>
    </w:p>
    <w:p w14:paraId="720196E6" w14:textId="5B6F31FC" w:rsidR="00F16A0C" w:rsidRPr="000065B8" w:rsidRDefault="00D24FB2" w:rsidP="00D24FB2">
      <w:pPr>
        <w:pStyle w:val="RegSingleTxtG"/>
        <w:numPr>
          <w:ilvl w:val="0"/>
          <w:numId w:val="0"/>
        </w:numPr>
        <w:ind w:left="1134"/>
      </w:pPr>
      <w:bookmarkStart w:id="66" w:name="_Ref138678044"/>
      <w:r w:rsidRPr="000065B8">
        <w:t>129.</w:t>
      </w:r>
      <w:r w:rsidRPr="000065B8">
        <w:tab/>
      </w:r>
      <w:r w:rsidR="00F16A0C" w:rsidRPr="000065B8">
        <w:t>The SBSTA invited Parties and observers to submit via the submission portal by 18 September 2023 views and information on the key elements of the framework for non-market approaches referred to in Article 6, paragraph 9, of the Paris Agreement, including:</w:t>
      </w:r>
      <w:bookmarkEnd w:id="66"/>
    </w:p>
    <w:p w14:paraId="4206E6B2" w14:textId="6BE8C234" w:rsidR="00F16A0C" w:rsidRPr="000065B8" w:rsidRDefault="00D24FB2" w:rsidP="00D24FB2">
      <w:pPr>
        <w:pStyle w:val="RegSingleTxtG2"/>
        <w:numPr>
          <w:ilvl w:val="0"/>
          <w:numId w:val="0"/>
        </w:numPr>
        <w:ind w:left="1134" w:firstLine="567"/>
      </w:pPr>
      <w:r w:rsidRPr="000065B8">
        <w:rPr>
          <w:szCs w:val="28"/>
        </w:rPr>
        <w:t>(a)</w:t>
      </w:r>
      <w:r w:rsidRPr="000065B8">
        <w:rPr>
          <w:szCs w:val="28"/>
        </w:rPr>
        <w:tab/>
      </w:r>
      <w:r w:rsidR="00F16A0C" w:rsidRPr="000065B8">
        <w:t>Work programme activities referred to in chapter V of the annex to decision 4/CMA.3;</w:t>
      </w:r>
    </w:p>
    <w:p w14:paraId="7546E4C5" w14:textId="60C11FAB" w:rsidR="00F16A0C" w:rsidRPr="000065B8" w:rsidRDefault="00D24FB2" w:rsidP="00D24FB2">
      <w:pPr>
        <w:pStyle w:val="RegSingleTxtG2"/>
        <w:numPr>
          <w:ilvl w:val="0"/>
          <w:numId w:val="0"/>
        </w:numPr>
        <w:ind w:left="1134" w:firstLine="567"/>
      </w:pPr>
      <w:r w:rsidRPr="000065B8">
        <w:rPr>
          <w:szCs w:val="28"/>
        </w:rPr>
        <w:t>(b)</w:t>
      </w:r>
      <w:r w:rsidRPr="000065B8">
        <w:rPr>
          <w:szCs w:val="28"/>
        </w:rPr>
        <w:tab/>
      </w:r>
      <w:r w:rsidR="00F16A0C" w:rsidRPr="000065B8">
        <w:t>The process for submitting and recording non-market approaches in the UNFCCC web-based platform for non-market approaches referred to in paragraph</w:t>
      </w:r>
      <w:r w:rsidR="00A66647" w:rsidRPr="000065B8">
        <w:t xml:space="preserve"> </w:t>
      </w:r>
      <w:r w:rsidR="00555D26" w:rsidRPr="000065B8">
        <w:rPr>
          <w:cs/>
        </w:rPr>
        <w:t>‎</w:t>
      </w:r>
      <w:r w:rsidR="00555D26" w:rsidRPr="000065B8">
        <w:t>124</w:t>
      </w:r>
      <w:r w:rsidR="00421685" w:rsidRPr="000065B8">
        <w:t>(</w:t>
      </w:r>
      <w:r w:rsidR="00F16A0C" w:rsidRPr="000065B8">
        <w:t>b) above, taking into account provisions in paragraphs 2–3 of the annex to decision 4/CMA.3 and acknowledging that Parties participating in non-market approaches may define arrangements based on the determination by their national focal points;</w:t>
      </w:r>
    </w:p>
    <w:p w14:paraId="613657E9" w14:textId="07764EFE" w:rsidR="00F16A0C" w:rsidRPr="000065B8" w:rsidRDefault="00D24FB2" w:rsidP="00D24FB2">
      <w:pPr>
        <w:pStyle w:val="RegSingleTxtG2"/>
        <w:numPr>
          <w:ilvl w:val="0"/>
          <w:numId w:val="0"/>
        </w:numPr>
        <w:ind w:left="1134" w:firstLine="567"/>
      </w:pPr>
      <w:r w:rsidRPr="000065B8">
        <w:rPr>
          <w:szCs w:val="28"/>
        </w:rPr>
        <w:t>(c)</w:t>
      </w:r>
      <w:r w:rsidRPr="000065B8">
        <w:rPr>
          <w:szCs w:val="28"/>
        </w:rPr>
        <w:tab/>
      </w:r>
      <w:r w:rsidR="00F16A0C" w:rsidRPr="000065B8">
        <w:t xml:space="preserve">Possible topics for the next in-session workshop, including round-table discussions and presentations on non-market approaches, referred to in paragraph </w:t>
      </w:r>
      <w:r w:rsidR="00555D26" w:rsidRPr="000065B8">
        <w:t>130</w:t>
      </w:r>
      <w:r w:rsidR="00555D26" w:rsidRPr="000065B8">
        <w:rPr>
          <w:cs/>
        </w:rPr>
        <w:t>‎</w:t>
      </w:r>
      <w:r w:rsidR="00555D26" w:rsidRPr="000065B8">
        <w:t>(b)</w:t>
      </w:r>
      <w:r w:rsidR="00F16A0C" w:rsidRPr="000065B8">
        <w:t xml:space="preserve"> below.</w:t>
      </w:r>
    </w:p>
    <w:p w14:paraId="7CD77369" w14:textId="3C740EF4" w:rsidR="00F16A0C" w:rsidRPr="000065B8" w:rsidRDefault="00D24FB2" w:rsidP="00D24FB2">
      <w:pPr>
        <w:pStyle w:val="RegSingleTxtG"/>
        <w:numPr>
          <w:ilvl w:val="0"/>
          <w:numId w:val="0"/>
        </w:numPr>
        <w:ind w:left="1134"/>
      </w:pPr>
      <w:bookmarkStart w:id="67" w:name="_Ref138677945"/>
      <w:r w:rsidRPr="000065B8">
        <w:t>130.</w:t>
      </w:r>
      <w:r w:rsidRPr="000065B8">
        <w:tab/>
      </w:r>
      <w:r w:rsidR="00F16A0C" w:rsidRPr="000065B8">
        <w:t>The SBSTA requested the secretariat to:</w:t>
      </w:r>
      <w:bookmarkEnd w:id="67"/>
    </w:p>
    <w:p w14:paraId="70738751" w14:textId="3D3DA5BA" w:rsidR="00F16A0C" w:rsidRPr="000065B8" w:rsidRDefault="00D24FB2" w:rsidP="00D24FB2">
      <w:pPr>
        <w:pStyle w:val="RegSingleTxtG2"/>
        <w:numPr>
          <w:ilvl w:val="0"/>
          <w:numId w:val="0"/>
        </w:numPr>
        <w:ind w:left="1134" w:firstLine="567"/>
      </w:pPr>
      <w:bookmarkStart w:id="68" w:name="_Ref138678162"/>
      <w:r w:rsidRPr="000065B8">
        <w:rPr>
          <w:szCs w:val="28"/>
        </w:rPr>
        <w:t>(a)</w:t>
      </w:r>
      <w:r w:rsidRPr="000065B8">
        <w:rPr>
          <w:szCs w:val="28"/>
        </w:rPr>
        <w:tab/>
      </w:r>
      <w:r w:rsidR="00F16A0C" w:rsidRPr="000065B8">
        <w:t xml:space="preserve">Prepare a synthesis report on the basis of the submissions referred to in paragraph </w:t>
      </w:r>
      <w:r w:rsidR="00555D26" w:rsidRPr="000065B8">
        <w:t>129</w:t>
      </w:r>
      <w:r w:rsidR="00F16A0C" w:rsidRPr="000065B8">
        <w:t xml:space="preserve"> above for consideration by the Glasgow Committee on Non-market Approaches at its 4</w:t>
      </w:r>
      <w:r w:rsidR="00F16A0C" w:rsidRPr="000065B8">
        <w:rPr>
          <w:vertAlign w:val="superscript"/>
        </w:rPr>
        <w:t>th</w:t>
      </w:r>
      <w:r w:rsidR="00F16A0C" w:rsidRPr="000065B8">
        <w:t xml:space="preserve"> meeting;</w:t>
      </w:r>
      <w:bookmarkEnd w:id="68"/>
    </w:p>
    <w:p w14:paraId="1B1B1827" w14:textId="3610E396" w:rsidR="00F16A0C" w:rsidRPr="000065B8" w:rsidRDefault="00D24FB2" w:rsidP="00D24FB2">
      <w:pPr>
        <w:pStyle w:val="RegSingleTxtG2"/>
        <w:numPr>
          <w:ilvl w:val="0"/>
          <w:numId w:val="0"/>
        </w:numPr>
        <w:ind w:left="1134" w:firstLine="567"/>
      </w:pPr>
      <w:bookmarkStart w:id="69" w:name="_Ref138677999"/>
      <w:r w:rsidRPr="000065B8">
        <w:rPr>
          <w:szCs w:val="28"/>
        </w:rPr>
        <w:t>(b)</w:t>
      </w:r>
      <w:r w:rsidRPr="000065B8">
        <w:rPr>
          <w:szCs w:val="28"/>
        </w:rPr>
        <w:tab/>
      </w:r>
      <w:r w:rsidR="00F16A0C" w:rsidRPr="000065B8">
        <w:t>Organize the in-session workshop, including round-table discussions, as referred to in paragraph 10(a) of decision 8/CMA.4, to be held in conjunction with the 4</w:t>
      </w:r>
      <w:r w:rsidR="00F16A0C" w:rsidRPr="000065B8">
        <w:rPr>
          <w:vertAlign w:val="superscript"/>
        </w:rPr>
        <w:t>th</w:t>
      </w:r>
      <w:r w:rsidR="00F16A0C" w:rsidRPr="000065B8">
        <w:t xml:space="preserve"> meeting of the Glasgow Committee on Non-market Approaches, on:</w:t>
      </w:r>
      <w:bookmarkEnd w:id="69"/>
    </w:p>
    <w:p w14:paraId="797A4F08" w14:textId="745683F2" w:rsidR="00F16A0C" w:rsidRPr="000065B8" w:rsidRDefault="00D24FB2" w:rsidP="00D24FB2">
      <w:pPr>
        <w:pStyle w:val="RegSingleTxtG3"/>
        <w:numPr>
          <w:ilvl w:val="0"/>
          <w:numId w:val="0"/>
        </w:numPr>
        <w:ind w:left="1701"/>
      </w:pPr>
      <w:r w:rsidRPr="000065B8">
        <w:t>(i)</w:t>
      </w:r>
      <w:r w:rsidRPr="000065B8">
        <w:tab/>
      </w:r>
      <w:r w:rsidR="00F16A0C" w:rsidRPr="000065B8">
        <w:t xml:space="preserve">The matters referred to in paragraph </w:t>
      </w:r>
      <w:r w:rsidR="00555D26" w:rsidRPr="000065B8">
        <w:t>129</w:t>
      </w:r>
      <w:r w:rsidR="00F16A0C" w:rsidRPr="000065B8">
        <w:t xml:space="preserve"> above, taking into consideration the submissions thereon and the synthesis report referred to in paragraph </w:t>
      </w:r>
      <w:r w:rsidR="00555D26" w:rsidRPr="000065B8">
        <w:t>130</w:t>
      </w:r>
      <w:r w:rsidR="00555D26" w:rsidRPr="000065B8">
        <w:rPr>
          <w:cs/>
        </w:rPr>
        <w:t>‎</w:t>
      </w:r>
      <w:r w:rsidR="00555D26" w:rsidRPr="000065B8">
        <w:t>(a)</w:t>
      </w:r>
      <w:r w:rsidR="00F16A0C" w:rsidRPr="000065B8">
        <w:rPr>
          <w:color w:val="2B579A"/>
          <w:shd w:val="clear" w:color="auto" w:fill="FFFFFF" w:themeFill="background1"/>
        </w:rPr>
        <w:t xml:space="preserve"> </w:t>
      </w:r>
      <w:r w:rsidR="00F16A0C" w:rsidRPr="000065B8">
        <w:t>above;</w:t>
      </w:r>
    </w:p>
    <w:p w14:paraId="6436CEF4" w14:textId="2054E80A" w:rsidR="00F16A0C" w:rsidRPr="000065B8" w:rsidRDefault="00D24FB2" w:rsidP="00D24FB2">
      <w:pPr>
        <w:pStyle w:val="RegSingleTxtG3"/>
        <w:numPr>
          <w:ilvl w:val="0"/>
          <w:numId w:val="0"/>
        </w:numPr>
        <w:ind w:left="1701"/>
      </w:pPr>
      <w:r w:rsidRPr="000065B8">
        <w:t>(ii)</w:t>
      </w:r>
      <w:r w:rsidRPr="000065B8">
        <w:tab/>
      </w:r>
      <w:r w:rsidR="00F16A0C" w:rsidRPr="000065B8">
        <w:t>Creating opportunities for cooperation and engagement on, including, but not limited to, alternative approaches as referred to in Article 5 of the Paris Agreement and decision 16/CP.21, with a focus on, inter alia, the Amazon region and other forest ecosystems, encouraging broad participation of interested public and private sector stakeholders, including Indigenous Peoples and local communities, technical experts, businesses, civil society organizations and financial institutions as referred to in paragraph 7(b) of the annex to decision 4/CMA.3.</w:t>
      </w:r>
    </w:p>
    <w:p w14:paraId="25AE59F5" w14:textId="205963C3" w:rsidR="00F16A0C" w:rsidRPr="000065B8" w:rsidRDefault="00D24FB2" w:rsidP="00D24FB2">
      <w:pPr>
        <w:pStyle w:val="RegSingleTxtG"/>
        <w:numPr>
          <w:ilvl w:val="0"/>
          <w:numId w:val="0"/>
        </w:numPr>
        <w:ind w:left="1134"/>
      </w:pPr>
      <w:r w:rsidRPr="000065B8">
        <w:t>131.</w:t>
      </w:r>
      <w:r w:rsidRPr="000065B8">
        <w:tab/>
      </w:r>
      <w:r w:rsidR="00F16A0C" w:rsidRPr="000065B8">
        <w:t>The SBSTA encouraged Parties, public and private sector stakeholders and civil society organizations to actively engage in developing and implementing non-market approaches under the framework for such approaches.</w:t>
      </w:r>
    </w:p>
    <w:p w14:paraId="2CBDD463" w14:textId="2E08BD78" w:rsidR="00F16A0C" w:rsidRPr="000065B8" w:rsidRDefault="00D24FB2" w:rsidP="00D24FB2">
      <w:pPr>
        <w:pStyle w:val="RegSingleTxtG"/>
        <w:numPr>
          <w:ilvl w:val="0"/>
          <w:numId w:val="0"/>
        </w:numPr>
        <w:ind w:left="1134"/>
      </w:pPr>
      <w:r w:rsidRPr="000065B8">
        <w:t>132.</w:t>
      </w:r>
      <w:r w:rsidRPr="000065B8">
        <w:tab/>
      </w:r>
      <w:r w:rsidR="00F16A0C" w:rsidRPr="000065B8">
        <w:t xml:space="preserve">The SBSTA took note of the estimated budgetary implications of the activities to be undertaken by the secretariat referred to in paragraph </w:t>
      </w:r>
      <w:r w:rsidR="00555D26" w:rsidRPr="000065B8">
        <w:t>130</w:t>
      </w:r>
      <w:r w:rsidR="00F16A0C" w:rsidRPr="000065B8">
        <w:t xml:space="preserve"> above.</w:t>
      </w:r>
    </w:p>
    <w:p w14:paraId="2DAA5B5C" w14:textId="749C5F81" w:rsidR="00F16A0C" w:rsidRPr="000065B8" w:rsidRDefault="00D24FB2" w:rsidP="00D24FB2">
      <w:pPr>
        <w:pStyle w:val="RegSingleTxtG"/>
        <w:numPr>
          <w:ilvl w:val="0"/>
          <w:numId w:val="0"/>
        </w:numPr>
        <w:ind w:left="1134"/>
      </w:pPr>
      <w:r w:rsidRPr="000065B8">
        <w:t>133.</w:t>
      </w:r>
      <w:r w:rsidRPr="000065B8">
        <w:tab/>
      </w:r>
      <w:r w:rsidR="00F16A0C" w:rsidRPr="000065B8">
        <w:t>It requested that the actions of the secretariat called for in these conclusions be undertaken subject to the availability of financial resources.</w:t>
      </w:r>
    </w:p>
    <w:p w14:paraId="7FFDD27B" w14:textId="25FDB3C0" w:rsidR="00F16A0C" w:rsidRPr="000065B8" w:rsidRDefault="00D24FB2" w:rsidP="00D24FB2">
      <w:pPr>
        <w:pStyle w:val="RegHChG"/>
        <w:numPr>
          <w:ilvl w:val="0"/>
          <w:numId w:val="0"/>
        </w:numPr>
        <w:tabs>
          <w:tab w:val="left" w:pos="1135"/>
        </w:tabs>
        <w:ind w:left="1135" w:hanging="454"/>
      </w:pPr>
      <w:bookmarkStart w:id="70" w:name="_Toc140831748"/>
      <w:r w:rsidRPr="000065B8">
        <w:t>XVI.</w:t>
      </w:r>
      <w:r w:rsidRPr="000065B8">
        <w:tab/>
      </w:r>
      <w:r w:rsidR="00F16A0C" w:rsidRPr="000065B8">
        <w:t>Cooperation with other international organizations</w:t>
      </w:r>
      <w:r w:rsidR="00F16A0C" w:rsidRPr="000065B8">
        <w:br/>
      </w:r>
      <w:r w:rsidR="00F16A0C" w:rsidRPr="000065B8">
        <w:rPr>
          <w:b w:val="0"/>
          <w:sz w:val="20"/>
        </w:rPr>
        <w:t>(Agenda item 16)</w:t>
      </w:r>
      <w:bookmarkEnd w:id="70"/>
    </w:p>
    <w:p w14:paraId="6B158F38" w14:textId="2F428539" w:rsidR="00F16A0C" w:rsidRPr="000065B8" w:rsidRDefault="00D24FB2" w:rsidP="00D24FB2">
      <w:pPr>
        <w:pStyle w:val="RegH23G"/>
        <w:numPr>
          <w:ilvl w:val="0"/>
          <w:numId w:val="0"/>
        </w:numPr>
        <w:tabs>
          <w:tab w:val="left" w:pos="1135"/>
        </w:tabs>
        <w:ind w:left="1135" w:hanging="454"/>
      </w:pPr>
      <w:r w:rsidRPr="000065B8">
        <w:rPr>
          <w:bCs/>
        </w:rPr>
        <w:t>1.</w:t>
      </w:r>
      <w:r w:rsidRPr="000065B8">
        <w:rPr>
          <w:bCs/>
        </w:rPr>
        <w:tab/>
      </w:r>
      <w:r w:rsidR="00F16A0C" w:rsidRPr="000065B8">
        <w:t>Proceedings</w:t>
      </w:r>
    </w:p>
    <w:p w14:paraId="21357B20" w14:textId="7A0BBC44" w:rsidR="00F16A0C" w:rsidRPr="000065B8" w:rsidRDefault="00D24FB2" w:rsidP="00D24FB2">
      <w:pPr>
        <w:pStyle w:val="RegSingleTxtG"/>
        <w:numPr>
          <w:ilvl w:val="0"/>
          <w:numId w:val="0"/>
        </w:numPr>
        <w:ind w:left="1134"/>
      </w:pPr>
      <w:r w:rsidRPr="000065B8">
        <w:t>134.</w:t>
      </w:r>
      <w:r w:rsidRPr="000065B8">
        <w:tab/>
      </w:r>
      <w:r w:rsidR="00F16A0C" w:rsidRPr="000065B8">
        <w:t xml:space="preserve">The document </w:t>
      </w:r>
      <w:r w:rsidR="00A02026" w:rsidRPr="000065B8">
        <w:t>considered at this session is available on the UNFCCC website</w:t>
      </w:r>
      <w:r w:rsidR="00F16A0C" w:rsidRPr="000065B8">
        <w:t>.</w:t>
      </w:r>
      <w:r w:rsidR="00F3233F" w:rsidRPr="000065B8">
        <w:rPr>
          <w:rStyle w:val="FootnoteReference"/>
        </w:rPr>
        <w:footnoteReference w:id="76"/>
      </w:r>
      <w:r w:rsidR="00F16A0C" w:rsidRPr="000065B8">
        <w:t xml:space="preserve"> At its 1</w:t>
      </w:r>
      <w:r w:rsidR="00F16A0C" w:rsidRPr="000065B8">
        <w:rPr>
          <w:vertAlign w:val="superscript"/>
        </w:rPr>
        <w:t>st</w:t>
      </w:r>
      <w:r w:rsidR="00F16A0C" w:rsidRPr="000065B8">
        <w:t xml:space="preserve"> meeting, the SBSTA agreed, on a proposal by the Chair, to prepare draft conclusions on this matter in consultation with Parties. At its 4</w:t>
      </w:r>
      <w:r w:rsidR="00F16A0C" w:rsidRPr="000065B8">
        <w:rPr>
          <w:vertAlign w:val="superscript"/>
        </w:rPr>
        <w:t>th</w:t>
      </w:r>
      <w:r w:rsidR="00F16A0C" w:rsidRPr="000065B8">
        <w:t xml:space="preserve"> meeting, the SBSTA considered and adopted the conclusions below.</w:t>
      </w:r>
    </w:p>
    <w:p w14:paraId="51ED5ED0" w14:textId="5820B6A5" w:rsidR="00F16A0C" w:rsidRPr="000065B8" w:rsidRDefault="00D24FB2" w:rsidP="00D24FB2">
      <w:pPr>
        <w:pStyle w:val="RegH23G"/>
        <w:numPr>
          <w:ilvl w:val="0"/>
          <w:numId w:val="0"/>
        </w:numPr>
        <w:tabs>
          <w:tab w:val="left" w:pos="1135"/>
        </w:tabs>
        <w:ind w:left="1135" w:hanging="454"/>
      </w:pPr>
      <w:r w:rsidRPr="000065B8">
        <w:rPr>
          <w:bCs/>
        </w:rPr>
        <w:t>2.</w:t>
      </w:r>
      <w:r w:rsidRPr="000065B8">
        <w:rPr>
          <w:bCs/>
        </w:rPr>
        <w:tab/>
      </w:r>
      <w:r w:rsidR="00F16A0C" w:rsidRPr="000065B8">
        <w:t>Conclusions</w:t>
      </w:r>
    </w:p>
    <w:p w14:paraId="7A450C3B" w14:textId="28797F98" w:rsidR="00F16A0C" w:rsidRPr="000065B8" w:rsidRDefault="00D24FB2" w:rsidP="00D24FB2">
      <w:pPr>
        <w:pStyle w:val="RegSingleTxtG"/>
        <w:numPr>
          <w:ilvl w:val="0"/>
          <w:numId w:val="0"/>
        </w:numPr>
        <w:ind w:left="1134"/>
      </w:pPr>
      <w:r w:rsidRPr="000065B8">
        <w:t>135.</w:t>
      </w:r>
      <w:r w:rsidRPr="000065B8">
        <w:tab/>
      </w:r>
      <w:r w:rsidR="00F16A0C" w:rsidRPr="000065B8">
        <w:t>The SBSTA noted the summary of the secretariat’s cooperative activities between May 2022 and April 2023 with United Nations entities and other international organizations that contribute to the work under the Convention.</w:t>
      </w:r>
      <w:r w:rsidR="00F16A0C" w:rsidRPr="000065B8">
        <w:rPr>
          <w:rStyle w:val="FootnoteReference"/>
        </w:rPr>
        <w:footnoteReference w:id="77"/>
      </w:r>
    </w:p>
    <w:p w14:paraId="45F33103" w14:textId="483B5D5C" w:rsidR="00F16A0C" w:rsidRPr="000065B8" w:rsidRDefault="00D24FB2" w:rsidP="00D24FB2">
      <w:pPr>
        <w:pStyle w:val="RegSingleTxtG"/>
        <w:numPr>
          <w:ilvl w:val="0"/>
          <w:numId w:val="0"/>
        </w:numPr>
        <w:ind w:left="1134"/>
      </w:pPr>
      <w:r w:rsidRPr="000065B8">
        <w:t>136.</w:t>
      </w:r>
      <w:r w:rsidRPr="000065B8">
        <w:tab/>
      </w:r>
      <w:r w:rsidR="00F16A0C" w:rsidRPr="000065B8">
        <w:t>The SBSTA took note of the importance of the secretariat’s cooperation, within the scope of mandates provided by the governing bodies, with United Nations entities and other international organizations in relation to supporting Parties’ efforts to enhance the ambition of their climate action, including with regard to mitigation, adaptation and means of implementation, and contributing to the implementation of the Paris Agreement and the 2030 Agenda for Sustainable Development.</w:t>
      </w:r>
    </w:p>
    <w:p w14:paraId="3560AE51" w14:textId="051315E3" w:rsidR="00F16A0C" w:rsidRPr="000065B8" w:rsidRDefault="00D24FB2" w:rsidP="00D24FB2">
      <w:pPr>
        <w:pStyle w:val="RegSingleTxtG"/>
        <w:numPr>
          <w:ilvl w:val="0"/>
          <w:numId w:val="0"/>
        </w:numPr>
        <w:ind w:left="1134"/>
      </w:pPr>
      <w:r w:rsidRPr="000065B8">
        <w:t>137.</w:t>
      </w:r>
      <w:r w:rsidRPr="000065B8">
        <w:tab/>
      </w:r>
      <w:r w:rsidR="00F16A0C" w:rsidRPr="000065B8">
        <w:t>The SBSTA encouraged its Chair to continue to provide opportunities for Parties and stakeholders to exchange views on the progress of the secretariat’s cooperative activities with United Nations entities and other international organizations and to provide guidance to the secretariat on this matter at future sessions.</w:t>
      </w:r>
    </w:p>
    <w:p w14:paraId="03623EF2" w14:textId="46E1BE89" w:rsidR="00F16A0C" w:rsidRPr="000065B8" w:rsidRDefault="00D24FB2" w:rsidP="00D24FB2">
      <w:pPr>
        <w:pStyle w:val="RegHChG"/>
        <w:numPr>
          <w:ilvl w:val="0"/>
          <w:numId w:val="0"/>
        </w:numPr>
        <w:tabs>
          <w:tab w:val="left" w:pos="1135"/>
        </w:tabs>
        <w:ind w:left="1135" w:hanging="454"/>
      </w:pPr>
      <w:bookmarkStart w:id="71" w:name="_Toc140831749"/>
      <w:r w:rsidRPr="000065B8">
        <w:t>XVII.</w:t>
      </w:r>
      <w:r w:rsidRPr="000065B8">
        <w:tab/>
      </w:r>
      <w:r w:rsidR="00F16A0C" w:rsidRPr="000065B8">
        <w:t>Annual report on the technical review of greenhouse gas inventories of Parties included in Annex I to the Convention</w:t>
      </w:r>
      <w:r w:rsidR="00F16A0C" w:rsidRPr="000065B8">
        <w:br/>
      </w:r>
      <w:r w:rsidR="00F16A0C" w:rsidRPr="000065B8">
        <w:rPr>
          <w:b w:val="0"/>
          <w:sz w:val="20"/>
        </w:rPr>
        <w:t>(Agenda item 17)</w:t>
      </w:r>
      <w:bookmarkEnd w:id="71"/>
    </w:p>
    <w:p w14:paraId="6162093F" w14:textId="46DDD283" w:rsidR="00F16A0C" w:rsidRPr="000065B8" w:rsidRDefault="00D24FB2" w:rsidP="00D24FB2">
      <w:pPr>
        <w:pStyle w:val="RegSingleTxtG"/>
        <w:numPr>
          <w:ilvl w:val="0"/>
          <w:numId w:val="0"/>
        </w:numPr>
        <w:ind w:left="1134"/>
      </w:pPr>
      <w:r w:rsidRPr="000065B8">
        <w:t>138.</w:t>
      </w:r>
      <w:r w:rsidRPr="000065B8">
        <w:tab/>
      </w:r>
      <w:r w:rsidR="00F16A0C" w:rsidRPr="000065B8">
        <w:t>The SBSTA considered this matter at its 1</w:t>
      </w:r>
      <w:r w:rsidR="00F16A0C" w:rsidRPr="000065B8">
        <w:rPr>
          <w:vertAlign w:val="superscript"/>
        </w:rPr>
        <w:t>st</w:t>
      </w:r>
      <w:r w:rsidR="00F16A0C" w:rsidRPr="000065B8">
        <w:t xml:space="preserve"> meeting. It took note of the information contained in documents FCCC/SBSTA/2020/INF.3, FCCC/SBSTA/2021/INF.4 and FCCC/SBSTA/2022/INF.3.</w:t>
      </w:r>
    </w:p>
    <w:p w14:paraId="08F9C322" w14:textId="277B3AEB" w:rsidR="00F16A0C" w:rsidRPr="000065B8" w:rsidRDefault="00D24FB2" w:rsidP="00D24FB2">
      <w:pPr>
        <w:pStyle w:val="RegHChG"/>
        <w:numPr>
          <w:ilvl w:val="0"/>
          <w:numId w:val="0"/>
        </w:numPr>
        <w:tabs>
          <w:tab w:val="left" w:pos="1135"/>
        </w:tabs>
        <w:ind w:left="1135" w:hanging="454"/>
      </w:pPr>
      <w:bookmarkStart w:id="72" w:name="_Toc140831750"/>
      <w:r w:rsidRPr="000065B8">
        <w:t>XVIII.</w:t>
      </w:r>
      <w:r w:rsidRPr="000065B8">
        <w:tab/>
      </w:r>
      <w:r w:rsidR="00F16A0C" w:rsidRPr="000065B8">
        <w:t>Other matters</w:t>
      </w:r>
      <w:r w:rsidR="00F16A0C" w:rsidRPr="000065B8">
        <w:br/>
      </w:r>
      <w:r w:rsidR="00F16A0C" w:rsidRPr="000065B8">
        <w:rPr>
          <w:b w:val="0"/>
          <w:sz w:val="20"/>
        </w:rPr>
        <w:t>(Agenda item 18)</w:t>
      </w:r>
      <w:bookmarkEnd w:id="72"/>
    </w:p>
    <w:p w14:paraId="04C61964" w14:textId="6BDA0EEB" w:rsidR="00F16A0C" w:rsidRPr="000065B8" w:rsidRDefault="00D24FB2" w:rsidP="00D24FB2">
      <w:pPr>
        <w:pStyle w:val="RegSingleTxtG"/>
        <w:numPr>
          <w:ilvl w:val="0"/>
          <w:numId w:val="0"/>
        </w:numPr>
        <w:ind w:left="1134"/>
      </w:pPr>
      <w:r w:rsidRPr="000065B8">
        <w:t>139.</w:t>
      </w:r>
      <w:r w:rsidRPr="000065B8">
        <w:tab/>
      </w:r>
      <w:r w:rsidR="00F16A0C" w:rsidRPr="000065B8">
        <w:t>The SBSTA considered this agenda item at its 1</w:t>
      </w:r>
      <w:r w:rsidR="00F16A0C" w:rsidRPr="000065B8">
        <w:rPr>
          <w:vertAlign w:val="superscript"/>
        </w:rPr>
        <w:t>st</w:t>
      </w:r>
      <w:r w:rsidR="00F16A0C" w:rsidRPr="000065B8">
        <w:t xml:space="preserve"> meeting. No other matters were raised.</w:t>
      </w:r>
    </w:p>
    <w:p w14:paraId="0D02A531" w14:textId="3BE1F4E2" w:rsidR="00F16A0C" w:rsidRPr="000065B8" w:rsidRDefault="00D24FB2" w:rsidP="00D24FB2">
      <w:pPr>
        <w:pStyle w:val="RegHChG"/>
        <w:numPr>
          <w:ilvl w:val="0"/>
          <w:numId w:val="0"/>
        </w:numPr>
        <w:tabs>
          <w:tab w:val="left" w:pos="1135"/>
        </w:tabs>
        <w:ind w:left="1135" w:hanging="454"/>
      </w:pPr>
      <w:bookmarkStart w:id="73" w:name="_Toc140831751"/>
      <w:r w:rsidRPr="000065B8">
        <w:t>XIX.</w:t>
      </w:r>
      <w:r w:rsidRPr="000065B8">
        <w:tab/>
      </w:r>
      <w:r w:rsidR="00F16A0C" w:rsidRPr="000065B8">
        <w:t>Closure of and report on the session</w:t>
      </w:r>
      <w:r w:rsidR="00F16A0C" w:rsidRPr="000065B8">
        <w:br/>
      </w:r>
      <w:r w:rsidR="00F16A0C" w:rsidRPr="000065B8">
        <w:rPr>
          <w:b w:val="0"/>
          <w:sz w:val="20"/>
        </w:rPr>
        <w:t>(Agenda item 19)</w:t>
      </w:r>
      <w:bookmarkEnd w:id="73"/>
    </w:p>
    <w:p w14:paraId="3351A568" w14:textId="5FD650AD" w:rsidR="00F16A0C" w:rsidRPr="000065B8" w:rsidRDefault="00D24FB2" w:rsidP="00D24FB2">
      <w:pPr>
        <w:pStyle w:val="RegH23G"/>
        <w:numPr>
          <w:ilvl w:val="0"/>
          <w:numId w:val="0"/>
        </w:numPr>
        <w:tabs>
          <w:tab w:val="left" w:pos="1135"/>
        </w:tabs>
        <w:ind w:left="1135" w:hanging="454"/>
      </w:pPr>
      <w:r w:rsidRPr="000065B8">
        <w:rPr>
          <w:bCs/>
        </w:rPr>
        <w:t>1.</w:t>
      </w:r>
      <w:r w:rsidRPr="000065B8">
        <w:rPr>
          <w:bCs/>
        </w:rPr>
        <w:tab/>
      </w:r>
      <w:r w:rsidR="00F16A0C" w:rsidRPr="000065B8">
        <w:t>Administrative and budgetary implications</w:t>
      </w:r>
    </w:p>
    <w:p w14:paraId="5816BBAF" w14:textId="685D56C2" w:rsidR="00F16A0C" w:rsidRPr="000065B8" w:rsidRDefault="00D24FB2" w:rsidP="00D24FB2">
      <w:pPr>
        <w:pStyle w:val="RegSingleTxtG"/>
        <w:numPr>
          <w:ilvl w:val="0"/>
          <w:numId w:val="0"/>
        </w:numPr>
        <w:ind w:left="1134"/>
      </w:pPr>
      <w:r w:rsidRPr="000065B8">
        <w:t>140.</w:t>
      </w:r>
      <w:r w:rsidRPr="000065B8">
        <w:tab/>
      </w:r>
      <w:r w:rsidR="00F16A0C" w:rsidRPr="000065B8">
        <w:t>At the 4</w:t>
      </w:r>
      <w:r w:rsidR="00F16A0C" w:rsidRPr="000065B8">
        <w:rPr>
          <w:vertAlign w:val="superscript"/>
        </w:rPr>
        <w:t>th</w:t>
      </w:r>
      <w:r w:rsidR="00F16A0C" w:rsidRPr="000065B8">
        <w:t xml:space="preserve"> meeting, a representative of the secretariat informed the SBSTA that several activities resulting from the conclusions adopted at this session require additional resources over and above the core budget for the biennium 2022–2023 and the agreed budget for the biennium 2024–2025.</w:t>
      </w:r>
      <w:r w:rsidR="00F16A0C" w:rsidRPr="000065B8">
        <w:rPr>
          <w:rStyle w:val="FootnoteReference"/>
        </w:rPr>
        <w:footnoteReference w:id="78"/>
      </w:r>
      <w:r w:rsidR="00F16A0C" w:rsidRPr="000065B8">
        <w:t xml:space="preserve"> Relevant requests for activities are contained in conclusions adopted under various SBSTA, including joint SBSTA–SBI, agenda items.</w:t>
      </w:r>
    </w:p>
    <w:p w14:paraId="7B2B0CD3" w14:textId="7BD2FDBE" w:rsidR="00F16A0C" w:rsidRPr="000065B8" w:rsidRDefault="00D24FB2" w:rsidP="00D24FB2">
      <w:pPr>
        <w:pStyle w:val="RegSingleTxtG"/>
        <w:numPr>
          <w:ilvl w:val="0"/>
          <w:numId w:val="0"/>
        </w:numPr>
        <w:ind w:left="1134"/>
      </w:pPr>
      <w:r w:rsidRPr="000065B8">
        <w:t>141.</w:t>
      </w:r>
      <w:r w:rsidRPr="000065B8">
        <w:tab/>
      </w:r>
      <w:r w:rsidR="00F16A0C" w:rsidRPr="000065B8">
        <w:t>Under agenda item 3, “Nairobi work programme on impacts, vulnerability and adaptation to climate change”, supplementary funding in the amount of EUR 424,000 will be required in 2023, EUR 798,000 in 2024 and EUR 482,000 in 2025 for workshops, regional events, publications, consultancy services and other outputs.</w:t>
      </w:r>
    </w:p>
    <w:p w14:paraId="3D97FC34" w14:textId="66523BF4" w:rsidR="00F16A0C" w:rsidRPr="000065B8" w:rsidRDefault="00D24FB2" w:rsidP="00D24FB2">
      <w:pPr>
        <w:pStyle w:val="RegSingleTxtG"/>
        <w:numPr>
          <w:ilvl w:val="0"/>
          <w:numId w:val="0"/>
        </w:numPr>
        <w:ind w:left="1134"/>
      </w:pPr>
      <w:r w:rsidRPr="000065B8">
        <w:t>142.</w:t>
      </w:r>
      <w:r w:rsidRPr="000065B8">
        <w:tab/>
      </w:r>
      <w:r w:rsidR="00F16A0C" w:rsidRPr="000065B8">
        <w:t>Under agenda item 13, “Guidance on cooperative approaches referred to in Article 6, paragraph 2, of the Paris Agreement and in decision 2/CMA.3”, supplementary funding in the amount of EUR 200,000 will be required in 2023 to organize an intersessional workshop and prepare a synthesis report.</w:t>
      </w:r>
    </w:p>
    <w:p w14:paraId="0AB332FB" w14:textId="05BE0854" w:rsidR="00F16A0C" w:rsidRPr="000065B8" w:rsidRDefault="00D24FB2" w:rsidP="00D24FB2">
      <w:pPr>
        <w:pStyle w:val="RegSingleTxtG"/>
        <w:numPr>
          <w:ilvl w:val="0"/>
          <w:numId w:val="0"/>
        </w:numPr>
        <w:ind w:left="1134"/>
      </w:pPr>
      <w:r w:rsidRPr="000065B8">
        <w:t>143.</w:t>
      </w:r>
      <w:r w:rsidRPr="000065B8">
        <w:tab/>
      </w:r>
      <w:r w:rsidR="00F16A0C" w:rsidRPr="000065B8">
        <w:t>The activities under agenda items 3 and 13 are recurring or long-term</w:t>
      </w:r>
      <w:r w:rsidR="00D26517" w:rsidRPr="000065B8">
        <w:t>.</w:t>
      </w:r>
      <w:r w:rsidR="00F16A0C" w:rsidRPr="000065B8">
        <w:rPr>
          <w:rStyle w:val="FootnoteReference"/>
        </w:rPr>
        <w:footnoteReference w:id="79"/>
      </w:r>
    </w:p>
    <w:p w14:paraId="17B783BA" w14:textId="5D544A94" w:rsidR="00F16A0C" w:rsidRPr="000065B8" w:rsidRDefault="00D24FB2" w:rsidP="00D24FB2">
      <w:pPr>
        <w:pStyle w:val="RegSingleTxtG"/>
        <w:numPr>
          <w:ilvl w:val="0"/>
          <w:numId w:val="0"/>
        </w:numPr>
        <w:ind w:left="1134"/>
      </w:pPr>
      <w:r w:rsidRPr="000065B8">
        <w:t>144.</w:t>
      </w:r>
      <w:r w:rsidRPr="000065B8">
        <w:tab/>
      </w:r>
      <w:r w:rsidR="00F16A0C" w:rsidRPr="000065B8">
        <w:t>Under agenda item 15, “Work programme under the framework for non-market approaches referred to in Article 6, paragraph 8, of the Paris Agreement and in decision 4/CMA.3”, supplementary funding in the amount of EUR 323,000 will be required in 2023 to organize an intersessional workshop and prepare a synthesis report. These are temporary or short-term activities</w:t>
      </w:r>
      <w:r w:rsidR="00455537" w:rsidRPr="000065B8">
        <w:rPr>
          <w:rStyle w:val="FootnoteReference"/>
        </w:rPr>
        <w:footnoteReference w:id="80"/>
      </w:r>
      <w:r w:rsidR="00F16A0C" w:rsidRPr="000065B8">
        <w:t xml:space="preserve"> and would be funded from supplementary funds.</w:t>
      </w:r>
    </w:p>
    <w:p w14:paraId="5AD1AD56" w14:textId="41D6825F" w:rsidR="00F16A0C" w:rsidRPr="000065B8" w:rsidRDefault="00D24FB2" w:rsidP="00D24FB2">
      <w:pPr>
        <w:pStyle w:val="RegSingleTxtG"/>
        <w:numPr>
          <w:ilvl w:val="0"/>
          <w:numId w:val="0"/>
        </w:numPr>
        <w:ind w:left="1134"/>
      </w:pPr>
      <w:r w:rsidRPr="000065B8">
        <w:t>145.</w:t>
      </w:r>
      <w:r w:rsidRPr="000065B8">
        <w:tab/>
      </w:r>
      <w:r w:rsidR="008E1F76" w:rsidRPr="000065B8">
        <w:t xml:space="preserve">Under joint SBSTA </w:t>
      </w:r>
      <w:r w:rsidR="00CD3F60">
        <w:t xml:space="preserve">agenda </w:t>
      </w:r>
      <w:r w:rsidR="008E1F76" w:rsidRPr="000065B8">
        <w:t>item 9</w:t>
      </w:r>
      <w:r w:rsidR="00806E64" w:rsidRPr="000065B8">
        <w:t xml:space="preserve"> and SBI agenda item 8</w:t>
      </w:r>
      <w:r w:rsidR="008E1F76" w:rsidRPr="000065B8">
        <w:t>, “Work programme on just transition pathways referred to in the relevant paragraphs of decision 1/CMA.4”, supplementary funding in the amount of EUR 84,750</w:t>
      </w:r>
      <w:r w:rsidR="008E1F76" w:rsidRPr="000065B8">
        <w:rPr>
          <w:rStyle w:val="FootnoteReference"/>
        </w:rPr>
        <w:footnoteReference w:id="81"/>
      </w:r>
      <w:r w:rsidR="008E1F76" w:rsidRPr="000065B8">
        <w:t xml:space="preserve"> will be required in 2023 to hold a workshop and prepare synthesis and summary reports before SB 59. These are temporary or short-term activities and would be funded from voluntary contributions to the Trust Fund for Supplementary Activities</w:t>
      </w:r>
      <w:r w:rsidR="00F16A0C" w:rsidRPr="000065B8">
        <w:t>.</w:t>
      </w:r>
    </w:p>
    <w:p w14:paraId="7324FD0F" w14:textId="5241D007" w:rsidR="00F16A0C" w:rsidRPr="000065B8" w:rsidRDefault="00D24FB2" w:rsidP="00D24FB2">
      <w:pPr>
        <w:pStyle w:val="RegSingleTxtG"/>
        <w:numPr>
          <w:ilvl w:val="0"/>
          <w:numId w:val="0"/>
        </w:numPr>
        <w:ind w:left="1134"/>
      </w:pPr>
      <w:r w:rsidRPr="000065B8">
        <w:t>146.</w:t>
      </w:r>
      <w:r w:rsidRPr="000065B8">
        <w:tab/>
      </w:r>
      <w:r w:rsidR="00F16A0C" w:rsidRPr="000065B8">
        <w:t>The representative of the secretariat noted that the amounts presented are preliminary and based on information available at the time. She also noted that the secretariat is counting on the continued generosity of Parties to provide supplementary funding for these activities in a timely and predictable manner, as without such contributions it will be a challenge for the secretariat to provide the requested support.</w:t>
      </w:r>
    </w:p>
    <w:p w14:paraId="6D0D12EB" w14:textId="7179370D" w:rsidR="00F16A0C" w:rsidRPr="000065B8" w:rsidRDefault="00D24FB2" w:rsidP="00D24FB2">
      <w:pPr>
        <w:pStyle w:val="RegSingleTxtG"/>
        <w:numPr>
          <w:ilvl w:val="0"/>
          <w:numId w:val="0"/>
        </w:numPr>
        <w:ind w:left="1134"/>
      </w:pPr>
      <w:r w:rsidRPr="000065B8">
        <w:t>147.</w:t>
      </w:r>
      <w:r w:rsidRPr="000065B8">
        <w:tab/>
      </w:r>
      <w:r w:rsidR="00F16A0C" w:rsidRPr="000065B8">
        <w:t>The representative concluded by noting that costs for 2026 and beyond will be reviewed in the context of preparing the budget for the biennium 2026–2027.</w:t>
      </w:r>
    </w:p>
    <w:p w14:paraId="662B81F1" w14:textId="2F01C1EC" w:rsidR="00F16A0C" w:rsidRPr="000065B8" w:rsidRDefault="00D24FB2" w:rsidP="00D24FB2">
      <w:pPr>
        <w:pStyle w:val="RegH23G"/>
        <w:numPr>
          <w:ilvl w:val="0"/>
          <w:numId w:val="0"/>
        </w:numPr>
        <w:tabs>
          <w:tab w:val="left" w:pos="1135"/>
        </w:tabs>
        <w:ind w:left="1135" w:hanging="454"/>
      </w:pPr>
      <w:r w:rsidRPr="000065B8">
        <w:rPr>
          <w:bCs/>
        </w:rPr>
        <w:t>2.</w:t>
      </w:r>
      <w:r w:rsidRPr="000065B8">
        <w:rPr>
          <w:bCs/>
        </w:rPr>
        <w:tab/>
      </w:r>
      <w:r w:rsidR="00F16A0C" w:rsidRPr="000065B8">
        <w:t>Closure of and report on the session</w:t>
      </w:r>
    </w:p>
    <w:p w14:paraId="3E822C28" w14:textId="2980030D" w:rsidR="00F16A0C" w:rsidRPr="000065B8" w:rsidRDefault="00D24FB2" w:rsidP="00D24FB2">
      <w:pPr>
        <w:pStyle w:val="RegSingleTxtG"/>
        <w:numPr>
          <w:ilvl w:val="0"/>
          <w:numId w:val="0"/>
        </w:numPr>
        <w:ind w:left="1134"/>
      </w:pPr>
      <w:r w:rsidRPr="000065B8">
        <w:t>148.</w:t>
      </w:r>
      <w:r w:rsidRPr="000065B8">
        <w:tab/>
      </w:r>
      <w:r w:rsidR="00F16A0C" w:rsidRPr="000065B8">
        <w:t>At the 4</w:t>
      </w:r>
      <w:r w:rsidR="00F16A0C" w:rsidRPr="000065B8">
        <w:rPr>
          <w:vertAlign w:val="superscript"/>
        </w:rPr>
        <w:t>th</w:t>
      </w:r>
      <w:r w:rsidR="00F16A0C" w:rsidRPr="000065B8">
        <w:t xml:space="preserve"> meeting of the SBSTA, which was held together with the 4</w:t>
      </w:r>
      <w:r w:rsidR="00F16A0C" w:rsidRPr="000065B8">
        <w:rPr>
          <w:vertAlign w:val="superscript"/>
        </w:rPr>
        <w:t>th</w:t>
      </w:r>
      <w:r w:rsidR="00F16A0C" w:rsidRPr="000065B8">
        <w:t xml:space="preserve"> meeting of SBI</w:t>
      </w:r>
      <w:r w:rsidR="00180071" w:rsidRPr="000065B8">
        <w:t xml:space="preserve"> </w:t>
      </w:r>
      <w:r w:rsidR="00F16A0C" w:rsidRPr="000065B8">
        <w:t xml:space="preserve">58, statements were made by representatives of 25 Parties, including 14 on behalf of groups of Parties: African Group; Alliance of Small Island States; </w:t>
      </w:r>
      <w:r w:rsidR="00412449" w:rsidRPr="000065B8">
        <w:t xml:space="preserve">Arab Group; Argentina, Brazil and Uruguay; </w:t>
      </w:r>
      <w:r w:rsidR="00F16A0C" w:rsidRPr="000065B8">
        <w:t xml:space="preserve">Bolivarian Alliance for the Peoples of Our America – Peoples’ Trade Treaty; Brazil, South Africa, India and China; </w:t>
      </w:r>
      <w:r w:rsidR="00412449" w:rsidRPr="000065B8">
        <w:t xml:space="preserve">Coalition for Rainforest Nations; Environmental Integrity Group; European Union and its member States; Group of 77 and China; </w:t>
      </w:r>
      <w:r w:rsidR="00F16A0C" w:rsidRPr="000065B8">
        <w:t xml:space="preserve">Independent Association for Latin America and the Caribbean; </w:t>
      </w:r>
      <w:r w:rsidR="003C104D" w:rsidRPr="000065B8">
        <w:t>LDC</w:t>
      </w:r>
      <w:r w:rsidR="00412449" w:rsidRPr="000065B8">
        <w:t>s; Like-minded Developing Countries; and Umbrella Group</w:t>
      </w:r>
      <w:r w:rsidR="00F16A0C" w:rsidRPr="000065B8">
        <w:t>.</w:t>
      </w:r>
      <w:r w:rsidR="00F16A0C" w:rsidRPr="000065B8">
        <w:rPr>
          <w:rStyle w:val="FootnoteReference"/>
        </w:rPr>
        <w:footnoteReference w:id="82"/>
      </w:r>
      <w:r w:rsidR="00F16A0C" w:rsidRPr="000065B8">
        <w:t xml:space="preserve"> Statements were also made by representatives of </w:t>
      </w:r>
      <w:r w:rsidR="007441C2" w:rsidRPr="000065B8">
        <w:t xml:space="preserve">eight </w:t>
      </w:r>
      <w:r w:rsidR="00F16A0C" w:rsidRPr="000065B8">
        <w:t xml:space="preserve">UNFCCC constituencies: </w:t>
      </w:r>
      <w:r w:rsidR="00412449" w:rsidRPr="000065B8">
        <w:t xml:space="preserve">business and industry </w:t>
      </w:r>
      <w:r w:rsidR="007441C2" w:rsidRPr="000065B8">
        <w:t>NGO</w:t>
      </w:r>
      <w:r w:rsidR="00412449" w:rsidRPr="000065B8">
        <w:t xml:space="preserve">s; children and youth </w:t>
      </w:r>
      <w:r w:rsidR="007441C2" w:rsidRPr="000065B8">
        <w:t>NGO</w:t>
      </w:r>
      <w:r w:rsidR="00412449" w:rsidRPr="000065B8">
        <w:t xml:space="preserve">s; environmental </w:t>
      </w:r>
      <w:r w:rsidR="00876AD6" w:rsidRPr="000065B8">
        <w:t>NGO</w:t>
      </w:r>
      <w:r w:rsidR="00412449" w:rsidRPr="000065B8">
        <w:t xml:space="preserve">s; </w:t>
      </w:r>
      <w:r w:rsidR="00F16A0C" w:rsidRPr="000065B8">
        <w:t xml:space="preserve">Indigenous Peoples organizations; local government and municipal authorities; research and independent </w:t>
      </w:r>
      <w:r w:rsidR="00876AD6" w:rsidRPr="000065B8">
        <w:rPr>
          <w:spacing w:val="-2"/>
        </w:rPr>
        <w:t>NGO</w:t>
      </w:r>
      <w:r w:rsidR="00F16A0C" w:rsidRPr="000065B8">
        <w:rPr>
          <w:spacing w:val="-2"/>
        </w:rPr>
        <w:t xml:space="preserve">s; trade union </w:t>
      </w:r>
      <w:r w:rsidR="00876AD6" w:rsidRPr="000065B8">
        <w:rPr>
          <w:spacing w:val="-2"/>
        </w:rPr>
        <w:t>NGO</w:t>
      </w:r>
      <w:r w:rsidR="00F16A0C" w:rsidRPr="000065B8">
        <w:rPr>
          <w:spacing w:val="-2"/>
        </w:rPr>
        <w:t>s</w:t>
      </w:r>
      <w:r w:rsidR="00876AD6" w:rsidRPr="000065B8">
        <w:rPr>
          <w:spacing w:val="-2"/>
        </w:rPr>
        <w:t>;</w:t>
      </w:r>
      <w:r w:rsidR="00412449" w:rsidRPr="000065B8">
        <w:rPr>
          <w:spacing w:val="-2"/>
        </w:rPr>
        <w:t xml:space="preserve"> and </w:t>
      </w:r>
      <w:r w:rsidR="00F16A0C" w:rsidRPr="000065B8">
        <w:rPr>
          <w:spacing w:val="-2"/>
        </w:rPr>
        <w:t>women and gender</w:t>
      </w:r>
      <w:r w:rsidR="00F16A0C" w:rsidRPr="000065B8">
        <w:t xml:space="preserve"> constituency.</w:t>
      </w:r>
      <w:r w:rsidR="00F16A0C" w:rsidRPr="000065B8">
        <w:rPr>
          <w:rStyle w:val="FootnoteReference"/>
        </w:rPr>
        <w:footnoteReference w:id="83"/>
      </w:r>
    </w:p>
    <w:p w14:paraId="05CAE583" w14:textId="741F7139" w:rsidR="00B105D0" w:rsidRPr="000065B8" w:rsidRDefault="00D24FB2" w:rsidP="00D24FB2">
      <w:pPr>
        <w:pStyle w:val="RegSingleTxtG"/>
        <w:numPr>
          <w:ilvl w:val="0"/>
          <w:numId w:val="0"/>
        </w:numPr>
        <w:ind w:left="1134"/>
      </w:pPr>
      <w:r w:rsidRPr="000065B8">
        <w:t>149.</w:t>
      </w:r>
      <w:r w:rsidRPr="000065B8">
        <w:tab/>
      </w:r>
      <w:r w:rsidR="00F16A0C" w:rsidRPr="000065B8">
        <w:t>At the same meeting, the SBSTA considered and adopted the draft report on the session and authorized the Rapporteur, with the assistance of the secretariat and under the guidance of the Chair, to complete the report thereon and make it available to Parties.</w:t>
      </w:r>
    </w:p>
    <w:p w14:paraId="79A56548" w14:textId="7DF9D2F8" w:rsidR="00F16A0C" w:rsidRPr="000065B8" w:rsidRDefault="00D24FB2" w:rsidP="00D24FB2">
      <w:pPr>
        <w:pStyle w:val="RegSingleTxtG"/>
        <w:numPr>
          <w:ilvl w:val="0"/>
          <w:numId w:val="0"/>
        </w:numPr>
        <w:ind w:left="1134"/>
      </w:pPr>
      <w:r w:rsidRPr="000065B8">
        <w:t>150.</w:t>
      </w:r>
      <w:r w:rsidRPr="000065B8">
        <w:tab/>
      </w:r>
      <w:r w:rsidR="00F16A0C" w:rsidRPr="000065B8">
        <w:t>The Chair thanked all Parties for their constructive engagement throughout the session and all observers for their engagement. He also thanked the co-chairs of contact groups and co-facilitators of informal consultations for their work, and the other presiding officers for their close collaboration. The Chair then closed the session.</w:t>
      </w:r>
    </w:p>
    <w:p w14:paraId="3F94739B" w14:textId="77777777" w:rsidR="00F16A0C" w:rsidRPr="00703D57" w:rsidRDefault="00F16A0C" w:rsidP="00F16A0C">
      <w:pPr>
        <w:spacing w:before="240"/>
        <w:ind w:left="1134" w:right="1134"/>
        <w:jc w:val="center"/>
        <w:rPr>
          <w:u w:val="single"/>
        </w:rPr>
      </w:pPr>
      <w:r>
        <w:rPr>
          <w:u w:val="single"/>
        </w:rPr>
        <w:tab/>
      </w:r>
      <w:r>
        <w:rPr>
          <w:u w:val="single"/>
        </w:rPr>
        <w:tab/>
      </w:r>
      <w:r>
        <w:rPr>
          <w:u w:val="single"/>
        </w:rPr>
        <w:tab/>
      </w:r>
      <w:r>
        <w:rPr>
          <w:u w:val="single"/>
        </w:rPr>
        <w:tab/>
      </w:r>
    </w:p>
    <w:sectPr w:rsidR="00F16A0C" w:rsidRPr="00703D57" w:rsidSect="00703D57">
      <w:headerReference w:type="even" r:id="rId14"/>
      <w:headerReference w:type="default" r:id="rId15"/>
      <w:footerReference w:type="even" r:id="rId16"/>
      <w:footerReference w:type="default" r:id="rId17"/>
      <w:headerReference w:type="first" r:id="rId18"/>
      <w:pgSz w:w="11906" w:h="16838" w:code="9"/>
      <w:pgMar w:top="1417" w:right="1134" w:bottom="1134" w:left="1134" w:header="850"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B1073D" w14:textId="77777777" w:rsidR="00C248D1" w:rsidRPr="008362C4" w:rsidRDefault="00C248D1" w:rsidP="008362C4">
      <w:pPr>
        <w:spacing w:line="14" w:lineRule="exact"/>
        <w:rPr>
          <w:color w:val="FFFFFF" w:themeColor="background1"/>
        </w:rPr>
      </w:pPr>
      <w:r w:rsidRPr="008362C4">
        <w:rPr>
          <w:color w:val="FFFFFF" w:themeColor="background1"/>
        </w:rPr>
        <w:separator/>
      </w:r>
    </w:p>
    <w:p w14:paraId="476FB030" w14:textId="77777777" w:rsidR="00C248D1" w:rsidRPr="008362C4" w:rsidRDefault="00C248D1" w:rsidP="00C45173">
      <w:pPr>
        <w:spacing w:line="14" w:lineRule="atLeast"/>
        <w:rPr>
          <w:color w:val="FFFFFF" w:themeColor="background1"/>
          <w:sz w:val="2"/>
          <w:szCs w:val="2"/>
        </w:rPr>
      </w:pPr>
    </w:p>
  </w:endnote>
  <w:endnote w:type="continuationSeparator" w:id="0">
    <w:p w14:paraId="456672B1" w14:textId="77777777" w:rsidR="00C248D1" w:rsidRDefault="00C248D1">
      <w:r>
        <w:continuationSeparator/>
      </w:r>
    </w:p>
    <w:p w14:paraId="064AC2A7" w14:textId="77777777" w:rsidR="00C248D1" w:rsidRDefault="00C248D1"/>
  </w:endnote>
  <w:endnote w:type="continuationNotice" w:id="1">
    <w:p w14:paraId="6F247A12" w14:textId="77777777" w:rsidR="00C248D1" w:rsidRDefault="00C248D1">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A32DAC" w14:textId="2BB1DE3C" w:rsidR="00B97B84" w:rsidRPr="00703D57" w:rsidRDefault="00703D57" w:rsidP="008340DD">
    <w:pPr>
      <w:pStyle w:val="Footer"/>
      <w:tabs>
        <w:tab w:val="right" w:pos="9638"/>
      </w:tabs>
    </w:pPr>
    <w:r w:rsidRPr="00703D57">
      <w:rPr>
        <w:b/>
        <w:sz w:val="18"/>
      </w:rPr>
      <w:fldChar w:fldCharType="begin"/>
    </w:r>
    <w:r w:rsidRPr="00703D57">
      <w:rPr>
        <w:b/>
        <w:sz w:val="18"/>
      </w:rPr>
      <w:instrText xml:space="preserve"> PAGE  \* MERGEFORMAT </w:instrText>
    </w:r>
    <w:r w:rsidRPr="00703D57">
      <w:rPr>
        <w:b/>
        <w:sz w:val="18"/>
      </w:rPr>
      <w:fldChar w:fldCharType="separate"/>
    </w:r>
    <w:r w:rsidRPr="00703D57">
      <w:rPr>
        <w:b/>
        <w:noProof/>
        <w:sz w:val="18"/>
      </w:rPr>
      <w:t>20</w:t>
    </w:r>
    <w:r w:rsidRPr="00703D57">
      <w:rPr>
        <w:b/>
        <w:sz w:val="18"/>
      </w:rPr>
      <w:fldChar w:fldCharType="end"/>
    </w:r>
    <w:r>
      <w:rPr>
        <w:sz w:val="18"/>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D45DE3" w14:textId="003559C3" w:rsidR="008340DD" w:rsidRPr="00D00226" w:rsidRDefault="008340DD" w:rsidP="008340DD">
    <w:pPr>
      <w:pStyle w:val="Footer"/>
      <w:tabs>
        <w:tab w:val="right" w:pos="9638"/>
      </w:tabs>
      <w:rPr>
        <w:b/>
        <w:sz w:val="18"/>
      </w:rPr>
    </w:pPr>
    <w:r>
      <w:tab/>
    </w:r>
    <w:r w:rsidRPr="006A17DB">
      <w:rPr>
        <w:b/>
        <w:sz w:val="18"/>
        <w:shd w:val="clear" w:color="auto" w:fill="FFFFFF" w:themeFill="background1"/>
      </w:rPr>
      <w:fldChar w:fldCharType="begin"/>
    </w:r>
    <w:r w:rsidRPr="006A17DB">
      <w:rPr>
        <w:b/>
        <w:sz w:val="18"/>
        <w:shd w:val="clear" w:color="auto" w:fill="FFFFFF" w:themeFill="background1"/>
      </w:rPr>
      <w:instrText xml:space="preserve"> PAGE  \* MERGEFORMAT </w:instrText>
    </w:r>
    <w:r w:rsidRPr="006A17DB">
      <w:rPr>
        <w:b/>
        <w:sz w:val="18"/>
        <w:shd w:val="clear" w:color="auto" w:fill="FFFFFF" w:themeFill="background1"/>
      </w:rPr>
      <w:fldChar w:fldCharType="separate"/>
    </w:r>
    <w:r w:rsidRPr="006A17DB">
      <w:rPr>
        <w:b/>
        <w:sz w:val="18"/>
        <w:shd w:val="clear" w:color="auto" w:fill="FFFFFF" w:themeFill="background1"/>
      </w:rPr>
      <w:t>5</w:t>
    </w:r>
    <w:r w:rsidRPr="006A17DB">
      <w:rPr>
        <w:b/>
        <w:sz w:val="18"/>
        <w:shd w:val="clear" w:color="auto" w:fill="FFFFFF" w:themeFill="background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DECCD2" w14:textId="77777777" w:rsidR="00C248D1" w:rsidRDefault="00C248D1">
      <w:r>
        <w:separator/>
      </w:r>
    </w:p>
  </w:footnote>
  <w:footnote w:type="continuationSeparator" w:id="0">
    <w:p w14:paraId="658E88EB" w14:textId="77777777" w:rsidR="00C248D1" w:rsidRDefault="00C248D1">
      <w:r>
        <w:continuationSeparator/>
      </w:r>
    </w:p>
    <w:p w14:paraId="282792B0" w14:textId="77777777" w:rsidR="00C248D1" w:rsidRDefault="00C248D1"/>
  </w:footnote>
  <w:footnote w:type="continuationNotice" w:id="1">
    <w:p w14:paraId="741E3918" w14:textId="77777777" w:rsidR="00C248D1" w:rsidRDefault="00C248D1">
      <w:pPr>
        <w:spacing w:line="240" w:lineRule="auto"/>
      </w:pPr>
    </w:p>
  </w:footnote>
  <w:footnote w:id="2">
    <w:p w14:paraId="785BBF17" w14:textId="775DFBD3" w:rsidR="00F16A0C" w:rsidRPr="00603831" w:rsidRDefault="00E70D59" w:rsidP="00F16A0C">
      <w:pPr>
        <w:pStyle w:val="FootnoteText"/>
        <w:widowControl w:val="0"/>
        <w:tabs>
          <w:tab w:val="clear" w:pos="1021"/>
          <w:tab w:val="right" w:pos="1020"/>
        </w:tabs>
        <w:rPr>
          <w:lang w:val="en-US"/>
        </w:rPr>
      </w:pPr>
      <w:r>
        <w:tab/>
      </w:r>
      <w:r>
        <w:rPr>
          <w:rStyle w:val="FootnoteReference"/>
        </w:rPr>
        <w:footnoteRef/>
      </w:r>
      <w:r>
        <w:tab/>
        <w:t xml:space="preserve">Prior to the opening, the UNFCCC Executive Secretary, Simon Stiell, addressed the delegates. His statement can be heard at </w:t>
      </w:r>
      <w:hyperlink r:id="rId1" w:history="1">
        <w:r w:rsidRPr="00A94FF3">
          <w:rPr>
            <w:rStyle w:val="Hyperlink"/>
          </w:rPr>
          <w:t>https://unfccc.int/event/opening-plenary-of-the-sbs</w:t>
        </w:r>
      </w:hyperlink>
      <w:r>
        <w:t xml:space="preserve"> (starting at 0:02:34).</w:t>
      </w:r>
    </w:p>
  </w:footnote>
  <w:footnote w:id="3">
    <w:p w14:paraId="53E01CD4" w14:textId="5377E56A" w:rsidR="00573849" w:rsidRPr="00C36F24" w:rsidRDefault="00573849" w:rsidP="00573849">
      <w:pPr>
        <w:pStyle w:val="FootnoteText"/>
        <w:widowControl w:val="0"/>
        <w:rPr>
          <w:lang w:val="en-US"/>
        </w:rPr>
      </w:pPr>
      <w:r>
        <w:tab/>
      </w:r>
      <w:r>
        <w:rPr>
          <w:rStyle w:val="FootnoteReference"/>
        </w:rPr>
        <w:footnoteRef/>
      </w:r>
      <w:r>
        <w:tab/>
      </w:r>
      <w:r w:rsidR="001879CD" w:rsidRPr="001879CD">
        <w:t>FCCC/SBSTA/2023/</w:t>
      </w:r>
      <w:r w:rsidR="001879CD">
        <w:t>1</w:t>
      </w:r>
      <w:r>
        <w:t>.</w:t>
      </w:r>
    </w:p>
  </w:footnote>
  <w:footnote w:id="4">
    <w:p w14:paraId="31D0C7E9" w14:textId="796C82CB" w:rsidR="008C02BB" w:rsidRPr="00A143F1" w:rsidRDefault="008C02BB" w:rsidP="008C02BB">
      <w:pPr>
        <w:pStyle w:val="FootnoteText"/>
        <w:widowControl w:val="0"/>
        <w:tabs>
          <w:tab w:val="clear" w:pos="1021"/>
          <w:tab w:val="right" w:pos="1020"/>
        </w:tabs>
        <w:rPr>
          <w:lang w:val="en-US"/>
        </w:rPr>
      </w:pPr>
      <w:r>
        <w:tab/>
      </w:r>
      <w:r>
        <w:rPr>
          <w:rStyle w:val="FootnoteReference"/>
        </w:rPr>
        <w:footnoteRef/>
      </w:r>
      <w:r>
        <w:tab/>
        <w:t xml:space="preserve">The statements can be heard at </w:t>
      </w:r>
      <w:hyperlink r:id="rId2">
        <w:r w:rsidRPr="3E906A3B">
          <w:rPr>
            <w:rStyle w:val="Hyperlink"/>
          </w:rPr>
          <w:t>https://unfccc.int/event/opening-plenary-of-the-sbs</w:t>
        </w:r>
      </w:hyperlink>
      <w:r w:rsidRPr="00CE35B7">
        <w:rPr>
          <w:rStyle w:val="Hyperlink"/>
          <w:color w:val="auto"/>
          <w:u w:val="none"/>
        </w:rPr>
        <w:t xml:space="preserve"> (starting at 1:40:52).</w:t>
      </w:r>
    </w:p>
  </w:footnote>
  <w:footnote w:id="5">
    <w:p w14:paraId="3191F4A9" w14:textId="77777777" w:rsidR="008C02BB" w:rsidRPr="00A143F1" w:rsidRDefault="008C02BB" w:rsidP="008C02BB">
      <w:pPr>
        <w:pStyle w:val="FootnoteText"/>
        <w:widowControl w:val="0"/>
        <w:rPr>
          <w:lang w:val="en-US"/>
        </w:rPr>
      </w:pPr>
      <w:r>
        <w:tab/>
      </w:r>
      <w:r>
        <w:rPr>
          <w:rStyle w:val="FootnoteReference"/>
        </w:rPr>
        <w:footnoteRef/>
      </w:r>
      <w:r>
        <w:tab/>
        <w:t xml:space="preserve">The statements can be heard at </w:t>
      </w:r>
      <w:hyperlink r:id="rId3">
        <w:r w:rsidRPr="3E906A3B">
          <w:rPr>
            <w:rStyle w:val="Hyperlink"/>
          </w:rPr>
          <w:t>https://unfccc.int/event/opening-plenary-of-the-sbs</w:t>
        </w:r>
      </w:hyperlink>
      <w:r>
        <w:t xml:space="preserve"> (starting at 4:39:21).</w:t>
      </w:r>
    </w:p>
  </w:footnote>
  <w:footnote w:id="6">
    <w:p w14:paraId="4763C804" w14:textId="792AC8F6" w:rsidR="008C02BB" w:rsidRPr="00DF6E7B" w:rsidRDefault="008C02BB" w:rsidP="008C02BB">
      <w:pPr>
        <w:pStyle w:val="FootnoteText"/>
        <w:widowControl w:val="0"/>
        <w:tabs>
          <w:tab w:val="clear" w:pos="1021"/>
          <w:tab w:val="right" w:pos="1020"/>
        </w:tabs>
        <w:rPr>
          <w:lang w:val="en-US"/>
        </w:rPr>
      </w:pPr>
      <w:r>
        <w:tab/>
      </w:r>
      <w:r>
        <w:rPr>
          <w:rStyle w:val="FootnoteReference"/>
        </w:rPr>
        <w:footnoteRef/>
      </w:r>
      <w:r>
        <w:tab/>
        <w:t xml:space="preserve">The statements can be heard at </w:t>
      </w:r>
      <w:hyperlink r:id="rId4">
        <w:r w:rsidRPr="3E906A3B">
          <w:rPr>
            <w:rStyle w:val="Hyperlink"/>
          </w:rPr>
          <w:t>https://unfccc.int/event/opening-plenary-of-the-sbs</w:t>
        </w:r>
      </w:hyperlink>
      <w:r>
        <w:t xml:space="preserve"> (starting at 4:59:56).</w:t>
      </w:r>
    </w:p>
  </w:footnote>
  <w:footnote w:id="7">
    <w:p w14:paraId="29B9D102" w14:textId="0832184F" w:rsidR="00AB2CE5" w:rsidRPr="002028E5" w:rsidRDefault="00AB2CE5" w:rsidP="00AB2CE5">
      <w:pPr>
        <w:pStyle w:val="FootnoteText"/>
        <w:widowControl w:val="0"/>
        <w:rPr>
          <w:lang w:val="en-US"/>
        </w:rPr>
      </w:pPr>
      <w:r>
        <w:tab/>
      </w:r>
      <w:r>
        <w:rPr>
          <w:rStyle w:val="FootnoteReference"/>
        </w:rPr>
        <w:footnoteRef/>
      </w:r>
      <w:r>
        <w:tab/>
      </w:r>
      <w:r w:rsidR="001B1AA5">
        <w:t>The informal note is a</w:t>
      </w:r>
      <w:r>
        <w:t xml:space="preserve">vailable at </w:t>
      </w:r>
      <w:hyperlink r:id="rId5" w:history="1">
        <w:r w:rsidRPr="00A2607C">
          <w:rPr>
            <w:rStyle w:val="Hyperlink"/>
          </w:rPr>
          <w:t>https://unfccc.int/documents/630647</w:t>
        </w:r>
      </w:hyperlink>
      <w:r>
        <w:t>.</w:t>
      </w:r>
    </w:p>
  </w:footnote>
  <w:footnote w:id="8">
    <w:p w14:paraId="53DB1659" w14:textId="3CB0865A" w:rsidR="00F16A0C" w:rsidRPr="004C12FF" w:rsidRDefault="00F16A0C" w:rsidP="00F16A0C">
      <w:pPr>
        <w:pStyle w:val="FootnoteText"/>
        <w:widowControl w:val="0"/>
        <w:tabs>
          <w:tab w:val="clear" w:pos="1021"/>
          <w:tab w:val="right" w:pos="1020"/>
          <w:tab w:val="left" w:pos="4536"/>
        </w:tabs>
        <w:rPr>
          <w:lang w:val="en-US"/>
        </w:rPr>
      </w:pPr>
      <w:r>
        <w:tab/>
      </w:r>
      <w:r>
        <w:rPr>
          <w:rStyle w:val="FootnoteReference"/>
        </w:rPr>
        <w:footnoteRef/>
      </w:r>
      <w:r>
        <w:tab/>
        <w:t>Joint SBSTA 58–SBI 58 agenda items are marked with an asterisk.</w:t>
      </w:r>
    </w:p>
  </w:footnote>
  <w:footnote w:id="9">
    <w:p w14:paraId="210C2E00" w14:textId="7C08D4C1" w:rsidR="007E5706" w:rsidRPr="00A22936" w:rsidRDefault="007E5706" w:rsidP="007E5706">
      <w:pPr>
        <w:pStyle w:val="FootnoteText"/>
        <w:widowControl w:val="0"/>
        <w:rPr>
          <w:lang w:val="en-US"/>
        </w:rPr>
      </w:pPr>
      <w:r>
        <w:tab/>
      </w:r>
      <w:r>
        <w:rPr>
          <w:rStyle w:val="FootnoteReference"/>
        </w:rPr>
        <w:footnoteRef/>
      </w:r>
      <w:r w:rsidRPr="00A22936">
        <w:rPr>
          <w:lang w:val="en-US"/>
        </w:rPr>
        <w:tab/>
        <w:t>FCCC/SBI/2014/8, paras. 222–225.</w:t>
      </w:r>
    </w:p>
  </w:footnote>
  <w:footnote w:id="10">
    <w:p w14:paraId="5702E7CB" w14:textId="0933EE45" w:rsidR="00F20BF5" w:rsidRPr="00A22936" w:rsidRDefault="00F20BF5" w:rsidP="00BB0720">
      <w:pPr>
        <w:pStyle w:val="FootnoteText"/>
        <w:widowControl w:val="0"/>
        <w:tabs>
          <w:tab w:val="clear" w:pos="1021"/>
          <w:tab w:val="right" w:pos="1020"/>
        </w:tabs>
        <w:rPr>
          <w:lang w:val="en-US"/>
        </w:rPr>
      </w:pPr>
      <w:r w:rsidRPr="00A22936">
        <w:rPr>
          <w:lang w:val="en-US"/>
        </w:rPr>
        <w:tab/>
      </w:r>
      <w:r>
        <w:rPr>
          <w:rStyle w:val="FootnoteReference"/>
        </w:rPr>
        <w:footnoteRef/>
      </w:r>
      <w:r w:rsidRPr="00A22936">
        <w:rPr>
          <w:lang w:val="en-US"/>
        </w:rPr>
        <w:tab/>
        <w:t>FCCC/SBI/2014/8, paras. 213 and 218–221.</w:t>
      </w:r>
    </w:p>
  </w:footnote>
  <w:footnote w:id="11">
    <w:p w14:paraId="16F0C603" w14:textId="464C9F7B" w:rsidR="00C41CD4" w:rsidRPr="00672FBA" w:rsidRDefault="00C41CD4" w:rsidP="00C41CD4">
      <w:pPr>
        <w:pStyle w:val="FootnoteText"/>
        <w:widowControl w:val="0"/>
        <w:tabs>
          <w:tab w:val="clear" w:pos="1021"/>
          <w:tab w:val="right" w:pos="1020"/>
        </w:tabs>
        <w:rPr>
          <w:lang w:val="en-US"/>
        </w:rPr>
      </w:pPr>
      <w:r>
        <w:tab/>
      </w:r>
      <w:r>
        <w:rPr>
          <w:rStyle w:val="FootnoteReference"/>
        </w:rPr>
        <w:footnoteRef/>
      </w:r>
      <w:r>
        <w:tab/>
        <w:t xml:space="preserve">See </w:t>
      </w:r>
      <w:hyperlink r:id="rId6" w:history="1">
        <w:r w:rsidRPr="00603E4E">
          <w:rPr>
            <w:rStyle w:val="Hyperlink"/>
          </w:rPr>
          <w:t>https://unfccc.int/event/informal-stocktaking-by-the-sb-chairs</w:t>
        </w:r>
      </w:hyperlink>
      <w:r>
        <w:t>.</w:t>
      </w:r>
    </w:p>
  </w:footnote>
  <w:footnote w:id="12">
    <w:p w14:paraId="5421B11B" w14:textId="77777777" w:rsidR="00F82FA7" w:rsidRPr="00577672" w:rsidRDefault="00F82FA7" w:rsidP="00F82FA7">
      <w:pPr>
        <w:pStyle w:val="FootnoteText"/>
        <w:rPr>
          <w:lang w:val="en-US"/>
        </w:rPr>
      </w:pPr>
      <w:r w:rsidRPr="00577672">
        <w:tab/>
      </w:r>
      <w:r w:rsidRPr="00577672">
        <w:rPr>
          <w:rStyle w:val="FootnoteReference"/>
        </w:rPr>
        <w:footnoteRef/>
      </w:r>
      <w:r w:rsidRPr="00577672">
        <w:t xml:space="preserve"> </w:t>
      </w:r>
      <w:r w:rsidRPr="00577672">
        <w:tab/>
      </w:r>
      <w:r>
        <w:t xml:space="preserve">The statements can be heard at </w:t>
      </w:r>
      <w:hyperlink r:id="rId7" w:history="1">
        <w:r w:rsidRPr="001D1735">
          <w:rPr>
            <w:rStyle w:val="Hyperlink"/>
          </w:rPr>
          <w:t>https://unfccc.int/event/opening-plenary-of-the-sbs</w:t>
        </w:r>
      </w:hyperlink>
      <w:r>
        <w:t xml:space="preserve"> (starting at 1:38:54).</w:t>
      </w:r>
    </w:p>
  </w:footnote>
  <w:footnote w:id="13">
    <w:p w14:paraId="2B943C17" w14:textId="77777777" w:rsidR="00F82FA7" w:rsidRPr="008067F9" w:rsidRDefault="00F82FA7" w:rsidP="00F82FA7">
      <w:pPr>
        <w:pStyle w:val="FootnoteText"/>
        <w:rPr>
          <w:szCs w:val="18"/>
          <w:lang w:val="en-US"/>
        </w:rPr>
      </w:pPr>
      <w:r w:rsidRPr="00577672">
        <w:tab/>
      </w:r>
      <w:r w:rsidRPr="00577672">
        <w:rPr>
          <w:rStyle w:val="FootnoteReference"/>
        </w:rPr>
        <w:footnoteRef/>
      </w:r>
      <w:r w:rsidRPr="00577672">
        <w:t xml:space="preserve"> </w:t>
      </w:r>
      <w:r w:rsidRPr="00577672">
        <w:tab/>
      </w:r>
      <w:r>
        <w:t xml:space="preserve">The statements can be heard at </w:t>
      </w:r>
      <w:hyperlink r:id="rId8" w:history="1">
        <w:r w:rsidRPr="001D1735">
          <w:rPr>
            <w:rStyle w:val="Hyperlink"/>
          </w:rPr>
          <w:t>https://unfccc.int/event/opening-plenary-of-the-sbs</w:t>
        </w:r>
      </w:hyperlink>
      <w:r>
        <w:t xml:space="preserve"> (starting at 3:59:26).</w:t>
      </w:r>
    </w:p>
  </w:footnote>
  <w:footnote w:id="14">
    <w:p w14:paraId="16E7A249" w14:textId="2D8ECFEF" w:rsidR="00F16A0C" w:rsidRPr="006F3051" w:rsidRDefault="00F16A0C" w:rsidP="00F16A0C">
      <w:pPr>
        <w:pStyle w:val="FootnoteText"/>
        <w:widowControl w:val="0"/>
        <w:tabs>
          <w:tab w:val="clear" w:pos="1021"/>
          <w:tab w:val="right" w:pos="1020"/>
        </w:tabs>
        <w:rPr>
          <w:szCs w:val="18"/>
          <w:lang w:val="es-CR"/>
        </w:rPr>
      </w:pPr>
      <w:r w:rsidRPr="00C41CD4">
        <w:rPr>
          <w:lang w:val="en-US"/>
        </w:rPr>
        <w:tab/>
      </w:r>
      <w:r w:rsidRPr="006F3051">
        <w:rPr>
          <w:rStyle w:val="FootnoteReference"/>
          <w:szCs w:val="18"/>
        </w:rPr>
        <w:footnoteRef/>
      </w:r>
      <w:r w:rsidRPr="006F3051">
        <w:rPr>
          <w:szCs w:val="18"/>
          <w:lang w:val="es-CR"/>
        </w:rPr>
        <w:tab/>
        <w:t>See document FCCC/SBSTA/2023/1, paras. 8–13.</w:t>
      </w:r>
    </w:p>
  </w:footnote>
  <w:footnote w:id="15">
    <w:p w14:paraId="0D97514A" w14:textId="4CF51E01" w:rsidR="00F16A0C" w:rsidRPr="006F3051" w:rsidRDefault="00F16A0C" w:rsidP="00F16A0C">
      <w:pPr>
        <w:pStyle w:val="FootnoteText"/>
        <w:widowControl w:val="0"/>
        <w:tabs>
          <w:tab w:val="clear" w:pos="1021"/>
          <w:tab w:val="right" w:pos="1020"/>
        </w:tabs>
        <w:rPr>
          <w:szCs w:val="18"/>
          <w:lang w:val="es-CR"/>
        </w:rPr>
      </w:pPr>
      <w:r w:rsidRPr="006F3051">
        <w:rPr>
          <w:szCs w:val="18"/>
          <w:lang w:val="es-CR"/>
        </w:rPr>
        <w:tab/>
      </w:r>
      <w:r w:rsidRPr="006F3051">
        <w:rPr>
          <w:rStyle w:val="FootnoteReference"/>
        </w:rPr>
        <w:footnoteRef/>
      </w:r>
      <w:r w:rsidRPr="006F3051">
        <w:rPr>
          <w:szCs w:val="18"/>
          <w:lang w:val="es-CR"/>
        </w:rPr>
        <w:tab/>
        <w:t>FCCC/SBSTA/2023/INF.2.</w:t>
      </w:r>
    </w:p>
  </w:footnote>
  <w:footnote w:id="16">
    <w:p w14:paraId="174317F9" w14:textId="5ACBDE30" w:rsidR="00F16A0C" w:rsidRPr="006F3051" w:rsidRDefault="00F16A0C" w:rsidP="00F16A0C">
      <w:pPr>
        <w:pStyle w:val="FootnoteText"/>
        <w:widowControl w:val="0"/>
        <w:tabs>
          <w:tab w:val="clear" w:pos="1021"/>
          <w:tab w:val="right" w:pos="1020"/>
        </w:tabs>
        <w:rPr>
          <w:szCs w:val="18"/>
          <w:lang w:val="es-CR"/>
        </w:rPr>
      </w:pPr>
      <w:r w:rsidRPr="006F3051">
        <w:rPr>
          <w:szCs w:val="18"/>
          <w:lang w:val="es-CR"/>
        </w:rPr>
        <w:tab/>
      </w:r>
      <w:r w:rsidRPr="006F3051">
        <w:rPr>
          <w:rStyle w:val="FootnoteReference"/>
        </w:rPr>
        <w:footnoteRef/>
      </w:r>
      <w:r w:rsidRPr="005C4665">
        <w:rPr>
          <w:rStyle w:val="FootnoteReference"/>
          <w:lang w:val="es-ES"/>
        </w:rPr>
        <w:tab/>
      </w:r>
      <w:r w:rsidRPr="006F3051">
        <w:rPr>
          <w:szCs w:val="18"/>
          <w:lang w:val="es-CR"/>
        </w:rPr>
        <w:t>FCCC/SBSTA/2022/10, para. 69.</w:t>
      </w:r>
    </w:p>
  </w:footnote>
  <w:footnote w:id="17">
    <w:p w14:paraId="15BF7A61" w14:textId="5A4EFE95" w:rsidR="00C109FA" w:rsidRPr="00A22936" w:rsidRDefault="00C109FA" w:rsidP="00C109FA">
      <w:pPr>
        <w:pStyle w:val="FootnoteText"/>
        <w:widowControl w:val="0"/>
        <w:tabs>
          <w:tab w:val="clear" w:pos="1021"/>
          <w:tab w:val="right" w:pos="1020"/>
        </w:tabs>
        <w:rPr>
          <w:lang w:val="es-ES"/>
        </w:rPr>
      </w:pPr>
      <w:r w:rsidRPr="00A22936">
        <w:rPr>
          <w:lang w:val="es-ES"/>
        </w:rPr>
        <w:tab/>
      </w:r>
      <w:r>
        <w:rPr>
          <w:rStyle w:val="FootnoteReference"/>
        </w:rPr>
        <w:footnoteRef/>
      </w:r>
      <w:r w:rsidRPr="00A22936">
        <w:rPr>
          <w:lang w:val="es-ES"/>
        </w:rPr>
        <w:tab/>
      </w:r>
      <w:hyperlink r:id="rId9" w:history="1">
        <w:r w:rsidR="00834BE1" w:rsidRPr="00A22936">
          <w:rPr>
            <w:rStyle w:val="Hyperlink"/>
            <w:lang w:val="es-ES"/>
          </w:rPr>
          <w:t>https://unfccc.int/event/sbsta-58?item=3</w:t>
        </w:r>
      </w:hyperlink>
      <w:r w:rsidR="00834BE1" w:rsidRPr="00A22936">
        <w:rPr>
          <w:lang w:val="es-ES"/>
        </w:rPr>
        <w:t>.</w:t>
      </w:r>
    </w:p>
  </w:footnote>
  <w:footnote w:id="18">
    <w:p w14:paraId="1AAA910A" w14:textId="2362E361" w:rsidR="00F16A0C" w:rsidRPr="00362289" w:rsidRDefault="00F16A0C" w:rsidP="00F16A0C">
      <w:pPr>
        <w:pStyle w:val="FootnoteText"/>
        <w:widowControl w:val="0"/>
        <w:tabs>
          <w:tab w:val="clear" w:pos="1021"/>
          <w:tab w:val="right" w:pos="1020"/>
        </w:tabs>
        <w:rPr>
          <w:lang w:val="es-CR"/>
        </w:rPr>
      </w:pPr>
      <w:r w:rsidRPr="006F3051">
        <w:rPr>
          <w:szCs w:val="18"/>
          <w:lang w:val="es-ES"/>
        </w:rPr>
        <w:tab/>
      </w:r>
      <w:r w:rsidRPr="006F3051">
        <w:rPr>
          <w:rStyle w:val="FootnoteReference"/>
          <w:szCs w:val="18"/>
        </w:rPr>
        <w:footnoteRef/>
      </w:r>
      <w:r w:rsidRPr="006F3051">
        <w:rPr>
          <w:szCs w:val="18"/>
          <w:lang w:val="es-CR"/>
        </w:rPr>
        <w:tab/>
        <w:t>FCCC/SBSTA/2023/2.</w:t>
      </w:r>
    </w:p>
  </w:footnote>
  <w:footnote w:id="19">
    <w:p w14:paraId="212677D5" w14:textId="2CB90F01" w:rsidR="00F16A0C" w:rsidRPr="00362289" w:rsidRDefault="00F16A0C" w:rsidP="00F16A0C">
      <w:pPr>
        <w:pStyle w:val="FootnoteText"/>
        <w:widowControl w:val="0"/>
        <w:tabs>
          <w:tab w:val="clear" w:pos="1021"/>
          <w:tab w:val="right" w:pos="1020"/>
        </w:tabs>
        <w:rPr>
          <w:lang w:val="es-CR"/>
        </w:rPr>
      </w:pPr>
      <w:r w:rsidRPr="00362289">
        <w:rPr>
          <w:lang w:val="es-CR"/>
        </w:rPr>
        <w:tab/>
      </w:r>
      <w:r>
        <w:rPr>
          <w:rStyle w:val="FootnoteReference"/>
        </w:rPr>
        <w:footnoteRef/>
      </w:r>
      <w:r w:rsidRPr="00362289">
        <w:rPr>
          <w:lang w:val="es-CR"/>
        </w:rPr>
        <w:tab/>
      </w:r>
      <w:hyperlink r:id="rId10" w:history="1">
        <w:r w:rsidRPr="00362289">
          <w:rPr>
            <w:rStyle w:val="Hyperlink"/>
            <w:lang w:val="es-CR"/>
          </w:rPr>
          <w:t>https://www4.unfccc.int/sites/nwpstaging/Pages/Home.aspx</w:t>
        </w:r>
      </w:hyperlink>
      <w:r w:rsidRPr="00362289">
        <w:rPr>
          <w:rStyle w:val="Hyperlink"/>
          <w:color w:val="auto"/>
          <w:u w:val="none"/>
          <w:lang w:val="es-CR"/>
        </w:rPr>
        <w:t>.</w:t>
      </w:r>
    </w:p>
  </w:footnote>
  <w:footnote w:id="20">
    <w:p w14:paraId="29C0186F" w14:textId="77777777" w:rsidR="00E0525A" w:rsidRPr="00D91A23" w:rsidRDefault="00E0525A" w:rsidP="00E0525A">
      <w:pPr>
        <w:pStyle w:val="FootnoteText"/>
        <w:widowControl w:val="0"/>
        <w:tabs>
          <w:tab w:val="clear" w:pos="1021"/>
          <w:tab w:val="right" w:pos="1020"/>
        </w:tabs>
        <w:rPr>
          <w:lang w:val="en-US"/>
        </w:rPr>
      </w:pPr>
      <w:r w:rsidRPr="00A069DB">
        <w:rPr>
          <w:lang w:val="es-CR"/>
        </w:rPr>
        <w:tab/>
      </w:r>
      <w:r>
        <w:rPr>
          <w:rStyle w:val="FootnoteReference"/>
        </w:rPr>
        <w:footnoteRef/>
      </w:r>
      <w:r>
        <w:tab/>
        <w:t xml:space="preserve">Available at </w:t>
      </w:r>
      <w:hyperlink r:id="rId11" w:tgtFrame="_blank" w:tooltip="https://unfccc.int/documents/630089" w:history="1">
        <w:r>
          <w:rPr>
            <w:rStyle w:val="Hyperlink"/>
          </w:rPr>
          <w:t>https://unfccc.int/documents/630089</w:t>
        </w:r>
      </w:hyperlink>
      <w:r>
        <w:rPr>
          <w:rStyle w:val="ui-provider"/>
        </w:rPr>
        <w:t>.</w:t>
      </w:r>
    </w:p>
  </w:footnote>
  <w:footnote w:id="21">
    <w:p w14:paraId="4ABD8E3E" w14:textId="2B2056F0" w:rsidR="005D31E7" w:rsidRPr="00835D2C" w:rsidRDefault="005F1CBB" w:rsidP="005D31E7">
      <w:pPr>
        <w:pStyle w:val="FootnoteText"/>
        <w:widowControl w:val="0"/>
        <w:rPr>
          <w:lang w:val="en-US"/>
        </w:rPr>
      </w:pPr>
      <w:r>
        <w:tab/>
      </w:r>
      <w:r>
        <w:rPr>
          <w:rStyle w:val="FootnoteReference"/>
        </w:rPr>
        <w:footnoteRef/>
      </w:r>
      <w:r>
        <w:tab/>
      </w:r>
      <w:r w:rsidRPr="008450E1">
        <w:t>The summary note</w:t>
      </w:r>
      <w:r>
        <w:t>s</w:t>
      </w:r>
      <w:r w:rsidRPr="008450E1">
        <w:t xml:space="preserve"> o</w:t>
      </w:r>
      <w:r>
        <w:t>n</w:t>
      </w:r>
      <w:r w:rsidRPr="008450E1">
        <w:t xml:space="preserve"> the fifth </w:t>
      </w:r>
      <w:r>
        <w:t xml:space="preserve">and sixth </w:t>
      </w:r>
      <w:r w:rsidRPr="008450E1">
        <w:t>workshop</w:t>
      </w:r>
      <w:r w:rsidR="007100FB">
        <w:t>s</w:t>
      </w:r>
      <w:r w:rsidRPr="008450E1">
        <w:t xml:space="preserve"> </w:t>
      </w:r>
      <w:r>
        <w:t>are</w:t>
      </w:r>
      <w:r w:rsidRPr="008450E1">
        <w:t xml:space="preserve"> available at </w:t>
      </w:r>
      <w:hyperlink r:id="rId12" w:history="1">
        <w:r w:rsidRPr="00477420">
          <w:rPr>
            <w:rStyle w:val="Hyperlink"/>
          </w:rPr>
          <w:t>https://unfccc.int/documents/627908</w:t>
        </w:r>
      </w:hyperlink>
      <w:r>
        <w:t xml:space="preserve"> and </w:t>
      </w:r>
      <w:hyperlink r:id="rId13" w:history="1">
        <w:r w:rsidRPr="00070ABC">
          <w:rPr>
            <w:rStyle w:val="Hyperlink"/>
          </w:rPr>
          <w:t>https://unfccc.int/documents/630504</w:t>
        </w:r>
      </w:hyperlink>
      <w:r w:rsidRPr="002E14AB">
        <w:t xml:space="preserve"> respectively.</w:t>
      </w:r>
    </w:p>
  </w:footnote>
  <w:footnote w:id="22">
    <w:p w14:paraId="43FFA930" w14:textId="77777777" w:rsidR="005D31E7" w:rsidRPr="0067214E" w:rsidRDefault="005D31E7" w:rsidP="005D31E7">
      <w:pPr>
        <w:pStyle w:val="FootnoteText"/>
        <w:widowControl w:val="0"/>
        <w:rPr>
          <w:lang w:val="en-US"/>
        </w:rPr>
      </w:pPr>
      <w:r>
        <w:tab/>
      </w:r>
      <w:r>
        <w:rPr>
          <w:rStyle w:val="FootnoteReference"/>
        </w:rPr>
        <w:footnoteRef/>
      </w:r>
      <w:r>
        <w:tab/>
      </w:r>
      <w:r w:rsidRPr="008450E1">
        <w:t>See decision 3/CMA</w:t>
      </w:r>
      <w:r>
        <w:t>.</w:t>
      </w:r>
      <w:r w:rsidRPr="008450E1">
        <w:t>4, paras. 8</w:t>
      </w:r>
      <w:r>
        <w:t>–</w:t>
      </w:r>
      <w:r w:rsidRPr="008450E1">
        <w:t>9</w:t>
      </w:r>
      <w:r>
        <w:t>.</w:t>
      </w:r>
    </w:p>
  </w:footnote>
  <w:footnote w:id="23">
    <w:p w14:paraId="420A6B1B" w14:textId="4CEB7BF8" w:rsidR="005D31E7" w:rsidRPr="00426D25" w:rsidRDefault="005D31E7" w:rsidP="005D31E7">
      <w:pPr>
        <w:pStyle w:val="FootnoteText"/>
        <w:widowControl w:val="0"/>
        <w:tabs>
          <w:tab w:val="clear" w:pos="1021"/>
          <w:tab w:val="right" w:pos="1020"/>
        </w:tabs>
        <w:rPr>
          <w:lang w:val="en-US"/>
        </w:rPr>
      </w:pPr>
      <w:r w:rsidRPr="00477420">
        <w:tab/>
      </w:r>
      <w:r w:rsidRPr="005F341D">
        <w:rPr>
          <w:rStyle w:val="FootnoteReference"/>
        </w:rPr>
        <w:footnoteRef/>
      </w:r>
      <w:r w:rsidRPr="005F341D">
        <w:tab/>
        <w:t>The</w:t>
      </w:r>
      <w:r>
        <w:t xml:space="preserve"> </w:t>
      </w:r>
      <w:r w:rsidRPr="005F341D">
        <w:t xml:space="preserve">in-session submissions are available at </w:t>
      </w:r>
      <w:hyperlink r:id="rId14" w:history="1">
        <w:r w:rsidR="00FC2BFD" w:rsidRPr="007A22D3">
          <w:rPr>
            <w:rStyle w:val="Hyperlink"/>
          </w:rPr>
          <w:t>https://unfccc.int/event/sbsta-58?item=5</w:t>
        </w:r>
      </w:hyperlink>
      <w:r w:rsidR="00FC2BFD">
        <w:t xml:space="preserve"> </w:t>
      </w:r>
      <w:r w:rsidRPr="005F341D">
        <w:t xml:space="preserve">alongside the informal note prepared by the co-facilitators for this agenda item, available at </w:t>
      </w:r>
      <w:hyperlink r:id="rId15" w:history="1">
        <w:r w:rsidRPr="005F341D">
          <w:rPr>
            <w:rStyle w:val="Hyperlink"/>
          </w:rPr>
          <w:t>https://unfccc.int/documents/629890</w:t>
        </w:r>
      </w:hyperlink>
      <w:r w:rsidRPr="005F341D">
        <w:t>, the content of which is not intended to prejudge further work that Parties may w</w:t>
      </w:r>
      <w:r>
        <w:t>ish</w:t>
      </w:r>
      <w:r w:rsidRPr="005F341D">
        <w:t xml:space="preserve"> to undertake, nor does it in any way prevent Parties from expressing other views that they may have in the future.</w:t>
      </w:r>
    </w:p>
  </w:footnote>
  <w:footnote w:id="24">
    <w:p w14:paraId="44B14087" w14:textId="2C9847AB" w:rsidR="003D5751" w:rsidRPr="00672427" w:rsidRDefault="003D5751" w:rsidP="003D5751">
      <w:pPr>
        <w:pStyle w:val="FootnoteText"/>
        <w:widowControl w:val="0"/>
        <w:tabs>
          <w:tab w:val="clear" w:pos="1021"/>
          <w:tab w:val="right" w:pos="1020"/>
        </w:tabs>
        <w:rPr>
          <w:lang w:val="en-US"/>
        </w:rPr>
      </w:pPr>
      <w:r>
        <w:tab/>
      </w:r>
      <w:r>
        <w:rPr>
          <w:rStyle w:val="FootnoteReference"/>
        </w:rPr>
        <w:footnoteRef/>
      </w:r>
      <w:r>
        <w:tab/>
      </w:r>
      <w:hyperlink r:id="rId16" w:history="1">
        <w:r w:rsidR="00671FF0" w:rsidRPr="007A22D3">
          <w:rPr>
            <w:rStyle w:val="Hyperlink"/>
          </w:rPr>
          <w:t>https://unfccc.int/event/sbsta-58?item=6</w:t>
        </w:r>
      </w:hyperlink>
      <w:r>
        <w:t>.</w:t>
      </w:r>
    </w:p>
  </w:footnote>
  <w:footnote w:id="25">
    <w:p w14:paraId="5F054957" w14:textId="77777777" w:rsidR="003D5751" w:rsidRPr="008A4D62" w:rsidRDefault="003D5751" w:rsidP="003D5751">
      <w:pPr>
        <w:pStyle w:val="FootnoteText"/>
        <w:widowControl w:val="0"/>
        <w:tabs>
          <w:tab w:val="clear" w:pos="1021"/>
          <w:tab w:val="right" w:pos="1020"/>
        </w:tabs>
        <w:rPr>
          <w:lang w:val="en-US"/>
        </w:rPr>
      </w:pPr>
      <w:r>
        <w:tab/>
      </w:r>
      <w:r>
        <w:rPr>
          <w:rStyle w:val="FootnoteReference"/>
        </w:rPr>
        <w:footnoteRef/>
      </w:r>
      <w:r>
        <w:tab/>
        <w:t xml:space="preserve">Available at </w:t>
      </w:r>
      <w:hyperlink r:id="rId17" w:history="1">
        <w:r w:rsidRPr="00447ED6">
          <w:rPr>
            <w:rStyle w:val="Hyperlink"/>
          </w:rPr>
          <w:t>https://unfccc.int/docum</w:t>
        </w:r>
        <w:bookmarkStart w:id="21" w:name="_Hlt137751488"/>
        <w:bookmarkStart w:id="22" w:name="_Hlt137751489"/>
        <w:r w:rsidRPr="00447ED6">
          <w:rPr>
            <w:rStyle w:val="Hyperlink"/>
          </w:rPr>
          <w:t>e</w:t>
        </w:r>
        <w:bookmarkEnd w:id="21"/>
        <w:bookmarkEnd w:id="22"/>
        <w:r w:rsidRPr="00447ED6">
          <w:rPr>
            <w:rStyle w:val="Hyperlink"/>
          </w:rPr>
          <w:t>nts/630140</w:t>
        </w:r>
      </w:hyperlink>
      <w:r>
        <w:t>.</w:t>
      </w:r>
    </w:p>
  </w:footnote>
  <w:footnote w:id="26">
    <w:p w14:paraId="5BCFDD86" w14:textId="1F7650BA" w:rsidR="00F16A0C" w:rsidRPr="00BA7A99" w:rsidRDefault="00F16A0C" w:rsidP="00F16A0C">
      <w:pPr>
        <w:pStyle w:val="FootnoteText"/>
        <w:tabs>
          <w:tab w:val="clear" w:pos="1021"/>
          <w:tab w:val="right" w:pos="1020"/>
        </w:tabs>
        <w:rPr>
          <w:lang w:val="en-US"/>
        </w:rPr>
      </w:pPr>
      <w:r w:rsidRPr="005D31E7">
        <w:rPr>
          <w:lang w:val="en-US"/>
        </w:rPr>
        <w:tab/>
      </w:r>
      <w:r>
        <w:rPr>
          <w:rStyle w:val="FootnoteReference"/>
        </w:rPr>
        <w:footnoteRef/>
      </w:r>
      <w:r>
        <w:tab/>
        <w:t xml:space="preserve">Available at </w:t>
      </w:r>
      <w:hyperlink r:id="rId18" w:history="1">
        <w:r w:rsidR="7E28E618" w:rsidRPr="00A94FF3">
          <w:rPr>
            <w:rStyle w:val="Hyperlink"/>
          </w:rPr>
          <w:t>https://www4.unfccc.int/sites/submissionsstaging/Pages/Home.aspx</w:t>
        </w:r>
      </w:hyperlink>
      <w:r>
        <w:t xml:space="preserve"> </w:t>
      </w:r>
      <w:r w:rsidRPr="002677FD">
        <w:t>(in the search field, type “research and systematic observation” and select “2023”)</w:t>
      </w:r>
      <w:r>
        <w:t>.</w:t>
      </w:r>
    </w:p>
  </w:footnote>
  <w:footnote w:id="27">
    <w:p w14:paraId="507251E5" w14:textId="73B91C30" w:rsidR="00F16A0C" w:rsidRPr="00C737C1" w:rsidRDefault="00F16A0C" w:rsidP="00F16A0C">
      <w:pPr>
        <w:pStyle w:val="FootnoteText"/>
        <w:widowControl w:val="0"/>
        <w:tabs>
          <w:tab w:val="clear" w:pos="1021"/>
          <w:tab w:val="right" w:pos="1020"/>
        </w:tabs>
        <w:rPr>
          <w:lang w:val="en-US"/>
        </w:rPr>
      </w:pPr>
      <w:r>
        <w:tab/>
      </w:r>
      <w:r>
        <w:rPr>
          <w:rStyle w:val="FootnoteReference"/>
        </w:rPr>
        <w:footnoteRef/>
      </w:r>
      <w:r>
        <w:tab/>
      </w:r>
      <w:r w:rsidRPr="00E6230C">
        <w:rPr>
          <w:rFonts w:eastAsia="Times New Roman"/>
          <w:szCs w:val="18"/>
        </w:rPr>
        <w:t xml:space="preserve">IPCC. 2023. </w:t>
      </w:r>
      <w:r w:rsidRPr="00E6230C">
        <w:rPr>
          <w:rFonts w:eastAsia="Times New Roman"/>
          <w:i/>
          <w:iCs/>
          <w:szCs w:val="18"/>
        </w:rPr>
        <w:t>Climate Change 2023: Synthesis Report. Contribution of Working Groups I, II and III to the Sixth Assessment Report of the Intergovernmental Panel on Climate Change</w:t>
      </w:r>
      <w:r w:rsidRPr="00E6230C">
        <w:rPr>
          <w:rFonts w:eastAsia="Times New Roman"/>
          <w:szCs w:val="18"/>
        </w:rPr>
        <w:t xml:space="preserve">. Core Writing Team, H Lee, and J Romero (eds.). Geneva: IPCC. Available at </w:t>
      </w:r>
      <w:hyperlink r:id="rId19" w:history="1">
        <w:r w:rsidRPr="00E6230C">
          <w:rPr>
            <w:rFonts w:eastAsia="Times New Roman"/>
            <w:color w:val="0000FF"/>
            <w:szCs w:val="18"/>
            <w:u w:val="single"/>
          </w:rPr>
          <w:t>https://www.ipcc.ch/report/ar6/syr/</w:t>
        </w:r>
      </w:hyperlink>
      <w:r w:rsidRPr="00E6230C">
        <w:rPr>
          <w:rFonts w:eastAsia="Times New Roman"/>
          <w:szCs w:val="18"/>
        </w:rPr>
        <w:t>.</w:t>
      </w:r>
    </w:p>
  </w:footnote>
  <w:footnote w:id="28">
    <w:p w14:paraId="0AB20195" w14:textId="2A8ED2CA" w:rsidR="00F16A0C" w:rsidRPr="008C475E" w:rsidRDefault="00F16A0C" w:rsidP="00F16A0C">
      <w:pPr>
        <w:pStyle w:val="FootnoteText"/>
        <w:widowControl w:val="0"/>
        <w:tabs>
          <w:tab w:val="clear" w:pos="1021"/>
          <w:tab w:val="right" w:pos="1020"/>
        </w:tabs>
        <w:rPr>
          <w:lang w:val="en-US"/>
        </w:rPr>
      </w:pPr>
      <w:r>
        <w:tab/>
      </w:r>
      <w:r>
        <w:rPr>
          <w:rStyle w:val="FootnoteReference"/>
        </w:rPr>
        <w:footnoteRef/>
      </w:r>
      <w:r>
        <w:tab/>
      </w:r>
      <w:r w:rsidRPr="00E6230C">
        <w:rPr>
          <w:szCs w:val="18"/>
          <w:lang w:val="en-US"/>
        </w:rPr>
        <w:t>The AR6 includes three IPCC Working Group reports, three IPCC Special Reports and the Synthesis Report.</w:t>
      </w:r>
    </w:p>
  </w:footnote>
  <w:footnote w:id="29">
    <w:p w14:paraId="788BEECF" w14:textId="630C8E39" w:rsidR="00F16A0C" w:rsidRPr="0032412E" w:rsidRDefault="00F16A0C" w:rsidP="00F16A0C">
      <w:pPr>
        <w:pStyle w:val="FootnoteText"/>
        <w:widowControl w:val="0"/>
        <w:tabs>
          <w:tab w:val="clear" w:pos="1021"/>
          <w:tab w:val="right" w:pos="1020"/>
        </w:tabs>
        <w:rPr>
          <w:lang w:val="en-US"/>
        </w:rPr>
      </w:pPr>
      <w:r>
        <w:tab/>
      </w:r>
      <w:r>
        <w:rPr>
          <w:rStyle w:val="FootnoteReference"/>
        </w:rPr>
        <w:footnoteRef/>
      </w:r>
      <w:r>
        <w:tab/>
      </w:r>
      <w:r w:rsidRPr="00E6230C">
        <w:rPr>
          <w:szCs w:val="18"/>
        </w:rPr>
        <w:t xml:space="preserve">See </w:t>
      </w:r>
      <w:hyperlink r:id="rId20" w:history="1">
        <w:r w:rsidRPr="00E6230C">
          <w:rPr>
            <w:rStyle w:val="Hyperlink"/>
            <w:szCs w:val="18"/>
          </w:rPr>
          <w:t>https://unfccc.int/event/sbsta-ipcc-special-event-key-findings-of-the-sixth-assessment-synthesis-report</w:t>
        </w:r>
      </w:hyperlink>
      <w:r w:rsidRPr="00E6230C">
        <w:rPr>
          <w:szCs w:val="18"/>
        </w:rPr>
        <w:t>.</w:t>
      </w:r>
    </w:p>
  </w:footnote>
  <w:footnote w:id="30">
    <w:p w14:paraId="2B558093" w14:textId="0E279470" w:rsidR="00F16A0C" w:rsidRPr="00760788" w:rsidRDefault="00F16A0C" w:rsidP="00F16A0C">
      <w:pPr>
        <w:pStyle w:val="FootnoteText"/>
        <w:widowControl w:val="0"/>
        <w:tabs>
          <w:tab w:val="clear" w:pos="1021"/>
          <w:tab w:val="right" w:pos="1020"/>
        </w:tabs>
        <w:rPr>
          <w:lang w:val="en-US"/>
        </w:rPr>
      </w:pPr>
      <w:r>
        <w:tab/>
      </w:r>
      <w:r>
        <w:rPr>
          <w:rStyle w:val="FootnoteReference"/>
        </w:rPr>
        <w:footnoteRef/>
      </w:r>
      <w:r>
        <w:tab/>
      </w:r>
      <w:r w:rsidRPr="00E6230C">
        <w:rPr>
          <w:szCs w:val="18"/>
        </w:rPr>
        <w:t xml:space="preserve">See </w:t>
      </w:r>
      <w:hyperlink r:id="rId21" w:history="1">
        <w:r w:rsidRPr="00E6230C">
          <w:rPr>
            <w:rStyle w:val="Hyperlink"/>
            <w:szCs w:val="18"/>
          </w:rPr>
          <w:t>https://unfccc.int/event/research-dialogue-15</w:t>
        </w:r>
      </w:hyperlink>
      <w:r w:rsidRPr="00E6230C">
        <w:rPr>
          <w:szCs w:val="18"/>
        </w:rPr>
        <w:t>.</w:t>
      </w:r>
    </w:p>
  </w:footnote>
  <w:footnote w:id="31">
    <w:p w14:paraId="0A32472C" w14:textId="3B2B59B0" w:rsidR="00F16A0C" w:rsidRPr="004215A9" w:rsidRDefault="00F16A0C" w:rsidP="00F16A0C">
      <w:pPr>
        <w:pStyle w:val="FootnoteText"/>
        <w:widowControl w:val="0"/>
        <w:tabs>
          <w:tab w:val="clear" w:pos="1021"/>
          <w:tab w:val="right" w:pos="1020"/>
        </w:tabs>
        <w:rPr>
          <w:lang w:val="en-US"/>
        </w:rPr>
      </w:pPr>
      <w:r>
        <w:tab/>
      </w:r>
      <w:r>
        <w:rPr>
          <w:rStyle w:val="FootnoteReference"/>
        </w:rPr>
        <w:footnoteRef/>
      </w:r>
      <w:r>
        <w:tab/>
      </w:r>
      <w:hyperlink r:id="rId22" w:history="1">
        <w:r w:rsidRPr="00E6230C">
          <w:rPr>
            <w:rStyle w:val="Hyperlink"/>
            <w:szCs w:val="18"/>
          </w:rPr>
          <w:t>https://www4.unfccc.int/sites/submissionsstaging/Pages/Home.aspx</w:t>
        </w:r>
      </w:hyperlink>
      <w:r w:rsidRPr="00E6230C">
        <w:rPr>
          <w:szCs w:val="18"/>
        </w:rPr>
        <w:t>.</w:t>
      </w:r>
    </w:p>
  </w:footnote>
  <w:footnote w:id="32">
    <w:p w14:paraId="326517E1" w14:textId="091C893C" w:rsidR="00F16A0C" w:rsidRPr="000605BE" w:rsidRDefault="00F16A0C" w:rsidP="00F16A0C">
      <w:pPr>
        <w:pStyle w:val="FootnoteText"/>
        <w:widowControl w:val="0"/>
        <w:tabs>
          <w:tab w:val="clear" w:pos="1021"/>
          <w:tab w:val="right" w:pos="1020"/>
        </w:tabs>
        <w:rPr>
          <w:lang w:val="en-US"/>
        </w:rPr>
      </w:pPr>
      <w:r>
        <w:tab/>
      </w:r>
      <w:r>
        <w:rPr>
          <w:rStyle w:val="FootnoteReference"/>
        </w:rPr>
        <w:footnoteRef/>
      </w:r>
      <w:r>
        <w:tab/>
        <w:t>For the text of the draft decisions, s</w:t>
      </w:r>
      <w:r w:rsidRPr="00546DCA">
        <w:t>ee document FCCC/SBSTA/2023/4/Add.1.</w:t>
      </w:r>
    </w:p>
  </w:footnote>
  <w:footnote w:id="33">
    <w:p w14:paraId="72F4E343" w14:textId="26C98389" w:rsidR="00C337C1" w:rsidRPr="005C4A9A" w:rsidRDefault="00C337C1" w:rsidP="00C337C1">
      <w:pPr>
        <w:pStyle w:val="FootnoteText"/>
        <w:widowControl w:val="0"/>
        <w:rPr>
          <w:lang w:val="en-US"/>
        </w:rPr>
      </w:pPr>
      <w:r>
        <w:tab/>
      </w:r>
      <w:r>
        <w:rPr>
          <w:rStyle w:val="FootnoteReference"/>
        </w:rPr>
        <w:footnoteRef/>
      </w:r>
      <w:r>
        <w:tab/>
      </w:r>
      <w:r>
        <w:rPr>
          <w:lang w:val="en-US"/>
        </w:rPr>
        <w:t xml:space="preserve">Available at </w:t>
      </w:r>
      <w:hyperlink r:id="rId23" w:history="1">
        <w:r w:rsidRPr="00CE23DE">
          <w:rPr>
            <w:rStyle w:val="Hyperlink"/>
            <w:lang w:val="en-US"/>
          </w:rPr>
          <w:t>https://</w:t>
        </w:r>
        <w:r w:rsidRPr="00CD4A22">
          <w:rPr>
            <w:rStyle w:val="Hyperlink"/>
            <w:lang w:val="en-US"/>
          </w:rPr>
          <w:t>unfccc</w:t>
        </w:r>
        <w:r w:rsidRPr="00CE23DE">
          <w:rPr>
            <w:rStyle w:val="Hyperlink"/>
            <w:lang w:val="en-US"/>
          </w:rPr>
          <w:t>.int/documents/627583</w:t>
        </w:r>
      </w:hyperlink>
      <w:r w:rsidRPr="000B4CE1">
        <w:rPr>
          <w:rStyle w:val="Hyperlink"/>
          <w:color w:val="auto"/>
          <w:u w:val="none"/>
          <w:lang w:val="en-US"/>
        </w:rPr>
        <w:t>.</w:t>
      </w:r>
    </w:p>
  </w:footnote>
  <w:footnote w:id="34">
    <w:p w14:paraId="37BF7B2D" w14:textId="6DEFAB1F" w:rsidR="00C337C1" w:rsidRPr="00E81CB6" w:rsidRDefault="00C337C1" w:rsidP="00C337C1">
      <w:pPr>
        <w:pStyle w:val="FootnoteText"/>
        <w:widowControl w:val="0"/>
      </w:pPr>
      <w:r>
        <w:tab/>
      </w:r>
      <w:r>
        <w:rPr>
          <w:rStyle w:val="FootnoteReference"/>
        </w:rPr>
        <w:footnoteRef/>
      </w:r>
      <w:r>
        <w:tab/>
      </w:r>
      <w:r>
        <w:rPr>
          <w:lang w:val="en-US"/>
        </w:rPr>
        <w:t xml:space="preserve">Available at </w:t>
      </w:r>
      <w:hyperlink r:id="rId24" w:history="1">
        <w:r w:rsidR="00132221" w:rsidRPr="008250F9">
          <w:rPr>
            <w:rStyle w:val="Hyperlink"/>
          </w:rPr>
          <w:t>https://unfccc.int/sites/default/files/resource/GST%20TD1.3%20</w:t>
        </w:r>
        <w:r w:rsidR="00132221" w:rsidRPr="008250F9">
          <w:rPr>
            <w:rStyle w:val="Hyperlink"/>
          </w:rPr>
          <w:br/>
          <w:t>Information%20Note_0205.pdf</w:t>
        </w:r>
      </w:hyperlink>
      <w:r>
        <w:t>.</w:t>
      </w:r>
    </w:p>
  </w:footnote>
  <w:footnote w:id="35">
    <w:p w14:paraId="7899B825" w14:textId="77777777" w:rsidR="00EC2B5F" w:rsidRPr="002D46F3" w:rsidRDefault="00EC2B5F" w:rsidP="00EC2B5F">
      <w:pPr>
        <w:pStyle w:val="FootnoteText"/>
        <w:widowControl w:val="0"/>
        <w:rPr>
          <w:lang w:val="en-US"/>
        </w:rPr>
      </w:pPr>
      <w:r>
        <w:tab/>
      </w:r>
      <w:r>
        <w:rPr>
          <w:rStyle w:val="FootnoteReference"/>
        </w:rPr>
        <w:footnoteRef/>
      </w:r>
      <w:r>
        <w:tab/>
      </w:r>
      <w:r>
        <w:rPr>
          <w:lang w:val="en-US"/>
        </w:rPr>
        <w:t xml:space="preserve">See </w:t>
      </w:r>
      <w:hyperlink r:id="rId25" w:history="1">
        <w:r w:rsidRPr="00CE23DE">
          <w:rPr>
            <w:rStyle w:val="Hyperlink"/>
            <w:lang w:val="en-US"/>
          </w:rPr>
          <w:t>https://unfccc.int/event/global-stocktake-april-consultation</w:t>
        </w:r>
      </w:hyperlink>
      <w:r w:rsidRPr="000B4CE1">
        <w:rPr>
          <w:rStyle w:val="Hyperlink"/>
          <w:color w:val="auto"/>
          <w:u w:val="none"/>
          <w:lang w:val="en-US"/>
        </w:rPr>
        <w:t>.</w:t>
      </w:r>
    </w:p>
  </w:footnote>
  <w:footnote w:id="36">
    <w:p w14:paraId="3C3A50C3" w14:textId="77777777" w:rsidR="00EC2B5F" w:rsidRPr="0026792D" w:rsidRDefault="00EC2B5F" w:rsidP="00EC2B5F">
      <w:pPr>
        <w:pStyle w:val="FootnoteText"/>
        <w:widowControl w:val="0"/>
        <w:rPr>
          <w:lang w:val="en-US"/>
        </w:rPr>
      </w:pPr>
      <w:r>
        <w:tab/>
      </w:r>
      <w:r>
        <w:rPr>
          <w:rStyle w:val="FootnoteReference"/>
        </w:rPr>
        <w:footnoteRef/>
      </w:r>
      <w:r>
        <w:tab/>
      </w:r>
      <w:r>
        <w:rPr>
          <w:lang w:val="en-US"/>
        </w:rPr>
        <w:t xml:space="preserve">Available at </w:t>
      </w:r>
      <w:hyperlink r:id="rId26" w:history="1">
        <w:r w:rsidRPr="001D4F0D">
          <w:rPr>
            <w:rStyle w:val="Hyperlink"/>
          </w:rPr>
          <w:t>https://unfccc.int/event/global-stocktake-april-consultation</w:t>
        </w:r>
      </w:hyperlink>
      <w:r w:rsidRPr="000B4CE1">
        <w:rPr>
          <w:rStyle w:val="Hyperlink"/>
          <w:color w:val="auto"/>
          <w:u w:val="none"/>
        </w:rPr>
        <w:t>.</w:t>
      </w:r>
    </w:p>
  </w:footnote>
  <w:footnote w:id="37">
    <w:p w14:paraId="5E9F9440" w14:textId="4D2A8B8E" w:rsidR="007A2C23" w:rsidRPr="00E51510" w:rsidRDefault="007A2C23" w:rsidP="007A2C23">
      <w:pPr>
        <w:pStyle w:val="FootnoteText"/>
        <w:widowControl w:val="0"/>
        <w:rPr>
          <w:lang w:val="en-US"/>
        </w:rPr>
      </w:pPr>
      <w:r w:rsidRPr="002E3992">
        <w:tab/>
      </w:r>
      <w:r w:rsidRPr="002E3992">
        <w:rPr>
          <w:rStyle w:val="FootnoteReference"/>
        </w:rPr>
        <w:footnoteRef/>
      </w:r>
      <w:r w:rsidRPr="002E3992">
        <w:tab/>
        <w:t xml:space="preserve">In response to an invitation in documents </w:t>
      </w:r>
      <w:r w:rsidR="003575AE" w:rsidRPr="002E3992">
        <w:t>FCCC/SBSTA/2022/10, para. 32</w:t>
      </w:r>
      <w:r w:rsidR="003575AE">
        <w:t xml:space="preserve">, and </w:t>
      </w:r>
      <w:r w:rsidRPr="002E3992">
        <w:t>FCCC/SBI/2022/20, para. 54.</w:t>
      </w:r>
    </w:p>
  </w:footnote>
  <w:footnote w:id="38">
    <w:p w14:paraId="02A79B5D" w14:textId="74389722" w:rsidR="008B0CD3" w:rsidRPr="00E83A39" w:rsidDel="007F2E6C" w:rsidRDefault="008B0CD3" w:rsidP="008B0CD3">
      <w:pPr>
        <w:pStyle w:val="FootnoteText"/>
        <w:widowControl w:val="0"/>
        <w:rPr>
          <w:lang w:val="en-US"/>
        </w:rPr>
      </w:pPr>
      <w:r>
        <w:tab/>
      </w:r>
      <w:r>
        <w:rPr>
          <w:rStyle w:val="FootnoteReference"/>
        </w:rPr>
        <w:footnoteRef/>
      </w:r>
      <w:r>
        <w:tab/>
        <w:t xml:space="preserve">Available at </w:t>
      </w:r>
      <w:hyperlink r:id="rId27" w:history="1">
        <w:r w:rsidRPr="006249CE">
          <w:rPr>
            <w:rStyle w:val="Hyperlink"/>
          </w:rPr>
          <w:t>https://unfccc.int/documents/630104</w:t>
        </w:r>
      </w:hyperlink>
      <w:r>
        <w:t>.</w:t>
      </w:r>
    </w:p>
  </w:footnote>
  <w:footnote w:id="39">
    <w:p w14:paraId="2B8811AD" w14:textId="58FCCF52" w:rsidR="00C52AC4" w:rsidRPr="00287195" w:rsidRDefault="00C52AC4" w:rsidP="00C52AC4">
      <w:pPr>
        <w:pStyle w:val="FootnoteText"/>
        <w:widowControl w:val="0"/>
        <w:rPr>
          <w:szCs w:val="18"/>
          <w:lang w:val="en-US"/>
        </w:rPr>
      </w:pPr>
      <w:r>
        <w:tab/>
      </w:r>
      <w:r>
        <w:rPr>
          <w:rStyle w:val="FootnoteReference"/>
        </w:rPr>
        <w:footnoteRef/>
      </w:r>
      <w:r>
        <w:tab/>
        <w:t xml:space="preserve">In response to a request in documents </w:t>
      </w:r>
      <w:r w:rsidR="003575AE" w:rsidRPr="003575AE">
        <w:rPr>
          <w:lang w:val="en-US"/>
        </w:rPr>
        <w:t xml:space="preserve">FCCC/SBSTA/2022/10, para. </w:t>
      </w:r>
      <w:r w:rsidR="003575AE" w:rsidRPr="00287195">
        <w:rPr>
          <w:lang w:val="en-US"/>
        </w:rPr>
        <w:t xml:space="preserve">31(b), and </w:t>
      </w:r>
      <w:r w:rsidRPr="002E3992">
        <w:t xml:space="preserve">FCCC/SBI/2022/20, para. </w:t>
      </w:r>
      <w:r w:rsidRPr="00287195">
        <w:rPr>
          <w:lang w:val="en-US"/>
        </w:rPr>
        <w:t>53(b).</w:t>
      </w:r>
    </w:p>
  </w:footnote>
  <w:footnote w:id="40">
    <w:p w14:paraId="07D5FD36" w14:textId="73A960D4" w:rsidR="00C52AC4" w:rsidRPr="00005091" w:rsidRDefault="00C52AC4" w:rsidP="00C52AC4">
      <w:pPr>
        <w:pStyle w:val="FootnoteText"/>
        <w:widowControl w:val="0"/>
        <w:rPr>
          <w:szCs w:val="18"/>
          <w:lang w:val="en-US"/>
        </w:rPr>
      </w:pPr>
      <w:r w:rsidRPr="00D92216">
        <w:rPr>
          <w:lang w:val="en-US"/>
        </w:rPr>
        <w:tab/>
      </w:r>
      <w:r w:rsidRPr="00D030E3">
        <w:rPr>
          <w:rStyle w:val="FootnoteReference"/>
          <w:szCs w:val="18"/>
        </w:rPr>
        <w:footnoteRef/>
      </w:r>
      <w:r w:rsidRPr="00D92216">
        <w:rPr>
          <w:szCs w:val="18"/>
          <w:lang w:val="es-ES"/>
        </w:rPr>
        <w:tab/>
      </w:r>
      <w:r w:rsidR="003575AE" w:rsidRPr="00D92216">
        <w:rPr>
          <w:rStyle w:val="markedcontent"/>
          <w:szCs w:val="18"/>
          <w:lang w:val="es-ES"/>
        </w:rPr>
        <w:t>FCCC/SBSTA/2022/10, para.</w:t>
      </w:r>
      <w:r w:rsidR="003575AE" w:rsidRPr="00D92216">
        <w:rPr>
          <w:rStyle w:val="markedcontent"/>
          <w:rFonts w:ascii="Arial" w:hAnsi="Arial" w:cs="Arial"/>
          <w:szCs w:val="18"/>
          <w:lang w:val="es-ES"/>
        </w:rPr>
        <w:t xml:space="preserve"> </w:t>
      </w:r>
      <w:r w:rsidR="003575AE" w:rsidRPr="00D92216">
        <w:rPr>
          <w:rStyle w:val="markedcontent"/>
          <w:szCs w:val="18"/>
          <w:lang w:val="es-ES"/>
        </w:rPr>
        <w:t xml:space="preserve">34, and </w:t>
      </w:r>
      <w:r w:rsidRPr="00D92216">
        <w:rPr>
          <w:rStyle w:val="markedcontent"/>
          <w:szCs w:val="18"/>
          <w:lang w:val="es-ES"/>
        </w:rPr>
        <w:t xml:space="preserve">FCCC/SBI/2022/20, para. </w:t>
      </w:r>
      <w:r w:rsidRPr="00005091">
        <w:rPr>
          <w:rStyle w:val="markedcontent"/>
          <w:szCs w:val="18"/>
          <w:lang w:val="en-US"/>
        </w:rPr>
        <w:t>56.</w:t>
      </w:r>
    </w:p>
  </w:footnote>
  <w:footnote w:id="41">
    <w:p w14:paraId="72D83E82" w14:textId="4CF2B12A" w:rsidR="000536BB" w:rsidRPr="00005091" w:rsidRDefault="000536BB" w:rsidP="000536BB">
      <w:pPr>
        <w:pStyle w:val="FootnoteText"/>
        <w:widowControl w:val="0"/>
        <w:rPr>
          <w:lang w:val="en-US"/>
        </w:rPr>
      </w:pPr>
      <w:r w:rsidRPr="00005091">
        <w:rPr>
          <w:lang w:val="en-US"/>
        </w:rPr>
        <w:tab/>
      </w:r>
      <w:r>
        <w:rPr>
          <w:rStyle w:val="FootnoteReference"/>
        </w:rPr>
        <w:footnoteRef/>
      </w:r>
      <w:r w:rsidRPr="00005091">
        <w:rPr>
          <w:lang w:val="en-US"/>
        </w:rPr>
        <w:tab/>
      </w:r>
      <w:hyperlink r:id="rId28" w:history="1">
        <w:r w:rsidRPr="00005091">
          <w:rPr>
            <w:rStyle w:val="Hyperlink"/>
            <w:lang w:val="en-US"/>
          </w:rPr>
          <w:t>https://unfccc.int/documents/630068</w:t>
        </w:r>
      </w:hyperlink>
      <w:r w:rsidRPr="00005091">
        <w:rPr>
          <w:rStyle w:val="Hyperlink"/>
          <w:color w:val="auto"/>
          <w:u w:val="none"/>
          <w:lang w:val="en-US"/>
        </w:rPr>
        <w:t>.</w:t>
      </w:r>
    </w:p>
  </w:footnote>
  <w:footnote w:id="42">
    <w:p w14:paraId="441B3A4B" w14:textId="77777777" w:rsidR="006A7FD3" w:rsidRPr="0018682A" w:rsidRDefault="006A7FD3" w:rsidP="006A7FD3">
      <w:pPr>
        <w:pStyle w:val="FootnoteText"/>
        <w:widowControl w:val="0"/>
        <w:tabs>
          <w:tab w:val="clear" w:pos="1021"/>
          <w:tab w:val="right" w:pos="1020"/>
        </w:tabs>
        <w:rPr>
          <w:lang w:val="en-US"/>
        </w:rPr>
      </w:pPr>
      <w:r w:rsidRPr="00005091">
        <w:rPr>
          <w:lang w:val="en-US"/>
        </w:rPr>
        <w:tab/>
      </w:r>
      <w:r>
        <w:rPr>
          <w:rStyle w:val="FootnoteReference"/>
        </w:rPr>
        <w:footnoteRef/>
      </w:r>
      <w:r>
        <w:tab/>
      </w:r>
      <w:r w:rsidRPr="00F079B8">
        <w:t>Pursuant to decision 3/CP.27, para. 14.</w:t>
      </w:r>
    </w:p>
  </w:footnote>
  <w:footnote w:id="43">
    <w:p w14:paraId="2A9A3828" w14:textId="74360B3E" w:rsidR="00B23EB8" w:rsidRPr="00F079B8" w:rsidRDefault="00B23EB8" w:rsidP="00B23EB8">
      <w:pPr>
        <w:pStyle w:val="FootnoteText"/>
        <w:widowControl w:val="0"/>
        <w:tabs>
          <w:tab w:val="clear" w:pos="1021"/>
          <w:tab w:val="right" w:pos="1020"/>
        </w:tabs>
        <w:rPr>
          <w:lang w:val="en-US"/>
        </w:rPr>
      </w:pPr>
      <w:r>
        <w:tab/>
      </w:r>
      <w:r>
        <w:rPr>
          <w:rStyle w:val="FootnoteReference"/>
        </w:rPr>
        <w:footnoteRef/>
      </w:r>
      <w:r>
        <w:tab/>
        <w:t>A</w:t>
      </w:r>
      <w:r w:rsidRPr="00981FA0">
        <w:t xml:space="preserve">vailable at </w:t>
      </w:r>
      <w:hyperlink r:id="rId29" w:history="1">
        <w:r w:rsidRPr="0013609F">
          <w:rPr>
            <w:rStyle w:val="Hyperlink"/>
          </w:rPr>
          <w:t>https://www4.unfccc.int/sites/submissionsstaging/Pages/Home.aspx</w:t>
        </w:r>
      </w:hyperlink>
      <w:r w:rsidRPr="00981FA0">
        <w:t xml:space="preserve"> (</w:t>
      </w:r>
      <w:r>
        <w:t>in the search field, type “</w:t>
      </w:r>
      <w:r w:rsidRPr="006D39EA">
        <w:t>FCCC/CP/2022/L.4, para 1</w:t>
      </w:r>
      <w:r>
        <w:t>7”</w:t>
      </w:r>
      <w:r w:rsidRPr="00981FA0">
        <w:t>).</w:t>
      </w:r>
    </w:p>
  </w:footnote>
  <w:footnote w:id="44">
    <w:p w14:paraId="79690FA0" w14:textId="0B273C1C" w:rsidR="00B23EB8" w:rsidRPr="0038358A" w:rsidRDefault="00B23EB8" w:rsidP="00B23EB8">
      <w:pPr>
        <w:pStyle w:val="FootnoteText"/>
        <w:widowControl w:val="0"/>
        <w:tabs>
          <w:tab w:val="clear" w:pos="1021"/>
          <w:tab w:val="right" w:pos="1020"/>
        </w:tabs>
        <w:rPr>
          <w:lang w:val="en-US"/>
        </w:rPr>
      </w:pPr>
      <w:r>
        <w:tab/>
      </w:r>
      <w:r>
        <w:rPr>
          <w:rStyle w:val="FootnoteReference"/>
        </w:rPr>
        <w:footnoteRef/>
      </w:r>
      <w:r>
        <w:tab/>
        <w:t>A</w:t>
      </w:r>
      <w:r w:rsidRPr="00981FA0">
        <w:t xml:space="preserve">vailable at </w:t>
      </w:r>
      <w:hyperlink r:id="rId30" w:history="1">
        <w:r w:rsidRPr="0013609F">
          <w:rPr>
            <w:rStyle w:val="Hyperlink"/>
          </w:rPr>
          <w:t>https://www4.unfccc.int/sites/submissionsstaging/Pages/Home.aspx</w:t>
        </w:r>
      </w:hyperlink>
      <w:r>
        <w:t xml:space="preserve"> (in the search field, type “</w:t>
      </w:r>
      <w:r w:rsidRPr="006D39EA">
        <w:t>FCCC/CP/2022/L.4, para. 1</w:t>
      </w:r>
      <w:r w:rsidR="00883CF1">
        <w:t>8</w:t>
      </w:r>
      <w:r>
        <w:t>”)</w:t>
      </w:r>
      <w:r w:rsidRPr="00AD0DCE">
        <w:t>.</w:t>
      </w:r>
    </w:p>
  </w:footnote>
  <w:footnote w:id="45">
    <w:p w14:paraId="43C574F2" w14:textId="0BC5F4A5" w:rsidR="001129C2" w:rsidRPr="00A069DB" w:rsidRDefault="001129C2" w:rsidP="001129C2">
      <w:pPr>
        <w:pStyle w:val="FootnoteText"/>
        <w:widowControl w:val="0"/>
        <w:tabs>
          <w:tab w:val="clear" w:pos="1021"/>
          <w:tab w:val="right" w:pos="1020"/>
        </w:tabs>
      </w:pPr>
      <w:r w:rsidRPr="00A069DB">
        <w:tab/>
      </w:r>
      <w:r>
        <w:rPr>
          <w:rStyle w:val="FootnoteReference"/>
        </w:rPr>
        <w:footnoteRef/>
      </w:r>
      <w:r w:rsidRPr="00A069DB">
        <w:tab/>
      </w:r>
      <w:hyperlink r:id="rId31" w:history="1">
        <w:r w:rsidR="00703679" w:rsidRPr="00A069DB">
          <w:rPr>
            <w:rStyle w:val="Hyperlink"/>
          </w:rPr>
          <w:t>https://unfccc.int/event/sbsta-58?item=11</w:t>
        </w:r>
      </w:hyperlink>
      <w:r w:rsidRPr="00A069DB">
        <w:t>.</w:t>
      </w:r>
    </w:p>
  </w:footnote>
  <w:footnote w:id="46">
    <w:p w14:paraId="357DE1AE" w14:textId="6DDFA4B6" w:rsidR="00E14488" w:rsidRPr="001E66CC" w:rsidRDefault="00E14488" w:rsidP="00E14488">
      <w:pPr>
        <w:pStyle w:val="FootnoteText"/>
        <w:widowControl w:val="0"/>
        <w:tabs>
          <w:tab w:val="clear" w:pos="1021"/>
          <w:tab w:val="right" w:pos="1020"/>
        </w:tabs>
        <w:rPr>
          <w:lang w:val="en-US"/>
        </w:rPr>
      </w:pPr>
      <w:r w:rsidRPr="00A069DB">
        <w:tab/>
      </w:r>
      <w:r>
        <w:rPr>
          <w:rStyle w:val="FootnoteReference"/>
        </w:rPr>
        <w:footnoteRef/>
      </w:r>
      <w:r>
        <w:tab/>
        <w:t xml:space="preserve">See </w:t>
      </w:r>
      <w:hyperlink r:id="rId32" w:history="1">
        <w:r w:rsidRPr="00260E38">
          <w:rPr>
            <w:rStyle w:val="Hyperlink"/>
          </w:rPr>
          <w:t>https://unfccc.int/event/workshop_country_strategies_just-transition_economic-diversification</w:t>
        </w:r>
      </w:hyperlink>
      <w:r>
        <w:t>.</w:t>
      </w:r>
    </w:p>
  </w:footnote>
  <w:footnote w:id="47">
    <w:p w14:paraId="39479153" w14:textId="77777777" w:rsidR="00E14488" w:rsidRPr="00271BBF" w:rsidRDefault="00E14488" w:rsidP="00E14488">
      <w:pPr>
        <w:pStyle w:val="FootnoteText"/>
        <w:widowControl w:val="0"/>
        <w:tabs>
          <w:tab w:val="clear" w:pos="1021"/>
          <w:tab w:val="right" w:pos="1020"/>
        </w:tabs>
        <w:rPr>
          <w:lang w:val="en-US"/>
        </w:rPr>
      </w:pPr>
      <w:r>
        <w:tab/>
      </w:r>
      <w:r>
        <w:rPr>
          <w:rStyle w:val="FootnoteReference"/>
        </w:rPr>
        <w:footnoteRef/>
      </w:r>
      <w:r>
        <w:tab/>
      </w:r>
      <w:r w:rsidRPr="00271BBF">
        <w:t>As contained in annex II to decisions 4/CP.25, 4/CMP.15 and 4/CMA.2.</w:t>
      </w:r>
    </w:p>
  </w:footnote>
  <w:footnote w:id="48">
    <w:p w14:paraId="099EF113" w14:textId="77777777" w:rsidR="00E14488" w:rsidRPr="00CC13AA" w:rsidRDefault="00E14488" w:rsidP="00E14488">
      <w:pPr>
        <w:pStyle w:val="FootnoteText"/>
        <w:widowControl w:val="0"/>
        <w:tabs>
          <w:tab w:val="clear" w:pos="1021"/>
          <w:tab w:val="right" w:pos="1020"/>
        </w:tabs>
        <w:rPr>
          <w:lang w:val="en-US"/>
        </w:rPr>
      </w:pPr>
      <w:r>
        <w:tab/>
      </w:r>
      <w:r>
        <w:rPr>
          <w:rStyle w:val="FootnoteReference"/>
        </w:rPr>
        <w:footnoteRef/>
      </w:r>
      <w:r>
        <w:tab/>
        <w:t>See d</w:t>
      </w:r>
      <w:r w:rsidRPr="00CC13AA">
        <w:t>ecision 7/CMA.1, para. 6</w:t>
      </w:r>
      <w:r>
        <w:t>.</w:t>
      </w:r>
    </w:p>
  </w:footnote>
  <w:footnote w:id="49">
    <w:p w14:paraId="31932A2A" w14:textId="15836C55" w:rsidR="00E14488" w:rsidRPr="00DA2FBC" w:rsidRDefault="00E14488" w:rsidP="00E14488">
      <w:pPr>
        <w:pStyle w:val="FootnoteText"/>
        <w:widowControl w:val="0"/>
        <w:tabs>
          <w:tab w:val="clear" w:pos="1021"/>
          <w:tab w:val="right" w:pos="1020"/>
        </w:tabs>
        <w:rPr>
          <w:lang w:val="en-US"/>
        </w:rPr>
      </w:pPr>
      <w:r>
        <w:tab/>
      </w:r>
      <w:r>
        <w:rPr>
          <w:rStyle w:val="FootnoteReference"/>
        </w:rPr>
        <w:footnoteRef/>
      </w:r>
      <w:r>
        <w:tab/>
        <w:t>D</w:t>
      </w:r>
      <w:r w:rsidRPr="00567457">
        <w:t xml:space="preserve">ecision </w:t>
      </w:r>
      <w:r>
        <w:t>7</w:t>
      </w:r>
      <w:r w:rsidRPr="00567457">
        <w:t>/CMA.</w:t>
      </w:r>
      <w:r>
        <w:t>1, annex.</w:t>
      </w:r>
    </w:p>
  </w:footnote>
  <w:footnote w:id="50">
    <w:p w14:paraId="72400EFA" w14:textId="7B23A844" w:rsidR="00B43DAC" w:rsidRPr="00B43DAC" w:rsidRDefault="00B43DAC" w:rsidP="00B43DAC">
      <w:pPr>
        <w:pStyle w:val="FootnoteText"/>
        <w:widowControl w:val="0"/>
        <w:tabs>
          <w:tab w:val="clear" w:pos="1021"/>
          <w:tab w:val="right" w:pos="1020"/>
        </w:tabs>
        <w:rPr>
          <w:lang w:val="en-US"/>
        </w:rPr>
      </w:pPr>
      <w:r>
        <w:tab/>
      </w:r>
      <w:r>
        <w:rPr>
          <w:rStyle w:val="FootnoteReference"/>
        </w:rPr>
        <w:footnoteRef/>
      </w:r>
      <w:r>
        <w:tab/>
      </w:r>
      <w:hyperlink r:id="rId33" w:history="1">
        <w:r w:rsidR="007F20CA" w:rsidRPr="004F1503">
          <w:rPr>
            <w:rStyle w:val="Hyperlink"/>
          </w:rPr>
          <w:t>https://unfccc.int/event/sbsta-58?item=13</w:t>
        </w:r>
      </w:hyperlink>
      <w:r w:rsidR="00BF044D">
        <w:t>.</w:t>
      </w:r>
    </w:p>
  </w:footnote>
  <w:footnote w:id="51">
    <w:p w14:paraId="4D51F1D0" w14:textId="21FB25BA" w:rsidR="00F16A0C" w:rsidRPr="00591581" w:rsidRDefault="00F16A0C" w:rsidP="00F16A0C">
      <w:pPr>
        <w:pStyle w:val="FootnoteText"/>
        <w:widowControl w:val="0"/>
        <w:tabs>
          <w:tab w:val="clear" w:pos="1021"/>
          <w:tab w:val="right" w:pos="1020"/>
        </w:tabs>
        <w:rPr>
          <w:lang w:val="en-US"/>
        </w:rPr>
      </w:pPr>
      <w:r w:rsidRPr="00E23986">
        <w:rPr>
          <w:lang w:val="en-US"/>
        </w:rPr>
        <w:tab/>
      </w:r>
      <w:r>
        <w:rPr>
          <w:rStyle w:val="FootnoteReference"/>
        </w:rPr>
        <w:footnoteRef/>
      </w:r>
      <w:r>
        <w:tab/>
        <w:t>“Article” in these conclusions refers to an Article of the Paris Agreement.</w:t>
      </w:r>
    </w:p>
  </w:footnote>
  <w:footnote w:id="52">
    <w:p w14:paraId="777E8B3F" w14:textId="3AE30F23" w:rsidR="00F16A0C" w:rsidRPr="00D8287A" w:rsidRDefault="00F16A0C" w:rsidP="00F16A0C">
      <w:pPr>
        <w:pStyle w:val="FootnoteText"/>
        <w:widowControl w:val="0"/>
        <w:tabs>
          <w:tab w:val="clear" w:pos="1021"/>
          <w:tab w:val="right" w:pos="1020"/>
        </w:tabs>
        <w:rPr>
          <w:lang w:val="en-US"/>
        </w:rPr>
      </w:pPr>
      <w:r>
        <w:tab/>
      </w:r>
      <w:r>
        <w:rPr>
          <w:rStyle w:val="FootnoteReference"/>
        </w:rPr>
        <w:footnoteRef/>
      </w:r>
      <w:r>
        <w:tab/>
      </w:r>
      <w:r w:rsidRPr="00DB7C10">
        <w:t xml:space="preserve">Available at </w:t>
      </w:r>
      <w:hyperlink r:id="rId34" w:history="1">
        <w:r w:rsidRPr="00A94FF3">
          <w:rPr>
            <w:rStyle w:val="Hyperlink"/>
          </w:rPr>
          <w:t>https://www4.unfccc.int/sites/submissionsstaging/Pages/Home.aspx</w:t>
        </w:r>
      </w:hyperlink>
      <w:r>
        <w:t xml:space="preserve"> </w:t>
      </w:r>
      <w:r w:rsidRPr="00DB7C10">
        <w:t>(in the search field, type “Article 6”).</w:t>
      </w:r>
    </w:p>
  </w:footnote>
  <w:footnote w:id="53">
    <w:p w14:paraId="6A6CA24A" w14:textId="33C87EE4" w:rsidR="00F16A0C" w:rsidRPr="00DB7C10" w:rsidRDefault="00F16A0C" w:rsidP="00F16A0C">
      <w:pPr>
        <w:pStyle w:val="FootnoteText"/>
        <w:widowControl w:val="0"/>
        <w:tabs>
          <w:tab w:val="clear" w:pos="1021"/>
          <w:tab w:val="right" w:pos="1020"/>
        </w:tabs>
        <w:rPr>
          <w:lang w:val="en-US"/>
        </w:rPr>
      </w:pPr>
      <w:r>
        <w:tab/>
      </w:r>
      <w:r>
        <w:rPr>
          <w:rStyle w:val="FootnoteReference"/>
        </w:rPr>
        <w:footnoteRef/>
      </w:r>
      <w:r>
        <w:tab/>
      </w:r>
      <w:r w:rsidRPr="00BD23EF">
        <w:t>See decision 6/CMA.4, paras. 4, 15 and 19.</w:t>
      </w:r>
    </w:p>
  </w:footnote>
  <w:footnote w:id="54">
    <w:p w14:paraId="6B2E762A" w14:textId="7C0F8C64" w:rsidR="00F16A0C" w:rsidRPr="00DB7C10" w:rsidRDefault="00F16A0C" w:rsidP="00F16A0C">
      <w:pPr>
        <w:pStyle w:val="FootnoteText"/>
        <w:widowControl w:val="0"/>
        <w:tabs>
          <w:tab w:val="clear" w:pos="1021"/>
          <w:tab w:val="right" w:pos="1020"/>
        </w:tabs>
        <w:rPr>
          <w:lang w:val="en-US"/>
        </w:rPr>
      </w:pPr>
      <w:r>
        <w:tab/>
      </w:r>
      <w:r>
        <w:rPr>
          <w:rStyle w:val="FootnoteReference"/>
        </w:rPr>
        <w:footnoteRef/>
      </w:r>
      <w:r>
        <w:tab/>
      </w:r>
      <w:r>
        <w:rPr>
          <w:noProof/>
        </w:rPr>
        <w:t xml:space="preserve">Referred to in </w:t>
      </w:r>
      <w:r w:rsidRPr="00491737">
        <w:t>decision 2/CMA.3, annex, chap</w:t>
      </w:r>
      <w:r>
        <w:t>.</w:t>
      </w:r>
      <w:r w:rsidRPr="00491737">
        <w:t xml:space="preserve"> IV.A</w:t>
      </w:r>
      <w:r>
        <w:t>.</w:t>
      </w:r>
    </w:p>
  </w:footnote>
  <w:footnote w:id="55">
    <w:p w14:paraId="2BAD4806" w14:textId="2DB8CE1E" w:rsidR="00F16A0C" w:rsidRPr="00BD23EF" w:rsidRDefault="00F16A0C" w:rsidP="00F16A0C">
      <w:pPr>
        <w:pStyle w:val="FootnoteText"/>
        <w:widowControl w:val="0"/>
        <w:tabs>
          <w:tab w:val="clear" w:pos="1021"/>
          <w:tab w:val="right" w:pos="1020"/>
        </w:tabs>
        <w:rPr>
          <w:lang w:val="en-US"/>
        </w:rPr>
      </w:pPr>
      <w:r>
        <w:tab/>
      </w:r>
      <w:r>
        <w:rPr>
          <w:rStyle w:val="FootnoteReference"/>
        </w:rPr>
        <w:footnoteRef/>
      </w:r>
      <w:r>
        <w:tab/>
      </w:r>
      <w:r>
        <w:rPr>
          <w:lang w:val="en-US"/>
        </w:rPr>
        <w:t>As per</w:t>
      </w:r>
      <w:r w:rsidRPr="0059685C">
        <w:rPr>
          <w:lang w:val="en-US"/>
        </w:rPr>
        <w:t xml:space="preserve"> decision </w:t>
      </w:r>
      <w:r>
        <w:rPr>
          <w:lang w:val="en-US"/>
        </w:rPr>
        <w:t>6</w:t>
      </w:r>
      <w:r w:rsidRPr="0059685C">
        <w:rPr>
          <w:lang w:val="en-US"/>
        </w:rPr>
        <w:t>/CMA.</w:t>
      </w:r>
      <w:r>
        <w:rPr>
          <w:lang w:val="en-US"/>
        </w:rPr>
        <w:t>4</w:t>
      </w:r>
      <w:r w:rsidRPr="0059685C">
        <w:rPr>
          <w:lang w:val="en-US"/>
        </w:rPr>
        <w:t xml:space="preserve">, </w:t>
      </w:r>
      <w:r>
        <w:rPr>
          <w:lang w:val="en-US"/>
        </w:rPr>
        <w:t>para. 18</w:t>
      </w:r>
      <w:r w:rsidRPr="0059685C">
        <w:rPr>
          <w:lang w:val="en-US"/>
        </w:rPr>
        <w:t>.</w:t>
      </w:r>
    </w:p>
  </w:footnote>
  <w:footnote w:id="56">
    <w:p w14:paraId="58489643" w14:textId="25C80DD9" w:rsidR="00F16A0C" w:rsidRPr="00D34B99" w:rsidRDefault="00F16A0C" w:rsidP="00F16A0C">
      <w:pPr>
        <w:pStyle w:val="FootnoteText"/>
        <w:widowControl w:val="0"/>
        <w:tabs>
          <w:tab w:val="clear" w:pos="1021"/>
          <w:tab w:val="right" w:pos="1020"/>
        </w:tabs>
        <w:rPr>
          <w:lang w:val="en-US"/>
        </w:rPr>
      </w:pPr>
      <w:r>
        <w:tab/>
      </w:r>
      <w:r>
        <w:rPr>
          <w:rStyle w:val="FootnoteReference"/>
        </w:rPr>
        <w:footnoteRef/>
      </w:r>
      <w:r>
        <w:tab/>
        <w:t>Referred to in decision 2/CMA.3, annex, chap. IV.B, and contained in decision 6/CMA.4, annex VII.</w:t>
      </w:r>
    </w:p>
  </w:footnote>
  <w:footnote w:id="57">
    <w:p w14:paraId="633AC052" w14:textId="507E75FB" w:rsidR="00F16A0C" w:rsidRPr="00D34B99" w:rsidRDefault="00F16A0C" w:rsidP="00F16A0C">
      <w:pPr>
        <w:pStyle w:val="FootnoteText"/>
        <w:widowControl w:val="0"/>
        <w:tabs>
          <w:tab w:val="clear" w:pos="1021"/>
          <w:tab w:val="right" w:pos="1020"/>
        </w:tabs>
        <w:rPr>
          <w:lang w:val="en-US"/>
        </w:rPr>
      </w:pPr>
      <w:r>
        <w:tab/>
      </w:r>
      <w:r>
        <w:rPr>
          <w:rStyle w:val="FootnoteReference"/>
        </w:rPr>
        <w:footnoteRef/>
      </w:r>
      <w:r>
        <w:tab/>
        <w:t>As per decision 6/CMA.4, para. 3.</w:t>
      </w:r>
    </w:p>
  </w:footnote>
  <w:footnote w:id="58">
    <w:p w14:paraId="4867C7B7" w14:textId="5B79785D" w:rsidR="00F16A0C" w:rsidRPr="001D05FD" w:rsidRDefault="00F16A0C" w:rsidP="00F16A0C">
      <w:pPr>
        <w:pStyle w:val="FootnoteText"/>
        <w:widowControl w:val="0"/>
        <w:tabs>
          <w:tab w:val="clear" w:pos="1021"/>
          <w:tab w:val="right" w:pos="1020"/>
        </w:tabs>
        <w:rPr>
          <w:lang w:val="en-US"/>
        </w:rPr>
      </w:pPr>
      <w:r>
        <w:tab/>
      </w:r>
      <w:r>
        <w:rPr>
          <w:rStyle w:val="FootnoteReference"/>
        </w:rPr>
        <w:footnoteRef/>
      </w:r>
      <w:r>
        <w:tab/>
        <w:t>As per decision 6/CMA.4, para. 23.</w:t>
      </w:r>
    </w:p>
  </w:footnote>
  <w:footnote w:id="59">
    <w:p w14:paraId="06753DDD" w14:textId="06C7F31C" w:rsidR="00F16A0C" w:rsidRPr="00E8235C" w:rsidRDefault="00F16A0C" w:rsidP="00F16A0C">
      <w:pPr>
        <w:pStyle w:val="FootnoteText"/>
        <w:widowControl w:val="0"/>
        <w:tabs>
          <w:tab w:val="clear" w:pos="1021"/>
          <w:tab w:val="right" w:pos="1020"/>
        </w:tabs>
        <w:rPr>
          <w:lang w:val="en-US"/>
        </w:rPr>
      </w:pPr>
      <w:r>
        <w:tab/>
      </w:r>
      <w:r>
        <w:rPr>
          <w:rStyle w:val="FootnoteReference"/>
        </w:rPr>
        <w:footnoteRef/>
      </w:r>
      <w:r>
        <w:tab/>
        <w:t>FCCC/TP/2023/2.</w:t>
      </w:r>
    </w:p>
  </w:footnote>
  <w:footnote w:id="60">
    <w:p w14:paraId="1EE5D10F" w14:textId="479D1F64" w:rsidR="00F16A0C" w:rsidRPr="00840E99" w:rsidRDefault="00F16A0C" w:rsidP="00F16A0C">
      <w:pPr>
        <w:pStyle w:val="FootnoteText"/>
        <w:widowControl w:val="0"/>
        <w:tabs>
          <w:tab w:val="clear" w:pos="1021"/>
          <w:tab w:val="right" w:pos="1020"/>
        </w:tabs>
        <w:rPr>
          <w:lang w:val="en-US"/>
        </w:rPr>
      </w:pPr>
      <w:r>
        <w:tab/>
      </w:r>
      <w:r>
        <w:rPr>
          <w:rStyle w:val="FootnoteReference"/>
        </w:rPr>
        <w:footnoteRef/>
      </w:r>
      <w:r>
        <w:tab/>
        <w:t xml:space="preserve">Available at </w:t>
      </w:r>
      <w:hyperlink r:id="rId35" w:history="1">
        <w:r w:rsidRPr="009456BF">
          <w:rPr>
            <w:rStyle w:val="Hyperlink"/>
          </w:rPr>
          <w:t>https://unfccc.int/sites/default/files/resource/Art_6.2_WS_informal_report_AEF.pdf</w:t>
        </w:r>
      </w:hyperlink>
      <w:r w:rsidRPr="00796D1D">
        <w:rPr>
          <w:rStyle w:val="Hyperlink"/>
          <w:color w:val="auto"/>
          <w:u w:val="none"/>
        </w:rPr>
        <w:t>.</w:t>
      </w:r>
    </w:p>
  </w:footnote>
  <w:footnote w:id="61">
    <w:p w14:paraId="7191F38E" w14:textId="3FC63244" w:rsidR="00F16A0C" w:rsidRPr="00E2086F" w:rsidRDefault="00F16A0C" w:rsidP="00F16A0C">
      <w:pPr>
        <w:pStyle w:val="FootnoteText"/>
        <w:widowControl w:val="0"/>
        <w:tabs>
          <w:tab w:val="clear" w:pos="1021"/>
          <w:tab w:val="right" w:pos="1020"/>
        </w:tabs>
        <w:rPr>
          <w:lang w:val="en-US"/>
        </w:rPr>
      </w:pPr>
      <w:r>
        <w:tab/>
      </w:r>
      <w:r>
        <w:rPr>
          <w:rStyle w:val="FootnoteReference"/>
        </w:rPr>
        <w:footnoteRef/>
      </w:r>
      <w:r>
        <w:tab/>
      </w:r>
      <w:r w:rsidRPr="0059685C">
        <w:rPr>
          <w:lang w:val="en-US"/>
        </w:rPr>
        <w:t xml:space="preserve">Available at </w:t>
      </w:r>
      <w:hyperlink r:id="rId36" w:history="1">
        <w:r w:rsidRPr="0059685C">
          <w:rPr>
            <w:rStyle w:val="Hyperlink"/>
            <w:lang w:val="en-US"/>
          </w:rPr>
          <w:t>https://unfccc.int/documents/</w:t>
        </w:r>
        <w:r w:rsidRPr="005C4091">
          <w:rPr>
            <w:rStyle w:val="Hyperlink"/>
            <w:lang w:val="en-US"/>
          </w:rPr>
          <w:t>629815</w:t>
        </w:r>
      </w:hyperlink>
      <w:r w:rsidRPr="00796D1D">
        <w:rPr>
          <w:rStyle w:val="Hyperlink"/>
          <w:color w:val="auto"/>
          <w:u w:val="none"/>
          <w:lang w:val="en-US"/>
        </w:rPr>
        <w:t>.</w:t>
      </w:r>
    </w:p>
  </w:footnote>
  <w:footnote w:id="62">
    <w:p w14:paraId="5A7B8798" w14:textId="0F49928B" w:rsidR="00F16A0C" w:rsidRPr="000C3EF7" w:rsidRDefault="00F16A0C" w:rsidP="00F16A0C">
      <w:pPr>
        <w:pStyle w:val="FootnoteText"/>
        <w:widowControl w:val="0"/>
        <w:tabs>
          <w:tab w:val="clear" w:pos="1021"/>
          <w:tab w:val="right" w:pos="1020"/>
        </w:tabs>
        <w:rPr>
          <w:lang w:val="en-US"/>
        </w:rPr>
      </w:pPr>
      <w:r>
        <w:tab/>
      </w:r>
      <w:r>
        <w:rPr>
          <w:rStyle w:val="FootnoteReference"/>
        </w:rPr>
        <w:footnoteRef/>
      </w:r>
      <w:r>
        <w:tab/>
        <w:t>The technical paper is to be prepared in two parts with separate timelines.</w:t>
      </w:r>
    </w:p>
  </w:footnote>
  <w:footnote w:id="63">
    <w:p w14:paraId="140ED07B" w14:textId="3EA9B31F" w:rsidR="00F16A0C" w:rsidRPr="000F6C6F" w:rsidRDefault="00F16A0C" w:rsidP="00F16A0C">
      <w:pPr>
        <w:pStyle w:val="FootnoteText"/>
        <w:widowControl w:val="0"/>
        <w:tabs>
          <w:tab w:val="clear" w:pos="1021"/>
          <w:tab w:val="right" w:pos="1020"/>
        </w:tabs>
        <w:rPr>
          <w:lang w:val="en-US"/>
        </w:rPr>
      </w:pPr>
      <w:r>
        <w:tab/>
      </w:r>
      <w:r>
        <w:rPr>
          <w:rStyle w:val="FootnoteReference"/>
        </w:rPr>
        <w:footnoteRef/>
      </w:r>
      <w:r>
        <w:tab/>
        <w:t>R</w:t>
      </w:r>
      <w:r w:rsidRPr="00E94559">
        <w:t>eferred to in decision 6/CMA.</w:t>
      </w:r>
      <w:r>
        <w:t>4</w:t>
      </w:r>
      <w:r w:rsidRPr="00E94559">
        <w:t xml:space="preserve">, </w:t>
      </w:r>
      <w:r>
        <w:t>a</w:t>
      </w:r>
      <w:r w:rsidRPr="00E94559">
        <w:t xml:space="preserve">nnex I, </w:t>
      </w:r>
      <w:r>
        <w:t>c</w:t>
      </w:r>
      <w:r w:rsidRPr="00E94559">
        <w:t>hap</w:t>
      </w:r>
      <w:r>
        <w:t xml:space="preserve">. </w:t>
      </w:r>
      <w:r w:rsidRPr="00E94559">
        <w:t>I.C</w:t>
      </w:r>
      <w:r>
        <w:t>.</w:t>
      </w:r>
    </w:p>
  </w:footnote>
  <w:footnote w:id="64">
    <w:p w14:paraId="60731264" w14:textId="2F9EB324" w:rsidR="00AB3B78" w:rsidRPr="00AB3B78" w:rsidRDefault="00AB3B78" w:rsidP="00AB3B78">
      <w:pPr>
        <w:pStyle w:val="FootnoteText"/>
        <w:widowControl w:val="0"/>
        <w:tabs>
          <w:tab w:val="clear" w:pos="1021"/>
          <w:tab w:val="right" w:pos="1020"/>
        </w:tabs>
        <w:rPr>
          <w:lang w:val="en-US"/>
        </w:rPr>
      </w:pPr>
      <w:r>
        <w:tab/>
      </w:r>
      <w:r>
        <w:rPr>
          <w:rStyle w:val="FootnoteReference"/>
        </w:rPr>
        <w:footnoteRef/>
      </w:r>
      <w:r>
        <w:tab/>
      </w:r>
      <w:hyperlink r:id="rId37" w:history="1">
        <w:r w:rsidR="008D3814" w:rsidRPr="004F1503">
          <w:rPr>
            <w:rStyle w:val="Hyperlink"/>
          </w:rPr>
          <w:t>https://unfccc.int/event/sbsta-58?item=14</w:t>
        </w:r>
      </w:hyperlink>
      <w:r w:rsidR="00E93D6F">
        <w:t>.</w:t>
      </w:r>
    </w:p>
  </w:footnote>
  <w:footnote w:id="65">
    <w:p w14:paraId="1168D85B" w14:textId="079F3AB0" w:rsidR="00F16A0C" w:rsidRPr="00B81336" w:rsidRDefault="00F16A0C" w:rsidP="00F16A0C">
      <w:pPr>
        <w:pStyle w:val="FootnoteText"/>
        <w:widowControl w:val="0"/>
        <w:tabs>
          <w:tab w:val="clear" w:pos="1021"/>
          <w:tab w:val="right" w:pos="1020"/>
        </w:tabs>
        <w:rPr>
          <w:lang w:val="en-US"/>
        </w:rPr>
      </w:pPr>
      <w:r>
        <w:tab/>
      </w:r>
      <w:r>
        <w:rPr>
          <w:rStyle w:val="FootnoteReference"/>
        </w:rPr>
        <w:footnoteRef/>
      </w:r>
      <w:r>
        <w:tab/>
      </w:r>
      <w:r w:rsidRPr="008D51AB">
        <w:t xml:space="preserve">Available at </w:t>
      </w:r>
      <w:hyperlink r:id="rId38" w:history="1">
        <w:r w:rsidRPr="00A94FF3">
          <w:rPr>
            <w:rStyle w:val="Hyperlink"/>
          </w:rPr>
          <w:t>https://www4.unfccc.int/sites/submissionsstaging/Pages/Home.aspx</w:t>
        </w:r>
      </w:hyperlink>
      <w:r>
        <w:t xml:space="preserve"> </w:t>
      </w:r>
      <w:r w:rsidRPr="008D51AB">
        <w:t>(in the search field, type “FCCC/PA/CMA/2022/L.14, para. 10”)</w:t>
      </w:r>
      <w:r>
        <w:t>.</w:t>
      </w:r>
    </w:p>
  </w:footnote>
  <w:footnote w:id="66">
    <w:p w14:paraId="5BC9D87F" w14:textId="764B2BC4" w:rsidR="00F16A0C" w:rsidRPr="00DE3C36" w:rsidRDefault="00F16A0C" w:rsidP="00F16A0C">
      <w:pPr>
        <w:pStyle w:val="FootnoteText"/>
        <w:widowControl w:val="0"/>
        <w:tabs>
          <w:tab w:val="clear" w:pos="1021"/>
          <w:tab w:val="right" w:pos="1020"/>
        </w:tabs>
        <w:rPr>
          <w:lang w:val="en-US"/>
        </w:rPr>
      </w:pPr>
      <w:r>
        <w:tab/>
      </w:r>
      <w:r>
        <w:rPr>
          <w:rStyle w:val="FootnoteReference"/>
        </w:rPr>
        <w:footnoteRef/>
      </w:r>
      <w:r>
        <w:tab/>
        <w:t>Decision 3/CMA.3, annex.</w:t>
      </w:r>
    </w:p>
  </w:footnote>
  <w:footnote w:id="67">
    <w:p w14:paraId="319307D8" w14:textId="3CDAE72E" w:rsidR="00F16A0C" w:rsidRPr="007E7D31" w:rsidRDefault="00F16A0C" w:rsidP="00F16A0C">
      <w:pPr>
        <w:pStyle w:val="FootnoteText"/>
        <w:widowControl w:val="0"/>
        <w:tabs>
          <w:tab w:val="clear" w:pos="1021"/>
          <w:tab w:val="right" w:pos="1020"/>
        </w:tabs>
        <w:rPr>
          <w:lang w:val="en-US"/>
        </w:rPr>
      </w:pPr>
      <w:r>
        <w:tab/>
      </w:r>
      <w:r>
        <w:rPr>
          <w:rStyle w:val="FootnoteReference"/>
        </w:rPr>
        <w:footnoteRef/>
      </w:r>
      <w:r>
        <w:tab/>
        <w:t>FCCC/SBSTA/2023/3.</w:t>
      </w:r>
    </w:p>
  </w:footnote>
  <w:footnote w:id="68">
    <w:p w14:paraId="72601EDB" w14:textId="34E3959F" w:rsidR="00F16A0C" w:rsidRPr="007E7D31" w:rsidRDefault="00F16A0C" w:rsidP="00F16A0C">
      <w:pPr>
        <w:pStyle w:val="FootnoteText"/>
        <w:widowControl w:val="0"/>
        <w:tabs>
          <w:tab w:val="clear" w:pos="1021"/>
          <w:tab w:val="right" w:pos="1020"/>
        </w:tabs>
        <w:rPr>
          <w:lang w:val="en-US"/>
        </w:rPr>
      </w:pPr>
      <w:r>
        <w:tab/>
      </w:r>
      <w:r>
        <w:rPr>
          <w:rStyle w:val="FootnoteReference"/>
        </w:rPr>
        <w:footnoteRef/>
      </w:r>
      <w:r>
        <w:tab/>
      </w:r>
      <w:r w:rsidRPr="002F2B7A">
        <w:t>Available at</w:t>
      </w:r>
      <w:r>
        <w:t xml:space="preserve"> </w:t>
      </w:r>
      <w:hyperlink r:id="rId39" w:history="1">
        <w:r w:rsidRPr="000A675F">
          <w:rPr>
            <w:rStyle w:val="Hyperlink"/>
          </w:rPr>
          <w:t>https://unfccc.int/documents/630087</w:t>
        </w:r>
      </w:hyperlink>
      <w:r>
        <w:t>.</w:t>
      </w:r>
    </w:p>
  </w:footnote>
  <w:footnote w:id="69">
    <w:p w14:paraId="22AFF2DF" w14:textId="0CE82090" w:rsidR="00F16A0C" w:rsidRPr="00E041C6" w:rsidRDefault="00F16A0C" w:rsidP="00F16A0C">
      <w:pPr>
        <w:pStyle w:val="FootnoteText"/>
        <w:widowControl w:val="0"/>
        <w:tabs>
          <w:tab w:val="clear" w:pos="1021"/>
          <w:tab w:val="right" w:pos="1020"/>
        </w:tabs>
        <w:rPr>
          <w:lang w:val="en-US"/>
        </w:rPr>
      </w:pPr>
      <w:r>
        <w:tab/>
      </w:r>
      <w:r>
        <w:rPr>
          <w:rStyle w:val="FootnoteReference"/>
        </w:rPr>
        <w:footnoteRef/>
      </w:r>
      <w:r>
        <w:tab/>
      </w:r>
      <w:r w:rsidRPr="00C616C6">
        <w:t>In addition to separate informal consultations for each of the two agenda items</w:t>
      </w:r>
      <w:r>
        <w:t>.</w:t>
      </w:r>
    </w:p>
  </w:footnote>
  <w:footnote w:id="70">
    <w:p w14:paraId="1BBB74A1" w14:textId="5FD5960B" w:rsidR="00F16A0C" w:rsidRPr="003D5764" w:rsidRDefault="00F16A0C" w:rsidP="00F16A0C">
      <w:pPr>
        <w:pStyle w:val="FootnoteText"/>
        <w:widowControl w:val="0"/>
        <w:tabs>
          <w:tab w:val="clear" w:pos="1021"/>
          <w:tab w:val="right" w:pos="1020"/>
        </w:tabs>
        <w:rPr>
          <w:lang w:val="en-US"/>
        </w:rPr>
      </w:pPr>
      <w:r>
        <w:tab/>
      </w:r>
      <w:r>
        <w:rPr>
          <w:rStyle w:val="FootnoteReference"/>
        </w:rPr>
        <w:footnoteRef/>
      </w:r>
      <w:r>
        <w:tab/>
        <w:t>Referred to in decision 8/CMA.4, para. 18.</w:t>
      </w:r>
    </w:p>
  </w:footnote>
  <w:footnote w:id="71">
    <w:p w14:paraId="43B69862" w14:textId="1FEA0AF3" w:rsidR="00F16A0C" w:rsidRPr="00790FFE" w:rsidRDefault="00F16A0C" w:rsidP="00F16A0C">
      <w:pPr>
        <w:pStyle w:val="FootnoteText"/>
        <w:widowControl w:val="0"/>
        <w:tabs>
          <w:tab w:val="clear" w:pos="1021"/>
          <w:tab w:val="right" w:pos="1020"/>
        </w:tabs>
        <w:rPr>
          <w:lang w:val="en-US"/>
        </w:rPr>
      </w:pPr>
      <w:r>
        <w:tab/>
      </w:r>
      <w:r>
        <w:rPr>
          <w:rStyle w:val="FootnoteReference"/>
        </w:rPr>
        <w:footnoteRef/>
      </w:r>
      <w:r>
        <w:tab/>
        <w:t>Referred to in</w:t>
      </w:r>
      <w:r w:rsidRPr="00DE55D0">
        <w:t xml:space="preserve"> decision </w:t>
      </w:r>
      <w:r>
        <w:t>8</w:t>
      </w:r>
      <w:r w:rsidRPr="00DE55D0">
        <w:t>/CMA.4, para. 10(a).</w:t>
      </w:r>
    </w:p>
  </w:footnote>
  <w:footnote w:id="72">
    <w:p w14:paraId="73F415DD" w14:textId="1C8B1746" w:rsidR="00F16A0C" w:rsidRPr="00493580" w:rsidRDefault="00F16A0C" w:rsidP="00F16A0C">
      <w:pPr>
        <w:pStyle w:val="FootnoteText"/>
        <w:widowControl w:val="0"/>
        <w:tabs>
          <w:tab w:val="clear" w:pos="1021"/>
          <w:tab w:val="right" w:pos="1020"/>
        </w:tabs>
        <w:rPr>
          <w:lang w:val="en-US"/>
        </w:rPr>
      </w:pPr>
      <w:r>
        <w:tab/>
      </w:r>
      <w:r>
        <w:rPr>
          <w:rStyle w:val="FootnoteReference"/>
        </w:rPr>
        <w:footnoteRef/>
      </w:r>
      <w:r>
        <w:tab/>
        <w:t xml:space="preserve">As per </w:t>
      </w:r>
      <w:r w:rsidRPr="00427BFE">
        <w:t xml:space="preserve">decision </w:t>
      </w:r>
      <w:r>
        <w:t>8</w:t>
      </w:r>
      <w:r w:rsidRPr="00427BFE">
        <w:t>/CMA.</w:t>
      </w:r>
      <w:r>
        <w:t>4</w:t>
      </w:r>
      <w:r w:rsidRPr="00427BFE">
        <w:t xml:space="preserve">, para. </w:t>
      </w:r>
      <w:r>
        <w:t>17.</w:t>
      </w:r>
    </w:p>
  </w:footnote>
  <w:footnote w:id="73">
    <w:p w14:paraId="2F3E6A06" w14:textId="75C2E6A6" w:rsidR="00801D82" w:rsidRPr="00801D82" w:rsidRDefault="00F16A0C" w:rsidP="00801D82">
      <w:pPr>
        <w:pStyle w:val="FootnoteText"/>
        <w:widowControl w:val="0"/>
        <w:tabs>
          <w:tab w:val="clear" w:pos="1021"/>
          <w:tab w:val="right" w:pos="1020"/>
        </w:tabs>
      </w:pPr>
      <w:r>
        <w:tab/>
      </w:r>
      <w:r>
        <w:rPr>
          <w:rStyle w:val="FootnoteReference"/>
        </w:rPr>
        <w:footnoteRef/>
      </w:r>
      <w:r>
        <w:tab/>
      </w:r>
      <w:r w:rsidR="00342ED8">
        <w:t xml:space="preserve">As per decision 8/CMA.4, para. 19. </w:t>
      </w:r>
      <w:r w:rsidR="00316E0B">
        <w:t>The technical paper is available at</w:t>
      </w:r>
      <w:r w:rsidR="008B6A9A">
        <w:t xml:space="preserve"> </w:t>
      </w:r>
      <w:hyperlink r:id="rId40" w:history="1">
        <w:r w:rsidR="008B6A9A" w:rsidRPr="003851CC">
          <w:rPr>
            <w:rStyle w:val="Hyperlink"/>
          </w:rPr>
          <w:t>https://unfccc.int/documents/628378</w:t>
        </w:r>
      </w:hyperlink>
      <w:r w:rsidR="00666166">
        <w:t>.</w:t>
      </w:r>
    </w:p>
  </w:footnote>
  <w:footnote w:id="74">
    <w:p w14:paraId="426DFE39" w14:textId="6AF73F14" w:rsidR="00F16A0C" w:rsidRPr="00272B1F" w:rsidRDefault="00F16A0C" w:rsidP="00F16A0C">
      <w:pPr>
        <w:pStyle w:val="FootnoteText"/>
        <w:widowControl w:val="0"/>
        <w:tabs>
          <w:tab w:val="clear" w:pos="1021"/>
          <w:tab w:val="right" w:pos="1020"/>
        </w:tabs>
        <w:rPr>
          <w:lang w:val="en-US"/>
        </w:rPr>
      </w:pPr>
      <w:r>
        <w:tab/>
      </w:r>
      <w:r>
        <w:rPr>
          <w:rStyle w:val="FootnoteReference"/>
        </w:rPr>
        <w:footnoteRef/>
      </w:r>
      <w:r>
        <w:tab/>
      </w:r>
      <w:r w:rsidRPr="00427BFE">
        <w:t xml:space="preserve">As per decision </w:t>
      </w:r>
      <w:r>
        <w:t>8</w:t>
      </w:r>
      <w:r w:rsidRPr="00427BFE">
        <w:t>/CMA.</w:t>
      </w:r>
      <w:r>
        <w:t>4</w:t>
      </w:r>
      <w:r w:rsidRPr="00427BFE">
        <w:t xml:space="preserve">, para. </w:t>
      </w:r>
      <w:r>
        <w:t>12</w:t>
      </w:r>
      <w:r w:rsidRPr="00427BFE">
        <w:t>.</w:t>
      </w:r>
    </w:p>
  </w:footnote>
  <w:footnote w:id="75">
    <w:p w14:paraId="6E9D38A0" w14:textId="29015D6B" w:rsidR="00F16A0C" w:rsidRPr="009F6A9D" w:rsidRDefault="00F16A0C" w:rsidP="00F16A0C">
      <w:pPr>
        <w:pStyle w:val="FootnoteText"/>
        <w:widowControl w:val="0"/>
        <w:tabs>
          <w:tab w:val="clear" w:pos="1021"/>
          <w:tab w:val="right" w:pos="1020"/>
        </w:tabs>
        <w:rPr>
          <w:lang w:val="en-US"/>
        </w:rPr>
      </w:pPr>
      <w:r>
        <w:tab/>
      </w:r>
      <w:r>
        <w:rPr>
          <w:rStyle w:val="FootnoteReference"/>
        </w:rPr>
        <w:footnoteRef/>
      </w:r>
      <w:r>
        <w:tab/>
        <w:t xml:space="preserve">The presentation is available at </w:t>
      </w:r>
      <w:hyperlink r:id="rId41" w:history="1">
        <w:r w:rsidRPr="00AE2617">
          <w:rPr>
            <w:rStyle w:val="Hyperlink"/>
          </w:rPr>
          <w:t>https://unfccc.int/process/the-paris-agreement/cooperative-implementation</w:t>
        </w:r>
      </w:hyperlink>
      <w:r>
        <w:t>.</w:t>
      </w:r>
    </w:p>
  </w:footnote>
  <w:footnote w:id="76">
    <w:p w14:paraId="3A51E282" w14:textId="5537F36D" w:rsidR="00F3233F" w:rsidRPr="00F3233F" w:rsidRDefault="00F3233F" w:rsidP="00F3233F">
      <w:pPr>
        <w:pStyle w:val="FootnoteText"/>
        <w:widowControl w:val="0"/>
        <w:tabs>
          <w:tab w:val="clear" w:pos="1021"/>
          <w:tab w:val="right" w:pos="1020"/>
        </w:tabs>
        <w:rPr>
          <w:lang w:val="en-US"/>
        </w:rPr>
      </w:pPr>
      <w:r>
        <w:tab/>
      </w:r>
      <w:r>
        <w:rPr>
          <w:rStyle w:val="FootnoteReference"/>
        </w:rPr>
        <w:footnoteRef/>
      </w:r>
      <w:r>
        <w:tab/>
      </w:r>
      <w:hyperlink r:id="rId42" w:history="1">
        <w:r w:rsidR="004F4FD9" w:rsidRPr="004F1503">
          <w:rPr>
            <w:rStyle w:val="Hyperlink"/>
          </w:rPr>
          <w:t>https://unfccc.int/event/sbsta-58?item=16</w:t>
        </w:r>
      </w:hyperlink>
      <w:r>
        <w:t>.</w:t>
      </w:r>
    </w:p>
  </w:footnote>
  <w:footnote w:id="77">
    <w:p w14:paraId="68D817FE" w14:textId="5E827DEE" w:rsidR="00F16A0C" w:rsidRPr="000B70CB" w:rsidRDefault="00F16A0C" w:rsidP="00F16A0C">
      <w:pPr>
        <w:pStyle w:val="FootnoteText"/>
        <w:widowControl w:val="0"/>
        <w:tabs>
          <w:tab w:val="clear" w:pos="1021"/>
          <w:tab w:val="right" w:pos="1020"/>
        </w:tabs>
        <w:rPr>
          <w:lang w:val="en-US"/>
        </w:rPr>
      </w:pPr>
      <w:r>
        <w:tab/>
      </w:r>
      <w:r>
        <w:rPr>
          <w:rStyle w:val="FootnoteReference"/>
        </w:rPr>
        <w:footnoteRef/>
      </w:r>
      <w:r>
        <w:tab/>
      </w:r>
      <w:r>
        <w:rPr>
          <w:lang w:val="en-US"/>
        </w:rPr>
        <w:t>FCCC/SBSTA/2023/INF.1.</w:t>
      </w:r>
    </w:p>
  </w:footnote>
  <w:footnote w:id="78">
    <w:p w14:paraId="18347CE0" w14:textId="69BF5089" w:rsidR="00F16A0C" w:rsidRPr="006850F7" w:rsidRDefault="00D33195" w:rsidP="00F16A0C">
      <w:pPr>
        <w:pStyle w:val="FootnoteText"/>
        <w:widowControl w:val="0"/>
        <w:tabs>
          <w:tab w:val="clear" w:pos="1021"/>
          <w:tab w:val="right" w:pos="1020"/>
        </w:tabs>
        <w:rPr>
          <w:lang w:val="en-US"/>
        </w:rPr>
      </w:pPr>
      <w:r>
        <w:tab/>
      </w:r>
      <w:r>
        <w:rPr>
          <w:rStyle w:val="FootnoteReference"/>
        </w:rPr>
        <w:footnoteRef/>
      </w:r>
      <w:r>
        <w:tab/>
        <w:t xml:space="preserve">The statement can be heard at </w:t>
      </w:r>
      <w:hyperlink r:id="rId43" w:history="1">
        <w:r w:rsidRPr="00FC392D">
          <w:rPr>
            <w:rStyle w:val="Hyperlink"/>
          </w:rPr>
          <w:t>https://unfccc.int/event/closing-plenary-of-the-sbs-fourth-meeting-of-the-sbsta-and-fourth-meeting-of-the-sbi</w:t>
        </w:r>
      </w:hyperlink>
      <w:r>
        <w:t xml:space="preserve"> (starting at 1:18:25).</w:t>
      </w:r>
    </w:p>
  </w:footnote>
  <w:footnote w:id="79">
    <w:p w14:paraId="03759CC6" w14:textId="27E7F63F" w:rsidR="00F16A0C" w:rsidRPr="00EF15EF" w:rsidRDefault="00F16A0C" w:rsidP="00F16A0C">
      <w:pPr>
        <w:pStyle w:val="FootnoteText"/>
        <w:widowControl w:val="0"/>
        <w:tabs>
          <w:tab w:val="clear" w:pos="1021"/>
          <w:tab w:val="right" w:pos="1020"/>
        </w:tabs>
        <w:rPr>
          <w:lang w:val="en-US"/>
        </w:rPr>
      </w:pPr>
      <w:r>
        <w:tab/>
      </w:r>
      <w:r>
        <w:rPr>
          <w:rStyle w:val="FootnoteReference"/>
        </w:rPr>
        <w:footnoteRef/>
      </w:r>
      <w:r>
        <w:tab/>
        <w:t>As defined for the UNFCCC budget in document FCCC/SBI/2019/4, para. 36.</w:t>
      </w:r>
    </w:p>
  </w:footnote>
  <w:footnote w:id="80">
    <w:p w14:paraId="47F687BC" w14:textId="19166793" w:rsidR="00455537" w:rsidRPr="003A4DC8" w:rsidRDefault="00455537" w:rsidP="00455537">
      <w:pPr>
        <w:pStyle w:val="FootnoteText"/>
        <w:widowControl w:val="0"/>
        <w:tabs>
          <w:tab w:val="clear" w:pos="1021"/>
          <w:tab w:val="right" w:pos="1020"/>
        </w:tabs>
        <w:rPr>
          <w:lang w:val="en-US"/>
        </w:rPr>
      </w:pPr>
      <w:r>
        <w:tab/>
      </w:r>
      <w:r>
        <w:rPr>
          <w:rStyle w:val="FootnoteReference"/>
        </w:rPr>
        <w:footnoteRef/>
      </w:r>
      <w:r>
        <w:tab/>
        <w:t xml:space="preserve">As </w:t>
      </w:r>
      <w:r w:rsidR="009D2776">
        <w:t>footnote 78 above</w:t>
      </w:r>
      <w:r>
        <w:t>.</w:t>
      </w:r>
    </w:p>
  </w:footnote>
  <w:footnote w:id="81">
    <w:p w14:paraId="3FB02424" w14:textId="0F7B0D4A" w:rsidR="008E1F76" w:rsidRPr="00CC09F8" w:rsidRDefault="008E1F76" w:rsidP="008E1F76">
      <w:pPr>
        <w:pStyle w:val="FootnoteText"/>
        <w:widowControl w:val="0"/>
        <w:rPr>
          <w:lang w:val="en-US"/>
        </w:rPr>
      </w:pPr>
      <w:r>
        <w:tab/>
      </w:r>
      <w:r>
        <w:rPr>
          <w:rStyle w:val="FootnoteReference"/>
        </w:rPr>
        <w:footnoteRef/>
      </w:r>
      <w:r>
        <w:tab/>
      </w:r>
      <w:r w:rsidRPr="00D172BB">
        <w:t>Th</w:t>
      </w:r>
      <w:r>
        <w:t xml:space="preserve">is figure </w:t>
      </w:r>
      <w:r w:rsidRPr="00D172BB">
        <w:t>has been amended in order to correct a technical error</w:t>
      </w:r>
      <w:r>
        <w:t xml:space="preserve"> and thus differs from that provided during the sessions.</w:t>
      </w:r>
    </w:p>
  </w:footnote>
  <w:footnote w:id="82">
    <w:p w14:paraId="307E317F" w14:textId="1FCAE1A5" w:rsidR="00F16A0C" w:rsidRPr="00494247" w:rsidRDefault="00412449" w:rsidP="00F16A0C">
      <w:pPr>
        <w:pStyle w:val="FootnoteText"/>
        <w:widowControl w:val="0"/>
        <w:tabs>
          <w:tab w:val="clear" w:pos="1021"/>
          <w:tab w:val="right" w:pos="1020"/>
        </w:tabs>
        <w:rPr>
          <w:lang w:val="en-US"/>
        </w:rPr>
      </w:pPr>
      <w:r>
        <w:tab/>
      </w:r>
      <w:r>
        <w:rPr>
          <w:rStyle w:val="FootnoteReference"/>
        </w:rPr>
        <w:footnoteRef/>
      </w:r>
      <w:r>
        <w:tab/>
        <w:t xml:space="preserve">The statements can be heard at </w:t>
      </w:r>
      <w:hyperlink r:id="rId44" w:history="1">
        <w:r w:rsidRPr="004B5778">
          <w:rPr>
            <w:rStyle w:val="Hyperlink"/>
          </w:rPr>
          <w:t>https://unfccc.int/event/closing-plenary-of-the-sbs-fourth-meeting-of-the-sbsta-and-fourth-meeting-of-the-sbi</w:t>
        </w:r>
      </w:hyperlink>
      <w:r>
        <w:t xml:space="preserve"> (starting at 1:38:54).</w:t>
      </w:r>
    </w:p>
  </w:footnote>
  <w:footnote w:id="83">
    <w:p w14:paraId="71834740" w14:textId="77777777" w:rsidR="00F16A0C" w:rsidRPr="00695519" w:rsidRDefault="00F16A0C" w:rsidP="00F16A0C">
      <w:pPr>
        <w:pStyle w:val="FootnoteText"/>
        <w:widowControl w:val="0"/>
        <w:tabs>
          <w:tab w:val="clear" w:pos="1021"/>
          <w:tab w:val="right" w:pos="1020"/>
        </w:tabs>
      </w:pPr>
      <w:r>
        <w:tab/>
      </w:r>
      <w:r>
        <w:rPr>
          <w:rStyle w:val="FootnoteReference"/>
        </w:rPr>
        <w:footnoteRef/>
      </w:r>
      <w:r>
        <w:tab/>
      </w:r>
      <w:r w:rsidRPr="00B876A8">
        <w:t xml:space="preserve">The statements can be heard at </w:t>
      </w:r>
      <w:hyperlink r:id="rId45" w:history="1">
        <w:r w:rsidRPr="00A94FF3">
          <w:rPr>
            <w:rStyle w:val="Hyperlink"/>
          </w:rPr>
          <w:t>https://unfccc-events.azureedge.net/SB58_93022/agenda</w:t>
        </w:r>
      </w:hyperlink>
      <w:r>
        <w:t xml:space="preserve"> </w:t>
      </w:r>
      <w:r w:rsidRPr="00B876A8">
        <w:t>(starting at 3:59:26</w:t>
      </w:r>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A9577C" w14:textId="193480F4" w:rsidR="00B97B84" w:rsidRPr="00703D57" w:rsidRDefault="00703D57" w:rsidP="00703D57">
    <w:pPr>
      <w:pStyle w:val="Header"/>
    </w:pPr>
    <w:r>
      <w:t>FCCC/SBSTA/2023/4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D64C09" w14:textId="3D923D7D" w:rsidR="00B97B84" w:rsidRPr="00703D57" w:rsidRDefault="00703D57" w:rsidP="00703D57">
    <w:pPr>
      <w:pStyle w:val="Header"/>
      <w:jc w:val="right"/>
    </w:pPr>
    <w:r>
      <w:t>FCCC/SBSTA/2023/4</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FEA821" w14:textId="77777777" w:rsidR="008340DD" w:rsidRPr="00703D57" w:rsidRDefault="008340DD" w:rsidP="00A94F13">
    <w:pPr>
      <w:pStyle w:val="Header"/>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2036B"/>
    <w:multiLevelType w:val="hybridMultilevel"/>
    <w:tmpl w:val="B21093D2"/>
    <w:lvl w:ilvl="0" w:tplc="9008FA9E">
      <w:start w:val="1"/>
      <w:numFmt w:val="bullet"/>
      <w:pStyle w:val="Bullet1G"/>
      <w:lvlText w:val="•"/>
      <w:lvlJc w:val="left"/>
      <w:pPr>
        <w:tabs>
          <w:tab w:val="num" w:pos="1701"/>
        </w:tabs>
        <w:ind w:left="1701" w:hanging="170"/>
      </w:pPr>
      <w:rPr>
        <w:rFonts w:ascii="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44454B7"/>
    <w:multiLevelType w:val="multilevel"/>
    <w:tmpl w:val="D570AB8A"/>
    <w:styleLink w:val="FigureFootnote"/>
    <w:lvl w:ilvl="0">
      <w:start w:val="1"/>
      <w:numFmt w:val="lowerLetter"/>
      <w:lvlRestart w:val="0"/>
      <w:suff w:val="space"/>
      <w:lvlText w:val="%1  "/>
      <w:lvlJc w:val="left"/>
      <w:pPr>
        <w:ind w:left="1134" w:firstLine="170"/>
      </w:pPr>
      <w:rPr>
        <w:i/>
        <w:sz w:val="18"/>
        <w:vertAlign w:val="superscrip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71E275F"/>
    <w:multiLevelType w:val="hybridMultilevel"/>
    <w:tmpl w:val="3D36B276"/>
    <w:name w:val="FCCCTextbox footnote"/>
    <w:lvl w:ilvl="0" w:tplc="4CEEA2B8">
      <w:start w:val="1"/>
      <w:numFmt w:val="lowerLetter"/>
      <w:lvlRestart w:val="0"/>
      <w:lvlText w:val="%1  "/>
      <w:lvlJc w:val="left"/>
      <w:pPr>
        <w:ind w:left="720" w:hanging="363"/>
      </w:pPr>
      <w:rPr>
        <w:rFonts w:hint="default"/>
        <w:i/>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95338E"/>
    <w:multiLevelType w:val="multilevel"/>
    <w:tmpl w:val="196A6928"/>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1"/>
      <w:numFmt w:val="decimal"/>
      <w:lvlText w:val="%2."/>
      <w:lvlJc w:val="right"/>
      <w:pPr>
        <w:tabs>
          <w:tab w:val="num" w:pos="1135"/>
        </w:tabs>
        <w:ind w:left="1135" w:hanging="284"/>
      </w:pPr>
      <w:rPr>
        <w:rFonts w:ascii="Times New Roman" w:hAnsi="Times New Roman" w:cs="Times New Roman" w:hint="default"/>
        <w:b/>
        <w:i w:val="0"/>
        <w:sz w:val="24"/>
      </w:rPr>
    </w:lvl>
    <w:lvl w:ilvl="2">
      <w:start w:val="1"/>
      <w:numFmt w:val="lowerLetter"/>
      <w:lvlText w:val="(%3)"/>
      <w:lvlJc w:val="right"/>
      <w:pPr>
        <w:tabs>
          <w:tab w:val="num" w:pos="1135"/>
        </w:tabs>
        <w:ind w:left="1135" w:hanging="284"/>
      </w:pPr>
      <w:rPr>
        <w:rFonts w:ascii="Times New Roman" w:hAnsi="Times New Roman" w:cs="Times New Roman" w:hint="default"/>
        <w:b w:val="0"/>
        <w:i w:val="0"/>
        <w:sz w:val="20"/>
      </w:rPr>
    </w:lvl>
    <w:lvl w:ilvl="3">
      <w:start w:val="1"/>
      <w:numFmt w:val="decimal"/>
      <w:lvlRestart w:val="0"/>
      <w:lvlText w:val="%4."/>
      <w:lvlJc w:val="left"/>
      <w:pPr>
        <w:tabs>
          <w:tab w:val="num" w:pos="1702"/>
        </w:tabs>
        <w:ind w:left="1702" w:hanging="567"/>
      </w:pPr>
      <w:rPr>
        <w:rFonts w:hint="default"/>
      </w:rPr>
    </w:lvl>
    <w:lvl w:ilvl="4">
      <w:start w:val="1"/>
      <w:numFmt w:val="lowerLetter"/>
      <w:lvlText w:val="(%5)"/>
      <w:lvlJc w:val="left"/>
      <w:pPr>
        <w:tabs>
          <w:tab w:val="num" w:pos="2269"/>
        </w:tabs>
        <w:ind w:left="1702" w:firstLine="0"/>
      </w:pPr>
      <w:rPr>
        <w:rFonts w:hint="default"/>
      </w:rPr>
    </w:lvl>
    <w:lvl w:ilvl="5">
      <w:start w:val="1"/>
      <w:numFmt w:val="lowerLetter"/>
      <w:lvlText w:val="(%6)"/>
      <w:lvlJc w:val="left"/>
      <w:pPr>
        <w:tabs>
          <w:tab w:val="num" w:pos="2161"/>
        </w:tabs>
        <w:ind w:left="2836" w:hanging="567"/>
      </w:pPr>
      <w:rPr>
        <w:rFonts w:hint="default"/>
      </w:rPr>
    </w:lvl>
    <w:lvl w:ilvl="6">
      <w:start w:val="1"/>
      <w:numFmt w:val="lowerLetter"/>
      <w:lvlText w:val="(%7)"/>
      <w:lvlJc w:val="left"/>
      <w:pPr>
        <w:tabs>
          <w:tab w:val="num" w:pos="3403"/>
        </w:tabs>
        <w:ind w:left="3403" w:hanging="567"/>
      </w:pPr>
      <w:rPr>
        <w:rFonts w:hint="default"/>
      </w:rPr>
    </w:lvl>
    <w:lvl w:ilvl="7">
      <w:start w:val="1"/>
      <w:numFmt w:val="none"/>
      <w:lvlText w:val="[%4."/>
      <w:lvlJc w:val="left"/>
      <w:pPr>
        <w:tabs>
          <w:tab w:val="num" w:pos="1702"/>
        </w:tabs>
        <w:ind w:left="1702" w:hanging="567"/>
      </w:pPr>
      <w:rPr>
        <w:rFonts w:hint="default"/>
        <w:color w:val="auto"/>
        <w:szCs w:val="28"/>
      </w:rPr>
    </w:lvl>
    <w:lvl w:ilvl="8">
      <w:start w:val="1"/>
      <w:numFmt w:val="lowerRoman"/>
      <w:lvlText w:val="%9."/>
      <w:lvlJc w:val="left"/>
      <w:pPr>
        <w:tabs>
          <w:tab w:val="num" w:pos="3238"/>
        </w:tabs>
        <w:ind w:left="3238" w:hanging="357"/>
      </w:pPr>
      <w:rPr>
        <w:rFonts w:hint="default"/>
      </w:rPr>
    </w:lvl>
  </w:abstractNum>
  <w:abstractNum w:abstractNumId="4" w15:restartNumberingAfterBreak="0">
    <w:nsid w:val="1023354E"/>
    <w:multiLevelType w:val="hybridMultilevel"/>
    <w:tmpl w:val="7382C6AE"/>
    <w:lvl w:ilvl="0" w:tplc="A6B28C04">
      <w:start w:val="1"/>
      <w:numFmt w:val="upperRoman"/>
      <w:lvlRestart w:val="0"/>
      <w:pStyle w:val="RegHChG"/>
      <w:lvlText w:val="%1."/>
      <w:lvlJc w:val="right"/>
      <w:pPr>
        <w:tabs>
          <w:tab w:val="num" w:pos="1135"/>
        </w:tabs>
        <w:ind w:left="1135" w:hanging="284"/>
      </w:pPr>
      <w:rPr>
        <w:b/>
        <w:i w:val="0"/>
        <w:sz w:val="28"/>
      </w:rPr>
    </w:lvl>
    <w:lvl w:ilvl="1" w:tplc="03984E66">
      <w:start w:val="1"/>
      <w:numFmt w:val="upperLetter"/>
      <w:pStyle w:val="RegH1G"/>
      <w:lvlText w:val="%2."/>
      <w:lvlJc w:val="right"/>
      <w:pPr>
        <w:tabs>
          <w:tab w:val="num" w:pos="1135"/>
        </w:tabs>
        <w:ind w:left="1135" w:hanging="284"/>
      </w:pPr>
      <w:rPr>
        <w:b/>
        <w:i w:val="0"/>
        <w:sz w:val="24"/>
      </w:rPr>
    </w:lvl>
    <w:lvl w:ilvl="2" w:tplc="F6EA092A">
      <w:start w:val="1"/>
      <w:numFmt w:val="decimal"/>
      <w:pStyle w:val="RegH23G"/>
      <w:lvlText w:val="%3."/>
      <w:lvlJc w:val="right"/>
      <w:pPr>
        <w:tabs>
          <w:tab w:val="num" w:pos="1135"/>
        </w:tabs>
        <w:ind w:left="1135" w:hanging="284"/>
      </w:pPr>
      <w:rPr>
        <w:b/>
        <w:bCs/>
        <w:i w:val="0"/>
        <w:iCs w:val="0"/>
        <w:sz w:val="20"/>
        <w:szCs w:val="20"/>
      </w:rPr>
    </w:lvl>
    <w:lvl w:ilvl="3" w:tplc="F0A23082">
      <w:start w:val="1"/>
      <w:numFmt w:val="lowerLetter"/>
      <w:pStyle w:val="RegH4G"/>
      <w:lvlText w:val="(%4)"/>
      <w:lvlJc w:val="right"/>
      <w:pPr>
        <w:tabs>
          <w:tab w:val="num" w:pos="1134"/>
        </w:tabs>
        <w:ind w:left="1135" w:hanging="284"/>
      </w:pPr>
      <w:rPr>
        <w:b/>
        <w:i w:val="0"/>
        <w:sz w:val="20"/>
      </w:rPr>
    </w:lvl>
    <w:lvl w:ilvl="4" w:tplc="37CAAC06">
      <w:start w:val="1"/>
      <w:numFmt w:val="lowerRoman"/>
      <w:pStyle w:val="RegH5G"/>
      <w:lvlText w:val="(%5)"/>
      <w:lvlJc w:val="right"/>
      <w:pPr>
        <w:tabs>
          <w:tab w:val="num" w:pos="1134"/>
        </w:tabs>
        <w:ind w:left="1135" w:hanging="284"/>
      </w:pPr>
      <w:rPr>
        <w:b w:val="0"/>
        <w:i/>
      </w:rPr>
    </w:lvl>
    <w:lvl w:ilvl="5" w:tplc="188ACAC6">
      <w:start w:val="1"/>
      <w:numFmt w:val="decimal"/>
      <w:lvlRestart w:val="0"/>
      <w:pStyle w:val="RegSingleTxtG"/>
      <w:lvlText w:val="%6."/>
      <w:lvlJc w:val="left"/>
      <w:pPr>
        <w:ind w:left="1134" w:firstLine="0"/>
      </w:pPr>
      <w:rPr>
        <w:sz w:val="20"/>
      </w:rPr>
    </w:lvl>
    <w:lvl w:ilvl="6" w:tplc="9C501888">
      <w:start w:val="1"/>
      <w:numFmt w:val="lowerLetter"/>
      <w:pStyle w:val="RegSingleTxtG2"/>
      <w:lvlText w:val="(%7)"/>
      <w:lvlJc w:val="left"/>
      <w:pPr>
        <w:tabs>
          <w:tab w:val="num" w:pos="1702"/>
        </w:tabs>
        <w:ind w:left="1134" w:firstLine="567"/>
      </w:pPr>
      <w:rPr>
        <w:b w:val="0"/>
        <w:i w:val="0"/>
        <w:color w:val="auto"/>
        <w:sz w:val="20"/>
        <w:szCs w:val="28"/>
      </w:rPr>
    </w:lvl>
    <w:lvl w:ilvl="7" w:tplc="7BA28CBC">
      <w:start w:val="1"/>
      <w:numFmt w:val="lowerRoman"/>
      <w:pStyle w:val="RegSingleTxtG3"/>
      <w:lvlText w:val="(%8)"/>
      <w:lvlJc w:val="left"/>
      <w:pPr>
        <w:ind w:left="1701" w:firstLine="0"/>
      </w:pPr>
      <w:rPr>
        <w:sz w:val="20"/>
      </w:rPr>
    </w:lvl>
    <w:lvl w:ilvl="8" w:tplc="79041448">
      <w:start w:val="1"/>
      <w:numFmt w:val="lowerLetter"/>
      <w:lvlText w:val="%9."/>
      <w:lvlJc w:val="left"/>
      <w:pPr>
        <w:tabs>
          <w:tab w:val="num" w:pos="2268"/>
        </w:tabs>
        <w:ind w:left="2268" w:firstLine="0"/>
      </w:pPr>
    </w:lvl>
  </w:abstractNum>
  <w:abstractNum w:abstractNumId="5" w15:restartNumberingAfterBreak="0">
    <w:nsid w:val="1F217904"/>
    <w:multiLevelType w:val="multilevel"/>
    <w:tmpl w:val="4C2A71EA"/>
    <w:name w:val="TextBox Footnote"/>
    <w:lvl w:ilvl="0">
      <w:start w:val="1"/>
      <w:numFmt w:val="lowerLetter"/>
      <w:lvlRestart w:val="0"/>
      <w:suff w:val="space"/>
      <w:lvlText w:val="%1  "/>
      <w:lvlJc w:val="left"/>
      <w:pPr>
        <w:ind w:left="1134" w:firstLine="170"/>
      </w:pPr>
      <w:rPr>
        <w:rFonts w:hint="default"/>
        <w:i/>
        <w:sz w:val="18"/>
        <w:vertAlign w:val="superscrip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15:restartNumberingAfterBreak="0">
    <w:nsid w:val="203B2E8D"/>
    <w:multiLevelType w:val="multilevel"/>
    <w:tmpl w:val="D570AB8A"/>
    <w:styleLink w:val="FCCCBoxfootnote"/>
    <w:lvl w:ilvl="0">
      <w:start w:val="1"/>
      <w:numFmt w:val="lowerLetter"/>
      <w:lvlRestart w:val="0"/>
      <w:suff w:val="space"/>
      <w:lvlText w:val="%1  "/>
      <w:lvlJc w:val="left"/>
      <w:pPr>
        <w:ind w:left="1134" w:firstLine="170"/>
      </w:pPr>
      <w:rPr>
        <w:i/>
        <w:sz w:val="18"/>
        <w:vertAlign w:val="superscrip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22C51BCD"/>
    <w:multiLevelType w:val="hybridMultilevel"/>
    <w:tmpl w:val="7A801CA4"/>
    <w:name w:val="FCCCTextbox footnote232"/>
    <w:lvl w:ilvl="0" w:tplc="4CEEA2B8">
      <w:start w:val="1"/>
      <w:numFmt w:val="lowerLetter"/>
      <w:lvlRestart w:val="0"/>
      <w:lvlText w:val="%1  "/>
      <w:lvlJc w:val="left"/>
      <w:pPr>
        <w:ind w:left="720" w:hanging="363"/>
      </w:pPr>
      <w:rPr>
        <w:rFonts w:hint="default"/>
        <w:i/>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2C64F00"/>
    <w:multiLevelType w:val="multilevel"/>
    <w:tmpl w:val="EF36802C"/>
    <w:lvl w:ilvl="0">
      <w:start w:val="1"/>
      <w:numFmt w:val="upperRoman"/>
      <w:lvlRestart w:val="0"/>
      <w:pStyle w:val="AnnoHCHG"/>
      <w:lvlText w:val="%1."/>
      <w:lvlJc w:val="right"/>
      <w:pPr>
        <w:tabs>
          <w:tab w:val="num" w:pos="1135"/>
        </w:tabs>
        <w:ind w:left="1135" w:hanging="284"/>
      </w:pPr>
      <w:rPr>
        <w:rFonts w:ascii="Times New Roman" w:hAnsi="Times New Roman" w:cs="Times New Roman" w:hint="default"/>
        <w:b/>
        <w:i w:val="0"/>
        <w:sz w:val="28"/>
      </w:rPr>
    </w:lvl>
    <w:lvl w:ilvl="1">
      <w:start w:val="1"/>
      <w:numFmt w:val="decimal"/>
      <w:pStyle w:val="AnnoH1G"/>
      <w:lvlText w:val="%2."/>
      <w:lvlJc w:val="right"/>
      <w:pPr>
        <w:tabs>
          <w:tab w:val="num" w:pos="1135"/>
        </w:tabs>
        <w:ind w:left="1135" w:hanging="284"/>
      </w:pPr>
      <w:rPr>
        <w:rFonts w:ascii="Times New Roman" w:hAnsi="Times New Roman" w:cs="Times New Roman" w:hint="default"/>
        <w:b/>
        <w:i w:val="0"/>
        <w:sz w:val="24"/>
      </w:rPr>
    </w:lvl>
    <w:lvl w:ilvl="2">
      <w:start w:val="1"/>
      <w:numFmt w:val="lowerLetter"/>
      <w:pStyle w:val="AnnoH23G"/>
      <w:lvlText w:val="(%3)"/>
      <w:lvlJc w:val="right"/>
      <w:pPr>
        <w:tabs>
          <w:tab w:val="num" w:pos="1135"/>
        </w:tabs>
        <w:ind w:left="1135" w:hanging="284"/>
      </w:pPr>
      <w:rPr>
        <w:rFonts w:ascii="Times New Roman" w:hAnsi="Times New Roman" w:cs="Times New Roman" w:hint="default"/>
        <w:b w:val="0"/>
        <w:i w:val="0"/>
        <w:sz w:val="20"/>
      </w:rPr>
    </w:lvl>
    <w:lvl w:ilvl="3">
      <w:start w:val="1"/>
      <w:numFmt w:val="decimal"/>
      <w:lvlRestart w:val="0"/>
      <w:pStyle w:val="AnnoSingleTxtG"/>
      <w:lvlText w:val="%4."/>
      <w:lvlJc w:val="left"/>
      <w:pPr>
        <w:tabs>
          <w:tab w:val="num" w:pos="1702"/>
        </w:tabs>
        <w:ind w:left="1702" w:hanging="567"/>
      </w:pPr>
      <w:rPr>
        <w:rFonts w:hint="default"/>
      </w:rPr>
    </w:lvl>
    <w:lvl w:ilvl="4">
      <w:start w:val="1"/>
      <w:numFmt w:val="lowerLetter"/>
      <w:lvlText w:val="(%5)"/>
      <w:lvlJc w:val="left"/>
      <w:pPr>
        <w:tabs>
          <w:tab w:val="num" w:pos="2269"/>
        </w:tabs>
        <w:ind w:left="1702" w:firstLine="0"/>
      </w:pPr>
      <w:rPr>
        <w:rFonts w:hint="default"/>
      </w:rPr>
    </w:lvl>
    <w:lvl w:ilvl="5">
      <w:start w:val="1"/>
      <w:numFmt w:val="decimal"/>
      <w:lvlText w:val="%6."/>
      <w:lvlJc w:val="left"/>
      <w:pPr>
        <w:tabs>
          <w:tab w:val="num" w:pos="2161"/>
        </w:tabs>
        <w:ind w:left="2836" w:hanging="567"/>
      </w:pPr>
      <w:rPr>
        <w:rFonts w:hint="default"/>
      </w:rPr>
    </w:lvl>
    <w:lvl w:ilvl="6">
      <w:start w:val="1"/>
      <w:numFmt w:val="lowerLetter"/>
      <w:lvlText w:val="(%7)"/>
      <w:lvlJc w:val="left"/>
      <w:pPr>
        <w:tabs>
          <w:tab w:val="num" w:pos="3403"/>
        </w:tabs>
        <w:ind w:left="3403" w:hanging="567"/>
      </w:pPr>
      <w:rPr>
        <w:rFonts w:hint="default"/>
      </w:rPr>
    </w:lvl>
    <w:lvl w:ilvl="7">
      <w:start w:val="1"/>
      <w:numFmt w:val="none"/>
      <w:lvlText w:val="[%4."/>
      <w:lvlJc w:val="left"/>
      <w:pPr>
        <w:tabs>
          <w:tab w:val="num" w:pos="1702"/>
        </w:tabs>
        <w:ind w:left="1702" w:hanging="567"/>
      </w:pPr>
      <w:rPr>
        <w:rFonts w:hint="default"/>
        <w:color w:val="auto"/>
        <w:szCs w:val="28"/>
      </w:rPr>
    </w:lvl>
    <w:lvl w:ilvl="8">
      <w:start w:val="1"/>
      <w:numFmt w:val="lowerRoman"/>
      <w:lvlText w:val="%9."/>
      <w:lvlJc w:val="left"/>
      <w:pPr>
        <w:tabs>
          <w:tab w:val="num" w:pos="3238"/>
        </w:tabs>
        <w:ind w:left="3238" w:hanging="357"/>
      </w:pPr>
      <w:rPr>
        <w:rFonts w:hint="default"/>
      </w:rPr>
    </w:lvl>
  </w:abstractNum>
  <w:abstractNum w:abstractNumId="9" w15:restartNumberingAfterBreak="0">
    <w:nsid w:val="2E215943"/>
    <w:multiLevelType w:val="multilevel"/>
    <w:tmpl w:val="72D26EF8"/>
    <w:styleLink w:val="FCCCTextboxfootnote"/>
    <w:lvl w:ilvl="0">
      <w:start w:val="1"/>
      <w:numFmt w:val="lowerLetter"/>
      <w:lvlRestart w:val="0"/>
      <w:lvlText w:val="%1  "/>
      <w:lvlJc w:val="left"/>
      <w:pPr>
        <w:ind w:left="720" w:hanging="363"/>
      </w:pPr>
      <w:rPr>
        <w:rFonts w:hint="default"/>
        <w:i/>
        <w:sz w:val="18"/>
        <w:vertAlign w:val="superscrip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2F1F7003"/>
    <w:multiLevelType w:val="hybridMultilevel"/>
    <w:tmpl w:val="F8F22560"/>
    <w:name w:val="FCCCTextbox footnote2"/>
    <w:lvl w:ilvl="0" w:tplc="4CEEA2B8">
      <w:start w:val="1"/>
      <w:numFmt w:val="lowerLetter"/>
      <w:lvlRestart w:val="0"/>
      <w:lvlText w:val="%1  "/>
      <w:lvlJc w:val="left"/>
      <w:pPr>
        <w:ind w:left="720" w:hanging="363"/>
      </w:pPr>
      <w:rPr>
        <w:rFonts w:hint="default"/>
        <w:i/>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19C738E"/>
    <w:multiLevelType w:val="hybridMultilevel"/>
    <w:tmpl w:val="CF9042B4"/>
    <w:name w:val="FCCCTextbox footnote22"/>
    <w:lvl w:ilvl="0" w:tplc="4CEEA2B8">
      <w:start w:val="1"/>
      <w:numFmt w:val="lowerLetter"/>
      <w:lvlRestart w:val="0"/>
      <w:lvlText w:val="%1  "/>
      <w:lvlJc w:val="left"/>
      <w:pPr>
        <w:ind w:left="720" w:hanging="363"/>
      </w:pPr>
      <w:rPr>
        <w:rFonts w:hint="default"/>
        <w:i/>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547667B"/>
    <w:multiLevelType w:val="hybridMultilevel"/>
    <w:tmpl w:val="9B720724"/>
    <w:name w:val="FCCCTextbox footnote23"/>
    <w:lvl w:ilvl="0" w:tplc="4CEEA2B8">
      <w:start w:val="1"/>
      <w:numFmt w:val="lowerLetter"/>
      <w:lvlRestart w:val="0"/>
      <w:lvlText w:val="%1  "/>
      <w:lvlJc w:val="left"/>
      <w:pPr>
        <w:ind w:left="720" w:hanging="363"/>
      </w:pPr>
      <w:rPr>
        <w:rFonts w:hint="default"/>
        <w:i/>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0CA7829"/>
    <w:multiLevelType w:val="hybridMultilevel"/>
    <w:tmpl w:val="3C9A5AF4"/>
    <w:name w:val="TextBox Footnote2"/>
    <w:lvl w:ilvl="0" w:tplc="C79E93DA">
      <w:start w:val="1"/>
      <w:numFmt w:val="lowerLetter"/>
      <w:lvlText w:val="%1  "/>
      <w:lvlJc w:val="left"/>
      <w:pPr>
        <w:ind w:left="720" w:hanging="360"/>
      </w:pPr>
      <w:rPr>
        <w:rFonts w:hint="default"/>
        <w:i/>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2CF5CC1"/>
    <w:multiLevelType w:val="multilevel"/>
    <w:tmpl w:val="196A6928"/>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1"/>
      <w:numFmt w:val="decimal"/>
      <w:lvlText w:val="%2."/>
      <w:lvlJc w:val="right"/>
      <w:pPr>
        <w:tabs>
          <w:tab w:val="num" w:pos="1135"/>
        </w:tabs>
        <w:ind w:left="1135" w:hanging="284"/>
      </w:pPr>
      <w:rPr>
        <w:rFonts w:ascii="Times New Roman" w:hAnsi="Times New Roman" w:cs="Times New Roman" w:hint="default"/>
        <w:b/>
        <w:i w:val="0"/>
        <w:sz w:val="24"/>
      </w:rPr>
    </w:lvl>
    <w:lvl w:ilvl="2">
      <w:start w:val="1"/>
      <w:numFmt w:val="lowerLetter"/>
      <w:lvlText w:val="(%3)"/>
      <w:lvlJc w:val="right"/>
      <w:pPr>
        <w:tabs>
          <w:tab w:val="num" w:pos="1135"/>
        </w:tabs>
        <w:ind w:left="1135" w:hanging="284"/>
      </w:pPr>
      <w:rPr>
        <w:rFonts w:ascii="Times New Roman" w:hAnsi="Times New Roman" w:cs="Times New Roman" w:hint="default"/>
        <w:b w:val="0"/>
        <w:i w:val="0"/>
        <w:sz w:val="20"/>
      </w:rPr>
    </w:lvl>
    <w:lvl w:ilvl="3">
      <w:start w:val="1"/>
      <w:numFmt w:val="decimal"/>
      <w:lvlRestart w:val="0"/>
      <w:lvlText w:val="%4."/>
      <w:lvlJc w:val="left"/>
      <w:pPr>
        <w:tabs>
          <w:tab w:val="num" w:pos="1702"/>
        </w:tabs>
        <w:ind w:left="1702" w:hanging="567"/>
      </w:pPr>
      <w:rPr>
        <w:rFonts w:hint="default"/>
      </w:rPr>
    </w:lvl>
    <w:lvl w:ilvl="4">
      <w:start w:val="1"/>
      <w:numFmt w:val="lowerLetter"/>
      <w:lvlText w:val="(%5)"/>
      <w:lvlJc w:val="left"/>
      <w:pPr>
        <w:tabs>
          <w:tab w:val="num" w:pos="2269"/>
        </w:tabs>
        <w:ind w:left="1702" w:firstLine="0"/>
      </w:pPr>
      <w:rPr>
        <w:rFonts w:hint="default"/>
      </w:rPr>
    </w:lvl>
    <w:lvl w:ilvl="5">
      <w:start w:val="1"/>
      <w:numFmt w:val="lowerLetter"/>
      <w:lvlText w:val="(%6)"/>
      <w:lvlJc w:val="left"/>
      <w:pPr>
        <w:tabs>
          <w:tab w:val="num" w:pos="2161"/>
        </w:tabs>
        <w:ind w:left="2836" w:hanging="567"/>
      </w:pPr>
      <w:rPr>
        <w:rFonts w:hint="default"/>
      </w:rPr>
    </w:lvl>
    <w:lvl w:ilvl="6">
      <w:start w:val="1"/>
      <w:numFmt w:val="lowerLetter"/>
      <w:lvlText w:val="(%7)"/>
      <w:lvlJc w:val="left"/>
      <w:pPr>
        <w:tabs>
          <w:tab w:val="num" w:pos="3403"/>
        </w:tabs>
        <w:ind w:left="3403" w:hanging="567"/>
      </w:pPr>
      <w:rPr>
        <w:rFonts w:hint="default"/>
      </w:rPr>
    </w:lvl>
    <w:lvl w:ilvl="7">
      <w:start w:val="1"/>
      <w:numFmt w:val="none"/>
      <w:lvlText w:val="[%4."/>
      <w:lvlJc w:val="left"/>
      <w:pPr>
        <w:tabs>
          <w:tab w:val="num" w:pos="1702"/>
        </w:tabs>
        <w:ind w:left="1702" w:hanging="567"/>
      </w:pPr>
      <w:rPr>
        <w:rFonts w:hint="default"/>
        <w:color w:val="auto"/>
        <w:szCs w:val="28"/>
      </w:rPr>
    </w:lvl>
    <w:lvl w:ilvl="8">
      <w:start w:val="1"/>
      <w:numFmt w:val="lowerRoman"/>
      <w:lvlText w:val="%9."/>
      <w:lvlJc w:val="left"/>
      <w:pPr>
        <w:tabs>
          <w:tab w:val="num" w:pos="3238"/>
        </w:tabs>
        <w:ind w:left="3238" w:hanging="357"/>
      </w:pPr>
      <w:rPr>
        <w:rFonts w:hint="default"/>
      </w:rPr>
    </w:lvl>
  </w:abstractNum>
  <w:abstractNum w:abstractNumId="15" w15:restartNumberingAfterBreak="0">
    <w:nsid w:val="68862366"/>
    <w:multiLevelType w:val="hybridMultilevel"/>
    <w:tmpl w:val="A84009F8"/>
    <w:lvl w:ilvl="0" w:tplc="E24C15DA">
      <w:start w:val="1"/>
      <w:numFmt w:val="bullet"/>
      <w:pStyle w:val="Bullet2G"/>
      <w:lvlText w:val="•"/>
      <w:lvlJc w:val="left"/>
      <w:pPr>
        <w:tabs>
          <w:tab w:val="num" w:pos="2268"/>
        </w:tabs>
        <w:ind w:left="2268" w:hanging="170"/>
      </w:pPr>
      <w:rPr>
        <w:rFonts w:ascii="Times New Roman" w:hAnsi="Times New Roman" w:cs="Times New Roman" w:hint="default"/>
        <w:b w:val="0"/>
        <w:i w:val="0"/>
        <w:sz w:val="2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655732A"/>
    <w:multiLevelType w:val="hybridMultilevel"/>
    <w:tmpl w:val="955EB8C6"/>
    <w:lvl w:ilvl="0" w:tplc="77C0815A">
      <w:start w:val="1"/>
      <w:numFmt w:val="decimal"/>
      <w:lvlText w:val="%1."/>
      <w:lvlJc w:val="left"/>
      <w:pPr>
        <w:ind w:left="2257" w:hanging="555"/>
      </w:pPr>
      <w:rPr>
        <w:b w:val="0"/>
        <w:bCs/>
        <w:sz w:val="20"/>
        <w:szCs w:val="20"/>
      </w:rPr>
    </w:lvl>
    <w:lvl w:ilvl="1" w:tplc="04090019">
      <w:start w:val="1"/>
      <w:numFmt w:val="lowerLetter"/>
      <w:lvlText w:val="%2."/>
      <w:lvlJc w:val="left"/>
      <w:pPr>
        <w:ind w:left="2214" w:hanging="360"/>
      </w:pPr>
    </w:lvl>
    <w:lvl w:ilvl="2" w:tplc="0409001B">
      <w:start w:val="1"/>
      <w:numFmt w:val="lowerRoman"/>
      <w:lvlText w:val="%3."/>
      <w:lvlJc w:val="right"/>
      <w:pPr>
        <w:ind w:left="2934" w:hanging="180"/>
      </w:pPr>
    </w:lvl>
    <w:lvl w:ilvl="3" w:tplc="0409000F">
      <w:start w:val="1"/>
      <w:numFmt w:val="decimal"/>
      <w:lvlText w:val="%4."/>
      <w:lvlJc w:val="left"/>
      <w:pPr>
        <w:ind w:left="3654" w:hanging="360"/>
      </w:pPr>
    </w:lvl>
    <w:lvl w:ilvl="4" w:tplc="04090019">
      <w:start w:val="1"/>
      <w:numFmt w:val="lowerLetter"/>
      <w:lvlText w:val="%5."/>
      <w:lvlJc w:val="left"/>
      <w:pPr>
        <w:ind w:left="4374" w:hanging="360"/>
      </w:pPr>
    </w:lvl>
    <w:lvl w:ilvl="5" w:tplc="0409001B">
      <w:start w:val="1"/>
      <w:numFmt w:val="lowerRoman"/>
      <w:lvlText w:val="%6."/>
      <w:lvlJc w:val="right"/>
      <w:pPr>
        <w:ind w:left="5094" w:hanging="180"/>
      </w:pPr>
    </w:lvl>
    <w:lvl w:ilvl="6" w:tplc="0409000F">
      <w:start w:val="1"/>
      <w:numFmt w:val="decimal"/>
      <w:lvlText w:val="%7."/>
      <w:lvlJc w:val="left"/>
      <w:pPr>
        <w:ind w:left="5814" w:hanging="360"/>
      </w:pPr>
    </w:lvl>
    <w:lvl w:ilvl="7" w:tplc="04090019">
      <w:start w:val="1"/>
      <w:numFmt w:val="lowerLetter"/>
      <w:lvlText w:val="%8."/>
      <w:lvlJc w:val="left"/>
      <w:pPr>
        <w:ind w:left="6534" w:hanging="360"/>
      </w:pPr>
    </w:lvl>
    <w:lvl w:ilvl="8" w:tplc="0409001B">
      <w:start w:val="1"/>
      <w:numFmt w:val="lowerRoman"/>
      <w:lvlText w:val="%9."/>
      <w:lvlJc w:val="right"/>
      <w:pPr>
        <w:ind w:left="7254" w:hanging="180"/>
      </w:pPr>
    </w:lvl>
  </w:abstractNum>
  <w:num w:numId="1" w16cid:durableId="2090761060">
    <w:abstractNumId w:val="8"/>
  </w:num>
  <w:num w:numId="2" w16cid:durableId="1410074257">
    <w:abstractNumId w:val="6"/>
  </w:num>
  <w:num w:numId="3" w16cid:durableId="1573538810">
    <w:abstractNumId w:val="9"/>
  </w:num>
  <w:num w:numId="4" w16cid:durableId="933394474">
    <w:abstractNumId w:val="1"/>
  </w:num>
  <w:num w:numId="5" w16cid:durableId="865018870">
    <w:abstractNumId w:val="0"/>
  </w:num>
  <w:num w:numId="6" w16cid:durableId="121534383">
    <w:abstractNumId w:val="15"/>
  </w:num>
  <w:num w:numId="7" w16cid:durableId="793911014">
    <w:abstractNumId w:val="8"/>
  </w:num>
  <w:num w:numId="8" w16cid:durableId="1828278700">
    <w:abstractNumId w:val="4"/>
  </w:num>
  <w:num w:numId="9" w16cid:durableId="1000111523">
    <w:abstractNumId w:val="3"/>
  </w:num>
  <w:num w:numId="10" w16cid:durableId="1179076717">
    <w:abstractNumId w:val="14"/>
  </w:num>
  <w:num w:numId="11" w16cid:durableId="508562184">
    <w:abstractNumId w:val="4"/>
  </w:num>
  <w:num w:numId="12" w16cid:durableId="1141314323">
    <w:abstractNumId w:val="4"/>
  </w:num>
  <w:num w:numId="13" w16cid:durableId="1355884655">
    <w:abstractNumId w:val="4"/>
  </w:num>
  <w:num w:numId="14" w16cid:durableId="1147283230">
    <w:abstractNumId w:val="4"/>
  </w:num>
  <w:num w:numId="15" w16cid:durableId="1790078582">
    <w:abstractNumId w:val="4"/>
  </w:num>
  <w:num w:numId="16" w16cid:durableId="242495619">
    <w:abstractNumId w:val="4"/>
  </w:num>
  <w:num w:numId="17" w16cid:durableId="1357150714">
    <w:abstractNumId w:val="4"/>
  </w:num>
  <w:num w:numId="18" w16cid:durableId="1347364527">
    <w:abstractNumId w:val="4"/>
  </w:num>
  <w:num w:numId="19" w16cid:durableId="905728187">
    <w:abstractNumId w:val="4"/>
  </w:num>
  <w:num w:numId="20" w16cid:durableId="1326785268">
    <w:abstractNumId w:val="4"/>
  </w:num>
  <w:num w:numId="21" w16cid:durableId="452019842">
    <w:abstractNumId w:val="4"/>
  </w:num>
  <w:num w:numId="22" w16cid:durableId="1485001556">
    <w:abstractNumId w:val="4"/>
  </w:num>
  <w:num w:numId="23" w16cid:durableId="834684874">
    <w:abstractNumId w:val="4"/>
  </w:num>
  <w:num w:numId="24" w16cid:durableId="1247034851">
    <w:abstractNumId w:val="4"/>
  </w:num>
  <w:num w:numId="25" w16cid:durableId="1464345029">
    <w:abstractNumId w:val="4"/>
  </w:num>
  <w:num w:numId="26" w16cid:durableId="1859271243">
    <w:abstractNumId w:val="4"/>
  </w:num>
  <w:num w:numId="27" w16cid:durableId="1847937338">
    <w:abstractNumId w:val="4"/>
  </w:num>
  <w:num w:numId="28" w16cid:durableId="1007944543">
    <w:abstractNumId w:val="4"/>
  </w:num>
  <w:num w:numId="29" w16cid:durableId="660692028">
    <w:abstractNumId w:val="4"/>
  </w:num>
  <w:num w:numId="30" w16cid:durableId="2042589320">
    <w:abstractNumId w:val="4"/>
  </w:num>
  <w:num w:numId="31" w16cid:durableId="45687469">
    <w:abstractNumId w:val="4"/>
  </w:num>
  <w:num w:numId="32" w16cid:durableId="1268465483">
    <w:abstractNumId w:val="4"/>
  </w:num>
  <w:num w:numId="33" w16cid:durableId="42280160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6"/>
    </w:lvlOverride>
    <w:lvlOverride w:ilvl="6">
      <w:startOverride w:val="1"/>
    </w:lvlOverride>
    <w:lvlOverride w:ilvl="7">
      <w:startOverride w:val="1"/>
    </w:lvlOverride>
    <w:lvlOverride w:ilvl="8">
      <w:startOverride w:val="1"/>
    </w:lvlOverride>
  </w:num>
  <w:num w:numId="34" w16cid:durableId="878513872">
    <w:abstractNumId w:val="16"/>
  </w:num>
  <w:num w:numId="35" w16cid:durableId="68304773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73358140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B724" w:allStyles="0" w:customStyles="0" w:latentStyles="1" w:stylesInUse="0" w:headingStyles="1" w:numberingStyles="0" w:tableStyles="0" w:directFormattingOnRuns="1" w:directFormattingOnParagraphs="1" w:directFormattingOnNumbering="1" w:directFormattingOnTables="0" w:clearFormatting="1" w:top3HeadingStyles="1" w:visibleStyles="0" w:alternateStyleNames="1"/>
  <w:revisionView w:markup="0"/>
  <w:defaultTabStop w:val="567"/>
  <w:hyphenationZone w:val="425"/>
  <w:evenAndOddHeaders/>
  <w:drawingGridHorizontalSpacing w:val="100"/>
  <w:displayHorizontalDrawingGridEvery w:val="2"/>
  <w:displayVerticalDrawingGridEvery w:val="2"/>
  <w:noPunctuationKerning/>
  <w:characterSpacingControl w:val="doNotCompress"/>
  <w:hdrShapeDefaults>
    <o:shapedefaults v:ext="edit" spidmax="2050"/>
  </w:hdrShapeDefaults>
  <w:footnotePr>
    <w:footnote w:id="-1"/>
    <w:footnote w:id="0"/>
    <w:footnote w:id="1"/>
  </w:footnotePr>
  <w:endnotePr>
    <w:pos w:val="sectEnd"/>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7B84"/>
    <w:rsid w:val="000017AE"/>
    <w:rsid w:val="0000181F"/>
    <w:rsid w:val="00001F1B"/>
    <w:rsid w:val="00002558"/>
    <w:rsid w:val="00002EC1"/>
    <w:rsid w:val="00004A30"/>
    <w:rsid w:val="00005091"/>
    <w:rsid w:val="00005223"/>
    <w:rsid w:val="00005B65"/>
    <w:rsid w:val="000065B8"/>
    <w:rsid w:val="000066CA"/>
    <w:rsid w:val="00006945"/>
    <w:rsid w:val="00006E64"/>
    <w:rsid w:val="00007089"/>
    <w:rsid w:val="000076F3"/>
    <w:rsid w:val="000078AB"/>
    <w:rsid w:val="00007957"/>
    <w:rsid w:val="0001013C"/>
    <w:rsid w:val="00010FCA"/>
    <w:rsid w:val="0001105D"/>
    <w:rsid w:val="0001142E"/>
    <w:rsid w:val="00012914"/>
    <w:rsid w:val="00013808"/>
    <w:rsid w:val="0001390D"/>
    <w:rsid w:val="00014F61"/>
    <w:rsid w:val="000153D1"/>
    <w:rsid w:val="0001795D"/>
    <w:rsid w:val="00017E7B"/>
    <w:rsid w:val="0002004E"/>
    <w:rsid w:val="0002005A"/>
    <w:rsid w:val="000204F5"/>
    <w:rsid w:val="00020944"/>
    <w:rsid w:val="00021BB6"/>
    <w:rsid w:val="00022B6B"/>
    <w:rsid w:val="0002382B"/>
    <w:rsid w:val="000245BB"/>
    <w:rsid w:val="000250FF"/>
    <w:rsid w:val="00025C84"/>
    <w:rsid w:val="00025EBD"/>
    <w:rsid w:val="000260A0"/>
    <w:rsid w:val="00026895"/>
    <w:rsid w:val="0002690F"/>
    <w:rsid w:val="00026E4B"/>
    <w:rsid w:val="00027F7F"/>
    <w:rsid w:val="00030172"/>
    <w:rsid w:val="00030C9E"/>
    <w:rsid w:val="000313A0"/>
    <w:rsid w:val="0003173F"/>
    <w:rsid w:val="00032508"/>
    <w:rsid w:val="00032C3F"/>
    <w:rsid w:val="00032DDE"/>
    <w:rsid w:val="000334CC"/>
    <w:rsid w:val="00033E6E"/>
    <w:rsid w:val="00035638"/>
    <w:rsid w:val="00036475"/>
    <w:rsid w:val="00037650"/>
    <w:rsid w:val="0003776D"/>
    <w:rsid w:val="00037AD0"/>
    <w:rsid w:val="000404A7"/>
    <w:rsid w:val="00040C78"/>
    <w:rsid w:val="000417C5"/>
    <w:rsid w:val="00041F76"/>
    <w:rsid w:val="00042206"/>
    <w:rsid w:val="000423A6"/>
    <w:rsid w:val="00042946"/>
    <w:rsid w:val="00043311"/>
    <w:rsid w:val="00043691"/>
    <w:rsid w:val="000436BC"/>
    <w:rsid w:val="00044C72"/>
    <w:rsid w:val="00045180"/>
    <w:rsid w:val="000452E2"/>
    <w:rsid w:val="000455B5"/>
    <w:rsid w:val="00045908"/>
    <w:rsid w:val="00045967"/>
    <w:rsid w:val="000460E7"/>
    <w:rsid w:val="00046B25"/>
    <w:rsid w:val="00047EDD"/>
    <w:rsid w:val="00050146"/>
    <w:rsid w:val="000502B0"/>
    <w:rsid w:val="0005037E"/>
    <w:rsid w:val="00052279"/>
    <w:rsid w:val="000522E0"/>
    <w:rsid w:val="00052463"/>
    <w:rsid w:val="000536BB"/>
    <w:rsid w:val="00053707"/>
    <w:rsid w:val="00053732"/>
    <w:rsid w:val="00053A8E"/>
    <w:rsid w:val="00053BFE"/>
    <w:rsid w:val="00054170"/>
    <w:rsid w:val="00054CCE"/>
    <w:rsid w:val="000555B3"/>
    <w:rsid w:val="0005572C"/>
    <w:rsid w:val="00055A84"/>
    <w:rsid w:val="000561BD"/>
    <w:rsid w:val="00056828"/>
    <w:rsid w:val="00057020"/>
    <w:rsid w:val="000605BE"/>
    <w:rsid w:val="00060921"/>
    <w:rsid w:val="000609A0"/>
    <w:rsid w:val="00060E03"/>
    <w:rsid w:val="000610A7"/>
    <w:rsid w:val="000610B7"/>
    <w:rsid w:val="00061944"/>
    <w:rsid w:val="00062336"/>
    <w:rsid w:val="00062505"/>
    <w:rsid w:val="00063B3A"/>
    <w:rsid w:val="000643FC"/>
    <w:rsid w:val="00064D33"/>
    <w:rsid w:val="0006595E"/>
    <w:rsid w:val="00066075"/>
    <w:rsid w:val="0006656C"/>
    <w:rsid w:val="00070823"/>
    <w:rsid w:val="0007100F"/>
    <w:rsid w:val="000712FF"/>
    <w:rsid w:val="000721AB"/>
    <w:rsid w:val="00072631"/>
    <w:rsid w:val="00073006"/>
    <w:rsid w:val="0007483F"/>
    <w:rsid w:val="00074855"/>
    <w:rsid w:val="00074EC5"/>
    <w:rsid w:val="00074FC8"/>
    <w:rsid w:val="000758CF"/>
    <w:rsid w:val="00075B20"/>
    <w:rsid w:val="00076113"/>
    <w:rsid w:val="00076674"/>
    <w:rsid w:val="000773C8"/>
    <w:rsid w:val="00077475"/>
    <w:rsid w:val="0007767A"/>
    <w:rsid w:val="00077A68"/>
    <w:rsid w:val="00077B08"/>
    <w:rsid w:val="00077B76"/>
    <w:rsid w:val="000813EA"/>
    <w:rsid w:val="00081A74"/>
    <w:rsid w:val="00081C44"/>
    <w:rsid w:val="000826A7"/>
    <w:rsid w:val="00082B67"/>
    <w:rsid w:val="000833A0"/>
    <w:rsid w:val="00083647"/>
    <w:rsid w:val="0008424A"/>
    <w:rsid w:val="00084FC6"/>
    <w:rsid w:val="00086E7A"/>
    <w:rsid w:val="00087333"/>
    <w:rsid w:val="0008756E"/>
    <w:rsid w:val="000877EE"/>
    <w:rsid w:val="000878E8"/>
    <w:rsid w:val="00087BE9"/>
    <w:rsid w:val="00090016"/>
    <w:rsid w:val="000902A6"/>
    <w:rsid w:val="00090A78"/>
    <w:rsid w:val="000913E6"/>
    <w:rsid w:val="00091D3D"/>
    <w:rsid w:val="000921B7"/>
    <w:rsid w:val="000925A0"/>
    <w:rsid w:val="0009278A"/>
    <w:rsid w:val="00092B90"/>
    <w:rsid w:val="00092E29"/>
    <w:rsid w:val="00092F85"/>
    <w:rsid w:val="00093044"/>
    <w:rsid w:val="000933D1"/>
    <w:rsid w:val="000943DB"/>
    <w:rsid w:val="00095098"/>
    <w:rsid w:val="00096703"/>
    <w:rsid w:val="00096778"/>
    <w:rsid w:val="00096B20"/>
    <w:rsid w:val="00096C10"/>
    <w:rsid w:val="000971A5"/>
    <w:rsid w:val="00097809"/>
    <w:rsid w:val="00097A12"/>
    <w:rsid w:val="00097EA5"/>
    <w:rsid w:val="000A14C7"/>
    <w:rsid w:val="000A17EB"/>
    <w:rsid w:val="000A1B86"/>
    <w:rsid w:val="000A25E0"/>
    <w:rsid w:val="000A2F0B"/>
    <w:rsid w:val="000A2F7C"/>
    <w:rsid w:val="000A30D9"/>
    <w:rsid w:val="000A314B"/>
    <w:rsid w:val="000A3284"/>
    <w:rsid w:val="000A3948"/>
    <w:rsid w:val="000A399F"/>
    <w:rsid w:val="000A453D"/>
    <w:rsid w:val="000A4C99"/>
    <w:rsid w:val="000A4D59"/>
    <w:rsid w:val="000A566F"/>
    <w:rsid w:val="000A5E50"/>
    <w:rsid w:val="000A5F4F"/>
    <w:rsid w:val="000A62A7"/>
    <w:rsid w:val="000A63B3"/>
    <w:rsid w:val="000A7B40"/>
    <w:rsid w:val="000A7C2B"/>
    <w:rsid w:val="000B08E5"/>
    <w:rsid w:val="000B0D75"/>
    <w:rsid w:val="000B190A"/>
    <w:rsid w:val="000B1FD0"/>
    <w:rsid w:val="000B203D"/>
    <w:rsid w:val="000B3B86"/>
    <w:rsid w:val="000B4869"/>
    <w:rsid w:val="000B4CE1"/>
    <w:rsid w:val="000B5CD3"/>
    <w:rsid w:val="000B5DC6"/>
    <w:rsid w:val="000B6193"/>
    <w:rsid w:val="000B626B"/>
    <w:rsid w:val="000B63A9"/>
    <w:rsid w:val="000B63D8"/>
    <w:rsid w:val="000B6918"/>
    <w:rsid w:val="000B6BD6"/>
    <w:rsid w:val="000B70CB"/>
    <w:rsid w:val="000B7ABD"/>
    <w:rsid w:val="000C0E05"/>
    <w:rsid w:val="000C0FAD"/>
    <w:rsid w:val="000C1951"/>
    <w:rsid w:val="000C1AED"/>
    <w:rsid w:val="000C24E3"/>
    <w:rsid w:val="000C2CA1"/>
    <w:rsid w:val="000C3EF7"/>
    <w:rsid w:val="000C4219"/>
    <w:rsid w:val="000C4885"/>
    <w:rsid w:val="000C5173"/>
    <w:rsid w:val="000C7FAF"/>
    <w:rsid w:val="000D0484"/>
    <w:rsid w:val="000D05B8"/>
    <w:rsid w:val="000D0A8A"/>
    <w:rsid w:val="000D2925"/>
    <w:rsid w:val="000D454A"/>
    <w:rsid w:val="000D491D"/>
    <w:rsid w:val="000D52B9"/>
    <w:rsid w:val="000D59D6"/>
    <w:rsid w:val="000D5D21"/>
    <w:rsid w:val="000D5DED"/>
    <w:rsid w:val="000D6319"/>
    <w:rsid w:val="000D6413"/>
    <w:rsid w:val="000D658B"/>
    <w:rsid w:val="000D6922"/>
    <w:rsid w:val="000D6D4A"/>
    <w:rsid w:val="000D704A"/>
    <w:rsid w:val="000D754F"/>
    <w:rsid w:val="000D7870"/>
    <w:rsid w:val="000D7AD2"/>
    <w:rsid w:val="000E0A93"/>
    <w:rsid w:val="000E12B1"/>
    <w:rsid w:val="000E1A41"/>
    <w:rsid w:val="000E343D"/>
    <w:rsid w:val="000E3B64"/>
    <w:rsid w:val="000E3BD5"/>
    <w:rsid w:val="000E415C"/>
    <w:rsid w:val="000E4C76"/>
    <w:rsid w:val="000E4C9E"/>
    <w:rsid w:val="000E5A58"/>
    <w:rsid w:val="000E6E68"/>
    <w:rsid w:val="000E6E8B"/>
    <w:rsid w:val="000E7723"/>
    <w:rsid w:val="000E7989"/>
    <w:rsid w:val="000E7BEC"/>
    <w:rsid w:val="000F08A6"/>
    <w:rsid w:val="000F10E8"/>
    <w:rsid w:val="000F13AC"/>
    <w:rsid w:val="000F379C"/>
    <w:rsid w:val="000F40F7"/>
    <w:rsid w:val="000F4446"/>
    <w:rsid w:val="000F4528"/>
    <w:rsid w:val="000F4776"/>
    <w:rsid w:val="000F47C5"/>
    <w:rsid w:val="000F4E32"/>
    <w:rsid w:val="000F5020"/>
    <w:rsid w:val="000F5D97"/>
    <w:rsid w:val="000F5E41"/>
    <w:rsid w:val="000F61A8"/>
    <w:rsid w:val="000F670B"/>
    <w:rsid w:val="000F6C6F"/>
    <w:rsid w:val="000F759E"/>
    <w:rsid w:val="000F7C93"/>
    <w:rsid w:val="001007C9"/>
    <w:rsid w:val="0010134C"/>
    <w:rsid w:val="00101915"/>
    <w:rsid w:val="00102109"/>
    <w:rsid w:val="00102247"/>
    <w:rsid w:val="0010335C"/>
    <w:rsid w:val="00103B87"/>
    <w:rsid w:val="00103CE1"/>
    <w:rsid w:val="00104033"/>
    <w:rsid w:val="00104459"/>
    <w:rsid w:val="00105E83"/>
    <w:rsid w:val="00106384"/>
    <w:rsid w:val="00106F0E"/>
    <w:rsid w:val="001070D8"/>
    <w:rsid w:val="00107536"/>
    <w:rsid w:val="00107B0E"/>
    <w:rsid w:val="00107B6F"/>
    <w:rsid w:val="00107F37"/>
    <w:rsid w:val="0011157B"/>
    <w:rsid w:val="0011168B"/>
    <w:rsid w:val="00111B0E"/>
    <w:rsid w:val="001129C2"/>
    <w:rsid w:val="001136FF"/>
    <w:rsid w:val="001140AC"/>
    <w:rsid w:val="0011412D"/>
    <w:rsid w:val="0011467A"/>
    <w:rsid w:val="0011535E"/>
    <w:rsid w:val="001158A6"/>
    <w:rsid w:val="00115FA5"/>
    <w:rsid w:val="001160B4"/>
    <w:rsid w:val="001161E5"/>
    <w:rsid w:val="001177C1"/>
    <w:rsid w:val="0011781E"/>
    <w:rsid w:val="001202F9"/>
    <w:rsid w:val="00120826"/>
    <w:rsid w:val="00120901"/>
    <w:rsid w:val="001209A8"/>
    <w:rsid w:val="00120E84"/>
    <w:rsid w:val="001210B2"/>
    <w:rsid w:val="00121C5C"/>
    <w:rsid w:val="00122860"/>
    <w:rsid w:val="001228E9"/>
    <w:rsid w:val="00123346"/>
    <w:rsid w:val="00123C52"/>
    <w:rsid w:val="00123F44"/>
    <w:rsid w:val="001241B9"/>
    <w:rsid w:val="00124496"/>
    <w:rsid w:val="00124D35"/>
    <w:rsid w:val="00127311"/>
    <w:rsid w:val="00132221"/>
    <w:rsid w:val="001324F8"/>
    <w:rsid w:val="001328F9"/>
    <w:rsid w:val="00133692"/>
    <w:rsid w:val="001336C7"/>
    <w:rsid w:val="001349EC"/>
    <w:rsid w:val="00134B91"/>
    <w:rsid w:val="00134E5F"/>
    <w:rsid w:val="00134F15"/>
    <w:rsid w:val="00135451"/>
    <w:rsid w:val="0013588F"/>
    <w:rsid w:val="001364C2"/>
    <w:rsid w:val="00136D61"/>
    <w:rsid w:val="0013764E"/>
    <w:rsid w:val="00137FA4"/>
    <w:rsid w:val="00140123"/>
    <w:rsid w:val="001404D7"/>
    <w:rsid w:val="00141710"/>
    <w:rsid w:val="00142A35"/>
    <w:rsid w:val="0014379B"/>
    <w:rsid w:val="001440D4"/>
    <w:rsid w:val="00144AAF"/>
    <w:rsid w:val="001451CB"/>
    <w:rsid w:val="0014527A"/>
    <w:rsid w:val="0014618D"/>
    <w:rsid w:val="00146976"/>
    <w:rsid w:val="00146A65"/>
    <w:rsid w:val="00146BCA"/>
    <w:rsid w:val="00147B2C"/>
    <w:rsid w:val="00147F75"/>
    <w:rsid w:val="00150471"/>
    <w:rsid w:val="00150892"/>
    <w:rsid w:val="001511AB"/>
    <w:rsid w:val="00152947"/>
    <w:rsid w:val="00152A6E"/>
    <w:rsid w:val="001534DB"/>
    <w:rsid w:val="00153744"/>
    <w:rsid w:val="00153EA4"/>
    <w:rsid w:val="00154EBF"/>
    <w:rsid w:val="0015512D"/>
    <w:rsid w:val="00155230"/>
    <w:rsid w:val="001553B9"/>
    <w:rsid w:val="00155AC0"/>
    <w:rsid w:val="00156AE7"/>
    <w:rsid w:val="00157504"/>
    <w:rsid w:val="001576E9"/>
    <w:rsid w:val="00157D68"/>
    <w:rsid w:val="001600D9"/>
    <w:rsid w:val="001608B1"/>
    <w:rsid w:val="00160FD3"/>
    <w:rsid w:val="00162545"/>
    <w:rsid w:val="00162F58"/>
    <w:rsid w:val="00163EAF"/>
    <w:rsid w:val="001656AA"/>
    <w:rsid w:val="00165B4A"/>
    <w:rsid w:val="00166318"/>
    <w:rsid w:val="0016670C"/>
    <w:rsid w:val="00166C2B"/>
    <w:rsid w:val="00167ABD"/>
    <w:rsid w:val="0017287A"/>
    <w:rsid w:val="00172A6C"/>
    <w:rsid w:val="00172CF0"/>
    <w:rsid w:val="00173068"/>
    <w:rsid w:val="001732E9"/>
    <w:rsid w:val="001738F1"/>
    <w:rsid w:val="00174713"/>
    <w:rsid w:val="00174A05"/>
    <w:rsid w:val="00174C44"/>
    <w:rsid w:val="0017548E"/>
    <w:rsid w:val="001754B6"/>
    <w:rsid w:val="00175B1B"/>
    <w:rsid w:val="001760B0"/>
    <w:rsid w:val="001760C7"/>
    <w:rsid w:val="001762E6"/>
    <w:rsid w:val="00176464"/>
    <w:rsid w:val="00176848"/>
    <w:rsid w:val="00176B6F"/>
    <w:rsid w:val="00176D28"/>
    <w:rsid w:val="00177074"/>
    <w:rsid w:val="00177326"/>
    <w:rsid w:val="00177EF0"/>
    <w:rsid w:val="00180071"/>
    <w:rsid w:val="00180DE6"/>
    <w:rsid w:val="00180EC7"/>
    <w:rsid w:val="0018132F"/>
    <w:rsid w:val="00181D6D"/>
    <w:rsid w:val="00181F16"/>
    <w:rsid w:val="001824A4"/>
    <w:rsid w:val="00182B11"/>
    <w:rsid w:val="00182E19"/>
    <w:rsid w:val="00183DA9"/>
    <w:rsid w:val="00184349"/>
    <w:rsid w:val="00184C03"/>
    <w:rsid w:val="001851CD"/>
    <w:rsid w:val="001863D7"/>
    <w:rsid w:val="001866A5"/>
    <w:rsid w:val="001867BD"/>
    <w:rsid w:val="00186A4F"/>
    <w:rsid w:val="00186C6B"/>
    <w:rsid w:val="001879CD"/>
    <w:rsid w:val="001903E5"/>
    <w:rsid w:val="001906D0"/>
    <w:rsid w:val="00191288"/>
    <w:rsid w:val="001915EF"/>
    <w:rsid w:val="00191AA8"/>
    <w:rsid w:val="00191FBF"/>
    <w:rsid w:val="00191FCB"/>
    <w:rsid w:val="001926E6"/>
    <w:rsid w:val="0019271A"/>
    <w:rsid w:val="00192888"/>
    <w:rsid w:val="00192A3A"/>
    <w:rsid w:val="0019430F"/>
    <w:rsid w:val="00194548"/>
    <w:rsid w:val="001945C7"/>
    <w:rsid w:val="00194BFA"/>
    <w:rsid w:val="00194E11"/>
    <w:rsid w:val="00195018"/>
    <w:rsid w:val="0019536C"/>
    <w:rsid w:val="001954B3"/>
    <w:rsid w:val="00195FF4"/>
    <w:rsid w:val="001969F1"/>
    <w:rsid w:val="00196E77"/>
    <w:rsid w:val="0019749F"/>
    <w:rsid w:val="00197B38"/>
    <w:rsid w:val="001A02F5"/>
    <w:rsid w:val="001A0963"/>
    <w:rsid w:val="001A0A3A"/>
    <w:rsid w:val="001A0C16"/>
    <w:rsid w:val="001A155B"/>
    <w:rsid w:val="001A1FC1"/>
    <w:rsid w:val="001A31ED"/>
    <w:rsid w:val="001A3E9A"/>
    <w:rsid w:val="001A5637"/>
    <w:rsid w:val="001A594B"/>
    <w:rsid w:val="001A5FE8"/>
    <w:rsid w:val="001A6044"/>
    <w:rsid w:val="001A625F"/>
    <w:rsid w:val="001A6305"/>
    <w:rsid w:val="001A6705"/>
    <w:rsid w:val="001A699F"/>
    <w:rsid w:val="001A6B86"/>
    <w:rsid w:val="001A6BB9"/>
    <w:rsid w:val="001A6CFD"/>
    <w:rsid w:val="001A70E2"/>
    <w:rsid w:val="001B0114"/>
    <w:rsid w:val="001B085A"/>
    <w:rsid w:val="001B1483"/>
    <w:rsid w:val="001B1AA5"/>
    <w:rsid w:val="001B3428"/>
    <w:rsid w:val="001B350F"/>
    <w:rsid w:val="001B3542"/>
    <w:rsid w:val="001B3948"/>
    <w:rsid w:val="001B3AC0"/>
    <w:rsid w:val="001B412D"/>
    <w:rsid w:val="001B4924"/>
    <w:rsid w:val="001B49E7"/>
    <w:rsid w:val="001B5363"/>
    <w:rsid w:val="001B6F3C"/>
    <w:rsid w:val="001B794C"/>
    <w:rsid w:val="001B7FFB"/>
    <w:rsid w:val="001C195E"/>
    <w:rsid w:val="001C1AE4"/>
    <w:rsid w:val="001C24E0"/>
    <w:rsid w:val="001C2D61"/>
    <w:rsid w:val="001C3216"/>
    <w:rsid w:val="001C3DE7"/>
    <w:rsid w:val="001C3F2F"/>
    <w:rsid w:val="001C40F0"/>
    <w:rsid w:val="001C4627"/>
    <w:rsid w:val="001C4688"/>
    <w:rsid w:val="001C4C32"/>
    <w:rsid w:val="001C562C"/>
    <w:rsid w:val="001C5FC8"/>
    <w:rsid w:val="001C6549"/>
    <w:rsid w:val="001C7B72"/>
    <w:rsid w:val="001C7B87"/>
    <w:rsid w:val="001C7ED0"/>
    <w:rsid w:val="001D012A"/>
    <w:rsid w:val="001D05FD"/>
    <w:rsid w:val="001D0652"/>
    <w:rsid w:val="001D09C6"/>
    <w:rsid w:val="001D0F0F"/>
    <w:rsid w:val="001D20AC"/>
    <w:rsid w:val="001D2318"/>
    <w:rsid w:val="001D2FD8"/>
    <w:rsid w:val="001D38A4"/>
    <w:rsid w:val="001D4FB0"/>
    <w:rsid w:val="001D5F28"/>
    <w:rsid w:val="001D6204"/>
    <w:rsid w:val="001D71D6"/>
    <w:rsid w:val="001D773B"/>
    <w:rsid w:val="001D7EC5"/>
    <w:rsid w:val="001E0CAD"/>
    <w:rsid w:val="001E1EFC"/>
    <w:rsid w:val="001E2787"/>
    <w:rsid w:val="001E2B19"/>
    <w:rsid w:val="001E38E4"/>
    <w:rsid w:val="001E4B0D"/>
    <w:rsid w:val="001E4CB2"/>
    <w:rsid w:val="001E551B"/>
    <w:rsid w:val="001E5D66"/>
    <w:rsid w:val="001E65DE"/>
    <w:rsid w:val="001E66A8"/>
    <w:rsid w:val="001E6AEC"/>
    <w:rsid w:val="001E7740"/>
    <w:rsid w:val="001E7D13"/>
    <w:rsid w:val="001F0C87"/>
    <w:rsid w:val="001F1195"/>
    <w:rsid w:val="001F199E"/>
    <w:rsid w:val="001F2142"/>
    <w:rsid w:val="001F2BBF"/>
    <w:rsid w:val="001F4132"/>
    <w:rsid w:val="001F4738"/>
    <w:rsid w:val="001F5065"/>
    <w:rsid w:val="001F52D5"/>
    <w:rsid w:val="001F543D"/>
    <w:rsid w:val="001F60A4"/>
    <w:rsid w:val="001F6307"/>
    <w:rsid w:val="001F6600"/>
    <w:rsid w:val="00200573"/>
    <w:rsid w:val="00200615"/>
    <w:rsid w:val="002008AA"/>
    <w:rsid w:val="00200CF1"/>
    <w:rsid w:val="00201AA3"/>
    <w:rsid w:val="00201B92"/>
    <w:rsid w:val="002025E1"/>
    <w:rsid w:val="00202C1D"/>
    <w:rsid w:val="0020356F"/>
    <w:rsid w:val="00203A5F"/>
    <w:rsid w:val="0020429C"/>
    <w:rsid w:val="002051C6"/>
    <w:rsid w:val="00205885"/>
    <w:rsid w:val="002068C8"/>
    <w:rsid w:val="00206C70"/>
    <w:rsid w:val="00207452"/>
    <w:rsid w:val="00207D00"/>
    <w:rsid w:val="0021009F"/>
    <w:rsid w:val="00210A60"/>
    <w:rsid w:val="00210D1C"/>
    <w:rsid w:val="002112CF"/>
    <w:rsid w:val="00211936"/>
    <w:rsid w:val="00211DD7"/>
    <w:rsid w:val="00211E72"/>
    <w:rsid w:val="00213423"/>
    <w:rsid w:val="00213865"/>
    <w:rsid w:val="0021446A"/>
    <w:rsid w:val="00214971"/>
    <w:rsid w:val="002149F2"/>
    <w:rsid w:val="00214AE9"/>
    <w:rsid w:val="00215095"/>
    <w:rsid w:val="002151B8"/>
    <w:rsid w:val="0021600B"/>
    <w:rsid w:val="00216589"/>
    <w:rsid w:val="00216DC7"/>
    <w:rsid w:val="00217022"/>
    <w:rsid w:val="00217DAF"/>
    <w:rsid w:val="00220140"/>
    <w:rsid w:val="00220478"/>
    <w:rsid w:val="00220798"/>
    <w:rsid w:val="00220D86"/>
    <w:rsid w:val="00220E23"/>
    <w:rsid w:val="00220F59"/>
    <w:rsid w:val="002210CC"/>
    <w:rsid w:val="0022159D"/>
    <w:rsid w:val="002226A8"/>
    <w:rsid w:val="00222D2C"/>
    <w:rsid w:val="002230C9"/>
    <w:rsid w:val="00223453"/>
    <w:rsid w:val="00223776"/>
    <w:rsid w:val="00223B53"/>
    <w:rsid w:val="00223E56"/>
    <w:rsid w:val="00223EFB"/>
    <w:rsid w:val="00224111"/>
    <w:rsid w:val="002241A1"/>
    <w:rsid w:val="00224750"/>
    <w:rsid w:val="002261D8"/>
    <w:rsid w:val="002270EB"/>
    <w:rsid w:val="002275EF"/>
    <w:rsid w:val="00230D0F"/>
    <w:rsid w:val="00230F19"/>
    <w:rsid w:val="002313AB"/>
    <w:rsid w:val="00231FB5"/>
    <w:rsid w:val="0023233F"/>
    <w:rsid w:val="00232479"/>
    <w:rsid w:val="00232748"/>
    <w:rsid w:val="00232AAF"/>
    <w:rsid w:val="00232DF1"/>
    <w:rsid w:val="00232EAA"/>
    <w:rsid w:val="002339CE"/>
    <w:rsid w:val="00233F35"/>
    <w:rsid w:val="00234030"/>
    <w:rsid w:val="002350D2"/>
    <w:rsid w:val="00235CB6"/>
    <w:rsid w:val="002369BF"/>
    <w:rsid w:val="00240593"/>
    <w:rsid w:val="002429CC"/>
    <w:rsid w:val="00243267"/>
    <w:rsid w:val="002437CF"/>
    <w:rsid w:val="00243999"/>
    <w:rsid w:val="00243CE9"/>
    <w:rsid w:val="0024447B"/>
    <w:rsid w:val="00244F71"/>
    <w:rsid w:val="002455C8"/>
    <w:rsid w:val="0024583B"/>
    <w:rsid w:val="00245913"/>
    <w:rsid w:val="00246888"/>
    <w:rsid w:val="002473E3"/>
    <w:rsid w:val="00247BF6"/>
    <w:rsid w:val="00250037"/>
    <w:rsid w:val="0025113D"/>
    <w:rsid w:val="00251765"/>
    <w:rsid w:val="00251FBA"/>
    <w:rsid w:val="00251FF9"/>
    <w:rsid w:val="00253D17"/>
    <w:rsid w:val="00254CFE"/>
    <w:rsid w:val="00254F0D"/>
    <w:rsid w:val="002550DD"/>
    <w:rsid w:val="00255760"/>
    <w:rsid w:val="002559C1"/>
    <w:rsid w:val="00255C48"/>
    <w:rsid w:val="00256CFB"/>
    <w:rsid w:val="00256D46"/>
    <w:rsid w:val="00257AA3"/>
    <w:rsid w:val="00257E02"/>
    <w:rsid w:val="00257F43"/>
    <w:rsid w:val="00260341"/>
    <w:rsid w:val="00260941"/>
    <w:rsid w:val="00260BFA"/>
    <w:rsid w:val="00260EF6"/>
    <w:rsid w:val="002614D8"/>
    <w:rsid w:val="00261F61"/>
    <w:rsid w:val="002645B3"/>
    <w:rsid w:val="00264676"/>
    <w:rsid w:val="0026473C"/>
    <w:rsid w:val="00264F17"/>
    <w:rsid w:val="0026500D"/>
    <w:rsid w:val="002654F5"/>
    <w:rsid w:val="00266D68"/>
    <w:rsid w:val="0026747E"/>
    <w:rsid w:val="00267A26"/>
    <w:rsid w:val="00267A4B"/>
    <w:rsid w:val="00267B98"/>
    <w:rsid w:val="002700F7"/>
    <w:rsid w:val="00270C66"/>
    <w:rsid w:val="00270E7D"/>
    <w:rsid w:val="00271037"/>
    <w:rsid w:val="00271264"/>
    <w:rsid w:val="0027163D"/>
    <w:rsid w:val="00272B1F"/>
    <w:rsid w:val="00273A7C"/>
    <w:rsid w:val="00273E8E"/>
    <w:rsid w:val="0027419E"/>
    <w:rsid w:val="00276A17"/>
    <w:rsid w:val="00276E00"/>
    <w:rsid w:val="002774A2"/>
    <w:rsid w:val="002776B4"/>
    <w:rsid w:val="002778AF"/>
    <w:rsid w:val="002779EB"/>
    <w:rsid w:val="0028044B"/>
    <w:rsid w:val="00281850"/>
    <w:rsid w:val="00282028"/>
    <w:rsid w:val="002821A6"/>
    <w:rsid w:val="002823A1"/>
    <w:rsid w:val="00283275"/>
    <w:rsid w:val="0028528A"/>
    <w:rsid w:val="002859C9"/>
    <w:rsid w:val="00285AE0"/>
    <w:rsid w:val="0028633B"/>
    <w:rsid w:val="00287195"/>
    <w:rsid w:val="00287431"/>
    <w:rsid w:val="00287744"/>
    <w:rsid w:val="002877DC"/>
    <w:rsid w:val="0029007C"/>
    <w:rsid w:val="00290409"/>
    <w:rsid w:val="0029060A"/>
    <w:rsid w:val="00290642"/>
    <w:rsid w:val="00290914"/>
    <w:rsid w:val="00291665"/>
    <w:rsid w:val="00291967"/>
    <w:rsid w:val="002919E8"/>
    <w:rsid w:val="00292DC3"/>
    <w:rsid w:val="002933A4"/>
    <w:rsid w:val="00293481"/>
    <w:rsid w:val="002938CD"/>
    <w:rsid w:val="00293A91"/>
    <w:rsid w:val="00293DAA"/>
    <w:rsid w:val="00293FB1"/>
    <w:rsid w:val="00294E1E"/>
    <w:rsid w:val="00294EAB"/>
    <w:rsid w:val="0029512C"/>
    <w:rsid w:val="002954CD"/>
    <w:rsid w:val="00295866"/>
    <w:rsid w:val="002962DE"/>
    <w:rsid w:val="0029733B"/>
    <w:rsid w:val="00297C1E"/>
    <w:rsid w:val="00297C7B"/>
    <w:rsid w:val="002A1770"/>
    <w:rsid w:val="002A17F6"/>
    <w:rsid w:val="002A2D01"/>
    <w:rsid w:val="002A366D"/>
    <w:rsid w:val="002A4317"/>
    <w:rsid w:val="002A5104"/>
    <w:rsid w:val="002A5353"/>
    <w:rsid w:val="002A7142"/>
    <w:rsid w:val="002A76D7"/>
    <w:rsid w:val="002A7B52"/>
    <w:rsid w:val="002B00DA"/>
    <w:rsid w:val="002B0283"/>
    <w:rsid w:val="002B0DE5"/>
    <w:rsid w:val="002B1BEF"/>
    <w:rsid w:val="002B2F49"/>
    <w:rsid w:val="002B3984"/>
    <w:rsid w:val="002B3A0D"/>
    <w:rsid w:val="002B3A3D"/>
    <w:rsid w:val="002B3AF2"/>
    <w:rsid w:val="002B3F07"/>
    <w:rsid w:val="002B446B"/>
    <w:rsid w:val="002B4742"/>
    <w:rsid w:val="002B4A3D"/>
    <w:rsid w:val="002B52AD"/>
    <w:rsid w:val="002B5CA8"/>
    <w:rsid w:val="002B61B9"/>
    <w:rsid w:val="002B638B"/>
    <w:rsid w:val="002B71EA"/>
    <w:rsid w:val="002B72CE"/>
    <w:rsid w:val="002B7532"/>
    <w:rsid w:val="002B7A4D"/>
    <w:rsid w:val="002B7E83"/>
    <w:rsid w:val="002C051E"/>
    <w:rsid w:val="002C0831"/>
    <w:rsid w:val="002C11F7"/>
    <w:rsid w:val="002C1C5C"/>
    <w:rsid w:val="002C278D"/>
    <w:rsid w:val="002C2E21"/>
    <w:rsid w:val="002C3336"/>
    <w:rsid w:val="002C3643"/>
    <w:rsid w:val="002C4846"/>
    <w:rsid w:val="002C4F94"/>
    <w:rsid w:val="002C52A6"/>
    <w:rsid w:val="002C5632"/>
    <w:rsid w:val="002C57FC"/>
    <w:rsid w:val="002C595A"/>
    <w:rsid w:val="002C5E5C"/>
    <w:rsid w:val="002C649D"/>
    <w:rsid w:val="002C76B7"/>
    <w:rsid w:val="002C7B76"/>
    <w:rsid w:val="002D0254"/>
    <w:rsid w:val="002D154A"/>
    <w:rsid w:val="002D1F6E"/>
    <w:rsid w:val="002D2E6C"/>
    <w:rsid w:val="002D3008"/>
    <w:rsid w:val="002D3C16"/>
    <w:rsid w:val="002D4448"/>
    <w:rsid w:val="002D6458"/>
    <w:rsid w:val="002D66A2"/>
    <w:rsid w:val="002D6B8F"/>
    <w:rsid w:val="002D737B"/>
    <w:rsid w:val="002E07A3"/>
    <w:rsid w:val="002E0C5A"/>
    <w:rsid w:val="002E0EB9"/>
    <w:rsid w:val="002E1531"/>
    <w:rsid w:val="002E17DE"/>
    <w:rsid w:val="002E1FF7"/>
    <w:rsid w:val="002E2F41"/>
    <w:rsid w:val="002E3275"/>
    <w:rsid w:val="002E3757"/>
    <w:rsid w:val="002E3ED8"/>
    <w:rsid w:val="002E3F96"/>
    <w:rsid w:val="002E6327"/>
    <w:rsid w:val="002E669D"/>
    <w:rsid w:val="002E6926"/>
    <w:rsid w:val="002E6B99"/>
    <w:rsid w:val="002E6FFA"/>
    <w:rsid w:val="002E7005"/>
    <w:rsid w:val="002E73E9"/>
    <w:rsid w:val="002E760D"/>
    <w:rsid w:val="002E7663"/>
    <w:rsid w:val="002F0E0F"/>
    <w:rsid w:val="002F1135"/>
    <w:rsid w:val="002F1F4E"/>
    <w:rsid w:val="002F279F"/>
    <w:rsid w:val="002F304A"/>
    <w:rsid w:val="002F33F4"/>
    <w:rsid w:val="002F3583"/>
    <w:rsid w:val="002F3A1E"/>
    <w:rsid w:val="002F3C4A"/>
    <w:rsid w:val="002F40F2"/>
    <w:rsid w:val="002F43A0"/>
    <w:rsid w:val="002F448E"/>
    <w:rsid w:val="002F60E8"/>
    <w:rsid w:val="002F6562"/>
    <w:rsid w:val="002F6581"/>
    <w:rsid w:val="002F7204"/>
    <w:rsid w:val="002F769D"/>
    <w:rsid w:val="002F79B8"/>
    <w:rsid w:val="002F7B01"/>
    <w:rsid w:val="003012AF"/>
    <w:rsid w:val="003015B1"/>
    <w:rsid w:val="00301AAC"/>
    <w:rsid w:val="00302714"/>
    <w:rsid w:val="00302FA4"/>
    <w:rsid w:val="00304A0B"/>
    <w:rsid w:val="00304BA1"/>
    <w:rsid w:val="0030501E"/>
    <w:rsid w:val="0030591F"/>
    <w:rsid w:val="00306423"/>
    <w:rsid w:val="00306D44"/>
    <w:rsid w:val="0031149B"/>
    <w:rsid w:val="003122B1"/>
    <w:rsid w:val="003132EC"/>
    <w:rsid w:val="00313FF4"/>
    <w:rsid w:val="003147E4"/>
    <w:rsid w:val="00315634"/>
    <w:rsid w:val="00316A81"/>
    <w:rsid w:val="00316BCD"/>
    <w:rsid w:val="00316E0B"/>
    <w:rsid w:val="0031708E"/>
    <w:rsid w:val="00317158"/>
    <w:rsid w:val="00317B8C"/>
    <w:rsid w:val="0032025F"/>
    <w:rsid w:val="00320E38"/>
    <w:rsid w:val="0032167E"/>
    <w:rsid w:val="00321A14"/>
    <w:rsid w:val="0032309E"/>
    <w:rsid w:val="0032372C"/>
    <w:rsid w:val="00323C67"/>
    <w:rsid w:val="00323CEF"/>
    <w:rsid w:val="0032412E"/>
    <w:rsid w:val="003250E7"/>
    <w:rsid w:val="003254AB"/>
    <w:rsid w:val="0032559E"/>
    <w:rsid w:val="0032591A"/>
    <w:rsid w:val="00325A58"/>
    <w:rsid w:val="00325DAC"/>
    <w:rsid w:val="00327575"/>
    <w:rsid w:val="00327B89"/>
    <w:rsid w:val="00327C6C"/>
    <w:rsid w:val="003303CD"/>
    <w:rsid w:val="00331069"/>
    <w:rsid w:val="003319B8"/>
    <w:rsid w:val="00332093"/>
    <w:rsid w:val="003322CF"/>
    <w:rsid w:val="00332592"/>
    <w:rsid w:val="00333296"/>
    <w:rsid w:val="00333345"/>
    <w:rsid w:val="0033427A"/>
    <w:rsid w:val="00334302"/>
    <w:rsid w:val="00334AC5"/>
    <w:rsid w:val="00334BF7"/>
    <w:rsid w:val="00335067"/>
    <w:rsid w:val="003354A0"/>
    <w:rsid w:val="003360AF"/>
    <w:rsid w:val="003361A9"/>
    <w:rsid w:val="003363D6"/>
    <w:rsid w:val="00336BDA"/>
    <w:rsid w:val="00336DC3"/>
    <w:rsid w:val="00337115"/>
    <w:rsid w:val="0033730C"/>
    <w:rsid w:val="00337601"/>
    <w:rsid w:val="003379B3"/>
    <w:rsid w:val="00337C5F"/>
    <w:rsid w:val="0034005C"/>
    <w:rsid w:val="00340554"/>
    <w:rsid w:val="00341289"/>
    <w:rsid w:val="0034142B"/>
    <w:rsid w:val="003414FE"/>
    <w:rsid w:val="003415A2"/>
    <w:rsid w:val="00341B91"/>
    <w:rsid w:val="00341EE4"/>
    <w:rsid w:val="003425EA"/>
    <w:rsid w:val="00342ED8"/>
    <w:rsid w:val="00344AD3"/>
    <w:rsid w:val="00344BA2"/>
    <w:rsid w:val="00344EB7"/>
    <w:rsid w:val="003450D9"/>
    <w:rsid w:val="00345AD9"/>
    <w:rsid w:val="0034683A"/>
    <w:rsid w:val="003471D9"/>
    <w:rsid w:val="003473C5"/>
    <w:rsid w:val="003475D2"/>
    <w:rsid w:val="003501E6"/>
    <w:rsid w:val="00350710"/>
    <w:rsid w:val="00350A55"/>
    <w:rsid w:val="0035106D"/>
    <w:rsid w:val="0035150B"/>
    <w:rsid w:val="003516A3"/>
    <w:rsid w:val="00351761"/>
    <w:rsid w:val="00351B48"/>
    <w:rsid w:val="0035313A"/>
    <w:rsid w:val="00353560"/>
    <w:rsid w:val="003542B9"/>
    <w:rsid w:val="00354C5C"/>
    <w:rsid w:val="003553A8"/>
    <w:rsid w:val="00355891"/>
    <w:rsid w:val="00355A22"/>
    <w:rsid w:val="00355B23"/>
    <w:rsid w:val="0035636C"/>
    <w:rsid w:val="0035673B"/>
    <w:rsid w:val="00357485"/>
    <w:rsid w:val="003575AE"/>
    <w:rsid w:val="00357684"/>
    <w:rsid w:val="00357CD5"/>
    <w:rsid w:val="00361821"/>
    <w:rsid w:val="00361A9D"/>
    <w:rsid w:val="00362289"/>
    <w:rsid w:val="00362677"/>
    <w:rsid w:val="0036290F"/>
    <w:rsid w:val="00362A31"/>
    <w:rsid w:val="00362AF3"/>
    <w:rsid w:val="00363A30"/>
    <w:rsid w:val="00364340"/>
    <w:rsid w:val="003643C9"/>
    <w:rsid w:val="00364406"/>
    <w:rsid w:val="00364B85"/>
    <w:rsid w:val="00364C71"/>
    <w:rsid w:val="00365165"/>
    <w:rsid w:val="0036696F"/>
    <w:rsid w:val="003671AE"/>
    <w:rsid w:val="00367230"/>
    <w:rsid w:val="00367666"/>
    <w:rsid w:val="00367BFB"/>
    <w:rsid w:val="00370568"/>
    <w:rsid w:val="00370E1F"/>
    <w:rsid w:val="00370F77"/>
    <w:rsid w:val="00371D5C"/>
    <w:rsid w:val="00371E9A"/>
    <w:rsid w:val="0037238E"/>
    <w:rsid w:val="00372CA9"/>
    <w:rsid w:val="00372CC2"/>
    <w:rsid w:val="003731DF"/>
    <w:rsid w:val="00373D04"/>
    <w:rsid w:val="00373D69"/>
    <w:rsid w:val="00374AC6"/>
    <w:rsid w:val="003759CD"/>
    <w:rsid w:val="00375F53"/>
    <w:rsid w:val="003762C2"/>
    <w:rsid w:val="00376C88"/>
    <w:rsid w:val="00376F3C"/>
    <w:rsid w:val="0038009F"/>
    <w:rsid w:val="003801B1"/>
    <w:rsid w:val="00380CF3"/>
    <w:rsid w:val="00381632"/>
    <w:rsid w:val="00381916"/>
    <w:rsid w:val="00382F6C"/>
    <w:rsid w:val="00383494"/>
    <w:rsid w:val="003835C0"/>
    <w:rsid w:val="003847B9"/>
    <w:rsid w:val="00384D14"/>
    <w:rsid w:val="00384E34"/>
    <w:rsid w:val="00385E56"/>
    <w:rsid w:val="00387363"/>
    <w:rsid w:val="00390CF0"/>
    <w:rsid w:val="00391264"/>
    <w:rsid w:val="003912E8"/>
    <w:rsid w:val="00391809"/>
    <w:rsid w:val="00391A5E"/>
    <w:rsid w:val="003920A9"/>
    <w:rsid w:val="003935AE"/>
    <w:rsid w:val="00393A1D"/>
    <w:rsid w:val="003948F7"/>
    <w:rsid w:val="003957EA"/>
    <w:rsid w:val="00397552"/>
    <w:rsid w:val="00397F21"/>
    <w:rsid w:val="003A0328"/>
    <w:rsid w:val="003A04B4"/>
    <w:rsid w:val="003A0679"/>
    <w:rsid w:val="003A181E"/>
    <w:rsid w:val="003A2039"/>
    <w:rsid w:val="003A2784"/>
    <w:rsid w:val="003A2B31"/>
    <w:rsid w:val="003A32B3"/>
    <w:rsid w:val="003A38C9"/>
    <w:rsid w:val="003A3A74"/>
    <w:rsid w:val="003A3C37"/>
    <w:rsid w:val="003A4397"/>
    <w:rsid w:val="003A4936"/>
    <w:rsid w:val="003A4CC8"/>
    <w:rsid w:val="003A69C3"/>
    <w:rsid w:val="003A6FBD"/>
    <w:rsid w:val="003A7AE8"/>
    <w:rsid w:val="003B07B0"/>
    <w:rsid w:val="003B08A3"/>
    <w:rsid w:val="003B0A10"/>
    <w:rsid w:val="003B1229"/>
    <w:rsid w:val="003B1948"/>
    <w:rsid w:val="003B2A77"/>
    <w:rsid w:val="003B2C11"/>
    <w:rsid w:val="003B30F0"/>
    <w:rsid w:val="003B33C6"/>
    <w:rsid w:val="003B3C25"/>
    <w:rsid w:val="003B477F"/>
    <w:rsid w:val="003B4C6A"/>
    <w:rsid w:val="003B4D23"/>
    <w:rsid w:val="003B4EDC"/>
    <w:rsid w:val="003B5557"/>
    <w:rsid w:val="003B5C75"/>
    <w:rsid w:val="003B62AC"/>
    <w:rsid w:val="003B6A94"/>
    <w:rsid w:val="003B714F"/>
    <w:rsid w:val="003B77DC"/>
    <w:rsid w:val="003B79D8"/>
    <w:rsid w:val="003C0687"/>
    <w:rsid w:val="003C095B"/>
    <w:rsid w:val="003C104D"/>
    <w:rsid w:val="003C3854"/>
    <w:rsid w:val="003C3CC6"/>
    <w:rsid w:val="003C594D"/>
    <w:rsid w:val="003C598F"/>
    <w:rsid w:val="003C5D7B"/>
    <w:rsid w:val="003C62FC"/>
    <w:rsid w:val="003C6A9B"/>
    <w:rsid w:val="003C74A9"/>
    <w:rsid w:val="003C75B9"/>
    <w:rsid w:val="003C7AF3"/>
    <w:rsid w:val="003D0917"/>
    <w:rsid w:val="003D1657"/>
    <w:rsid w:val="003D1A53"/>
    <w:rsid w:val="003D2281"/>
    <w:rsid w:val="003D250B"/>
    <w:rsid w:val="003D27C1"/>
    <w:rsid w:val="003D285E"/>
    <w:rsid w:val="003D36AD"/>
    <w:rsid w:val="003D4A68"/>
    <w:rsid w:val="003D5751"/>
    <w:rsid w:val="003D5764"/>
    <w:rsid w:val="003D5781"/>
    <w:rsid w:val="003D5FAA"/>
    <w:rsid w:val="003D6B47"/>
    <w:rsid w:val="003D6DA7"/>
    <w:rsid w:val="003E05CD"/>
    <w:rsid w:val="003E08D8"/>
    <w:rsid w:val="003E1C6F"/>
    <w:rsid w:val="003E2E02"/>
    <w:rsid w:val="003E34C7"/>
    <w:rsid w:val="003E3A52"/>
    <w:rsid w:val="003E3B1A"/>
    <w:rsid w:val="003E4A25"/>
    <w:rsid w:val="003E4AD9"/>
    <w:rsid w:val="003E5326"/>
    <w:rsid w:val="003E5E30"/>
    <w:rsid w:val="003E6201"/>
    <w:rsid w:val="003E6272"/>
    <w:rsid w:val="003E65E7"/>
    <w:rsid w:val="003E6779"/>
    <w:rsid w:val="003E6E32"/>
    <w:rsid w:val="003E7212"/>
    <w:rsid w:val="003E7CA8"/>
    <w:rsid w:val="003F06D5"/>
    <w:rsid w:val="003F0BC6"/>
    <w:rsid w:val="003F0F91"/>
    <w:rsid w:val="003F11AA"/>
    <w:rsid w:val="003F1E27"/>
    <w:rsid w:val="003F20C4"/>
    <w:rsid w:val="003F2376"/>
    <w:rsid w:val="003F3102"/>
    <w:rsid w:val="003F3389"/>
    <w:rsid w:val="003F4D97"/>
    <w:rsid w:val="003F500E"/>
    <w:rsid w:val="003F5553"/>
    <w:rsid w:val="003F5B13"/>
    <w:rsid w:val="003F5FEE"/>
    <w:rsid w:val="003F66B2"/>
    <w:rsid w:val="003F6BC7"/>
    <w:rsid w:val="003F715B"/>
    <w:rsid w:val="003F71AA"/>
    <w:rsid w:val="003F7301"/>
    <w:rsid w:val="003F75E2"/>
    <w:rsid w:val="00400B35"/>
    <w:rsid w:val="0040207E"/>
    <w:rsid w:val="00402885"/>
    <w:rsid w:val="00402CA4"/>
    <w:rsid w:val="00402E4C"/>
    <w:rsid w:val="00402F8D"/>
    <w:rsid w:val="00402FA0"/>
    <w:rsid w:val="0040343B"/>
    <w:rsid w:val="004035A9"/>
    <w:rsid w:val="00403E2E"/>
    <w:rsid w:val="00404370"/>
    <w:rsid w:val="00404C00"/>
    <w:rsid w:val="00405060"/>
    <w:rsid w:val="00405085"/>
    <w:rsid w:val="004061BF"/>
    <w:rsid w:val="004067B1"/>
    <w:rsid w:val="00406842"/>
    <w:rsid w:val="0040738A"/>
    <w:rsid w:val="00407FEB"/>
    <w:rsid w:val="004100E7"/>
    <w:rsid w:val="00410508"/>
    <w:rsid w:val="0041087E"/>
    <w:rsid w:val="0041118E"/>
    <w:rsid w:val="0041195B"/>
    <w:rsid w:val="00411EF5"/>
    <w:rsid w:val="00412449"/>
    <w:rsid w:val="00412F10"/>
    <w:rsid w:val="00413D0C"/>
    <w:rsid w:val="00414BFA"/>
    <w:rsid w:val="00415ED6"/>
    <w:rsid w:val="00415EFB"/>
    <w:rsid w:val="00417292"/>
    <w:rsid w:val="0041762E"/>
    <w:rsid w:val="00417891"/>
    <w:rsid w:val="0042131B"/>
    <w:rsid w:val="00421422"/>
    <w:rsid w:val="004215A9"/>
    <w:rsid w:val="004215DD"/>
    <w:rsid w:val="00421685"/>
    <w:rsid w:val="0042195F"/>
    <w:rsid w:val="00422A48"/>
    <w:rsid w:val="00422A55"/>
    <w:rsid w:val="00423403"/>
    <w:rsid w:val="004238CB"/>
    <w:rsid w:val="00423DE0"/>
    <w:rsid w:val="004240DC"/>
    <w:rsid w:val="00424577"/>
    <w:rsid w:val="00424ADB"/>
    <w:rsid w:val="00424EF0"/>
    <w:rsid w:val="00425280"/>
    <w:rsid w:val="00426626"/>
    <w:rsid w:val="0042674B"/>
    <w:rsid w:val="00426893"/>
    <w:rsid w:val="00427DA2"/>
    <w:rsid w:val="00430AA9"/>
    <w:rsid w:val="00430B78"/>
    <w:rsid w:val="00431287"/>
    <w:rsid w:val="004314FF"/>
    <w:rsid w:val="00431806"/>
    <w:rsid w:val="004318E3"/>
    <w:rsid w:val="004319B2"/>
    <w:rsid w:val="00431B87"/>
    <w:rsid w:val="00431BE4"/>
    <w:rsid w:val="004320F7"/>
    <w:rsid w:val="00432721"/>
    <w:rsid w:val="0043502A"/>
    <w:rsid w:val="0043676B"/>
    <w:rsid w:val="0043729E"/>
    <w:rsid w:val="00437435"/>
    <w:rsid w:val="00437663"/>
    <w:rsid w:val="00437FCB"/>
    <w:rsid w:val="00440262"/>
    <w:rsid w:val="00441C00"/>
    <w:rsid w:val="004428A2"/>
    <w:rsid w:val="00442935"/>
    <w:rsid w:val="00442AFD"/>
    <w:rsid w:val="004445B2"/>
    <w:rsid w:val="00444EEE"/>
    <w:rsid w:val="004452F8"/>
    <w:rsid w:val="004453CA"/>
    <w:rsid w:val="00445627"/>
    <w:rsid w:val="00445A85"/>
    <w:rsid w:val="00446311"/>
    <w:rsid w:val="00446BCA"/>
    <w:rsid w:val="00450922"/>
    <w:rsid w:val="00450D71"/>
    <w:rsid w:val="00451DE3"/>
    <w:rsid w:val="00451EED"/>
    <w:rsid w:val="00453267"/>
    <w:rsid w:val="0045339F"/>
    <w:rsid w:val="00453DA8"/>
    <w:rsid w:val="00454159"/>
    <w:rsid w:val="004541DE"/>
    <w:rsid w:val="004543E9"/>
    <w:rsid w:val="00455537"/>
    <w:rsid w:val="004556BA"/>
    <w:rsid w:val="00455747"/>
    <w:rsid w:val="00455F25"/>
    <w:rsid w:val="00456080"/>
    <w:rsid w:val="0045666B"/>
    <w:rsid w:val="004569EB"/>
    <w:rsid w:val="0045781E"/>
    <w:rsid w:val="004578AD"/>
    <w:rsid w:val="0046125A"/>
    <w:rsid w:val="00461273"/>
    <w:rsid w:val="00461E17"/>
    <w:rsid w:val="00462707"/>
    <w:rsid w:val="004627CB"/>
    <w:rsid w:val="00462FE3"/>
    <w:rsid w:val="004633EF"/>
    <w:rsid w:val="00463F35"/>
    <w:rsid w:val="00464270"/>
    <w:rsid w:val="0046434C"/>
    <w:rsid w:val="00464BE9"/>
    <w:rsid w:val="00465B51"/>
    <w:rsid w:val="00466442"/>
    <w:rsid w:val="004668DE"/>
    <w:rsid w:val="00466EC7"/>
    <w:rsid w:val="00467AED"/>
    <w:rsid w:val="0047003A"/>
    <w:rsid w:val="004704D9"/>
    <w:rsid w:val="00470B9C"/>
    <w:rsid w:val="00470E9C"/>
    <w:rsid w:val="004717F0"/>
    <w:rsid w:val="004718CD"/>
    <w:rsid w:val="00472225"/>
    <w:rsid w:val="004732FC"/>
    <w:rsid w:val="00473CCB"/>
    <w:rsid w:val="00473F5C"/>
    <w:rsid w:val="004747FE"/>
    <w:rsid w:val="00474D15"/>
    <w:rsid w:val="00476EC6"/>
    <w:rsid w:val="00477328"/>
    <w:rsid w:val="0047740E"/>
    <w:rsid w:val="0048014D"/>
    <w:rsid w:val="00480401"/>
    <w:rsid w:val="00480F23"/>
    <w:rsid w:val="004812E6"/>
    <w:rsid w:val="0048196D"/>
    <w:rsid w:val="00481A07"/>
    <w:rsid w:val="00481E2E"/>
    <w:rsid w:val="004822F0"/>
    <w:rsid w:val="004828BA"/>
    <w:rsid w:val="00482B42"/>
    <w:rsid w:val="004830C4"/>
    <w:rsid w:val="00483598"/>
    <w:rsid w:val="004840E6"/>
    <w:rsid w:val="004849DE"/>
    <w:rsid w:val="00484B74"/>
    <w:rsid w:val="0048523B"/>
    <w:rsid w:val="0048549E"/>
    <w:rsid w:val="00485797"/>
    <w:rsid w:val="00485971"/>
    <w:rsid w:val="00486163"/>
    <w:rsid w:val="004863AD"/>
    <w:rsid w:val="00486C2B"/>
    <w:rsid w:val="00487136"/>
    <w:rsid w:val="00487DED"/>
    <w:rsid w:val="004903C5"/>
    <w:rsid w:val="00490900"/>
    <w:rsid w:val="00491126"/>
    <w:rsid w:val="004912C9"/>
    <w:rsid w:val="004914E1"/>
    <w:rsid w:val="00491CE8"/>
    <w:rsid w:val="00491DC4"/>
    <w:rsid w:val="004921C7"/>
    <w:rsid w:val="0049285B"/>
    <w:rsid w:val="00492F70"/>
    <w:rsid w:val="004930E0"/>
    <w:rsid w:val="004934DB"/>
    <w:rsid w:val="00493580"/>
    <w:rsid w:val="00494247"/>
    <w:rsid w:val="00494795"/>
    <w:rsid w:val="0049543C"/>
    <w:rsid w:val="00495C53"/>
    <w:rsid w:val="0049676A"/>
    <w:rsid w:val="004977C3"/>
    <w:rsid w:val="00497AE2"/>
    <w:rsid w:val="004A0573"/>
    <w:rsid w:val="004A0862"/>
    <w:rsid w:val="004A09A2"/>
    <w:rsid w:val="004A0A03"/>
    <w:rsid w:val="004A0AEB"/>
    <w:rsid w:val="004A19BB"/>
    <w:rsid w:val="004A1B6B"/>
    <w:rsid w:val="004A2211"/>
    <w:rsid w:val="004A2611"/>
    <w:rsid w:val="004A2A60"/>
    <w:rsid w:val="004A3480"/>
    <w:rsid w:val="004A36EC"/>
    <w:rsid w:val="004A3C99"/>
    <w:rsid w:val="004A5025"/>
    <w:rsid w:val="004A5469"/>
    <w:rsid w:val="004A5EFE"/>
    <w:rsid w:val="004A67DD"/>
    <w:rsid w:val="004A70D1"/>
    <w:rsid w:val="004A77A0"/>
    <w:rsid w:val="004A7AD5"/>
    <w:rsid w:val="004A7C34"/>
    <w:rsid w:val="004B02E4"/>
    <w:rsid w:val="004B04BB"/>
    <w:rsid w:val="004B0554"/>
    <w:rsid w:val="004B0A89"/>
    <w:rsid w:val="004B1663"/>
    <w:rsid w:val="004B16A9"/>
    <w:rsid w:val="004B2317"/>
    <w:rsid w:val="004B2869"/>
    <w:rsid w:val="004B2E95"/>
    <w:rsid w:val="004B415B"/>
    <w:rsid w:val="004B4615"/>
    <w:rsid w:val="004B4FA7"/>
    <w:rsid w:val="004B501A"/>
    <w:rsid w:val="004B5189"/>
    <w:rsid w:val="004B598F"/>
    <w:rsid w:val="004B5D87"/>
    <w:rsid w:val="004B651C"/>
    <w:rsid w:val="004B65D9"/>
    <w:rsid w:val="004B6683"/>
    <w:rsid w:val="004B688A"/>
    <w:rsid w:val="004B6A81"/>
    <w:rsid w:val="004B6DE3"/>
    <w:rsid w:val="004B6F5C"/>
    <w:rsid w:val="004B7862"/>
    <w:rsid w:val="004C022A"/>
    <w:rsid w:val="004C02A1"/>
    <w:rsid w:val="004C0A8D"/>
    <w:rsid w:val="004C0B25"/>
    <w:rsid w:val="004C0D29"/>
    <w:rsid w:val="004C1052"/>
    <w:rsid w:val="004C11C7"/>
    <w:rsid w:val="004C12FF"/>
    <w:rsid w:val="004C32C1"/>
    <w:rsid w:val="004C361E"/>
    <w:rsid w:val="004C37D9"/>
    <w:rsid w:val="004C42BD"/>
    <w:rsid w:val="004C4C79"/>
    <w:rsid w:val="004C6875"/>
    <w:rsid w:val="004C6E7E"/>
    <w:rsid w:val="004C6F35"/>
    <w:rsid w:val="004C7184"/>
    <w:rsid w:val="004C7617"/>
    <w:rsid w:val="004C774D"/>
    <w:rsid w:val="004C7CEA"/>
    <w:rsid w:val="004D11C9"/>
    <w:rsid w:val="004D1BD9"/>
    <w:rsid w:val="004D26DD"/>
    <w:rsid w:val="004D2ED1"/>
    <w:rsid w:val="004D3902"/>
    <w:rsid w:val="004D3BC8"/>
    <w:rsid w:val="004D46DD"/>
    <w:rsid w:val="004D5D4A"/>
    <w:rsid w:val="004D6578"/>
    <w:rsid w:val="004D72AF"/>
    <w:rsid w:val="004D761C"/>
    <w:rsid w:val="004D7795"/>
    <w:rsid w:val="004E02A1"/>
    <w:rsid w:val="004E0971"/>
    <w:rsid w:val="004E2287"/>
    <w:rsid w:val="004E2D6B"/>
    <w:rsid w:val="004E335A"/>
    <w:rsid w:val="004E350E"/>
    <w:rsid w:val="004E3961"/>
    <w:rsid w:val="004E3E8C"/>
    <w:rsid w:val="004E4338"/>
    <w:rsid w:val="004E4B8F"/>
    <w:rsid w:val="004E4FCA"/>
    <w:rsid w:val="004E5144"/>
    <w:rsid w:val="004E5A04"/>
    <w:rsid w:val="004E687C"/>
    <w:rsid w:val="004E7206"/>
    <w:rsid w:val="004E7437"/>
    <w:rsid w:val="004E758B"/>
    <w:rsid w:val="004E76DC"/>
    <w:rsid w:val="004F0158"/>
    <w:rsid w:val="004F0D45"/>
    <w:rsid w:val="004F0FFA"/>
    <w:rsid w:val="004F1891"/>
    <w:rsid w:val="004F3312"/>
    <w:rsid w:val="004F48F9"/>
    <w:rsid w:val="004F4AEB"/>
    <w:rsid w:val="004F4CA8"/>
    <w:rsid w:val="004F4FD9"/>
    <w:rsid w:val="004F58D6"/>
    <w:rsid w:val="004F615A"/>
    <w:rsid w:val="004F6A04"/>
    <w:rsid w:val="0050069F"/>
    <w:rsid w:val="005025AB"/>
    <w:rsid w:val="00502B45"/>
    <w:rsid w:val="005030B1"/>
    <w:rsid w:val="00503373"/>
    <w:rsid w:val="005040C8"/>
    <w:rsid w:val="00504AC0"/>
    <w:rsid w:val="00504B0B"/>
    <w:rsid w:val="00504CB6"/>
    <w:rsid w:val="00505705"/>
    <w:rsid w:val="00506A16"/>
    <w:rsid w:val="00507270"/>
    <w:rsid w:val="00507334"/>
    <w:rsid w:val="005074C1"/>
    <w:rsid w:val="005101AE"/>
    <w:rsid w:val="005112E7"/>
    <w:rsid w:val="005119A2"/>
    <w:rsid w:val="005120CF"/>
    <w:rsid w:val="0051242A"/>
    <w:rsid w:val="0051388B"/>
    <w:rsid w:val="00513DE0"/>
    <w:rsid w:val="00513F3F"/>
    <w:rsid w:val="0051452E"/>
    <w:rsid w:val="0051453C"/>
    <w:rsid w:val="00514A6C"/>
    <w:rsid w:val="005153D0"/>
    <w:rsid w:val="00515D37"/>
    <w:rsid w:val="00516E96"/>
    <w:rsid w:val="00520099"/>
    <w:rsid w:val="0052010B"/>
    <w:rsid w:val="005202C5"/>
    <w:rsid w:val="0052073C"/>
    <w:rsid w:val="0052098A"/>
    <w:rsid w:val="00520A43"/>
    <w:rsid w:val="00520F83"/>
    <w:rsid w:val="00521929"/>
    <w:rsid w:val="00522516"/>
    <w:rsid w:val="00522BD9"/>
    <w:rsid w:val="00522EDB"/>
    <w:rsid w:val="00524D6F"/>
    <w:rsid w:val="00525014"/>
    <w:rsid w:val="005255F0"/>
    <w:rsid w:val="00527265"/>
    <w:rsid w:val="00527573"/>
    <w:rsid w:val="005279BE"/>
    <w:rsid w:val="00527AFB"/>
    <w:rsid w:val="00527B76"/>
    <w:rsid w:val="00527F72"/>
    <w:rsid w:val="00530338"/>
    <w:rsid w:val="00530695"/>
    <w:rsid w:val="00531183"/>
    <w:rsid w:val="0053150C"/>
    <w:rsid w:val="005324FA"/>
    <w:rsid w:val="00532618"/>
    <w:rsid w:val="00533366"/>
    <w:rsid w:val="005337E8"/>
    <w:rsid w:val="0053382B"/>
    <w:rsid w:val="00533AB8"/>
    <w:rsid w:val="00534F76"/>
    <w:rsid w:val="00535071"/>
    <w:rsid w:val="0053567C"/>
    <w:rsid w:val="0053622A"/>
    <w:rsid w:val="00537700"/>
    <w:rsid w:val="0053781F"/>
    <w:rsid w:val="00540037"/>
    <w:rsid w:val="005406CA"/>
    <w:rsid w:val="005416D2"/>
    <w:rsid w:val="005418CC"/>
    <w:rsid w:val="00541C16"/>
    <w:rsid w:val="00542732"/>
    <w:rsid w:val="00543343"/>
    <w:rsid w:val="00543E7D"/>
    <w:rsid w:val="00545233"/>
    <w:rsid w:val="00545616"/>
    <w:rsid w:val="005457EE"/>
    <w:rsid w:val="00546278"/>
    <w:rsid w:val="005464AA"/>
    <w:rsid w:val="00546735"/>
    <w:rsid w:val="005469DE"/>
    <w:rsid w:val="00546CA2"/>
    <w:rsid w:val="00546DCA"/>
    <w:rsid w:val="00546FD5"/>
    <w:rsid w:val="005474C8"/>
    <w:rsid w:val="005476C2"/>
    <w:rsid w:val="00550039"/>
    <w:rsid w:val="00550D37"/>
    <w:rsid w:val="00550E88"/>
    <w:rsid w:val="00551B94"/>
    <w:rsid w:val="00552FBF"/>
    <w:rsid w:val="00553319"/>
    <w:rsid w:val="00553972"/>
    <w:rsid w:val="0055414F"/>
    <w:rsid w:val="005549B8"/>
    <w:rsid w:val="005551B6"/>
    <w:rsid w:val="00555D26"/>
    <w:rsid w:val="00556333"/>
    <w:rsid w:val="00556DED"/>
    <w:rsid w:val="0055700C"/>
    <w:rsid w:val="005571CB"/>
    <w:rsid w:val="00557941"/>
    <w:rsid w:val="00557CC2"/>
    <w:rsid w:val="00560AB7"/>
    <w:rsid w:val="00561701"/>
    <w:rsid w:val="00561C6F"/>
    <w:rsid w:val="00561F74"/>
    <w:rsid w:val="0056212D"/>
    <w:rsid w:val="00562179"/>
    <w:rsid w:val="005623C4"/>
    <w:rsid w:val="0056250B"/>
    <w:rsid w:val="00562512"/>
    <w:rsid w:val="005627AB"/>
    <w:rsid w:val="005628D7"/>
    <w:rsid w:val="005631C1"/>
    <w:rsid w:val="0056342C"/>
    <w:rsid w:val="00563691"/>
    <w:rsid w:val="005642A2"/>
    <w:rsid w:val="005646E9"/>
    <w:rsid w:val="005649AB"/>
    <w:rsid w:val="00564A8D"/>
    <w:rsid w:val="00564F1D"/>
    <w:rsid w:val="00564FA4"/>
    <w:rsid w:val="005653A9"/>
    <w:rsid w:val="005654F5"/>
    <w:rsid w:val="00565AF2"/>
    <w:rsid w:val="0056758F"/>
    <w:rsid w:val="00567725"/>
    <w:rsid w:val="0057038E"/>
    <w:rsid w:val="0057057E"/>
    <w:rsid w:val="00570F55"/>
    <w:rsid w:val="0057127E"/>
    <w:rsid w:val="0057175A"/>
    <w:rsid w:val="00572408"/>
    <w:rsid w:val="00573130"/>
    <w:rsid w:val="00573820"/>
    <w:rsid w:val="00573849"/>
    <w:rsid w:val="00573E3A"/>
    <w:rsid w:val="00574CDB"/>
    <w:rsid w:val="00575AAB"/>
    <w:rsid w:val="00576132"/>
    <w:rsid w:val="005763FF"/>
    <w:rsid w:val="005765BC"/>
    <w:rsid w:val="005767D1"/>
    <w:rsid w:val="00576C5F"/>
    <w:rsid w:val="00576F19"/>
    <w:rsid w:val="005770B9"/>
    <w:rsid w:val="0057735F"/>
    <w:rsid w:val="00577915"/>
    <w:rsid w:val="00577949"/>
    <w:rsid w:val="00580E00"/>
    <w:rsid w:val="00580FE1"/>
    <w:rsid w:val="00581172"/>
    <w:rsid w:val="00581F27"/>
    <w:rsid w:val="00582097"/>
    <w:rsid w:val="00582215"/>
    <w:rsid w:val="0058341F"/>
    <w:rsid w:val="005836A1"/>
    <w:rsid w:val="00583C16"/>
    <w:rsid w:val="0058505C"/>
    <w:rsid w:val="005857A1"/>
    <w:rsid w:val="00586509"/>
    <w:rsid w:val="005871EC"/>
    <w:rsid w:val="00587D86"/>
    <w:rsid w:val="00590517"/>
    <w:rsid w:val="00590BDA"/>
    <w:rsid w:val="00591581"/>
    <w:rsid w:val="0059193B"/>
    <w:rsid w:val="00591C55"/>
    <w:rsid w:val="00592405"/>
    <w:rsid w:val="00592ECD"/>
    <w:rsid w:val="0059305B"/>
    <w:rsid w:val="005939D5"/>
    <w:rsid w:val="005941EA"/>
    <w:rsid w:val="00594922"/>
    <w:rsid w:val="005949C5"/>
    <w:rsid w:val="00594BCF"/>
    <w:rsid w:val="00594C4A"/>
    <w:rsid w:val="0059526C"/>
    <w:rsid w:val="005958A0"/>
    <w:rsid w:val="00596634"/>
    <w:rsid w:val="0059664B"/>
    <w:rsid w:val="005966B5"/>
    <w:rsid w:val="00596C1A"/>
    <w:rsid w:val="00597C2E"/>
    <w:rsid w:val="00597D2F"/>
    <w:rsid w:val="005A0171"/>
    <w:rsid w:val="005A0A97"/>
    <w:rsid w:val="005A1844"/>
    <w:rsid w:val="005A2EC0"/>
    <w:rsid w:val="005A30EA"/>
    <w:rsid w:val="005A3292"/>
    <w:rsid w:val="005A3684"/>
    <w:rsid w:val="005A3AC1"/>
    <w:rsid w:val="005A4938"/>
    <w:rsid w:val="005A4AAF"/>
    <w:rsid w:val="005A63BC"/>
    <w:rsid w:val="005B1D1B"/>
    <w:rsid w:val="005B1D36"/>
    <w:rsid w:val="005B1E68"/>
    <w:rsid w:val="005B1F68"/>
    <w:rsid w:val="005B28A8"/>
    <w:rsid w:val="005B303E"/>
    <w:rsid w:val="005B36A7"/>
    <w:rsid w:val="005B3D40"/>
    <w:rsid w:val="005B47F8"/>
    <w:rsid w:val="005B4CEC"/>
    <w:rsid w:val="005B5076"/>
    <w:rsid w:val="005B57C4"/>
    <w:rsid w:val="005B63BD"/>
    <w:rsid w:val="005B6641"/>
    <w:rsid w:val="005B69D2"/>
    <w:rsid w:val="005B781D"/>
    <w:rsid w:val="005B7F91"/>
    <w:rsid w:val="005C08EC"/>
    <w:rsid w:val="005C30FD"/>
    <w:rsid w:val="005C3110"/>
    <w:rsid w:val="005C32FE"/>
    <w:rsid w:val="005C3AB2"/>
    <w:rsid w:val="005C458D"/>
    <w:rsid w:val="005C4665"/>
    <w:rsid w:val="005C5B13"/>
    <w:rsid w:val="005C628F"/>
    <w:rsid w:val="005C62F7"/>
    <w:rsid w:val="005C683F"/>
    <w:rsid w:val="005C6895"/>
    <w:rsid w:val="005C7FDF"/>
    <w:rsid w:val="005D1702"/>
    <w:rsid w:val="005D31E7"/>
    <w:rsid w:val="005D3F96"/>
    <w:rsid w:val="005D46BF"/>
    <w:rsid w:val="005D51DD"/>
    <w:rsid w:val="005D53F4"/>
    <w:rsid w:val="005D5779"/>
    <w:rsid w:val="005D6C7A"/>
    <w:rsid w:val="005E12F7"/>
    <w:rsid w:val="005E1A3F"/>
    <w:rsid w:val="005E1B75"/>
    <w:rsid w:val="005E2CFE"/>
    <w:rsid w:val="005E3488"/>
    <w:rsid w:val="005E3BDE"/>
    <w:rsid w:val="005E432D"/>
    <w:rsid w:val="005E4D34"/>
    <w:rsid w:val="005E5161"/>
    <w:rsid w:val="005E52BC"/>
    <w:rsid w:val="005E55EC"/>
    <w:rsid w:val="005E6204"/>
    <w:rsid w:val="005E6CBC"/>
    <w:rsid w:val="005E6DC9"/>
    <w:rsid w:val="005E7409"/>
    <w:rsid w:val="005F1581"/>
    <w:rsid w:val="005F16A7"/>
    <w:rsid w:val="005F16C2"/>
    <w:rsid w:val="005F1CBB"/>
    <w:rsid w:val="005F26E2"/>
    <w:rsid w:val="005F2ECB"/>
    <w:rsid w:val="005F554F"/>
    <w:rsid w:val="005F599B"/>
    <w:rsid w:val="005F65CB"/>
    <w:rsid w:val="005F7584"/>
    <w:rsid w:val="005F77B8"/>
    <w:rsid w:val="006002E5"/>
    <w:rsid w:val="00600BAD"/>
    <w:rsid w:val="00600E63"/>
    <w:rsid w:val="00601526"/>
    <w:rsid w:val="00602F48"/>
    <w:rsid w:val="00603831"/>
    <w:rsid w:val="00603D73"/>
    <w:rsid w:val="0060435B"/>
    <w:rsid w:val="0060436D"/>
    <w:rsid w:val="00604FEA"/>
    <w:rsid w:val="00606251"/>
    <w:rsid w:val="00606DC9"/>
    <w:rsid w:val="006073A0"/>
    <w:rsid w:val="00607B36"/>
    <w:rsid w:val="0061173F"/>
    <w:rsid w:val="00611E89"/>
    <w:rsid w:val="006138C1"/>
    <w:rsid w:val="00614CDC"/>
    <w:rsid w:val="00616420"/>
    <w:rsid w:val="006169BB"/>
    <w:rsid w:val="006173C9"/>
    <w:rsid w:val="00617B57"/>
    <w:rsid w:val="00617E88"/>
    <w:rsid w:val="00620518"/>
    <w:rsid w:val="006214DE"/>
    <w:rsid w:val="00622643"/>
    <w:rsid w:val="006229AC"/>
    <w:rsid w:val="00622ABC"/>
    <w:rsid w:val="00622B9F"/>
    <w:rsid w:val="00623997"/>
    <w:rsid w:val="00624332"/>
    <w:rsid w:val="00624A94"/>
    <w:rsid w:val="00624D03"/>
    <w:rsid w:val="006250B7"/>
    <w:rsid w:val="00625EEC"/>
    <w:rsid w:val="00626D91"/>
    <w:rsid w:val="00627533"/>
    <w:rsid w:val="006300E7"/>
    <w:rsid w:val="0063027B"/>
    <w:rsid w:val="00631159"/>
    <w:rsid w:val="0063122D"/>
    <w:rsid w:val="00631436"/>
    <w:rsid w:val="00631EE2"/>
    <w:rsid w:val="006327DF"/>
    <w:rsid w:val="0063287E"/>
    <w:rsid w:val="00632F6D"/>
    <w:rsid w:val="00633758"/>
    <w:rsid w:val="00633B66"/>
    <w:rsid w:val="00633BF3"/>
    <w:rsid w:val="006341F4"/>
    <w:rsid w:val="00634DBB"/>
    <w:rsid w:val="0063500A"/>
    <w:rsid w:val="006357F6"/>
    <w:rsid w:val="00635CF6"/>
    <w:rsid w:val="0063652F"/>
    <w:rsid w:val="006365B0"/>
    <w:rsid w:val="0063667C"/>
    <w:rsid w:val="00636A6B"/>
    <w:rsid w:val="00636B6B"/>
    <w:rsid w:val="006379C7"/>
    <w:rsid w:val="006407EA"/>
    <w:rsid w:val="006414AD"/>
    <w:rsid w:val="00641768"/>
    <w:rsid w:val="00641794"/>
    <w:rsid w:val="00641DA1"/>
    <w:rsid w:val="00641F29"/>
    <w:rsid w:val="00642892"/>
    <w:rsid w:val="00643774"/>
    <w:rsid w:val="006446CB"/>
    <w:rsid w:val="006446EC"/>
    <w:rsid w:val="00644969"/>
    <w:rsid w:val="00645027"/>
    <w:rsid w:val="00645457"/>
    <w:rsid w:val="00645563"/>
    <w:rsid w:val="00645726"/>
    <w:rsid w:val="0064579B"/>
    <w:rsid w:val="00645868"/>
    <w:rsid w:val="006463D4"/>
    <w:rsid w:val="006468C6"/>
    <w:rsid w:val="00646B61"/>
    <w:rsid w:val="006515F1"/>
    <w:rsid w:val="006517CF"/>
    <w:rsid w:val="00651BDB"/>
    <w:rsid w:val="006522ED"/>
    <w:rsid w:val="00652DEF"/>
    <w:rsid w:val="006543C4"/>
    <w:rsid w:val="006543E7"/>
    <w:rsid w:val="00655F79"/>
    <w:rsid w:val="00656011"/>
    <w:rsid w:val="0065608B"/>
    <w:rsid w:val="00656514"/>
    <w:rsid w:val="006567CD"/>
    <w:rsid w:val="00657613"/>
    <w:rsid w:val="0066159F"/>
    <w:rsid w:val="00662274"/>
    <w:rsid w:val="006633AF"/>
    <w:rsid w:val="00664228"/>
    <w:rsid w:val="00664944"/>
    <w:rsid w:val="00664ABD"/>
    <w:rsid w:val="00664CC0"/>
    <w:rsid w:val="00664E65"/>
    <w:rsid w:val="00665717"/>
    <w:rsid w:val="00665B74"/>
    <w:rsid w:val="00665C2A"/>
    <w:rsid w:val="00665E36"/>
    <w:rsid w:val="00665F9C"/>
    <w:rsid w:val="0066613B"/>
    <w:rsid w:val="00666166"/>
    <w:rsid w:val="00666AB9"/>
    <w:rsid w:val="0066779B"/>
    <w:rsid w:val="00670418"/>
    <w:rsid w:val="00671981"/>
    <w:rsid w:val="00671FF0"/>
    <w:rsid w:val="006739FA"/>
    <w:rsid w:val="00673D93"/>
    <w:rsid w:val="00675C7C"/>
    <w:rsid w:val="00675E13"/>
    <w:rsid w:val="00676053"/>
    <w:rsid w:val="006761EA"/>
    <w:rsid w:val="006765A5"/>
    <w:rsid w:val="0067702C"/>
    <w:rsid w:val="006770B4"/>
    <w:rsid w:val="006771A4"/>
    <w:rsid w:val="00677343"/>
    <w:rsid w:val="00677864"/>
    <w:rsid w:val="00677B52"/>
    <w:rsid w:val="006810D8"/>
    <w:rsid w:val="006813BF"/>
    <w:rsid w:val="0068275F"/>
    <w:rsid w:val="0068320A"/>
    <w:rsid w:val="006836EE"/>
    <w:rsid w:val="00684498"/>
    <w:rsid w:val="00684CB5"/>
    <w:rsid w:val="006850F7"/>
    <w:rsid w:val="0068552D"/>
    <w:rsid w:val="00685AB0"/>
    <w:rsid w:val="00686452"/>
    <w:rsid w:val="00687740"/>
    <w:rsid w:val="00690EA1"/>
    <w:rsid w:val="00690F96"/>
    <w:rsid w:val="006911D7"/>
    <w:rsid w:val="00692BD9"/>
    <w:rsid w:val="00693901"/>
    <w:rsid w:val="00693BF9"/>
    <w:rsid w:val="00694F1E"/>
    <w:rsid w:val="0069529D"/>
    <w:rsid w:val="0069539D"/>
    <w:rsid w:val="00695519"/>
    <w:rsid w:val="006955B5"/>
    <w:rsid w:val="00696411"/>
    <w:rsid w:val="00696875"/>
    <w:rsid w:val="00696BAB"/>
    <w:rsid w:val="00696C84"/>
    <w:rsid w:val="006973FA"/>
    <w:rsid w:val="006A17DB"/>
    <w:rsid w:val="006A1A5A"/>
    <w:rsid w:val="006A1CB5"/>
    <w:rsid w:val="006A1DA3"/>
    <w:rsid w:val="006A24F0"/>
    <w:rsid w:val="006A2E37"/>
    <w:rsid w:val="006A31B1"/>
    <w:rsid w:val="006A3385"/>
    <w:rsid w:val="006A44EB"/>
    <w:rsid w:val="006A46AC"/>
    <w:rsid w:val="006A56FD"/>
    <w:rsid w:val="006A5F60"/>
    <w:rsid w:val="006A63F7"/>
    <w:rsid w:val="006A6937"/>
    <w:rsid w:val="006A7660"/>
    <w:rsid w:val="006A7B5E"/>
    <w:rsid w:val="006A7FD3"/>
    <w:rsid w:val="006B0457"/>
    <w:rsid w:val="006B06DB"/>
    <w:rsid w:val="006B13CC"/>
    <w:rsid w:val="006B2242"/>
    <w:rsid w:val="006B2FFC"/>
    <w:rsid w:val="006B3001"/>
    <w:rsid w:val="006B3DD9"/>
    <w:rsid w:val="006B42CA"/>
    <w:rsid w:val="006B47E1"/>
    <w:rsid w:val="006B4E7F"/>
    <w:rsid w:val="006B5332"/>
    <w:rsid w:val="006B62E7"/>
    <w:rsid w:val="006B62F2"/>
    <w:rsid w:val="006B6D3A"/>
    <w:rsid w:val="006C014C"/>
    <w:rsid w:val="006C0B83"/>
    <w:rsid w:val="006C29FB"/>
    <w:rsid w:val="006C2A36"/>
    <w:rsid w:val="006C2CDF"/>
    <w:rsid w:val="006C3BB8"/>
    <w:rsid w:val="006C3FB9"/>
    <w:rsid w:val="006C528A"/>
    <w:rsid w:val="006C590B"/>
    <w:rsid w:val="006C5AAD"/>
    <w:rsid w:val="006C5D72"/>
    <w:rsid w:val="006C5DF0"/>
    <w:rsid w:val="006C6896"/>
    <w:rsid w:val="006C6BBA"/>
    <w:rsid w:val="006D0287"/>
    <w:rsid w:val="006D0BDC"/>
    <w:rsid w:val="006D1E5B"/>
    <w:rsid w:val="006D29F8"/>
    <w:rsid w:val="006D2A7B"/>
    <w:rsid w:val="006D4298"/>
    <w:rsid w:val="006D59B8"/>
    <w:rsid w:val="006D6453"/>
    <w:rsid w:val="006D797A"/>
    <w:rsid w:val="006E00BE"/>
    <w:rsid w:val="006E0312"/>
    <w:rsid w:val="006E0F76"/>
    <w:rsid w:val="006E1A19"/>
    <w:rsid w:val="006E1FCA"/>
    <w:rsid w:val="006E2336"/>
    <w:rsid w:val="006E313F"/>
    <w:rsid w:val="006E4473"/>
    <w:rsid w:val="006E4719"/>
    <w:rsid w:val="006E5440"/>
    <w:rsid w:val="006E591E"/>
    <w:rsid w:val="006E62D7"/>
    <w:rsid w:val="006E67F3"/>
    <w:rsid w:val="006E6852"/>
    <w:rsid w:val="006E6A35"/>
    <w:rsid w:val="006F13F7"/>
    <w:rsid w:val="006F1BFA"/>
    <w:rsid w:val="006F2373"/>
    <w:rsid w:val="006F2655"/>
    <w:rsid w:val="006F3051"/>
    <w:rsid w:val="006F3872"/>
    <w:rsid w:val="006F4955"/>
    <w:rsid w:val="006F4A87"/>
    <w:rsid w:val="006F4B21"/>
    <w:rsid w:val="006F5013"/>
    <w:rsid w:val="006F51A7"/>
    <w:rsid w:val="006F5DDE"/>
    <w:rsid w:val="006F6DC9"/>
    <w:rsid w:val="006F72D6"/>
    <w:rsid w:val="006F7440"/>
    <w:rsid w:val="006F74D0"/>
    <w:rsid w:val="006F760D"/>
    <w:rsid w:val="006F76F6"/>
    <w:rsid w:val="006F7F25"/>
    <w:rsid w:val="00700BA3"/>
    <w:rsid w:val="00700EEF"/>
    <w:rsid w:val="007026ED"/>
    <w:rsid w:val="00702800"/>
    <w:rsid w:val="00703679"/>
    <w:rsid w:val="0070377C"/>
    <w:rsid w:val="00703A3F"/>
    <w:rsid w:val="00703D57"/>
    <w:rsid w:val="00703EE3"/>
    <w:rsid w:val="00704CE0"/>
    <w:rsid w:val="0070598C"/>
    <w:rsid w:val="00706ACC"/>
    <w:rsid w:val="00706EF6"/>
    <w:rsid w:val="00707F3A"/>
    <w:rsid w:val="0071004D"/>
    <w:rsid w:val="007100FB"/>
    <w:rsid w:val="00710726"/>
    <w:rsid w:val="00710E43"/>
    <w:rsid w:val="00710E60"/>
    <w:rsid w:val="007112BE"/>
    <w:rsid w:val="00711BC5"/>
    <w:rsid w:val="00712313"/>
    <w:rsid w:val="00712905"/>
    <w:rsid w:val="00712CB1"/>
    <w:rsid w:val="007137D2"/>
    <w:rsid w:val="00714030"/>
    <w:rsid w:val="0071428F"/>
    <w:rsid w:val="00714CDB"/>
    <w:rsid w:val="0071542A"/>
    <w:rsid w:val="007154A8"/>
    <w:rsid w:val="0071577A"/>
    <w:rsid w:val="007158E6"/>
    <w:rsid w:val="00715B71"/>
    <w:rsid w:val="0071655F"/>
    <w:rsid w:val="00716ABE"/>
    <w:rsid w:val="0071722B"/>
    <w:rsid w:val="00717814"/>
    <w:rsid w:val="00717BC5"/>
    <w:rsid w:val="0072098D"/>
    <w:rsid w:val="00721348"/>
    <w:rsid w:val="0072142B"/>
    <w:rsid w:val="00721A67"/>
    <w:rsid w:val="00721CEE"/>
    <w:rsid w:val="00721FF8"/>
    <w:rsid w:val="00722419"/>
    <w:rsid w:val="007227B2"/>
    <w:rsid w:val="00723187"/>
    <w:rsid w:val="00724113"/>
    <w:rsid w:val="00725311"/>
    <w:rsid w:val="0072548B"/>
    <w:rsid w:val="00726010"/>
    <w:rsid w:val="00726562"/>
    <w:rsid w:val="00726B74"/>
    <w:rsid w:val="00726E22"/>
    <w:rsid w:val="007272A8"/>
    <w:rsid w:val="00727781"/>
    <w:rsid w:val="00727983"/>
    <w:rsid w:val="0073075E"/>
    <w:rsid w:val="00731509"/>
    <w:rsid w:val="00731644"/>
    <w:rsid w:val="00732655"/>
    <w:rsid w:val="00732944"/>
    <w:rsid w:val="007334B2"/>
    <w:rsid w:val="007334C8"/>
    <w:rsid w:val="00733560"/>
    <w:rsid w:val="0073364E"/>
    <w:rsid w:val="0073470C"/>
    <w:rsid w:val="00734C4D"/>
    <w:rsid w:val="00735DBD"/>
    <w:rsid w:val="00735F1D"/>
    <w:rsid w:val="00736347"/>
    <w:rsid w:val="007367AC"/>
    <w:rsid w:val="0073682B"/>
    <w:rsid w:val="007370B2"/>
    <w:rsid w:val="007370FD"/>
    <w:rsid w:val="00737185"/>
    <w:rsid w:val="00737BF4"/>
    <w:rsid w:val="00740984"/>
    <w:rsid w:val="00740ABE"/>
    <w:rsid w:val="00740D8F"/>
    <w:rsid w:val="007414BB"/>
    <w:rsid w:val="00741737"/>
    <w:rsid w:val="00741FEC"/>
    <w:rsid w:val="00742F78"/>
    <w:rsid w:val="00743158"/>
    <w:rsid w:val="00743734"/>
    <w:rsid w:val="00743C7B"/>
    <w:rsid w:val="00743F69"/>
    <w:rsid w:val="007440F6"/>
    <w:rsid w:val="007441C2"/>
    <w:rsid w:val="00744281"/>
    <w:rsid w:val="00744B56"/>
    <w:rsid w:val="00744D22"/>
    <w:rsid w:val="007451B1"/>
    <w:rsid w:val="00745239"/>
    <w:rsid w:val="0074545E"/>
    <w:rsid w:val="00745BCB"/>
    <w:rsid w:val="00746018"/>
    <w:rsid w:val="007464AA"/>
    <w:rsid w:val="00746F85"/>
    <w:rsid w:val="007477C7"/>
    <w:rsid w:val="007509B7"/>
    <w:rsid w:val="00750AE3"/>
    <w:rsid w:val="00750CCE"/>
    <w:rsid w:val="007514DF"/>
    <w:rsid w:val="00751DB0"/>
    <w:rsid w:val="00752275"/>
    <w:rsid w:val="007525BF"/>
    <w:rsid w:val="00752FEF"/>
    <w:rsid w:val="00753466"/>
    <w:rsid w:val="00753494"/>
    <w:rsid w:val="00754145"/>
    <w:rsid w:val="00754784"/>
    <w:rsid w:val="00755063"/>
    <w:rsid w:val="007557A7"/>
    <w:rsid w:val="00755BD5"/>
    <w:rsid w:val="00756230"/>
    <w:rsid w:val="0075663C"/>
    <w:rsid w:val="00756BC7"/>
    <w:rsid w:val="00756CAC"/>
    <w:rsid w:val="007572B0"/>
    <w:rsid w:val="00757A68"/>
    <w:rsid w:val="00760788"/>
    <w:rsid w:val="00760790"/>
    <w:rsid w:val="00760C71"/>
    <w:rsid w:val="007626E6"/>
    <w:rsid w:val="00762FCD"/>
    <w:rsid w:val="00763877"/>
    <w:rsid w:val="00764D92"/>
    <w:rsid w:val="007651E0"/>
    <w:rsid w:val="007658FD"/>
    <w:rsid w:val="00765FD8"/>
    <w:rsid w:val="007662FB"/>
    <w:rsid w:val="00766867"/>
    <w:rsid w:val="00770E12"/>
    <w:rsid w:val="007710EF"/>
    <w:rsid w:val="007712B0"/>
    <w:rsid w:val="007719B7"/>
    <w:rsid w:val="007732CC"/>
    <w:rsid w:val="00773622"/>
    <w:rsid w:val="00774D1B"/>
    <w:rsid w:val="0077520F"/>
    <w:rsid w:val="00775860"/>
    <w:rsid w:val="007760E2"/>
    <w:rsid w:val="00776405"/>
    <w:rsid w:val="007765B8"/>
    <w:rsid w:val="00776760"/>
    <w:rsid w:val="00776979"/>
    <w:rsid w:val="00776981"/>
    <w:rsid w:val="007770D5"/>
    <w:rsid w:val="00777216"/>
    <w:rsid w:val="007776B0"/>
    <w:rsid w:val="007777B9"/>
    <w:rsid w:val="00780523"/>
    <w:rsid w:val="00780AEB"/>
    <w:rsid w:val="007814E1"/>
    <w:rsid w:val="007817A4"/>
    <w:rsid w:val="00783616"/>
    <w:rsid w:val="0078549A"/>
    <w:rsid w:val="007856ED"/>
    <w:rsid w:val="00785C0D"/>
    <w:rsid w:val="00785EA5"/>
    <w:rsid w:val="00785F46"/>
    <w:rsid w:val="00786A1B"/>
    <w:rsid w:val="00786FE6"/>
    <w:rsid w:val="007878D1"/>
    <w:rsid w:val="00787B6B"/>
    <w:rsid w:val="00790FFE"/>
    <w:rsid w:val="00791ABC"/>
    <w:rsid w:val="00792435"/>
    <w:rsid w:val="007931D0"/>
    <w:rsid w:val="00794497"/>
    <w:rsid w:val="007950E2"/>
    <w:rsid w:val="007965C4"/>
    <w:rsid w:val="00796D1D"/>
    <w:rsid w:val="007972C0"/>
    <w:rsid w:val="00797B17"/>
    <w:rsid w:val="007A047E"/>
    <w:rsid w:val="007A092E"/>
    <w:rsid w:val="007A0B19"/>
    <w:rsid w:val="007A125A"/>
    <w:rsid w:val="007A186D"/>
    <w:rsid w:val="007A2851"/>
    <w:rsid w:val="007A2C23"/>
    <w:rsid w:val="007A4CAA"/>
    <w:rsid w:val="007A58DD"/>
    <w:rsid w:val="007A5B0A"/>
    <w:rsid w:val="007A5CEA"/>
    <w:rsid w:val="007A6287"/>
    <w:rsid w:val="007A6391"/>
    <w:rsid w:val="007A6E23"/>
    <w:rsid w:val="007A75B0"/>
    <w:rsid w:val="007B06DE"/>
    <w:rsid w:val="007B07E9"/>
    <w:rsid w:val="007B0ADB"/>
    <w:rsid w:val="007B0C12"/>
    <w:rsid w:val="007B0CAD"/>
    <w:rsid w:val="007B0CBB"/>
    <w:rsid w:val="007B0DFC"/>
    <w:rsid w:val="007B11A2"/>
    <w:rsid w:val="007B1381"/>
    <w:rsid w:val="007B1AA0"/>
    <w:rsid w:val="007B20F0"/>
    <w:rsid w:val="007B2509"/>
    <w:rsid w:val="007B282F"/>
    <w:rsid w:val="007B2CA4"/>
    <w:rsid w:val="007B2CE5"/>
    <w:rsid w:val="007B3132"/>
    <w:rsid w:val="007B3487"/>
    <w:rsid w:val="007B39DB"/>
    <w:rsid w:val="007B4B23"/>
    <w:rsid w:val="007B5A0C"/>
    <w:rsid w:val="007B5A20"/>
    <w:rsid w:val="007B63E3"/>
    <w:rsid w:val="007B6A52"/>
    <w:rsid w:val="007B76FA"/>
    <w:rsid w:val="007C0903"/>
    <w:rsid w:val="007C169C"/>
    <w:rsid w:val="007C186F"/>
    <w:rsid w:val="007C23B8"/>
    <w:rsid w:val="007C270F"/>
    <w:rsid w:val="007C4046"/>
    <w:rsid w:val="007C4282"/>
    <w:rsid w:val="007C43B0"/>
    <w:rsid w:val="007C51E0"/>
    <w:rsid w:val="007C580D"/>
    <w:rsid w:val="007C59BE"/>
    <w:rsid w:val="007C60C6"/>
    <w:rsid w:val="007C7673"/>
    <w:rsid w:val="007D07DC"/>
    <w:rsid w:val="007D0DEF"/>
    <w:rsid w:val="007D188F"/>
    <w:rsid w:val="007D2E9C"/>
    <w:rsid w:val="007D300A"/>
    <w:rsid w:val="007D3A77"/>
    <w:rsid w:val="007D4030"/>
    <w:rsid w:val="007D46D9"/>
    <w:rsid w:val="007D47DD"/>
    <w:rsid w:val="007D495E"/>
    <w:rsid w:val="007D5F79"/>
    <w:rsid w:val="007D6AF7"/>
    <w:rsid w:val="007D6E36"/>
    <w:rsid w:val="007D7D63"/>
    <w:rsid w:val="007E0602"/>
    <w:rsid w:val="007E0684"/>
    <w:rsid w:val="007E0726"/>
    <w:rsid w:val="007E1120"/>
    <w:rsid w:val="007E13B9"/>
    <w:rsid w:val="007E1860"/>
    <w:rsid w:val="007E1A76"/>
    <w:rsid w:val="007E1EE8"/>
    <w:rsid w:val="007E2A04"/>
    <w:rsid w:val="007E3311"/>
    <w:rsid w:val="007E3352"/>
    <w:rsid w:val="007E4210"/>
    <w:rsid w:val="007E5706"/>
    <w:rsid w:val="007E5895"/>
    <w:rsid w:val="007E59DB"/>
    <w:rsid w:val="007E5A0D"/>
    <w:rsid w:val="007E5C76"/>
    <w:rsid w:val="007E625F"/>
    <w:rsid w:val="007E6A12"/>
    <w:rsid w:val="007E7007"/>
    <w:rsid w:val="007E79A5"/>
    <w:rsid w:val="007E7D31"/>
    <w:rsid w:val="007F0C6B"/>
    <w:rsid w:val="007F11A7"/>
    <w:rsid w:val="007F1E18"/>
    <w:rsid w:val="007F20CA"/>
    <w:rsid w:val="007F2EA3"/>
    <w:rsid w:val="007F339C"/>
    <w:rsid w:val="007F3423"/>
    <w:rsid w:val="007F3462"/>
    <w:rsid w:val="007F3CCF"/>
    <w:rsid w:val="007F482C"/>
    <w:rsid w:val="007F5855"/>
    <w:rsid w:val="007F6C8A"/>
    <w:rsid w:val="007F6DEF"/>
    <w:rsid w:val="0080002E"/>
    <w:rsid w:val="00800A98"/>
    <w:rsid w:val="00800A9C"/>
    <w:rsid w:val="00800CFD"/>
    <w:rsid w:val="00800E7C"/>
    <w:rsid w:val="0080117E"/>
    <w:rsid w:val="00801408"/>
    <w:rsid w:val="008014D6"/>
    <w:rsid w:val="00801BF1"/>
    <w:rsid w:val="00801BFF"/>
    <w:rsid w:val="00801D82"/>
    <w:rsid w:val="00802646"/>
    <w:rsid w:val="00803285"/>
    <w:rsid w:val="008039BB"/>
    <w:rsid w:val="00803A7A"/>
    <w:rsid w:val="00803EF2"/>
    <w:rsid w:val="0080412F"/>
    <w:rsid w:val="00804998"/>
    <w:rsid w:val="008053F1"/>
    <w:rsid w:val="00805529"/>
    <w:rsid w:val="00805FD6"/>
    <w:rsid w:val="00806E64"/>
    <w:rsid w:val="008071D5"/>
    <w:rsid w:val="008075B9"/>
    <w:rsid w:val="008076D7"/>
    <w:rsid w:val="0080798D"/>
    <w:rsid w:val="00810726"/>
    <w:rsid w:val="00810AAE"/>
    <w:rsid w:val="008132EC"/>
    <w:rsid w:val="0081491C"/>
    <w:rsid w:val="00814B03"/>
    <w:rsid w:val="00815879"/>
    <w:rsid w:val="00815DC2"/>
    <w:rsid w:val="00816547"/>
    <w:rsid w:val="00816BDE"/>
    <w:rsid w:val="00816DE7"/>
    <w:rsid w:val="008173A6"/>
    <w:rsid w:val="0081743A"/>
    <w:rsid w:val="00820954"/>
    <w:rsid w:val="00820F85"/>
    <w:rsid w:val="008211BE"/>
    <w:rsid w:val="008212FE"/>
    <w:rsid w:val="00821927"/>
    <w:rsid w:val="008223E7"/>
    <w:rsid w:val="00822406"/>
    <w:rsid w:val="008227E1"/>
    <w:rsid w:val="00822BF2"/>
    <w:rsid w:val="00822F47"/>
    <w:rsid w:val="00823019"/>
    <w:rsid w:val="00823069"/>
    <w:rsid w:val="008234B5"/>
    <w:rsid w:val="00823E4E"/>
    <w:rsid w:val="00824785"/>
    <w:rsid w:val="00824D92"/>
    <w:rsid w:val="00824D99"/>
    <w:rsid w:val="00825135"/>
    <w:rsid w:val="0082576D"/>
    <w:rsid w:val="00825B3E"/>
    <w:rsid w:val="008263F2"/>
    <w:rsid w:val="00826893"/>
    <w:rsid w:val="00827630"/>
    <w:rsid w:val="008277DB"/>
    <w:rsid w:val="00827816"/>
    <w:rsid w:val="00827D7C"/>
    <w:rsid w:val="0083172F"/>
    <w:rsid w:val="00832051"/>
    <w:rsid w:val="00832DFE"/>
    <w:rsid w:val="00832E27"/>
    <w:rsid w:val="00833AB6"/>
    <w:rsid w:val="00833CF0"/>
    <w:rsid w:val="00833DA4"/>
    <w:rsid w:val="00833F0F"/>
    <w:rsid w:val="008340C5"/>
    <w:rsid w:val="008340DD"/>
    <w:rsid w:val="008349BC"/>
    <w:rsid w:val="00834BE1"/>
    <w:rsid w:val="00834E6B"/>
    <w:rsid w:val="008351C2"/>
    <w:rsid w:val="008355D2"/>
    <w:rsid w:val="00836043"/>
    <w:rsid w:val="008362C4"/>
    <w:rsid w:val="0083659F"/>
    <w:rsid w:val="00836A72"/>
    <w:rsid w:val="008370E0"/>
    <w:rsid w:val="00837113"/>
    <w:rsid w:val="0083747F"/>
    <w:rsid w:val="00840005"/>
    <w:rsid w:val="0084026C"/>
    <w:rsid w:val="00840611"/>
    <w:rsid w:val="008407F6"/>
    <w:rsid w:val="008408DE"/>
    <w:rsid w:val="00840B77"/>
    <w:rsid w:val="00840E99"/>
    <w:rsid w:val="008419FD"/>
    <w:rsid w:val="00841F6A"/>
    <w:rsid w:val="008420D6"/>
    <w:rsid w:val="008421F3"/>
    <w:rsid w:val="00842245"/>
    <w:rsid w:val="0084341D"/>
    <w:rsid w:val="008437A0"/>
    <w:rsid w:val="00844038"/>
    <w:rsid w:val="00844CA8"/>
    <w:rsid w:val="00844FD8"/>
    <w:rsid w:val="00845317"/>
    <w:rsid w:val="00845FA2"/>
    <w:rsid w:val="00846CCB"/>
    <w:rsid w:val="00846CDF"/>
    <w:rsid w:val="00847598"/>
    <w:rsid w:val="00847A56"/>
    <w:rsid w:val="0085088D"/>
    <w:rsid w:val="00850BA0"/>
    <w:rsid w:val="00850C89"/>
    <w:rsid w:val="00851067"/>
    <w:rsid w:val="008511FA"/>
    <w:rsid w:val="008518CE"/>
    <w:rsid w:val="00851999"/>
    <w:rsid w:val="00851B82"/>
    <w:rsid w:val="008526FC"/>
    <w:rsid w:val="00852C32"/>
    <w:rsid w:val="00852C3D"/>
    <w:rsid w:val="008531D1"/>
    <w:rsid w:val="00853C7D"/>
    <w:rsid w:val="00854822"/>
    <w:rsid w:val="00854F81"/>
    <w:rsid w:val="0085502D"/>
    <w:rsid w:val="0085562A"/>
    <w:rsid w:val="0085598E"/>
    <w:rsid w:val="00855AC3"/>
    <w:rsid w:val="00855DB6"/>
    <w:rsid w:val="00856223"/>
    <w:rsid w:val="00857A55"/>
    <w:rsid w:val="00857DF2"/>
    <w:rsid w:val="00857E26"/>
    <w:rsid w:val="008600DC"/>
    <w:rsid w:val="0086015C"/>
    <w:rsid w:val="00860BC0"/>
    <w:rsid w:val="00860E5E"/>
    <w:rsid w:val="00861931"/>
    <w:rsid w:val="00862028"/>
    <w:rsid w:val="0086336F"/>
    <w:rsid w:val="00863376"/>
    <w:rsid w:val="008636D6"/>
    <w:rsid w:val="00863735"/>
    <w:rsid w:val="00863B98"/>
    <w:rsid w:val="00863BD8"/>
    <w:rsid w:val="0086466B"/>
    <w:rsid w:val="00865132"/>
    <w:rsid w:val="008664B1"/>
    <w:rsid w:val="00866C06"/>
    <w:rsid w:val="00867D37"/>
    <w:rsid w:val="00867E94"/>
    <w:rsid w:val="00870564"/>
    <w:rsid w:val="00870DB9"/>
    <w:rsid w:val="008711B2"/>
    <w:rsid w:val="0087151E"/>
    <w:rsid w:val="00871939"/>
    <w:rsid w:val="00871E36"/>
    <w:rsid w:val="008729E5"/>
    <w:rsid w:val="00872E40"/>
    <w:rsid w:val="0087355E"/>
    <w:rsid w:val="00873710"/>
    <w:rsid w:val="00873FF2"/>
    <w:rsid w:val="008743AB"/>
    <w:rsid w:val="00875FE3"/>
    <w:rsid w:val="008761FB"/>
    <w:rsid w:val="00876358"/>
    <w:rsid w:val="008765F3"/>
    <w:rsid w:val="00876AD6"/>
    <w:rsid w:val="00876F05"/>
    <w:rsid w:val="00876FDD"/>
    <w:rsid w:val="008771B6"/>
    <w:rsid w:val="00877791"/>
    <w:rsid w:val="00880E64"/>
    <w:rsid w:val="008813DA"/>
    <w:rsid w:val="008819EC"/>
    <w:rsid w:val="008835C0"/>
    <w:rsid w:val="00883CF1"/>
    <w:rsid w:val="00884475"/>
    <w:rsid w:val="0088517B"/>
    <w:rsid w:val="00885CEB"/>
    <w:rsid w:val="00885EE0"/>
    <w:rsid w:val="00886C88"/>
    <w:rsid w:val="00891DE3"/>
    <w:rsid w:val="00891FEA"/>
    <w:rsid w:val="00892684"/>
    <w:rsid w:val="00892795"/>
    <w:rsid w:val="00892965"/>
    <w:rsid w:val="00892BB5"/>
    <w:rsid w:val="00894751"/>
    <w:rsid w:val="008947F8"/>
    <w:rsid w:val="00894E3C"/>
    <w:rsid w:val="00895312"/>
    <w:rsid w:val="008953E2"/>
    <w:rsid w:val="008A037C"/>
    <w:rsid w:val="008A06F4"/>
    <w:rsid w:val="008A0A27"/>
    <w:rsid w:val="008A100A"/>
    <w:rsid w:val="008A125E"/>
    <w:rsid w:val="008A12EA"/>
    <w:rsid w:val="008A1AB6"/>
    <w:rsid w:val="008A2A80"/>
    <w:rsid w:val="008A3642"/>
    <w:rsid w:val="008A5D42"/>
    <w:rsid w:val="008A7124"/>
    <w:rsid w:val="008A74F8"/>
    <w:rsid w:val="008A7864"/>
    <w:rsid w:val="008A7BEB"/>
    <w:rsid w:val="008B0BDE"/>
    <w:rsid w:val="008B0CD3"/>
    <w:rsid w:val="008B15C5"/>
    <w:rsid w:val="008B1624"/>
    <w:rsid w:val="008B17FB"/>
    <w:rsid w:val="008B2230"/>
    <w:rsid w:val="008B32E1"/>
    <w:rsid w:val="008B3A4C"/>
    <w:rsid w:val="008B3F9A"/>
    <w:rsid w:val="008B4372"/>
    <w:rsid w:val="008B519C"/>
    <w:rsid w:val="008B5509"/>
    <w:rsid w:val="008B5BFF"/>
    <w:rsid w:val="008B5F15"/>
    <w:rsid w:val="008B6A9A"/>
    <w:rsid w:val="008B6FDA"/>
    <w:rsid w:val="008B732F"/>
    <w:rsid w:val="008B7641"/>
    <w:rsid w:val="008B7AAB"/>
    <w:rsid w:val="008C02BB"/>
    <w:rsid w:val="008C05BD"/>
    <w:rsid w:val="008C0FDA"/>
    <w:rsid w:val="008C2095"/>
    <w:rsid w:val="008C227C"/>
    <w:rsid w:val="008C227D"/>
    <w:rsid w:val="008C326D"/>
    <w:rsid w:val="008C3312"/>
    <w:rsid w:val="008C42B4"/>
    <w:rsid w:val="008C43DF"/>
    <w:rsid w:val="008C4487"/>
    <w:rsid w:val="008C475E"/>
    <w:rsid w:val="008C485C"/>
    <w:rsid w:val="008C4F3F"/>
    <w:rsid w:val="008C55D5"/>
    <w:rsid w:val="008C5824"/>
    <w:rsid w:val="008C5D25"/>
    <w:rsid w:val="008C75CC"/>
    <w:rsid w:val="008C7664"/>
    <w:rsid w:val="008C7DAD"/>
    <w:rsid w:val="008D021C"/>
    <w:rsid w:val="008D03C9"/>
    <w:rsid w:val="008D06E7"/>
    <w:rsid w:val="008D0B5B"/>
    <w:rsid w:val="008D0B60"/>
    <w:rsid w:val="008D1D78"/>
    <w:rsid w:val="008D2969"/>
    <w:rsid w:val="008D2AA6"/>
    <w:rsid w:val="008D2CDE"/>
    <w:rsid w:val="008D2E6B"/>
    <w:rsid w:val="008D2FCC"/>
    <w:rsid w:val="008D3814"/>
    <w:rsid w:val="008D3B4D"/>
    <w:rsid w:val="008D3EE8"/>
    <w:rsid w:val="008D4009"/>
    <w:rsid w:val="008D49EA"/>
    <w:rsid w:val="008D4D3F"/>
    <w:rsid w:val="008D51AB"/>
    <w:rsid w:val="008D5D3F"/>
    <w:rsid w:val="008D5D70"/>
    <w:rsid w:val="008D5D81"/>
    <w:rsid w:val="008D77BA"/>
    <w:rsid w:val="008D7CC1"/>
    <w:rsid w:val="008E001C"/>
    <w:rsid w:val="008E051F"/>
    <w:rsid w:val="008E058A"/>
    <w:rsid w:val="008E078E"/>
    <w:rsid w:val="008E09D8"/>
    <w:rsid w:val="008E180D"/>
    <w:rsid w:val="008E1F76"/>
    <w:rsid w:val="008E2916"/>
    <w:rsid w:val="008E2AF3"/>
    <w:rsid w:val="008E2B17"/>
    <w:rsid w:val="008E3D2B"/>
    <w:rsid w:val="008E40F4"/>
    <w:rsid w:val="008E420D"/>
    <w:rsid w:val="008E42A5"/>
    <w:rsid w:val="008E4889"/>
    <w:rsid w:val="008E4AAA"/>
    <w:rsid w:val="008E4B1D"/>
    <w:rsid w:val="008E5119"/>
    <w:rsid w:val="008E5403"/>
    <w:rsid w:val="008E64F0"/>
    <w:rsid w:val="008F0DA9"/>
    <w:rsid w:val="008F2081"/>
    <w:rsid w:val="008F30C7"/>
    <w:rsid w:val="008F365C"/>
    <w:rsid w:val="008F455D"/>
    <w:rsid w:val="008F4C57"/>
    <w:rsid w:val="008F6530"/>
    <w:rsid w:val="008F6651"/>
    <w:rsid w:val="008F6AA1"/>
    <w:rsid w:val="008F7565"/>
    <w:rsid w:val="008F77F2"/>
    <w:rsid w:val="008F7B36"/>
    <w:rsid w:val="00900A09"/>
    <w:rsid w:val="00901F25"/>
    <w:rsid w:val="009034BB"/>
    <w:rsid w:val="00903639"/>
    <w:rsid w:val="0090462F"/>
    <w:rsid w:val="00904971"/>
    <w:rsid w:val="00904FAA"/>
    <w:rsid w:val="0090507F"/>
    <w:rsid w:val="00905484"/>
    <w:rsid w:val="009065E7"/>
    <w:rsid w:val="00906948"/>
    <w:rsid w:val="0090714E"/>
    <w:rsid w:val="0090780C"/>
    <w:rsid w:val="00907AC7"/>
    <w:rsid w:val="00910DB7"/>
    <w:rsid w:val="00910E4C"/>
    <w:rsid w:val="0091113E"/>
    <w:rsid w:val="0091119B"/>
    <w:rsid w:val="00911DB0"/>
    <w:rsid w:val="00911DB8"/>
    <w:rsid w:val="00911E08"/>
    <w:rsid w:val="009122E8"/>
    <w:rsid w:val="00912ADF"/>
    <w:rsid w:val="009137D2"/>
    <w:rsid w:val="00913963"/>
    <w:rsid w:val="00914E34"/>
    <w:rsid w:val="00915010"/>
    <w:rsid w:val="0091550A"/>
    <w:rsid w:val="00915BE0"/>
    <w:rsid w:val="00915EE8"/>
    <w:rsid w:val="009165D8"/>
    <w:rsid w:val="00916684"/>
    <w:rsid w:val="00916F7E"/>
    <w:rsid w:val="00917177"/>
    <w:rsid w:val="00917213"/>
    <w:rsid w:val="0091724A"/>
    <w:rsid w:val="009176A4"/>
    <w:rsid w:val="00917827"/>
    <w:rsid w:val="009179D6"/>
    <w:rsid w:val="00917A4D"/>
    <w:rsid w:val="00917C19"/>
    <w:rsid w:val="00917C23"/>
    <w:rsid w:val="00920082"/>
    <w:rsid w:val="0092083A"/>
    <w:rsid w:val="00921516"/>
    <w:rsid w:val="00921D0C"/>
    <w:rsid w:val="00921DB5"/>
    <w:rsid w:val="0092263E"/>
    <w:rsid w:val="009230A8"/>
    <w:rsid w:val="00924581"/>
    <w:rsid w:val="00924B90"/>
    <w:rsid w:val="00925084"/>
    <w:rsid w:val="009252FD"/>
    <w:rsid w:val="0092567F"/>
    <w:rsid w:val="00925E3C"/>
    <w:rsid w:val="00925EA6"/>
    <w:rsid w:val="00926A40"/>
    <w:rsid w:val="009279FE"/>
    <w:rsid w:val="00930034"/>
    <w:rsid w:val="00930B8E"/>
    <w:rsid w:val="0093106B"/>
    <w:rsid w:val="00931C6A"/>
    <w:rsid w:val="009327FA"/>
    <w:rsid w:val="00933228"/>
    <w:rsid w:val="00933B2D"/>
    <w:rsid w:val="00934085"/>
    <w:rsid w:val="009344A1"/>
    <w:rsid w:val="009351FE"/>
    <w:rsid w:val="0093658B"/>
    <w:rsid w:val="00936D10"/>
    <w:rsid w:val="00942F7D"/>
    <w:rsid w:val="0094307F"/>
    <w:rsid w:val="009430A0"/>
    <w:rsid w:val="009431F3"/>
    <w:rsid w:val="0094334C"/>
    <w:rsid w:val="00943BA0"/>
    <w:rsid w:val="009447BD"/>
    <w:rsid w:val="0094674B"/>
    <w:rsid w:val="00947151"/>
    <w:rsid w:val="009476D3"/>
    <w:rsid w:val="0094783E"/>
    <w:rsid w:val="00947DCA"/>
    <w:rsid w:val="00952E51"/>
    <w:rsid w:val="00953710"/>
    <w:rsid w:val="00954047"/>
    <w:rsid w:val="00954D0C"/>
    <w:rsid w:val="00954D64"/>
    <w:rsid w:val="00955114"/>
    <w:rsid w:val="009551B1"/>
    <w:rsid w:val="009551C4"/>
    <w:rsid w:val="00955E50"/>
    <w:rsid w:val="00956761"/>
    <w:rsid w:val="00957A10"/>
    <w:rsid w:val="00960298"/>
    <w:rsid w:val="0096133D"/>
    <w:rsid w:val="009615D1"/>
    <w:rsid w:val="009617EB"/>
    <w:rsid w:val="00961E6B"/>
    <w:rsid w:val="0096241A"/>
    <w:rsid w:val="0096262A"/>
    <w:rsid w:val="00963041"/>
    <w:rsid w:val="009631F3"/>
    <w:rsid w:val="00963690"/>
    <w:rsid w:val="009647BA"/>
    <w:rsid w:val="009648A8"/>
    <w:rsid w:val="00964CE7"/>
    <w:rsid w:val="00964E3E"/>
    <w:rsid w:val="00964FAF"/>
    <w:rsid w:val="00965416"/>
    <w:rsid w:val="00965737"/>
    <w:rsid w:val="00965785"/>
    <w:rsid w:val="00965799"/>
    <w:rsid w:val="00965807"/>
    <w:rsid w:val="00965D63"/>
    <w:rsid w:val="0096613B"/>
    <w:rsid w:val="009661CF"/>
    <w:rsid w:val="00966969"/>
    <w:rsid w:val="00967036"/>
    <w:rsid w:val="00967823"/>
    <w:rsid w:val="00970F53"/>
    <w:rsid w:val="00971292"/>
    <w:rsid w:val="00971463"/>
    <w:rsid w:val="00971B44"/>
    <w:rsid w:val="00971B4C"/>
    <w:rsid w:val="00972D2A"/>
    <w:rsid w:val="0097336B"/>
    <w:rsid w:val="009734E3"/>
    <w:rsid w:val="00974AB4"/>
    <w:rsid w:val="00976355"/>
    <w:rsid w:val="00976639"/>
    <w:rsid w:val="0097672D"/>
    <w:rsid w:val="00976B63"/>
    <w:rsid w:val="00976D82"/>
    <w:rsid w:val="00980CFA"/>
    <w:rsid w:val="00980E44"/>
    <w:rsid w:val="009810BA"/>
    <w:rsid w:val="00981147"/>
    <w:rsid w:val="00981166"/>
    <w:rsid w:val="00981384"/>
    <w:rsid w:val="00981B54"/>
    <w:rsid w:val="00981E8B"/>
    <w:rsid w:val="009837C8"/>
    <w:rsid w:val="00984358"/>
    <w:rsid w:val="00984B9C"/>
    <w:rsid w:val="009852DC"/>
    <w:rsid w:val="0098530F"/>
    <w:rsid w:val="00985506"/>
    <w:rsid w:val="009859FC"/>
    <w:rsid w:val="009875A8"/>
    <w:rsid w:val="00990BF6"/>
    <w:rsid w:val="0099128C"/>
    <w:rsid w:val="009918AB"/>
    <w:rsid w:val="009929D4"/>
    <w:rsid w:val="00992C0E"/>
    <w:rsid w:val="0099351D"/>
    <w:rsid w:val="00993863"/>
    <w:rsid w:val="00993A2C"/>
    <w:rsid w:val="00993F7B"/>
    <w:rsid w:val="009946AE"/>
    <w:rsid w:val="00994E39"/>
    <w:rsid w:val="009958BC"/>
    <w:rsid w:val="00996291"/>
    <w:rsid w:val="00996312"/>
    <w:rsid w:val="00997990"/>
    <w:rsid w:val="009979A7"/>
    <w:rsid w:val="009979A8"/>
    <w:rsid w:val="009A009F"/>
    <w:rsid w:val="009A0782"/>
    <w:rsid w:val="009A180C"/>
    <w:rsid w:val="009A1C75"/>
    <w:rsid w:val="009A1CB2"/>
    <w:rsid w:val="009A1EFD"/>
    <w:rsid w:val="009A2677"/>
    <w:rsid w:val="009A2813"/>
    <w:rsid w:val="009A38FD"/>
    <w:rsid w:val="009A3BC3"/>
    <w:rsid w:val="009A3C47"/>
    <w:rsid w:val="009A4073"/>
    <w:rsid w:val="009A635E"/>
    <w:rsid w:val="009A6360"/>
    <w:rsid w:val="009A691E"/>
    <w:rsid w:val="009A6F1F"/>
    <w:rsid w:val="009A71AA"/>
    <w:rsid w:val="009B064C"/>
    <w:rsid w:val="009B0863"/>
    <w:rsid w:val="009B0C1C"/>
    <w:rsid w:val="009B0FBD"/>
    <w:rsid w:val="009B173A"/>
    <w:rsid w:val="009B1CB9"/>
    <w:rsid w:val="009B1E71"/>
    <w:rsid w:val="009B40AF"/>
    <w:rsid w:val="009B4E88"/>
    <w:rsid w:val="009B6667"/>
    <w:rsid w:val="009C0A76"/>
    <w:rsid w:val="009C0AB2"/>
    <w:rsid w:val="009C0FFE"/>
    <w:rsid w:val="009C1167"/>
    <w:rsid w:val="009C15C9"/>
    <w:rsid w:val="009C1E74"/>
    <w:rsid w:val="009C236D"/>
    <w:rsid w:val="009C2B35"/>
    <w:rsid w:val="009C310C"/>
    <w:rsid w:val="009C37BB"/>
    <w:rsid w:val="009C4421"/>
    <w:rsid w:val="009C4962"/>
    <w:rsid w:val="009C575E"/>
    <w:rsid w:val="009C59F7"/>
    <w:rsid w:val="009C65DF"/>
    <w:rsid w:val="009C68E0"/>
    <w:rsid w:val="009C704A"/>
    <w:rsid w:val="009D03DE"/>
    <w:rsid w:val="009D047A"/>
    <w:rsid w:val="009D186B"/>
    <w:rsid w:val="009D18EA"/>
    <w:rsid w:val="009D2546"/>
    <w:rsid w:val="009D2776"/>
    <w:rsid w:val="009D28B9"/>
    <w:rsid w:val="009D2C16"/>
    <w:rsid w:val="009D2CE7"/>
    <w:rsid w:val="009D41A0"/>
    <w:rsid w:val="009D6576"/>
    <w:rsid w:val="009D6C77"/>
    <w:rsid w:val="009D745F"/>
    <w:rsid w:val="009D7644"/>
    <w:rsid w:val="009D7985"/>
    <w:rsid w:val="009D7EBE"/>
    <w:rsid w:val="009E0CFF"/>
    <w:rsid w:val="009E1087"/>
    <w:rsid w:val="009E12D7"/>
    <w:rsid w:val="009E1D12"/>
    <w:rsid w:val="009E1FDA"/>
    <w:rsid w:val="009E3B57"/>
    <w:rsid w:val="009E3DDF"/>
    <w:rsid w:val="009E3F82"/>
    <w:rsid w:val="009E4771"/>
    <w:rsid w:val="009E4C5C"/>
    <w:rsid w:val="009E5595"/>
    <w:rsid w:val="009E594B"/>
    <w:rsid w:val="009E5B36"/>
    <w:rsid w:val="009E5F5E"/>
    <w:rsid w:val="009E6C79"/>
    <w:rsid w:val="009E7219"/>
    <w:rsid w:val="009E7F3D"/>
    <w:rsid w:val="009F0A14"/>
    <w:rsid w:val="009F0DA1"/>
    <w:rsid w:val="009F15C8"/>
    <w:rsid w:val="009F1625"/>
    <w:rsid w:val="009F1C1F"/>
    <w:rsid w:val="009F1C95"/>
    <w:rsid w:val="009F29D4"/>
    <w:rsid w:val="009F2C31"/>
    <w:rsid w:val="009F3514"/>
    <w:rsid w:val="009F3A00"/>
    <w:rsid w:val="009F409F"/>
    <w:rsid w:val="009F4969"/>
    <w:rsid w:val="009F4DD0"/>
    <w:rsid w:val="009F4E7B"/>
    <w:rsid w:val="009F5462"/>
    <w:rsid w:val="009F5F8F"/>
    <w:rsid w:val="009F64FD"/>
    <w:rsid w:val="009F65C0"/>
    <w:rsid w:val="009F6708"/>
    <w:rsid w:val="009F6A9D"/>
    <w:rsid w:val="009F6B69"/>
    <w:rsid w:val="009F7619"/>
    <w:rsid w:val="009F7936"/>
    <w:rsid w:val="009F7990"/>
    <w:rsid w:val="009F7A41"/>
    <w:rsid w:val="00A0089E"/>
    <w:rsid w:val="00A00E35"/>
    <w:rsid w:val="00A013C3"/>
    <w:rsid w:val="00A01C4C"/>
    <w:rsid w:val="00A01F1B"/>
    <w:rsid w:val="00A01FE9"/>
    <w:rsid w:val="00A02026"/>
    <w:rsid w:val="00A029EC"/>
    <w:rsid w:val="00A02B9D"/>
    <w:rsid w:val="00A02E12"/>
    <w:rsid w:val="00A02EA3"/>
    <w:rsid w:val="00A03637"/>
    <w:rsid w:val="00A048D4"/>
    <w:rsid w:val="00A04983"/>
    <w:rsid w:val="00A04CA3"/>
    <w:rsid w:val="00A04EE7"/>
    <w:rsid w:val="00A054D6"/>
    <w:rsid w:val="00A05C5E"/>
    <w:rsid w:val="00A060B4"/>
    <w:rsid w:val="00A06102"/>
    <w:rsid w:val="00A069DB"/>
    <w:rsid w:val="00A06DD0"/>
    <w:rsid w:val="00A0753F"/>
    <w:rsid w:val="00A076C4"/>
    <w:rsid w:val="00A07740"/>
    <w:rsid w:val="00A078E1"/>
    <w:rsid w:val="00A07A46"/>
    <w:rsid w:val="00A07E16"/>
    <w:rsid w:val="00A10E60"/>
    <w:rsid w:val="00A10FFD"/>
    <w:rsid w:val="00A11184"/>
    <w:rsid w:val="00A11347"/>
    <w:rsid w:val="00A113B9"/>
    <w:rsid w:val="00A11818"/>
    <w:rsid w:val="00A11A8E"/>
    <w:rsid w:val="00A11FF0"/>
    <w:rsid w:val="00A1246B"/>
    <w:rsid w:val="00A13691"/>
    <w:rsid w:val="00A14347"/>
    <w:rsid w:val="00A14FBA"/>
    <w:rsid w:val="00A15107"/>
    <w:rsid w:val="00A15366"/>
    <w:rsid w:val="00A15C56"/>
    <w:rsid w:val="00A171CC"/>
    <w:rsid w:val="00A202E8"/>
    <w:rsid w:val="00A210CA"/>
    <w:rsid w:val="00A216B5"/>
    <w:rsid w:val="00A2194D"/>
    <w:rsid w:val="00A21D98"/>
    <w:rsid w:val="00A22099"/>
    <w:rsid w:val="00A2235A"/>
    <w:rsid w:val="00A22936"/>
    <w:rsid w:val="00A23EDE"/>
    <w:rsid w:val="00A247BD"/>
    <w:rsid w:val="00A24E90"/>
    <w:rsid w:val="00A256F3"/>
    <w:rsid w:val="00A25AA0"/>
    <w:rsid w:val="00A2604E"/>
    <w:rsid w:val="00A279BC"/>
    <w:rsid w:val="00A30DE3"/>
    <w:rsid w:val="00A31DAA"/>
    <w:rsid w:val="00A31FE1"/>
    <w:rsid w:val="00A320D7"/>
    <w:rsid w:val="00A32408"/>
    <w:rsid w:val="00A348F9"/>
    <w:rsid w:val="00A3580C"/>
    <w:rsid w:val="00A359BD"/>
    <w:rsid w:val="00A35DA3"/>
    <w:rsid w:val="00A364AB"/>
    <w:rsid w:val="00A36552"/>
    <w:rsid w:val="00A37C5E"/>
    <w:rsid w:val="00A37E9E"/>
    <w:rsid w:val="00A40022"/>
    <w:rsid w:val="00A400E5"/>
    <w:rsid w:val="00A404D2"/>
    <w:rsid w:val="00A414A9"/>
    <w:rsid w:val="00A41C20"/>
    <w:rsid w:val="00A41CD7"/>
    <w:rsid w:val="00A41DEF"/>
    <w:rsid w:val="00A41F60"/>
    <w:rsid w:val="00A43298"/>
    <w:rsid w:val="00A43B12"/>
    <w:rsid w:val="00A457FC"/>
    <w:rsid w:val="00A46476"/>
    <w:rsid w:val="00A47AB3"/>
    <w:rsid w:val="00A47DA0"/>
    <w:rsid w:val="00A50036"/>
    <w:rsid w:val="00A50ED6"/>
    <w:rsid w:val="00A51008"/>
    <w:rsid w:val="00A51559"/>
    <w:rsid w:val="00A538A4"/>
    <w:rsid w:val="00A54A8F"/>
    <w:rsid w:val="00A554EA"/>
    <w:rsid w:val="00A5551D"/>
    <w:rsid w:val="00A55AAA"/>
    <w:rsid w:val="00A55B06"/>
    <w:rsid w:val="00A579F9"/>
    <w:rsid w:val="00A60427"/>
    <w:rsid w:val="00A60B27"/>
    <w:rsid w:val="00A6153A"/>
    <w:rsid w:val="00A6196D"/>
    <w:rsid w:val="00A61C21"/>
    <w:rsid w:val="00A61FAA"/>
    <w:rsid w:val="00A620C4"/>
    <w:rsid w:val="00A62505"/>
    <w:rsid w:val="00A630DA"/>
    <w:rsid w:val="00A63C00"/>
    <w:rsid w:val="00A63E02"/>
    <w:rsid w:val="00A6472E"/>
    <w:rsid w:val="00A6486B"/>
    <w:rsid w:val="00A64947"/>
    <w:rsid w:val="00A649A8"/>
    <w:rsid w:val="00A650BC"/>
    <w:rsid w:val="00A6516E"/>
    <w:rsid w:val="00A651FE"/>
    <w:rsid w:val="00A6533B"/>
    <w:rsid w:val="00A66451"/>
    <w:rsid w:val="00A66488"/>
    <w:rsid w:val="00A66647"/>
    <w:rsid w:val="00A66B80"/>
    <w:rsid w:val="00A706F2"/>
    <w:rsid w:val="00A70BD3"/>
    <w:rsid w:val="00A711B0"/>
    <w:rsid w:val="00A71298"/>
    <w:rsid w:val="00A71505"/>
    <w:rsid w:val="00A71AF4"/>
    <w:rsid w:val="00A71EB6"/>
    <w:rsid w:val="00A722C6"/>
    <w:rsid w:val="00A72AC2"/>
    <w:rsid w:val="00A72AC5"/>
    <w:rsid w:val="00A72B5C"/>
    <w:rsid w:val="00A72C9D"/>
    <w:rsid w:val="00A72EA7"/>
    <w:rsid w:val="00A730BB"/>
    <w:rsid w:val="00A736BA"/>
    <w:rsid w:val="00A73881"/>
    <w:rsid w:val="00A73BA9"/>
    <w:rsid w:val="00A73DBA"/>
    <w:rsid w:val="00A740F9"/>
    <w:rsid w:val="00A74BDE"/>
    <w:rsid w:val="00A7534F"/>
    <w:rsid w:val="00A76791"/>
    <w:rsid w:val="00A76980"/>
    <w:rsid w:val="00A76B2A"/>
    <w:rsid w:val="00A76F72"/>
    <w:rsid w:val="00A77684"/>
    <w:rsid w:val="00A7768C"/>
    <w:rsid w:val="00A77BFF"/>
    <w:rsid w:val="00A80B1A"/>
    <w:rsid w:val="00A81AA2"/>
    <w:rsid w:val="00A81C50"/>
    <w:rsid w:val="00A82A36"/>
    <w:rsid w:val="00A83271"/>
    <w:rsid w:val="00A83890"/>
    <w:rsid w:val="00A84757"/>
    <w:rsid w:val="00A84B62"/>
    <w:rsid w:val="00A85038"/>
    <w:rsid w:val="00A85F47"/>
    <w:rsid w:val="00A866D7"/>
    <w:rsid w:val="00A86746"/>
    <w:rsid w:val="00A86B87"/>
    <w:rsid w:val="00A86E61"/>
    <w:rsid w:val="00A86EF7"/>
    <w:rsid w:val="00A87454"/>
    <w:rsid w:val="00A87815"/>
    <w:rsid w:val="00A9001C"/>
    <w:rsid w:val="00A915D2"/>
    <w:rsid w:val="00A91D88"/>
    <w:rsid w:val="00A92B18"/>
    <w:rsid w:val="00A93EE6"/>
    <w:rsid w:val="00A9402E"/>
    <w:rsid w:val="00A9477D"/>
    <w:rsid w:val="00A94F13"/>
    <w:rsid w:val="00A95CFC"/>
    <w:rsid w:val="00A96476"/>
    <w:rsid w:val="00A9677B"/>
    <w:rsid w:val="00A9705C"/>
    <w:rsid w:val="00A97560"/>
    <w:rsid w:val="00A97E3D"/>
    <w:rsid w:val="00A97F64"/>
    <w:rsid w:val="00AA0A81"/>
    <w:rsid w:val="00AA0C83"/>
    <w:rsid w:val="00AA2765"/>
    <w:rsid w:val="00AA2CB9"/>
    <w:rsid w:val="00AA3321"/>
    <w:rsid w:val="00AA3844"/>
    <w:rsid w:val="00AA3CAD"/>
    <w:rsid w:val="00AA43FA"/>
    <w:rsid w:val="00AA5525"/>
    <w:rsid w:val="00AA6222"/>
    <w:rsid w:val="00AA6F7D"/>
    <w:rsid w:val="00AA79D8"/>
    <w:rsid w:val="00AB025B"/>
    <w:rsid w:val="00AB075E"/>
    <w:rsid w:val="00AB1658"/>
    <w:rsid w:val="00AB2206"/>
    <w:rsid w:val="00AB2A90"/>
    <w:rsid w:val="00AB2CE5"/>
    <w:rsid w:val="00AB2E3D"/>
    <w:rsid w:val="00AB31DB"/>
    <w:rsid w:val="00AB39C9"/>
    <w:rsid w:val="00AB3B78"/>
    <w:rsid w:val="00AB4B58"/>
    <w:rsid w:val="00AB575E"/>
    <w:rsid w:val="00AB5C18"/>
    <w:rsid w:val="00AB5C53"/>
    <w:rsid w:val="00AB7308"/>
    <w:rsid w:val="00AB7736"/>
    <w:rsid w:val="00AB79DE"/>
    <w:rsid w:val="00AB7CA3"/>
    <w:rsid w:val="00AC08F1"/>
    <w:rsid w:val="00AC1BC0"/>
    <w:rsid w:val="00AC1CBE"/>
    <w:rsid w:val="00AC1F08"/>
    <w:rsid w:val="00AC238D"/>
    <w:rsid w:val="00AC24BA"/>
    <w:rsid w:val="00AC2F89"/>
    <w:rsid w:val="00AC3508"/>
    <w:rsid w:val="00AC37C5"/>
    <w:rsid w:val="00AC495C"/>
    <w:rsid w:val="00AC4CC3"/>
    <w:rsid w:val="00AC4D70"/>
    <w:rsid w:val="00AC4EAA"/>
    <w:rsid w:val="00AC504D"/>
    <w:rsid w:val="00AC5354"/>
    <w:rsid w:val="00AC5AC9"/>
    <w:rsid w:val="00AC5FFE"/>
    <w:rsid w:val="00AC6B6C"/>
    <w:rsid w:val="00AC7144"/>
    <w:rsid w:val="00AC7BA3"/>
    <w:rsid w:val="00AD19AA"/>
    <w:rsid w:val="00AD24D9"/>
    <w:rsid w:val="00AD2B58"/>
    <w:rsid w:val="00AD40C4"/>
    <w:rsid w:val="00AD4B33"/>
    <w:rsid w:val="00AD4D69"/>
    <w:rsid w:val="00AD5C18"/>
    <w:rsid w:val="00AD5F0F"/>
    <w:rsid w:val="00AD5FF9"/>
    <w:rsid w:val="00AD6B55"/>
    <w:rsid w:val="00AD714A"/>
    <w:rsid w:val="00AD71C4"/>
    <w:rsid w:val="00AD781F"/>
    <w:rsid w:val="00AD7AAB"/>
    <w:rsid w:val="00AE008C"/>
    <w:rsid w:val="00AE022F"/>
    <w:rsid w:val="00AE03E0"/>
    <w:rsid w:val="00AE1056"/>
    <w:rsid w:val="00AE10D2"/>
    <w:rsid w:val="00AE148E"/>
    <w:rsid w:val="00AE1F91"/>
    <w:rsid w:val="00AE2044"/>
    <w:rsid w:val="00AE2602"/>
    <w:rsid w:val="00AE2633"/>
    <w:rsid w:val="00AE28E5"/>
    <w:rsid w:val="00AE2AC0"/>
    <w:rsid w:val="00AE34DD"/>
    <w:rsid w:val="00AE3B92"/>
    <w:rsid w:val="00AE550C"/>
    <w:rsid w:val="00AE5EBC"/>
    <w:rsid w:val="00AE73B8"/>
    <w:rsid w:val="00AE79E9"/>
    <w:rsid w:val="00AF13A5"/>
    <w:rsid w:val="00AF1C49"/>
    <w:rsid w:val="00AF2612"/>
    <w:rsid w:val="00AF288B"/>
    <w:rsid w:val="00AF2986"/>
    <w:rsid w:val="00AF42D8"/>
    <w:rsid w:val="00AF445F"/>
    <w:rsid w:val="00AF45B0"/>
    <w:rsid w:val="00AF4D23"/>
    <w:rsid w:val="00AF52B0"/>
    <w:rsid w:val="00AF5FD0"/>
    <w:rsid w:val="00AF6C6D"/>
    <w:rsid w:val="00AF6ED3"/>
    <w:rsid w:val="00B0015B"/>
    <w:rsid w:val="00B00554"/>
    <w:rsid w:val="00B023CA"/>
    <w:rsid w:val="00B03244"/>
    <w:rsid w:val="00B03993"/>
    <w:rsid w:val="00B05451"/>
    <w:rsid w:val="00B06DC7"/>
    <w:rsid w:val="00B06E1D"/>
    <w:rsid w:val="00B075E8"/>
    <w:rsid w:val="00B07C4A"/>
    <w:rsid w:val="00B10532"/>
    <w:rsid w:val="00B105D0"/>
    <w:rsid w:val="00B10A0F"/>
    <w:rsid w:val="00B11177"/>
    <w:rsid w:val="00B1164D"/>
    <w:rsid w:val="00B11682"/>
    <w:rsid w:val="00B1266C"/>
    <w:rsid w:val="00B12A9E"/>
    <w:rsid w:val="00B1311C"/>
    <w:rsid w:val="00B13218"/>
    <w:rsid w:val="00B15136"/>
    <w:rsid w:val="00B16AB1"/>
    <w:rsid w:val="00B16C58"/>
    <w:rsid w:val="00B17686"/>
    <w:rsid w:val="00B20756"/>
    <w:rsid w:val="00B210F0"/>
    <w:rsid w:val="00B217B4"/>
    <w:rsid w:val="00B22C2F"/>
    <w:rsid w:val="00B2364E"/>
    <w:rsid w:val="00B23EB8"/>
    <w:rsid w:val="00B24666"/>
    <w:rsid w:val="00B25017"/>
    <w:rsid w:val="00B25291"/>
    <w:rsid w:val="00B2560F"/>
    <w:rsid w:val="00B25FDF"/>
    <w:rsid w:val="00B2613F"/>
    <w:rsid w:val="00B27011"/>
    <w:rsid w:val="00B27032"/>
    <w:rsid w:val="00B27549"/>
    <w:rsid w:val="00B275AD"/>
    <w:rsid w:val="00B2797A"/>
    <w:rsid w:val="00B27BC4"/>
    <w:rsid w:val="00B27F33"/>
    <w:rsid w:val="00B30815"/>
    <w:rsid w:val="00B30AE6"/>
    <w:rsid w:val="00B30B06"/>
    <w:rsid w:val="00B30BD4"/>
    <w:rsid w:val="00B30E74"/>
    <w:rsid w:val="00B314CC"/>
    <w:rsid w:val="00B33E91"/>
    <w:rsid w:val="00B3411F"/>
    <w:rsid w:val="00B34BE4"/>
    <w:rsid w:val="00B35088"/>
    <w:rsid w:val="00B35219"/>
    <w:rsid w:val="00B35AB3"/>
    <w:rsid w:val="00B35D4B"/>
    <w:rsid w:val="00B361B5"/>
    <w:rsid w:val="00B3705E"/>
    <w:rsid w:val="00B37C98"/>
    <w:rsid w:val="00B37ED8"/>
    <w:rsid w:val="00B40093"/>
    <w:rsid w:val="00B40952"/>
    <w:rsid w:val="00B40BFD"/>
    <w:rsid w:val="00B410BE"/>
    <w:rsid w:val="00B412AD"/>
    <w:rsid w:val="00B41F4A"/>
    <w:rsid w:val="00B4228A"/>
    <w:rsid w:val="00B424E4"/>
    <w:rsid w:val="00B4394F"/>
    <w:rsid w:val="00B43C74"/>
    <w:rsid w:val="00B43CCA"/>
    <w:rsid w:val="00B43DAC"/>
    <w:rsid w:val="00B44597"/>
    <w:rsid w:val="00B4514E"/>
    <w:rsid w:val="00B45284"/>
    <w:rsid w:val="00B45F38"/>
    <w:rsid w:val="00B46210"/>
    <w:rsid w:val="00B465AB"/>
    <w:rsid w:val="00B47437"/>
    <w:rsid w:val="00B503F3"/>
    <w:rsid w:val="00B50E6E"/>
    <w:rsid w:val="00B51055"/>
    <w:rsid w:val="00B5128A"/>
    <w:rsid w:val="00B520FD"/>
    <w:rsid w:val="00B5291D"/>
    <w:rsid w:val="00B52A75"/>
    <w:rsid w:val="00B52E86"/>
    <w:rsid w:val="00B536B9"/>
    <w:rsid w:val="00B53B44"/>
    <w:rsid w:val="00B55574"/>
    <w:rsid w:val="00B55F60"/>
    <w:rsid w:val="00B56032"/>
    <w:rsid w:val="00B56DE3"/>
    <w:rsid w:val="00B5718A"/>
    <w:rsid w:val="00B57826"/>
    <w:rsid w:val="00B6005F"/>
    <w:rsid w:val="00B605B2"/>
    <w:rsid w:val="00B605CD"/>
    <w:rsid w:val="00B61156"/>
    <w:rsid w:val="00B61F6C"/>
    <w:rsid w:val="00B620E0"/>
    <w:rsid w:val="00B622F5"/>
    <w:rsid w:val="00B629C8"/>
    <w:rsid w:val="00B62A21"/>
    <w:rsid w:val="00B63021"/>
    <w:rsid w:val="00B63605"/>
    <w:rsid w:val="00B63BD5"/>
    <w:rsid w:val="00B644EF"/>
    <w:rsid w:val="00B64660"/>
    <w:rsid w:val="00B64FBF"/>
    <w:rsid w:val="00B67031"/>
    <w:rsid w:val="00B70987"/>
    <w:rsid w:val="00B717E3"/>
    <w:rsid w:val="00B7185B"/>
    <w:rsid w:val="00B72522"/>
    <w:rsid w:val="00B72BF0"/>
    <w:rsid w:val="00B731AD"/>
    <w:rsid w:val="00B73669"/>
    <w:rsid w:val="00B73A63"/>
    <w:rsid w:val="00B73ACE"/>
    <w:rsid w:val="00B747C6"/>
    <w:rsid w:val="00B75481"/>
    <w:rsid w:val="00B75576"/>
    <w:rsid w:val="00B75788"/>
    <w:rsid w:val="00B76949"/>
    <w:rsid w:val="00B76B1F"/>
    <w:rsid w:val="00B771ED"/>
    <w:rsid w:val="00B77A10"/>
    <w:rsid w:val="00B77EEC"/>
    <w:rsid w:val="00B8015B"/>
    <w:rsid w:val="00B81336"/>
    <w:rsid w:val="00B8145F"/>
    <w:rsid w:val="00B8164D"/>
    <w:rsid w:val="00B81710"/>
    <w:rsid w:val="00B828C4"/>
    <w:rsid w:val="00B82BB6"/>
    <w:rsid w:val="00B82F22"/>
    <w:rsid w:val="00B8375C"/>
    <w:rsid w:val="00B843C6"/>
    <w:rsid w:val="00B84701"/>
    <w:rsid w:val="00B85043"/>
    <w:rsid w:val="00B853F2"/>
    <w:rsid w:val="00B856C7"/>
    <w:rsid w:val="00B85D48"/>
    <w:rsid w:val="00B85F3D"/>
    <w:rsid w:val="00B8729F"/>
    <w:rsid w:val="00B87E1B"/>
    <w:rsid w:val="00B90B24"/>
    <w:rsid w:val="00B90BC9"/>
    <w:rsid w:val="00B91CC2"/>
    <w:rsid w:val="00B9206A"/>
    <w:rsid w:val="00B944FB"/>
    <w:rsid w:val="00B946F3"/>
    <w:rsid w:val="00B94B73"/>
    <w:rsid w:val="00B95317"/>
    <w:rsid w:val="00B955EC"/>
    <w:rsid w:val="00B961E8"/>
    <w:rsid w:val="00B97B84"/>
    <w:rsid w:val="00BA00FE"/>
    <w:rsid w:val="00BA041E"/>
    <w:rsid w:val="00BA0582"/>
    <w:rsid w:val="00BA0BF9"/>
    <w:rsid w:val="00BA125D"/>
    <w:rsid w:val="00BA151F"/>
    <w:rsid w:val="00BA1A03"/>
    <w:rsid w:val="00BA1F3A"/>
    <w:rsid w:val="00BA3C08"/>
    <w:rsid w:val="00BA4823"/>
    <w:rsid w:val="00BA4BE5"/>
    <w:rsid w:val="00BA4DC3"/>
    <w:rsid w:val="00BA5A87"/>
    <w:rsid w:val="00BA5E58"/>
    <w:rsid w:val="00BA5F8A"/>
    <w:rsid w:val="00BA69A0"/>
    <w:rsid w:val="00BA6E18"/>
    <w:rsid w:val="00BA707B"/>
    <w:rsid w:val="00BA7377"/>
    <w:rsid w:val="00BA783B"/>
    <w:rsid w:val="00BA7A99"/>
    <w:rsid w:val="00BB0700"/>
    <w:rsid w:val="00BB0720"/>
    <w:rsid w:val="00BB0972"/>
    <w:rsid w:val="00BB1984"/>
    <w:rsid w:val="00BB2599"/>
    <w:rsid w:val="00BB3426"/>
    <w:rsid w:val="00BB3588"/>
    <w:rsid w:val="00BB3839"/>
    <w:rsid w:val="00BB3CA8"/>
    <w:rsid w:val="00BB4988"/>
    <w:rsid w:val="00BB52DF"/>
    <w:rsid w:val="00BB563F"/>
    <w:rsid w:val="00BB5AA2"/>
    <w:rsid w:val="00BB6EC2"/>
    <w:rsid w:val="00BB74FB"/>
    <w:rsid w:val="00BB7A6D"/>
    <w:rsid w:val="00BB7CEE"/>
    <w:rsid w:val="00BC04A0"/>
    <w:rsid w:val="00BC0D0E"/>
    <w:rsid w:val="00BC0E09"/>
    <w:rsid w:val="00BC0E56"/>
    <w:rsid w:val="00BC1129"/>
    <w:rsid w:val="00BC1150"/>
    <w:rsid w:val="00BC13BB"/>
    <w:rsid w:val="00BC1E44"/>
    <w:rsid w:val="00BC1F55"/>
    <w:rsid w:val="00BC2284"/>
    <w:rsid w:val="00BC2301"/>
    <w:rsid w:val="00BC237C"/>
    <w:rsid w:val="00BC2C5E"/>
    <w:rsid w:val="00BC36B3"/>
    <w:rsid w:val="00BC43C0"/>
    <w:rsid w:val="00BC45A2"/>
    <w:rsid w:val="00BC599A"/>
    <w:rsid w:val="00BC5A44"/>
    <w:rsid w:val="00BC63F6"/>
    <w:rsid w:val="00BC66D1"/>
    <w:rsid w:val="00BC678B"/>
    <w:rsid w:val="00BC6F08"/>
    <w:rsid w:val="00BD044F"/>
    <w:rsid w:val="00BD0B6F"/>
    <w:rsid w:val="00BD0B86"/>
    <w:rsid w:val="00BD1C83"/>
    <w:rsid w:val="00BD23EF"/>
    <w:rsid w:val="00BD25EA"/>
    <w:rsid w:val="00BD298C"/>
    <w:rsid w:val="00BD34DB"/>
    <w:rsid w:val="00BD404D"/>
    <w:rsid w:val="00BD4436"/>
    <w:rsid w:val="00BD508D"/>
    <w:rsid w:val="00BD5467"/>
    <w:rsid w:val="00BD56E9"/>
    <w:rsid w:val="00BD5C1D"/>
    <w:rsid w:val="00BD7715"/>
    <w:rsid w:val="00BE0088"/>
    <w:rsid w:val="00BE04D6"/>
    <w:rsid w:val="00BE06DB"/>
    <w:rsid w:val="00BE06E3"/>
    <w:rsid w:val="00BE0D57"/>
    <w:rsid w:val="00BE0EAC"/>
    <w:rsid w:val="00BE1AB6"/>
    <w:rsid w:val="00BE2319"/>
    <w:rsid w:val="00BE2DE5"/>
    <w:rsid w:val="00BE355C"/>
    <w:rsid w:val="00BE3AFE"/>
    <w:rsid w:val="00BE3FBA"/>
    <w:rsid w:val="00BE4291"/>
    <w:rsid w:val="00BE4494"/>
    <w:rsid w:val="00BE44A1"/>
    <w:rsid w:val="00BE44D2"/>
    <w:rsid w:val="00BE499A"/>
    <w:rsid w:val="00BE537E"/>
    <w:rsid w:val="00BE60B5"/>
    <w:rsid w:val="00BE66F1"/>
    <w:rsid w:val="00BE6757"/>
    <w:rsid w:val="00BE678E"/>
    <w:rsid w:val="00BE71FE"/>
    <w:rsid w:val="00BE780E"/>
    <w:rsid w:val="00BF008D"/>
    <w:rsid w:val="00BF03A2"/>
    <w:rsid w:val="00BF03E9"/>
    <w:rsid w:val="00BF044D"/>
    <w:rsid w:val="00BF0EE6"/>
    <w:rsid w:val="00BF14A3"/>
    <w:rsid w:val="00BF1BB2"/>
    <w:rsid w:val="00BF2047"/>
    <w:rsid w:val="00BF33AC"/>
    <w:rsid w:val="00BF4198"/>
    <w:rsid w:val="00BF463D"/>
    <w:rsid w:val="00BF49E9"/>
    <w:rsid w:val="00BF5337"/>
    <w:rsid w:val="00BF5D81"/>
    <w:rsid w:val="00BF5E2E"/>
    <w:rsid w:val="00BF60CC"/>
    <w:rsid w:val="00BF7574"/>
    <w:rsid w:val="00BF7D90"/>
    <w:rsid w:val="00BF7FEE"/>
    <w:rsid w:val="00C0053E"/>
    <w:rsid w:val="00C0105B"/>
    <w:rsid w:val="00C01418"/>
    <w:rsid w:val="00C01838"/>
    <w:rsid w:val="00C0354F"/>
    <w:rsid w:val="00C035EB"/>
    <w:rsid w:val="00C0411A"/>
    <w:rsid w:val="00C05360"/>
    <w:rsid w:val="00C0685B"/>
    <w:rsid w:val="00C068F4"/>
    <w:rsid w:val="00C06F07"/>
    <w:rsid w:val="00C073F7"/>
    <w:rsid w:val="00C07EAB"/>
    <w:rsid w:val="00C10409"/>
    <w:rsid w:val="00C10870"/>
    <w:rsid w:val="00C109FA"/>
    <w:rsid w:val="00C1165E"/>
    <w:rsid w:val="00C11A8F"/>
    <w:rsid w:val="00C120C7"/>
    <w:rsid w:val="00C12173"/>
    <w:rsid w:val="00C12769"/>
    <w:rsid w:val="00C12D57"/>
    <w:rsid w:val="00C12F4E"/>
    <w:rsid w:val="00C13280"/>
    <w:rsid w:val="00C136F5"/>
    <w:rsid w:val="00C1529F"/>
    <w:rsid w:val="00C15432"/>
    <w:rsid w:val="00C15EBE"/>
    <w:rsid w:val="00C16042"/>
    <w:rsid w:val="00C16295"/>
    <w:rsid w:val="00C16565"/>
    <w:rsid w:val="00C16F11"/>
    <w:rsid w:val="00C200A6"/>
    <w:rsid w:val="00C20DA0"/>
    <w:rsid w:val="00C21393"/>
    <w:rsid w:val="00C227DA"/>
    <w:rsid w:val="00C233C9"/>
    <w:rsid w:val="00C23509"/>
    <w:rsid w:val="00C238D6"/>
    <w:rsid w:val="00C23B63"/>
    <w:rsid w:val="00C23DE1"/>
    <w:rsid w:val="00C23E5B"/>
    <w:rsid w:val="00C241A6"/>
    <w:rsid w:val="00C24427"/>
    <w:rsid w:val="00C2465A"/>
    <w:rsid w:val="00C248D1"/>
    <w:rsid w:val="00C248D8"/>
    <w:rsid w:val="00C2496B"/>
    <w:rsid w:val="00C24BA5"/>
    <w:rsid w:val="00C24DBB"/>
    <w:rsid w:val="00C24DE8"/>
    <w:rsid w:val="00C24E9F"/>
    <w:rsid w:val="00C251F3"/>
    <w:rsid w:val="00C25A7D"/>
    <w:rsid w:val="00C25F80"/>
    <w:rsid w:val="00C2661F"/>
    <w:rsid w:val="00C2686E"/>
    <w:rsid w:val="00C2722C"/>
    <w:rsid w:val="00C27335"/>
    <w:rsid w:val="00C27B1F"/>
    <w:rsid w:val="00C3075C"/>
    <w:rsid w:val="00C30DD0"/>
    <w:rsid w:val="00C325B6"/>
    <w:rsid w:val="00C32A38"/>
    <w:rsid w:val="00C337C1"/>
    <w:rsid w:val="00C33E96"/>
    <w:rsid w:val="00C34623"/>
    <w:rsid w:val="00C34D9C"/>
    <w:rsid w:val="00C34EF3"/>
    <w:rsid w:val="00C359ED"/>
    <w:rsid w:val="00C35B99"/>
    <w:rsid w:val="00C35CFD"/>
    <w:rsid w:val="00C366DA"/>
    <w:rsid w:val="00C3697F"/>
    <w:rsid w:val="00C379EB"/>
    <w:rsid w:val="00C40712"/>
    <w:rsid w:val="00C416C2"/>
    <w:rsid w:val="00C41712"/>
    <w:rsid w:val="00C41CD4"/>
    <w:rsid w:val="00C42026"/>
    <w:rsid w:val="00C42BC2"/>
    <w:rsid w:val="00C4332F"/>
    <w:rsid w:val="00C43BC1"/>
    <w:rsid w:val="00C443BE"/>
    <w:rsid w:val="00C44933"/>
    <w:rsid w:val="00C44D53"/>
    <w:rsid w:val="00C45173"/>
    <w:rsid w:val="00C452D2"/>
    <w:rsid w:val="00C4580C"/>
    <w:rsid w:val="00C45B8B"/>
    <w:rsid w:val="00C45E31"/>
    <w:rsid w:val="00C46697"/>
    <w:rsid w:val="00C46D94"/>
    <w:rsid w:val="00C47882"/>
    <w:rsid w:val="00C47E53"/>
    <w:rsid w:val="00C512C9"/>
    <w:rsid w:val="00C51632"/>
    <w:rsid w:val="00C52429"/>
    <w:rsid w:val="00C529F1"/>
    <w:rsid w:val="00C52AC4"/>
    <w:rsid w:val="00C53A08"/>
    <w:rsid w:val="00C54200"/>
    <w:rsid w:val="00C542A0"/>
    <w:rsid w:val="00C54877"/>
    <w:rsid w:val="00C57239"/>
    <w:rsid w:val="00C604DA"/>
    <w:rsid w:val="00C60C0A"/>
    <w:rsid w:val="00C60F1A"/>
    <w:rsid w:val="00C60FD7"/>
    <w:rsid w:val="00C631AC"/>
    <w:rsid w:val="00C642F2"/>
    <w:rsid w:val="00C64500"/>
    <w:rsid w:val="00C65606"/>
    <w:rsid w:val="00C6567C"/>
    <w:rsid w:val="00C67050"/>
    <w:rsid w:val="00C7007D"/>
    <w:rsid w:val="00C7145D"/>
    <w:rsid w:val="00C72C22"/>
    <w:rsid w:val="00C72E5A"/>
    <w:rsid w:val="00C72FF4"/>
    <w:rsid w:val="00C73274"/>
    <w:rsid w:val="00C737C1"/>
    <w:rsid w:val="00C737CA"/>
    <w:rsid w:val="00C74DC6"/>
    <w:rsid w:val="00C75769"/>
    <w:rsid w:val="00C75FD2"/>
    <w:rsid w:val="00C76609"/>
    <w:rsid w:val="00C76E6D"/>
    <w:rsid w:val="00C77214"/>
    <w:rsid w:val="00C77A2E"/>
    <w:rsid w:val="00C77F69"/>
    <w:rsid w:val="00C80E9D"/>
    <w:rsid w:val="00C8138E"/>
    <w:rsid w:val="00C81772"/>
    <w:rsid w:val="00C8284F"/>
    <w:rsid w:val="00C82A76"/>
    <w:rsid w:val="00C82AFE"/>
    <w:rsid w:val="00C8326E"/>
    <w:rsid w:val="00C832C8"/>
    <w:rsid w:val="00C839EB"/>
    <w:rsid w:val="00C83DFC"/>
    <w:rsid w:val="00C83F31"/>
    <w:rsid w:val="00C84209"/>
    <w:rsid w:val="00C84DD1"/>
    <w:rsid w:val="00C857E3"/>
    <w:rsid w:val="00C85894"/>
    <w:rsid w:val="00C86970"/>
    <w:rsid w:val="00C86AB9"/>
    <w:rsid w:val="00C87125"/>
    <w:rsid w:val="00C87394"/>
    <w:rsid w:val="00C87683"/>
    <w:rsid w:val="00C87B40"/>
    <w:rsid w:val="00C87D03"/>
    <w:rsid w:val="00C902DD"/>
    <w:rsid w:val="00C90858"/>
    <w:rsid w:val="00C91A11"/>
    <w:rsid w:val="00C92592"/>
    <w:rsid w:val="00C92D00"/>
    <w:rsid w:val="00C93306"/>
    <w:rsid w:val="00C938E1"/>
    <w:rsid w:val="00C941F8"/>
    <w:rsid w:val="00C970D7"/>
    <w:rsid w:val="00CA039A"/>
    <w:rsid w:val="00CA1217"/>
    <w:rsid w:val="00CA1890"/>
    <w:rsid w:val="00CA205C"/>
    <w:rsid w:val="00CA20F1"/>
    <w:rsid w:val="00CA22E2"/>
    <w:rsid w:val="00CA22F5"/>
    <w:rsid w:val="00CA3A16"/>
    <w:rsid w:val="00CA566B"/>
    <w:rsid w:val="00CA6146"/>
    <w:rsid w:val="00CA6234"/>
    <w:rsid w:val="00CA64BF"/>
    <w:rsid w:val="00CA66FF"/>
    <w:rsid w:val="00CA6B2A"/>
    <w:rsid w:val="00CA7918"/>
    <w:rsid w:val="00CA7AF5"/>
    <w:rsid w:val="00CA7E68"/>
    <w:rsid w:val="00CA7E96"/>
    <w:rsid w:val="00CB02A3"/>
    <w:rsid w:val="00CB0F75"/>
    <w:rsid w:val="00CB11A5"/>
    <w:rsid w:val="00CB1F4F"/>
    <w:rsid w:val="00CB3324"/>
    <w:rsid w:val="00CB3644"/>
    <w:rsid w:val="00CB3B76"/>
    <w:rsid w:val="00CB3E36"/>
    <w:rsid w:val="00CB3FFE"/>
    <w:rsid w:val="00CB49A8"/>
    <w:rsid w:val="00CB4A10"/>
    <w:rsid w:val="00CB4F26"/>
    <w:rsid w:val="00CB50A8"/>
    <w:rsid w:val="00CB5397"/>
    <w:rsid w:val="00CB57FE"/>
    <w:rsid w:val="00CB5D95"/>
    <w:rsid w:val="00CB5ECE"/>
    <w:rsid w:val="00CB6A6E"/>
    <w:rsid w:val="00CB6E1C"/>
    <w:rsid w:val="00CB7BC0"/>
    <w:rsid w:val="00CB7C48"/>
    <w:rsid w:val="00CB7ED6"/>
    <w:rsid w:val="00CC29CC"/>
    <w:rsid w:val="00CC2FA4"/>
    <w:rsid w:val="00CC3A80"/>
    <w:rsid w:val="00CC421A"/>
    <w:rsid w:val="00CC44AD"/>
    <w:rsid w:val="00CC5754"/>
    <w:rsid w:val="00CC6F3C"/>
    <w:rsid w:val="00CC76E6"/>
    <w:rsid w:val="00CC7923"/>
    <w:rsid w:val="00CD1548"/>
    <w:rsid w:val="00CD2376"/>
    <w:rsid w:val="00CD294E"/>
    <w:rsid w:val="00CD310E"/>
    <w:rsid w:val="00CD3F60"/>
    <w:rsid w:val="00CD41F3"/>
    <w:rsid w:val="00CD4485"/>
    <w:rsid w:val="00CD49E3"/>
    <w:rsid w:val="00CD4CF1"/>
    <w:rsid w:val="00CD4E59"/>
    <w:rsid w:val="00CD4F1B"/>
    <w:rsid w:val="00CD5538"/>
    <w:rsid w:val="00CD6DBD"/>
    <w:rsid w:val="00CD738A"/>
    <w:rsid w:val="00CD7578"/>
    <w:rsid w:val="00CD7B82"/>
    <w:rsid w:val="00CE0FF8"/>
    <w:rsid w:val="00CE12AB"/>
    <w:rsid w:val="00CE24BB"/>
    <w:rsid w:val="00CE301D"/>
    <w:rsid w:val="00CE35B7"/>
    <w:rsid w:val="00CE3600"/>
    <w:rsid w:val="00CE3B7F"/>
    <w:rsid w:val="00CE3E5B"/>
    <w:rsid w:val="00CE4372"/>
    <w:rsid w:val="00CE535A"/>
    <w:rsid w:val="00CE5696"/>
    <w:rsid w:val="00CE66B3"/>
    <w:rsid w:val="00CE66E7"/>
    <w:rsid w:val="00CE680A"/>
    <w:rsid w:val="00CE6869"/>
    <w:rsid w:val="00CE6AD2"/>
    <w:rsid w:val="00CE7D72"/>
    <w:rsid w:val="00CF01E0"/>
    <w:rsid w:val="00CF07DD"/>
    <w:rsid w:val="00CF0A1D"/>
    <w:rsid w:val="00CF0F28"/>
    <w:rsid w:val="00CF1214"/>
    <w:rsid w:val="00CF170E"/>
    <w:rsid w:val="00CF22E1"/>
    <w:rsid w:val="00CF246D"/>
    <w:rsid w:val="00CF31BB"/>
    <w:rsid w:val="00CF3297"/>
    <w:rsid w:val="00CF3733"/>
    <w:rsid w:val="00CF5BDF"/>
    <w:rsid w:val="00CF5E23"/>
    <w:rsid w:val="00CF622D"/>
    <w:rsid w:val="00CF68CB"/>
    <w:rsid w:val="00CF7921"/>
    <w:rsid w:val="00D00226"/>
    <w:rsid w:val="00D0059D"/>
    <w:rsid w:val="00D00630"/>
    <w:rsid w:val="00D0166F"/>
    <w:rsid w:val="00D01EC6"/>
    <w:rsid w:val="00D02BC9"/>
    <w:rsid w:val="00D02E98"/>
    <w:rsid w:val="00D033A3"/>
    <w:rsid w:val="00D035BC"/>
    <w:rsid w:val="00D04245"/>
    <w:rsid w:val="00D04301"/>
    <w:rsid w:val="00D059FA"/>
    <w:rsid w:val="00D07043"/>
    <w:rsid w:val="00D07E3E"/>
    <w:rsid w:val="00D07ECE"/>
    <w:rsid w:val="00D10186"/>
    <w:rsid w:val="00D101C9"/>
    <w:rsid w:val="00D10569"/>
    <w:rsid w:val="00D117BD"/>
    <w:rsid w:val="00D11D6B"/>
    <w:rsid w:val="00D11FDC"/>
    <w:rsid w:val="00D13468"/>
    <w:rsid w:val="00D136DA"/>
    <w:rsid w:val="00D13EAD"/>
    <w:rsid w:val="00D1446B"/>
    <w:rsid w:val="00D14C72"/>
    <w:rsid w:val="00D177DE"/>
    <w:rsid w:val="00D17F95"/>
    <w:rsid w:val="00D20B3E"/>
    <w:rsid w:val="00D210B3"/>
    <w:rsid w:val="00D21151"/>
    <w:rsid w:val="00D21227"/>
    <w:rsid w:val="00D21910"/>
    <w:rsid w:val="00D21B6A"/>
    <w:rsid w:val="00D21CBC"/>
    <w:rsid w:val="00D226F9"/>
    <w:rsid w:val="00D22948"/>
    <w:rsid w:val="00D22D21"/>
    <w:rsid w:val="00D23996"/>
    <w:rsid w:val="00D24069"/>
    <w:rsid w:val="00D240FC"/>
    <w:rsid w:val="00D24FB2"/>
    <w:rsid w:val="00D250A1"/>
    <w:rsid w:val="00D253BB"/>
    <w:rsid w:val="00D25595"/>
    <w:rsid w:val="00D257F2"/>
    <w:rsid w:val="00D25BC7"/>
    <w:rsid w:val="00D2645B"/>
    <w:rsid w:val="00D26517"/>
    <w:rsid w:val="00D269D1"/>
    <w:rsid w:val="00D26AED"/>
    <w:rsid w:val="00D2701B"/>
    <w:rsid w:val="00D27375"/>
    <w:rsid w:val="00D27396"/>
    <w:rsid w:val="00D278B9"/>
    <w:rsid w:val="00D27BB2"/>
    <w:rsid w:val="00D30BDF"/>
    <w:rsid w:val="00D31071"/>
    <w:rsid w:val="00D3184C"/>
    <w:rsid w:val="00D325D7"/>
    <w:rsid w:val="00D33195"/>
    <w:rsid w:val="00D3329C"/>
    <w:rsid w:val="00D3330F"/>
    <w:rsid w:val="00D33395"/>
    <w:rsid w:val="00D333A4"/>
    <w:rsid w:val="00D33982"/>
    <w:rsid w:val="00D3426A"/>
    <w:rsid w:val="00D34B99"/>
    <w:rsid w:val="00D34DC6"/>
    <w:rsid w:val="00D351E8"/>
    <w:rsid w:val="00D35384"/>
    <w:rsid w:val="00D356A3"/>
    <w:rsid w:val="00D359E5"/>
    <w:rsid w:val="00D35DFB"/>
    <w:rsid w:val="00D361F1"/>
    <w:rsid w:val="00D36291"/>
    <w:rsid w:val="00D36E1C"/>
    <w:rsid w:val="00D36E8D"/>
    <w:rsid w:val="00D370E2"/>
    <w:rsid w:val="00D37282"/>
    <w:rsid w:val="00D37A9E"/>
    <w:rsid w:val="00D37AB1"/>
    <w:rsid w:val="00D400DC"/>
    <w:rsid w:val="00D41489"/>
    <w:rsid w:val="00D41994"/>
    <w:rsid w:val="00D42080"/>
    <w:rsid w:val="00D429FB"/>
    <w:rsid w:val="00D42C8F"/>
    <w:rsid w:val="00D431D8"/>
    <w:rsid w:val="00D43346"/>
    <w:rsid w:val="00D4359A"/>
    <w:rsid w:val="00D43691"/>
    <w:rsid w:val="00D44A37"/>
    <w:rsid w:val="00D45144"/>
    <w:rsid w:val="00D463CF"/>
    <w:rsid w:val="00D468BE"/>
    <w:rsid w:val="00D5000B"/>
    <w:rsid w:val="00D50914"/>
    <w:rsid w:val="00D50A3A"/>
    <w:rsid w:val="00D50CEE"/>
    <w:rsid w:val="00D50E2F"/>
    <w:rsid w:val="00D517C4"/>
    <w:rsid w:val="00D52399"/>
    <w:rsid w:val="00D525D4"/>
    <w:rsid w:val="00D52683"/>
    <w:rsid w:val="00D526B4"/>
    <w:rsid w:val="00D52BF4"/>
    <w:rsid w:val="00D546D5"/>
    <w:rsid w:val="00D5488F"/>
    <w:rsid w:val="00D54BA5"/>
    <w:rsid w:val="00D54D60"/>
    <w:rsid w:val="00D54FC6"/>
    <w:rsid w:val="00D555A2"/>
    <w:rsid w:val="00D560C8"/>
    <w:rsid w:val="00D56153"/>
    <w:rsid w:val="00D569CD"/>
    <w:rsid w:val="00D574F2"/>
    <w:rsid w:val="00D60035"/>
    <w:rsid w:val="00D60ED2"/>
    <w:rsid w:val="00D6124D"/>
    <w:rsid w:val="00D6130B"/>
    <w:rsid w:val="00D61765"/>
    <w:rsid w:val="00D61EBD"/>
    <w:rsid w:val="00D62491"/>
    <w:rsid w:val="00D629A3"/>
    <w:rsid w:val="00D63439"/>
    <w:rsid w:val="00D63A60"/>
    <w:rsid w:val="00D64170"/>
    <w:rsid w:val="00D645A0"/>
    <w:rsid w:val="00D6462E"/>
    <w:rsid w:val="00D6462F"/>
    <w:rsid w:val="00D64B72"/>
    <w:rsid w:val="00D64C46"/>
    <w:rsid w:val="00D65505"/>
    <w:rsid w:val="00D655E0"/>
    <w:rsid w:val="00D67006"/>
    <w:rsid w:val="00D7036F"/>
    <w:rsid w:val="00D728CD"/>
    <w:rsid w:val="00D72CE8"/>
    <w:rsid w:val="00D7331E"/>
    <w:rsid w:val="00D73BD9"/>
    <w:rsid w:val="00D74206"/>
    <w:rsid w:val="00D74226"/>
    <w:rsid w:val="00D742BC"/>
    <w:rsid w:val="00D74A28"/>
    <w:rsid w:val="00D74A39"/>
    <w:rsid w:val="00D74AA5"/>
    <w:rsid w:val="00D74B66"/>
    <w:rsid w:val="00D75430"/>
    <w:rsid w:val="00D755E7"/>
    <w:rsid w:val="00D756F9"/>
    <w:rsid w:val="00D7598E"/>
    <w:rsid w:val="00D75BBC"/>
    <w:rsid w:val="00D772B1"/>
    <w:rsid w:val="00D77AEA"/>
    <w:rsid w:val="00D808A3"/>
    <w:rsid w:val="00D80B57"/>
    <w:rsid w:val="00D80D1B"/>
    <w:rsid w:val="00D811A2"/>
    <w:rsid w:val="00D81F0F"/>
    <w:rsid w:val="00D8287A"/>
    <w:rsid w:val="00D82BC4"/>
    <w:rsid w:val="00D82D51"/>
    <w:rsid w:val="00D82F43"/>
    <w:rsid w:val="00D832A3"/>
    <w:rsid w:val="00D83AFA"/>
    <w:rsid w:val="00D841CE"/>
    <w:rsid w:val="00D84432"/>
    <w:rsid w:val="00D85EA8"/>
    <w:rsid w:val="00D86EC9"/>
    <w:rsid w:val="00D87476"/>
    <w:rsid w:val="00D87745"/>
    <w:rsid w:val="00D87844"/>
    <w:rsid w:val="00D87C8B"/>
    <w:rsid w:val="00D9089C"/>
    <w:rsid w:val="00D91D0B"/>
    <w:rsid w:val="00D92216"/>
    <w:rsid w:val="00D9274E"/>
    <w:rsid w:val="00D9305C"/>
    <w:rsid w:val="00D936A3"/>
    <w:rsid w:val="00D93824"/>
    <w:rsid w:val="00D93A8A"/>
    <w:rsid w:val="00D93AF9"/>
    <w:rsid w:val="00D93CF3"/>
    <w:rsid w:val="00D9471F"/>
    <w:rsid w:val="00D94756"/>
    <w:rsid w:val="00D94CD8"/>
    <w:rsid w:val="00D94FDF"/>
    <w:rsid w:val="00D9563E"/>
    <w:rsid w:val="00D96472"/>
    <w:rsid w:val="00D96DE7"/>
    <w:rsid w:val="00D96F21"/>
    <w:rsid w:val="00D97593"/>
    <w:rsid w:val="00D97990"/>
    <w:rsid w:val="00D97E00"/>
    <w:rsid w:val="00D97EEB"/>
    <w:rsid w:val="00D97FBC"/>
    <w:rsid w:val="00DA0633"/>
    <w:rsid w:val="00DA14B1"/>
    <w:rsid w:val="00DA19CF"/>
    <w:rsid w:val="00DA3161"/>
    <w:rsid w:val="00DA31E9"/>
    <w:rsid w:val="00DA4FC5"/>
    <w:rsid w:val="00DA5666"/>
    <w:rsid w:val="00DA56DD"/>
    <w:rsid w:val="00DA5A75"/>
    <w:rsid w:val="00DA5BD6"/>
    <w:rsid w:val="00DA5D41"/>
    <w:rsid w:val="00DA61CA"/>
    <w:rsid w:val="00DA6803"/>
    <w:rsid w:val="00DA6A25"/>
    <w:rsid w:val="00DB1454"/>
    <w:rsid w:val="00DB16B4"/>
    <w:rsid w:val="00DB177C"/>
    <w:rsid w:val="00DB191A"/>
    <w:rsid w:val="00DB1A64"/>
    <w:rsid w:val="00DB1D02"/>
    <w:rsid w:val="00DB2054"/>
    <w:rsid w:val="00DB22E6"/>
    <w:rsid w:val="00DB3143"/>
    <w:rsid w:val="00DB3A49"/>
    <w:rsid w:val="00DB3C4C"/>
    <w:rsid w:val="00DB3F18"/>
    <w:rsid w:val="00DB41D1"/>
    <w:rsid w:val="00DB425C"/>
    <w:rsid w:val="00DB53A4"/>
    <w:rsid w:val="00DB6C83"/>
    <w:rsid w:val="00DB7C10"/>
    <w:rsid w:val="00DB7E7A"/>
    <w:rsid w:val="00DB7EA6"/>
    <w:rsid w:val="00DC03D0"/>
    <w:rsid w:val="00DC1D7D"/>
    <w:rsid w:val="00DC23A0"/>
    <w:rsid w:val="00DC3DB9"/>
    <w:rsid w:val="00DC47B6"/>
    <w:rsid w:val="00DC54D8"/>
    <w:rsid w:val="00DC5502"/>
    <w:rsid w:val="00DC567A"/>
    <w:rsid w:val="00DC62CE"/>
    <w:rsid w:val="00DC6794"/>
    <w:rsid w:val="00DC7446"/>
    <w:rsid w:val="00DCC03B"/>
    <w:rsid w:val="00DD030D"/>
    <w:rsid w:val="00DD0BBB"/>
    <w:rsid w:val="00DD0E6D"/>
    <w:rsid w:val="00DD0FC6"/>
    <w:rsid w:val="00DD1B7D"/>
    <w:rsid w:val="00DD20CC"/>
    <w:rsid w:val="00DD2117"/>
    <w:rsid w:val="00DD2A1F"/>
    <w:rsid w:val="00DD2BF8"/>
    <w:rsid w:val="00DD3083"/>
    <w:rsid w:val="00DD318C"/>
    <w:rsid w:val="00DD4E61"/>
    <w:rsid w:val="00DD5445"/>
    <w:rsid w:val="00DD58E7"/>
    <w:rsid w:val="00DD61A7"/>
    <w:rsid w:val="00DD61C1"/>
    <w:rsid w:val="00DD75FC"/>
    <w:rsid w:val="00DD7730"/>
    <w:rsid w:val="00DD77AD"/>
    <w:rsid w:val="00DE0A8F"/>
    <w:rsid w:val="00DE0F91"/>
    <w:rsid w:val="00DE1189"/>
    <w:rsid w:val="00DE1802"/>
    <w:rsid w:val="00DE1E09"/>
    <w:rsid w:val="00DE241E"/>
    <w:rsid w:val="00DE2BF4"/>
    <w:rsid w:val="00DE3A11"/>
    <w:rsid w:val="00DE3A3A"/>
    <w:rsid w:val="00DE3C36"/>
    <w:rsid w:val="00DE4728"/>
    <w:rsid w:val="00DE678B"/>
    <w:rsid w:val="00DE70FB"/>
    <w:rsid w:val="00DE7C95"/>
    <w:rsid w:val="00DF08ED"/>
    <w:rsid w:val="00DF0A32"/>
    <w:rsid w:val="00DF24D2"/>
    <w:rsid w:val="00DF2530"/>
    <w:rsid w:val="00DF29E2"/>
    <w:rsid w:val="00DF2F86"/>
    <w:rsid w:val="00DF335B"/>
    <w:rsid w:val="00DF34D6"/>
    <w:rsid w:val="00DF4581"/>
    <w:rsid w:val="00DF4C8F"/>
    <w:rsid w:val="00DF4D34"/>
    <w:rsid w:val="00DF4D4B"/>
    <w:rsid w:val="00DF4DD9"/>
    <w:rsid w:val="00DF5E2D"/>
    <w:rsid w:val="00DF605B"/>
    <w:rsid w:val="00DF652D"/>
    <w:rsid w:val="00DF70CE"/>
    <w:rsid w:val="00E004A0"/>
    <w:rsid w:val="00E0060D"/>
    <w:rsid w:val="00E01360"/>
    <w:rsid w:val="00E0247F"/>
    <w:rsid w:val="00E025FB"/>
    <w:rsid w:val="00E02FED"/>
    <w:rsid w:val="00E03424"/>
    <w:rsid w:val="00E0377E"/>
    <w:rsid w:val="00E03C74"/>
    <w:rsid w:val="00E03ED0"/>
    <w:rsid w:val="00E041C6"/>
    <w:rsid w:val="00E043A9"/>
    <w:rsid w:val="00E0498A"/>
    <w:rsid w:val="00E04A21"/>
    <w:rsid w:val="00E0525A"/>
    <w:rsid w:val="00E05700"/>
    <w:rsid w:val="00E06AD9"/>
    <w:rsid w:val="00E06FCD"/>
    <w:rsid w:val="00E07159"/>
    <w:rsid w:val="00E07E1F"/>
    <w:rsid w:val="00E07F72"/>
    <w:rsid w:val="00E10A1A"/>
    <w:rsid w:val="00E10F4C"/>
    <w:rsid w:val="00E115AD"/>
    <w:rsid w:val="00E11D13"/>
    <w:rsid w:val="00E11FA1"/>
    <w:rsid w:val="00E131A7"/>
    <w:rsid w:val="00E13546"/>
    <w:rsid w:val="00E13863"/>
    <w:rsid w:val="00E13C90"/>
    <w:rsid w:val="00E141DD"/>
    <w:rsid w:val="00E14488"/>
    <w:rsid w:val="00E14D3B"/>
    <w:rsid w:val="00E16B86"/>
    <w:rsid w:val="00E1753B"/>
    <w:rsid w:val="00E17BB7"/>
    <w:rsid w:val="00E204F5"/>
    <w:rsid w:val="00E20520"/>
    <w:rsid w:val="00E2086F"/>
    <w:rsid w:val="00E20BC4"/>
    <w:rsid w:val="00E21183"/>
    <w:rsid w:val="00E21A8F"/>
    <w:rsid w:val="00E21AAC"/>
    <w:rsid w:val="00E21DBF"/>
    <w:rsid w:val="00E23986"/>
    <w:rsid w:val="00E23FBA"/>
    <w:rsid w:val="00E258F4"/>
    <w:rsid w:val="00E26BE6"/>
    <w:rsid w:val="00E26C9B"/>
    <w:rsid w:val="00E2750C"/>
    <w:rsid w:val="00E27B3F"/>
    <w:rsid w:val="00E30185"/>
    <w:rsid w:val="00E30567"/>
    <w:rsid w:val="00E30B76"/>
    <w:rsid w:val="00E30C9D"/>
    <w:rsid w:val="00E3181D"/>
    <w:rsid w:val="00E32303"/>
    <w:rsid w:val="00E329C0"/>
    <w:rsid w:val="00E3335D"/>
    <w:rsid w:val="00E338C6"/>
    <w:rsid w:val="00E3395E"/>
    <w:rsid w:val="00E3396A"/>
    <w:rsid w:val="00E33BDC"/>
    <w:rsid w:val="00E33E66"/>
    <w:rsid w:val="00E3406C"/>
    <w:rsid w:val="00E34407"/>
    <w:rsid w:val="00E346CB"/>
    <w:rsid w:val="00E34C6E"/>
    <w:rsid w:val="00E34EE4"/>
    <w:rsid w:val="00E361E3"/>
    <w:rsid w:val="00E37CB8"/>
    <w:rsid w:val="00E4082B"/>
    <w:rsid w:val="00E4140C"/>
    <w:rsid w:val="00E42000"/>
    <w:rsid w:val="00E4281D"/>
    <w:rsid w:val="00E42CB4"/>
    <w:rsid w:val="00E42EA9"/>
    <w:rsid w:val="00E43076"/>
    <w:rsid w:val="00E43A7A"/>
    <w:rsid w:val="00E43AF0"/>
    <w:rsid w:val="00E43D73"/>
    <w:rsid w:val="00E43DDB"/>
    <w:rsid w:val="00E43E84"/>
    <w:rsid w:val="00E45787"/>
    <w:rsid w:val="00E466BB"/>
    <w:rsid w:val="00E46AFF"/>
    <w:rsid w:val="00E46FC7"/>
    <w:rsid w:val="00E50668"/>
    <w:rsid w:val="00E50AEE"/>
    <w:rsid w:val="00E50FE6"/>
    <w:rsid w:val="00E518A5"/>
    <w:rsid w:val="00E53C1C"/>
    <w:rsid w:val="00E53C75"/>
    <w:rsid w:val="00E53DE1"/>
    <w:rsid w:val="00E54646"/>
    <w:rsid w:val="00E55092"/>
    <w:rsid w:val="00E564BB"/>
    <w:rsid w:val="00E5658B"/>
    <w:rsid w:val="00E569BC"/>
    <w:rsid w:val="00E56EC5"/>
    <w:rsid w:val="00E574BC"/>
    <w:rsid w:val="00E5757A"/>
    <w:rsid w:val="00E575F6"/>
    <w:rsid w:val="00E578F0"/>
    <w:rsid w:val="00E57B62"/>
    <w:rsid w:val="00E57C70"/>
    <w:rsid w:val="00E6079B"/>
    <w:rsid w:val="00E60B16"/>
    <w:rsid w:val="00E615DB"/>
    <w:rsid w:val="00E617B5"/>
    <w:rsid w:val="00E61F64"/>
    <w:rsid w:val="00E62306"/>
    <w:rsid w:val="00E62B12"/>
    <w:rsid w:val="00E6392A"/>
    <w:rsid w:val="00E63E1F"/>
    <w:rsid w:val="00E64909"/>
    <w:rsid w:val="00E64AC0"/>
    <w:rsid w:val="00E64DEC"/>
    <w:rsid w:val="00E659EA"/>
    <w:rsid w:val="00E6634E"/>
    <w:rsid w:val="00E66B85"/>
    <w:rsid w:val="00E6745D"/>
    <w:rsid w:val="00E67E09"/>
    <w:rsid w:val="00E7000B"/>
    <w:rsid w:val="00E702C1"/>
    <w:rsid w:val="00E704A0"/>
    <w:rsid w:val="00E70D59"/>
    <w:rsid w:val="00E70E62"/>
    <w:rsid w:val="00E71F6B"/>
    <w:rsid w:val="00E731A7"/>
    <w:rsid w:val="00E75D67"/>
    <w:rsid w:val="00E75F14"/>
    <w:rsid w:val="00E767C6"/>
    <w:rsid w:val="00E772E8"/>
    <w:rsid w:val="00E774A1"/>
    <w:rsid w:val="00E77908"/>
    <w:rsid w:val="00E77A32"/>
    <w:rsid w:val="00E80738"/>
    <w:rsid w:val="00E80E3C"/>
    <w:rsid w:val="00E80F32"/>
    <w:rsid w:val="00E8235C"/>
    <w:rsid w:val="00E8325C"/>
    <w:rsid w:val="00E83431"/>
    <w:rsid w:val="00E83AE7"/>
    <w:rsid w:val="00E83BD5"/>
    <w:rsid w:val="00E83FE0"/>
    <w:rsid w:val="00E8410C"/>
    <w:rsid w:val="00E841E4"/>
    <w:rsid w:val="00E844BB"/>
    <w:rsid w:val="00E847EA"/>
    <w:rsid w:val="00E84CF8"/>
    <w:rsid w:val="00E85D4E"/>
    <w:rsid w:val="00E86C47"/>
    <w:rsid w:val="00E87706"/>
    <w:rsid w:val="00E8771E"/>
    <w:rsid w:val="00E87B77"/>
    <w:rsid w:val="00E87FC3"/>
    <w:rsid w:val="00E912FA"/>
    <w:rsid w:val="00E916EB"/>
    <w:rsid w:val="00E91D48"/>
    <w:rsid w:val="00E93121"/>
    <w:rsid w:val="00E936B3"/>
    <w:rsid w:val="00E93D6F"/>
    <w:rsid w:val="00E94694"/>
    <w:rsid w:val="00E94705"/>
    <w:rsid w:val="00E950FA"/>
    <w:rsid w:val="00E95DFA"/>
    <w:rsid w:val="00E967CB"/>
    <w:rsid w:val="00E96872"/>
    <w:rsid w:val="00E96A25"/>
    <w:rsid w:val="00E97139"/>
    <w:rsid w:val="00E9760A"/>
    <w:rsid w:val="00E97A4B"/>
    <w:rsid w:val="00EA08E6"/>
    <w:rsid w:val="00EA0D41"/>
    <w:rsid w:val="00EA1029"/>
    <w:rsid w:val="00EA1369"/>
    <w:rsid w:val="00EA164B"/>
    <w:rsid w:val="00EA1969"/>
    <w:rsid w:val="00EA2634"/>
    <w:rsid w:val="00EA2A15"/>
    <w:rsid w:val="00EA363F"/>
    <w:rsid w:val="00EA390A"/>
    <w:rsid w:val="00EA3D09"/>
    <w:rsid w:val="00EA4404"/>
    <w:rsid w:val="00EA4E73"/>
    <w:rsid w:val="00EA521A"/>
    <w:rsid w:val="00EA5F61"/>
    <w:rsid w:val="00EA5F63"/>
    <w:rsid w:val="00EA7106"/>
    <w:rsid w:val="00EB0442"/>
    <w:rsid w:val="00EB08B3"/>
    <w:rsid w:val="00EB1254"/>
    <w:rsid w:val="00EB1BB1"/>
    <w:rsid w:val="00EB1D84"/>
    <w:rsid w:val="00EB2D1F"/>
    <w:rsid w:val="00EB32AB"/>
    <w:rsid w:val="00EB40FC"/>
    <w:rsid w:val="00EB45C9"/>
    <w:rsid w:val="00EB5144"/>
    <w:rsid w:val="00EB56FD"/>
    <w:rsid w:val="00EB5BB3"/>
    <w:rsid w:val="00EB5F81"/>
    <w:rsid w:val="00EB630E"/>
    <w:rsid w:val="00EB725A"/>
    <w:rsid w:val="00EC068B"/>
    <w:rsid w:val="00EC0C6E"/>
    <w:rsid w:val="00EC14E8"/>
    <w:rsid w:val="00EC14FC"/>
    <w:rsid w:val="00EC1E2B"/>
    <w:rsid w:val="00EC211B"/>
    <w:rsid w:val="00EC21EE"/>
    <w:rsid w:val="00EC2416"/>
    <w:rsid w:val="00EC2B5F"/>
    <w:rsid w:val="00EC3A3D"/>
    <w:rsid w:val="00EC3BBD"/>
    <w:rsid w:val="00EC5079"/>
    <w:rsid w:val="00EC5141"/>
    <w:rsid w:val="00EC6ABD"/>
    <w:rsid w:val="00EC6E85"/>
    <w:rsid w:val="00EC6FD1"/>
    <w:rsid w:val="00ED075A"/>
    <w:rsid w:val="00ED132C"/>
    <w:rsid w:val="00ED1998"/>
    <w:rsid w:val="00ED239E"/>
    <w:rsid w:val="00ED25A3"/>
    <w:rsid w:val="00ED2D0A"/>
    <w:rsid w:val="00ED2F8E"/>
    <w:rsid w:val="00ED3A23"/>
    <w:rsid w:val="00ED5A83"/>
    <w:rsid w:val="00ED5D6F"/>
    <w:rsid w:val="00ED67F4"/>
    <w:rsid w:val="00ED67F7"/>
    <w:rsid w:val="00ED6821"/>
    <w:rsid w:val="00ED7360"/>
    <w:rsid w:val="00ED7EA2"/>
    <w:rsid w:val="00ED7F7C"/>
    <w:rsid w:val="00ED7FF6"/>
    <w:rsid w:val="00EE0057"/>
    <w:rsid w:val="00EE020E"/>
    <w:rsid w:val="00EE0280"/>
    <w:rsid w:val="00EE03EB"/>
    <w:rsid w:val="00EE0A44"/>
    <w:rsid w:val="00EE0CA9"/>
    <w:rsid w:val="00EE25C4"/>
    <w:rsid w:val="00EE2C72"/>
    <w:rsid w:val="00EE2DC5"/>
    <w:rsid w:val="00EE33BE"/>
    <w:rsid w:val="00EE379D"/>
    <w:rsid w:val="00EE384F"/>
    <w:rsid w:val="00EE385A"/>
    <w:rsid w:val="00EE3F2B"/>
    <w:rsid w:val="00EE3F83"/>
    <w:rsid w:val="00EE4C98"/>
    <w:rsid w:val="00EE4DDD"/>
    <w:rsid w:val="00EE5B73"/>
    <w:rsid w:val="00EE75AF"/>
    <w:rsid w:val="00EE7958"/>
    <w:rsid w:val="00EF15EF"/>
    <w:rsid w:val="00EF28C1"/>
    <w:rsid w:val="00EF2C24"/>
    <w:rsid w:val="00EF2C42"/>
    <w:rsid w:val="00EF3D5F"/>
    <w:rsid w:val="00EF45AB"/>
    <w:rsid w:val="00EF4646"/>
    <w:rsid w:val="00EF4682"/>
    <w:rsid w:val="00EF5373"/>
    <w:rsid w:val="00EF5D78"/>
    <w:rsid w:val="00EF6038"/>
    <w:rsid w:val="00EF6F93"/>
    <w:rsid w:val="00EF71B2"/>
    <w:rsid w:val="00EF79D8"/>
    <w:rsid w:val="00F00E34"/>
    <w:rsid w:val="00F01E47"/>
    <w:rsid w:val="00F02E3B"/>
    <w:rsid w:val="00F034B3"/>
    <w:rsid w:val="00F03595"/>
    <w:rsid w:val="00F045B1"/>
    <w:rsid w:val="00F04C06"/>
    <w:rsid w:val="00F059FD"/>
    <w:rsid w:val="00F05A13"/>
    <w:rsid w:val="00F06A39"/>
    <w:rsid w:val="00F06A3E"/>
    <w:rsid w:val="00F07840"/>
    <w:rsid w:val="00F07C8F"/>
    <w:rsid w:val="00F1084E"/>
    <w:rsid w:val="00F10B00"/>
    <w:rsid w:val="00F11107"/>
    <w:rsid w:val="00F12859"/>
    <w:rsid w:val="00F12D8F"/>
    <w:rsid w:val="00F12E7B"/>
    <w:rsid w:val="00F1380E"/>
    <w:rsid w:val="00F1390B"/>
    <w:rsid w:val="00F140AD"/>
    <w:rsid w:val="00F14754"/>
    <w:rsid w:val="00F16A0C"/>
    <w:rsid w:val="00F1700E"/>
    <w:rsid w:val="00F171BC"/>
    <w:rsid w:val="00F204B3"/>
    <w:rsid w:val="00F208C0"/>
    <w:rsid w:val="00F20BF5"/>
    <w:rsid w:val="00F21561"/>
    <w:rsid w:val="00F22083"/>
    <w:rsid w:val="00F23512"/>
    <w:rsid w:val="00F2394C"/>
    <w:rsid w:val="00F24327"/>
    <w:rsid w:val="00F256B3"/>
    <w:rsid w:val="00F26723"/>
    <w:rsid w:val="00F26E5E"/>
    <w:rsid w:val="00F26EF1"/>
    <w:rsid w:val="00F3045F"/>
    <w:rsid w:val="00F3124B"/>
    <w:rsid w:val="00F3233F"/>
    <w:rsid w:val="00F329D1"/>
    <w:rsid w:val="00F335AB"/>
    <w:rsid w:val="00F33920"/>
    <w:rsid w:val="00F3393A"/>
    <w:rsid w:val="00F33E8D"/>
    <w:rsid w:val="00F34366"/>
    <w:rsid w:val="00F34AFC"/>
    <w:rsid w:val="00F34B57"/>
    <w:rsid w:val="00F36846"/>
    <w:rsid w:val="00F36897"/>
    <w:rsid w:val="00F36AC6"/>
    <w:rsid w:val="00F4050E"/>
    <w:rsid w:val="00F40D04"/>
    <w:rsid w:val="00F42966"/>
    <w:rsid w:val="00F43434"/>
    <w:rsid w:val="00F44078"/>
    <w:rsid w:val="00F4457A"/>
    <w:rsid w:val="00F44A5F"/>
    <w:rsid w:val="00F44C6A"/>
    <w:rsid w:val="00F44CFF"/>
    <w:rsid w:val="00F450B8"/>
    <w:rsid w:val="00F454A1"/>
    <w:rsid w:val="00F470CC"/>
    <w:rsid w:val="00F47F84"/>
    <w:rsid w:val="00F50B55"/>
    <w:rsid w:val="00F513B2"/>
    <w:rsid w:val="00F516A8"/>
    <w:rsid w:val="00F51990"/>
    <w:rsid w:val="00F51FA7"/>
    <w:rsid w:val="00F52717"/>
    <w:rsid w:val="00F52C49"/>
    <w:rsid w:val="00F52CED"/>
    <w:rsid w:val="00F530B7"/>
    <w:rsid w:val="00F53799"/>
    <w:rsid w:val="00F539FC"/>
    <w:rsid w:val="00F53EAF"/>
    <w:rsid w:val="00F546E7"/>
    <w:rsid w:val="00F54973"/>
    <w:rsid w:val="00F54ED1"/>
    <w:rsid w:val="00F553A4"/>
    <w:rsid w:val="00F5595C"/>
    <w:rsid w:val="00F55BA0"/>
    <w:rsid w:val="00F55D0A"/>
    <w:rsid w:val="00F563DC"/>
    <w:rsid w:val="00F56710"/>
    <w:rsid w:val="00F576A9"/>
    <w:rsid w:val="00F57CE1"/>
    <w:rsid w:val="00F618AB"/>
    <w:rsid w:val="00F62419"/>
    <w:rsid w:val="00F62472"/>
    <w:rsid w:val="00F62FFD"/>
    <w:rsid w:val="00F6376C"/>
    <w:rsid w:val="00F63B2D"/>
    <w:rsid w:val="00F63C3C"/>
    <w:rsid w:val="00F64880"/>
    <w:rsid w:val="00F650DD"/>
    <w:rsid w:val="00F6546F"/>
    <w:rsid w:val="00F65621"/>
    <w:rsid w:val="00F66017"/>
    <w:rsid w:val="00F66E6E"/>
    <w:rsid w:val="00F66F3C"/>
    <w:rsid w:val="00F67090"/>
    <w:rsid w:val="00F67DDF"/>
    <w:rsid w:val="00F70085"/>
    <w:rsid w:val="00F70425"/>
    <w:rsid w:val="00F70863"/>
    <w:rsid w:val="00F71266"/>
    <w:rsid w:val="00F71368"/>
    <w:rsid w:val="00F71D7E"/>
    <w:rsid w:val="00F71FB8"/>
    <w:rsid w:val="00F7206B"/>
    <w:rsid w:val="00F73901"/>
    <w:rsid w:val="00F73B1E"/>
    <w:rsid w:val="00F73B7D"/>
    <w:rsid w:val="00F73DE2"/>
    <w:rsid w:val="00F73ED8"/>
    <w:rsid w:val="00F74B9F"/>
    <w:rsid w:val="00F74E04"/>
    <w:rsid w:val="00F75775"/>
    <w:rsid w:val="00F76659"/>
    <w:rsid w:val="00F76DFA"/>
    <w:rsid w:val="00F776BB"/>
    <w:rsid w:val="00F77760"/>
    <w:rsid w:val="00F7787A"/>
    <w:rsid w:val="00F77E78"/>
    <w:rsid w:val="00F805CB"/>
    <w:rsid w:val="00F8081B"/>
    <w:rsid w:val="00F80DEB"/>
    <w:rsid w:val="00F819FA"/>
    <w:rsid w:val="00F82445"/>
    <w:rsid w:val="00F82FA7"/>
    <w:rsid w:val="00F831BA"/>
    <w:rsid w:val="00F83C34"/>
    <w:rsid w:val="00F83DC5"/>
    <w:rsid w:val="00F85549"/>
    <w:rsid w:val="00F85F4A"/>
    <w:rsid w:val="00F8695D"/>
    <w:rsid w:val="00F86982"/>
    <w:rsid w:val="00F87228"/>
    <w:rsid w:val="00F87AD1"/>
    <w:rsid w:val="00F87B82"/>
    <w:rsid w:val="00F87FE4"/>
    <w:rsid w:val="00F905F5"/>
    <w:rsid w:val="00F90644"/>
    <w:rsid w:val="00F917D5"/>
    <w:rsid w:val="00F919D2"/>
    <w:rsid w:val="00F91ECE"/>
    <w:rsid w:val="00F924B6"/>
    <w:rsid w:val="00F93E30"/>
    <w:rsid w:val="00F93F2F"/>
    <w:rsid w:val="00F954FE"/>
    <w:rsid w:val="00F96068"/>
    <w:rsid w:val="00F9629C"/>
    <w:rsid w:val="00F96D3A"/>
    <w:rsid w:val="00F97108"/>
    <w:rsid w:val="00FA0E47"/>
    <w:rsid w:val="00FA1123"/>
    <w:rsid w:val="00FA1215"/>
    <w:rsid w:val="00FA1551"/>
    <w:rsid w:val="00FA1A46"/>
    <w:rsid w:val="00FA39F8"/>
    <w:rsid w:val="00FA3CE0"/>
    <w:rsid w:val="00FA4306"/>
    <w:rsid w:val="00FA4319"/>
    <w:rsid w:val="00FA5C07"/>
    <w:rsid w:val="00FA5C4C"/>
    <w:rsid w:val="00FA6176"/>
    <w:rsid w:val="00FA6287"/>
    <w:rsid w:val="00FA7289"/>
    <w:rsid w:val="00FA7376"/>
    <w:rsid w:val="00FB0682"/>
    <w:rsid w:val="00FB136D"/>
    <w:rsid w:val="00FB1649"/>
    <w:rsid w:val="00FB21F9"/>
    <w:rsid w:val="00FB323E"/>
    <w:rsid w:val="00FB36C1"/>
    <w:rsid w:val="00FB3781"/>
    <w:rsid w:val="00FB3828"/>
    <w:rsid w:val="00FB3FA3"/>
    <w:rsid w:val="00FB3FBB"/>
    <w:rsid w:val="00FB4F8A"/>
    <w:rsid w:val="00FB5D52"/>
    <w:rsid w:val="00FB60BF"/>
    <w:rsid w:val="00FB6471"/>
    <w:rsid w:val="00FB676F"/>
    <w:rsid w:val="00FB738C"/>
    <w:rsid w:val="00FB7A3D"/>
    <w:rsid w:val="00FB7EAF"/>
    <w:rsid w:val="00FC024D"/>
    <w:rsid w:val="00FC0338"/>
    <w:rsid w:val="00FC08BA"/>
    <w:rsid w:val="00FC0935"/>
    <w:rsid w:val="00FC1618"/>
    <w:rsid w:val="00FC1A13"/>
    <w:rsid w:val="00FC1FF0"/>
    <w:rsid w:val="00FC2BFD"/>
    <w:rsid w:val="00FC327C"/>
    <w:rsid w:val="00FC3345"/>
    <w:rsid w:val="00FC37F6"/>
    <w:rsid w:val="00FC386E"/>
    <w:rsid w:val="00FC3A0A"/>
    <w:rsid w:val="00FC3E05"/>
    <w:rsid w:val="00FC448A"/>
    <w:rsid w:val="00FC5DA9"/>
    <w:rsid w:val="00FC75CA"/>
    <w:rsid w:val="00FC767C"/>
    <w:rsid w:val="00FC7B0B"/>
    <w:rsid w:val="00FC7EE6"/>
    <w:rsid w:val="00FD000D"/>
    <w:rsid w:val="00FD1D7B"/>
    <w:rsid w:val="00FD2A55"/>
    <w:rsid w:val="00FD2DC6"/>
    <w:rsid w:val="00FD3B5A"/>
    <w:rsid w:val="00FD4BA4"/>
    <w:rsid w:val="00FD75DC"/>
    <w:rsid w:val="00FD7CDC"/>
    <w:rsid w:val="00FD7E4D"/>
    <w:rsid w:val="00FE11D1"/>
    <w:rsid w:val="00FE15BD"/>
    <w:rsid w:val="00FE1F49"/>
    <w:rsid w:val="00FE20F1"/>
    <w:rsid w:val="00FE2B3E"/>
    <w:rsid w:val="00FE4142"/>
    <w:rsid w:val="00FE447E"/>
    <w:rsid w:val="00FE49C2"/>
    <w:rsid w:val="00FE5413"/>
    <w:rsid w:val="00FE59A0"/>
    <w:rsid w:val="00FE5AD2"/>
    <w:rsid w:val="00FE5BA6"/>
    <w:rsid w:val="00FE622D"/>
    <w:rsid w:val="00FE7090"/>
    <w:rsid w:val="00FE7456"/>
    <w:rsid w:val="00FE746E"/>
    <w:rsid w:val="00FE7E63"/>
    <w:rsid w:val="00FF0388"/>
    <w:rsid w:val="00FF0E44"/>
    <w:rsid w:val="00FF109E"/>
    <w:rsid w:val="00FF194A"/>
    <w:rsid w:val="00FF21B8"/>
    <w:rsid w:val="00FF2CB8"/>
    <w:rsid w:val="00FF2D2B"/>
    <w:rsid w:val="00FF329A"/>
    <w:rsid w:val="00FF3FD5"/>
    <w:rsid w:val="00FF4630"/>
    <w:rsid w:val="00FF55AF"/>
    <w:rsid w:val="00FF5BD0"/>
    <w:rsid w:val="00FF5CF1"/>
    <w:rsid w:val="00FF5D33"/>
    <w:rsid w:val="00FF62D8"/>
    <w:rsid w:val="00FF6975"/>
    <w:rsid w:val="00FF6D0C"/>
    <w:rsid w:val="00FF72A8"/>
    <w:rsid w:val="00FF74E6"/>
    <w:rsid w:val="00FF7738"/>
    <w:rsid w:val="00FF7D2F"/>
    <w:rsid w:val="0133A252"/>
    <w:rsid w:val="06802B23"/>
    <w:rsid w:val="08718B3A"/>
    <w:rsid w:val="090803C2"/>
    <w:rsid w:val="096A2F50"/>
    <w:rsid w:val="09A7BF03"/>
    <w:rsid w:val="0ABCEEAE"/>
    <w:rsid w:val="0BFB8233"/>
    <w:rsid w:val="0CBC3AFB"/>
    <w:rsid w:val="0D298F6B"/>
    <w:rsid w:val="0EED41DD"/>
    <w:rsid w:val="0FE864D6"/>
    <w:rsid w:val="1256C951"/>
    <w:rsid w:val="1277CFF1"/>
    <w:rsid w:val="12ADFB30"/>
    <w:rsid w:val="14293147"/>
    <w:rsid w:val="147923DB"/>
    <w:rsid w:val="147988E2"/>
    <w:rsid w:val="15843999"/>
    <w:rsid w:val="163E1133"/>
    <w:rsid w:val="170D635C"/>
    <w:rsid w:val="18225F15"/>
    <w:rsid w:val="1B907280"/>
    <w:rsid w:val="1CD3792D"/>
    <w:rsid w:val="1DB03968"/>
    <w:rsid w:val="1DD1D9F5"/>
    <w:rsid w:val="1FA1CFF9"/>
    <w:rsid w:val="21CA520A"/>
    <w:rsid w:val="24E1F48F"/>
    <w:rsid w:val="25CF0A60"/>
    <w:rsid w:val="26F17A37"/>
    <w:rsid w:val="270D88F8"/>
    <w:rsid w:val="292D8385"/>
    <w:rsid w:val="2964E2A4"/>
    <w:rsid w:val="2CA7C8B9"/>
    <w:rsid w:val="2D110529"/>
    <w:rsid w:val="2EFC3E59"/>
    <w:rsid w:val="301B6242"/>
    <w:rsid w:val="31259D66"/>
    <w:rsid w:val="32D70F3E"/>
    <w:rsid w:val="32DAC9FC"/>
    <w:rsid w:val="33DC2AF5"/>
    <w:rsid w:val="33F9DB45"/>
    <w:rsid w:val="34AF9EF9"/>
    <w:rsid w:val="37596D13"/>
    <w:rsid w:val="37F5C997"/>
    <w:rsid w:val="384D6D0B"/>
    <w:rsid w:val="386CD4F1"/>
    <w:rsid w:val="3871DDA7"/>
    <w:rsid w:val="39281278"/>
    <w:rsid w:val="39599900"/>
    <w:rsid w:val="39C41E46"/>
    <w:rsid w:val="3A0679EC"/>
    <w:rsid w:val="3BC00536"/>
    <w:rsid w:val="3BD1833B"/>
    <w:rsid w:val="3BE34676"/>
    <w:rsid w:val="3CAD79CD"/>
    <w:rsid w:val="3CF3B0A2"/>
    <w:rsid w:val="3D28C892"/>
    <w:rsid w:val="3EE01CC5"/>
    <w:rsid w:val="3F60E395"/>
    <w:rsid w:val="3F700607"/>
    <w:rsid w:val="3F722A66"/>
    <w:rsid w:val="3FFC17DD"/>
    <w:rsid w:val="4061EE6C"/>
    <w:rsid w:val="40CDF2B0"/>
    <w:rsid w:val="415307AA"/>
    <w:rsid w:val="4203B6AA"/>
    <w:rsid w:val="4210BCFD"/>
    <w:rsid w:val="436576DE"/>
    <w:rsid w:val="43C8DD51"/>
    <w:rsid w:val="446BC80A"/>
    <w:rsid w:val="453BCAD2"/>
    <w:rsid w:val="45B26CC8"/>
    <w:rsid w:val="46AF58F1"/>
    <w:rsid w:val="473E6C13"/>
    <w:rsid w:val="47C858F6"/>
    <w:rsid w:val="4872CC0E"/>
    <w:rsid w:val="4A659F27"/>
    <w:rsid w:val="4B24648B"/>
    <w:rsid w:val="4BEE484A"/>
    <w:rsid w:val="4C550DBD"/>
    <w:rsid w:val="4C5D1F22"/>
    <w:rsid w:val="4FFEC760"/>
    <w:rsid w:val="504C2EC7"/>
    <w:rsid w:val="504D9F52"/>
    <w:rsid w:val="50E0972B"/>
    <w:rsid w:val="51ADEEFB"/>
    <w:rsid w:val="53DEB5C7"/>
    <w:rsid w:val="54BCBA79"/>
    <w:rsid w:val="54C942C4"/>
    <w:rsid w:val="54EA0B80"/>
    <w:rsid w:val="55C2D496"/>
    <w:rsid w:val="56AF8F1B"/>
    <w:rsid w:val="57BDBD38"/>
    <w:rsid w:val="580F5148"/>
    <w:rsid w:val="584CAF3D"/>
    <w:rsid w:val="5966969F"/>
    <w:rsid w:val="5A3C2FB1"/>
    <w:rsid w:val="5B52DE50"/>
    <w:rsid w:val="5BCCD9AC"/>
    <w:rsid w:val="5CE0B192"/>
    <w:rsid w:val="5DD74FBA"/>
    <w:rsid w:val="5E0A0707"/>
    <w:rsid w:val="5F74A5D7"/>
    <w:rsid w:val="601B527F"/>
    <w:rsid w:val="615E88A2"/>
    <w:rsid w:val="61677484"/>
    <w:rsid w:val="6216320C"/>
    <w:rsid w:val="625595FD"/>
    <w:rsid w:val="639FFDF9"/>
    <w:rsid w:val="65763EA8"/>
    <w:rsid w:val="660FE2F9"/>
    <w:rsid w:val="66E82BBE"/>
    <w:rsid w:val="6728BDE1"/>
    <w:rsid w:val="67D69024"/>
    <w:rsid w:val="68752AD4"/>
    <w:rsid w:val="693132EA"/>
    <w:rsid w:val="6ACE63FB"/>
    <w:rsid w:val="6B98AA74"/>
    <w:rsid w:val="6BF63883"/>
    <w:rsid w:val="6C00F6BF"/>
    <w:rsid w:val="6EBE1072"/>
    <w:rsid w:val="6F30883A"/>
    <w:rsid w:val="70AB5C3A"/>
    <w:rsid w:val="71B787E2"/>
    <w:rsid w:val="7244BF2E"/>
    <w:rsid w:val="724939A4"/>
    <w:rsid w:val="741560ED"/>
    <w:rsid w:val="74DF843C"/>
    <w:rsid w:val="74F5402C"/>
    <w:rsid w:val="74FDC1C7"/>
    <w:rsid w:val="7548B015"/>
    <w:rsid w:val="7554264F"/>
    <w:rsid w:val="75812648"/>
    <w:rsid w:val="79D2C598"/>
    <w:rsid w:val="79EB69CB"/>
    <w:rsid w:val="7A653196"/>
    <w:rsid w:val="7A810169"/>
    <w:rsid w:val="7B2511E7"/>
    <w:rsid w:val="7BA0A8F7"/>
    <w:rsid w:val="7D44414E"/>
    <w:rsid w:val="7DF07A57"/>
    <w:rsid w:val="7E28E618"/>
    <w:rsid w:val="7E307C5D"/>
    <w:rsid w:val="7EA8BAA8"/>
    <w:rsid w:val="7F27B73A"/>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40150D"/>
  <w15:docId w15:val="{1EF56CF9-6398-49E5-B043-409FBE76C8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16A0C"/>
    <w:pPr>
      <w:suppressAutoHyphens/>
      <w:spacing w:line="240" w:lineRule="atLeast"/>
    </w:pPr>
    <w:rPr>
      <w:rFonts w:eastAsia="SimSun"/>
      <w:lang w:val="en-GB" w:eastAsia="zh-CN"/>
    </w:rPr>
  </w:style>
  <w:style w:type="paragraph" w:styleId="Heading1">
    <w:name w:val="heading 1"/>
    <w:aliases w:val="Table_G"/>
    <w:basedOn w:val="Normal"/>
    <w:next w:val="AnnoH23G"/>
    <w:qFormat/>
    <w:rsid w:val="00FA1A46"/>
    <w:pPr>
      <w:ind w:left="1134"/>
      <w:outlineLvl w:val="0"/>
    </w:pPr>
  </w:style>
  <w:style w:type="paragraph" w:styleId="Heading2">
    <w:name w:val="heading 2"/>
    <w:basedOn w:val="Normal"/>
    <w:next w:val="Normal"/>
    <w:link w:val="Heading2Char"/>
    <w:qFormat/>
    <w:rsid w:val="00FA1A46"/>
    <w:pPr>
      <w:keepNext/>
      <w:keepLines/>
      <w:spacing w:before="200"/>
      <w:outlineLvl w:val="1"/>
    </w:pPr>
    <w:rPr>
      <w:rFonts w:ascii="Cambria" w:eastAsia="Times New Roman" w:hAnsi="Cambria"/>
      <w:b/>
      <w:bCs/>
      <w:color w:val="4F81BD"/>
      <w:sz w:val="26"/>
      <w:szCs w:val="26"/>
    </w:rPr>
  </w:style>
  <w:style w:type="paragraph" w:styleId="Heading4">
    <w:name w:val="heading 4"/>
    <w:basedOn w:val="Normal"/>
    <w:next w:val="Normal"/>
    <w:link w:val="Heading4Char"/>
    <w:qFormat/>
    <w:rsid w:val="00FA1A46"/>
    <w:pPr>
      <w:keepNext/>
      <w:keepLines/>
      <w:spacing w:before="200"/>
      <w:outlineLvl w:val="3"/>
    </w:pPr>
    <w:rPr>
      <w:rFonts w:ascii="Cambria" w:eastAsia="Times New Roman" w:hAnsi="Cambria"/>
      <w:b/>
      <w:bCs/>
      <w:i/>
      <w:iCs/>
      <w:color w:val="4F81BD"/>
    </w:rPr>
  </w:style>
  <w:style w:type="paragraph" w:styleId="Heading5">
    <w:name w:val="heading 5"/>
    <w:basedOn w:val="Normal"/>
    <w:next w:val="Normal"/>
    <w:link w:val="Heading5Char"/>
    <w:qFormat/>
    <w:rsid w:val="00FA1A46"/>
    <w:pPr>
      <w:keepNext/>
      <w:keepLines/>
      <w:spacing w:before="200"/>
      <w:outlineLvl w:val="4"/>
    </w:pPr>
    <w:rPr>
      <w:rFonts w:ascii="Cambria" w:eastAsia="Times New Roman" w:hAnsi="Cambria"/>
      <w:color w:val="243F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MG">
    <w:name w:val="_ H __M_G"/>
    <w:basedOn w:val="Normal"/>
    <w:next w:val="Normal"/>
    <w:rsid w:val="00FA1A46"/>
    <w:pPr>
      <w:keepNext/>
      <w:keepLines/>
      <w:tabs>
        <w:tab w:val="right" w:pos="851"/>
      </w:tabs>
      <w:spacing w:before="240" w:after="240" w:line="360" w:lineRule="exact"/>
      <w:ind w:left="1134" w:right="1134" w:hanging="1134"/>
    </w:pPr>
    <w:rPr>
      <w:b/>
      <w:sz w:val="34"/>
    </w:rPr>
  </w:style>
  <w:style w:type="paragraph" w:customStyle="1" w:styleId="HChG">
    <w:name w:val="_ H _Ch_G"/>
    <w:basedOn w:val="Normal"/>
    <w:next w:val="Normal"/>
    <w:rsid w:val="00FA1A46"/>
    <w:pPr>
      <w:keepNext/>
      <w:keepLines/>
      <w:tabs>
        <w:tab w:val="right" w:pos="851"/>
      </w:tabs>
      <w:spacing w:before="360" w:after="240" w:line="300" w:lineRule="exact"/>
      <w:ind w:left="1134" w:right="1134" w:hanging="1134"/>
    </w:pPr>
    <w:rPr>
      <w:b/>
      <w:sz w:val="28"/>
    </w:rPr>
  </w:style>
  <w:style w:type="paragraph" w:customStyle="1" w:styleId="H1G">
    <w:name w:val="_ H_1_G"/>
    <w:basedOn w:val="Normal"/>
    <w:next w:val="Normal"/>
    <w:rsid w:val="00FA1A46"/>
    <w:pPr>
      <w:keepNext/>
      <w:keepLines/>
      <w:spacing w:before="360" w:after="240" w:line="270" w:lineRule="exact"/>
      <w:ind w:left="1134" w:right="1134" w:hanging="1134"/>
    </w:pPr>
    <w:rPr>
      <w:b/>
      <w:sz w:val="24"/>
    </w:rPr>
  </w:style>
  <w:style w:type="paragraph" w:customStyle="1" w:styleId="H23G">
    <w:name w:val="_ H_2/3_G"/>
    <w:basedOn w:val="Normal"/>
    <w:next w:val="Normal"/>
    <w:rsid w:val="00FA1A46"/>
    <w:pPr>
      <w:keepNext/>
      <w:keepLines/>
      <w:tabs>
        <w:tab w:val="right" w:pos="851"/>
      </w:tabs>
      <w:spacing w:before="240" w:after="120" w:line="240" w:lineRule="exact"/>
      <w:ind w:left="1134" w:right="1134" w:hanging="1134"/>
    </w:pPr>
    <w:rPr>
      <w:b/>
    </w:rPr>
  </w:style>
  <w:style w:type="paragraph" w:customStyle="1" w:styleId="H4G">
    <w:name w:val="_ H_4_G"/>
    <w:basedOn w:val="Normal"/>
    <w:next w:val="Normal"/>
    <w:rsid w:val="00FA1A46"/>
    <w:pPr>
      <w:keepNext/>
      <w:keepLines/>
      <w:tabs>
        <w:tab w:val="right" w:pos="851"/>
      </w:tabs>
      <w:spacing w:before="240" w:after="120" w:line="240" w:lineRule="exact"/>
      <w:ind w:left="1134" w:right="1134" w:hanging="1134"/>
    </w:pPr>
    <w:rPr>
      <w:i/>
    </w:rPr>
  </w:style>
  <w:style w:type="paragraph" w:customStyle="1" w:styleId="H56G">
    <w:name w:val="_ H_5/6_G"/>
    <w:basedOn w:val="Normal"/>
    <w:next w:val="Normal"/>
    <w:rsid w:val="00FA1A46"/>
    <w:pPr>
      <w:keepNext/>
      <w:keepLines/>
      <w:tabs>
        <w:tab w:val="right" w:pos="851"/>
      </w:tabs>
      <w:spacing w:before="240" w:after="120" w:line="240" w:lineRule="exact"/>
      <w:ind w:left="1134" w:right="1134" w:hanging="1134"/>
    </w:pPr>
  </w:style>
  <w:style w:type="paragraph" w:customStyle="1" w:styleId="SingleTxtG">
    <w:name w:val="_ Single Txt_G"/>
    <w:basedOn w:val="Normal"/>
    <w:rsid w:val="00FA1A46"/>
    <w:pPr>
      <w:spacing w:after="120"/>
      <w:ind w:left="1134" w:right="1134"/>
      <w:jc w:val="both"/>
    </w:pPr>
    <w:rPr>
      <w:rFonts w:eastAsia="Times New Roman"/>
      <w:lang w:eastAsia="en-US"/>
    </w:rPr>
  </w:style>
  <w:style w:type="paragraph" w:customStyle="1" w:styleId="SLG">
    <w:name w:val="__S_L_G"/>
    <w:basedOn w:val="Normal"/>
    <w:next w:val="Normal"/>
    <w:rsid w:val="00FA1A46"/>
    <w:pPr>
      <w:keepNext/>
      <w:keepLines/>
      <w:spacing w:before="240" w:after="240" w:line="580" w:lineRule="exact"/>
      <w:ind w:left="1134" w:right="1134"/>
    </w:pPr>
    <w:rPr>
      <w:b/>
      <w:sz w:val="56"/>
    </w:rPr>
  </w:style>
  <w:style w:type="paragraph" w:customStyle="1" w:styleId="SMG">
    <w:name w:val="__S_M_G"/>
    <w:basedOn w:val="Normal"/>
    <w:next w:val="Normal"/>
    <w:rsid w:val="00FA1A46"/>
    <w:pPr>
      <w:keepNext/>
      <w:keepLines/>
      <w:spacing w:before="240" w:after="240" w:line="420" w:lineRule="exact"/>
      <w:ind w:left="1134" w:right="1134"/>
    </w:pPr>
    <w:rPr>
      <w:b/>
      <w:sz w:val="40"/>
    </w:rPr>
  </w:style>
  <w:style w:type="paragraph" w:customStyle="1" w:styleId="SSG">
    <w:name w:val="__S_S_G"/>
    <w:basedOn w:val="Normal"/>
    <w:next w:val="Normal"/>
    <w:rsid w:val="00FA1A46"/>
    <w:pPr>
      <w:keepNext/>
      <w:keepLines/>
      <w:spacing w:before="240" w:after="240" w:line="300" w:lineRule="exact"/>
      <w:ind w:left="1134" w:right="1134"/>
    </w:pPr>
    <w:rPr>
      <w:b/>
      <w:sz w:val="28"/>
    </w:rPr>
  </w:style>
  <w:style w:type="paragraph" w:customStyle="1" w:styleId="XLargeG">
    <w:name w:val="__XLarge_G"/>
    <w:basedOn w:val="Normal"/>
    <w:next w:val="Normal"/>
    <w:rsid w:val="00FA1A46"/>
    <w:pPr>
      <w:keepNext/>
      <w:keepLines/>
      <w:spacing w:before="240" w:after="240" w:line="420" w:lineRule="exact"/>
      <w:ind w:left="1134" w:right="1134"/>
    </w:pPr>
    <w:rPr>
      <w:b/>
      <w:sz w:val="40"/>
    </w:rPr>
  </w:style>
  <w:style w:type="paragraph" w:customStyle="1" w:styleId="Bullet1G">
    <w:name w:val="_Bullet 1_G"/>
    <w:basedOn w:val="Normal"/>
    <w:rsid w:val="00FA1A46"/>
    <w:pPr>
      <w:numPr>
        <w:numId w:val="5"/>
      </w:numPr>
      <w:spacing w:after="120"/>
      <w:ind w:right="1134"/>
      <w:jc w:val="both"/>
    </w:pPr>
  </w:style>
  <w:style w:type="paragraph" w:customStyle="1" w:styleId="Bullet2G">
    <w:name w:val="_Bullet 2_G"/>
    <w:basedOn w:val="Normal"/>
    <w:rsid w:val="00FA1A46"/>
    <w:pPr>
      <w:numPr>
        <w:numId w:val="6"/>
      </w:numPr>
      <w:spacing w:after="120"/>
      <w:ind w:right="1134"/>
      <w:jc w:val="both"/>
    </w:pPr>
  </w:style>
  <w:style w:type="paragraph" w:customStyle="1" w:styleId="AnnoHCHG">
    <w:name w:val="Anno _ H_CH_G"/>
    <w:basedOn w:val="Normal"/>
    <w:next w:val="AnnoH1G"/>
    <w:rsid w:val="00FA1A46"/>
    <w:pPr>
      <w:keepNext/>
      <w:keepLines/>
      <w:numPr>
        <w:numId w:val="7"/>
      </w:numPr>
      <w:spacing w:before="360" w:after="240" w:line="300" w:lineRule="exact"/>
      <w:ind w:right="1134"/>
    </w:pPr>
    <w:rPr>
      <w:b/>
      <w:sz w:val="28"/>
    </w:rPr>
  </w:style>
  <w:style w:type="paragraph" w:customStyle="1" w:styleId="AnnoH1G">
    <w:name w:val="Anno_ H_1_G"/>
    <w:basedOn w:val="Normal"/>
    <w:next w:val="AnnoH23G"/>
    <w:autoRedefine/>
    <w:rsid w:val="00FA1A46"/>
    <w:pPr>
      <w:keepNext/>
      <w:keepLines/>
      <w:numPr>
        <w:ilvl w:val="1"/>
        <w:numId w:val="7"/>
      </w:numPr>
      <w:spacing w:before="360" w:after="240" w:line="270" w:lineRule="exact"/>
      <w:ind w:right="1134"/>
    </w:pPr>
    <w:rPr>
      <w:b/>
      <w:sz w:val="24"/>
    </w:rPr>
  </w:style>
  <w:style w:type="paragraph" w:customStyle="1" w:styleId="AnnoH23G">
    <w:name w:val="Anno_ H_2/3_G"/>
    <w:basedOn w:val="Normal"/>
    <w:next w:val="AnnoSingleTxtG"/>
    <w:autoRedefine/>
    <w:rsid w:val="00FA1A46"/>
    <w:pPr>
      <w:keepNext/>
      <w:keepLines/>
      <w:numPr>
        <w:ilvl w:val="2"/>
        <w:numId w:val="7"/>
      </w:numPr>
      <w:spacing w:before="240" w:after="120" w:line="240" w:lineRule="exact"/>
      <w:ind w:right="1134"/>
    </w:pPr>
    <w:rPr>
      <w:u w:val="single"/>
    </w:rPr>
  </w:style>
  <w:style w:type="paragraph" w:customStyle="1" w:styleId="AnnoSingleTxtG">
    <w:name w:val="Anno_ Single Txt_G"/>
    <w:basedOn w:val="Normal"/>
    <w:rsid w:val="00FA1A46"/>
    <w:pPr>
      <w:numPr>
        <w:ilvl w:val="3"/>
        <w:numId w:val="7"/>
      </w:numPr>
      <w:spacing w:after="120"/>
      <w:ind w:right="1134"/>
      <w:jc w:val="both"/>
    </w:pPr>
  </w:style>
  <w:style w:type="character" w:styleId="FootnoteReference">
    <w:name w:val="footnote reference"/>
    <w:aliases w:val="4_G,16 Point,Superscript 6 Point,Ref,de nota al pie,Appel note de bas de page,BVI fnr,number,Footnote text,Footnote reference number,Footnote symbol,note TESI,-E Fußnotenzeichen,SUPERS,stylish,ftref,Superscript 6 Point + 11 pt,Footnot"/>
    <w:link w:val="BVIfnrChar"/>
    <w:qFormat/>
    <w:rsid w:val="00FA1A46"/>
    <w:rPr>
      <w:rFonts w:ascii="Times New Roman" w:hAnsi="Times New Roman"/>
      <w:sz w:val="18"/>
      <w:vertAlign w:val="superscript"/>
    </w:rPr>
  </w:style>
  <w:style w:type="character" w:styleId="EndnoteReference">
    <w:name w:val="endnote reference"/>
    <w:aliases w:val="1_G"/>
    <w:rsid w:val="001A6305"/>
    <w:rPr>
      <w:rFonts w:ascii="Times New Roman" w:hAnsi="Times New Roman"/>
      <w:i/>
      <w:sz w:val="18"/>
      <w:vertAlign w:val="superscript"/>
    </w:rPr>
  </w:style>
  <w:style w:type="paragraph" w:styleId="EndnoteText">
    <w:name w:val="endnote text"/>
    <w:aliases w:val="2_G"/>
    <w:basedOn w:val="FootnoteText"/>
    <w:rsid w:val="00A6472E"/>
    <w:rPr>
      <w:i/>
    </w:rPr>
  </w:style>
  <w:style w:type="paragraph" w:styleId="FootnoteText">
    <w:name w:val="footnote text"/>
    <w:aliases w:val="5_G,Geneva 9,Font: Geneva 9,Boston 10,f,fn,footnote text,Footnotes,Footnote ak,Char,Char Char Char Char,Default Paragraph Font Char Char,Default Paragraph Font Para Char Char Char Char,Default Paragraph Font Char Char11,Footno,single space"/>
    <w:basedOn w:val="Normal"/>
    <w:link w:val="FootnoteTextChar"/>
    <w:qFormat/>
    <w:rsid w:val="00FA1A46"/>
    <w:pPr>
      <w:tabs>
        <w:tab w:val="right" w:pos="1021"/>
      </w:tabs>
      <w:spacing w:line="220" w:lineRule="exact"/>
      <w:ind w:left="1134" w:right="1134" w:hanging="1134"/>
    </w:pPr>
    <w:rPr>
      <w:sz w:val="18"/>
    </w:rPr>
  </w:style>
  <w:style w:type="paragraph" w:styleId="Footer">
    <w:name w:val="footer"/>
    <w:aliases w:val="3_G"/>
    <w:basedOn w:val="Normal"/>
    <w:rsid w:val="00FA1A46"/>
    <w:rPr>
      <w:sz w:val="16"/>
    </w:rPr>
  </w:style>
  <w:style w:type="paragraph" w:customStyle="1" w:styleId="FootnoteTable">
    <w:name w:val="Footnote Table"/>
    <w:basedOn w:val="Normal"/>
    <w:rsid w:val="004B02E4"/>
    <w:pPr>
      <w:spacing w:before="60" w:line="220" w:lineRule="atLeast"/>
      <w:contextualSpacing/>
      <w:jc w:val="both"/>
    </w:pPr>
    <w:rPr>
      <w:sz w:val="18"/>
    </w:rPr>
  </w:style>
  <w:style w:type="paragraph" w:styleId="Header">
    <w:name w:val="header"/>
    <w:aliases w:val="6_G"/>
    <w:basedOn w:val="Normal"/>
    <w:rsid w:val="00FA1A46"/>
    <w:pPr>
      <w:pBdr>
        <w:bottom w:val="single" w:sz="4" w:space="4" w:color="auto"/>
      </w:pBdr>
    </w:pPr>
    <w:rPr>
      <w:b/>
      <w:sz w:val="18"/>
    </w:rPr>
  </w:style>
  <w:style w:type="character" w:styleId="PageNumber">
    <w:name w:val="page number"/>
    <w:aliases w:val="7_G"/>
    <w:rsid w:val="00FA1A46"/>
    <w:rPr>
      <w:rFonts w:ascii="Times New Roman" w:hAnsi="Times New Roman"/>
      <w:b/>
      <w:sz w:val="18"/>
    </w:rPr>
  </w:style>
  <w:style w:type="paragraph" w:customStyle="1" w:styleId="RegHChG">
    <w:name w:val="Reg_H__Ch_G"/>
    <w:basedOn w:val="Normal"/>
    <w:next w:val="RegH1G"/>
    <w:qFormat/>
    <w:rsid w:val="00FA1A46"/>
    <w:pPr>
      <w:keepNext/>
      <w:keepLines/>
      <w:numPr>
        <w:numId w:val="8"/>
      </w:numPr>
      <w:spacing w:before="360" w:after="240" w:line="300" w:lineRule="exact"/>
      <w:ind w:right="1134"/>
    </w:pPr>
    <w:rPr>
      <w:b/>
      <w:sz w:val="28"/>
    </w:rPr>
  </w:style>
  <w:style w:type="paragraph" w:customStyle="1" w:styleId="RegH1G">
    <w:name w:val="Reg_H_1_G"/>
    <w:basedOn w:val="Normal"/>
    <w:next w:val="RegH23G"/>
    <w:rsid w:val="00FA1A46"/>
    <w:pPr>
      <w:keepNext/>
      <w:keepLines/>
      <w:numPr>
        <w:ilvl w:val="1"/>
        <w:numId w:val="8"/>
      </w:numPr>
      <w:spacing w:before="360" w:after="240" w:line="270" w:lineRule="exact"/>
      <w:ind w:right="1134"/>
    </w:pPr>
    <w:rPr>
      <w:b/>
      <w:sz w:val="24"/>
    </w:rPr>
  </w:style>
  <w:style w:type="paragraph" w:customStyle="1" w:styleId="RegH23G">
    <w:name w:val="Reg_H_2/3_G"/>
    <w:basedOn w:val="Normal"/>
    <w:next w:val="RegH4G"/>
    <w:qFormat/>
    <w:rsid w:val="00FA1A46"/>
    <w:pPr>
      <w:keepNext/>
      <w:keepLines/>
      <w:numPr>
        <w:ilvl w:val="2"/>
        <w:numId w:val="8"/>
      </w:numPr>
      <w:spacing w:before="240" w:after="120" w:line="240" w:lineRule="exact"/>
      <w:ind w:right="1134"/>
    </w:pPr>
    <w:rPr>
      <w:b/>
    </w:rPr>
  </w:style>
  <w:style w:type="paragraph" w:customStyle="1" w:styleId="RegSingleTxtG">
    <w:name w:val="Reg_Single Txt_G"/>
    <w:basedOn w:val="Normal"/>
    <w:link w:val="RegSingleTxtGChar"/>
    <w:qFormat/>
    <w:rsid w:val="00FA1A46"/>
    <w:pPr>
      <w:numPr>
        <w:ilvl w:val="5"/>
        <w:numId w:val="8"/>
      </w:numPr>
      <w:tabs>
        <w:tab w:val="left" w:pos="1701"/>
      </w:tabs>
      <w:spacing w:after="120"/>
      <w:ind w:right="1134"/>
      <w:jc w:val="both"/>
    </w:pPr>
  </w:style>
  <w:style w:type="paragraph" w:styleId="TOC1">
    <w:name w:val="toc 1"/>
    <w:basedOn w:val="Normal"/>
    <w:next w:val="Normal"/>
    <w:autoRedefine/>
    <w:uiPriority w:val="39"/>
    <w:rsid w:val="00942F7D"/>
    <w:pPr>
      <w:tabs>
        <w:tab w:val="right" w:pos="851"/>
        <w:tab w:val="left" w:pos="1134"/>
        <w:tab w:val="left" w:pos="1559"/>
        <w:tab w:val="left" w:pos="1985"/>
        <w:tab w:val="right" w:leader="dot" w:pos="8930"/>
        <w:tab w:val="right" w:pos="9639"/>
      </w:tabs>
      <w:spacing w:after="120"/>
      <w:ind w:left="1134" w:hanging="1134"/>
    </w:pPr>
    <w:rPr>
      <w:noProof/>
    </w:rPr>
  </w:style>
  <w:style w:type="paragraph" w:styleId="TOC2">
    <w:name w:val="toc 2"/>
    <w:basedOn w:val="Normal"/>
    <w:next w:val="Normal"/>
    <w:autoRedefine/>
    <w:uiPriority w:val="39"/>
    <w:rsid w:val="00F36846"/>
    <w:pPr>
      <w:tabs>
        <w:tab w:val="right" w:pos="851"/>
        <w:tab w:val="left" w:pos="1134"/>
        <w:tab w:val="left" w:pos="1559"/>
        <w:tab w:val="left" w:pos="1985"/>
        <w:tab w:val="center" w:leader="dot" w:pos="8930"/>
        <w:tab w:val="right" w:pos="9639"/>
      </w:tabs>
      <w:spacing w:after="120"/>
    </w:pPr>
  </w:style>
  <w:style w:type="paragraph" w:styleId="TOC3">
    <w:name w:val="toc 3"/>
    <w:basedOn w:val="Normal"/>
    <w:next w:val="Normal"/>
    <w:autoRedefine/>
    <w:semiHidden/>
    <w:rsid w:val="00FA1A46"/>
    <w:pPr>
      <w:tabs>
        <w:tab w:val="right" w:pos="851"/>
        <w:tab w:val="left" w:pos="1134"/>
        <w:tab w:val="left" w:pos="1559"/>
        <w:tab w:val="left" w:pos="1985"/>
        <w:tab w:val="left" w:leader="dot" w:pos="7655"/>
        <w:tab w:val="right" w:pos="8930"/>
        <w:tab w:val="right" w:pos="9639"/>
      </w:tabs>
      <w:spacing w:after="120"/>
    </w:pPr>
  </w:style>
  <w:style w:type="paragraph" w:styleId="BalloonText">
    <w:name w:val="Balloon Text"/>
    <w:basedOn w:val="Normal"/>
    <w:link w:val="BalloonTextChar"/>
    <w:rsid w:val="00FA1A46"/>
    <w:pPr>
      <w:spacing w:line="240" w:lineRule="auto"/>
    </w:pPr>
    <w:rPr>
      <w:rFonts w:ascii="Tahoma" w:hAnsi="Tahoma" w:cs="Tahoma"/>
      <w:sz w:val="16"/>
      <w:szCs w:val="16"/>
    </w:rPr>
  </w:style>
  <w:style w:type="character" w:customStyle="1" w:styleId="BalloonTextChar">
    <w:name w:val="Balloon Text Char"/>
    <w:link w:val="BalloonText"/>
    <w:rsid w:val="00FA1A46"/>
    <w:rPr>
      <w:rFonts w:ascii="Tahoma" w:eastAsia="SimSun" w:hAnsi="Tahoma" w:cs="Tahoma"/>
      <w:sz w:val="16"/>
      <w:szCs w:val="16"/>
      <w:lang w:val="en-GB" w:eastAsia="zh-CN"/>
    </w:rPr>
  </w:style>
  <w:style w:type="paragraph" w:styleId="ListParagraph">
    <w:name w:val="List Paragraph"/>
    <w:basedOn w:val="Normal"/>
    <w:uiPriority w:val="34"/>
    <w:qFormat/>
    <w:rsid w:val="00FA1A46"/>
    <w:pPr>
      <w:ind w:left="720"/>
      <w:contextualSpacing/>
    </w:pPr>
  </w:style>
  <w:style w:type="character" w:customStyle="1" w:styleId="Heading2Char">
    <w:name w:val="Heading 2 Char"/>
    <w:link w:val="Heading2"/>
    <w:rsid w:val="00FA1A46"/>
    <w:rPr>
      <w:rFonts w:ascii="Cambria" w:hAnsi="Cambria"/>
      <w:b/>
      <w:bCs/>
      <w:color w:val="4F81BD"/>
      <w:sz w:val="26"/>
      <w:szCs w:val="26"/>
      <w:lang w:val="en-GB" w:eastAsia="zh-CN"/>
    </w:rPr>
  </w:style>
  <w:style w:type="character" w:customStyle="1" w:styleId="Heading4Char">
    <w:name w:val="Heading 4 Char"/>
    <w:link w:val="Heading4"/>
    <w:rsid w:val="00FA1A46"/>
    <w:rPr>
      <w:rFonts w:ascii="Cambria" w:hAnsi="Cambria"/>
      <w:b/>
      <w:bCs/>
      <w:i/>
      <w:iCs/>
      <w:color w:val="4F81BD"/>
      <w:lang w:val="en-GB" w:eastAsia="zh-CN"/>
    </w:rPr>
  </w:style>
  <w:style w:type="character" w:customStyle="1" w:styleId="Heading5Char">
    <w:name w:val="Heading 5 Char"/>
    <w:link w:val="Heading5"/>
    <w:rsid w:val="00FA1A46"/>
    <w:rPr>
      <w:rFonts w:ascii="Cambria" w:hAnsi="Cambria"/>
      <w:color w:val="243F60"/>
      <w:lang w:val="en-GB" w:eastAsia="zh-CN"/>
    </w:rPr>
  </w:style>
  <w:style w:type="paragraph" w:customStyle="1" w:styleId="ListParagraphforAnnexes">
    <w:name w:val="List Paragraph for Annexes"/>
    <w:basedOn w:val="ListParagraph"/>
    <w:qFormat/>
    <w:rsid w:val="00FA1A46"/>
    <w:pPr>
      <w:spacing w:before="120" w:after="120" w:line="240" w:lineRule="exact"/>
      <w:contextualSpacing w:val="0"/>
    </w:pPr>
  </w:style>
  <w:style w:type="paragraph" w:customStyle="1" w:styleId="RegH4G">
    <w:name w:val="Reg_H_4_G"/>
    <w:basedOn w:val="RegH23G"/>
    <w:next w:val="RegH5G"/>
    <w:qFormat/>
    <w:rsid w:val="00FA1A46"/>
    <w:pPr>
      <w:numPr>
        <w:ilvl w:val="3"/>
      </w:numPr>
    </w:pPr>
  </w:style>
  <w:style w:type="paragraph" w:customStyle="1" w:styleId="RegH5G">
    <w:name w:val="Reg_H_5_G"/>
    <w:basedOn w:val="RegH4G"/>
    <w:qFormat/>
    <w:rsid w:val="00FA1A46"/>
    <w:pPr>
      <w:numPr>
        <w:ilvl w:val="4"/>
      </w:numPr>
    </w:pPr>
    <w:rPr>
      <w:b w:val="0"/>
      <w:i/>
    </w:rPr>
  </w:style>
  <w:style w:type="paragraph" w:customStyle="1" w:styleId="TableFootnote">
    <w:name w:val="TableFootnote"/>
    <w:basedOn w:val="FootnoteTable"/>
    <w:qFormat/>
    <w:rsid w:val="00FA1A46"/>
    <w:pPr>
      <w:ind w:left="1134" w:right="1134" w:firstLine="170"/>
      <w:jc w:val="left"/>
    </w:pPr>
  </w:style>
  <w:style w:type="paragraph" w:customStyle="1" w:styleId="RegSingleTxtG2">
    <w:name w:val="Reg_Single Txt_G2"/>
    <w:basedOn w:val="RegSingleTxtG"/>
    <w:qFormat/>
    <w:rsid w:val="00FA1A46"/>
    <w:pPr>
      <w:numPr>
        <w:ilvl w:val="6"/>
      </w:numPr>
      <w:tabs>
        <w:tab w:val="clear" w:pos="1702"/>
      </w:tabs>
    </w:pPr>
  </w:style>
  <w:style w:type="paragraph" w:customStyle="1" w:styleId="RegSingleTxtG3">
    <w:name w:val="Reg_Single Txt_G3"/>
    <w:basedOn w:val="RegSingleTxtG"/>
    <w:qFormat/>
    <w:rsid w:val="00FA1A46"/>
    <w:pPr>
      <w:numPr>
        <w:ilvl w:val="7"/>
      </w:numPr>
    </w:pPr>
  </w:style>
  <w:style w:type="paragraph" w:customStyle="1" w:styleId="AtxtHdgs">
    <w:name w:val="Atxt_Hdgs"/>
    <w:basedOn w:val="Normal"/>
    <w:rsid w:val="00FA1A46"/>
    <w:pPr>
      <w:suppressAutoHyphens w:val="0"/>
      <w:spacing w:line="240" w:lineRule="auto"/>
      <w:jc w:val="center"/>
    </w:pPr>
    <w:rPr>
      <w:rFonts w:eastAsia="Times New Roman"/>
      <w:sz w:val="24"/>
      <w:lang w:eastAsia="en-US"/>
    </w:rPr>
  </w:style>
  <w:style w:type="paragraph" w:styleId="Caption">
    <w:name w:val="caption"/>
    <w:basedOn w:val="Normal"/>
    <w:next w:val="Normal"/>
    <w:unhideWhenUsed/>
    <w:qFormat/>
    <w:rsid w:val="00FA1A46"/>
    <w:rPr>
      <w:b/>
      <w:bCs/>
    </w:rPr>
  </w:style>
  <w:style w:type="paragraph" w:styleId="TOC4">
    <w:name w:val="toc 4"/>
    <w:basedOn w:val="Normal"/>
    <w:next w:val="Normal"/>
    <w:autoRedefine/>
    <w:semiHidden/>
    <w:unhideWhenUsed/>
    <w:rsid w:val="00FA1A46"/>
    <w:pPr>
      <w:ind w:left="600"/>
    </w:pPr>
  </w:style>
  <w:style w:type="paragraph" w:styleId="TOC5">
    <w:name w:val="toc 5"/>
    <w:basedOn w:val="Normal"/>
    <w:next w:val="Normal"/>
    <w:autoRedefine/>
    <w:semiHidden/>
    <w:unhideWhenUsed/>
    <w:rsid w:val="00FA1A46"/>
    <w:pPr>
      <w:ind w:left="800"/>
    </w:pPr>
  </w:style>
  <w:style w:type="paragraph" w:styleId="TOC6">
    <w:name w:val="toc 6"/>
    <w:basedOn w:val="Normal"/>
    <w:next w:val="Normal"/>
    <w:autoRedefine/>
    <w:semiHidden/>
    <w:unhideWhenUsed/>
    <w:rsid w:val="00FA1A46"/>
    <w:pPr>
      <w:ind w:left="1000"/>
    </w:pPr>
  </w:style>
  <w:style w:type="paragraph" w:styleId="TOC7">
    <w:name w:val="toc 7"/>
    <w:basedOn w:val="Normal"/>
    <w:next w:val="Normal"/>
    <w:autoRedefine/>
    <w:semiHidden/>
    <w:unhideWhenUsed/>
    <w:rsid w:val="00FA1A46"/>
    <w:pPr>
      <w:ind w:left="1200"/>
    </w:pPr>
  </w:style>
  <w:style w:type="paragraph" w:styleId="TOC8">
    <w:name w:val="toc 8"/>
    <w:basedOn w:val="Normal"/>
    <w:next w:val="Normal"/>
    <w:autoRedefine/>
    <w:semiHidden/>
    <w:unhideWhenUsed/>
    <w:rsid w:val="00FA1A46"/>
    <w:pPr>
      <w:ind w:left="1400"/>
    </w:pPr>
  </w:style>
  <w:style w:type="paragraph" w:styleId="TOC9">
    <w:name w:val="toc 9"/>
    <w:basedOn w:val="Normal"/>
    <w:next w:val="Normal"/>
    <w:autoRedefine/>
    <w:semiHidden/>
    <w:unhideWhenUsed/>
    <w:rsid w:val="00FA1A46"/>
    <w:pPr>
      <w:ind w:left="1600"/>
    </w:pPr>
  </w:style>
  <w:style w:type="paragraph" w:customStyle="1" w:styleId="FC1">
    <w:name w:val="FC1"/>
    <w:basedOn w:val="RegSingleTxtG"/>
    <w:qFormat/>
    <w:rsid w:val="00FA1A46"/>
    <w:pPr>
      <w:numPr>
        <w:ilvl w:val="0"/>
        <w:numId w:val="0"/>
      </w:numPr>
      <w:ind w:left="1134"/>
      <w:jc w:val="left"/>
    </w:pPr>
  </w:style>
  <w:style w:type="paragraph" w:customStyle="1" w:styleId="SourcesFootnote">
    <w:name w:val="SourcesFootnote"/>
    <w:basedOn w:val="TableFootnote"/>
    <w:qFormat/>
    <w:rsid w:val="00FA1A46"/>
    <w:rPr>
      <w:i/>
    </w:rPr>
  </w:style>
  <w:style w:type="paragraph" w:customStyle="1" w:styleId="FC2">
    <w:name w:val="FC2"/>
    <w:basedOn w:val="FC1"/>
    <w:qFormat/>
    <w:rsid w:val="00FA1A46"/>
    <w:pPr>
      <w:keepNext/>
    </w:pPr>
  </w:style>
  <w:style w:type="numbering" w:customStyle="1" w:styleId="FCCCBoxfootnote">
    <w:name w:val="FCCC_Box_footnote"/>
    <w:uiPriority w:val="99"/>
    <w:rsid w:val="00E50AEE"/>
    <w:pPr>
      <w:numPr>
        <w:numId w:val="2"/>
      </w:numPr>
    </w:pPr>
  </w:style>
  <w:style w:type="numbering" w:customStyle="1" w:styleId="FCCCTextboxfootnote">
    <w:name w:val="FCCC Textbox footnote"/>
    <w:uiPriority w:val="99"/>
    <w:rsid w:val="00FC386E"/>
    <w:pPr>
      <w:numPr>
        <w:numId w:val="3"/>
      </w:numPr>
    </w:pPr>
  </w:style>
  <w:style w:type="numbering" w:customStyle="1" w:styleId="FigureFootnote">
    <w:name w:val="Figure Footnote"/>
    <w:uiPriority w:val="99"/>
    <w:rsid w:val="00FE622D"/>
    <w:pPr>
      <w:numPr>
        <w:numId w:val="4"/>
      </w:numPr>
    </w:pPr>
  </w:style>
  <w:style w:type="table" w:styleId="TableGrid">
    <w:name w:val="Table Grid"/>
    <w:basedOn w:val="TableNormal"/>
    <w:rsid w:val="003847B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EndnoteReference1GNotItalic">
    <w:name w:val="Style Endnote Reference1_G + Not Italic"/>
    <w:basedOn w:val="EndnoteReference"/>
    <w:rsid w:val="001C3F2F"/>
    <w:rPr>
      <w:rFonts w:ascii="Times New Roman" w:hAnsi="Times New Roman"/>
      <w:i/>
      <w:sz w:val="18"/>
      <w:vertAlign w:val="superscript"/>
    </w:rPr>
  </w:style>
  <w:style w:type="paragraph" w:customStyle="1" w:styleId="AgendaItemHeading">
    <w:name w:val="AgendaItemHeading"/>
    <w:basedOn w:val="Normal"/>
    <w:qFormat/>
    <w:rsid w:val="00656011"/>
    <w:pPr>
      <w:ind w:left="-105"/>
    </w:pPr>
    <w:rPr>
      <w:bCs/>
    </w:rPr>
  </w:style>
  <w:style w:type="paragraph" w:customStyle="1" w:styleId="BodyHeading">
    <w:name w:val="BodyHeading"/>
    <w:basedOn w:val="Normal"/>
    <w:qFormat/>
    <w:rsid w:val="00656011"/>
    <w:pPr>
      <w:spacing w:before="120"/>
      <w:ind w:left="-105"/>
    </w:pPr>
    <w:rPr>
      <w:b/>
      <w:sz w:val="24"/>
      <w:szCs w:val="24"/>
    </w:rPr>
  </w:style>
  <w:style w:type="paragraph" w:customStyle="1" w:styleId="MainTitle">
    <w:name w:val="MainTitle"/>
    <w:basedOn w:val="HChG"/>
    <w:qFormat/>
    <w:rsid w:val="00DB53A4"/>
  </w:style>
  <w:style w:type="paragraph" w:customStyle="1" w:styleId="MainSubTitle">
    <w:name w:val="MainSubTitle"/>
    <w:basedOn w:val="H1G"/>
    <w:qFormat/>
    <w:rsid w:val="00DB53A4"/>
  </w:style>
  <w:style w:type="paragraph" w:customStyle="1" w:styleId="AddendumSubTitle">
    <w:name w:val="AddendumSubTitle"/>
    <w:basedOn w:val="H1G"/>
    <w:qFormat/>
    <w:rsid w:val="00731509"/>
  </w:style>
  <w:style w:type="paragraph" w:customStyle="1" w:styleId="AddendumTitle">
    <w:name w:val="AddendumTitle"/>
    <w:basedOn w:val="H1G"/>
    <w:qFormat/>
    <w:rsid w:val="00DB53A4"/>
  </w:style>
  <w:style w:type="character" w:styleId="CommentReference">
    <w:name w:val="annotation reference"/>
    <w:basedOn w:val="DefaultParagraphFont"/>
    <w:semiHidden/>
    <w:unhideWhenUsed/>
    <w:rsid w:val="00B97B84"/>
    <w:rPr>
      <w:sz w:val="16"/>
      <w:szCs w:val="16"/>
    </w:rPr>
  </w:style>
  <w:style w:type="paragraph" w:styleId="CommentText">
    <w:name w:val="annotation text"/>
    <w:basedOn w:val="Normal"/>
    <w:link w:val="CommentTextChar"/>
    <w:unhideWhenUsed/>
    <w:rsid w:val="00B97B84"/>
    <w:pPr>
      <w:spacing w:line="240" w:lineRule="auto"/>
    </w:pPr>
  </w:style>
  <w:style w:type="character" w:customStyle="1" w:styleId="CommentTextChar">
    <w:name w:val="Comment Text Char"/>
    <w:basedOn w:val="DefaultParagraphFont"/>
    <w:link w:val="CommentText"/>
    <w:rsid w:val="00B97B84"/>
    <w:rPr>
      <w:rFonts w:eastAsia="SimSun"/>
      <w:lang w:val="en-GB" w:eastAsia="zh-CN"/>
    </w:rPr>
  </w:style>
  <w:style w:type="character" w:customStyle="1" w:styleId="FootnoteTextChar">
    <w:name w:val="Footnote Text Char"/>
    <w:aliases w:val="5_G Char,Geneva 9 Char,Font: Geneva 9 Char,Boston 10 Char,f Char,fn Char,footnote text Char,Footnotes Char,Footnote ak Char,Char Char,Char Char Char Char Char,Default Paragraph Font Char Char Char,Footno Char,single space Char"/>
    <w:link w:val="FootnoteText"/>
    <w:locked/>
    <w:rsid w:val="00B4228A"/>
    <w:rPr>
      <w:rFonts w:eastAsia="SimSun"/>
      <w:sz w:val="18"/>
      <w:lang w:val="en-GB" w:eastAsia="zh-CN"/>
    </w:rPr>
  </w:style>
  <w:style w:type="paragraph" w:customStyle="1" w:styleId="BVIfnrChar">
    <w:name w:val="BVI fnr Char"/>
    <w:aliases w:val=" BVI fnr Car Car Char,BVI fnr Car Char, BVI fnr Car Car Car Car Char Char,BVI fnr Car Car Char,BVI fnr Car Car Car Car Char, BVI fnr Car Char, BVI fnr Car Car Car Char, BVI fnr Car Car Car Car Car Char,BVI fnr Car Car Car Char"/>
    <w:basedOn w:val="Normal"/>
    <w:link w:val="FootnoteReference"/>
    <w:rsid w:val="00B4228A"/>
    <w:pPr>
      <w:suppressAutoHyphens w:val="0"/>
      <w:spacing w:after="160" w:line="240" w:lineRule="exact"/>
    </w:pPr>
    <w:rPr>
      <w:rFonts w:eastAsia="Times New Roman"/>
      <w:sz w:val="18"/>
      <w:vertAlign w:val="superscript"/>
      <w:lang w:val="en-US" w:eastAsia="en-US"/>
    </w:rPr>
  </w:style>
  <w:style w:type="character" w:customStyle="1" w:styleId="ui-provider">
    <w:name w:val="ui-provider"/>
    <w:basedOn w:val="DefaultParagraphFont"/>
    <w:rsid w:val="00B4228A"/>
  </w:style>
  <w:style w:type="character" w:styleId="Hyperlink">
    <w:name w:val="Hyperlink"/>
    <w:basedOn w:val="DefaultParagraphFont"/>
    <w:unhideWhenUsed/>
    <w:rsid w:val="0032025F"/>
    <w:rPr>
      <w:color w:val="0000FF" w:themeColor="hyperlink"/>
      <w:u w:val="single"/>
    </w:rPr>
  </w:style>
  <w:style w:type="character" w:styleId="UnresolvedMention">
    <w:name w:val="Unresolved Mention"/>
    <w:basedOn w:val="DefaultParagraphFont"/>
    <w:uiPriority w:val="99"/>
    <w:unhideWhenUsed/>
    <w:rsid w:val="0032025F"/>
    <w:rPr>
      <w:color w:val="605E5C"/>
      <w:shd w:val="clear" w:color="auto" w:fill="E1DFDD"/>
    </w:rPr>
  </w:style>
  <w:style w:type="paragraph" w:styleId="CommentSubject">
    <w:name w:val="annotation subject"/>
    <w:basedOn w:val="CommentText"/>
    <w:next w:val="CommentText"/>
    <w:link w:val="CommentSubjectChar"/>
    <w:semiHidden/>
    <w:unhideWhenUsed/>
    <w:rsid w:val="006C3BB8"/>
    <w:rPr>
      <w:b/>
      <w:bCs/>
    </w:rPr>
  </w:style>
  <w:style w:type="character" w:customStyle="1" w:styleId="CommentSubjectChar">
    <w:name w:val="Comment Subject Char"/>
    <w:basedOn w:val="CommentTextChar"/>
    <w:link w:val="CommentSubject"/>
    <w:semiHidden/>
    <w:rsid w:val="006C3BB8"/>
    <w:rPr>
      <w:rFonts w:eastAsia="SimSun"/>
      <w:b/>
      <w:bCs/>
      <w:lang w:val="en-GB" w:eastAsia="zh-CN"/>
    </w:rPr>
  </w:style>
  <w:style w:type="paragraph" w:styleId="Revision">
    <w:name w:val="Revision"/>
    <w:hidden/>
    <w:uiPriority w:val="99"/>
    <w:semiHidden/>
    <w:rsid w:val="00911DB0"/>
    <w:rPr>
      <w:rFonts w:eastAsia="SimSun"/>
      <w:lang w:val="en-GB" w:eastAsia="zh-CN"/>
    </w:rPr>
  </w:style>
  <w:style w:type="character" w:styleId="Mention">
    <w:name w:val="Mention"/>
    <w:basedOn w:val="DefaultParagraphFont"/>
    <w:uiPriority w:val="99"/>
    <w:unhideWhenUsed/>
    <w:rPr>
      <w:color w:val="2B579A"/>
      <w:shd w:val="clear" w:color="auto" w:fill="E6E6E6"/>
    </w:rPr>
  </w:style>
  <w:style w:type="character" w:styleId="FollowedHyperlink">
    <w:name w:val="FollowedHyperlink"/>
    <w:basedOn w:val="DefaultParagraphFont"/>
    <w:semiHidden/>
    <w:unhideWhenUsed/>
    <w:rsid w:val="000D05B8"/>
    <w:rPr>
      <w:color w:val="800080" w:themeColor="followedHyperlink"/>
      <w:u w:val="single"/>
    </w:rPr>
  </w:style>
  <w:style w:type="character" w:customStyle="1" w:styleId="RegSingleTxtGChar">
    <w:name w:val="Reg_Single Txt_G Char"/>
    <w:link w:val="RegSingleTxtG"/>
    <w:rsid w:val="00965807"/>
    <w:rPr>
      <w:rFonts w:eastAsia="SimSun"/>
      <w:lang w:val="en-GB" w:eastAsia="zh-CN"/>
    </w:rPr>
  </w:style>
  <w:style w:type="character" w:styleId="Strong">
    <w:name w:val="Strong"/>
    <w:basedOn w:val="DefaultParagraphFont"/>
    <w:uiPriority w:val="22"/>
    <w:qFormat/>
    <w:rsid w:val="00965807"/>
    <w:rPr>
      <w:b/>
      <w:bCs/>
    </w:rPr>
  </w:style>
  <w:style w:type="character" w:customStyle="1" w:styleId="normaltextrun">
    <w:name w:val="normaltextrun"/>
    <w:basedOn w:val="DefaultParagraphFont"/>
    <w:rsid w:val="00965807"/>
  </w:style>
  <w:style w:type="character" w:customStyle="1" w:styleId="markedcontent">
    <w:name w:val="markedcontent"/>
    <w:basedOn w:val="DefaultParagraphFont"/>
    <w:rsid w:val="00965807"/>
  </w:style>
  <w:style w:type="character" w:customStyle="1" w:styleId="rynqvb">
    <w:name w:val="rynqvb"/>
    <w:basedOn w:val="DefaultParagraphFont"/>
    <w:rsid w:val="009658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macintos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header" Target="header3.xml"/><Relationship Id="rId3" Type="http://schemas.openxmlformats.org/officeDocument/2006/relationships/customXml" Target="../customXml/item3.xml"/><Relationship Id="rId21" Type="http://schemas.microsoft.com/office/2019/05/relationships/documenttasks" Target="documenttasks/documenttasks1.xml"/><Relationship Id="rId7" Type="http://schemas.openxmlformats.org/officeDocument/2006/relationships/styles" Target="styles.xml"/><Relationship Id="rId12" Type="http://schemas.openxmlformats.org/officeDocument/2006/relationships/image" Target="media/image1.wmf"/><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footnotes" Target="footnotes.xml"/><Relationship Id="rId19" Type="http://schemas.openxmlformats.org/officeDocument/2006/relationships/fontTable" Target="fontTable.xml"/><Relationship Id="rId14" Type="http://schemas.openxmlformats.org/officeDocument/2006/relationships/header" Target="header1.xml"/><Relationship Id="rId9" Type="http://schemas.openxmlformats.org/officeDocument/2006/relationships/webSettings" Target="webSettings.xml"/></Relationships>
</file>

<file path=word/_rels/footnotes.xml.rels><?xml version="1.0" encoding="UTF-8" standalone="yes"?>
<Relationships xmlns="http://schemas.openxmlformats.org/package/2006/relationships"><Relationship Id="rId13" Type="http://schemas.openxmlformats.org/officeDocument/2006/relationships/hyperlink" Target="https://unfccc.int/documents/630504" TargetMode="External"/><Relationship Id="rId18" Type="http://schemas.openxmlformats.org/officeDocument/2006/relationships/hyperlink" Target="https://www4.unfccc.int/sites/submissionsstaging/Pages/Home.aspx" TargetMode="External"/><Relationship Id="rId26" Type="http://schemas.openxmlformats.org/officeDocument/2006/relationships/hyperlink" Target="https://unfccc.int/event/global-stocktake-april-consultation" TargetMode="External"/><Relationship Id="rId39" Type="http://schemas.openxmlformats.org/officeDocument/2006/relationships/hyperlink" Target="https://unfccc.int/documents/630087" TargetMode="External"/><Relationship Id="rId21" Type="http://schemas.openxmlformats.org/officeDocument/2006/relationships/hyperlink" Target="https://unfccc.int/event/research-dialogue-15" TargetMode="External"/><Relationship Id="rId34" Type="http://schemas.openxmlformats.org/officeDocument/2006/relationships/hyperlink" Target="https://www4.unfccc.int/sites/submissionsstaging/Pages/Home.aspx" TargetMode="External"/><Relationship Id="rId42" Type="http://schemas.openxmlformats.org/officeDocument/2006/relationships/hyperlink" Target="https://unfccc.int/event/sbsta-58?item=16" TargetMode="External"/><Relationship Id="rId7" Type="http://schemas.openxmlformats.org/officeDocument/2006/relationships/hyperlink" Target="https://unfccc.int/event/opening-plenary-of-the-sbs" TargetMode="External"/><Relationship Id="rId2" Type="http://schemas.openxmlformats.org/officeDocument/2006/relationships/hyperlink" Target="https://unfccc.int/event/opening-plenary-of-the-sbs" TargetMode="External"/><Relationship Id="rId16" Type="http://schemas.openxmlformats.org/officeDocument/2006/relationships/hyperlink" Target="https://unfccc.int/event/sbsta-58?item=6" TargetMode="External"/><Relationship Id="rId29" Type="http://schemas.openxmlformats.org/officeDocument/2006/relationships/hyperlink" Target="https://www4.unfccc.int/sites/submissionsstaging/Pages/Home.aspx" TargetMode="External"/><Relationship Id="rId1" Type="http://schemas.openxmlformats.org/officeDocument/2006/relationships/hyperlink" Target="https://unfccc.int/event/opening-plenary-of-the-sbs" TargetMode="External"/><Relationship Id="rId6" Type="http://schemas.openxmlformats.org/officeDocument/2006/relationships/hyperlink" Target="https://unfccc.int/event/informal-stocktaking-by-the-sb-chairs" TargetMode="External"/><Relationship Id="rId11" Type="http://schemas.openxmlformats.org/officeDocument/2006/relationships/hyperlink" Target="https://unfccc.int/documents/630089" TargetMode="External"/><Relationship Id="rId24" Type="http://schemas.openxmlformats.org/officeDocument/2006/relationships/hyperlink" Target="https://unfccc.int/sites/default/files/resource/GST%20TD1.3%20Information%20Note_0205.pdf" TargetMode="External"/><Relationship Id="rId32" Type="http://schemas.openxmlformats.org/officeDocument/2006/relationships/hyperlink" Target="https://unfccc.int/event/workshop_country_strategies_just-transition_economic-diversification" TargetMode="External"/><Relationship Id="rId37" Type="http://schemas.openxmlformats.org/officeDocument/2006/relationships/hyperlink" Target="https://unfccc.int/event/sbsta-58?item=14" TargetMode="External"/><Relationship Id="rId40" Type="http://schemas.openxmlformats.org/officeDocument/2006/relationships/hyperlink" Target="https://unfccc.int/documents/628378" TargetMode="External"/><Relationship Id="rId45" Type="http://schemas.openxmlformats.org/officeDocument/2006/relationships/hyperlink" Target="https://unfccc-events.azureedge.net/SB58_93022/agenda" TargetMode="External"/><Relationship Id="rId5" Type="http://schemas.openxmlformats.org/officeDocument/2006/relationships/hyperlink" Target="https://unfccc.int/documents/630647" TargetMode="External"/><Relationship Id="rId15" Type="http://schemas.openxmlformats.org/officeDocument/2006/relationships/hyperlink" Target="https://unfccc.int/documents/629890" TargetMode="External"/><Relationship Id="rId23" Type="http://schemas.openxmlformats.org/officeDocument/2006/relationships/hyperlink" Target="https://unfccc.int/documents/627583" TargetMode="External"/><Relationship Id="rId28" Type="http://schemas.openxmlformats.org/officeDocument/2006/relationships/hyperlink" Target="https://unfccc.int/documents/630068" TargetMode="External"/><Relationship Id="rId36" Type="http://schemas.openxmlformats.org/officeDocument/2006/relationships/hyperlink" Target="https://unfccc.int/documents/629815" TargetMode="External"/><Relationship Id="rId10" Type="http://schemas.openxmlformats.org/officeDocument/2006/relationships/hyperlink" Target="https://www4.unfccc.int/sites/nwpstaging/Pages/Home.aspx" TargetMode="External"/><Relationship Id="rId19" Type="http://schemas.openxmlformats.org/officeDocument/2006/relationships/hyperlink" Target="https://www.ipcc.ch/report/ar6/syr/" TargetMode="External"/><Relationship Id="rId31" Type="http://schemas.openxmlformats.org/officeDocument/2006/relationships/hyperlink" Target="https://unfccc.int/event/sbsta-58?item=11" TargetMode="External"/><Relationship Id="rId44" Type="http://schemas.openxmlformats.org/officeDocument/2006/relationships/hyperlink" Target="https://unfccc.int/event/closing-plenary-of-the-sbs-fourth-meeting-of-the-sbsta-and-fourth-meeting-of-the-sbi" TargetMode="External"/><Relationship Id="rId4" Type="http://schemas.openxmlformats.org/officeDocument/2006/relationships/hyperlink" Target="https://unfccc.int/event/opening-plenary-of-the-sbs" TargetMode="External"/><Relationship Id="rId9" Type="http://schemas.openxmlformats.org/officeDocument/2006/relationships/hyperlink" Target="https://unfccc.int/event/sbsta-58?item=3" TargetMode="External"/><Relationship Id="rId14" Type="http://schemas.openxmlformats.org/officeDocument/2006/relationships/hyperlink" Target="https://unfccc.int/event/sbsta-58?item=5" TargetMode="External"/><Relationship Id="rId22" Type="http://schemas.openxmlformats.org/officeDocument/2006/relationships/hyperlink" Target="https://www4.unfccc.int/sites/submissionsstaging/Pages/Home.aspx" TargetMode="External"/><Relationship Id="rId27" Type="http://schemas.openxmlformats.org/officeDocument/2006/relationships/hyperlink" Target="https://unfccc.int/documents/630104" TargetMode="External"/><Relationship Id="rId30" Type="http://schemas.openxmlformats.org/officeDocument/2006/relationships/hyperlink" Target="https://www4.unfccc.int/sites/submissionsstaging/Pages/Home.aspx" TargetMode="External"/><Relationship Id="rId35" Type="http://schemas.openxmlformats.org/officeDocument/2006/relationships/hyperlink" Target="https://unfccc.int/sites/default/files/resource/Art_6.2_WS_informal_report_AEF.pdf" TargetMode="External"/><Relationship Id="rId43" Type="http://schemas.openxmlformats.org/officeDocument/2006/relationships/hyperlink" Target="https://unfccc.int/event/closing-plenary-of-the-sbs-fourth-meeting-of-the-sbsta-and-fourth-meeting-of-the-sbi" TargetMode="External"/><Relationship Id="rId8" Type="http://schemas.openxmlformats.org/officeDocument/2006/relationships/hyperlink" Target="https://unfccc.int/event/opening-plenary-of-the-sbs" TargetMode="External"/><Relationship Id="rId3" Type="http://schemas.openxmlformats.org/officeDocument/2006/relationships/hyperlink" Target="https://unfccc.int/event/opening-plenary-of-the-sbs" TargetMode="External"/><Relationship Id="rId12" Type="http://schemas.openxmlformats.org/officeDocument/2006/relationships/hyperlink" Target="https://unfccc.int/documents/627908" TargetMode="External"/><Relationship Id="rId17" Type="http://schemas.openxmlformats.org/officeDocument/2006/relationships/hyperlink" Target="https://unfccc.int/documents/630140" TargetMode="External"/><Relationship Id="rId25" Type="http://schemas.openxmlformats.org/officeDocument/2006/relationships/hyperlink" Target="https://unfccc.int/event/global-stocktake-april-consultation" TargetMode="External"/><Relationship Id="rId33" Type="http://schemas.openxmlformats.org/officeDocument/2006/relationships/hyperlink" Target="https://unfccc.int/event/sbsta-58?item=13" TargetMode="External"/><Relationship Id="rId38" Type="http://schemas.openxmlformats.org/officeDocument/2006/relationships/hyperlink" Target="https://www4.unfccc.int/sites/submissionsstaging/Pages/Home.aspx" TargetMode="External"/><Relationship Id="rId20" Type="http://schemas.openxmlformats.org/officeDocument/2006/relationships/hyperlink" Target="https://unfccc.int/event/sbsta-ipcc-special-event-key-findings-of-the-sixth-assessment-synthesis-report" TargetMode="External"/><Relationship Id="rId41" Type="http://schemas.openxmlformats.org/officeDocument/2006/relationships/hyperlink" Target="https://unfccc.int/process/the-paris-agreement/cooperative-implementatio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fficial\Office14.UNFCCC\Templates\Word\FCCC.dotm" TargetMode="External"/></Relationships>
</file>

<file path=word/documenttasks/documenttasks1.xml><?xml version="1.0" encoding="utf-8"?>
<t:Tasks xmlns:t="http://schemas.microsoft.com/office/tasks/2019/documenttasks" xmlns:oel="http://schemas.microsoft.com/office/2019/extlst">
  <t:Task id="{9BB7B62D-C77D-4CB6-8F36-C203E2F1E684}">
    <t:Anchor>
      <t:Comment id="675812670"/>
    </t:Anchor>
    <t:History>
      <t:Event id="{E863FB8A-B4B1-41C8-AA4F-DDF4D0347687}" time="2023-06-29T12:48:49.992Z">
        <t:Attribution userId="S::fodhiambo@unfccc.int::c0c14d66-63fa-4b72-9613-97f7ac78297d" userProvider="AD" userName="Franklin Odhiambo"/>
        <t:Anchor>
          <t:Comment id="2097836667"/>
        </t:Anchor>
        <t:Create/>
      </t:Event>
      <t:Event id="{1108F51A-6EC5-4506-B744-6AD002FD368B}" time="2023-06-29T12:48:49.992Z">
        <t:Attribution userId="S::fodhiambo@unfccc.int::c0c14d66-63fa-4b72-9613-97f7ac78297d" userProvider="AD" userName="Franklin Odhiambo"/>
        <t:Anchor>
          <t:Comment id="2097836667"/>
        </t:Anchor>
        <t:Assign userId="S::DKlein@unfccc.int::ff862aaa-84f4-4abc-a56f-3cb3db509572" userProvider="AD" userName="Daniel Klein"/>
      </t:Event>
      <t:Event id="{4313D7F5-0A27-4538-A56B-8F843AA971A0}" time="2023-06-29T12:48:49.992Z">
        <t:Attribution userId="S::fodhiambo@unfccc.int::c0c14d66-63fa-4b72-9613-97f7ac78297d" userProvider="AD" userName="Franklin Odhiambo"/>
        <t:Anchor>
          <t:Comment id="2097836667"/>
        </t:Anchor>
        <t:SetTitle title="@Daniel Klein should we say SBSTA 59 in the end?"/>
      </t:Event>
    </t:History>
  </t:Task>
  <t:Task id="{5D222E4C-EA17-4A37-9746-DD88950B89FD}">
    <t:Anchor>
      <t:Comment id="675730616"/>
    </t:Anchor>
    <t:History>
      <t:Event id="{FA9A2DF1-002B-4D14-ACC3-6A6119527278}" time="2023-06-29T07:44:32.199Z">
        <t:Attribution userId="S::fodhiambo@unfccc.int::c0c14d66-63fa-4b72-9613-97f7ac78297d" userProvider="AD" userName="Franklin Odhiambo"/>
        <t:Anchor>
          <t:Comment id="1390601233"/>
        </t:Anchor>
        <t:Create/>
      </t:Event>
      <t:Event id="{6D0DA9D7-BC2C-414C-B28E-FD533FF7D9FE}" time="2023-06-29T07:44:32.199Z">
        <t:Attribution userId="S::fodhiambo@unfccc.int::c0c14d66-63fa-4b72-9613-97f7ac78297d" userProvider="AD" userName="Franklin Odhiambo"/>
        <t:Anchor>
          <t:Comment id="1390601233"/>
        </t:Anchor>
        <t:Assign userId="S::EFrattadiRickli@unfccc.int::ab5a8a42-34bd-4d17-b39c-97c4a56fc603" userProvider="AD" userName="Esmeralda Fratta di Rickli"/>
      </t:Event>
      <t:Event id="{D9345ED4-2E3A-4E89-BECE-3203EBAB684B}" time="2023-06-29T07:44:32.199Z">
        <t:Attribution userId="S::fodhiambo@unfccc.int::c0c14d66-63fa-4b72-9613-97f7ac78297d" userProvider="AD" userName="Franklin Odhiambo"/>
        <t:Anchor>
          <t:Comment id="1390601233"/>
        </t:Anchor>
        <t:SetTitle title="Adding @Esmeralda Fratta di Rickli in for her help to better align this"/>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13d80b15-5f07-43ab-b435-85767a7dac08">
      <UserInfo>
        <DisplayName>Franklin Odhiambo</DisplayName>
        <AccountId>2442</AccountId>
        <AccountType/>
      </UserInfo>
    </SharedWithUsers>
    <TaxCatchAll xmlns="eb4559c4-8463-4985-927f-f0d558bff8f0" xsi:nil="true"/>
    <Document_x0020_Symbol xmlns="13d80b15-5f07-43ab-b435-85767a7dac08" xsi:nil="true"/>
    <lcf76f155ced4ddcb4097134ff3c332f xmlns="b819522c-9de1-4f2d-ac58-6f2cdd8b04ea">
      <Terms xmlns="http://schemas.microsoft.com/office/infopath/2007/PartnerControls"/>
    </lcf76f155ced4ddcb4097134ff3c332f>
    <Source xmlns="b819522c-9de1-4f2d-ac58-6f2cdd8b04ea"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BEBFA4AD3D067488A4F8AE22F38BF68" ma:contentTypeVersion="16" ma:contentTypeDescription="Create a new document." ma:contentTypeScope="" ma:versionID="6ccdaae338f7d0175667a88b9acb656f">
  <xsd:schema xmlns:xsd="http://www.w3.org/2001/XMLSchema" xmlns:xs="http://www.w3.org/2001/XMLSchema" xmlns:p="http://schemas.microsoft.com/office/2006/metadata/properties" xmlns:ns2="b819522c-9de1-4f2d-ac58-6f2cdd8b04ea" xmlns:ns3="13d80b15-5f07-43ab-b435-85767a7dac08" xmlns:ns4="eb4559c4-8463-4985-927f-f0d558bff8f0" targetNamespace="http://schemas.microsoft.com/office/2006/metadata/properties" ma:root="true" ma:fieldsID="c93b49160615c3230c4a47c15b4b9296" ns2:_="" ns3:_="" ns4:_="">
    <xsd:import namespace="b819522c-9de1-4f2d-ac58-6f2cdd8b04ea"/>
    <xsd:import namespace="13d80b15-5f07-43ab-b435-85767a7dac08"/>
    <xsd:import namespace="eb4559c4-8463-4985-927f-f0d558bff8f0"/>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3:Document_x0020_Symbol" minOccurs="0"/>
                <xsd:element ref="ns2:MediaServiceObjectDetectorVersions" minOccurs="0"/>
                <xsd:element ref="ns2:MediaServiceSearchProperties" minOccurs="0"/>
                <xsd:element ref="ns2:lcf76f155ced4ddcb4097134ff3c332f" minOccurs="0"/>
                <xsd:element ref="ns4:TaxCatchAll"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Source"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819522c-9de1-4f2d-ac58-6f2cdd8b0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SearchProperties" ma:index="14" nillable="true" ma:displayName="MediaServiceSearchProperties" ma:hidden="true" ma:internalName="MediaServiceSearchProperties" ma:readOnly="true">
      <xsd:simpleType>
        <xsd:restriction base="dms:Note"/>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9d8c265a-5436-43a7-80c1-713d2827ffde"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DateTaken" ma:index="21" nillable="true" ma:displayName="MediaServiceDateTaken" ma:hidden="true" ma:indexed="true" ma:internalName="MediaServiceDateTaken"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element name="Source" ma:index="23" nillable="true" ma:displayName="Source" ma:format="Dropdown" ma:internalName="Source">
      <xsd:simpleType>
        <xsd:restriction base="dms:Note">
          <xsd:maxLength value="255"/>
        </xsd:restriction>
      </xsd:simpleType>
    </xsd:element>
    <xsd:element name="MediaServiceLocation" ma:index="24"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3d80b15-5f07-43ab-b435-85767a7dac08"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Document_x0020_Symbol" ma:index="12" nillable="true" ma:displayName="Document Symbol" ma:internalName="Document_x0020_Symbo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b4559c4-8463-4985-927f-f0d558bff8f0"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71990851-a39d-4e76-9339-d9f3f2815fa8}" ma:internalName="TaxCatchAll" ma:showField="CatchAllData" ma:web="13d80b15-5f07-43ab-b435-85767a7dac0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SharedContentType xmlns="Microsoft.SharePoint.Taxonomy.ContentTypeSync" SourceId="9d8c265a-5436-43a7-80c1-713d2827ffde" ContentTypeId="0x0101" PreviousValue="false"/>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6203163-1348-457B-B75E-C88A0CB37629}">
  <ds:schemaRefs>
    <ds:schemaRef ds:uri="http://purl.org/dc/dcmitype/"/>
    <ds:schemaRef ds:uri="http://schemas.microsoft.com/office/2006/documentManagement/types"/>
    <ds:schemaRef ds:uri="http://purl.org/dc/terms/"/>
    <ds:schemaRef ds:uri="http://schemas.microsoft.com/office/infopath/2007/PartnerControls"/>
    <ds:schemaRef ds:uri="http://schemas.microsoft.com/office/2006/metadata/properties"/>
    <ds:schemaRef ds:uri="http://purl.org/dc/elements/1.1/"/>
    <ds:schemaRef ds:uri="4dd5ddbf-e371-4d30-9213-f0ad543fb2ce"/>
    <ds:schemaRef ds:uri="http://www.w3.org/XML/1998/namespace"/>
    <ds:schemaRef ds:uri="http://schemas.openxmlformats.org/package/2006/metadata/core-properties"/>
    <ds:schemaRef ds:uri="21fd8bfc-cd85-4899-a616-986da4216f81"/>
  </ds:schemaRefs>
</ds:datastoreItem>
</file>

<file path=customXml/itemProps2.xml><?xml version="1.0" encoding="utf-8"?>
<ds:datastoreItem xmlns:ds="http://schemas.openxmlformats.org/officeDocument/2006/customXml" ds:itemID="{4C6C78B5-72D5-4C0D-AB77-6EB426D173EA}"/>
</file>

<file path=customXml/itemProps3.xml><?xml version="1.0" encoding="utf-8"?>
<ds:datastoreItem xmlns:ds="http://schemas.openxmlformats.org/officeDocument/2006/customXml" ds:itemID="{578656E9-91E6-42F3-B922-D2291B8907C6}">
  <ds:schemaRefs>
    <ds:schemaRef ds:uri="http://schemas.openxmlformats.org/officeDocument/2006/bibliography"/>
  </ds:schemaRefs>
</ds:datastoreItem>
</file>

<file path=customXml/itemProps4.xml><?xml version="1.0" encoding="utf-8"?>
<ds:datastoreItem xmlns:ds="http://schemas.openxmlformats.org/officeDocument/2006/customXml" ds:itemID="{088BFC50-0614-4EEB-8CA0-69CC37C24A23}">
  <ds:schemaRefs>
    <ds:schemaRef ds:uri="Microsoft.SharePoint.Taxonomy.ContentTypeSync"/>
  </ds:schemaRefs>
</ds:datastoreItem>
</file>

<file path=customXml/itemProps5.xml><?xml version="1.0" encoding="utf-8"?>
<ds:datastoreItem xmlns:ds="http://schemas.openxmlformats.org/officeDocument/2006/customXml" ds:itemID="{D80D832B-E3AB-40BF-B7A3-6E888178270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FCCC.dotm</Template>
  <TotalTime>2</TotalTime>
  <Pages>24</Pages>
  <Words>9867</Words>
  <Characters>56243</Characters>
  <Application>Microsoft Office Word</Application>
  <DocSecurity>0</DocSecurity>
  <Lines>468</Lines>
  <Paragraphs>131</Paragraphs>
  <ScaleCrop>false</ScaleCrop>
  <Company>UNFCCC</Company>
  <LinksUpToDate>false</LinksUpToDate>
  <CharactersWithSpaces>65979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of the Subsidiary Body for Scientific and Technological Advice on its fifty-eighth session, held in Bonn from 5 to 15 June 2023</dc:title>
  <dc:subject/>
  <dc:creator>UNFCCC</dc:creator>
  <cp:keywords/>
  <dc:description/>
  <cp:lastModifiedBy>Aisulu Aldasheva</cp:lastModifiedBy>
  <cp:revision>5</cp:revision>
  <cp:lastPrinted>2023-07-24T19:02:00Z</cp:lastPrinted>
  <dcterms:created xsi:type="dcterms:W3CDTF">2023-08-02T10:07:00Z</dcterms:created>
  <dcterms:modified xsi:type="dcterms:W3CDTF">2023-08-08T06:16:00Z</dcterms:modified>
  <cp:category>UNFCCC Template 2022</cp:category>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Version">
    <vt:lpwstr>v.September2022</vt:lpwstr>
  </property>
  <property fmtid="{D5CDD505-2E9C-101B-9397-08002B2CF9AE}" pid="3" name="originalCreationDate">
    <vt:lpwstr>9/1/2023 14:03:01</vt:lpwstr>
  </property>
  <property fmtid="{D5CDD505-2E9C-101B-9397-08002B2CF9AE}" pid="4" name="ContentTypeId">
    <vt:lpwstr>0x01010093B27815B4C26448A2AC74C6D94E050B</vt:lpwstr>
  </property>
  <property fmtid="{D5CDD505-2E9C-101B-9397-08002B2CF9AE}" pid="5" name="_dlc_DocIdItemGuid">
    <vt:lpwstr>d31a407f-72cf-4148-9210-ba71839bb3c8</vt:lpwstr>
  </property>
  <property fmtid="{D5CDD505-2E9C-101B-9397-08002B2CF9AE}" pid="6" name="fccc_body">
    <vt:lpwstr>11;#Subsidiary Body for Scientific and Technological Advice (SBSTA)|1180ba09-8201-4eaa-b845-b5097c22079f</vt:lpwstr>
  </property>
  <property fmtid="{D5CDD505-2E9C-101B-9397-08002B2CF9AE}" pid="7" name="MediaServiceImageTags">
    <vt:lpwstr/>
  </property>
  <property fmtid="{D5CDD505-2E9C-101B-9397-08002B2CF9AE}" pid="8" name="kb2e315405fe407aa7f85ff4a1d5bcda">
    <vt:lpwstr/>
  </property>
  <property fmtid="{D5CDD505-2E9C-101B-9397-08002B2CF9AE}" pid="9" name="fccc_substantive_topic">
    <vt:lpwstr>46;#Sessional proceedings|ff7bdb8c-f4ee-4fbb-ab88-7747669b7746</vt:lpwstr>
  </property>
  <property fmtid="{D5CDD505-2E9C-101B-9397-08002B2CF9AE}" pid="10" name="Submission clearance officer(s)">
    <vt:lpwstr/>
  </property>
  <property fmtid="{D5CDD505-2E9C-101B-9397-08002B2CF9AE}" pid="11" name="fccc_Keywords">
    <vt:lpwstr>196;#Subsidiary Body for Scientific and Technological Advice (SBSTA)|009a5baf-83b3-4896-b81c-b78702de50c6</vt:lpwstr>
  </property>
  <property fmtid="{D5CDD505-2E9C-101B-9397-08002B2CF9AE}" pid="12" name="fccc_session">
    <vt:lpwstr>735;#SBSTA 58|046e1729-de5e-45dd-9499-34fa8346adfb</vt:lpwstr>
  </property>
  <property fmtid="{D5CDD505-2E9C-101B-9397-08002B2CF9AE}" pid="13" name="LinkedUNFCCCDocumentTracker">
    <vt:lpwstr>5097</vt:lpwstr>
  </property>
  <property fmtid="{D5CDD505-2E9C-101B-9397-08002B2CF9AE}" pid="14" name="Web_x0020_doc_x0020_type">
    <vt:lpwstr/>
  </property>
  <property fmtid="{D5CDD505-2E9C-101B-9397-08002B2CF9AE}" pid="15" name="Conference">
    <vt:lpwstr/>
  </property>
  <property fmtid="{D5CDD505-2E9C-101B-9397-08002B2CF9AE}" pid="16" name="Corporate author">
    <vt:lpwstr/>
  </property>
  <property fmtid="{D5CDD505-2E9C-101B-9397-08002B2CF9AE}" pid="17" name="Agenda Item">
    <vt:lpwstr/>
  </property>
  <property fmtid="{D5CDD505-2E9C-101B-9397-08002B2CF9AE}" pid="18" name="Web doc type">
    <vt:lpwstr/>
  </property>
  <property fmtid="{D5CDD505-2E9C-101B-9397-08002B2CF9AE}" pid="19" name="lcf76f155ced4ddcb4097134ff3c332f">
    <vt:lpwstr/>
  </property>
  <property fmtid="{D5CDD505-2E9C-101B-9397-08002B2CF9AE}" pid="20" name="Document_x0020_Group">
    <vt:lpwstr/>
  </property>
  <property fmtid="{D5CDD505-2E9C-101B-9397-08002B2CF9AE}" pid="21" name="mc8c0c91454a4efc97cb5a2e90a99718">
    <vt:lpwstr/>
  </property>
  <property fmtid="{D5CDD505-2E9C-101B-9397-08002B2CF9AE}" pid="22" name="Document Group">
    <vt:lpwstr/>
  </property>
  <property fmtid="{D5CDD505-2E9C-101B-9397-08002B2CF9AE}" pid="23" name="SharedWithUsers">
    <vt:lpwstr>2442;#Franklin Odhiambo</vt:lpwstr>
  </property>
  <property fmtid="{D5CDD505-2E9C-101B-9397-08002B2CF9AE}" pid="24" name="docSymbol1">
    <vt:lpwstr>FCCC/SBSTA/2023/4</vt:lpwstr>
  </property>
  <property fmtid="{D5CDD505-2E9C-101B-9397-08002B2CF9AE}" pid="25" name="docSymbol2">
    <vt:lpwstr/>
  </property>
  <property fmtid="{D5CDD505-2E9C-101B-9397-08002B2CF9AE}" pid="26" name="excelAA_Reference">
    <vt:lpwstr>C:\Official\Office14.UNFCCC\Templates\Word\A&amp;A.xlsx</vt:lpwstr>
  </property>
  <property fmtid="{D5CDD505-2E9C-101B-9397-08002B2CF9AE}" pid="27" name="ACC - 1 - F609B17D9A14">
    <vt:lpwstr>AR</vt:lpwstr>
  </property>
  <property fmtid="{D5CDD505-2E9C-101B-9397-08002B2CF9AE}" pid="28" name="ACC - 2 - F609B17D9A14">
    <vt:lpwstr>Assessment Report of the Intergovernmental Panel on Climate Change</vt:lpwstr>
  </property>
  <property fmtid="{D5CDD505-2E9C-101B-9397-08002B2CF9AE}" pid="29" name="ACC - 3 - F609B17D9A14">
    <vt:lpwstr>1</vt:lpwstr>
  </property>
  <property fmtid="{D5CDD505-2E9C-101B-9397-08002B2CF9AE}" pid="30" name="ACC - 1 - 25384B3E3BE0">
    <vt:lpwstr>CMA</vt:lpwstr>
  </property>
  <property fmtid="{D5CDD505-2E9C-101B-9397-08002B2CF9AE}" pid="31" name="ACC - 2 - 25384B3E3BE0">
    <vt:lpwstr>Conference of the Parties serving as the meeting of the Parties to the Paris Agreement</vt:lpwstr>
  </property>
  <property fmtid="{D5CDD505-2E9C-101B-9397-08002B2CF9AE}" pid="32" name="ACC - 3 - 25384B3E3BE0">
    <vt:lpwstr>61</vt:lpwstr>
  </property>
  <property fmtid="{D5CDD505-2E9C-101B-9397-08002B2CF9AE}" pid="33" name="ACC - 1 - 4031A64CE457">
    <vt:lpwstr>COP</vt:lpwstr>
  </property>
  <property fmtid="{D5CDD505-2E9C-101B-9397-08002B2CF9AE}" pid="34" name="ACC - 2 - 4031A64CE457">
    <vt:lpwstr>Conference of the Parties</vt:lpwstr>
  </property>
  <property fmtid="{D5CDD505-2E9C-101B-9397-08002B2CF9AE}" pid="35" name="ACC - 3 - 4031A64CE457">
    <vt:lpwstr>2</vt:lpwstr>
  </property>
  <property fmtid="{D5CDD505-2E9C-101B-9397-08002B2CF9AE}" pid="36" name="ACC - 1 - E8DB96BFE99F">
    <vt:lpwstr>EU</vt:lpwstr>
  </property>
  <property fmtid="{D5CDD505-2E9C-101B-9397-08002B2CF9AE}" pid="37" name="ACC - 2 - E8DB96BFE99F">
    <vt:lpwstr>European Union</vt:lpwstr>
  </property>
  <property fmtid="{D5CDD505-2E9C-101B-9397-08002B2CF9AE}" pid="38" name="ACC - 3 - E8DB96BFE99F">
    <vt:lpwstr>6</vt:lpwstr>
  </property>
  <property fmtid="{D5CDD505-2E9C-101B-9397-08002B2CF9AE}" pid="39" name="ACC - 1 - 8D7AF2A8023B">
    <vt:lpwstr>IPCC</vt:lpwstr>
  </property>
  <property fmtid="{D5CDD505-2E9C-101B-9397-08002B2CF9AE}" pid="40" name="ACC - 2 - 8D7AF2A8023B">
    <vt:lpwstr>Intergovernmental Panel on Climate Change</vt:lpwstr>
  </property>
  <property fmtid="{D5CDD505-2E9C-101B-9397-08002B2CF9AE}" pid="41" name="ACC - 3 - 8D7AF2A8023B">
    <vt:lpwstr>7</vt:lpwstr>
  </property>
  <property fmtid="{D5CDD505-2E9C-101B-9397-08002B2CF9AE}" pid="42" name="ACC - 1 - 167B6BAE2793">
    <vt:lpwstr>MA</vt:lpwstr>
  </property>
  <property fmtid="{D5CDD505-2E9C-101B-9397-08002B2CF9AE}" pid="43" name="ACC - 2 - 167B6BAE2793">
    <vt:lpwstr>multilateral assessment</vt:lpwstr>
  </property>
  <property fmtid="{D5CDD505-2E9C-101B-9397-08002B2CF9AE}" pid="44" name="ACC - 3 - 167B6BAE2793">
    <vt:lpwstr>61</vt:lpwstr>
  </property>
  <property fmtid="{D5CDD505-2E9C-101B-9397-08002B2CF9AE}" pid="45" name="ACC - 1 - DD0C29194B30">
    <vt:lpwstr>NA</vt:lpwstr>
  </property>
  <property fmtid="{D5CDD505-2E9C-101B-9397-08002B2CF9AE}" pid="46" name="ACC - 2 - DD0C29194B30">
    <vt:lpwstr>not applicable</vt:lpwstr>
  </property>
  <property fmtid="{D5CDD505-2E9C-101B-9397-08002B2CF9AE}" pid="47" name="ACC - 3 - DD0C29194B30">
    <vt:lpwstr>4</vt:lpwstr>
  </property>
  <property fmtid="{D5CDD505-2E9C-101B-9397-08002B2CF9AE}" pid="48" name="ACC - 1 - 7EAC2038B107">
    <vt:lpwstr>NAP</vt:lpwstr>
  </property>
  <property fmtid="{D5CDD505-2E9C-101B-9397-08002B2CF9AE}" pid="49" name="ACC - 2 - 7EAC2038B107">
    <vt:lpwstr>national adaptation plan</vt:lpwstr>
  </property>
  <property fmtid="{D5CDD505-2E9C-101B-9397-08002B2CF9AE}" pid="50" name="ACC - 3 - 7EAC2038B107">
    <vt:lpwstr>4</vt:lpwstr>
  </property>
  <property fmtid="{D5CDD505-2E9C-101B-9397-08002B2CF9AE}" pid="51" name="ACC - 1 - 74BAFEDA5AE4">
    <vt:lpwstr>NWP</vt:lpwstr>
  </property>
  <property fmtid="{D5CDD505-2E9C-101B-9397-08002B2CF9AE}" pid="52" name="ACC - 2 - 74BAFEDA5AE4">
    <vt:lpwstr>Nairobi work programme on impacts, vulnerability and adaptation to climate change</vt:lpwstr>
  </property>
  <property fmtid="{D5CDD505-2E9C-101B-9397-08002B2CF9AE}" pid="53" name="ACC - 3 - 74BAFEDA5AE4">
    <vt:lpwstr>14</vt:lpwstr>
  </property>
  <property fmtid="{D5CDD505-2E9C-101B-9397-08002B2CF9AE}" pid="54" name="ACC - 1 - 2F417AF44568">
    <vt:lpwstr>SB</vt:lpwstr>
  </property>
  <property fmtid="{D5CDD505-2E9C-101B-9397-08002B2CF9AE}" pid="55" name="ACC - 2 - 2F417AF44568">
    <vt:lpwstr>sessions of the subsidiary bodies</vt:lpwstr>
  </property>
  <property fmtid="{D5CDD505-2E9C-101B-9397-08002B2CF9AE}" pid="56" name="ACC - 3 - 2F417AF44568">
    <vt:lpwstr>1</vt:lpwstr>
  </property>
  <property fmtid="{D5CDD505-2E9C-101B-9397-08002B2CF9AE}" pid="57" name="ACC - 1 - 27EA436919EB">
    <vt:lpwstr>SBI</vt:lpwstr>
  </property>
  <property fmtid="{D5CDD505-2E9C-101B-9397-08002B2CF9AE}" pid="58" name="ACC - 2 - 27EA436919EB">
    <vt:lpwstr>Subsidiary Body for Implementation</vt:lpwstr>
  </property>
  <property fmtid="{D5CDD505-2E9C-101B-9397-08002B2CF9AE}" pid="59" name="ACC - 3 - 27EA436919EB">
    <vt:lpwstr>7</vt:lpwstr>
  </property>
  <property fmtid="{D5CDD505-2E9C-101B-9397-08002B2CF9AE}" pid="60" name="ACC - 1 - 230BE422F3C5">
    <vt:lpwstr>SBSTA</vt:lpwstr>
  </property>
  <property fmtid="{D5CDD505-2E9C-101B-9397-08002B2CF9AE}" pid="61" name="ACC - 2 - 230BE422F3C5">
    <vt:lpwstr>Subsidiary Body for Scientific and Technological Advice</vt:lpwstr>
  </property>
  <property fmtid="{D5CDD505-2E9C-101B-9397-08002B2CF9AE}" pid="62" name="ACC - 3 - 230BE422F3C5">
    <vt:lpwstr>139</vt:lpwstr>
  </property>
  <property fmtid="{D5CDD505-2E9C-101B-9397-08002B2CF9AE}" pid="63" name="ACC - 1 - 14E92059143A">
    <vt:lpwstr>WMO</vt:lpwstr>
  </property>
  <property fmtid="{D5CDD505-2E9C-101B-9397-08002B2CF9AE}" pid="64" name="ACC - 2 - 14E92059143A">
    <vt:lpwstr>World Meteorological Organization</vt:lpwstr>
  </property>
  <property fmtid="{D5CDD505-2E9C-101B-9397-08002B2CF9AE}" pid="65" name="ACC - 3 - 14E92059143A">
    <vt:lpwstr>3</vt:lpwstr>
  </property>
</Properties>
</file>