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756BC7" w:rsidRPr="00B83B67" w14:paraId="0F8F23C3" w14:textId="77777777" w:rsidTr="00BC36B3">
        <w:trPr>
          <w:cantSplit/>
          <w:trHeight w:hRule="exact" w:val="1134"/>
        </w:trPr>
        <w:tc>
          <w:tcPr>
            <w:tcW w:w="1242" w:type="dxa"/>
            <w:vAlign w:val="bottom"/>
          </w:tcPr>
          <w:p w14:paraId="0F8F23C0" w14:textId="77777777" w:rsidR="00756BC7" w:rsidRPr="00B83B67" w:rsidRDefault="00F03B0A" w:rsidP="00B93C09">
            <w:bookmarkStart w:id="0" w:name="_GoBack" w:colFirst="0" w:colLast="0"/>
            <w:r w:rsidRPr="00B83B67">
              <w:rPr>
                <w:noProof/>
                <w:lang w:val="en-US" w:eastAsia="en-US"/>
              </w:rPr>
              <w:drawing>
                <wp:inline distT="0" distB="0" distL="0" distR="0" wp14:anchorId="0F8F23F0" wp14:editId="0F8F23F1">
                  <wp:extent cx="657225" cy="56197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inline>
              </w:drawing>
            </w:r>
          </w:p>
        </w:tc>
        <w:tc>
          <w:tcPr>
            <w:tcW w:w="2552" w:type="dxa"/>
            <w:vAlign w:val="bottom"/>
          </w:tcPr>
          <w:p w14:paraId="0F8F23C1" w14:textId="77777777" w:rsidR="00756BC7" w:rsidRPr="00B83B67" w:rsidRDefault="00756BC7" w:rsidP="00B93C09">
            <w:pPr>
              <w:ind w:left="113"/>
              <w:rPr>
                <w:sz w:val="28"/>
                <w:szCs w:val="28"/>
              </w:rPr>
            </w:pPr>
            <w:r w:rsidRPr="00B83B67">
              <w:rPr>
                <w:sz w:val="28"/>
                <w:szCs w:val="28"/>
              </w:rPr>
              <w:t>United Nations</w:t>
            </w:r>
          </w:p>
        </w:tc>
        <w:tc>
          <w:tcPr>
            <w:tcW w:w="5845" w:type="dxa"/>
            <w:gridSpan w:val="3"/>
            <w:vAlign w:val="bottom"/>
          </w:tcPr>
          <w:p w14:paraId="0F8F23C2" w14:textId="138F5713" w:rsidR="00756BC7" w:rsidRPr="00B83B67" w:rsidRDefault="00DB667C" w:rsidP="00DB667C">
            <w:pPr>
              <w:jc w:val="right"/>
            </w:pPr>
            <w:r w:rsidRPr="00B83B67">
              <w:rPr>
                <w:sz w:val="40"/>
              </w:rPr>
              <w:t>FCCC</w:t>
            </w:r>
            <w:r w:rsidRPr="00B83B67">
              <w:t>/SBI/2017/</w:t>
            </w:r>
            <w:r w:rsidR="006865E9" w:rsidRPr="00B83B67">
              <w:t>19</w:t>
            </w:r>
          </w:p>
        </w:tc>
      </w:tr>
      <w:bookmarkEnd w:id="0"/>
      <w:tr w:rsidR="00756BC7" w:rsidRPr="00B83B67" w14:paraId="0F8F23CC" w14:textId="77777777" w:rsidTr="001E444C">
        <w:trPr>
          <w:cantSplit/>
          <w:trHeight w:hRule="exact" w:val="2552"/>
        </w:trPr>
        <w:tc>
          <w:tcPr>
            <w:tcW w:w="4511" w:type="dxa"/>
            <w:gridSpan w:val="3"/>
          </w:tcPr>
          <w:p w14:paraId="0F8F23C5" w14:textId="38367083" w:rsidR="00756BC7" w:rsidRPr="00B83B67" w:rsidRDefault="00F03B0A" w:rsidP="00B93C09">
            <w:r w:rsidRPr="00B83B67">
              <w:rPr>
                <w:noProof/>
                <w:lang w:val="en-US" w:eastAsia="en-US"/>
              </w:rPr>
              <w:drawing>
                <wp:anchor distT="0" distB="0" distL="114300" distR="114300" simplePos="0" relativeHeight="251658240" behindDoc="1" locked="0" layoutInCell="1" allowOverlap="1" wp14:anchorId="67F6ECD2" wp14:editId="10BD81CB">
                  <wp:simplePos x="0" y="0"/>
                  <wp:positionH relativeFrom="column">
                    <wp:posOffset>-4098</wp:posOffset>
                  </wp:positionH>
                  <wp:positionV relativeFrom="paragraph">
                    <wp:posOffset>-1006</wp:posOffset>
                  </wp:positionV>
                  <wp:extent cx="2400300" cy="561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F23C6" w14:textId="77777777" w:rsidR="00756BC7" w:rsidRPr="00B83B67" w:rsidRDefault="00756BC7" w:rsidP="00B93C09"/>
        </w:tc>
        <w:tc>
          <w:tcPr>
            <w:tcW w:w="2293" w:type="dxa"/>
          </w:tcPr>
          <w:p w14:paraId="0F8F23C7" w14:textId="77777777" w:rsidR="00756BC7" w:rsidRPr="00B83B67" w:rsidRDefault="00756BC7" w:rsidP="00B93C09"/>
        </w:tc>
        <w:tc>
          <w:tcPr>
            <w:tcW w:w="2835" w:type="dxa"/>
            <w:shd w:val="clear" w:color="auto" w:fill="auto"/>
          </w:tcPr>
          <w:p w14:paraId="0F8F23C8" w14:textId="77777777" w:rsidR="00F03B0A" w:rsidRPr="00B83B67" w:rsidRDefault="00DB667C" w:rsidP="00DB667C">
            <w:pPr>
              <w:spacing w:before="240" w:line="240" w:lineRule="exact"/>
              <w:ind w:left="143"/>
            </w:pPr>
            <w:r w:rsidRPr="00B83B67">
              <w:t>Distr.: General</w:t>
            </w:r>
          </w:p>
          <w:p w14:paraId="0F8F23C9" w14:textId="260F5423" w:rsidR="00DB667C" w:rsidRPr="00B83B67" w:rsidRDefault="00B13D67" w:rsidP="00DB667C">
            <w:pPr>
              <w:spacing w:line="240" w:lineRule="exact"/>
              <w:ind w:left="143"/>
            </w:pPr>
            <w:r w:rsidRPr="001E444C">
              <w:t>31</w:t>
            </w:r>
            <w:r w:rsidR="006404F4" w:rsidRPr="001E444C">
              <w:t xml:space="preserve"> January 2018</w:t>
            </w:r>
          </w:p>
          <w:p w14:paraId="0F8F23CA" w14:textId="77777777" w:rsidR="00DB667C" w:rsidRPr="00B83B67" w:rsidRDefault="00DB667C" w:rsidP="00DB667C">
            <w:pPr>
              <w:spacing w:line="240" w:lineRule="exact"/>
              <w:ind w:left="143"/>
            </w:pPr>
          </w:p>
          <w:p w14:paraId="0F8F23CB" w14:textId="77777777" w:rsidR="00DB667C" w:rsidRPr="00B83B67" w:rsidRDefault="00DB667C" w:rsidP="00DB667C">
            <w:pPr>
              <w:spacing w:line="240" w:lineRule="exact"/>
              <w:ind w:left="143"/>
            </w:pPr>
            <w:r w:rsidRPr="00B83B67">
              <w:t>Original: English</w:t>
            </w:r>
          </w:p>
        </w:tc>
      </w:tr>
    </w:tbl>
    <w:p w14:paraId="62A64D8F" w14:textId="77777777" w:rsidR="00F936E9" w:rsidRPr="00B83B67" w:rsidRDefault="00F936E9" w:rsidP="00F936E9">
      <w:pPr>
        <w:spacing w:before="120"/>
        <w:rPr>
          <w:b/>
          <w:sz w:val="24"/>
          <w:szCs w:val="24"/>
        </w:rPr>
      </w:pPr>
      <w:r w:rsidRPr="00B83B67">
        <w:rPr>
          <w:b/>
          <w:sz w:val="24"/>
          <w:szCs w:val="24"/>
        </w:rPr>
        <w:t>Subsidiary Body for Implementation</w:t>
      </w:r>
    </w:p>
    <w:p w14:paraId="20FA6162" w14:textId="7555D83D" w:rsidR="00F936E9" w:rsidRPr="00B83B67" w:rsidRDefault="00F936E9" w:rsidP="00F936E9">
      <w:pPr>
        <w:pStyle w:val="HChG"/>
      </w:pPr>
      <w:r w:rsidRPr="00B83B67">
        <w:tab/>
      </w:r>
      <w:r w:rsidRPr="00B83B67">
        <w:tab/>
        <w:t xml:space="preserve">Report of the Subsidiary Body for Implementation </w:t>
      </w:r>
      <w:bookmarkStart w:id="1" w:name="OLE_LINK1"/>
      <w:bookmarkStart w:id="2" w:name="OLE_LINK2"/>
      <w:r w:rsidRPr="00B83B67">
        <w:t>on its forty-seventh session</w:t>
      </w:r>
      <w:bookmarkEnd w:id="1"/>
      <w:bookmarkEnd w:id="2"/>
      <w:r w:rsidRPr="00B83B67">
        <w:t xml:space="preserve">, held in Bonn from </w:t>
      </w:r>
      <w:r w:rsidR="00393E7F">
        <w:br/>
      </w:r>
      <w:r w:rsidRPr="00B83B67">
        <w:t>6 to 15 November 2017</w:t>
      </w:r>
    </w:p>
    <w:p w14:paraId="29E8E370" w14:textId="1B952E99" w:rsidR="00B015ED" w:rsidRPr="00B83B67" w:rsidRDefault="00B015ED" w:rsidP="00F132DE">
      <w:pPr>
        <w:tabs>
          <w:tab w:val="right" w:pos="8929"/>
          <w:tab w:val="right" w:pos="9638"/>
        </w:tabs>
        <w:spacing w:after="120"/>
        <w:rPr>
          <w:sz w:val="28"/>
          <w:lang w:val="en-US"/>
        </w:rPr>
      </w:pPr>
      <w:r w:rsidRPr="00B83B67">
        <w:rPr>
          <w:sz w:val="28"/>
          <w:lang w:val="en-US"/>
        </w:rPr>
        <w:t>Contents</w:t>
      </w:r>
    </w:p>
    <w:p w14:paraId="16166CE8" w14:textId="0E9AE744" w:rsidR="00B015ED" w:rsidRPr="00B83B67" w:rsidRDefault="00B015ED" w:rsidP="00B015ED">
      <w:pPr>
        <w:tabs>
          <w:tab w:val="right" w:pos="8929"/>
          <w:tab w:val="right" w:pos="9638"/>
        </w:tabs>
        <w:spacing w:after="120"/>
        <w:ind w:left="283"/>
        <w:rPr>
          <w:lang w:val="en-US"/>
        </w:rPr>
      </w:pPr>
      <w:r w:rsidRPr="00B83B67">
        <w:rPr>
          <w:i/>
          <w:sz w:val="18"/>
          <w:lang w:val="en-US"/>
        </w:rPr>
        <w:tab/>
        <w:t>Paragraphs</w:t>
      </w:r>
      <w:r w:rsidRPr="00B83B67">
        <w:rPr>
          <w:i/>
          <w:sz w:val="18"/>
          <w:lang w:val="en-US"/>
        </w:rPr>
        <w:tab/>
        <w:t>Page</w:t>
      </w:r>
    </w:p>
    <w:p w14:paraId="538E063D" w14:textId="5E8543C7"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lang w:val="en-US"/>
        </w:rPr>
        <w:tab/>
      </w:r>
      <w:r w:rsidRPr="00B83B67">
        <w:rPr>
          <w:noProof/>
        </w:rPr>
        <w:t>I.</w:t>
      </w:r>
      <w:r w:rsidRPr="00B83B67">
        <w:rPr>
          <w:rFonts w:asciiTheme="minorHAnsi" w:eastAsiaTheme="minorEastAsia" w:hAnsiTheme="minorHAnsi" w:cstheme="minorBidi"/>
          <w:noProof/>
          <w:sz w:val="22"/>
          <w:szCs w:val="22"/>
          <w:lang w:val="en-US" w:eastAsia="fr-FR"/>
        </w:rPr>
        <w:tab/>
      </w:r>
      <w:r w:rsidRPr="00B83B67">
        <w:rPr>
          <w:noProof/>
        </w:rPr>
        <w:t>Opening of the session</w:t>
      </w:r>
      <w:r w:rsidR="00F132DE" w:rsidRPr="00B83B67">
        <w:rPr>
          <w:noProof/>
        </w:rPr>
        <w:br/>
        <w:t>(Agenda item 1)</w:t>
      </w:r>
      <w:r w:rsidRPr="00B83B67">
        <w:rPr>
          <w:noProof/>
          <w:webHidden/>
        </w:rPr>
        <w:tab/>
      </w:r>
      <w:r w:rsidR="00AA155F" w:rsidRPr="00B83B67">
        <w:rPr>
          <w:noProof/>
          <w:webHidden/>
        </w:rPr>
        <w:tab/>
      </w:r>
      <w:r w:rsidR="009F6A3E">
        <w:rPr>
          <w:noProof/>
          <w:webHidden/>
        </w:rPr>
        <w:t>1</w:t>
      </w:r>
      <w:r w:rsidR="00AA155F" w:rsidRPr="00B83B67">
        <w:rPr>
          <w:noProof/>
          <w:webHidden/>
        </w:rPr>
        <w:t>–</w:t>
      </w:r>
      <w:r w:rsidR="009F6A3E">
        <w:rPr>
          <w:noProof/>
          <w:webHidden/>
        </w:rPr>
        <w:t>2</w:t>
      </w:r>
      <w:r w:rsidR="00AA155F" w:rsidRPr="00B83B67">
        <w:rPr>
          <w:noProof/>
          <w:webHidden/>
        </w:rPr>
        <w:tab/>
      </w:r>
      <w:r w:rsidR="009F6A3E">
        <w:rPr>
          <w:noProof/>
          <w:webHidden/>
        </w:rPr>
        <w:t>4</w:t>
      </w:r>
    </w:p>
    <w:p w14:paraId="0A922E40" w14:textId="7AD368B7"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rPr>
        <w:tab/>
        <w:t>II.</w:t>
      </w:r>
      <w:r w:rsidRPr="00B83B67">
        <w:rPr>
          <w:rFonts w:asciiTheme="minorHAnsi" w:eastAsiaTheme="minorEastAsia" w:hAnsiTheme="minorHAnsi" w:cstheme="minorBidi"/>
          <w:noProof/>
          <w:sz w:val="22"/>
          <w:szCs w:val="22"/>
          <w:lang w:val="en-US" w:eastAsia="fr-FR"/>
        </w:rPr>
        <w:tab/>
      </w:r>
      <w:r w:rsidRPr="00B83B67">
        <w:rPr>
          <w:noProof/>
        </w:rPr>
        <w:t>Organizational matters</w:t>
      </w:r>
      <w:r w:rsidR="00F132DE" w:rsidRPr="00B83B67">
        <w:rPr>
          <w:noProof/>
        </w:rPr>
        <w:br/>
        <w:t>(Agenda item 2)</w:t>
      </w:r>
      <w:r w:rsidRPr="00B83B67">
        <w:rPr>
          <w:noProof/>
          <w:webHidden/>
        </w:rPr>
        <w:tab/>
      </w:r>
      <w:r w:rsidR="00A744EE" w:rsidRPr="00B83B67">
        <w:rPr>
          <w:noProof/>
          <w:webHidden/>
        </w:rPr>
        <w:tab/>
      </w:r>
      <w:r w:rsidR="00A07659" w:rsidRPr="00B83B67">
        <w:rPr>
          <w:noProof/>
          <w:webHidden/>
        </w:rPr>
        <w:t>3–</w:t>
      </w:r>
      <w:r w:rsidR="00A26A11" w:rsidRPr="00B83B67">
        <w:rPr>
          <w:noProof/>
          <w:webHidden/>
        </w:rPr>
        <w:t>15</w:t>
      </w:r>
      <w:r w:rsidR="00AA155F" w:rsidRPr="00B83B67">
        <w:rPr>
          <w:noProof/>
          <w:webHidden/>
        </w:rPr>
        <w:tab/>
      </w:r>
      <w:r w:rsidR="009F6A3E">
        <w:rPr>
          <w:noProof/>
          <w:webHidden/>
        </w:rPr>
        <w:t>4</w:t>
      </w:r>
    </w:p>
    <w:p w14:paraId="250509CB" w14:textId="25AD3733" w:rsidR="00B015ED" w:rsidRPr="00B83B67" w:rsidRDefault="00B015ED" w:rsidP="00410669">
      <w:pPr>
        <w:pStyle w:val="TOC2"/>
        <w:rPr>
          <w:rFonts w:asciiTheme="minorHAnsi" w:eastAsiaTheme="minorEastAsia" w:hAnsiTheme="minorHAnsi" w:cstheme="minorBidi"/>
          <w:noProof/>
          <w:sz w:val="22"/>
          <w:szCs w:val="22"/>
          <w:lang w:val="en-US" w:eastAsia="fr-FR"/>
        </w:rPr>
      </w:pPr>
      <w:r w:rsidRPr="00B83B67">
        <w:rPr>
          <w:noProof/>
        </w:rPr>
        <w:tab/>
      </w:r>
      <w:r w:rsidRPr="00B83B67">
        <w:rPr>
          <w:noProof/>
        </w:rPr>
        <w:tab/>
        <w:t>A.</w:t>
      </w:r>
      <w:r w:rsidRPr="00B83B67">
        <w:rPr>
          <w:rFonts w:asciiTheme="minorHAnsi" w:eastAsiaTheme="minorEastAsia" w:hAnsiTheme="minorHAnsi" w:cstheme="minorBidi"/>
          <w:noProof/>
          <w:sz w:val="22"/>
          <w:szCs w:val="22"/>
          <w:lang w:val="en-US" w:eastAsia="fr-FR"/>
        </w:rPr>
        <w:tab/>
      </w:r>
      <w:r w:rsidRPr="00B83B67">
        <w:rPr>
          <w:noProof/>
        </w:rPr>
        <w:t>Adoption of the agenda</w:t>
      </w:r>
      <w:r w:rsidRPr="00B83B67">
        <w:rPr>
          <w:noProof/>
          <w:webHidden/>
        </w:rPr>
        <w:tab/>
      </w:r>
      <w:r w:rsidR="00A744EE" w:rsidRPr="00B83B67">
        <w:rPr>
          <w:noProof/>
          <w:webHidden/>
        </w:rPr>
        <w:tab/>
      </w:r>
      <w:r w:rsidR="00A07659" w:rsidRPr="00B83B67">
        <w:rPr>
          <w:noProof/>
          <w:webHidden/>
        </w:rPr>
        <w:t>3–6</w:t>
      </w:r>
      <w:r w:rsidR="00AA155F" w:rsidRPr="00B83B67">
        <w:rPr>
          <w:noProof/>
          <w:webHidden/>
        </w:rPr>
        <w:tab/>
      </w:r>
      <w:r w:rsidR="009F6A3E">
        <w:rPr>
          <w:noProof/>
          <w:webHidden/>
        </w:rPr>
        <w:t>4</w:t>
      </w:r>
    </w:p>
    <w:p w14:paraId="4D558198" w14:textId="4C5AD554" w:rsidR="00B015ED" w:rsidRPr="00B83B67" w:rsidRDefault="00B015ED" w:rsidP="00410669">
      <w:pPr>
        <w:pStyle w:val="TOC2"/>
        <w:rPr>
          <w:rFonts w:asciiTheme="minorHAnsi" w:eastAsiaTheme="minorEastAsia" w:hAnsiTheme="minorHAnsi" w:cstheme="minorBidi"/>
          <w:noProof/>
          <w:sz w:val="22"/>
          <w:szCs w:val="22"/>
          <w:lang w:val="en-US" w:eastAsia="fr-FR"/>
        </w:rPr>
      </w:pPr>
      <w:r w:rsidRPr="00B83B67">
        <w:rPr>
          <w:noProof/>
        </w:rPr>
        <w:tab/>
      </w:r>
      <w:r w:rsidRPr="00B83B67">
        <w:rPr>
          <w:noProof/>
        </w:rPr>
        <w:tab/>
        <w:t>B.</w:t>
      </w:r>
      <w:r w:rsidRPr="00B83B67">
        <w:rPr>
          <w:rFonts w:asciiTheme="minorHAnsi" w:eastAsiaTheme="minorEastAsia" w:hAnsiTheme="minorHAnsi" w:cstheme="minorBidi"/>
          <w:noProof/>
          <w:sz w:val="22"/>
          <w:szCs w:val="22"/>
          <w:lang w:val="en-US" w:eastAsia="fr-FR"/>
        </w:rPr>
        <w:tab/>
      </w:r>
      <w:r w:rsidRPr="00B83B67">
        <w:rPr>
          <w:noProof/>
          <w:lang w:eastAsia="en-US"/>
        </w:rPr>
        <w:t>Organization of the work of the session</w:t>
      </w:r>
      <w:r w:rsidRPr="00B83B67">
        <w:rPr>
          <w:noProof/>
          <w:webHidden/>
        </w:rPr>
        <w:tab/>
      </w:r>
      <w:r w:rsidR="00A744EE" w:rsidRPr="00B83B67">
        <w:rPr>
          <w:noProof/>
          <w:webHidden/>
        </w:rPr>
        <w:tab/>
      </w:r>
      <w:r w:rsidR="00A07659" w:rsidRPr="00B83B67">
        <w:rPr>
          <w:noProof/>
          <w:webHidden/>
        </w:rPr>
        <w:t>7–9</w:t>
      </w:r>
      <w:r w:rsidR="00AA155F" w:rsidRPr="00B83B67">
        <w:rPr>
          <w:noProof/>
          <w:webHidden/>
        </w:rPr>
        <w:tab/>
      </w:r>
      <w:r w:rsidR="009F6A3E">
        <w:rPr>
          <w:noProof/>
          <w:webHidden/>
        </w:rPr>
        <w:t>6</w:t>
      </w:r>
    </w:p>
    <w:p w14:paraId="64597DAE" w14:textId="4BC41ABF" w:rsidR="00B015ED" w:rsidRPr="00B83B67" w:rsidRDefault="00B015ED" w:rsidP="009744A9">
      <w:pPr>
        <w:pStyle w:val="TOC2"/>
        <w:ind w:left="1559" w:hanging="1559"/>
        <w:rPr>
          <w:rFonts w:asciiTheme="minorHAnsi" w:eastAsiaTheme="minorEastAsia" w:hAnsiTheme="minorHAnsi" w:cstheme="minorBidi"/>
          <w:noProof/>
          <w:sz w:val="22"/>
          <w:szCs w:val="22"/>
          <w:lang w:val="en-US" w:eastAsia="fr-FR"/>
        </w:rPr>
      </w:pPr>
      <w:r w:rsidRPr="00B83B67">
        <w:rPr>
          <w:rFonts w:eastAsia="Times New Roman"/>
          <w:noProof/>
          <w:lang w:eastAsia="en-US"/>
        </w:rPr>
        <w:tab/>
      </w:r>
      <w:r w:rsidRPr="00B83B67">
        <w:rPr>
          <w:rFonts w:eastAsia="Times New Roman"/>
          <w:noProof/>
          <w:lang w:eastAsia="en-US"/>
        </w:rPr>
        <w:tab/>
        <w:t>C.</w:t>
      </w:r>
      <w:r w:rsidRPr="00B83B67">
        <w:rPr>
          <w:rFonts w:asciiTheme="minorHAnsi" w:eastAsiaTheme="minorEastAsia" w:hAnsiTheme="minorHAnsi" w:cstheme="minorBidi"/>
          <w:noProof/>
          <w:sz w:val="22"/>
          <w:szCs w:val="22"/>
          <w:lang w:val="en-US" w:eastAsia="fr-FR"/>
        </w:rPr>
        <w:tab/>
      </w:r>
      <w:r w:rsidRPr="00B83B67">
        <w:rPr>
          <w:noProof/>
          <w:lang w:eastAsia="en-US"/>
        </w:rPr>
        <w:t xml:space="preserve">Multilateral assessment working group session under the international </w:t>
      </w:r>
      <w:r w:rsidR="00AA155F" w:rsidRPr="00B83B67">
        <w:rPr>
          <w:noProof/>
          <w:lang w:eastAsia="en-US"/>
        </w:rPr>
        <w:br/>
      </w:r>
      <w:r w:rsidR="000814BC" w:rsidRPr="00B83B67">
        <w:rPr>
          <w:noProof/>
          <w:lang w:eastAsia="en-US"/>
        </w:rPr>
        <w:t>a</w:t>
      </w:r>
      <w:r w:rsidRPr="00B83B67">
        <w:rPr>
          <w:noProof/>
          <w:lang w:eastAsia="en-US"/>
        </w:rPr>
        <w:t>ssessment and review process</w:t>
      </w:r>
      <w:r w:rsidRPr="00B83B67">
        <w:rPr>
          <w:noProof/>
          <w:webHidden/>
        </w:rPr>
        <w:tab/>
      </w:r>
      <w:r w:rsidR="00A744EE" w:rsidRPr="00B83B67">
        <w:rPr>
          <w:noProof/>
          <w:webHidden/>
        </w:rPr>
        <w:tab/>
      </w:r>
      <w:r w:rsidR="000814BC" w:rsidRPr="00B83B67">
        <w:rPr>
          <w:noProof/>
          <w:webHidden/>
        </w:rPr>
        <w:t>10</w:t>
      </w:r>
      <w:r w:rsidR="00AA155F" w:rsidRPr="00B83B67">
        <w:rPr>
          <w:noProof/>
          <w:webHidden/>
        </w:rPr>
        <w:tab/>
      </w:r>
      <w:r w:rsidR="009F6A3E">
        <w:rPr>
          <w:noProof/>
          <w:webHidden/>
        </w:rPr>
        <w:t>7</w:t>
      </w:r>
    </w:p>
    <w:p w14:paraId="583777C4" w14:textId="0F7E3A68" w:rsidR="00B015ED" w:rsidRPr="00B83B67" w:rsidRDefault="00B015ED" w:rsidP="009B21FD">
      <w:pPr>
        <w:pStyle w:val="TOC2"/>
        <w:ind w:left="1559" w:hanging="1559"/>
        <w:rPr>
          <w:rFonts w:asciiTheme="minorHAnsi" w:eastAsiaTheme="minorEastAsia" w:hAnsiTheme="minorHAnsi" w:cstheme="minorBidi"/>
          <w:noProof/>
          <w:sz w:val="22"/>
          <w:szCs w:val="22"/>
          <w:lang w:val="en-US" w:eastAsia="fr-FR"/>
        </w:rPr>
      </w:pPr>
      <w:r w:rsidRPr="00B83B67">
        <w:rPr>
          <w:noProof/>
        </w:rPr>
        <w:tab/>
      </w:r>
      <w:r w:rsidRPr="00B83B67">
        <w:rPr>
          <w:noProof/>
        </w:rPr>
        <w:tab/>
        <w:t>D.</w:t>
      </w:r>
      <w:r w:rsidRPr="00B83B67">
        <w:rPr>
          <w:rFonts w:asciiTheme="minorHAnsi" w:eastAsiaTheme="minorEastAsia" w:hAnsiTheme="minorHAnsi" w:cstheme="minorBidi"/>
          <w:noProof/>
          <w:sz w:val="22"/>
          <w:szCs w:val="22"/>
          <w:lang w:val="en-US" w:eastAsia="fr-FR"/>
        </w:rPr>
        <w:tab/>
      </w:r>
      <w:r w:rsidRPr="00B83B67">
        <w:rPr>
          <w:noProof/>
        </w:rPr>
        <w:t>Facilitative sharing of views under the international consultation</w:t>
      </w:r>
      <w:r w:rsidR="000814BC" w:rsidRPr="00B83B67">
        <w:rPr>
          <w:noProof/>
        </w:rPr>
        <w:br/>
      </w:r>
      <w:r w:rsidRPr="00B83B67">
        <w:rPr>
          <w:noProof/>
        </w:rPr>
        <w:t>and analysis process</w:t>
      </w:r>
      <w:r w:rsidR="000814BC" w:rsidRPr="00B83B67">
        <w:rPr>
          <w:noProof/>
        </w:rPr>
        <w:t xml:space="preserve"> </w:t>
      </w:r>
      <w:r w:rsidR="000814BC" w:rsidRPr="00B83B67">
        <w:rPr>
          <w:noProof/>
        </w:rPr>
        <w:tab/>
      </w:r>
      <w:r w:rsidR="000814BC" w:rsidRPr="00B83B67">
        <w:rPr>
          <w:noProof/>
        </w:rPr>
        <w:tab/>
        <w:t>11</w:t>
      </w:r>
      <w:r w:rsidR="000814BC" w:rsidRPr="00B83B67">
        <w:rPr>
          <w:noProof/>
          <w:webHidden/>
        </w:rPr>
        <w:t>–12</w:t>
      </w:r>
      <w:r w:rsidRPr="00B83B67">
        <w:rPr>
          <w:noProof/>
          <w:webHidden/>
        </w:rPr>
        <w:tab/>
      </w:r>
      <w:r w:rsidR="009F6A3E">
        <w:rPr>
          <w:noProof/>
          <w:webHidden/>
        </w:rPr>
        <w:t>7</w:t>
      </w:r>
    </w:p>
    <w:p w14:paraId="62FA8832" w14:textId="6027290A" w:rsidR="00B015ED" w:rsidRPr="00B83B67" w:rsidRDefault="00B015ED" w:rsidP="00410669">
      <w:pPr>
        <w:pStyle w:val="TOC2"/>
        <w:rPr>
          <w:rFonts w:asciiTheme="minorHAnsi" w:eastAsiaTheme="minorEastAsia" w:hAnsiTheme="minorHAnsi" w:cstheme="minorBidi"/>
          <w:noProof/>
          <w:sz w:val="22"/>
          <w:szCs w:val="22"/>
          <w:lang w:val="en-US" w:eastAsia="fr-FR"/>
        </w:rPr>
      </w:pPr>
      <w:r w:rsidRPr="00B83B67">
        <w:rPr>
          <w:noProof/>
        </w:rPr>
        <w:tab/>
      </w:r>
      <w:r w:rsidRPr="00B83B67">
        <w:rPr>
          <w:noProof/>
        </w:rPr>
        <w:tab/>
        <w:t>E.</w:t>
      </w:r>
      <w:r w:rsidRPr="00B83B67">
        <w:rPr>
          <w:rFonts w:asciiTheme="minorHAnsi" w:eastAsiaTheme="minorEastAsia" w:hAnsiTheme="minorHAnsi" w:cstheme="minorBidi"/>
          <w:noProof/>
          <w:sz w:val="22"/>
          <w:szCs w:val="22"/>
          <w:lang w:val="en-US" w:eastAsia="fr-FR"/>
        </w:rPr>
        <w:tab/>
      </w:r>
      <w:r w:rsidRPr="00B83B67">
        <w:rPr>
          <w:noProof/>
        </w:rPr>
        <w:t>Other mandated events</w:t>
      </w:r>
      <w:r w:rsidRPr="00B83B67">
        <w:rPr>
          <w:noProof/>
          <w:webHidden/>
        </w:rPr>
        <w:tab/>
      </w:r>
      <w:r w:rsidR="00246B9D" w:rsidRPr="00B83B67">
        <w:rPr>
          <w:noProof/>
          <w:webHidden/>
        </w:rPr>
        <w:tab/>
        <w:t>13</w:t>
      </w:r>
      <w:r w:rsidR="00246B9D" w:rsidRPr="00B83B67">
        <w:rPr>
          <w:noProof/>
          <w:webHidden/>
        </w:rPr>
        <w:tab/>
      </w:r>
      <w:r w:rsidR="009F6A3E">
        <w:rPr>
          <w:noProof/>
          <w:webHidden/>
        </w:rPr>
        <w:t>7</w:t>
      </w:r>
    </w:p>
    <w:p w14:paraId="4047D8E1" w14:textId="3D37DDAB" w:rsidR="00B015ED" w:rsidRPr="00B83B67" w:rsidRDefault="00B015ED" w:rsidP="00410669">
      <w:pPr>
        <w:pStyle w:val="TOC2"/>
        <w:rPr>
          <w:rFonts w:asciiTheme="minorHAnsi" w:eastAsiaTheme="minorEastAsia" w:hAnsiTheme="minorHAnsi" w:cstheme="minorBidi"/>
          <w:noProof/>
          <w:sz w:val="22"/>
          <w:szCs w:val="22"/>
          <w:lang w:val="en-US" w:eastAsia="fr-FR"/>
        </w:rPr>
      </w:pPr>
      <w:r w:rsidRPr="00B83B67">
        <w:rPr>
          <w:noProof/>
          <w:lang w:eastAsia="en-US"/>
        </w:rPr>
        <w:tab/>
      </w:r>
      <w:r w:rsidRPr="00B83B67">
        <w:rPr>
          <w:noProof/>
          <w:lang w:eastAsia="en-US"/>
        </w:rPr>
        <w:tab/>
        <w:t>F.</w:t>
      </w:r>
      <w:r w:rsidRPr="00B83B67">
        <w:rPr>
          <w:rFonts w:asciiTheme="minorHAnsi" w:eastAsiaTheme="minorEastAsia" w:hAnsiTheme="minorHAnsi" w:cstheme="minorBidi"/>
          <w:noProof/>
          <w:sz w:val="22"/>
          <w:szCs w:val="22"/>
          <w:lang w:val="en-US" w:eastAsia="fr-FR"/>
        </w:rPr>
        <w:tab/>
      </w:r>
      <w:r w:rsidRPr="00B83B67">
        <w:rPr>
          <w:noProof/>
          <w:lang w:eastAsia="en-US"/>
        </w:rPr>
        <w:t>Election of officers other than the Chair</w:t>
      </w:r>
      <w:r w:rsidRPr="00B83B67">
        <w:rPr>
          <w:noProof/>
          <w:webHidden/>
        </w:rPr>
        <w:tab/>
      </w:r>
      <w:r w:rsidR="00246B9D" w:rsidRPr="00B83B67">
        <w:rPr>
          <w:noProof/>
          <w:webHidden/>
        </w:rPr>
        <w:tab/>
        <w:t>14–15</w:t>
      </w:r>
      <w:r w:rsidR="00246B9D" w:rsidRPr="00B83B67">
        <w:rPr>
          <w:noProof/>
          <w:webHidden/>
        </w:rPr>
        <w:tab/>
      </w:r>
      <w:r w:rsidR="009F6A3E">
        <w:rPr>
          <w:noProof/>
          <w:webHidden/>
        </w:rPr>
        <w:t>7</w:t>
      </w:r>
    </w:p>
    <w:p w14:paraId="1F580D1A" w14:textId="3250FA8A"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rPr>
        <w:tab/>
        <w:t>III.</w:t>
      </w:r>
      <w:r w:rsidRPr="00B83B67">
        <w:rPr>
          <w:rFonts w:asciiTheme="minorHAnsi" w:eastAsiaTheme="minorEastAsia" w:hAnsiTheme="minorHAnsi" w:cstheme="minorBidi"/>
          <w:noProof/>
          <w:sz w:val="22"/>
          <w:szCs w:val="22"/>
          <w:lang w:val="en-US" w:eastAsia="fr-FR"/>
        </w:rPr>
        <w:tab/>
      </w:r>
      <w:r w:rsidRPr="00B83B67">
        <w:rPr>
          <w:noProof/>
        </w:rPr>
        <w:t>Reporting from and review of Parties included in Annex I to the Convention</w:t>
      </w:r>
      <w:r w:rsidR="00F132DE" w:rsidRPr="00B83B67">
        <w:rPr>
          <w:noProof/>
        </w:rPr>
        <w:br/>
        <w:t>(Agenda item 3)</w:t>
      </w:r>
      <w:r w:rsidR="00F132DE" w:rsidRPr="00B83B67">
        <w:rPr>
          <w:noProof/>
        </w:rPr>
        <w:tab/>
      </w:r>
      <w:r w:rsidR="00F132DE" w:rsidRPr="00B83B67">
        <w:rPr>
          <w:noProof/>
        </w:rPr>
        <w:tab/>
      </w:r>
      <w:r w:rsidR="00B31BE5" w:rsidRPr="00B83B67">
        <w:rPr>
          <w:noProof/>
        </w:rPr>
        <w:t>16</w:t>
      </w:r>
      <w:r w:rsidR="00B31BE5" w:rsidRPr="00B83B67">
        <w:rPr>
          <w:noProof/>
          <w:webHidden/>
        </w:rPr>
        <w:t>–</w:t>
      </w:r>
      <w:r w:rsidR="00FB28AA" w:rsidRPr="00B83B67">
        <w:rPr>
          <w:noProof/>
          <w:webHidden/>
        </w:rPr>
        <w:t>18</w:t>
      </w:r>
      <w:r w:rsidRPr="00B83B67">
        <w:rPr>
          <w:noProof/>
          <w:webHidden/>
        </w:rPr>
        <w:tab/>
      </w:r>
      <w:r w:rsidR="009F6A3E">
        <w:rPr>
          <w:noProof/>
          <w:webHidden/>
        </w:rPr>
        <w:t>8</w:t>
      </w:r>
    </w:p>
    <w:p w14:paraId="0FFB5E5D" w14:textId="1590884F" w:rsidR="00B015ED" w:rsidRPr="00B83B67" w:rsidRDefault="00B015ED" w:rsidP="008003F9">
      <w:pPr>
        <w:pStyle w:val="TOC2"/>
        <w:ind w:left="1559" w:hanging="1559"/>
        <w:rPr>
          <w:rFonts w:asciiTheme="minorHAnsi" w:eastAsiaTheme="minorEastAsia" w:hAnsiTheme="minorHAnsi" w:cstheme="minorBidi"/>
          <w:noProof/>
          <w:sz w:val="22"/>
          <w:szCs w:val="22"/>
          <w:lang w:val="en-US" w:eastAsia="fr-FR"/>
        </w:rPr>
      </w:pPr>
      <w:r w:rsidRPr="00B83B67">
        <w:rPr>
          <w:noProof/>
        </w:rPr>
        <w:tab/>
      </w:r>
      <w:r w:rsidRPr="00B83B67">
        <w:rPr>
          <w:noProof/>
        </w:rPr>
        <w:tab/>
        <w:t>A.</w:t>
      </w:r>
      <w:r w:rsidRPr="00B83B67">
        <w:rPr>
          <w:rFonts w:asciiTheme="minorHAnsi" w:eastAsiaTheme="minorEastAsia" w:hAnsiTheme="minorHAnsi" w:cstheme="minorBidi"/>
          <w:noProof/>
          <w:sz w:val="22"/>
          <w:szCs w:val="22"/>
          <w:lang w:val="en-US" w:eastAsia="fr-FR"/>
        </w:rPr>
        <w:tab/>
      </w:r>
      <w:r w:rsidRPr="00B83B67">
        <w:rPr>
          <w:rFonts w:eastAsia="Times New Roman"/>
          <w:noProof/>
          <w:lang w:eastAsia="en-US"/>
        </w:rPr>
        <w:t xml:space="preserve">Status of submission and review of second biennial reports from Parties </w:t>
      </w:r>
      <w:r w:rsidR="00F132DE" w:rsidRPr="00B83B67">
        <w:rPr>
          <w:rFonts w:eastAsia="Times New Roman"/>
          <w:noProof/>
          <w:lang w:eastAsia="en-US"/>
        </w:rPr>
        <w:br/>
      </w:r>
      <w:r w:rsidRPr="00B83B67">
        <w:rPr>
          <w:rFonts w:eastAsia="Times New Roman"/>
          <w:noProof/>
          <w:lang w:eastAsia="en-US"/>
        </w:rPr>
        <w:t>included in Annex I to the Convention</w:t>
      </w:r>
      <w:r w:rsidRPr="00B83B67">
        <w:rPr>
          <w:noProof/>
          <w:webHidden/>
        </w:rPr>
        <w:tab/>
      </w:r>
      <w:r w:rsidR="00B31BE5" w:rsidRPr="00B83B67">
        <w:rPr>
          <w:noProof/>
          <w:webHidden/>
        </w:rPr>
        <w:tab/>
      </w:r>
      <w:r w:rsidR="00FB28AA" w:rsidRPr="00B83B67">
        <w:rPr>
          <w:noProof/>
          <w:webHidden/>
        </w:rPr>
        <w:t>16</w:t>
      </w:r>
      <w:r w:rsidR="00FB28AA" w:rsidRPr="00B83B67">
        <w:rPr>
          <w:noProof/>
          <w:webHidden/>
        </w:rPr>
        <w:tab/>
      </w:r>
      <w:r w:rsidR="009F6A3E">
        <w:rPr>
          <w:noProof/>
          <w:webHidden/>
        </w:rPr>
        <w:t>8</w:t>
      </w:r>
    </w:p>
    <w:p w14:paraId="395FC6F0" w14:textId="22522BF8" w:rsidR="00B015ED" w:rsidRPr="00B83B67" w:rsidRDefault="00B015ED" w:rsidP="008003F9">
      <w:pPr>
        <w:pStyle w:val="TOC2"/>
        <w:ind w:left="1559" w:hanging="1559"/>
        <w:rPr>
          <w:rFonts w:asciiTheme="minorHAnsi" w:eastAsiaTheme="minorEastAsia" w:hAnsiTheme="minorHAnsi" w:cstheme="minorBidi"/>
          <w:noProof/>
          <w:sz w:val="22"/>
          <w:szCs w:val="22"/>
          <w:lang w:val="en-US" w:eastAsia="fr-FR"/>
        </w:rPr>
      </w:pPr>
      <w:r w:rsidRPr="00B83B67">
        <w:rPr>
          <w:noProof/>
        </w:rPr>
        <w:tab/>
      </w:r>
      <w:r w:rsidRPr="00B83B67">
        <w:rPr>
          <w:noProof/>
        </w:rPr>
        <w:tab/>
        <w:t>B.</w:t>
      </w:r>
      <w:r w:rsidRPr="00B83B67">
        <w:rPr>
          <w:rFonts w:asciiTheme="minorHAnsi" w:eastAsiaTheme="minorEastAsia" w:hAnsiTheme="minorHAnsi" w:cstheme="minorBidi"/>
          <w:noProof/>
          <w:sz w:val="22"/>
          <w:szCs w:val="22"/>
          <w:lang w:val="en-US" w:eastAsia="fr-FR"/>
        </w:rPr>
        <w:tab/>
      </w:r>
      <w:r w:rsidRPr="00B83B67">
        <w:rPr>
          <w:noProof/>
        </w:rPr>
        <w:t xml:space="preserve">Compilation and synthesis of second biennial reports from Parties </w:t>
      </w:r>
      <w:r w:rsidR="005A23D4" w:rsidRPr="00B83B67">
        <w:rPr>
          <w:noProof/>
        </w:rPr>
        <w:br/>
      </w:r>
      <w:r w:rsidRPr="00B83B67">
        <w:rPr>
          <w:noProof/>
        </w:rPr>
        <w:t>included in Annex I to the Convention</w:t>
      </w:r>
      <w:r w:rsidRPr="00B83B67">
        <w:rPr>
          <w:noProof/>
          <w:webHidden/>
        </w:rPr>
        <w:tab/>
      </w:r>
      <w:r w:rsidR="00FB28AA" w:rsidRPr="00B83B67">
        <w:rPr>
          <w:noProof/>
          <w:webHidden/>
        </w:rPr>
        <w:tab/>
        <w:t>17</w:t>
      </w:r>
      <w:r w:rsidR="00FB28AA" w:rsidRPr="00B83B67">
        <w:rPr>
          <w:noProof/>
          <w:webHidden/>
        </w:rPr>
        <w:tab/>
      </w:r>
      <w:r w:rsidR="009F6A3E">
        <w:rPr>
          <w:noProof/>
          <w:webHidden/>
        </w:rPr>
        <w:t>8</w:t>
      </w:r>
    </w:p>
    <w:p w14:paraId="2A5FC506" w14:textId="0009D0AC" w:rsidR="00B015ED" w:rsidRPr="00B83B67" w:rsidRDefault="00B015ED" w:rsidP="008003F9">
      <w:pPr>
        <w:pStyle w:val="TOC2"/>
        <w:ind w:left="1560" w:hanging="1560"/>
        <w:rPr>
          <w:rFonts w:asciiTheme="minorHAnsi" w:eastAsiaTheme="minorEastAsia" w:hAnsiTheme="minorHAnsi" w:cstheme="minorBidi"/>
          <w:noProof/>
          <w:sz w:val="22"/>
          <w:szCs w:val="22"/>
          <w:lang w:val="en-US" w:eastAsia="fr-FR"/>
        </w:rPr>
      </w:pPr>
      <w:r w:rsidRPr="00B83B67">
        <w:rPr>
          <w:noProof/>
        </w:rPr>
        <w:tab/>
      </w:r>
      <w:r w:rsidRPr="00B83B67">
        <w:rPr>
          <w:noProof/>
        </w:rPr>
        <w:tab/>
        <w:t>C.</w:t>
      </w:r>
      <w:r w:rsidRPr="00B83B67">
        <w:rPr>
          <w:rFonts w:asciiTheme="minorHAnsi" w:eastAsiaTheme="minorEastAsia" w:hAnsiTheme="minorHAnsi" w:cstheme="minorBidi"/>
          <w:noProof/>
          <w:sz w:val="22"/>
          <w:szCs w:val="22"/>
          <w:lang w:val="en-US" w:eastAsia="fr-FR"/>
        </w:rPr>
        <w:tab/>
      </w:r>
      <w:r w:rsidRPr="00B83B67">
        <w:rPr>
          <w:noProof/>
        </w:rPr>
        <w:t>Report on national greenhouse gas inventory data from Parties</w:t>
      </w:r>
      <w:r w:rsidR="005A23D4" w:rsidRPr="00B83B67">
        <w:rPr>
          <w:noProof/>
        </w:rPr>
        <w:br/>
      </w:r>
      <w:r w:rsidRPr="00B83B67">
        <w:rPr>
          <w:noProof/>
        </w:rPr>
        <w:t xml:space="preserve">included in Annex I to the Convention for the period 1990–2015 </w:t>
      </w:r>
      <w:r w:rsidRPr="00B83B67">
        <w:rPr>
          <w:noProof/>
          <w:webHidden/>
        </w:rPr>
        <w:tab/>
      </w:r>
      <w:r w:rsidR="00FB28AA" w:rsidRPr="00B83B67">
        <w:rPr>
          <w:noProof/>
          <w:webHidden/>
        </w:rPr>
        <w:tab/>
        <w:t>18</w:t>
      </w:r>
      <w:r w:rsidR="00FB28AA" w:rsidRPr="00B83B67">
        <w:rPr>
          <w:noProof/>
          <w:webHidden/>
        </w:rPr>
        <w:tab/>
      </w:r>
      <w:r w:rsidR="009F6A3E">
        <w:rPr>
          <w:noProof/>
          <w:webHidden/>
        </w:rPr>
        <w:t>8</w:t>
      </w:r>
    </w:p>
    <w:p w14:paraId="371636DF" w14:textId="61CE5131" w:rsidR="00B015ED" w:rsidRPr="00B83B67" w:rsidRDefault="00B015ED" w:rsidP="008C0E86">
      <w:pPr>
        <w:pStyle w:val="TOC1"/>
        <w:rPr>
          <w:rFonts w:asciiTheme="minorHAnsi" w:eastAsiaTheme="minorEastAsia" w:hAnsiTheme="minorHAnsi" w:cstheme="minorBidi"/>
          <w:noProof/>
          <w:sz w:val="22"/>
          <w:szCs w:val="22"/>
          <w:lang w:val="en-US" w:eastAsia="fr-FR"/>
        </w:rPr>
      </w:pPr>
      <w:r w:rsidRPr="00B83B67">
        <w:rPr>
          <w:noProof/>
        </w:rPr>
        <w:tab/>
        <w:t>IV.</w:t>
      </w:r>
      <w:r w:rsidR="005A23D4" w:rsidRPr="00B83B67">
        <w:rPr>
          <w:noProof/>
        </w:rPr>
        <w:tab/>
      </w:r>
      <w:r w:rsidRPr="00B83B67">
        <w:rPr>
          <w:noProof/>
        </w:rPr>
        <w:t>Reporting from Parties not included in Annex I to the Convention</w:t>
      </w:r>
      <w:r w:rsidR="00624EE5" w:rsidRPr="00B83B67">
        <w:rPr>
          <w:noProof/>
        </w:rPr>
        <w:br/>
        <w:t>(Agenda item 4)</w:t>
      </w:r>
      <w:r w:rsidR="00624EE5" w:rsidRPr="00B83B67">
        <w:rPr>
          <w:noProof/>
        </w:rPr>
        <w:tab/>
      </w:r>
      <w:r w:rsidR="00624EE5" w:rsidRPr="00B83B67">
        <w:rPr>
          <w:noProof/>
        </w:rPr>
        <w:tab/>
      </w:r>
      <w:r w:rsidR="00CC7491" w:rsidRPr="00B83B67">
        <w:rPr>
          <w:noProof/>
        </w:rPr>
        <w:t>19</w:t>
      </w:r>
      <w:r w:rsidR="00CC7491" w:rsidRPr="00B83B67">
        <w:rPr>
          <w:noProof/>
          <w:webHidden/>
        </w:rPr>
        <w:t>–</w:t>
      </w:r>
      <w:r w:rsidR="00FF0587" w:rsidRPr="00B83B67">
        <w:rPr>
          <w:noProof/>
          <w:webHidden/>
        </w:rPr>
        <w:t>29</w:t>
      </w:r>
      <w:r w:rsidRPr="00B83B67">
        <w:rPr>
          <w:noProof/>
          <w:webHidden/>
        </w:rPr>
        <w:tab/>
      </w:r>
      <w:r w:rsidR="009F6A3E">
        <w:rPr>
          <w:noProof/>
          <w:webHidden/>
        </w:rPr>
        <w:t>9</w:t>
      </w:r>
    </w:p>
    <w:p w14:paraId="6A43CB9F" w14:textId="3679F783" w:rsidR="00B015ED" w:rsidRPr="00B83B67" w:rsidRDefault="00B015ED" w:rsidP="008003F9">
      <w:pPr>
        <w:pStyle w:val="TOC2"/>
        <w:ind w:left="1559" w:hanging="1559"/>
        <w:rPr>
          <w:rFonts w:asciiTheme="minorHAnsi" w:eastAsiaTheme="minorEastAsia" w:hAnsiTheme="minorHAnsi" w:cstheme="minorBidi"/>
          <w:noProof/>
          <w:sz w:val="22"/>
          <w:szCs w:val="22"/>
          <w:lang w:val="en-US" w:eastAsia="fr-FR"/>
        </w:rPr>
      </w:pPr>
      <w:r w:rsidRPr="00B83B67">
        <w:rPr>
          <w:noProof/>
        </w:rPr>
        <w:tab/>
      </w:r>
      <w:r w:rsidRPr="00B83B67">
        <w:rPr>
          <w:noProof/>
        </w:rPr>
        <w:tab/>
        <w:t>A.</w:t>
      </w:r>
      <w:r w:rsidRPr="00B83B67">
        <w:rPr>
          <w:rFonts w:asciiTheme="minorHAnsi" w:eastAsiaTheme="minorEastAsia" w:hAnsiTheme="minorHAnsi" w:cstheme="minorBidi"/>
          <w:noProof/>
          <w:sz w:val="22"/>
          <w:szCs w:val="22"/>
          <w:lang w:val="en-US" w:eastAsia="fr-FR"/>
        </w:rPr>
        <w:tab/>
      </w:r>
      <w:r w:rsidRPr="00B83B67">
        <w:rPr>
          <w:noProof/>
        </w:rPr>
        <w:t xml:space="preserve">Information contained in national communications from Parties </w:t>
      </w:r>
      <w:r w:rsidR="005A23D4" w:rsidRPr="00B83B67">
        <w:rPr>
          <w:noProof/>
        </w:rPr>
        <w:br/>
      </w:r>
      <w:r w:rsidRPr="00B83B67">
        <w:rPr>
          <w:noProof/>
        </w:rPr>
        <w:t>not included in Annex I to the Convention</w:t>
      </w:r>
      <w:r w:rsidRPr="00B83B67">
        <w:rPr>
          <w:noProof/>
          <w:webHidden/>
        </w:rPr>
        <w:tab/>
      </w:r>
      <w:r w:rsidR="00CC7491" w:rsidRPr="00B83B67">
        <w:rPr>
          <w:noProof/>
          <w:webHidden/>
        </w:rPr>
        <w:tab/>
      </w:r>
      <w:r w:rsidR="00CC7491" w:rsidRPr="00B83B67">
        <w:rPr>
          <w:noProof/>
          <w:webHidden/>
        </w:rPr>
        <w:tab/>
      </w:r>
      <w:r w:rsidR="009F6A3E">
        <w:rPr>
          <w:noProof/>
          <w:webHidden/>
        </w:rPr>
        <w:t>9</w:t>
      </w:r>
    </w:p>
    <w:p w14:paraId="45E77EF5" w14:textId="61998EC5" w:rsidR="009B21FD" w:rsidRDefault="00B015ED" w:rsidP="008003F9">
      <w:pPr>
        <w:pStyle w:val="TOC2"/>
        <w:ind w:left="1559" w:hanging="1559"/>
        <w:rPr>
          <w:noProof/>
          <w:webHidden/>
        </w:rPr>
      </w:pPr>
      <w:r w:rsidRPr="00B83B67">
        <w:rPr>
          <w:noProof/>
        </w:rPr>
        <w:tab/>
      </w:r>
      <w:r w:rsidRPr="00B83B67">
        <w:rPr>
          <w:noProof/>
        </w:rPr>
        <w:tab/>
        <w:t>B.</w:t>
      </w:r>
      <w:r w:rsidRPr="00B83B67">
        <w:rPr>
          <w:rFonts w:asciiTheme="minorHAnsi" w:eastAsiaTheme="minorEastAsia" w:hAnsiTheme="minorHAnsi" w:cstheme="minorBidi"/>
          <w:noProof/>
          <w:sz w:val="22"/>
          <w:szCs w:val="22"/>
          <w:lang w:val="en-US" w:eastAsia="fr-FR"/>
        </w:rPr>
        <w:tab/>
      </w:r>
      <w:r w:rsidRPr="00B83B67">
        <w:rPr>
          <w:noProof/>
        </w:rPr>
        <w:t>Work of the Consultative Group of Experts on National Communications</w:t>
      </w:r>
      <w:r w:rsidR="005A23D4" w:rsidRPr="00B83B67">
        <w:rPr>
          <w:noProof/>
        </w:rPr>
        <w:br/>
      </w:r>
      <w:r w:rsidRPr="00B83B67">
        <w:rPr>
          <w:noProof/>
        </w:rPr>
        <w:t>from Parties not included in Annex I to the Convention</w:t>
      </w:r>
      <w:r w:rsidRPr="00B83B67">
        <w:rPr>
          <w:noProof/>
          <w:webHidden/>
        </w:rPr>
        <w:tab/>
      </w:r>
      <w:r w:rsidR="00CC7491" w:rsidRPr="00B83B67">
        <w:rPr>
          <w:noProof/>
          <w:webHidden/>
        </w:rPr>
        <w:tab/>
      </w:r>
      <w:r w:rsidR="005D7078" w:rsidRPr="00B83B67">
        <w:rPr>
          <w:noProof/>
          <w:webHidden/>
        </w:rPr>
        <w:t>19–26</w:t>
      </w:r>
      <w:r w:rsidR="005D7078" w:rsidRPr="00B83B67">
        <w:rPr>
          <w:noProof/>
          <w:webHidden/>
        </w:rPr>
        <w:tab/>
      </w:r>
      <w:r w:rsidR="009F6A3E">
        <w:rPr>
          <w:noProof/>
          <w:webHidden/>
        </w:rPr>
        <w:t>9</w:t>
      </w:r>
      <w:r w:rsidR="009B21FD">
        <w:rPr>
          <w:noProof/>
          <w:webHidden/>
        </w:rPr>
        <w:br w:type="page"/>
      </w:r>
    </w:p>
    <w:p w14:paraId="5CFE61EE" w14:textId="21570B55" w:rsidR="005A23D4" w:rsidRPr="00B83B67" w:rsidRDefault="00B015ED" w:rsidP="00410669">
      <w:pPr>
        <w:pStyle w:val="TOC2"/>
        <w:rPr>
          <w:noProof/>
          <w:webHidden/>
        </w:rPr>
      </w:pPr>
      <w:r w:rsidRPr="00B83B67">
        <w:rPr>
          <w:noProof/>
        </w:rPr>
        <w:lastRenderedPageBreak/>
        <w:tab/>
      </w:r>
      <w:r w:rsidRPr="00B83B67">
        <w:rPr>
          <w:noProof/>
        </w:rPr>
        <w:tab/>
        <w:t>C.</w:t>
      </w:r>
      <w:r w:rsidRPr="00B83B67">
        <w:rPr>
          <w:rFonts w:asciiTheme="minorHAnsi" w:eastAsiaTheme="minorEastAsia" w:hAnsiTheme="minorHAnsi" w:cstheme="minorBidi"/>
          <w:noProof/>
          <w:sz w:val="22"/>
          <w:szCs w:val="22"/>
          <w:lang w:val="en-US" w:eastAsia="fr-FR"/>
        </w:rPr>
        <w:tab/>
      </w:r>
      <w:r w:rsidRPr="00B83B67">
        <w:rPr>
          <w:noProof/>
        </w:rPr>
        <w:t>Provision of financial and technical support</w:t>
      </w:r>
      <w:r w:rsidRPr="00B83B67">
        <w:rPr>
          <w:noProof/>
          <w:webHidden/>
        </w:rPr>
        <w:tab/>
      </w:r>
      <w:r w:rsidR="005D7078" w:rsidRPr="00B83B67">
        <w:rPr>
          <w:noProof/>
          <w:webHidden/>
        </w:rPr>
        <w:tab/>
        <w:t>27</w:t>
      </w:r>
      <w:r w:rsidR="005D7078" w:rsidRPr="00B83B67">
        <w:rPr>
          <w:noProof/>
          <w:webHidden/>
        </w:rPr>
        <w:tab/>
      </w:r>
      <w:r w:rsidR="009F6A3E">
        <w:rPr>
          <w:noProof/>
          <w:webHidden/>
        </w:rPr>
        <w:t>11</w:t>
      </w:r>
    </w:p>
    <w:p w14:paraId="25FFDB01" w14:textId="285D018E" w:rsidR="00B015ED" w:rsidRPr="00B83B67" w:rsidRDefault="00B015ED" w:rsidP="008003F9">
      <w:pPr>
        <w:pStyle w:val="TOC2"/>
        <w:ind w:left="1559" w:hanging="1559"/>
        <w:rPr>
          <w:rFonts w:asciiTheme="minorHAnsi" w:eastAsiaTheme="minorEastAsia" w:hAnsiTheme="minorHAnsi" w:cstheme="minorBidi"/>
          <w:noProof/>
          <w:sz w:val="22"/>
          <w:szCs w:val="22"/>
          <w:lang w:val="en-US" w:eastAsia="fr-FR"/>
        </w:rPr>
      </w:pPr>
      <w:r w:rsidRPr="00B83B67">
        <w:rPr>
          <w:noProof/>
        </w:rPr>
        <w:tab/>
      </w:r>
      <w:r w:rsidRPr="00B83B67">
        <w:rPr>
          <w:noProof/>
        </w:rPr>
        <w:tab/>
        <w:t>D.</w:t>
      </w:r>
      <w:r w:rsidRPr="00B83B67">
        <w:rPr>
          <w:rFonts w:asciiTheme="minorHAnsi" w:eastAsiaTheme="minorEastAsia" w:hAnsiTheme="minorHAnsi" w:cstheme="minorBidi"/>
          <w:noProof/>
          <w:sz w:val="22"/>
          <w:szCs w:val="22"/>
          <w:lang w:val="en-US" w:eastAsia="fr-FR"/>
        </w:rPr>
        <w:tab/>
      </w:r>
      <w:r w:rsidRPr="00B83B67">
        <w:rPr>
          <w:noProof/>
        </w:rPr>
        <w:t>Summary reports on the technical analysis of biennial update reports</w:t>
      </w:r>
      <w:r w:rsidR="00965153" w:rsidRPr="00B83B67">
        <w:rPr>
          <w:noProof/>
        </w:rPr>
        <w:br/>
      </w:r>
      <w:r w:rsidRPr="00B83B67">
        <w:rPr>
          <w:noProof/>
        </w:rPr>
        <w:t>of Parties not included in Annex I to the Convention</w:t>
      </w:r>
      <w:r w:rsidRPr="00B83B67">
        <w:rPr>
          <w:noProof/>
          <w:webHidden/>
        </w:rPr>
        <w:tab/>
      </w:r>
      <w:r w:rsidR="00FF0587" w:rsidRPr="00B83B67">
        <w:rPr>
          <w:noProof/>
          <w:webHidden/>
        </w:rPr>
        <w:tab/>
        <w:t>28–29</w:t>
      </w:r>
      <w:r w:rsidR="00FF0587" w:rsidRPr="00B83B67">
        <w:rPr>
          <w:noProof/>
          <w:webHidden/>
        </w:rPr>
        <w:tab/>
      </w:r>
      <w:r w:rsidR="009F6A3E">
        <w:rPr>
          <w:noProof/>
          <w:webHidden/>
        </w:rPr>
        <w:t>11</w:t>
      </w:r>
    </w:p>
    <w:p w14:paraId="63816C49" w14:textId="78AD8DD2" w:rsidR="00B015ED" w:rsidRPr="00B83B67" w:rsidRDefault="00F132DE" w:rsidP="00B570FB">
      <w:pPr>
        <w:pStyle w:val="TOC1"/>
        <w:rPr>
          <w:rFonts w:asciiTheme="minorHAnsi" w:eastAsiaTheme="minorEastAsia" w:hAnsiTheme="minorHAnsi" w:cstheme="minorBidi"/>
          <w:noProof/>
          <w:sz w:val="22"/>
          <w:szCs w:val="22"/>
          <w:lang w:val="en-US" w:eastAsia="fr-FR"/>
        </w:rPr>
      </w:pPr>
      <w:r w:rsidRPr="00B83B67">
        <w:rPr>
          <w:noProof/>
        </w:rPr>
        <w:tab/>
      </w:r>
      <w:r w:rsidR="00B015ED" w:rsidRPr="00B83B67">
        <w:rPr>
          <w:noProof/>
        </w:rPr>
        <w:t>V.</w:t>
      </w:r>
      <w:r w:rsidR="00B015ED" w:rsidRPr="00B83B67">
        <w:rPr>
          <w:rFonts w:asciiTheme="minorHAnsi" w:eastAsiaTheme="minorEastAsia" w:hAnsiTheme="minorHAnsi" w:cstheme="minorBidi"/>
          <w:noProof/>
          <w:sz w:val="22"/>
          <w:szCs w:val="22"/>
          <w:lang w:val="en-US" w:eastAsia="fr-FR"/>
        </w:rPr>
        <w:tab/>
      </w:r>
      <w:r w:rsidR="00B015ED" w:rsidRPr="00B83B67">
        <w:rPr>
          <w:noProof/>
        </w:rPr>
        <w:t>Common time frames for nationally determined contributions</w:t>
      </w:r>
      <w:r w:rsidR="005A23D4" w:rsidRPr="00B83B67">
        <w:rPr>
          <w:noProof/>
        </w:rPr>
        <w:t xml:space="preserve"> </w:t>
      </w:r>
      <w:r w:rsidR="00B015ED" w:rsidRPr="00B83B67">
        <w:rPr>
          <w:noProof/>
        </w:rPr>
        <w:t>referred to</w:t>
      </w:r>
      <w:r w:rsidR="005A23D4" w:rsidRPr="00B83B67">
        <w:rPr>
          <w:noProof/>
        </w:rPr>
        <w:br/>
      </w:r>
      <w:r w:rsidR="00B015ED" w:rsidRPr="00B83B67">
        <w:rPr>
          <w:noProof/>
        </w:rPr>
        <w:t>in Article 4, paragraph 10, of the Paris Agreement</w:t>
      </w:r>
      <w:r w:rsidR="00965153" w:rsidRPr="00B83B67">
        <w:rPr>
          <w:noProof/>
        </w:rPr>
        <w:br/>
        <w:t>(Agenda item 5)</w:t>
      </w:r>
      <w:r w:rsidR="00B015ED" w:rsidRPr="00B83B67">
        <w:rPr>
          <w:noProof/>
          <w:webHidden/>
        </w:rPr>
        <w:tab/>
      </w:r>
      <w:r w:rsidRPr="00B83B67">
        <w:rPr>
          <w:noProof/>
          <w:webHidden/>
        </w:rPr>
        <w:tab/>
      </w:r>
      <w:r w:rsidR="00FF0587" w:rsidRPr="00B83B67">
        <w:rPr>
          <w:noProof/>
          <w:webHidden/>
        </w:rPr>
        <w:t>30–</w:t>
      </w:r>
      <w:r w:rsidR="00F07077" w:rsidRPr="00B83B67">
        <w:rPr>
          <w:noProof/>
          <w:webHidden/>
        </w:rPr>
        <w:t>34</w:t>
      </w:r>
      <w:r w:rsidR="00F07077" w:rsidRPr="00B83B67">
        <w:rPr>
          <w:noProof/>
          <w:webHidden/>
        </w:rPr>
        <w:tab/>
      </w:r>
      <w:r w:rsidR="009F6A3E">
        <w:rPr>
          <w:noProof/>
          <w:webHidden/>
        </w:rPr>
        <w:t>11</w:t>
      </w:r>
    </w:p>
    <w:p w14:paraId="77240BD3" w14:textId="0449B1C1"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rPr>
        <w:tab/>
        <w:t>VI.</w:t>
      </w:r>
      <w:r w:rsidRPr="00B83B67">
        <w:rPr>
          <w:rFonts w:asciiTheme="minorHAnsi" w:eastAsiaTheme="minorEastAsia" w:hAnsiTheme="minorHAnsi" w:cstheme="minorBidi"/>
          <w:noProof/>
          <w:sz w:val="22"/>
          <w:szCs w:val="22"/>
          <w:lang w:val="en-US" w:eastAsia="fr-FR"/>
        </w:rPr>
        <w:tab/>
      </w:r>
      <w:r w:rsidRPr="00B83B67">
        <w:rPr>
          <w:noProof/>
        </w:rPr>
        <w:t>Development of modalities and procedures for the operation and use of</w:t>
      </w:r>
      <w:r w:rsidR="00965153" w:rsidRPr="00B83B67">
        <w:rPr>
          <w:noProof/>
        </w:rPr>
        <w:br/>
      </w:r>
      <w:r w:rsidRPr="00B83B67">
        <w:rPr>
          <w:noProof/>
        </w:rPr>
        <w:t>a public registry referred to in Article 4, paragraph 12, of the Paris Agreement</w:t>
      </w:r>
      <w:r w:rsidR="00965153" w:rsidRPr="00B83B67">
        <w:rPr>
          <w:noProof/>
        </w:rPr>
        <w:br/>
        <w:t>(Agenda item 6)</w:t>
      </w:r>
      <w:r w:rsidRPr="00B83B67">
        <w:rPr>
          <w:noProof/>
          <w:webHidden/>
        </w:rPr>
        <w:tab/>
      </w:r>
      <w:r w:rsidR="00F07077" w:rsidRPr="00B83B67">
        <w:rPr>
          <w:noProof/>
          <w:webHidden/>
        </w:rPr>
        <w:tab/>
        <w:t>35–38</w:t>
      </w:r>
      <w:r w:rsidR="00F07077" w:rsidRPr="00B83B67">
        <w:rPr>
          <w:noProof/>
          <w:webHidden/>
        </w:rPr>
        <w:tab/>
      </w:r>
      <w:r w:rsidR="009F6A3E">
        <w:rPr>
          <w:noProof/>
          <w:webHidden/>
        </w:rPr>
        <w:t>12</w:t>
      </w:r>
    </w:p>
    <w:p w14:paraId="3CE69FA7" w14:textId="0847DAB2"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rPr>
        <w:tab/>
        <w:t>VII.</w:t>
      </w:r>
      <w:r w:rsidRPr="00B83B67">
        <w:rPr>
          <w:rFonts w:asciiTheme="minorHAnsi" w:eastAsiaTheme="minorEastAsia" w:hAnsiTheme="minorHAnsi" w:cstheme="minorBidi"/>
          <w:noProof/>
          <w:sz w:val="22"/>
          <w:szCs w:val="22"/>
          <w:lang w:val="en-US" w:eastAsia="fr-FR"/>
        </w:rPr>
        <w:tab/>
      </w:r>
      <w:r w:rsidRPr="00B83B67">
        <w:rPr>
          <w:noProof/>
        </w:rPr>
        <w:t>Development of modalities and procedures for the operation and use of</w:t>
      </w:r>
      <w:r w:rsidR="00682E2A" w:rsidRPr="00B83B67">
        <w:rPr>
          <w:noProof/>
        </w:rPr>
        <w:br/>
      </w:r>
      <w:r w:rsidRPr="00B83B67">
        <w:rPr>
          <w:noProof/>
        </w:rPr>
        <w:t>a public registry referred to in Article 7, paragraph 12, of the Paris Agreement</w:t>
      </w:r>
      <w:r w:rsidR="00682E2A" w:rsidRPr="00B83B67">
        <w:rPr>
          <w:noProof/>
        </w:rPr>
        <w:br/>
        <w:t>(Agenda item 7)</w:t>
      </w:r>
      <w:r w:rsidRPr="00B83B67">
        <w:rPr>
          <w:noProof/>
          <w:webHidden/>
        </w:rPr>
        <w:tab/>
      </w:r>
      <w:r w:rsidR="00E67E33" w:rsidRPr="00B83B67">
        <w:rPr>
          <w:noProof/>
          <w:webHidden/>
        </w:rPr>
        <w:tab/>
        <w:t>39–42</w:t>
      </w:r>
      <w:r w:rsidR="00E67E33" w:rsidRPr="00B83B67">
        <w:rPr>
          <w:noProof/>
          <w:webHidden/>
        </w:rPr>
        <w:tab/>
      </w:r>
      <w:r w:rsidR="009F6A3E">
        <w:rPr>
          <w:noProof/>
          <w:webHidden/>
        </w:rPr>
        <w:t>13</w:t>
      </w:r>
    </w:p>
    <w:p w14:paraId="7687A933" w14:textId="53D933F3"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rPr>
        <w:tab/>
        <w:t>VIII.</w:t>
      </w:r>
      <w:r w:rsidRPr="00B83B67">
        <w:rPr>
          <w:rFonts w:asciiTheme="minorHAnsi" w:eastAsiaTheme="minorEastAsia" w:hAnsiTheme="minorHAnsi" w:cstheme="minorBidi"/>
          <w:noProof/>
          <w:sz w:val="22"/>
          <w:szCs w:val="22"/>
          <w:lang w:val="en-US" w:eastAsia="fr-FR"/>
        </w:rPr>
        <w:tab/>
      </w:r>
      <w:r w:rsidRPr="00B83B67">
        <w:rPr>
          <w:noProof/>
        </w:rPr>
        <w:t>Matters relating to the mechanisms under the Kyoto Protocol</w:t>
      </w:r>
      <w:r w:rsidR="00682E2A" w:rsidRPr="00B83B67">
        <w:rPr>
          <w:noProof/>
        </w:rPr>
        <w:br/>
        <w:t>(Agenda item 8)</w:t>
      </w:r>
      <w:r w:rsidRPr="00B83B67">
        <w:rPr>
          <w:noProof/>
          <w:webHidden/>
        </w:rPr>
        <w:tab/>
      </w:r>
      <w:r w:rsidR="00E67E33" w:rsidRPr="00B83B67">
        <w:rPr>
          <w:noProof/>
          <w:webHidden/>
        </w:rPr>
        <w:tab/>
        <w:t>43–44</w:t>
      </w:r>
      <w:r w:rsidR="00E67E33" w:rsidRPr="00B83B67">
        <w:rPr>
          <w:noProof/>
          <w:webHidden/>
        </w:rPr>
        <w:tab/>
      </w:r>
      <w:r w:rsidR="009F6A3E">
        <w:rPr>
          <w:noProof/>
          <w:webHidden/>
        </w:rPr>
        <w:t>13</w:t>
      </w:r>
    </w:p>
    <w:p w14:paraId="4D72FA12" w14:textId="29FB9CDA" w:rsidR="00B015ED" w:rsidRPr="00B83B67" w:rsidRDefault="00B015ED" w:rsidP="008003F9">
      <w:pPr>
        <w:pStyle w:val="TOC2"/>
        <w:ind w:left="1560" w:hanging="1560"/>
        <w:rPr>
          <w:rFonts w:asciiTheme="minorHAnsi" w:eastAsiaTheme="minorEastAsia" w:hAnsiTheme="minorHAnsi" w:cstheme="minorBidi"/>
          <w:noProof/>
          <w:sz w:val="22"/>
          <w:szCs w:val="22"/>
          <w:lang w:val="en-US" w:eastAsia="fr-FR"/>
        </w:rPr>
      </w:pPr>
      <w:r w:rsidRPr="00B83B67">
        <w:rPr>
          <w:noProof/>
          <w:lang w:eastAsia="en-US"/>
        </w:rPr>
        <w:tab/>
      </w:r>
      <w:r w:rsidRPr="00B83B67">
        <w:rPr>
          <w:noProof/>
          <w:lang w:eastAsia="en-US"/>
        </w:rPr>
        <w:tab/>
        <w:t>A.</w:t>
      </w:r>
      <w:r w:rsidRPr="00B83B67">
        <w:rPr>
          <w:rFonts w:asciiTheme="minorHAnsi" w:eastAsiaTheme="minorEastAsia" w:hAnsiTheme="minorHAnsi" w:cstheme="minorBidi"/>
          <w:noProof/>
          <w:sz w:val="22"/>
          <w:szCs w:val="22"/>
          <w:lang w:val="en-US" w:eastAsia="fr-FR"/>
        </w:rPr>
        <w:tab/>
      </w:r>
      <w:r w:rsidRPr="00B83B67">
        <w:rPr>
          <w:noProof/>
          <w:lang w:eastAsia="en-US"/>
        </w:rPr>
        <w:t xml:space="preserve">Review of the modalities and procedures for the </w:t>
      </w:r>
      <w:r w:rsidR="00273285" w:rsidRPr="00B83B67">
        <w:rPr>
          <w:noProof/>
          <w:lang w:eastAsia="en-US"/>
        </w:rPr>
        <w:br/>
      </w:r>
      <w:r w:rsidRPr="00B83B67">
        <w:rPr>
          <w:noProof/>
          <w:lang w:eastAsia="en-US"/>
        </w:rPr>
        <w:t>clean development mechanism</w:t>
      </w:r>
      <w:r w:rsidRPr="00B83B67">
        <w:rPr>
          <w:noProof/>
          <w:webHidden/>
        </w:rPr>
        <w:tab/>
      </w:r>
      <w:r w:rsidR="00E67E33" w:rsidRPr="00B83B67">
        <w:rPr>
          <w:noProof/>
          <w:webHidden/>
        </w:rPr>
        <w:tab/>
        <w:t>43</w:t>
      </w:r>
      <w:r w:rsidR="00E67E33" w:rsidRPr="00B83B67">
        <w:rPr>
          <w:noProof/>
          <w:webHidden/>
        </w:rPr>
        <w:tab/>
      </w:r>
      <w:r w:rsidR="009F6A3E">
        <w:rPr>
          <w:noProof/>
          <w:webHidden/>
        </w:rPr>
        <w:t>13</w:t>
      </w:r>
    </w:p>
    <w:p w14:paraId="4EF057C9" w14:textId="4E6B4573" w:rsidR="00B015ED" w:rsidRPr="00B83B67" w:rsidRDefault="00B015ED" w:rsidP="008003F9">
      <w:pPr>
        <w:pStyle w:val="TOC2"/>
        <w:ind w:left="1559" w:hanging="1559"/>
        <w:rPr>
          <w:rFonts w:asciiTheme="minorHAnsi" w:eastAsiaTheme="minorEastAsia" w:hAnsiTheme="minorHAnsi" w:cstheme="minorBidi"/>
          <w:noProof/>
          <w:sz w:val="22"/>
          <w:szCs w:val="22"/>
          <w:lang w:val="en-US" w:eastAsia="fr-FR"/>
        </w:rPr>
      </w:pPr>
      <w:r w:rsidRPr="00B83B67">
        <w:rPr>
          <w:noProof/>
        </w:rPr>
        <w:tab/>
      </w:r>
      <w:r w:rsidRPr="00B83B67">
        <w:rPr>
          <w:noProof/>
        </w:rPr>
        <w:tab/>
        <w:t>B.</w:t>
      </w:r>
      <w:r w:rsidRPr="00B83B67">
        <w:rPr>
          <w:rFonts w:asciiTheme="minorHAnsi" w:eastAsiaTheme="minorEastAsia" w:hAnsiTheme="minorHAnsi" w:cstheme="minorBidi"/>
          <w:noProof/>
          <w:sz w:val="22"/>
          <w:szCs w:val="22"/>
          <w:lang w:val="en-US" w:eastAsia="fr-FR"/>
        </w:rPr>
        <w:tab/>
      </w:r>
      <w:r w:rsidRPr="00B83B67">
        <w:rPr>
          <w:noProof/>
        </w:rPr>
        <w:t>Report of the administrator of the international transaction log</w:t>
      </w:r>
      <w:r w:rsidR="008D4FC8" w:rsidRPr="00B83B67">
        <w:rPr>
          <w:noProof/>
        </w:rPr>
        <w:br/>
      </w:r>
      <w:r w:rsidRPr="00B83B67">
        <w:rPr>
          <w:noProof/>
        </w:rPr>
        <w:t>under the Kyoto Protocol</w:t>
      </w:r>
      <w:r w:rsidRPr="00B83B67">
        <w:rPr>
          <w:noProof/>
          <w:webHidden/>
        </w:rPr>
        <w:tab/>
      </w:r>
      <w:r w:rsidR="00E67E33" w:rsidRPr="00B83B67">
        <w:rPr>
          <w:noProof/>
          <w:webHidden/>
        </w:rPr>
        <w:tab/>
        <w:t>44</w:t>
      </w:r>
      <w:r w:rsidR="00E67E33" w:rsidRPr="00B83B67">
        <w:rPr>
          <w:noProof/>
          <w:webHidden/>
        </w:rPr>
        <w:tab/>
      </w:r>
      <w:r w:rsidR="009F6A3E">
        <w:rPr>
          <w:noProof/>
          <w:webHidden/>
        </w:rPr>
        <w:t>13</w:t>
      </w:r>
    </w:p>
    <w:p w14:paraId="75648C4A" w14:textId="1A27FDB9"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rPr>
        <w:tab/>
        <w:t>IX.</w:t>
      </w:r>
      <w:r w:rsidRPr="00B83B67">
        <w:rPr>
          <w:rFonts w:asciiTheme="minorHAnsi" w:eastAsiaTheme="minorEastAsia" w:hAnsiTheme="minorHAnsi" w:cstheme="minorBidi"/>
          <w:noProof/>
          <w:sz w:val="22"/>
          <w:szCs w:val="22"/>
          <w:lang w:val="en-US" w:eastAsia="fr-FR"/>
        </w:rPr>
        <w:tab/>
      </w:r>
      <w:r w:rsidRPr="00B83B67">
        <w:rPr>
          <w:noProof/>
        </w:rPr>
        <w:t>Coordination of support for the implementation of activities in relation to</w:t>
      </w:r>
      <w:r w:rsidR="008D4FC8" w:rsidRPr="00B83B67">
        <w:rPr>
          <w:noProof/>
        </w:rPr>
        <w:br/>
      </w:r>
      <w:r w:rsidRPr="00B83B67">
        <w:rPr>
          <w:noProof/>
        </w:rPr>
        <w:t>mitigation actions in the forest sector by developing countries,</w:t>
      </w:r>
      <w:r w:rsidR="008D4FC8" w:rsidRPr="00B83B67">
        <w:rPr>
          <w:noProof/>
        </w:rPr>
        <w:br/>
      </w:r>
      <w:r w:rsidRPr="00B83B67">
        <w:rPr>
          <w:noProof/>
        </w:rPr>
        <w:t>including institutional arrangements</w:t>
      </w:r>
      <w:r w:rsidR="008D4FC8" w:rsidRPr="00B83B67">
        <w:rPr>
          <w:noProof/>
        </w:rPr>
        <w:br/>
        <w:t>(Agenda item 9)</w:t>
      </w:r>
      <w:r w:rsidRPr="00B83B67">
        <w:rPr>
          <w:noProof/>
          <w:webHidden/>
        </w:rPr>
        <w:tab/>
      </w:r>
      <w:r w:rsidR="00A54455" w:rsidRPr="00B83B67">
        <w:rPr>
          <w:noProof/>
          <w:webHidden/>
        </w:rPr>
        <w:tab/>
        <w:t>45</w:t>
      </w:r>
      <w:r w:rsidR="00A54455" w:rsidRPr="00B83B67">
        <w:rPr>
          <w:noProof/>
          <w:webHidden/>
        </w:rPr>
        <w:tab/>
      </w:r>
      <w:r w:rsidR="009F6A3E">
        <w:rPr>
          <w:noProof/>
          <w:webHidden/>
        </w:rPr>
        <w:t>13</w:t>
      </w:r>
    </w:p>
    <w:p w14:paraId="2D66DDA8" w14:textId="3D90C851"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lang w:eastAsia="en-US"/>
        </w:rPr>
        <w:tab/>
        <w:t>X.</w:t>
      </w:r>
      <w:r w:rsidRPr="00B83B67">
        <w:rPr>
          <w:rFonts w:asciiTheme="minorHAnsi" w:eastAsiaTheme="minorEastAsia" w:hAnsiTheme="minorHAnsi" w:cstheme="minorBidi"/>
          <w:noProof/>
          <w:sz w:val="22"/>
          <w:szCs w:val="22"/>
          <w:lang w:val="en-US" w:eastAsia="fr-FR"/>
        </w:rPr>
        <w:tab/>
      </w:r>
      <w:r w:rsidRPr="00B83B67">
        <w:rPr>
          <w:noProof/>
          <w:lang w:eastAsia="en-US"/>
        </w:rPr>
        <w:t>Matters relating to the least developed countries</w:t>
      </w:r>
      <w:r w:rsidR="00755772" w:rsidRPr="00B83B67">
        <w:rPr>
          <w:noProof/>
          <w:lang w:eastAsia="en-US"/>
        </w:rPr>
        <w:br/>
      </w:r>
      <w:r w:rsidR="00755772" w:rsidRPr="00B83B67">
        <w:rPr>
          <w:noProof/>
        </w:rPr>
        <w:t>(Agenda item 10)</w:t>
      </w:r>
      <w:r w:rsidRPr="00B83B67">
        <w:rPr>
          <w:noProof/>
          <w:webHidden/>
        </w:rPr>
        <w:tab/>
      </w:r>
      <w:r w:rsidR="00A54455" w:rsidRPr="00B83B67">
        <w:rPr>
          <w:noProof/>
          <w:webHidden/>
        </w:rPr>
        <w:tab/>
        <w:t>46–60</w:t>
      </w:r>
      <w:r w:rsidR="00A54455" w:rsidRPr="00B83B67">
        <w:rPr>
          <w:noProof/>
          <w:webHidden/>
        </w:rPr>
        <w:tab/>
      </w:r>
      <w:r w:rsidR="009F6A3E">
        <w:rPr>
          <w:noProof/>
          <w:webHidden/>
        </w:rPr>
        <w:t>14</w:t>
      </w:r>
    </w:p>
    <w:p w14:paraId="5E5249BA" w14:textId="1468B60D"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lang w:eastAsia="en-US"/>
        </w:rPr>
        <w:tab/>
        <w:t>XI.</w:t>
      </w:r>
      <w:r w:rsidRPr="00B83B67">
        <w:rPr>
          <w:rFonts w:asciiTheme="minorHAnsi" w:eastAsiaTheme="minorEastAsia" w:hAnsiTheme="minorHAnsi" w:cstheme="minorBidi"/>
          <w:noProof/>
          <w:sz w:val="22"/>
          <w:szCs w:val="22"/>
          <w:lang w:val="en-US" w:eastAsia="fr-FR"/>
        </w:rPr>
        <w:tab/>
      </w:r>
      <w:r w:rsidRPr="00B83B67">
        <w:rPr>
          <w:noProof/>
          <w:lang w:eastAsia="en-US"/>
        </w:rPr>
        <w:t>National adaptation plans</w:t>
      </w:r>
      <w:r w:rsidR="00755772" w:rsidRPr="00B83B67">
        <w:rPr>
          <w:noProof/>
          <w:lang w:eastAsia="en-US"/>
        </w:rPr>
        <w:br/>
      </w:r>
      <w:r w:rsidR="00755772" w:rsidRPr="00B83B67">
        <w:rPr>
          <w:noProof/>
        </w:rPr>
        <w:t>(Agenda item 11)</w:t>
      </w:r>
      <w:r w:rsidRPr="00B83B67">
        <w:rPr>
          <w:noProof/>
          <w:webHidden/>
        </w:rPr>
        <w:tab/>
      </w:r>
      <w:r w:rsidR="00A54455" w:rsidRPr="00B83B67">
        <w:rPr>
          <w:noProof/>
          <w:webHidden/>
        </w:rPr>
        <w:tab/>
      </w:r>
      <w:r w:rsidR="001E037A" w:rsidRPr="00B83B67">
        <w:rPr>
          <w:noProof/>
          <w:webHidden/>
        </w:rPr>
        <w:t>61–74</w:t>
      </w:r>
      <w:r w:rsidR="00A54455" w:rsidRPr="00B83B67">
        <w:rPr>
          <w:noProof/>
          <w:webHidden/>
        </w:rPr>
        <w:tab/>
      </w:r>
      <w:r w:rsidR="009F6A3E">
        <w:rPr>
          <w:noProof/>
          <w:webHidden/>
        </w:rPr>
        <w:t>15</w:t>
      </w:r>
    </w:p>
    <w:p w14:paraId="15E33A4B" w14:textId="2E39E5EE"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lang w:eastAsia="en-US"/>
        </w:rPr>
        <w:tab/>
        <w:t>XII.</w:t>
      </w:r>
      <w:r w:rsidRPr="00B83B67">
        <w:rPr>
          <w:rFonts w:asciiTheme="minorHAnsi" w:eastAsiaTheme="minorEastAsia" w:hAnsiTheme="minorHAnsi" w:cstheme="minorBidi"/>
          <w:noProof/>
          <w:sz w:val="22"/>
          <w:szCs w:val="22"/>
          <w:lang w:val="en-US" w:eastAsia="fr-FR"/>
        </w:rPr>
        <w:tab/>
      </w:r>
      <w:r w:rsidRPr="00B83B67">
        <w:rPr>
          <w:noProof/>
          <w:lang w:eastAsia="en-US"/>
        </w:rPr>
        <w:t>Report of the Adaptation Committee</w:t>
      </w:r>
      <w:r w:rsidR="00755772" w:rsidRPr="00B83B67">
        <w:rPr>
          <w:noProof/>
          <w:lang w:eastAsia="en-US"/>
        </w:rPr>
        <w:br/>
      </w:r>
      <w:r w:rsidRPr="00B83B67">
        <w:rPr>
          <w:rFonts w:eastAsia="Times New Roman"/>
          <w:noProof/>
          <w:lang w:eastAsia="en-US"/>
        </w:rPr>
        <w:t>(Agenda item 12)</w:t>
      </w:r>
      <w:r w:rsidRPr="00B83B67">
        <w:rPr>
          <w:noProof/>
          <w:webHidden/>
        </w:rPr>
        <w:tab/>
      </w:r>
      <w:r w:rsidR="001E037A" w:rsidRPr="00B83B67">
        <w:rPr>
          <w:noProof/>
          <w:webHidden/>
        </w:rPr>
        <w:tab/>
        <w:t>75–80</w:t>
      </w:r>
      <w:r w:rsidR="001E037A" w:rsidRPr="00B83B67">
        <w:rPr>
          <w:noProof/>
          <w:webHidden/>
        </w:rPr>
        <w:tab/>
      </w:r>
      <w:r w:rsidR="009F6A3E">
        <w:rPr>
          <w:noProof/>
          <w:webHidden/>
        </w:rPr>
        <w:t>17</w:t>
      </w:r>
    </w:p>
    <w:p w14:paraId="493FFAEE" w14:textId="4387D4C3"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rFonts w:eastAsia="Times New Roman"/>
          <w:noProof/>
          <w:lang w:eastAsia="en-US"/>
        </w:rPr>
        <w:tab/>
        <w:t>XIII.</w:t>
      </w:r>
      <w:r w:rsidRPr="00B83B67">
        <w:rPr>
          <w:rFonts w:asciiTheme="minorHAnsi" w:eastAsiaTheme="minorEastAsia" w:hAnsiTheme="minorHAnsi" w:cstheme="minorBidi"/>
          <w:noProof/>
          <w:sz w:val="22"/>
          <w:szCs w:val="22"/>
          <w:lang w:val="en-US" w:eastAsia="fr-FR"/>
        </w:rPr>
        <w:tab/>
      </w:r>
      <w:r w:rsidRPr="00B83B67">
        <w:rPr>
          <w:noProof/>
        </w:rPr>
        <w:t>Report of the Executive Committee of the Warsaw International Mechanism</w:t>
      </w:r>
      <w:r w:rsidR="00755772" w:rsidRPr="00B83B67">
        <w:rPr>
          <w:noProof/>
        </w:rPr>
        <w:br/>
      </w:r>
      <w:r w:rsidRPr="00B83B67">
        <w:rPr>
          <w:noProof/>
        </w:rPr>
        <w:t>for Loss and Damage associated with Climate Change Impacts</w:t>
      </w:r>
      <w:r w:rsidR="00755772" w:rsidRPr="00B83B67">
        <w:rPr>
          <w:noProof/>
        </w:rPr>
        <w:br/>
      </w:r>
      <w:r w:rsidRPr="00B83B67">
        <w:rPr>
          <w:rFonts w:eastAsia="Times New Roman"/>
          <w:noProof/>
          <w:lang w:eastAsia="en-US"/>
        </w:rPr>
        <w:t>(Agenda item 13)</w:t>
      </w:r>
      <w:r w:rsidRPr="00B83B67">
        <w:rPr>
          <w:noProof/>
          <w:webHidden/>
        </w:rPr>
        <w:tab/>
      </w:r>
      <w:r w:rsidR="001E037A" w:rsidRPr="00B83B67">
        <w:rPr>
          <w:noProof/>
          <w:webHidden/>
        </w:rPr>
        <w:tab/>
        <w:t>81–</w:t>
      </w:r>
      <w:r w:rsidR="00334377" w:rsidRPr="00B83B67">
        <w:rPr>
          <w:noProof/>
          <w:webHidden/>
        </w:rPr>
        <w:t>8</w:t>
      </w:r>
      <w:r w:rsidR="001E037A" w:rsidRPr="00B83B67">
        <w:rPr>
          <w:noProof/>
          <w:webHidden/>
        </w:rPr>
        <w:t>3</w:t>
      </w:r>
      <w:r w:rsidR="001E037A" w:rsidRPr="00B83B67">
        <w:rPr>
          <w:noProof/>
          <w:webHidden/>
        </w:rPr>
        <w:tab/>
      </w:r>
      <w:r w:rsidR="009F6A3E">
        <w:rPr>
          <w:noProof/>
          <w:webHidden/>
        </w:rPr>
        <w:t>17</w:t>
      </w:r>
    </w:p>
    <w:p w14:paraId="368A5254" w14:textId="54F424B7"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lang w:eastAsia="en-US"/>
        </w:rPr>
        <w:tab/>
        <w:t>XIV.</w:t>
      </w:r>
      <w:r w:rsidRPr="00B83B67">
        <w:rPr>
          <w:rFonts w:asciiTheme="minorHAnsi" w:eastAsiaTheme="minorEastAsia" w:hAnsiTheme="minorHAnsi" w:cstheme="minorBidi"/>
          <w:noProof/>
          <w:sz w:val="22"/>
          <w:szCs w:val="22"/>
          <w:lang w:val="en-US" w:eastAsia="fr-FR"/>
        </w:rPr>
        <w:tab/>
      </w:r>
      <w:r w:rsidRPr="00B83B67">
        <w:rPr>
          <w:noProof/>
        </w:rPr>
        <w:t>Development and transfer of technologies</w:t>
      </w:r>
      <w:r w:rsidR="00755772" w:rsidRPr="00B83B67">
        <w:rPr>
          <w:noProof/>
          <w:lang w:eastAsia="en-US"/>
        </w:rPr>
        <w:br/>
      </w:r>
      <w:r w:rsidRPr="00B83B67">
        <w:rPr>
          <w:rFonts w:eastAsia="Times New Roman"/>
          <w:noProof/>
          <w:lang w:eastAsia="en-US"/>
        </w:rPr>
        <w:t>(Agenda item 14)</w:t>
      </w:r>
      <w:r w:rsidRPr="00B83B67">
        <w:rPr>
          <w:noProof/>
          <w:webHidden/>
        </w:rPr>
        <w:tab/>
      </w:r>
      <w:r w:rsidR="00334377" w:rsidRPr="00B83B67">
        <w:rPr>
          <w:noProof/>
          <w:webHidden/>
        </w:rPr>
        <w:tab/>
        <w:t>84–92</w:t>
      </w:r>
      <w:r w:rsidR="00334377" w:rsidRPr="00B83B67">
        <w:rPr>
          <w:noProof/>
          <w:webHidden/>
        </w:rPr>
        <w:tab/>
      </w:r>
      <w:r w:rsidR="009F6A3E">
        <w:rPr>
          <w:noProof/>
          <w:webHidden/>
        </w:rPr>
        <w:t>18</w:t>
      </w:r>
    </w:p>
    <w:p w14:paraId="7385407F" w14:textId="394C2A6D" w:rsidR="00B015ED" w:rsidRPr="00B83B67" w:rsidRDefault="00B015ED" w:rsidP="008003F9">
      <w:pPr>
        <w:pStyle w:val="TOC2"/>
        <w:ind w:left="1560" w:hanging="1560"/>
        <w:rPr>
          <w:rFonts w:asciiTheme="minorHAnsi" w:eastAsiaTheme="minorEastAsia" w:hAnsiTheme="minorHAnsi" w:cstheme="minorBidi"/>
          <w:noProof/>
          <w:sz w:val="22"/>
          <w:szCs w:val="22"/>
          <w:lang w:val="en-US" w:eastAsia="fr-FR"/>
        </w:rPr>
      </w:pPr>
      <w:r w:rsidRPr="00B83B67">
        <w:rPr>
          <w:rFonts w:eastAsia="Times New Roman"/>
          <w:noProof/>
          <w:lang w:eastAsia="en-US"/>
        </w:rPr>
        <w:tab/>
      </w:r>
      <w:r w:rsidRPr="00B83B67">
        <w:rPr>
          <w:rFonts w:eastAsia="Times New Roman"/>
          <w:noProof/>
          <w:lang w:eastAsia="en-US"/>
        </w:rPr>
        <w:tab/>
        <w:t>A.</w:t>
      </w:r>
      <w:r w:rsidRPr="00B83B67">
        <w:rPr>
          <w:rFonts w:asciiTheme="minorHAnsi" w:eastAsiaTheme="minorEastAsia" w:hAnsiTheme="minorHAnsi" w:cstheme="minorBidi"/>
          <w:noProof/>
          <w:sz w:val="22"/>
          <w:szCs w:val="22"/>
          <w:lang w:val="en-US" w:eastAsia="fr-FR"/>
        </w:rPr>
        <w:tab/>
      </w:r>
      <w:r w:rsidRPr="00B83B67">
        <w:rPr>
          <w:noProof/>
        </w:rPr>
        <w:t>Joint annual report of the Technology Executive Committee</w:t>
      </w:r>
      <w:r w:rsidR="00755772" w:rsidRPr="00B83B67">
        <w:rPr>
          <w:noProof/>
        </w:rPr>
        <w:br/>
      </w:r>
      <w:r w:rsidRPr="00B83B67">
        <w:rPr>
          <w:noProof/>
        </w:rPr>
        <w:t xml:space="preserve">and the Climate Technology Centre and Network </w:t>
      </w:r>
      <w:r w:rsidR="00755772" w:rsidRPr="00B83B67">
        <w:rPr>
          <w:noProof/>
        </w:rPr>
        <w:tab/>
      </w:r>
      <w:r w:rsidR="00334377" w:rsidRPr="00B83B67">
        <w:rPr>
          <w:noProof/>
        </w:rPr>
        <w:tab/>
        <w:t>84</w:t>
      </w:r>
      <w:r w:rsidR="00334377" w:rsidRPr="00B83B67">
        <w:rPr>
          <w:noProof/>
        </w:rPr>
        <w:tab/>
      </w:r>
      <w:r w:rsidR="009F6A3E">
        <w:rPr>
          <w:noProof/>
          <w:webHidden/>
        </w:rPr>
        <w:t>18</w:t>
      </w:r>
    </w:p>
    <w:p w14:paraId="5A083C20" w14:textId="0819AA65" w:rsidR="00B015ED" w:rsidRPr="00B83B67" w:rsidRDefault="00B015ED" w:rsidP="00410669">
      <w:pPr>
        <w:pStyle w:val="TOC2"/>
        <w:rPr>
          <w:rFonts w:asciiTheme="minorHAnsi" w:eastAsiaTheme="minorEastAsia" w:hAnsiTheme="minorHAnsi" w:cstheme="minorBidi"/>
          <w:noProof/>
          <w:sz w:val="22"/>
          <w:szCs w:val="22"/>
          <w:lang w:val="en-US" w:eastAsia="fr-FR"/>
        </w:rPr>
      </w:pPr>
      <w:r w:rsidRPr="00B83B67">
        <w:rPr>
          <w:noProof/>
        </w:rPr>
        <w:tab/>
      </w:r>
      <w:r w:rsidRPr="00B83B67">
        <w:rPr>
          <w:noProof/>
        </w:rPr>
        <w:tab/>
        <w:t>B.</w:t>
      </w:r>
      <w:r w:rsidRPr="00B83B67">
        <w:rPr>
          <w:rFonts w:asciiTheme="minorHAnsi" w:eastAsiaTheme="minorEastAsia" w:hAnsiTheme="minorHAnsi" w:cstheme="minorBidi"/>
          <w:noProof/>
          <w:sz w:val="22"/>
          <w:szCs w:val="22"/>
          <w:lang w:val="en-US" w:eastAsia="fr-FR"/>
        </w:rPr>
        <w:tab/>
      </w:r>
      <w:r w:rsidRPr="00B83B67">
        <w:rPr>
          <w:noProof/>
        </w:rPr>
        <w:t>Poznan strategic pr</w:t>
      </w:r>
      <w:r w:rsidR="00755772" w:rsidRPr="00B83B67">
        <w:rPr>
          <w:noProof/>
        </w:rPr>
        <w:t xml:space="preserve">ogramme on technology transfer </w:t>
      </w:r>
      <w:r w:rsidRPr="00B83B67">
        <w:rPr>
          <w:noProof/>
          <w:webHidden/>
        </w:rPr>
        <w:tab/>
      </w:r>
      <w:r w:rsidR="00334377" w:rsidRPr="00B83B67">
        <w:rPr>
          <w:noProof/>
          <w:webHidden/>
        </w:rPr>
        <w:tab/>
        <w:t>85–92</w:t>
      </w:r>
      <w:r w:rsidR="00334377" w:rsidRPr="00B83B67">
        <w:rPr>
          <w:noProof/>
          <w:webHidden/>
        </w:rPr>
        <w:tab/>
      </w:r>
      <w:r w:rsidR="009F6A3E">
        <w:rPr>
          <w:noProof/>
          <w:webHidden/>
        </w:rPr>
        <w:t>18</w:t>
      </w:r>
    </w:p>
    <w:p w14:paraId="08F7785C" w14:textId="754AF01F"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lang w:eastAsia="en-US"/>
        </w:rPr>
        <w:tab/>
        <w:t>XV.</w:t>
      </w:r>
      <w:r w:rsidRPr="00B83B67">
        <w:rPr>
          <w:rFonts w:asciiTheme="minorHAnsi" w:eastAsiaTheme="minorEastAsia" w:hAnsiTheme="minorHAnsi" w:cstheme="minorBidi"/>
          <w:noProof/>
          <w:sz w:val="22"/>
          <w:szCs w:val="22"/>
          <w:lang w:val="en-US" w:eastAsia="fr-FR"/>
        </w:rPr>
        <w:tab/>
      </w:r>
      <w:r w:rsidRPr="00B83B67">
        <w:rPr>
          <w:noProof/>
        </w:rPr>
        <w:t>Matters relating to climate finance</w:t>
      </w:r>
      <w:r w:rsidR="00755772" w:rsidRPr="00B83B67">
        <w:rPr>
          <w:noProof/>
        </w:rPr>
        <w:br/>
      </w:r>
      <w:r w:rsidRPr="00B83B67">
        <w:rPr>
          <w:rFonts w:eastAsia="Times New Roman"/>
          <w:noProof/>
          <w:lang w:eastAsia="en-US"/>
        </w:rPr>
        <w:t>(Agenda item 15)</w:t>
      </w:r>
      <w:r w:rsidRPr="00B83B67">
        <w:rPr>
          <w:noProof/>
          <w:webHidden/>
        </w:rPr>
        <w:tab/>
      </w:r>
      <w:r w:rsidR="00DD3282" w:rsidRPr="00B83B67">
        <w:rPr>
          <w:noProof/>
          <w:webHidden/>
        </w:rPr>
        <w:tab/>
      </w:r>
      <w:r w:rsidR="008D051C" w:rsidRPr="00B83B67">
        <w:rPr>
          <w:noProof/>
          <w:webHidden/>
        </w:rPr>
        <w:t>93–94</w:t>
      </w:r>
      <w:r w:rsidR="008D051C" w:rsidRPr="00B83B67">
        <w:rPr>
          <w:noProof/>
          <w:webHidden/>
        </w:rPr>
        <w:tab/>
      </w:r>
      <w:r w:rsidR="009F6A3E">
        <w:rPr>
          <w:noProof/>
          <w:webHidden/>
        </w:rPr>
        <w:t>19</w:t>
      </w:r>
    </w:p>
    <w:p w14:paraId="18D12802" w14:textId="0002BC7F" w:rsidR="00B015ED" w:rsidRPr="00B83B67" w:rsidRDefault="00B015ED" w:rsidP="00410669">
      <w:pPr>
        <w:pStyle w:val="TOC2"/>
        <w:rPr>
          <w:rFonts w:asciiTheme="minorHAnsi" w:eastAsiaTheme="minorEastAsia" w:hAnsiTheme="minorHAnsi" w:cstheme="minorBidi"/>
          <w:noProof/>
          <w:sz w:val="22"/>
          <w:szCs w:val="22"/>
          <w:lang w:val="en-US" w:eastAsia="fr-FR"/>
        </w:rPr>
      </w:pPr>
      <w:r w:rsidRPr="00B83B67">
        <w:rPr>
          <w:noProof/>
        </w:rPr>
        <w:tab/>
      </w:r>
      <w:r w:rsidRPr="00B83B67">
        <w:rPr>
          <w:noProof/>
        </w:rPr>
        <w:tab/>
        <w:t>A.</w:t>
      </w:r>
      <w:r w:rsidRPr="00B83B67">
        <w:rPr>
          <w:rFonts w:asciiTheme="minorHAnsi" w:eastAsiaTheme="minorEastAsia" w:hAnsiTheme="minorHAnsi" w:cstheme="minorBidi"/>
          <w:noProof/>
          <w:sz w:val="22"/>
          <w:szCs w:val="22"/>
          <w:lang w:val="en-US" w:eastAsia="fr-FR"/>
        </w:rPr>
        <w:tab/>
      </w:r>
      <w:r w:rsidRPr="00B83B67">
        <w:rPr>
          <w:noProof/>
        </w:rPr>
        <w:t xml:space="preserve">Review of the functions of the Standing Committee on Finance </w:t>
      </w:r>
      <w:r w:rsidR="00755772" w:rsidRPr="00B83B67">
        <w:rPr>
          <w:noProof/>
        </w:rPr>
        <w:tab/>
      </w:r>
      <w:r w:rsidR="008D051C" w:rsidRPr="00B83B67">
        <w:rPr>
          <w:noProof/>
        </w:rPr>
        <w:tab/>
        <w:t>93</w:t>
      </w:r>
      <w:r w:rsidR="008D051C" w:rsidRPr="00B83B67">
        <w:rPr>
          <w:noProof/>
        </w:rPr>
        <w:tab/>
      </w:r>
      <w:r w:rsidR="009F6A3E">
        <w:rPr>
          <w:noProof/>
          <w:webHidden/>
        </w:rPr>
        <w:t>19</w:t>
      </w:r>
    </w:p>
    <w:p w14:paraId="2AF88C40" w14:textId="4AB7C3EE" w:rsidR="00B015ED" w:rsidRPr="00B83B67" w:rsidRDefault="00B015ED" w:rsidP="00410669">
      <w:pPr>
        <w:pStyle w:val="TOC2"/>
        <w:rPr>
          <w:rFonts w:asciiTheme="minorHAnsi" w:eastAsiaTheme="minorEastAsia" w:hAnsiTheme="minorHAnsi" w:cstheme="minorBidi"/>
          <w:noProof/>
          <w:sz w:val="22"/>
          <w:szCs w:val="22"/>
          <w:lang w:val="en-US" w:eastAsia="fr-FR"/>
        </w:rPr>
      </w:pPr>
      <w:r w:rsidRPr="00B83B67">
        <w:rPr>
          <w:noProof/>
        </w:rPr>
        <w:tab/>
      </w:r>
      <w:r w:rsidRPr="00B83B67">
        <w:rPr>
          <w:noProof/>
        </w:rPr>
        <w:tab/>
        <w:t>B.</w:t>
      </w:r>
      <w:r w:rsidRPr="00B83B67">
        <w:rPr>
          <w:rFonts w:asciiTheme="minorHAnsi" w:eastAsiaTheme="minorEastAsia" w:hAnsiTheme="minorHAnsi" w:cstheme="minorBidi"/>
          <w:noProof/>
          <w:sz w:val="22"/>
          <w:szCs w:val="22"/>
          <w:lang w:val="en-US" w:eastAsia="fr-FR"/>
        </w:rPr>
        <w:tab/>
      </w:r>
      <w:r w:rsidRPr="00B83B67">
        <w:rPr>
          <w:noProof/>
        </w:rPr>
        <w:t xml:space="preserve">Third review of the Adaptation Fund </w:t>
      </w:r>
      <w:r w:rsidRPr="00B83B67">
        <w:rPr>
          <w:noProof/>
          <w:webHidden/>
        </w:rPr>
        <w:tab/>
      </w:r>
      <w:r w:rsidR="008D051C" w:rsidRPr="00B83B67">
        <w:rPr>
          <w:noProof/>
          <w:webHidden/>
        </w:rPr>
        <w:tab/>
        <w:t>94</w:t>
      </w:r>
      <w:r w:rsidR="008D051C" w:rsidRPr="00B83B67">
        <w:rPr>
          <w:noProof/>
          <w:webHidden/>
        </w:rPr>
        <w:tab/>
      </w:r>
      <w:r w:rsidR="009F6A3E">
        <w:rPr>
          <w:noProof/>
          <w:webHidden/>
        </w:rPr>
        <w:t>20</w:t>
      </w:r>
    </w:p>
    <w:p w14:paraId="1C293D95" w14:textId="4E2E5278"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lang w:eastAsia="en-US"/>
        </w:rPr>
        <w:tab/>
        <w:t>XVI.</w:t>
      </w:r>
      <w:r w:rsidRPr="00B83B67">
        <w:rPr>
          <w:rFonts w:asciiTheme="minorHAnsi" w:eastAsiaTheme="minorEastAsia" w:hAnsiTheme="minorHAnsi" w:cstheme="minorBidi"/>
          <w:noProof/>
          <w:sz w:val="22"/>
          <w:szCs w:val="22"/>
          <w:lang w:val="en-US" w:eastAsia="fr-FR"/>
        </w:rPr>
        <w:tab/>
      </w:r>
      <w:r w:rsidRPr="00B83B67">
        <w:rPr>
          <w:noProof/>
        </w:rPr>
        <w:t>Matters relating to capacity-building</w:t>
      </w:r>
      <w:r w:rsidR="00755772" w:rsidRPr="00B83B67">
        <w:rPr>
          <w:noProof/>
          <w:lang w:eastAsia="en-US"/>
        </w:rPr>
        <w:br/>
      </w:r>
      <w:r w:rsidRPr="00B83B67">
        <w:rPr>
          <w:rFonts w:eastAsia="Times New Roman"/>
          <w:noProof/>
          <w:lang w:eastAsia="en-US"/>
        </w:rPr>
        <w:t>(Agenda item 16)</w:t>
      </w:r>
      <w:r w:rsidRPr="00B83B67">
        <w:rPr>
          <w:noProof/>
          <w:webHidden/>
        </w:rPr>
        <w:tab/>
      </w:r>
      <w:r w:rsidR="00D135CE" w:rsidRPr="00B83B67">
        <w:rPr>
          <w:noProof/>
          <w:webHidden/>
        </w:rPr>
        <w:tab/>
      </w:r>
      <w:r w:rsidR="004C0140" w:rsidRPr="00B83B67">
        <w:rPr>
          <w:noProof/>
          <w:webHidden/>
        </w:rPr>
        <w:t>95</w:t>
      </w:r>
      <w:r w:rsidR="00D135CE" w:rsidRPr="00B83B67">
        <w:rPr>
          <w:noProof/>
          <w:webHidden/>
        </w:rPr>
        <w:t>–</w:t>
      </w:r>
      <w:r w:rsidR="004C0140" w:rsidRPr="00B83B67">
        <w:rPr>
          <w:noProof/>
          <w:webHidden/>
        </w:rPr>
        <w:t>114</w:t>
      </w:r>
      <w:r w:rsidR="00D135CE" w:rsidRPr="00B83B67">
        <w:rPr>
          <w:noProof/>
          <w:webHidden/>
        </w:rPr>
        <w:tab/>
      </w:r>
      <w:r w:rsidR="009F6A3E">
        <w:rPr>
          <w:noProof/>
          <w:webHidden/>
        </w:rPr>
        <w:t>20</w:t>
      </w:r>
    </w:p>
    <w:p w14:paraId="752C37CB" w14:textId="1B69E93F" w:rsidR="00B015ED" w:rsidRPr="00B83B67" w:rsidRDefault="00B015ED" w:rsidP="00410669">
      <w:pPr>
        <w:pStyle w:val="TOC2"/>
        <w:rPr>
          <w:rFonts w:asciiTheme="minorHAnsi" w:eastAsiaTheme="minorEastAsia" w:hAnsiTheme="minorHAnsi" w:cstheme="minorBidi"/>
          <w:noProof/>
          <w:sz w:val="22"/>
          <w:szCs w:val="22"/>
          <w:lang w:val="en-US" w:eastAsia="fr-FR"/>
        </w:rPr>
      </w:pPr>
      <w:r w:rsidRPr="00B83B67">
        <w:rPr>
          <w:noProof/>
          <w:lang w:eastAsia="en-GB"/>
        </w:rPr>
        <w:tab/>
      </w:r>
      <w:r w:rsidRPr="00B83B67">
        <w:rPr>
          <w:noProof/>
          <w:lang w:eastAsia="en-GB"/>
        </w:rPr>
        <w:tab/>
        <w:t>A.</w:t>
      </w:r>
      <w:r w:rsidRPr="00B83B67">
        <w:rPr>
          <w:rFonts w:asciiTheme="minorHAnsi" w:eastAsiaTheme="minorEastAsia" w:hAnsiTheme="minorHAnsi" w:cstheme="minorBidi"/>
          <w:noProof/>
          <w:sz w:val="22"/>
          <w:szCs w:val="22"/>
          <w:lang w:val="en-US" w:eastAsia="fr-FR"/>
        </w:rPr>
        <w:tab/>
      </w:r>
      <w:r w:rsidRPr="00B83B67">
        <w:rPr>
          <w:noProof/>
        </w:rPr>
        <w:t>Capacity-building under the Convention</w:t>
      </w:r>
      <w:r w:rsidRPr="00B83B67">
        <w:rPr>
          <w:noProof/>
          <w:webHidden/>
        </w:rPr>
        <w:tab/>
      </w:r>
      <w:r w:rsidR="00D135CE" w:rsidRPr="00B83B67">
        <w:rPr>
          <w:noProof/>
          <w:webHidden/>
        </w:rPr>
        <w:tab/>
      </w:r>
      <w:r w:rsidR="004C0140" w:rsidRPr="00B83B67">
        <w:rPr>
          <w:noProof/>
          <w:webHidden/>
        </w:rPr>
        <w:t>95–104</w:t>
      </w:r>
      <w:r w:rsidR="00D135CE" w:rsidRPr="00B83B67">
        <w:rPr>
          <w:noProof/>
          <w:webHidden/>
        </w:rPr>
        <w:tab/>
      </w:r>
      <w:r w:rsidR="009F6A3E">
        <w:rPr>
          <w:noProof/>
          <w:webHidden/>
        </w:rPr>
        <w:t>20</w:t>
      </w:r>
    </w:p>
    <w:p w14:paraId="3C656F91" w14:textId="18E61AB0" w:rsidR="00B015ED" w:rsidRPr="00B83B67" w:rsidRDefault="00B015ED" w:rsidP="008003F9">
      <w:pPr>
        <w:pStyle w:val="TOC2"/>
        <w:ind w:left="1559" w:hanging="1559"/>
        <w:rPr>
          <w:rFonts w:asciiTheme="minorHAnsi" w:eastAsiaTheme="minorEastAsia" w:hAnsiTheme="minorHAnsi" w:cstheme="minorBidi"/>
          <w:noProof/>
          <w:sz w:val="22"/>
          <w:szCs w:val="22"/>
          <w:lang w:val="en-US" w:eastAsia="fr-FR"/>
        </w:rPr>
      </w:pPr>
      <w:r w:rsidRPr="00B83B67">
        <w:rPr>
          <w:rFonts w:eastAsia="Times New Roman"/>
          <w:noProof/>
          <w:lang w:eastAsia="en-US"/>
        </w:rPr>
        <w:tab/>
      </w:r>
      <w:r w:rsidRPr="00B83B67">
        <w:rPr>
          <w:rFonts w:eastAsia="Times New Roman"/>
          <w:noProof/>
          <w:lang w:eastAsia="en-US"/>
        </w:rPr>
        <w:tab/>
        <w:t>B.</w:t>
      </w:r>
      <w:r w:rsidRPr="00B83B67">
        <w:rPr>
          <w:rFonts w:asciiTheme="minorHAnsi" w:eastAsiaTheme="minorEastAsia" w:hAnsiTheme="minorHAnsi" w:cstheme="minorBidi"/>
          <w:noProof/>
          <w:sz w:val="22"/>
          <w:szCs w:val="22"/>
          <w:lang w:val="en-US" w:eastAsia="fr-FR"/>
        </w:rPr>
        <w:tab/>
      </w:r>
      <w:r w:rsidRPr="00B83B67">
        <w:rPr>
          <w:noProof/>
        </w:rPr>
        <w:t>Annual technical progress report of the Paris Committee</w:t>
      </w:r>
      <w:r w:rsidR="00755772" w:rsidRPr="00B83B67">
        <w:rPr>
          <w:noProof/>
        </w:rPr>
        <w:br/>
      </w:r>
      <w:r w:rsidRPr="00B83B67">
        <w:rPr>
          <w:noProof/>
        </w:rPr>
        <w:t xml:space="preserve">on Capacity-building </w:t>
      </w:r>
      <w:r w:rsidRPr="00B83B67">
        <w:rPr>
          <w:noProof/>
          <w:webHidden/>
        </w:rPr>
        <w:tab/>
      </w:r>
      <w:r w:rsidR="00D135CE" w:rsidRPr="00B83B67">
        <w:rPr>
          <w:noProof/>
          <w:webHidden/>
        </w:rPr>
        <w:tab/>
      </w:r>
      <w:r w:rsidR="004C0140" w:rsidRPr="00B83B67">
        <w:rPr>
          <w:noProof/>
          <w:webHidden/>
        </w:rPr>
        <w:t>105</w:t>
      </w:r>
      <w:r w:rsidR="00D135CE" w:rsidRPr="00B83B67">
        <w:rPr>
          <w:noProof/>
          <w:webHidden/>
        </w:rPr>
        <w:tab/>
      </w:r>
      <w:r w:rsidR="009F6A3E">
        <w:rPr>
          <w:noProof/>
          <w:webHidden/>
        </w:rPr>
        <w:t>21</w:t>
      </w:r>
    </w:p>
    <w:p w14:paraId="1A75DB3B" w14:textId="0A52DD31" w:rsidR="00FC37B3" w:rsidRPr="00B83B67" w:rsidRDefault="00B015ED" w:rsidP="00410669">
      <w:pPr>
        <w:pStyle w:val="TOC2"/>
        <w:rPr>
          <w:noProof/>
          <w:webHidden/>
        </w:rPr>
      </w:pPr>
      <w:r w:rsidRPr="00B83B67">
        <w:rPr>
          <w:rFonts w:eastAsia="Times New Roman"/>
          <w:noProof/>
          <w:lang w:eastAsia="en-US"/>
        </w:rPr>
        <w:tab/>
      </w:r>
      <w:r w:rsidRPr="00B83B67">
        <w:rPr>
          <w:rFonts w:eastAsia="Times New Roman"/>
          <w:noProof/>
          <w:lang w:eastAsia="en-US"/>
        </w:rPr>
        <w:tab/>
        <w:t>C.</w:t>
      </w:r>
      <w:r w:rsidRPr="00B83B67">
        <w:rPr>
          <w:rFonts w:asciiTheme="minorHAnsi" w:eastAsiaTheme="minorEastAsia" w:hAnsiTheme="minorHAnsi" w:cstheme="minorBidi"/>
          <w:noProof/>
          <w:sz w:val="22"/>
          <w:szCs w:val="22"/>
          <w:lang w:val="en-US" w:eastAsia="fr-FR"/>
        </w:rPr>
        <w:tab/>
      </w:r>
      <w:r w:rsidRPr="00B83B67">
        <w:rPr>
          <w:noProof/>
        </w:rPr>
        <w:t>Capacity-building under the Kyoto Protocol</w:t>
      </w:r>
      <w:r w:rsidRPr="00B83B67">
        <w:rPr>
          <w:noProof/>
          <w:webHidden/>
        </w:rPr>
        <w:tab/>
      </w:r>
      <w:r w:rsidR="00D135CE" w:rsidRPr="00B83B67">
        <w:rPr>
          <w:noProof/>
          <w:webHidden/>
        </w:rPr>
        <w:tab/>
      </w:r>
      <w:r w:rsidR="004C0140" w:rsidRPr="00B83B67">
        <w:rPr>
          <w:noProof/>
          <w:webHidden/>
        </w:rPr>
        <w:t>106–114</w:t>
      </w:r>
      <w:r w:rsidR="00D135CE" w:rsidRPr="00B83B67">
        <w:rPr>
          <w:noProof/>
          <w:webHidden/>
        </w:rPr>
        <w:tab/>
      </w:r>
      <w:r w:rsidR="009F6A3E">
        <w:rPr>
          <w:noProof/>
          <w:webHidden/>
        </w:rPr>
        <w:t>21</w:t>
      </w:r>
      <w:r w:rsidR="00FC37B3" w:rsidRPr="00B83B67">
        <w:rPr>
          <w:noProof/>
          <w:webHidden/>
        </w:rPr>
        <w:br w:type="page"/>
      </w:r>
    </w:p>
    <w:p w14:paraId="366819D6" w14:textId="0AB1E054"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lang w:eastAsia="en-US"/>
        </w:rPr>
        <w:lastRenderedPageBreak/>
        <w:tab/>
        <w:t>XVII.</w:t>
      </w:r>
      <w:r w:rsidRPr="00B83B67">
        <w:rPr>
          <w:rFonts w:asciiTheme="minorHAnsi" w:eastAsiaTheme="minorEastAsia" w:hAnsiTheme="minorHAnsi" w:cstheme="minorBidi"/>
          <w:noProof/>
          <w:sz w:val="22"/>
          <w:szCs w:val="22"/>
          <w:lang w:val="en-US" w:eastAsia="fr-FR"/>
        </w:rPr>
        <w:tab/>
      </w:r>
      <w:r w:rsidRPr="00B83B67">
        <w:rPr>
          <w:noProof/>
        </w:rPr>
        <w:t>Impact of the implementation of response measures</w:t>
      </w:r>
      <w:r w:rsidR="00FC37B3" w:rsidRPr="00B83B67">
        <w:rPr>
          <w:noProof/>
        </w:rPr>
        <w:br/>
      </w:r>
      <w:r w:rsidRPr="00B83B67">
        <w:rPr>
          <w:rFonts w:eastAsia="Times New Roman"/>
          <w:noProof/>
          <w:lang w:eastAsia="en-US"/>
        </w:rPr>
        <w:t>(Agenda item 17)</w:t>
      </w:r>
      <w:r w:rsidRPr="00B83B67">
        <w:rPr>
          <w:noProof/>
          <w:webHidden/>
        </w:rPr>
        <w:tab/>
      </w:r>
      <w:r w:rsidR="00E87B9A" w:rsidRPr="00B83B67">
        <w:rPr>
          <w:noProof/>
          <w:webHidden/>
        </w:rPr>
        <w:tab/>
      </w:r>
      <w:r w:rsidR="00CA6F05" w:rsidRPr="00B83B67">
        <w:rPr>
          <w:noProof/>
          <w:webHidden/>
        </w:rPr>
        <w:t>115</w:t>
      </w:r>
      <w:r w:rsidR="00E87B9A" w:rsidRPr="00B83B67">
        <w:rPr>
          <w:noProof/>
          <w:webHidden/>
        </w:rPr>
        <w:t>–</w:t>
      </w:r>
      <w:r w:rsidR="00CA6F05" w:rsidRPr="00B83B67">
        <w:rPr>
          <w:noProof/>
          <w:webHidden/>
        </w:rPr>
        <w:t>131</w:t>
      </w:r>
      <w:r w:rsidR="00E87B9A" w:rsidRPr="00B83B67">
        <w:rPr>
          <w:noProof/>
          <w:webHidden/>
        </w:rPr>
        <w:tab/>
      </w:r>
      <w:r w:rsidR="009F6A3E">
        <w:rPr>
          <w:noProof/>
          <w:webHidden/>
        </w:rPr>
        <w:t>22</w:t>
      </w:r>
    </w:p>
    <w:p w14:paraId="52B3F172" w14:textId="459C1081" w:rsidR="00B015ED" w:rsidRPr="00B83B67" w:rsidRDefault="00B015ED" w:rsidP="00410669">
      <w:pPr>
        <w:pStyle w:val="TOC2"/>
        <w:rPr>
          <w:rFonts w:asciiTheme="minorHAnsi" w:eastAsiaTheme="minorEastAsia" w:hAnsiTheme="minorHAnsi" w:cstheme="minorBidi"/>
          <w:noProof/>
          <w:sz w:val="22"/>
          <w:szCs w:val="22"/>
          <w:lang w:val="en-US" w:eastAsia="fr-FR"/>
        </w:rPr>
      </w:pPr>
      <w:r w:rsidRPr="00B83B67">
        <w:rPr>
          <w:noProof/>
        </w:rPr>
        <w:tab/>
      </w:r>
      <w:r w:rsidRPr="00B83B67">
        <w:rPr>
          <w:noProof/>
        </w:rPr>
        <w:tab/>
        <w:t>A.</w:t>
      </w:r>
      <w:r w:rsidRPr="00B83B67">
        <w:rPr>
          <w:rFonts w:asciiTheme="minorHAnsi" w:eastAsiaTheme="minorEastAsia" w:hAnsiTheme="minorHAnsi" w:cstheme="minorBidi"/>
          <w:noProof/>
          <w:sz w:val="22"/>
          <w:szCs w:val="22"/>
          <w:lang w:val="en-US" w:eastAsia="fr-FR"/>
        </w:rPr>
        <w:tab/>
      </w:r>
      <w:r w:rsidRPr="00B83B67">
        <w:rPr>
          <w:noProof/>
        </w:rPr>
        <w:t xml:space="preserve">Improved forum and work programme </w:t>
      </w:r>
      <w:r w:rsidRPr="00B83B67">
        <w:rPr>
          <w:noProof/>
          <w:webHidden/>
        </w:rPr>
        <w:tab/>
      </w:r>
      <w:r w:rsidR="00E87B9A" w:rsidRPr="00B83B67">
        <w:rPr>
          <w:noProof/>
          <w:webHidden/>
        </w:rPr>
        <w:tab/>
      </w:r>
      <w:r w:rsidR="00CA6F05" w:rsidRPr="00B83B67">
        <w:rPr>
          <w:noProof/>
          <w:webHidden/>
        </w:rPr>
        <w:t>115</w:t>
      </w:r>
      <w:r w:rsidR="00E87B9A" w:rsidRPr="00B83B67">
        <w:rPr>
          <w:noProof/>
          <w:webHidden/>
        </w:rPr>
        <w:t>–</w:t>
      </w:r>
      <w:r w:rsidR="00CA6F05" w:rsidRPr="00B83B67">
        <w:rPr>
          <w:noProof/>
          <w:webHidden/>
        </w:rPr>
        <w:t>125</w:t>
      </w:r>
      <w:r w:rsidR="00E87B9A" w:rsidRPr="00B83B67">
        <w:rPr>
          <w:noProof/>
          <w:webHidden/>
        </w:rPr>
        <w:tab/>
      </w:r>
      <w:r w:rsidR="009F6A3E">
        <w:rPr>
          <w:noProof/>
          <w:webHidden/>
        </w:rPr>
        <w:t>22</w:t>
      </w:r>
    </w:p>
    <w:p w14:paraId="5C427FEC" w14:textId="4E63152F" w:rsidR="00B015ED" w:rsidRPr="00B83B67" w:rsidRDefault="00B015ED" w:rsidP="008003F9">
      <w:pPr>
        <w:pStyle w:val="TOC2"/>
        <w:ind w:left="1559" w:hanging="1559"/>
        <w:rPr>
          <w:rFonts w:asciiTheme="minorHAnsi" w:eastAsiaTheme="minorEastAsia" w:hAnsiTheme="minorHAnsi" w:cstheme="minorBidi"/>
          <w:noProof/>
          <w:sz w:val="22"/>
          <w:szCs w:val="22"/>
          <w:lang w:val="en-US" w:eastAsia="fr-FR"/>
        </w:rPr>
      </w:pPr>
      <w:r w:rsidRPr="00B83B67">
        <w:rPr>
          <w:noProof/>
        </w:rPr>
        <w:tab/>
      </w:r>
      <w:r w:rsidRPr="00B83B67">
        <w:rPr>
          <w:noProof/>
        </w:rPr>
        <w:tab/>
        <w:t>B.</w:t>
      </w:r>
      <w:r w:rsidRPr="00B83B67">
        <w:rPr>
          <w:rFonts w:asciiTheme="minorHAnsi" w:eastAsiaTheme="minorEastAsia" w:hAnsiTheme="minorHAnsi" w:cstheme="minorBidi"/>
          <w:noProof/>
          <w:sz w:val="22"/>
          <w:szCs w:val="22"/>
          <w:lang w:val="en-US" w:eastAsia="fr-FR"/>
        </w:rPr>
        <w:tab/>
      </w:r>
      <w:r w:rsidRPr="00B83B67">
        <w:rPr>
          <w:noProof/>
        </w:rPr>
        <w:t>Modalities, work programme and functions under the Paris Agreement</w:t>
      </w:r>
      <w:r w:rsidR="00FC37B3" w:rsidRPr="00B83B67">
        <w:rPr>
          <w:noProof/>
        </w:rPr>
        <w:br/>
      </w:r>
      <w:r w:rsidRPr="00B83B67">
        <w:rPr>
          <w:noProof/>
        </w:rPr>
        <w:t>of the forum on the impact of the implementation of response measures</w:t>
      </w:r>
      <w:r w:rsidRPr="00B83B67">
        <w:rPr>
          <w:noProof/>
          <w:webHidden/>
        </w:rPr>
        <w:tab/>
      </w:r>
      <w:r w:rsidR="00E87B9A" w:rsidRPr="00B83B67">
        <w:rPr>
          <w:noProof/>
          <w:webHidden/>
        </w:rPr>
        <w:tab/>
      </w:r>
      <w:r w:rsidR="00CA6F05" w:rsidRPr="00B83B67">
        <w:rPr>
          <w:noProof/>
          <w:webHidden/>
        </w:rPr>
        <w:t>126</w:t>
      </w:r>
      <w:r w:rsidR="00E87B9A" w:rsidRPr="00B83B67">
        <w:rPr>
          <w:noProof/>
          <w:webHidden/>
        </w:rPr>
        <w:t>–</w:t>
      </w:r>
      <w:r w:rsidR="00CA6F05" w:rsidRPr="00B83B67">
        <w:rPr>
          <w:noProof/>
          <w:webHidden/>
        </w:rPr>
        <w:t>1</w:t>
      </w:r>
      <w:r w:rsidR="00E87B9A" w:rsidRPr="00B83B67">
        <w:rPr>
          <w:noProof/>
          <w:webHidden/>
        </w:rPr>
        <w:t>3</w:t>
      </w:r>
      <w:r w:rsidR="00CA6F05" w:rsidRPr="00B83B67">
        <w:rPr>
          <w:noProof/>
          <w:webHidden/>
        </w:rPr>
        <w:t>0</w:t>
      </w:r>
      <w:r w:rsidR="00E87B9A" w:rsidRPr="00B83B67">
        <w:rPr>
          <w:noProof/>
          <w:webHidden/>
        </w:rPr>
        <w:tab/>
      </w:r>
      <w:r w:rsidR="009F6A3E">
        <w:rPr>
          <w:noProof/>
          <w:webHidden/>
        </w:rPr>
        <w:t>24</w:t>
      </w:r>
    </w:p>
    <w:p w14:paraId="7E3274F2" w14:textId="7162C639" w:rsidR="00B015ED" w:rsidRPr="00B83B67" w:rsidRDefault="00B015ED" w:rsidP="00410669">
      <w:pPr>
        <w:pStyle w:val="TOC2"/>
        <w:rPr>
          <w:rFonts w:asciiTheme="minorHAnsi" w:eastAsiaTheme="minorEastAsia" w:hAnsiTheme="minorHAnsi" w:cstheme="minorBidi"/>
          <w:noProof/>
          <w:sz w:val="22"/>
          <w:szCs w:val="22"/>
          <w:lang w:val="en-US" w:eastAsia="fr-FR"/>
        </w:rPr>
      </w:pPr>
      <w:r w:rsidRPr="00B83B67">
        <w:rPr>
          <w:noProof/>
        </w:rPr>
        <w:tab/>
      </w:r>
      <w:r w:rsidRPr="00B83B67">
        <w:rPr>
          <w:noProof/>
        </w:rPr>
        <w:tab/>
        <w:t>C.</w:t>
      </w:r>
      <w:r w:rsidRPr="00B83B67">
        <w:rPr>
          <w:rFonts w:asciiTheme="minorHAnsi" w:eastAsiaTheme="minorEastAsia" w:hAnsiTheme="minorHAnsi" w:cstheme="minorBidi"/>
          <w:noProof/>
          <w:sz w:val="22"/>
          <w:szCs w:val="22"/>
          <w:lang w:val="en-US" w:eastAsia="fr-FR"/>
        </w:rPr>
        <w:tab/>
      </w:r>
      <w:r w:rsidRPr="00B83B67">
        <w:rPr>
          <w:noProof/>
        </w:rPr>
        <w:t>Matters relating to Article 3, paragraph 14, of the Kyoto Protocol</w:t>
      </w:r>
      <w:r w:rsidRPr="00B83B67">
        <w:rPr>
          <w:noProof/>
          <w:webHidden/>
        </w:rPr>
        <w:tab/>
      </w:r>
      <w:r w:rsidR="00E87B9A" w:rsidRPr="00B83B67">
        <w:rPr>
          <w:noProof/>
          <w:webHidden/>
        </w:rPr>
        <w:tab/>
      </w:r>
      <w:r w:rsidR="00E87B9A" w:rsidRPr="00B83B67">
        <w:rPr>
          <w:noProof/>
          <w:webHidden/>
        </w:rPr>
        <w:tab/>
      </w:r>
      <w:r w:rsidR="009F6A3E">
        <w:rPr>
          <w:noProof/>
          <w:webHidden/>
        </w:rPr>
        <w:t>25</w:t>
      </w:r>
    </w:p>
    <w:p w14:paraId="70BD5D8D" w14:textId="72F5FB57" w:rsidR="00B015ED" w:rsidRPr="00B83B67" w:rsidRDefault="00B015ED" w:rsidP="00410669">
      <w:pPr>
        <w:pStyle w:val="TOC2"/>
        <w:rPr>
          <w:rFonts w:asciiTheme="minorHAnsi" w:eastAsiaTheme="minorEastAsia" w:hAnsiTheme="minorHAnsi" w:cstheme="minorBidi"/>
          <w:noProof/>
          <w:sz w:val="22"/>
          <w:szCs w:val="22"/>
          <w:lang w:val="en-US" w:eastAsia="fr-FR"/>
        </w:rPr>
      </w:pPr>
      <w:r w:rsidRPr="00B83B67">
        <w:rPr>
          <w:noProof/>
        </w:rPr>
        <w:tab/>
      </w:r>
      <w:r w:rsidRPr="00B83B67">
        <w:rPr>
          <w:noProof/>
        </w:rPr>
        <w:tab/>
        <w:t>D.</w:t>
      </w:r>
      <w:r w:rsidRPr="00B83B67">
        <w:rPr>
          <w:rFonts w:asciiTheme="minorHAnsi" w:eastAsiaTheme="minorEastAsia" w:hAnsiTheme="minorHAnsi" w:cstheme="minorBidi"/>
          <w:noProof/>
          <w:sz w:val="22"/>
          <w:szCs w:val="22"/>
          <w:lang w:val="en-US" w:eastAsia="fr-FR"/>
        </w:rPr>
        <w:tab/>
      </w:r>
      <w:r w:rsidRPr="00B83B67">
        <w:rPr>
          <w:noProof/>
        </w:rPr>
        <w:t>Progress on the implementation of decision 1/CP.10</w:t>
      </w:r>
      <w:r w:rsidRPr="00B83B67">
        <w:rPr>
          <w:noProof/>
          <w:webHidden/>
        </w:rPr>
        <w:tab/>
      </w:r>
      <w:r w:rsidR="00E87B9A" w:rsidRPr="00B83B67">
        <w:rPr>
          <w:noProof/>
          <w:webHidden/>
        </w:rPr>
        <w:tab/>
      </w:r>
      <w:r w:rsidR="00CA6F05" w:rsidRPr="00B83B67">
        <w:rPr>
          <w:noProof/>
          <w:webHidden/>
        </w:rPr>
        <w:t>131</w:t>
      </w:r>
      <w:r w:rsidR="00E87B9A" w:rsidRPr="00B83B67">
        <w:rPr>
          <w:noProof/>
          <w:webHidden/>
        </w:rPr>
        <w:tab/>
      </w:r>
      <w:r w:rsidR="009F6A3E">
        <w:rPr>
          <w:noProof/>
          <w:webHidden/>
        </w:rPr>
        <w:t>25</w:t>
      </w:r>
    </w:p>
    <w:p w14:paraId="2BBACAF5" w14:textId="351B062C"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lang w:eastAsia="en-US"/>
        </w:rPr>
        <w:tab/>
        <w:t>XVIII.</w:t>
      </w:r>
      <w:r w:rsidRPr="00B83B67">
        <w:rPr>
          <w:rFonts w:asciiTheme="minorHAnsi" w:eastAsiaTheme="minorEastAsia" w:hAnsiTheme="minorHAnsi" w:cstheme="minorBidi"/>
          <w:noProof/>
          <w:sz w:val="22"/>
          <w:szCs w:val="22"/>
          <w:lang w:val="en-US" w:eastAsia="fr-FR"/>
        </w:rPr>
        <w:tab/>
      </w:r>
      <w:r w:rsidRPr="00B83B67">
        <w:rPr>
          <w:noProof/>
          <w:lang w:val="en-US" w:eastAsia="en-GB"/>
        </w:rPr>
        <w:t>Ways of enhancing the implementation of education, training, public awareness,</w:t>
      </w:r>
      <w:r w:rsidR="00FC37B3" w:rsidRPr="00B83B67">
        <w:rPr>
          <w:noProof/>
          <w:lang w:val="en-US" w:eastAsia="en-GB"/>
        </w:rPr>
        <w:br/>
      </w:r>
      <w:r w:rsidRPr="00B83B67">
        <w:rPr>
          <w:noProof/>
          <w:lang w:val="en-US" w:eastAsia="en-GB"/>
        </w:rPr>
        <w:t>public participation and public access to information so as to enhance</w:t>
      </w:r>
      <w:r w:rsidR="00FC37B3" w:rsidRPr="00B83B67">
        <w:rPr>
          <w:noProof/>
          <w:lang w:val="en-US" w:eastAsia="en-GB"/>
        </w:rPr>
        <w:t xml:space="preserve"> </w:t>
      </w:r>
      <w:r w:rsidRPr="00B83B67">
        <w:rPr>
          <w:noProof/>
          <w:lang w:val="en-US" w:eastAsia="en-GB"/>
        </w:rPr>
        <w:t>actions</w:t>
      </w:r>
      <w:r w:rsidR="00FC37B3" w:rsidRPr="00B83B67">
        <w:rPr>
          <w:noProof/>
          <w:lang w:val="en-US" w:eastAsia="en-GB"/>
        </w:rPr>
        <w:br/>
      </w:r>
      <w:r w:rsidRPr="00B83B67">
        <w:rPr>
          <w:noProof/>
          <w:lang w:val="en-US" w:eastAsia="en-GB"/>
        </w:rPr>
        <w:t>under the Paris Agreement</w:t>
      </w:r>
      <w:r w:rsidR="00FC37B3" w:rsidRPr="00B83B67">
        <w:rPr>
          <w:noProof/>
          <w:lang w:val="en-US" w:eastAsia="en-GB"/>
        </w:rPr>
        <w:br/>
      </w:r>
      <w:r w:rsidRPr="00B83B67">
        <w:rPr>
          <w:rFonts w:eastAsia="Times New Roman"/>
          <w:noProof/>
          <w:lang w:eastAsia="en-US"/>
        </w:rPr>
        <w:t>(Agenda item 18)</w:t>
      </w:r>
      <w:r w:rsidRPr="00B83B67">
        <w:rPr>
          <w:noProof/>
          <w:webHidden/>
        </w:rPr>
        <w:tab/>
      </w:r>
      <w:r w:rsidR="0039134E" w:rsidRPr="00B83B67">
        <w:rPr>
          <w:noProof/>
          <w:webHidden/>
        </w:rPr>
        <w:tab/>
      </w:r>
      <w:r w:rsidR="00E51130" w:rsidRPr="00B83B67">
        <w:rPr>
          <w:noProof/>
          <w:webHidden/>
        </w:rPr>
        <w:t>1</w:t>
      </w:r>
      <w:r w:rsidR="0039134E" w:rsidRPr="00B83B67">
        <w:rPr>
          <w:noProof/>
          <w:webHidden/>
        </w:rPr>
        <w:t>3</w:t>
      </w:r>
      <w:r w:rsidR="00E51130" w:rsidRPr="00B83B67">
        <w:rPr>
          <w:noProof/>
          <w:webHidden/>
        </w:rPr>
        <w:t>2</w:t>
      </w:r>
      <w:r w:rsidR="0039134E" w:rsidRPr="00B83B67">
        <w:rPr>
          <w:noProof/>
          <w:webHidden/>
        </w:rPr>
        <w:t>–</w:t>
      </w:r>
      <w:r w:rsidR="00E51130" w:rsidRPr="00B83B67">
        <w:rPr>
          <w:noProof/>
          <w:webHidden/>
        </w:rPr>
        <w:t>1</w:t>
      </w:r>
      <w:r w:rsidR="0039134E" w:rsidRPr="00B83B67">
        <w:rPr>
          <w:noProof/>
          <w:webHidden/>
        </w:rPr>
        <w:t>4</w:t>
      </w:r>
      <w:r w:rsidR="00E51130" w:rsidRPr="00B83B67">
        <w:rPr>
          <w:noProof/>
          <w:webHidden/>
        </w:rPr>
        <w:t>0</w:t>
      </w:r>
      <w:r w:rsidR="0039134E" w:rsidRPr="00B83B67">
        <w:rPr>
          <w:noProof/>
          <w:webHidden/>
        </w:rPr>
        <w:tab/>
      </w:r>
      <w:r w:rsidR="009F6A3E">
        <w:rPr>
          <w:noProof/>
          <w:webHidden/>
        </w:rPr>
        <w:t>25</w:t>
      </w:r>
    </w:p>
    <w:p w14:paraId="3808DFA9" w14:textId="4203C8E0"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lang w:eastAsia="en-US"/>
        </w:rPr>
        <w:tab/>
        <w:t>XIX.</w:t>
      </w:r>
      <w:r w:rsidRPr="00B83B67">
        <w:rPr>
          <w:rFonts w:asciiTheme="minorHAnsi" w:eastAsiaTheme="minorEastAsia" w:hAnsiTheme="minorHAnsi" w:cstheme="minorBidi"/>
          <w:noProof/>
          <w:sz w:val="22"/>
          <w:szCs w:val="22"/>
          <w:lang w:val="en-US" w:eastAsia="fr-FR"/>
        </w:rPr>
        <w:tab/>
      </w:r>
      <w:r w:rsidRPr="00B83B67">
        <w:rPr>
          <w:noProof/>
          <w:lang w:val="en-US" w:eastAsia="en-GB"/>
        </w:rPr>
        <w:t>Report on activities related to Action for Climate Empowerment</w:t>
      </w:r>
      <w:r w:rsidR="00FC37B3" w:rsidRPr="00B83B67">
        <w:rPr>
          <w:noProof/>
          <w:lang w:val="en-US" w:eastAsia="en-GB"/>
        </w:rPr>
        <w:br/>
      </w:r>
      <w:r w:rsidRPr="00B83B67">
        <w:rPr>
          <w:noProof/>
          <w:lang w:eastAsia="en-US"/>
        </w:rPr>
        <w:t>(Agenda item 19)</w:t>
      </w:r>
      <w:r w:rsidRPr="00B83B67">
        <w:rPr>
          <w:noProof/>
          <w:webHidden/>
        </w:rPr>
        <w:tab/>
      </w:r>
      <w:r w:rsidR="0039134E" w:rsidRPr="00B83B67">
        <w:rPr>
          <w:noProof/>
          <w:webHidden/>
        </w:rPr>
        <w:tab/>
      </w:r>
      <w:r w:rsidR="00E51130" w:rsidRPr="00B83B67">
        <w:rPr>
          <w:noProof/>
          <w:webHidden/>
        </w:rPr>
        <w:t>141</w:t>
      </w:r>
      <w:r w:rsidR="0039134E" w:rsidRPr="00B83B67">
        <w:rPr>
          <w:noProof/>
          <w:webHidden/>
        </w:rPr>
        <w:tab/>
      </w:r>
      <w:r w:rsidR="009F6A3E">
        <w:rPr>
          <w:noProof/>
          <w:webHidden/>
        </w:rPr>
        <w:t>26</w:t>
      </w:r>
    </w:p>
    <w:p w14:paraId="47793B3F" w14:textId="1B3FB32B"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lang w:eastAsia="en-US"/>
        </w:rPr>
        <w:tab/>
        <w:t>XX.</w:t>
      </w:r>
      <w:r w:rsidRPr="00B83B67">
        <w:rPr>
          <w:rFonts w:asciiTheme="minorHAnsi" w:eastAsiaTheme="minorEastAsia" w:hAnsiTheme="minorHAnsi" w:cstheme="minorBidi"/>
          <w:noProof/>
          <w:sz w:val="22"/>
          <w:szCs w:val="22"/>
          <w:lang w:val="en-US" w:eastAsia="fr-FR"/>
        </w:rPr>
        <w:tab/>
      </w:r>
      <w:r w:rsidRPr="00B83B67">
        <w:rPr>
          <w:noProof/>
          <w:lang w:val="en-US" w:eastAsia="en-GB"/>
        </w:rPr>
        <w:t xml:space="preserve">Gender and climate change </w:t>
      </w:r>
      <w:r w:rsidR="009B21FD">
        <w:rPr>
          <w:noProof/>
          <w:lang w:val="en-US" w:eastAsia="en-GB"/>
        </w:rPr>
        <w:br/>
      </w:r>
      <w:r w:rsidRPr="00B83B67">
        <w:rPr>
          <w:rFonts w:eastAsia="Times New Roman"/>
          <w:noProof/>
          <w:lang w:eastAsia="en-US"/>
        </w:rPr>
        <w:t>(Agenda item 20)</w:t>
      </w:r>
      <w:r w:rsidRPr="00B83B67">
        <w:rPr>
          <w:noProof/>
          <w:webHidden/>
        </w:rPr>
        <w:tab/>
      </w:r>
      <w:r w:rsidR="0039134E" w:rsidRPr="00B83B67">
        <w:rPr>
          <w:noProof/>
          <w:webHidden/>
        </w:rPr>
        <w:tab/>
      </w:r>
      <w:r w:rsidR="00E51130" w:rsidRPr="00B83B67">
        <w:rPr>
          <w:noProof/>
          <w:webHidden/>
        </w:rPr>
        <w:t>1</w:t>
      </w:r>
      <w:r w:rsidR="0039134E" w:rsidRPr="00B83B67">
        <w:rPr>
          <w:noProof/>
          <w:webHidden/>
        </w:rPr>
        <w:t>4</w:t>
      </w:r>
      <w:r w:rsidR="00E51130" w:rsidRPr="00B83B67">
        <w:rPr>
          <w:noProof/>
          <w:webHidden/>
        </w:rPr>
        <w:t>2</w:t>
      </w:r>
      <w:r w:rsidR="0039134E" w:rsidRPr="00B83B67">
        <w:rPr>
          <w:noProof/>
          <w:webHidden/>
        </w:rPr>
        <w:tab/>
      </w:r>
      <w:r w:rsidR="009F6A3E">
        <w:rPr>
          <w:noProof/>
          <w:webHidden/>
        </w:rPr>
        <w:t>26</w:t>
      </w:r>
    </w:p>
    <w:p w14:paraId="10E2CC76" w14:textId="20668B6C"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lang w:eastAsia="en-US"/>
        </w:rPr>
        <w:tab/>
        <w:t>XXI.</w:t>
      </w:r>
      <w:r w:rsidRPr="00B83B67">
        <w:rPr>
          <w:rFonts w:asciiTheme="minorHAnsi" w:eastAsiaTheme="minorEastAsia" w:hAnsiTheme="minorHAnsi" w:cstheme="minorBidi"/>
          <w:noProof/>
          <w:sz w:val="22"/>
          <w:szCs w:val="22"/>
          <w:lang w:val="en-US" w:eastAsia="fr-FR"/>
        </w:rPr>
        <w:tab/>
      </w:r>
      <w:r w:rsidRPr="00B83B67">
        <w:rPr>
          <w:noProof/>
          <w:lang w:eastAsia="en-US"/>
        </w:rPr>
        <w:t>Administrative, financial and institutional matters</w:t>
      </w:r>
      <w:r w:rsidR="00FC37B3" w:rsidRPr="00B83B67">
        <w:rPr>
          <w:noProof/>
          <w:lang w:eastAsia="en-US"/>
        </w:rPr>
        <w:br/>
      </w:r>
      <w:r w:rsidRPr="00B83B67">
        <w:rPr>
          <w:rFonts w:eastAsia="Times New Roman"/>
          <w:noProof/>
          <w:lang w:eastAsia="en-US"/>
        </w:rPr>
        <w:t>(Agenda item 21)</w:t>
      </w:r>
      <w:r w:rsidRPr="00B83B67">
        <w:rPr>
          <w:noProof/>
          <w:webHidden/>
        </w:rPr>
        <w:tab/>
      </w:r>
      <w:r w:rsidR="0039134E" w:rsidRPr="00B83B67">
        <w:rPr>
          <w:noProof/>
          <w:webHidden/>
        </w:rPr>
        <w:tab/>
      </w:r>
      <w:r w:rsidR="00E51130" w:rsidRPr="00B83B67">
        <w:rPr>
          <w:noProof/>
          <w:webHidden/>
        </w:rPr>
        <w:t>14</w:t>
      </w:r>
      <w:r w:rsidR="0039134E" w:rsidRPr="00B83B67">
        <w:rPr>
          <w:noProof/>
          <w:webHidden/>
        </w:rPr>
        <w:t>3–</w:t>
      </w:r>
      <w:r w:rsidR="00E51130" w:rsidRPr="00B83B67">
        <w:rPr>
          <w:noProof/>
          <w:webHidden/>
        </w:rPr>
        <w:t>1</w:t>
      </w:r>
      <w:r w:rsidR="00C7584E" w:rsidRPr="00B83B67">
        <w:rPr>
          <w:noProof/>
          <w:webHidden/>
        </w:rPr>
        <w:t>50</w:t>
      </w:r>
      <w:r w:rsidR="0039134E" w:rsidRPr="00B83B67">
        <w:rPr>
          <w:noProof/>
          <w:webHidden/>
        </w:rPr>
        <w:tab/>
      </w:r>
      <w:r w:rsidR="009F6A3E">
        <w:rPr>
          <w:noProof/>
          <w:webHidden/>
        </w:rPr>
        <w:t>26</w:t>
      </w:r>
    </w:p>
    <w:p w14:paraId="67CA85E9" w14:textId="4629C65F" w:rsidR="00B015ED" w:rsidRPr="00B83B67" w:rsidRDefault="00B015ED" w:rsidP="00410669">
      <w:pPr>
        <w:pStyle w:val="TOC2"/>
        <w:rPr>
          <w:rFonts w:asciiTheme="minorHAnsi" w:eastAsiaTheme="minorEastAsia" w:hAnsiTheme="minorHAnsi" w:cstheme="minorBidi"/>
          <w:noProof/>
          <w:sz w:val="22"/>
          <w:szCs w:val="22"/>
          <w:lang w:val="en-US" w:eastAsia="fr-FR"/>
        </w:rPr>
      </w:pPr>
      <w:r w:rsidRPr="00B83B67">
        <w:rPr>
          <w:noProof/>
        </w:rPr>
        <w:tab/>
      </w:r>
      <w:r w:rsidRPr="00B83B67">
        <w:rPr>
          <w:noProof/>
        </w:rPr>
        <w:tab/>
        <w:t>A.</w:t>
      </w:r>
      <w:r w:rsidRPr="00B83B67">
        <w:rPr>
          <w:rFonts w:asciiTheme="minorHAnsi" w:eastAsiaTheme="minorEastAsia" w:hAnsiTheme="minorHAnsi" w:cstheme="minorBidi"/>
          <w:noProof/>
          <w:sz w:val="22"/>
          <w:szCs w:val="22"/>
          <w:lang w:val="en-US" w:eastAsia="fr-FR"/>
        </w:rPr>
        <w:tab/>
      </w:r>
      <w:r w:rsidRPr="00B83B67">
        <w:rPr>
          <w:noProof/>
        </w:rPr>
        <w:t xml:space="preserve">Budget performance for the biennium 2016–2017 </w:t>
      </w:r>
      <w:r w:rsidRPr="00B83B67">
        <w:rPr>
          <w:noProof/>
          <w:webHidden/>
        </w:rPr>
        <w:tab/>
      </w:r>
      <w:r w:rsidR="0039134E" w:rsidRPr="00B83B67">
        <w:rPr>
          <w:noProof/>
          <w:webHidden/>
        </w:rPr>
        <w:tab/>
      </w:r>
      <w:r w:rsidR="0039134E" w:rsidRPr="00B83B67">
        <w:rPr>
          <w:noProof/>
          <w:webHidden/>
        </w:rPr>
        <w:tab/>
      </w:r>
      <w:r w:rsidR="009F6A3E">
        <w:rPr>
          <w:noProof/>
          <w:webHidden/>
        </w:rPr>
        <w:t>26</w:t>
      </w:r>
    </w:p>
    <w:p w14:paraId="5F801A94" w14:textId="39D9ABD3" w:rsidR="00B015ED" w:rsidRPr="00B83B67" w:rsidRDefault="00B015ED" w:rsidP="00410669">
      <w:pPr>
        <w:pStyle w:val="TOC2"/>
        <w:rPr>
          <w:rFonts w:asciiTheme="minorHAnsi" w:eastAsiaTheme="minorEastAsia" w:hAnsiTheme="minorHAnsi" w:cstheme="minorBidi"/>
          <w:noProof/>
          <w:sz w:val="22"/>
          <w:szCs w:val="22"/>
          <w:lang w:val="en-US" w:eastAsia="fr-FR"/>
        </w:rPr>
      </w:pPr>
      <w:r w:rsidRPr="00B83B67">
        <w:rPr>
          <w:rFonts w:eastAsia="Times New Roman"/>
          <w:noProof/>
          <w:lang w:eastAsia="en-US"/>
        </w:rPr>
        <w:tab/>
      </w:r>
      <w:r w:rsidRPr="00B83B67">
        <w:rPr>
          <w:rFonts w:eastAsia="Times New Roman"/>
          <w:noProof/>
          <w:lang w:eastAsia="en-US"/>
        </w:rPr>
        <w:tab/>
        <w:t>B.</w:t>
      </w:r>
      <w:r w:rsidRPr="00B83B67">
        <w:rPr>
          <w:rFonts w:asciiTheme="minorHAnsi" w:eastAsiaTheme="minorEastAsia" w:hAnsiTheme="minorHAnsi" w:cstheme="minorBidi"/>
          <w:noProof/>
          <w:sz w:val="22"/>
          <w:szCs w:val="22"/>
          <w:lang w:val="en-US" w:eastAsia="fr-FR"/>
        </w:rPr>
        <w:tab/>
      </w:r>
      <w:r w:rsidRPr="00B83B67">
        <w:rPr>
          <w:noProof/>
        </w:rPr>
        <w:t xml:space="preserve">Audit report and financial statements for 2016 </w:t>
      </w:r>
      <w:r w:rsidRPr="00B83B67">
        <w:rPr>
          <w:noProof/>
          <w:webHidden/>
        </w:rPr>
        <w:tab/>
      </w:r>
      <w:r w:rsidR="00C7584E" w:rsidRPr="00B83B67">
        <w:rPr>
          <w:noProof/>
          <w:webHidden/>
        </w:rPr>
        <w:tab/>
      </w:r>
      <w:r w:rsidR="00C7584E" w:rsidRPr="00B83B67">
        <w:rPr>
          <w:noProof/>
          <w:webHidden/>
        </w:rPr>
        <w:tab/>
      </w:r>
      <w:r w:rsidR="009F6A3E">
        <w:rPr>
          <w:noProof/>
          <w:webHidden/>
        </w:rPr>
        <w:t>26</w:t>
      </w:r>
    </w:p>
    <w:p w14:paraId="50887EED" w14:textId="2CF71100" w:rsidR="00B015ED" w:rsidRPr="00B83B67" w:rsidRDefault="00B015ED" w:rsidP="00410669">
      <w:pPr>
        <w:pStyle w:val="TOC2"/>
        <w:rPr>
          <w:rFonts w:asciiTheme="minorHAnsi" w:eastAsiaTheme="minorEastAsia" w:hAnsiTheme="minorHAnsi" w:cstheme="minorBidi"/>
          <w:noProof/>
          <w:sz w:val="22"/>
          <w:szCs w:val="22"/>
          <w:lang w:val="en-US" w:eastAsia="fr-FR"/>
        </w:rPr>
      </w:pPr>
      <w:r w:rsidRPr="00B83B67">
        <w:rPr>
          <w:noProof/>
        </w:rPr>
        <w:tab/>
      </w:r>
      <w:r w:rsidRPr="00B83B67">
        <w:rPr>
          <w:noProof/>
        </w:rPr>
        <w:tab/>
        <w:t>C.</w:t>
      </w:r>
      <w:r w:rsidRPr="00B83B67">
        <w:rPr>
          <w:rFonts w:asciiTheme="minorHAnsi" w:eastAsiaTheme="minorEastAsia" w:hAnsiTheme="minorHAnsi" w:cstheme="minorBidi"/>
          <w:noProof/>
          <w:sz w:val="22"/>
          <w:szCs w:val="22"/>
          <w:lang w:val="en-US" w:eastAsia="fr-FR"/>
        </w:rPr>
        <w:tab/>
      </w:r>
      <w:r w:rsidRPr="00B83B67">
        <w:rPr>
          <w:noProof/>
        </w:rPr>
        <w:t>Programme budget for the biennium 2018–2019</w:t>
      </w:r>
      <w:r w:rsidRPr="00B83B67">
        <w:rPr>
          <w:noProof/>
          <w:webHidden/>
        </w:rPr>
        <w:tab/>
      </w:r>
      <w:r w:rsidR="00C7584E" w:rsidRPr="00B83B67">
        <w:rPr>
          <w:noProof/>
          <w:webHidden/>
        </w:rPr>
        <w:tab/>
      </w:r>
      <w:r w:rsidR="00C7584E" w:rsidRPr="00B83B67">
        <w:rPr>
          <w:noProof/>
          <w:webHidden/>
        </w:rPr>
        <w:tab/>
      </w:r>
      <w:r w:rsidR="009F6A3E">
        <w:rPr>
          <w:noProof/>
          <w:webHidden/>
        </w:rPr>
        <w:t>26</w:t>
      </w:r>
    </w:p>
    <w:p w14:paraId="1F7A17CD" w14:textId="4C5DF320" w:rsidR="00B015ED" w:rsidRPr="00B83B67" w:rsidRDefault="00B015ED" w:rsidP="00410669">
      <w:pPr>
        <w:pStyle w:val="TOC2"/>
        <w:rPr>
          <w:rFonts w:asciiTheme="minorHAnsi" w:eastAsiaTheme="minorEastAsia" w:hAnsiTheme="minorHAnsi" w:cstheme="minorBidi"/>
          <w:noProof/>
          <w:sz w:val="22"/>
          <w:szCs w:val="22"/>
          <w:lang w:val="en-US" w:eastAsia="fr-FR"/>
        </w:rPr>
      </w:pPr>
      <w:r w:rsidRPr="00B83B67">
        <w:rPr>
          <w:noProof/>
        </w:rPr>
        <w:tab/>
      </w:r>
      <w:r w:rsidRPr="00B83B67">
        <w:rPr>
          <w:noProof/>
        </w:rPr>
        <w:tab/>
        <w:t>D.</w:t>
      </w:r>
      <w:r w:rsidRPr="00B83B67">
        <w:rPr>
          <w:rFonts w:asciiTheme="minorHAnsi" w:eastAsiaTheme="minorEastAsia" w:hAnsiTheme="minorHAnsi" w:cstheme="minorBidi"/>
          <w:noProof/>
          <w:sz w:val="22"/>
          <w:szCs w:val="22"/>
          <w:lang w:val="en-US" w:eastAsia="fr-FR"/>
        </w:rPr>
        <w:tab/>
      </w:r>
      <w:r w:rsidRPr="00B83B67">
        <w:rPr>
          <w:noProof/>
        </w:rPr>
        <w:t>Other budgetary and financial matters</w:t>
      </w:r>
      <w:r w:rsidRPr="00B83B67">
        <w:rPr>
          <w:noProof/>
          <w:webHidden/>
        </w:rPr>
        <w:tab/>
      </w:r>
      <w:r w:rsidR="00C7584E" w:rsidRPr="00B83B67">
        <w:rPr>
          <w:noProof/>
          <w:webHidden/>
        </w:rPr>
        <w:tab/>
        <w:t>143–150</w:t>
      </w:r>
      <w:r w:rsidR="00C7584E" w:rsidRPr="00B83B67">
        <w:rPr>
          <w:noProof/>
          <w:webHidden/>
        </w:rPr>
        <w:tab/>
      </w:r>
      <w:r w:rsidR="009F6A3E">
        <w:rPr>
          <w:noProof/>
          <w:webHidden/>
        </w:rPr>
        <w:t>26</w:t>
      </w:r>
    </w:p>
    <w:p w14:paraId="29EFD4D0" w14:textId="6F43DDA0"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lang w:eastAsia="en-US"/>
        </w:rPr>
        <w:tab/>
        <w:t>XXII.</w:t>
      </w:r>
      <w:r w:rsidRPr="00B83B67">
        <w:rPr>
          <w:rFonts w:asciiTheme="minorHAnsi" w:eastAsiaTheme="minorEastAsia" w:hAnsiTheme="minorHAnsi" w:cstheme="minorBidi"/>
          <w:noProof/>
          <w:sz w:val="22"/>
          <w:szCs w:val="22"/>
          <w:lang w:val="en-US" w:eastAsia="fr-FR"/>
        </w:rPr>
        <w:tab/>
      </w:r>
      <w:r w:rsidRPr="00B83B67">
        <w:rPr>
          <w:noProof/>
          <w:lang w:eastAsia="en-US"/>
        </w:rPr>
        <w:t>Other matters</w:t>
      </w:r>
      <w:r w:rsidR="00B30E4E" w:rsidRPr="00B83B67">
        <w:rPr>
          <w:noProof/>
          <w:lang w:eastAsia="en-US"/>
        </w:rPr>
        <w:br/>
      </w:r>
      <w:r w:rsidRPr="00B83B67">
        <w:rPr>
          <w:rFonts w:eastAsia="Times New Roman"/>
          <w:noProof/>
          <w:lang w:eastAsia="en-US"/>
        </w:rPr>
        <w:t>(Agenda item 22)</w:t>
      </w:r>
      <w:r w:rsidRPr="00B83B67">
        <w:rPr>
          <w:noProof/>
          <w:webHidden/>
        </w:rPr>
        <w:tab/>
      </w:r>
      <w:r w:rsidR="00C7584E" w:rsidRPr="00B83B67">
        <w:rPr>
          <w:noProof/>
          <w:webHidden/>
        </w:rPr>
        <w:tab/>
        <w:t>151</w:t>
      </w:r>
      <w:r w:rsidR="00C7584E" w:rsidRPr="00B83B67">
        <w:rPr>
          <w:noProof/>
          <w:webHidden/>
        </w:rPr>
        <w:tab/>
      </w:r>
      <w:r w:rsidR="009F6A3E">
        <w:rPr>
          <w:noProof/>
          <w:webHidden/>
        </w:rPr>
        <w:t>27</w:t>
      </w:r>
    </w:p>
    <w:p w14:paraId="70C3F205" w14:textId="6C464136" w:rsidR="00B015ED" w:rsidRPr="00B83B67" w:rsidRDefault="00B015ED" w:rsidP="00B570FB">
      <w:pPr>
        <w:pStyle w:val="TOC1"/>
        <w:rPr>
          <w:rFonts w:asciiTheme="minorHAnsi" w:eastAsiaTheme="minorEastAsia" w:hAnsiTheme="minorHAnsi" w:cstheme="minorBidi"/>
          <w:noProof/>
          <w:sz w:val="22"/>
          <w:szCs w:val="22"/>
          <w:lang w:val="en-US" w:eastAsia="fr-FR"/>
        </w:rPr>
      </w:pPr>
      <w:r w:rsidRPr="00B83B67">
        <w:rPr>
          <w:noProof/>
        </w:rPr>
        <w:tab/>
        <w:t>XXIII.</w:t>
      </w:r>
      <w:r w:rsidRPr="00B83B67">
        <w:rPr>
          <w:rFonts w:asciiTheme="minorHAnsi" w:eastAsiaTheme="minorEastAsia" w:hAnsiTheme="minorHAnsi" w:cstheme="minorBidi"/>
          <w:noProof/>
          <w:sz w:val="22"/>
          <w:szCs w:val="22"/>
          <w:lang w:val="en-US" w:eastAsia="fr-FR"/>
        </w:rPr>
        <w:tab/>
      </w:r>
      <w:r w:rsidRPr="00B83B67">
        <w:rPr>
          <w:noProof/>
        </w:rPr>
        <w:t>Closure of and report on the session</w:t>
      </w:r>
      <w:r w:rsidR="00B30E4E" w:rsidRPr="00B83B67">
        <w:rPr>
          <w:noProof/>
        </w:rPr>
        <w:br/>
      </w:r>
      <w:r w:rsidRPr="00B83B67">
        <w:rPr>
          <w:rFonts w:eastAsia="Times New Roman"/>
          <w:noProof/>
          <w:lang w:eastAsia="en-US"/>
        </w:rPr>
        <w:t>(Agenda item 23)</w:t>
      </w:r>
      <w:r w:rsidRPr="00B83B67">
        <w:rPr>
          <w:noProof/>
          <w:webHidden/>
        </w:rPr>
        <w:tab/>
      </w:r>
      <w:r w:rsidR="00C7584E" w:rsidRPr="00B83B67">
        <w:rPr>
          <w:noProof/>
          <w:webHidden/>
        </w:rPr>
        <w:tab/>
      </w:r>
      <w:r w:rsidR="00205688" w:rsidRPr="00B83B67">
        <w:rPr>
          <w:noProof/>
          <w:webHidden/>
        </w:rPr>
        <w:t>152–15</w:t>
      </w:r>
      <w:r w:rsidR="00A54404">
        <w:rPr>
          <w:noProof/>
          <w:webHidden/>
        </w:rPr>
        <w:t>7</w:t>
      </w:r>
      <w:r w:rsidR="00205688" w:rsidRPr="00B83B67">
        <w:rPr>
          <w:noProof/>
          <w:webHidden/>
        </w:rPr>
        <w:tab/>
      </w:r>
      <w:r w:rsidR="009F6A3E">
        <w:rPr>
          <w:noProof/>
          <w:webHidden/>
        </w:rPr>
        <w:t>27</w:t>
      </w:r>
    </w:p>
    <w:p w14:paraId="0F8F23DD" w14:textId="00FF55A5" w:rsidR="00C722E5" w:rsidRPr="00B83B67" w:rsidRDefault="00BA4E30" w:rsidP="008C0E86">
      <w:pPr>
        <w:tabs>
          <w:tab w:val="right" w:pos="850"/>
          <w:tab w:val="left" w:pos="1134"/>
          <w:tab w:val="left" w:pos="1559"/>
          <w:tab w:val="left" w:pos="1984"/>
          <w:tab w:val="left" w:leader="dot" w:pos="7654"/>
          <w:tab w:val="right" w:pos="8929"/>
          <w:tab w:val="right" w:pos="9638"/>
        </w:tabs>
        <w:spacing w:after="120"/>
      </w:pPr>
      <w:r w:rsidRPr="00B83B67">
        <w:t>Annex</w:t>
      </w:r>
    </w:p>
    <w:p w14:paraId="696E5260" w14:textId="395CF788" w:rsidR="00ED196A" w:rsidRPr="00B83B67" w:rsidRDefault="00BA4E30" w:rsidP="005879DB">
      <w:pPr>
        <w:tabs>
          <w:tab w:val="right" w:pos="850"/>
          <w:tab w:val="left" w:pos="1134"/>
          <w:tab w:val="left" w:pos="1559"/>
          <w:tab w:val="left" w:pos="1984"/>
          <w:tab w:val="center" w:leader="dot" w:pos="8929"/>
          <w:tab w:val="right" w:pos="9638"/>
        </w:tabs>
        <w:ind w:left="1134"/>
        <w:rPr>
          <w:b/>
        </w:rPr>
      </w:pPr>
      <w:r w:rsidRPr="00B83B67">
        <w:rPr>
          <w:noProof/>
        </w:rPr>
        <w:t xml:space="preserve">Summary report on the multilateral assessment of Belarus at the forty-seventh </w:t>
      </w:r>
      <w:r w:rsidR="009B21FD">
        <w:rPr>
          <w:noProof/>
        </w:rPr>
        <w:br/>
      </w:r>
      <w:r w:rsidRPr="00B83B67">
        <w:rPr>
          <w:noProof/>
        </w:rPr>
        <w:t>session</w:t>
      </w:r>
      <w:r w:rsidR="009B21FD">
        <w:rPr>
          <w:noProof/>
        </w:rPr>
        <w:t xml:space="preserve"> </w:t>
      </w:r>
      <w:r w:rsidRPr="00B83B67">
        <w:rPr>
          <w:noProof/>
        </w:rPr>
        <w:t>of the Subsidiary Body for Implementation</w:t>
      </w:r>
      <w:r w:rsidR="009B21FD">
        <w:rPr>
          <w:noProof/>
        </w:rPr>
        <w:tab/>
      </w:r>
      <w:r w:rsidR="009B21FD">
        <w:rPr>
          <w:noProof/>
        </w:rPr>
        <w:tab/>
      </w:r>
      <w:r w:rsidR="00CC162E" w:rsidRPr="00B83B67">
        <w:t>29</w:t>
      </w:r>
      <w:r w:rsidR="00C722E5" w:rsidRPr="00B83B67">
        <w:br w:type="page"/>
      </w:r>
    </w:p>
    <w:p w14:paraId="317B6B22" w14:textId="1DC9250B" w:rsidR="00162C90" w:rsidRPr="00B83B67" w:rsidRDefault="00AE4166" w:rsidP="00AE4166">
      <w:pPr>
        <w:pStyle w:val="RegHChG"/>
        <w:numPr>
          <w:ilvl w:val="0"/>
          <w:numId w:val="0"/>
        </w:numPr>
        <w:tabs>
          <w:tab w:val="left" w:pos="1135"/>
        </w:tabs>
        <w:spacing w:before="100" w:beforeAutospacing="1" w:after="0"/>
        <w:ind w:left="1135" w:hanging="454"/>
      </w:pPr>
      <w:bookmarkStart w:id="3" w:name="_Toc503346260"/>
      <w:r w:rsidRPr="00B83B67">
        <w:lastRenderedPageBreak/>
        <w:t>I.</w:t>
      </w:r>
      <w:r w:rsidRPr="00B83B67">
        <w:tab/>
      </w:r>
      <w:r w:rsidR="00162C90" w:rsidRPr="00B83B67">
        <w:t>Opening of the session</w:t>
      </w:r>
      <w:bookmarkEnd w:id="3"/>
      <w:r w:rsidR="00AA155F" w:rsidRPr="00B83B67">
        <w:t xml:space="preserve"> </w:t>
      </w:r>
    </w:p>
    <w:p w14:paraId="66C9CA4C" w14:textId="77777777" w:rsidR="00162C90" w:rsidRPr="00B83B67" w:rsidRDefault="00162C90" w:rsidP="006F671F">
      <w:pPr>
        <w:spacing w:after="240"/>
        <w:ind w:left="567" w:firstLine="567"/>
      </w:pPr>
      <w:r w:rsidRPr="00B83B67">
        <w:t>(Agenda item 1)</w:t>
      </w:r>
    </w:p>
    <w:p w14:paraId="6662A25E" w14:textId="456C408F" w:rsidR="00162C90" w:rsidRPr="00B83B67" w:rsidRDefault="00AE4166" w:rsidP="00AE4166">
      <w:pPr>
        <w:pStyle w:val="RegSingleTxtG"/>
        <w:numPr>
          <w:ilvl w:val="0"/>
          <w:numId w:val="0"/>
        </w:numPr>
        <w:ind w:left="1134"/>
      </w:pPr>
      <w:bookmarkStart w:id="4" w:name="_Ref503346516"/>
      <w:r w:rsidRPr="00B83B67">
        <w:t>1.</w:t>
      </w:r>
      <w:r w:rsidRPr="00B83B67">
        <w:tab/>
      </w:r>
      <w:r w:rsidR="00162C90" w:rsidRPr="00B83B67">
        <w:t>The forty-seventh session of the Subsidiary Body for Implementation (SBI) was held at the United Nations Climate Change Conference in Bonn, Germany, from 6 to 15 November 2017.</w:t>
      </w:r>
      <w:bookmarkEnd w:id="4"/>
    </w:p>
    <w:p w14:paraId="70FBEB67" w14:textId="504A174A" w:rsidR="00162C90" w:rsidRPr="00B83B67" w:rsidRDefault="00AE4166" w:rsidP="00AE4166">
      <w:pPr>
        <w:pStyle w:val="RegSingleTxtG"/>
        <w:numPr>
          <w:ilvl w:val="0"/>
          <w:numId w:val="0"/>
        </w:numPr>
        <w:ind w:left="1134"/>
      </w:pPr>
      <w:r w:rsidRPr="00B83B67">
        <w:t>2.</w:t>
      </w:r>
      <w:r w:rsidRPr="00B83B67">
        <w:tab/>
      </w:r>
      <w:r w:rsidR="00162C90" w:rsidRPr="00B83B67">
        <w:tab/>
      </w:r>
      <w:bookmarkStart w:id="5" w:name="_Ref503346526"/>
      <w:r w:rsidR="00162C90" w:rsidRPr="00B83B67">
        <w:t>The Chair of the SBI, Mr. Tomasz Chruszczow (Poland), opened the session on Monday, 6 November, and welcomed all Parties and observers. He also welcomed Mr.</w:t>
      </w:r>
      <w:r w:rsidR="00B8761E">
        <w:t> </w:t>
      </w:r>
      <w:r w:rsidR="00162C90" w:rsidRPr="00B83B67">
        <w:t>Zhihua Chen (China) as Vice-Chair of the SBI and Ms. Tugba Icmeli (Turkey) as Rapporteur.</w:t>
      </w:r>
      <w:bookmarkEnd w:id="5"/>
    </w:p>
    <w:p w14:paraId="72DED5DE" w14:textId="103DA817" w:rsidR="006F671F" w:rsidRPr="00B83B67" w:rsidRDefault="00AE4166" w:rsidP="00AE4166">
      <w:pPr>
        <w:pStyle w:val="RegHChG"/>
        <w:numPr>
          <w:ilvl w:val="0"/>
          <w:numId w:val="0"/>
        </w:numPr>
        <w:tabs>
          <w:tab w:val="left" w:pos="1135"/>
        </w:tabs>
        <w:spacing w:after="0"/>
        <w:ind w:left="1135" w:hanging="454"/>
      </w:pPr>
      <w:bookmarkStart w:id="6" w:name="_Toc503346261"/>
      <w:r w:rsidRPr="00B83B67">
        <w:t>II.</w:t>
      </w:r>
      <w:r w:rsidRPr="00B83B67">
        <w:tab/>
      </w:r>
      <w:r w:rsidR="006F671F" w:rsidRPr="00B83B67">
        <w:t>Organizational matters</w:t>
      </w:r>
      <w:bookmarkEnd w:id="6"/>
    </w:p>
    <w:p w14:paraId="69BF88C7" w14:textId="77777777" w:rsidR="006F671F" w:rsidRPr="00B83B67" w:rsidRDefault="006F671F" w:rsidP="006F671F">
      <w:pPr>
        <w:spacing w:after="240"/>
        <w:ind w:left="567" w:firstLine="567"/>
      </w:pPr>
      <w:r w:rsidRPr="00B83B67">
        <w:t>(Agenda item 2)</w:t>
      </w:r>
    </w:p>
    <w:p w14:paraId="73EF201E" w14:textId="6FDE0D99" w:rsidR="006F671F" w:rsidRPr="00B83B67" w:rsidRDefault="00AE4166" w:rsidP="00AE4166">
      <w:pPr>
        <w:pStyle w:val="RegH1G"/>
        <w:numPr>
          <w:ilvl w:val="0"/>
          <w:numId w:val="0"/>
        </w:numPr>
        <w:tabs>
          <w:tab w:val="left" w:pos="1135"/>
        </w:tabs>
        <w:spacing w:after="0"/>
        <w:ind w:left="1135" w:hanging="454"/>
      </w:pPr>
      <w:bookmarkStart w:id="7" w:name="_Toc453078745"/>
      <w:bookmarkStart w:id="8" w:name="_Toc482366015"/>
      <w:bookmarkStart w:id="9" w:name="_Toc484090970"/>
      <w:bookmarkStart w:id="10" w:name="_Toc503346262"/>
      <w:r w:rsidRPr="00B83B67">
        <w:t>A.</w:t>
      </w:r>
      <w:r w:rsidRPr="00B83B67">
        <w:tab/>
      </w:r>
      <w:r w:rsidR="006F671F" w:rsidRPr="00B83B67">
        <w:t>Adoption of the agenda</w:t>
      </w:r>
      <w:bookmarkEnd w:id="7"/>
      <w:bookmarkEnd w:id="8"/>
      <w:bookmarkEnd w:id="9"/>
      <w:bookmarkEnd w:id="10"/>
    </w:p>
    <w:p w14:paraId="37B01955" w14:textId="77777777" w:rsidR="006F671F" w:rsidRPr="00B83B67" w:rsidRDefault="006F671F" w:rsidP="006F671F">
      <w:pPr>
        <w:spacing w:after="240"/>
        <w:ind w:left="415" w:firstLine="720"/>
      </w:pPr>
      <w:r w:rsidRPr="00B83B67">
        <w:t>(Agenda sub-item 2(a))</w:t>
      </w:r>
    </w:p>
    <w:p w14:paraId="79C8A439" w14:textId="00163AE5" w:rsidR="006F671F" w:rsidRPr="00B83B67" w:rsidRDefault="00AE4166" w:rsidP="00AE4166">
      <w:pPr>
        <w:pStyle w:val="RegSingleTxtG"/>
        <w:numPr>
          <w:ilvl w:val="0"/>
          <w:numId w:val="0"/>
        </w:numPr>
        <w:ind w:left="1134"/>
        <w:rPr>
          <w:lang w:eastAsia="en-GB"/>
        </w:rPr>
      </w:pPr>
      <w:r w:rsidRPr="00B83B67">
        <w:rPr>
          <w:lang w:eastAsia="en-GB"/>
        </w:rPr>
        <w:t>3.</w:t>
      </w:r>
      <w:r w:rsidRPr="00B83B67">
        <w:rPr>
          <w:lang w:eastAsia="en-GB"/>
        </w:rPr>
        <w:tab/>
      </w:r>
      <w:r w:rsidR="006F671F" w:rsidRPr="00B83B67">
        <w:tab/>
        <w:t>At its 1</w:t>
      </w:r>
      <w:r w:rsidR="006F671F" w:rsidRPr="00B83B67">
        <w:rPr>
          <w:vertAlign w:val="superscript"/>
        </w:rPr>
        <w:t>st</w:t>
      </w:r>
      <w:r w:rsidR="006F671F" w:rsidRPr="00B83B67">
        <w:t xml:space="preserve"> meeting, on 6 November, the SBI considered a note by the Executive Secretary containing the provisional agenda and annotations</w:t>
      </w:r>
      <w:r w:rsidR="00DB2178" w:rsidRPr="00B83B67">
        <w:t xml:space="preserve"> </w:t>
      </w:r>
      <w:r w:rsidR="008B22B4" w:rsidRPr="00B83B67">
        <w:t xml:space="preserve">and </w:t>
      </w:r>
      <w:r w:rsidR="006F671F" w:rsidRPr="00B83B67">
        <w:t>the supplementary provisional agenda</w:t>
      </w:r>
      <w:r w:rsidR="00DB2178" w:rsidRPr="00B83B67">
        <w:t xml:space="preserve"> and annotations (FCCC/SBI/2017/8</w:t>
      </w:r>
      <w:r w:rsidR="008B22B4" w:rsidRPr="00B83B67">
        <w:t xml:space="preserve"> and </w:t>
      </w:r>
      <w:r w:rsidR="00DB2178" w:rsidRPr="00B83B67">
        <w:t>Add.1)</w:t>
      </w:r>
      <w:r w:rsidR="006F671F" w:rsidRPr="00B83B67">
        <w:t>.</w:t>
      </w:r>
    </w:p>
    <w:p w14:paraId="21511073" w14:textId="2837CF3E" w:rsidR="006F671F" w:rsidRPr="00B83B67" w:rsidRDefault="00AE4166" w:rsidP="00AE4166">
      <w:pPr>
        <w:pStyle w:val="RegSingleTxtG"/>
        <w:numPr>
          <w:ilvl w:val="0"/>
          <w:numId w:val="0"/>
        </w:numPr>
        <w:ind w:left="1134"/>
      </w:pPr>
      <w:r w:rsidRPr="00B83B67">
        <w:t>4.</w:t>
      </w:r>
      <w:r w:rsidRPr="00B83B67">
        <w:tab/>
      </w:r>
      <w:r w:rsidR="002571A8" w:rsidRPr="00B83B67">
        <w:rPr>
          <w:lang w:eastAsia="en-GB"/>
        </w:rPr>
        <w:t>O</w:t>
      </w:r>
      <w:r w:rsidR="00DB2178" w:rsidRPr="00B83B67">
        <w:rPr>
          <w:lang w:eastAsia="en-GB"/>
        </w:rPr>
        <w:t xml:space="preserve">n a proposal by </w:t>
      </w:r>
      <w:r w:rsidR="006F671F" w:rsidRPr="00B83B67">
        <w:rPr>
          <w:lang w:eastAsia="en-GB"/>
        </w:rPr>
        <w:t>the Chair</w:t>
      </w:r>
      <w:r w:rsidR="00DB2178" w:rsidRPr="00B83B67">
        <w:rPr>
          <w:lang w:eastAsia="en-GB"/>
        </w:rPr>
        <w:t xml:space="preserve">, the SBI agreed to </w:t>
      </w:r>
      <w:r w:rsidR="006F671F" w:rsidRPr="00B83B67">
        <w:rPr>
          <w:lang w:eastAsia="en-GB"/>
        </w:rPr>
        <w:t>amend t</w:t>
      </w:r>
      <w:r w:rsidR="006F671F" w:rsidRPr="00B83B67">
        <w:t xml:space="preserve">he title of item 18 of the supplementary provisional agenda to include </w:t>
      </w:r>
      <w:r w:rsidR="00E85E81" w:rsidRPr="00B83B67">
        <w:t>“</w:t>
      </w:r>
      <w:r w:rsidR="006F671F" w:rsidRPr="00B83B67">
        <w:t>education</w:t>
      </w:r>
      <w:r w:rsidR="00E85E81" w:rsidRPr="00B83B67">
        <w:t>”</w:t>
      </w:r>
      <w:r w:rsidR="006F671F" w:rsidRPr="00B83B67">
        <w:t xml:space="preserve"> on the basis of the understanding </w:t>
      </w:r>
      <w:r w:rsidR="006F671F" w:rsidRPr="00B83B67">
        <w:rPr>
          <w:bCs/>
        </w:rPr>
        <w:t>that paragraph 83 of decision 1/CP.21 should be read together with paragraph 82 of decision 1/CP.21 and in the light of Article 12 of the Paris Agreement.</w:t>
      </w:r>
      <w:r w:rsidR="006F671F" w:rsidRPr="00B83B67">
        <w:t xml:space="preserve"> </w:t>
      </w:r>
    </w:p>
    <w:p w14:paraId="3DF0DB6D" w14:textId="0B17B999" w:rsidR="006F671F" w:rsidRPr="00B83B67" w:rsidRDefault="00AE4166" w:rsidP="00AE4166">
      <w:pPr>
        <w:pStyle w:val="RegSingleTxtG"/>
        <w:numPr>
          <w:ilvl w:val="0"/>
          <w:numId w:val="0"/>
        </w:numPr>
        <w:ind w:left="1134"/>
      </w:pPr>
      <w:r w:rsidRPr="00B83B67">
        <w:t>5.</w:t>
      </w:r>
      <w:r w:rsidRPr="00B83B67">
        <w:tab/>
      </w:r>
      <w:r w:rsidR="002571A8" w:rsidRPr="00B83B67">
        <w:t>Subsequently, o</w:t>
      </w:r>
      <w:r w:rsidR="006F671F" w:rsidRPr="00B83B67">
        <w:t>n a proposal by the Chair, the SBI adopted the supplementary agenda as orally amended, with sub-item 4(a) held in abeyance:</w:t>
      </w:r>
    </w:p>
    <w:p w14:paraId="5C1EC1A8" w14:textId="5225B182" w:rsidR="006F671F" w:rsidRPr="00B83B67" w:rsidRDefault="00AE4166" w:rsidP="00AE4166">
      <w:pPr>
        <w:pStyle w:val="SingleTxtG"/>
        <w:ind w:firstLine="566"/>
      </w:pPr>
      <w:r w:rsidRPr="00B83B67">
        <w:t>1.</w:t>
      </w:r>
      <w:r w:rsidRPr="00B83B67">
        <w:tab/>
      </w:r>
      <w:r w:rsidR="006F671F" w:rsidRPr="00B83B67">
        <w:t>Opening of the session.</w:t>
      </w:r>
    </w:p>
    <w:p w14:paraId="22F83ACD" w14:textId="458D2087" w:rsidR="006F671F" w:rsidRPr="00B83B67" w:rsidRDefault="00AE4166" w:rsidP="00AE4166">
      <w:pPr>
        <w:pStyle w:val="SingleTxtG"/>
        <w:ind w:firstLine="566"/>
      </w:pPr>
      <w:r w:rsidRPr="00B83B67">
        <w:t>2.</w:t>
      </w:r>
      <w:r w:rsidRPr="00B83B67">
        <w:tab/>
      </w:r>
      <w:r w:rsidR="006F671F" w:rsidRPr="00B83B67">
        <w:t>Organizational matters:</w:t>
      </w:r>
      <w:bookmarkStart w:id="11" w:name="OLE_LINK13"/>
    </w:p>
    <w:p w14:paraId="27F48C1D" w14:textId="0D01F2CA" w:rsidR="006F671F" w:rsidRPr="00B83B67" w:rsidRDefault="00AE4166" w:rsidP="00AE4166">
      <w:pPr>
        <w:pStyle w:val="SingleTxtG"/>
        <w:ind w:left="2835" w:hanging="567"/>
      </w:pPr>
      <w:r w:rsidRPr="00B83B67">
        <w:t>(a)</w:t>
      </w:r>
      <w:r w:rsidRPr="00B83B67">
        <w:tab/>
      </w:r>
      <w:r w:rsidR="006F671F" w:rsidRPr="00B83B67">
        <w:t>Adoption of the agenda</w:t>
      </w:r>
      <w:bookmarkEnd w:id="11"/>
      <w:r w:rsidR="006F671F" w:rsidRPr="00B83B67">
        <w:t>;</w:t>
      </w:r>
    </w:p>
    <w:p w14:paraId="6BAFEC81" w14:textId="6104B789" w:rsidR="006F671F" w:rsidRPr="00B83B67" w:rsidRDefault="00AE4166" w:rsidP="00AE4166">
      <w:pPr>
        <w:pStyle w:val="SingleTxtG"/>
        <w:ind w:left="2835" w:hanging="567"/>
      </w:pPr>
      <w:r w:rsidRPr="00B83B67">
        <w:t>(b)</w:t>
      </w:r>
      <w:r w:rsidRPr="00B83B67">
        <w:tab/>
      </w:r>
      <w:r w:rsidR="006F671F" w:rsidRPr="00B83B67">
        <w:t>Organization of the work of the session;</w:t>
      </w:r>
    </w:p>
    <w:p w14:paraId="57110500" w14:textId="2165FF6D" w:rsidR="006F671F" w:rsidRPr="00B83B67" w:rsidRDefault="00AE4166" w:rsidP="00AE4166">
      <w:pPr>
        <w:pStyle w:val="SingleTxtG"/>
        <w:ind w:left="2835" w:hanging="567"/>
      </w:pPr>
      <w:r w:rsidRPr="00B83B67">
        <w:t>(c)</w:t>
      </w:r>
      <w:r w:rsidRPr="00B83B67">
        <w:tab/>
      </w:r>
      <w:r w:rsidR="006F671F" w:rsidRPr="00B83B67">
        <w:t>Multilateral assessment working group session under the international assessment and review process;</w:t>
      </w:r>
    </w:p>
    <w:p w14:paraId="42F9BFD2" w14:textId="5CA42D2D" w:rsidR="006F671F" w:rsidRPr="00B83B67" w:rsidRDefault="00AE4166" w:rsidP="00AE4166">
      <w:pPr>
        <w:pStyle w:val="SingleTxtG"/>
        <w:ind w:left="2835" w:hanging="567"/>
      </w:pPr>
      <w:r w:rsidRPr="00B83B67">
        <w:t>(d)</w:t>
      </w:r>
      <w:r w:rsidRPr="00B83B67">
        <w:tab/>
      </w:r>
      <w:r w:rsidR="006F671F" w:rsidRPr="00B83B67">
        <w:t>Facilitative sharing of views under the international consultation and analysis process;</w:t>
      </w:r>
    </w:p>
    <w:p w14:paraId="0240A792" w14:textId="782C757D" w:rsidR="006F671F" w:rsidRPr="00B83B67" w:rsidRDefault="00AE4166" w:rsidP="00AE4166">
      <w:pPr>
        <w:pStyle w:val="SingleTxtG"/>
        <w:ind w:left="2835" w:hanging="567"/>
      </w:pPr>
      <w:r w:rsidRPr="00B83B67">
        <w:t>(e)</w:t>
      </w:r>
      <w:r w:rsidRPr="00B83B67">
        <w:tab/>
      </w:r>
      <w:r w:rsidR="006F671F" w:rsidRPr="00B83B67">
        <w:t>Other mandated events;</w:t>
      </w:r>
    </w:p>
    <w:p w14:paraId="05693C12" w14:textId="0881D747" w:rsidR="006F671F" w:rsidRPr="00B83B67" w:rsidRDefault="00AE4166" w:rsidP="00AE4166">
      <w:pPr>
        <w:pStyle w:val="SingleTxtG"/>
        <w:ind w:left="2835" w:hanging="567"/>
      </w:pPr>
      <w:r w:rsidRPr="00B83B67">
        <w:t>(f)</w:t>
      </w:r>
      <w:r w:rsidRPr="00B83B67">
        <w:tab/>
      </w:r>
      <w:r w:rsidR="006F671F" w:rsidRPr="00B83B67">
        <w:t>Election of officers other than the Chair.</w:t>
      </w:r>
    </w:p>
    <w:p w14:paraId="31324294" w14:textId="5C356C1F" w:rsidR="006F671F" w:rsidRPr="00B83B67" w:rsidRDefault="00AE4166" w:rsidP="00AE4166">
      <w:pPr>
        <w:pStyle w:val="SingleTxtG"/>
        <w:ind w:firstLine="566"/>
      </w:pPr>
      <w:r w:rsidRPr="00B83B67">
        <w:t>3.</w:t>
      </w:r>
      <w:r w:rsidRPr="00B83B67">
        <w:tab/>
      </w:r>
      <w:r w:rsidR="006F671F" w:rsidRPr="00B83B67">
        <w:t>Reporting from and review of Parties included in Annex I to the Convention:</w:t>
      </w:r>
    </w:p>
    <w:p w14:paraId="7030EF89" w14:textId="69D99BA8" w:rsidR="006F671F" w:rsidRPr="00B83B67" w:rsidRDefault="00AE4166" w:rsidP="00AE4166">
      <w:pPr>
        <w:pStyle w:val="SingleTxtG"/>
        <w:ind w:left="2835" w:hanging="567"/>
      </w:pPr>
      <w:r w:rsidRPr="00B83B67">
        <w:t>(a)</w:t>
      </w:r>
      <w:r w:rsidRPr="00B83B67">
        <w:tab/>
      </w:r>
      <w:r w:rsidR="006F671F" w:rsidRPr="00B83B67">
        <w:t>Status of submission and review of second biennial reports from Parties included in Annex I to the Convention;</w:t>
      </w:r>
    </w:p>
    <w:p w14:paraId="20624C2D" w14:textId="0D7C0507" w:rsidR="006F671F" w:rsidRPr="00B83B67" w:rsidRDefault="00AE4166" w:rsidP="00AE4166">
      <w:pPr>
        <w:pStyle w:val="SingleTxtG"/>
        <w:ind w:left="2835" w:hanging="567"/>
      </w:pPr>
      <w:r w:rsidRPr="00B83B67">
        <w:t>(b)</w:t>
      </w:r>
      <w:r w:rsidRPr="00B83B67">
        <w:tab/>
      </w:r>
      <w:r w:rsidR="006F671F" w:rsidRPr="00B83B67">
        <w:t>Compilation and synthesis of second biennial reports from Parties included in Annex I to the Convention;</w:t>
      </w:r>
    </w:p>
    <w:p w14:paraId="76111DB5" w14:textId="281A214B" w:rsidR="006F671F" w:rsidRPr="00B83B67" w:rsidRDefault="00AE4166" w:rsidP="00AE4166">
      <w:pPr>
        <w:pStyle w:val="SingleTxtG"/>
        <w:ind w:left="2835" w:hanging="567"/>
      </w:pPr>
      <w:r w:rsidRPr="00B83B67">
        <w:t>(c)</w:t>
      </w:r>
      <w:r w:rsidRPr="00B83B67">
        <w:tab/>
      </w:r>
      <w:r w:rsidR="006F671F" w:rsidRPr="00B83B67">
        <w:t>Report on national greenhouse gas inventory data from Parties included in Annex I to the Convention for the period 1990–2015.</w:t>
      </w:r>
    </w:p>
    <w:p w14:paraId="09AD8DE9" w14:textId="3A45F022" w:rsidR="006F671F" w:rsidRPr="00B83B67" w:rsidRDefault="00AE4166" w:rsidP="00AE4166">
      <w:pPr>
        <w:pStyle w:val="SingleTxtG"/>
        <w:ind w:firstLine="566"/>
      </w:pPr>
      <w:r w:rsidRPr="00B83B67">
        <w:t>4.</w:t>
      </w:r>
      <w:r w:rsidRPr="00B83B67">
        <w:tab/>
      </w:r>
      <w:r w:rsidR="006F671F" w:rsidRPr="00B83B67">
        <w:t>Reporting from Parties not included in Annex I to the Convention:</w:t>
      </w:r>
    </w:p>
    <w:p w14:paraId="6229DF83" w14:textId="65B05F53" w:rsidR="006F671F" w:rsidRPr="00B83B67" w:rsidRDefault="00AE4166" w:rsidP="00AE4166">
      <w:pPr>
        <w:pStyle w:val="SingleTxtG"/>
        <w:ind w:left="2835" w:hanging="567"/>
      </w:pPr>
      <w:r w:rsidRPr="00B83B67">
        <w:t>(a)</w:t>
      </w:r>
      <w:r w:rsidRPr="00B83B67">
        <w:tab/>
      </w:r>
      <w:r w:rsidR="006F671F" w:rsidRPr="00B83B67">
        <w:t>Information contained in national communications from Parties not included in Annex I to the Convention (agenda sub-item held in abeyance);</w:t>
      </w:r>
    </w:p>
    <w:p w14:paraId="7B708372" w14:textId="0368C73F" w:rsidR="006F671F" w:rsidRPr="00B83B67" w:rsidRDefault="00AE4166" w:rsidP="00AE4166">
      <w:pPr>
        <w:pStyle w:val="SingleTxtG"/>
        <w:ind w:left="2835" w:hanging="567"/>
      </w:pPr>
      <w:r w:rsidRPr="00B83B67">
        <w:lastRenderedPageBreak/>
        <w:t>(b)</w:t>
      </w:r>
      <w:r w:rsidRPr="00B83B67">
        <w:tab/>
      </w:r>
      <w:r w:rsidR="006F671F" w:rsidRPr="00B83B67">
        <w:t xml:space="preserve">Work of the Consultative Group of Experts on National Communications from Parties not included in Annex I to the Convention; </w:t>
      </w:r>
    </w:p>
    <w:p w14:paraId="266FAAF8" w14:textId="5C3F4C8E" w:rsidR="006F671F" w:rsidRPr="00B83B67" w:rsidRDefault="00AE4166" w:rsidP="00AE4166">
      <w:pPr>
        <w:pStyle w:val="SingleTxtG"/>
        <w:ind w:left="2835" w:hanging="567"/>
      </w:pPr>
      <w:r w:rsidRPr="00B83B67">
        <w:t>(c)</w:t>
      </w:r>
      <w:r w:rsidRPr="00B83B67">
        <w:tab/>
      </w:r>
      <w:r w:rsidR="006F671F" w:rsidRPr="00B83B67">
        <w:t>Provision of financial and technical support;</w:t>
      </w:r>
    </w:p>
    <w:p w14:paraId="24FEBDFE" w14:textId="7FA6CDB3" w:rsidR="006F671F" w:rsidRPr="00B83B67" w:rsidRDefault="00AE4166" w:rsidP="00AE4166">
      <w:pPr>
        <w:pStyle w:val="SingleTxtG"/>
        <w:ind w:left="2835" w:hanging="567"/>
      </w:pPr>
      <w:bookmarkStart w:id="12" w:name="OLE_LINK51"/>
      <w:r w:rsidRPr="00B83B67">
        <w:t>(d)</w:t>
      </w:r>
      <w:r w:rsidRPr="00B83B67">
        <w:tab/>
      </w:r>
      <w:r w:rsidR="006F671F" w:rsidRPr="00B83B67">
        <w:t>Summary reports on the technical analysis of biennial update reports of Parties not included in Annex I to the Convention.</w:t>
      </w:r>
    </w:p>
    <w:bookmarkEnd w:id="12"/>
    <w:p w14:paraId="5BCB8134" w14:textId="48910CD9" w:rsidR="006F671F" w:rsidRPr="00B83B67" w:rsidRDefault="00AE4166" w:rsidP="00AE4166">
      <w:pPr>
        <w:pStyle w:val="SingleTxtG"/>
        <w:ind w:left="2268" w:hanging="568"/>
      </w:pPr>
      <w:r w:rsidRPr="00B83B67">
        <w:t>5.</w:t>
      </w:r>
      <w:r w:rsidRPr="00B83B67">
        <w:tab/>
      </w:r>
      <w:r w:rsidR="006F671F" w:rsidRPr="00B83B67">
        <w:t>Common time frames for nationally determined contributions referred to in Article 4, paragraph 10, of the Paris Agreement.</w:t>
      </w:r>
    </w:p>
    <w:p w14:paraId="2928901E" w14:textId="06C82DC8" w:rsidR="006F671F" w:rsidRPr="00B83B67" w:rsidRDefault="00AE4166" w:rsidP="00AE4166">
      <w:pPr>
        <w:pStyle w:val="SingleTxtG"/>
        <w:ind w:left="2268" w:hanging="568"/>
      </w:pPr>
      <w:r w:rsidRPr="00B83B67">
        <w:t>6.</w:t>
      </w:r>
      <w:r w:rsidRPr="00B83B67">
        <w:tab/>
      </w:r>
      <w:r w:rsidR="006F671F" w:rsidRPr="00B83B67">
        <w:t>Development of modalities and procedures for the operation and use of a public registry referred to in Article 4, paragraph 12, of the Paris Agreement.</w:t>
      </w:r>
    </w:p>
    <w:p w14:paraId="142D9BC7" w14:textId="06690A98" w:rsidR="006F671F" w:rsidRPr="00B83B67" w:rsidRDefault="00AE4166" w:rsidP="00AE4166">
      <w:pPr>
        <w:pStyle w:val="SingleTxtG"/>
        <w:ind w:left="2268" w:hanging="568"/>
      </w:pPr>
      <w:r w:rsidRPr="00B83B67">
        <w:t>7.</w:t>
      </w:r>
      <w:r w:rsidRPr="00B83B67">
        <w:tab/>
      </w:r>
      <w:r w:rsidR="006F671F" w:rsidRPr="00B83B67">
        <w:t>Development of modalities and procedures for the operation and use of a public registry referred to in Article 7, paragraph 12, of the Paris Agreement.</w:t>
      </w:r>
    </w:p>
    <w:p w14:paraId="34BDE2B5" w14:textId="38469258" w:rsidR="006F671F" w:rsidRPr="00B83B67" w:rsidRDefault="00AE4166" w:rsidP="00AE4166">
      <w:pPr>
        <w:pStyle w:val="SingleTxtG"/>
        <w:ind w:left="2268" w:hanging="568"/>
      </w:pPr>
      <w:r w:rsidRPr="00B83B67">
        <w:t>8.</w:t>
      </w:r>
      <w:r w:rsidRPr="00B83B67">
        <w:tab/>
      </w:r>
      <w:r w:rsidR="006F671F" w:rsidRPr="00B83B67">
        <w:t>Matters relating to the mechanisms under the Kyoto Protocol:</w:t>
      </w:r>
    </w:p>
    <w:p w14:paraId="73AF032E" w14:textId="5C9AC363" w:rsidR="006F671F" w:rsidRPr="00B83B67" w:rsidRDefault="00AE4166" w:rsidP="00AE4166">
      <w:pPr>
        <w:pStyle w:val="SingleTxtG"/>
        <w:ind w:left="2835" w:hanging="567"/>
      </w:pPr>
      <w:r w:rsidRPr="00B83B67">
        <w:t>(a)</w:t>
      </w:r>
      <w:r w:rsidRPr="00B83B67">
        <w:tab/>
      </w:r>
      <w:r w:rsidR="006F671F" w:rsidRPr="00B83B67">
        <w:t>Review of the modalities and procedures for the clean development mechanism;</w:t>
      </w:r>
    </w:p>
    <w:p w14:paraId="1C19FC37" w14:textId="0790E480" w:rsidR="006F671F" w:rsidRPr="00B83B67" w:rsidRDefault="00AE4166" w:rsidP="00AE4166">
      <w:pPr>
        <w:pStyle w:val="SingleTxtG"/>
        <w:ind w:left="2835" w:hanging="567"/>
      </w:pPr>
      <w:r w:rsidRPr="00B83B67">
        <w:t>(b)</w:t>
      </w:r>
      <w:r w:rsidRPr="00B83B67">
        <w:tab/>
      </w:r>
      <w:r w:rsidR="006F671F" w:rsidRPr="00B83B67">
        <w:t>Report of the administrator of the international transaction log under the Kyoto Protocol.</w:t>
      </w:r>
    </w:p>
    <w:p w14:paraId="2BED913D" w14:textId="4B3DA1AD" w:rsidR="006F671F" w:rsidRPr="00B83B67" w:rsidRDefault="00AE4166" w:rsidP="00AE4166">
      <w:pPr>
        <w:pStyle w:val="SingleTxtG"/>
        <w:ind w:left="2268" w:hanging="568"/>
      </w:pPr>
      <w:bookmarkStart w:id="13" w:name="OLE_LINK36"/>
      <w:r w:rsidRPr="00B83B67">
        <w:t>9.</w:t>
      </w:r>
      <w:r w:rsidRPr="00B83B67">
        <w:tab/>
      </w:r>
      <w:r w:rsidR="006F671F" w:rsidRPr="00B83B67">
        <w:t>Coordination of support for the implementation of activities in relation to mitigation actions in the forest sector by developing countries, including institutional arrangements.</w:t>
      </w:r>
    </w:p>
    <w:p w14:paraId="53E9A108" w14:textId="3D1E3756" w:rsidR="006F671F" w:rsidRPr="00B83B67" w:rsidRDefault="00AE4166" w:rsidP="00AE4166">
      <w:pPr>
        <w:pStyle w:val="SingleTxtG"/>
        <w:ind w:left="2268" w:hanging="568"/>
      </w:pPr>
      <w:bookmarkStart w:id="14" w:name="OLE_LINK29"/>
      <w:r w:rsidRPr="00B83B67">
        <w:t>10.</w:t>
      </w:r>
      <w:r w:rsidRPr="00B83B67">
        <w:tab/>
      </w:r>
      <w:r w:rsidR="006F671F" w:rsidRPr="00B83B67">
        <w:t>Matters relating to the least developed countries</w:t>
      </w:r>
      <w:bookmarkStart w:id="15" w:name="OLE_LINK30"/>
      <w:bookmarkEnd w:id="14"/>
      <w:r w:rsidR="006F671F" w:rsidRPr="00B83B67">
        <w:t>.</w:t>
      </w:r>
    </w:p>
    <w:p w14:paraId="44D3A1DF" w14:textId="58D34C2D" w:rsidR="006F671F" w:rsidRPr="00B83B67" w:rsidRDefault="00AE4166" w:rsidP="00AE4166">
      <w:pPr>
        <w:pStyle w:val="SingleTxtG"/>
        <w:ind w:left="2268" w:hanging="568"/>
      </w:pPr>
      <w:r w:rsidRPr="00B83B67">
        <w:t>11.</w:t>
      </w:r>
      <w:r w:rsidRPr="00B83B67">
        <w:tab/>
      </w:r>
      <w:r w:rsidR="006F671F" w:rsidRPr="00B83B67">
        <w:t>National adaptation plans.</w:t>
      </w:r>
    </w:p>
    <w:bookmarkEnd w:id="15"/>
    <w:p w14:paraId="05F5CC6B" w14:textId="0CF2C745" w:rsidR="006F671F" w:rsidRPr="00B83B67" w:rsidRDefault="00AE4166" w:rsidP="00AE4166">
      <w:pPr>
        <w:pStyle w:val="SingleTxtG"/>
        <w:ind w:left="2268" w:hanging="568"/>
      </w:pPr>
      <w:r w:rsidRPr="00B83B67">
        <w:t>12.</w:t>
      </w:r>
      <w:r w:rsidRPr="00B83B67">
        <w:tab/>
      </w:r>
      <w:r w:rsidR="006F671F" w:rsidRPr="00B83B67">
        <w:t>Report of the Adaptation Committee.</w:t>
      </w:r>
    </w:p>
    <w:p w14:paraId="41AFE7A2" w14:textId="50314361" w:rsidR="006F671F" w:rsidRPr="00B83B67" w:rsidRDefault="00AE4166" w:rsidP="00AE4166">
      <w:pPr>
        <w:pStyle w:val="SingleTxtG"/>
        <w:ind w:left="2268" w:hanging="568"/>
      </w:pPr>
      <w:r w:rsidRPr="00B83B67">
        <w:t>13.</w:t>
      </w:r>
      <w:r w:rsidRPr="00B83B67">
        <w:tab/>
      </w:r>
      <w:r w:rsidR="006F671F" w:rsidRPr="00B83B67">
        <w:t>Report of the Executive Committee of the Warsaw International Mechanism for Loss and Damage associated with Climate Change Impacts.</w:t>
      </w:r>
    </w:p>
    <w:p w14:paraId="145605A0" w14:textId="70F05D1E" w:rsidR="006F671F" w:rsidRPr="00B83B67" w:rsidRDefault="00AE4166" w:rsidP="00AE4166">
      <w:pPr>
        <w:pStyle w:val="SingleTxtG"/>
        <w:ind w:left="2268" w:hanging="568"/>
      </w:pPr>
      <w:r w:rsidRPr="00B83B67">
        <w:t>14.</w:t>
      </w:r>
      <w:r w:rsidRPr="00B83B67">
        <w:tab/>
      </w:r>
      <w:r w:rsidR="006F671F" w:rsidRPr="00B83B67">
        <w:t>Development and transfer of technologies:</w:t>
      </w:r>
    </w:p>
    <w:p w14:paraId="43228173" w14:textId="26E316D9" w:rsidR="006F671F" w:rsidRPr="00B83B67" w:rsidRDefault="00AE4166" w:rsidP="00AE4166">
      <w:pPr>
        <w:pStyle w:val="SingleTxtG"/>
        <w:ind w:left="2835" w:hanging="567"/>
      </w:pPr>
      <w:r w:rsidRPr="00B83B67">
        <w:t>(a)</w:t>
      </w:r>
      <w:r w:rsidRPr="00B83B67">
        <w:tab/>
      </w:r>
      <w:r w:rsidR="006F671F" w:rsidRPr="00B83B67">
        <w:t>Joint annual report of the Technology Executive Committee and the Climate Technology Centre and Network;</w:t>
      </w:r>
    </w:p>
    <w:p w14:paraId="1DCCE6B5" w14:textId="6DFD3B91" w:rsidR="006F671F" w:rsidRPr="00B83B67" w:rsidRDefault="00AE4166" w:rsidP="00AE4166">
      <w:pPr>
        <w:pStyle w:val="SingleTxtG"/>
        <w:ind w:left="2835" w:hanging="567"/>
      </w:pPr>
      <w:r w:rsidRPr="00B83B67">
        <w:t>(b)</w:t>
      </w:r>
      <w:r w:rsidRPr="00B83B67">
        <w:tab/>
      </w:r>
      <w:r w:rsidR="006F671F" w:rsidRPr="00B83B67">
        <w:t>Poznan strategic programme on technology transfer.</w:t>
      </w:r>
    </w:p>
    <w:p w14:paraId="58BB5DA2" w14:textId="00057F9C" w:rsidR="006F671F" w:rsidRPr="00B83B67" w:rsidRDefault="00AE4166" w:rsidP="00AE4166">
      <w:pPr>
        <w:pStyle w:val="SingleTxtG"/>
        <w:ind w:left="2268" w:hanging="568"/>
      </w:pPr>
      <w:r w:rsidRPr="00B83B67">
        <w:t>15.</w:t>
      </w:r>
      <w:r w:rsidRPr="00B83B67">
        <w:tab/>
      </w:r>
      <w:r w:rsidR="006F671F" w:rsidRPr="00B83B67">
        <w:t>Matters relating to climate finance:</w:t>
      </w:r>
    </w:p>
    <w:p w14:paraId="2703EC51" w14:textId="19DAF569" w:rsidR="006F671F" w:rsidRPr="00B83B67" w:rsidRDefault="00AE4166" w:rsidP="00AE4166">
      <w:pPr>
        <w:pStyle w:val="SingleTxtG"/>
        <w:ind w:left="2835" w:hanging="567"/>
      </w:pPr>
      <w:r w:rsidRPr="00B83B67">
        <w:t>(a)</w:t>
      </w:r>
      <w:r w:rsidRPr="00B83B67">
        <w:tab/>
      </w:r>
      <w:r w:rsidR="006F671F" w:rsidRPr="00B83B67">
        <w:t>Review of the functions of the Standing Committee on Finance;</w:t>
      </w:r>
    </w:p>
    <w:p w14:paraId="5C8D9872" w14:textId="781D5F39" w:rsidR="006F671F" w:rsidRPr="00B83B67" w:rsidRDefault="00AE4166" w:rsidP="00AE4166">
      <w:pPr>
        <w:pStyle w:val="SingleTxtG"/>
        <w:ind w:left="2835" w:hanging="567"/>
      </w:pPr>
      <w:r w:rsidRPr="00B83B67">
        <w:t>(b)</w:t>
      </w:r>
      <w:r w:rsidRPr="00B83B67">
        <w:tab/>
      </w:r>
      <w:r w:rsidR="006F671F" w:rsidRPr="00B83B67">
        <w:t>Third review of the Adaptation Fund.</w:t>
      </w:r>
    </w:p>
    <w:p w14:paraId="3F1E3005" w14:textId="3741F33E" w:rsidR="006F671F" w:rsidRPr="00B83B67" w:rsidRDefault="00AE4166" w:rsidP="00AE4166">
      <w:pPr>
        <w:pStyle w:val="SingleTxtG"/>
        <w:ind w:left="2268" w:hanging="568"/>
      </w:pPr>
      <w:bookmarkStart w:id="16" w:name="OLE_LINK35"/>
      <w:r w:rsidRPr="00B83B67">
        <w:t>16.</w:t>
      </w:r>
      <w:r w:rsidRPr="00B83B67">
        <w:tab/>
      </w:r>
      <w:r w:rsidR="006F671F" w:rsidRPr="00B83B67">
        <w:t>Matters relating to capacity-building:</w:t>
      </w:r>
    </w:p>
    <w:p w14:paraId="04250B28" w14:textId="46975919" w:rsidR="006F671F" w:rsidRPr="00B83B67" w:rsidRDefault="00AE4166" w:rsidP="00AE4166">
      <w:pPr>
        <w:pStyle w:val="SingleTxtG"/>
        <w:ind w:left="2835" w:hanging="567"/>
      </w:pPr>
      <w:r w:rsidRPr="00B83B67">
        <w:t>(a)</w:t>
      </w:r>
      <w:r w:rsidRPr="00B83B67">
        <w:tab/>
      </w:r>
      <w:r w:rsidR="006F671F" w:rsidRPr="00B83B67">
        <w:t>Capacity-building under the Convention;</w:t>
      </w:r>
    </w:p>
    <w:p w14:paraId="1C29C11E" w14:textId="33E72C32" w:rsidR="006F671F" w:rsidRPr="00B83B67" w:rsidRDefault="00AE4166" w:rsidP="00AE4166">
      <w:pPr>
        <w:pStyle w:val="SingleTxtG"/>
        <w:ind w:left="2835" w:hanging="567"/>
      </w:pPr>
      <w:r w:rsidRPr="00B83B67">
        <w:t>(b)</w:t>
      </w:r>
      <w:r w:rsidRPr="00B83B67">
        <w:tab/>
      </w:r>
      <w:r w:rsidR="006F671F" w:rsidRPr="00B83B67">
        <w:t>Annual technical progress report of the Paris Committee on Capacity-building;</w:t>
      </w:r>
    </w:p>
    <w:p w14:paraId="08E26F99" w14:textId="7503F551" w:rsidR="006F671F" w:rsidRPr="00B83B67" w:rsidRDefault="00AE4166" w:rsidP="00AE4166">
      <w:pPr>
        <w:pStyle w:val="SingleTxtG"/>
        <w:ind w:left="2835" w:hanging="567"/>
      </w:pPr>
      <w:r w:rsidRPr="00B83B67">
        <w:t>(c)</w:t>
      </w:r>
      <w:r w:rsidRPr="00B83B67">
        <w:tab/>
      </w:r>
      <w:r w:rsidR="006F671F" w:rsidRPr="00B83B67">
        <w:t>Capacity-building under the Kyoto Protocol.</w:t>
      </w:r>
    </w:p>
    <w:bookmarkEnd w:id="16"/>
    <w:p w14:paraId="71DFEFEF" w14:textId="4CB91FC0" w:rsidR="006F671F" w:rsidRPr="00B83B67" w:rsidRDefault="00AE4166" w:rsidP="00AE4166">
      <w:pPr>
        <w:pStyle w:val="SingleTxtG"/>
        <w:ind w:left="2268" w:hanging="568"/>
      </w:pPr>
      <w:r w:rsidRPr="00B83B67">
        <w:t>17.</w:t>
      </w:r>
      <w:r w:rsidRPr="00B83B67">
        <w:tab/>
      </w:r>
      <w:r w:rsidR="006F671F" w:rsidRPr="00B83B67">
        <w:t>Impact of the implementation of response measures</w:t>
      </w:r>
      <w:bookmarkStart w:id="17" w:name="OLE_LINK42"/>
      <w:bookmarkEnd w:id="13"/>
      <w:r w:rsidR="006F671F" w:rsidRPr="00B83B67">
        <w:t>:</w:t>
      </w:r>
    </w:p>
    <w:p w14:paraId="37049C3C" w14:textId="7DEA105C" w:rsidR="006F671F" w:rsidRPr="00B83B67" w:rsidRDefault="00AE4166" w:rsidP="00AE4166">
      <w:pPr>
        <w:pStyle w:val="SingleTxtG"/>
        <w:ind w:left="2835" w:hanging="567"/>
      </w:pPr>
      <w:r w:rsidRPr="00B83B67">
        <w:t>(a)</w:t>
      </w:r>
      <w:r w:rsidRPr="00B83B67">
        <w:tab/>
      </w:r>
      <w:r w:rsidR="006F671F" w:rsidRPr="00B83B67">
        <w:t>Improved forum and work programme;</w:t>
      </w:r>
    </w:p>
    <w:p w14:paraId="46EA7FBD" w14:textId="1C22CB9D" w:rsidR="006F671F" w:rsidRPr="00B83B67" w:rsidRDefault="00AE4166" w:rsidP="00AE4166">
      <w:pPr>
        <w:pStyle w:val="SingleTxtG"/>
        <w:ind w:left="2835" w:hanging="567"/>
      </w:pPr>
      <w:r w:rsidRPr="00B83B67">
        <w:t>(b)</w:t>
      </w:r>
      <w:r w:rsidRPr="00B83B67">
        <w:tab/>
      </w:r>
      <w:r w:rsidR="006F671F" w:rsidRPr="00B83B67">
        <w:t xml:space="preserve">Modalities, work programme and functions under the Paris Agreement of the forum on the impact of the implementation of response measures; </w:t>
      </w:r>
    </w:p>
    <w:p w14:paraId="2D335C9D" w14:textId="36B01502" w:rsidR="006F671F" w:rsidRPr="00B83B67" w:rsidRDefault="00AE4166" w:rsidP="00AE4166">
      <w:pPr>
        <w:pStyle w:val="SingleTxtG"/>
        <w:ind w:left="2835" w:hanging="567"/>
      </w:pPr>
      <w:r w:rsidRPr="00B83B67">
        <w:t>(c)</w:t>
      </w:r>
      <w:r w:rsidRPr="00B83B67">
        <w:tab/>
      </w:r>
      <w:r w:rsidR="006F671F" w:rsidRPr="00B83B67">
        <w:t>Matters relating to Article 3, paragraph 14, of the Kyoto Protocol;</w:t>
      </w:r>
    </w:p>
    <w:p w14:paraId="2674BC8B" w14:textId="32CB2751" w:rsidR="006F671F" w:rsidRPr="00B83B67" w:rsidRDefault="00AE4166" w:rsidP="00AE4166">
      <w:pPr>
        <w:pStyle w:val="SingleTxtG"/>
        <w:ind w:left="2835" w:hanging="567"/>
      </w:pPr>
      <w:r w:rsidRPr="00B83B67">
        <w:t>(d)</w:t>
      </w:r>
      <w:r w:rsidRPr="00B83B67">
        <w:tab/>
      </w:r>
      <w:r w:rsidR="006F671F" w:rsidRPr="00B83B67">
        <w:t>Progress on the implementation of decision 1/CP.10.</w:t>
      </w:r>
      <w:bookmarkEnd w:id="17"/>
    </w:p>
    <w:p w14:paraId="6771DB3D" w14:textId="2C9F1AE5" w:rsidR="006F671F" w:rsidRPr="00B83B67" w:rsidRDefault="00AE4166" w:rsidP="00AE4166">
      <w:pPr>
        <w:pStyle w:val="SingleTxtG"/>
        <w:ind w:left="2268" w:hanging="568"/>
      </w:pPr>
      <w:bookmarkStart w:id="18" w:name="OLE_LINK43"/>
      <w:r w:rsidRPr="00B83B67">
        <w:lastRenderedPageBreak/>
        <w:t>18.</w:t>
      </w:r>
      <w:r w:rsidRPr="00B83B67">
        <w:tab/>
      </w:r>
      <w:r w:rsidR="006F671F" w:rsidRPr="00B83B67">
        <w:t>Ways of enhancing the implementation of education, training, public awareness, public participation and public access to information so as to enhance actions under the Paris Agreement.</w:t>
      </w:r>
    </w:p>
    <w:p w14:paraId="15F49C96" w14:textId="014E1C44" w:rsidR="006F671F" w:rsidRPr="00B83B67" w:rsidRDefault="00AE4166" w:rsidP="00AE4166">
      <w:pPr>
        <w:pStyle w:val="SingleTxtG"/>
        <w:ind w:left="2268" w:hanging="568"/>
      </w:pPr>
      <w:bookmarkStart w:id="19" w:name="OLE_LINK44"/>
      <w:r w:rsidRPr="00B83B67">
        <w:t>19.</w:t>
      </w:r>
      <w:r w:rsidRPr="00B83B67">
        <w:tab/>
      </w:r>
      <w:r w:rsidR="006F671F" w:rsidRPr="00B83B67">
        <w:t xml:space="preserve">Report on activities related to Action for Climate Empowerment. </w:t>
      </w:r>
    </w:p>
    <w:p w14:paraId="6427EFC5" w14:textId="3500F89B" w:rsidR="006F671F" w:rsidRPr="00B83B67" w:rsidRDefault="00AE4166" w:rsidP="00AE4166">
      <w:pPr>
        <w:pStyle w:val="SingleTxtG"/>
        <w:ind w:left="2268" w:hanging="568"/>
      </w:pPr>
      <w:r w:rsidRPr="00B83B67">
        <w:t>20.</w:t>
      </w:r>
      <w:r w:rsidRPr="00B83B67">
        <w:tab/>
      </w:r>
      <w:r w:rsidR="006F671F" w:rsidRPr="00B83B67">
        <w:t xml:space="preserve">Gender and climate change. </w:t>
      </w:r>
    </w:p>
    <w:p w14:paraId="6B264B21" w14:textId="0594B56E" w:rsidR="006F671F" w:rsidRPr="00B83B67" w:rsidRDefault="00AE4166" w:rsidP="00AE4166">
      <w:pPr>
        <w:pStyle w:val="SingleTxtG"/>
        <w:ind w:left="2268" w:hanging="568"/>
      </w:pPr>
      <w:r w:rsidRPr="00B83B67">
        <w:t>21.</w:t>
      </w:r>
      <w:r w:rsidRPr="00B83B67">
        <w:tab/>
      </w:r>
      <w:r w:rsidR="006F671F" w:rsidRPr="00B83B67">
        <w:t>Administrative, financial and institutional matters</w:t>
      </w:r>
      <w:bookmarkEnd w:id="19"/>
      <w:r w:rsidR="006F671F" w:rsidRPr="00B83B67">
        <w:t>:</w:t>
      </w:r>
    </w:p>
    <w:p w14:paraId="371D26C7" w14:textId="4F22D00F" w:rsidR="006F671F" w:rsidRPr="00B83B67" w:rsidRDefault="00AE4166" w:rsidP="00AE4166">
      <w:pPr>
        <w:pStyle w:val="SingleTxtG"/>
        <w:ind w:left="2835" w:hanging="567"/>
      </w:pPr>
      <w:r w:rsidRPr="00B83B67">
        <w:t>(a)</w:t>
      </w:r>
      <w:r w:rsidRPr="00B83B67">
        <w:tab/>
      </w:r>
      <w:r w:rsidR="006F671F" w:rsidRPr="00B83B67">
        <w:t>Budget performance for the biennium 2016–2017; </w:t>
      </w:r>
    </w:p>
    <w:p w14:paraId="74656872" w14:textId="17310894" w:rsidR="006F671F" w:rsidRPr="00B83B67" w:rsidRDefault="00AE4166" w:rsidP="00AE4166">
      <w:pPr>
        <w:pStyle w:val="SingleTxtG"/>
        <w:ind w:left="2835" w:hanging="567"/>
      </w:pPr>
      <w:r w:rsidRPr="00B83B67">
        <w:t>(b)</w:t>
      </w:r>
      <w:r w:rsidRPr="00B83B67">
        <w:tab/>
      </w:r>
      <w:r w:rsidR="006F671F" w:rsidRPr="00B83B67">
        <w:t>Audit report and financial statements for 2016;</w:t>
      </w:r>
    </w:p>
    <w:p w14:paraId="7164DA8B" w14:textId="0AF940A1" w:rsidR="006F671F" w:rsidRPr="00B83B67" w:rsidRDefault="00AE4166" w:rsidP="00AE4166">
      <w:pPr>
        <w:pStyle w:val="SingleTxtG"/>
        <w:ind w:left="2835" w:hanging="567"/>
      </w:pPr>
      <w:r w:rsidRPr="00B83B67">
        <w:t>(c)</w:t>
      </w:r>
      <w:r w:rsidRPr="00B83B67">
        <w:tab/>
      </w:r>
      <w:r w:rsidR="006F671F" w:rsidRPr="00B83B67">
        <w:t>Programme budget for the biennium 2018–2019;</w:t>
      </w:r>
    </w:p>
    <w:p w14:paraId="4520ED86" w14:textId="4B976B39" w:rsidR="006F671F" w:rsidRPr="00B83B67" w:rsidRDefault="00AE4166" w:rsidP="00AE4166">
      <w:pPr>
        <w:pStyle w:val="SingleTxtG"/>
        <w:ind w:left="2835" w:hanging="567"/>
      </w:pPr>
      <w:r w:rsidRPr="00B83B67">
        <w:t>(d)</w:t>
      </w:r>
      <w:r w:rsidRPr="00B83B67">
        <w:tab/>
      </w:r>
      <w:r w:rsidR="006F671F" w:rsidRPr="00B83B67">
        <w:t>Other budgetary and financial matters.</w:t>
      </w:r>
    </w:p>
    <w:p w14:paraId="1B44FE3B" w14:textId="3EB89E23" w:rsidR="006F671F" w:rsidRPr="00B83B67" w:rsidRDefault="00AE4166" w:rsidP="00AE4166">
      <w:pPr>
        <w:pStyle w:val="SingleTxtG"/>
        <w:ind w:left="2268" w:hanging="568"/>
      </w:pPr>
      <w:r w:rsidRPr="00B83B67">
        <w:t>22.</w:t>
      </w:r>
      <w:r w:rsidRPr="00B83B67">
        <w:tab/>
      </w:r>
      <w:r w:rsidR="006F671F" w:rsidRPr="00B83B67">
        <w:t>Other matters</w:t>
      </w:r>
      <w:bookmarkEnd w:id="18"/>
      <w:r w:rsidR="006F671F" w:rsidRPr="00B83B67">
        <w:t>.</w:t>
      </w:r>
      <w:bookmarkStart w:id="20" w:name="OLE_LINK49"/>
    </w:p>
    <w:p w14:paraId="40D9DB06" w14:textId="241D3BF8" w:rsidR="006F671F" w:rsidRPr="00B83B67" w:rsidRDefault="00AE4166" w:rsidP="00AE4166">
      <w:pPr>
        <w:pStyle w:val="SingleTxtG"/>
        <w:ind w:left="2268" w:hanging="568"/>
      </w:pPr>
      <w:r w:rsidRPr="00B83B67">
        <w:t>23.</w:t>
      </w:r>
      <w:r w:rsidRPr="00B83B67">
        <w:tab/>
      </w:r>
      <w:r w:rsidR="006F671F" w:rsidRPr="00B83B67">
        <w:t>Closure of and report on the session</w:t>
      </w:r>
      <w:bookmarkEnd w:id="20"/>
      <w:r w:rsidR="006F671F" w:rsidRPr="00B83B67">
        <w:t>.</w:t>
      </w:r>
    </w:p>
    <w:p w14:paraId="72DC4FAA" w14:textId="23663C1F" w:rsidR="00844F5A" w:rsidRPr="00B83B67" w:rsidRDefault="00AE4166" w:rsidP="00AE4166">
      <w:pPr>
        <w:pStyle w:val="RegSingleTxtG"/>
        <w:numPr>
          <w:ilvl w:val="0"/>
          <w:numId w:val="0"/>
        </w:numPr>
        <w:ind w:left="1134"/>
      </w:pPr>
      <w:r w:rsidRPr="00B83B67">
        <w:t>6.</w:t>
      </w:r>
      <w:r w:rsidRPr="00B83B67">
        <w:tab/>
      </w:r>
      <w:r w:rsidR="008B22B4" w:rsidRPr="00B83B67">
        <w:t>In addition, t</w:t>
      </w:r>
      <w:r w:rsidR="00844F5A" w:rsidRPr="00B83B67">
        <w:t>he Chair reminded Parties of the issues referred to the SBI by the Conference of the Parties (COP) and the C</w:t>
      </w:r>
      <w:r w:rsidR="005D56A4" w:rsidRPr="00B83B67">
        <w:t xml:space="preserve">onference of the Parties serving as the meeting of the Parties to the Kyoto Protocol (CMP) </w:t>
      </w:r>
      <w:r w:rsidR="00844F5A" w:rsidRPr="00B83B67">
        <w:t xml:space="preserve">at their </w:t>
      </w:r>
      <w:r w:rsidR="008B22B4" w:rsidRPr="00B83B67">
        <w:t>1</w:t>
      </w:r>
      <w:r w:rsidR="008B22B4" w:rsidRPr="00B83B67">
        <w:rPr>
          <w:vertAlign w:val="superscript"/>
        </w:rPr>
        <w:t>st</w:t>
      </w:r>
      <w:r w:rsidR="00844F5A" w:rsidRPr="00B83B67">
        <w:t xml:space="preserve"> meetings, </w:t>
      </w:r>
      <w:r w:rsidR="008B22B4" w:rsidRPr="00B83B67">
        <w:t>which</w:t>
      </w:r>
      <w:r w:rsidR="00844F5A" w:rsidRPr="00B83B67">
        <w:t xml:space="preserve"> </w:t>
      </w:r>
      <w:r w:rsidR="008D06C5" w:rsidRPr="00B83B67">
        <w:t xml:space="preserve">were to </w:t>
      </w:r>
      <w:r w:rsidR="00844F5A" w:rsidRPr="00B83B67">
        <w:t xml:space="preserve">be considered by the SBI under </w:t>
      </w:r>
      <w:r w:rsidR="008B22B4" w:rsidRPr="00B83B67">
        <w:t xml:space="preserve">its </w:t>
      </w:r>
      <w:r w:rsidR="00844F5A" w:rsidRPr="00B83B67">
        <w:t xml:space="preserve">relevant existing </w:t>
      </w:r>
      <w:r w:rsidR="008B22B4" w:rsidRPr="00B83B67">
        <w:t xml:space="preserve">agenda </w:t>
      </w:r>
      <w:r w:rsidR="00844F5A" w:rsidRPr="00B83B67">
        <w:t>items.</w:t>
      </w:r>
      <w:r w:rsidR="00844F5A" w:rsidRPr="00B83B67">
        <w:rPr>
          <w:rStyle w:val="FootnoteReference"/>
        </w:rPr>
        <w:footnoteReference w:id="2"/>
      </w:r>
      <w:r w:rsidR="00844F5A" w:rsidRPr="00B83B67">
        <w:t xml:space="preserve"> </w:t>
      </w:r>
    </w:p>
    <w:p w14:paraId="0B2174CD" w14:textId="68A9C905" w:rsidR="000A7157" w:rsidRPr="00B83B67" w:rsidRDefault="00AE4166" w:rsidP="00AE4166">
      <w:pPr>
        <w:pStyle w:val="RegH1G"/>
        <w:numPr>
          <w:ilvl w:val="0"/>
          <w:numId w:val="0"/>
        </w:numPr>
        <w:tabs>
          <w:tab w:val="left" w:pos="1135"/>
        </w:tabs>
        <w:spacing w:after="0"/>
        <w:ind w:left="1135" w:hanging="454"/>
        <w:rPr>
          <w:sz w:val="20"/>
        </w:rPr>
      </w:pPr>
      <w:bookmarkStart w:id="21" w:name="_Toc453078746"/>
      <w:bookmarkStart w:id="22" w:name="_Toc482366016"/>
      <w:bookmarkStart w:id="23" w:name="_Toc484090971"/>
      <w:bookmarkStart w:id="24" w:name="_Toc503346263"/>
      <w:r w:rsidRPr="00B83B67">
        <w:t>B.</w:t>
      </w:r>
      <w:r w:rsidRPr="00B83B67">
        <w:tab/>
      </w:r>
      <w:r w:rsidR="000A7157" w:rsidRPr="00B83B67">
        <w:rPr>
          <w:lang w:eastAsia="en-US"/>
        </w:rPr>
        <w:t>Organization of the work of the session</w:t>
      </w:r>
      <w:bookmarkEnd w:id="21"/>
      <w:bookmarkEnd w:id="22"/>
      <w:bookmarkEnd w:id="23"/>
      <w:bookmarkEnd w:id="24"/>
    </w:p>
    <w:p w14:paraId="1D8A9220" w14:textId="77777777" w:rsidR="000A7157" w:rsidRPr="00B83B67" w:rsidRDefault="000A7157" w:rsidP="000A7157">
      <w:pPr>
        <w:pStyle w:val="SingleTxtG"/>
        <w:keepNext/>
        <w:spacing w:after="240"/>
      </w:pPr>
      <w:r w:rsidRPr="00B83B67">
        <w:t>(Agenda sub-item 2(b))</w:t>
      </w:r>
    </w:p>
    <w:p w14:paraId="68148B32" w14:textId="589BB634" w:rsidR="000A7157" w:rsidRPr="00B83B67" w:rsidRDefault="00AE4166" w:rsidP="00AE4166">
      <w:pPr>
        <w:pStyle w:val="RegSingleTxtG"/>
        <w:numPr>
          <w:ilvl w:val="0"/>
          <w:numId w:val="0"/>
        </w:numPr>
        <w:ind w:left="1134"/>
      </w:pPr>
      <w:r w:rsidRPr="00B83B67">
        <w:t>7.</w:t>
      </w:r>
      <w:r w:rsidRPr="00B83B67">
        <w:tab/>
      </w:r>
      <w:r w:rsidR="000A7157" w:rsidRPr="00B83B67">
        <w:t>The SBI considered this agenda sub-item at its 1</w:t>
      </w:r>
      <w:r w:rsidR="000A7157" w:rsidRPr="00B83B67">
        <w:rPr>
          <w:vertAlign w:val="superscript"/>
        </w:rPr>
        <w:t>st</w:t>
      </w:r>
      <w:r w:rsidR="000A7157" w:rsidRPr="00B83B67">
        <w:t xml:space="preserve"> meeting, at which the Chair drew attention to the deadline for </w:t>
      </w:r>
      <w:r w:rsidR="005812D0" w:rsidRPr="00B83B67">
        <w:t xml:space="preserve">all groups to </w:t>
      </w:r>
      <w:r w:rsidR="000A7157" w:rsidRPr="00B83B67">
        <w:t>conclud</w:t>
      </w:r>
      <w:r w:rsidR="005812D0" w:rsidRPr="00B83B67">
        <w:t>e</w:t>
      </w:r>
      <w:r w:rsidR="000A7157" w:rsidRPr="00B83B67">
        <w:t xml:space="preserve"> the</w:t>
      </w:r>
      <w:r w:rsidR="005812D0" w:rsidRPr="00B83B67">
        <w:t>ir</w:t>
      </w:r>
      <w:r w:rsidR="000A7157" w:rsidRPr="00B83B67">
        <w:t xml:space="preserve"> work by 6 p.m. on Monday, 13</w:t>
      </w:r>
      <w:r w:rsidR="00B8761E">
        <w:t> </w:t>
      </w:r>
      <w:r w:rsidR="000A7157" w:rsidRPr="00B83B67">
        <w:t>November, to ensure the timely availability of draft conclusions for the closing plenary</w:t>
      </w:r>
      <w:r w:rsidR="008B22B4" w:rsidRPr="00B83B67">
        <w:t>,</w:t>
      </w:r>
      <w:r w:rsidR="00A47CAF" w:rsidRPr="00B83B67">
        <w:t xml:space="preserve"> </w:t>
      </w:r>
      <w:r w:rsidR="008B22B4" w:rsidRPr="00B83B67">
        <w:t>which</w:t>
      </w:r>
      <w:r w:rsidR="00A47CAF" w:rsidRPr="00B83B67">
        <w:t xml:space="preserve"> </w:t>
      </w:r>
      <w:r w:rsidR="009F774E" w:rsidRPr="00B83B67">
        <w:t>was to be convened in two parts</w:t>
      </w:r>
      <w:r w:rsidR="00F232DD" w:rsidRPr="00B83B67">
        <w:t>.</w:t>
      </w:r>
      <w:r w:rsidR="00F232DD" w:rsidRPr="00B83B67">
        <w:rPr>
          <w:rStyle w:val="FootnoteReference"/>
        </w:rPr>
        <w:footnoteReference w:id="3"/>
      </w:r>
      <w:r w:rsidR="000A7157" w:rsidRPr="00B83B67">
        <w:t xml:space="preserve"> On a proposal by the Chair, the SBI agreed to proceed on th</w:t>
      </w:r>
      <w:r w:rsidR="005812D0" w:rsidRPr="00B83B67">
        <w:t>at</w:t>
      </w:r>
      <w:r w:rsidR="000A7157" w:rsidRPr="00B83B67">
        <w:t xml:space="preserve"> basis and in line with previously adopted SBI conclusions</w:t>
      </w:r>
      <w:r w:rsidR="000A7157" w:rsidRPr="00B83B67">
        <w:rPr>
          <w:sz w:val="18"/>
          <w:vertAlign w:val="superscript"/>
        </w:rPr>
        <w:footnoteReference w:id="4"/>
      </w:r>
      <w:r w:rsidR="000A7157" w:rsidRPr="00B83B67">
        <w:t xml:space="preserve"> on the timely conclusion of negotiations and related working practices.</w:t>
      </w:r>
    </w:p>
    <w:p w14:paraId="782DA2EA" w14:textId="7226E13C" w:rsidR="00662ABA" w:rsidRDefault="00AE4166" w:rsidP="00AE4166">
      <w:pPr>
        <w:pStyle w:val="RegSingleTxtG"/>
        <w:numPr>
          <w:ilvl w:val="0"/>
          <w:numId w:val="0"/>
        </w:numPr>
        <w:ind w:left="1134"/>
      </w:pPr>
      <w:r>
        <w:t>8.</w:t>
      </w:r>
      <w:r>
        <w:tab/>
      </w:r>
      <w:r w:rsidR="00376B31" w:rsidRPr="00B83B67">
        <w:t xml:space="preserve">At </w:t>
      </w:r>
      <w:r w:rsidR="003629C6" w:rsidRPr="00B83B67">
        <w:t xml:space="preserve">its </w:t>
      </w:r>
      <w:r w:rsidR="00376B31" w:rsidRPr="00B83B67">
        <w:t>2</w:t>
      </w:r>
      <w:r w:rsidR="00376B31" w:rsidRPr="00B83B67">
        <w:rPr>
          <w:vertAlign w:val="superscript"/>
        </w:rPr>
        <w:t>nd</w:t>
      </w:r>
      <w:r w:rsidR="00376B31" w:rsidRPr="00B83B67">
        <w:t xml:space="preserve"> meeting, </w:t>
      </w:r>
      <w:r w:rsidR="003629C6" w:rsidRPr="00B83B67">
        <w:t>on 6 November, which was held jointly with the 2</w:t>
      </w:r>
      <w:r w:rsidR="003629C6" w:rsidRPr="00B83B67">
        <w:rPr>
          <w:vertAlign w:val="superscript"/>
        </w:rPr>
        <w:t>nd</w:t>
      </w:r>
      <w:r w:rsidR="003629C6" w:rsidRPr="00B83B67">
        <w:t xml:space="preserve"> meeting of the </w:t>
      </w:r>
      <w:r w:rsidR="00C45C49" w:rsidRPr="00C13585">
        <w:t>Subsidiary Body for Scientific and Technological Advice</w:t>
      </w:r>
      <w:r w:rsidR="00C45C49" w:rsidRPr="00B83B67">
        <w:t xml:space="preserve"> </w:t>
      </w:r>
      <w:r w:rsidR="00C45C49">
        <w:t>(</w:t>
      </w:r>
      <w:r w:rsidR="003629C6" w:rsidRPr="00B83B67">
        <w:t>SBSTA</w:t>
      </w:r>
      <w:r w:rsidR="00C45C49">
        <w:t>)</w:t>
      </w:r>
      <w:r w:rsidR="003629C6" w:rsidRPr="00B83B67">
        <w:t>, the SBI heard statements from Parties and observers. S</w:t>
      </w:r>
      <w:r w:rsidR="000A7157" w:rsidRPr="00B83B67">
        <w:t>tatements were made by representatives</w:t>
      </w:r>
      <w:r w:rsidR="00376B31" w:rsidRPr="00B83B67">
        <w:t xml:space="preserve"> of </w:t>
      </w:r>
      <w:r w:rsidR="00B93C09" w:rsidRPr="00B83B67">
        <w:t>16</w:t>
      </w:r>
      <w:r w:rsidR="00376B31" w:rsidRPr="00B83B67">
        <w:t xml:space="preserve"> Parties, including on behalf of the Group of 77 and China, the Umbrella Group, the European Union, the Environmental Integrity Group, the African Group, the Alliance of Small Island States, the Bolivarian Alliance for the Peoples of Our America – Peoples’ Trade Treaty, the Coalition for Rainforest Nations, the Independent Association for Latin America and the Caribbean, the least developed countries (LDCs) and the Like-minded Developing Countries</w:t>
      </w:r>
      <w:r w:rsidR="004D0950" w:rsidRPr="00B83B67">
        <w:t xml:space="preserve"> (LMDCs)</w:t>
      </w:r>
      <w:r w:rsidR="00376B31" w:rsidRPr="00B83B67">
        <w:t xml:space="preserve">. </w:t>
      </w:r>
    </w:p>
    <w:p w14:paraId="356907D4" w14:textId="15517CA1" w:rsidR="00376B31" w:rsidRPr="00B83B67" w:rsidRDefault="00AE4166" w:rsidP="00AE4166">
      <w:pPr>
        <w:pStyle w:val="RegSingleTxtG"/>
        <w:numPr>
          <w:ilvl w:val="0"/>
          <w:numId w:val="0"/>
        </w:numPr>
        <w:ind w:left="1134"/>
      </w:pPr>
      <w:r w:rsidRPr="00B83B67">
        <w:t>9.</w:t>
      </w:r>
      <w:r w:rsidRPr="00B83B67">
        <w:tab/>
      </w:r>
      <w:r w:rsidR="00376B31" w:rsidRPr="00B83B67">
        <w:t>Statements were also made by representatives of women and gender non-governmental organizations (NGOs), youth NGOs, business and industry NGOs, environmental NGOs, farmers NGOs, indigenous peoples organizations, local government and municipal authorities, research and independent NGOs and trade union NGOs.</w:t>
      </w:r>
      <w:r w:rsidR="00376B31" w:rsidRPr="00B83B67">
        <w:rPr>
          <w:rStyle w:val="FootnoteReference"/>
        </w:rPr>
        <w:footnoteReference w:id="5"/>
      </w:r>
    </w:p>
    <w:p w14:paraId="4A4F8259" w14:textId="3114A0F7" w:rsidR="00B64426" w:rsidRPr="00B83B67" w:rsidRDefault="00AE4166" w:rsidP="00AE4166">
      <w:pPr>
        <w:pStyle w:val="RegH1G"/>
        <w:numPr>
          <w:ilvl w:val="0"/>
          <w:numId w:val="0"/>
        </w:numPr>
        <w:tabs>
          <w:tab w:val="left" w:pos="1135"/>
        </w:tabs>
        <w:spacing w:before="0" w:line="240" w:lineRule="auto"/>
        <w:ind w:left="1135" w:hanging="454"/>
        <w:rPr>
          <w:rFonts w:eastAsia="Times New Roman"/>
          <w:b w:val="0"/>
          <w:sz w:val="20"/>
          <w:lang w:eastAsia="en-US"/>
        </w:rPr>
      </w:pPr>
      <w:bookmarkStart w:id="25" w:name="_Toc482366017"/>
      <w:bookmarkStart w:id="26" w:name="_Toc484090972"/>
      <w:bookmarkStart w:id="27" w:name="_Toc503346264"/>
      <w:bookmarkStart w:id="28" w:name="_Toc453078747"/>
      <w:r w:rsidRPr="00B83B67">
        <w:rPr>
          <w:rFonts w:eastAsia="Times New Roman"/>
          <w:lang w:eastAsia="en-US"/>
        </w:rPr>
        <w:lastRenderedPageBreak/>
        <w:t>C.</w:t>
      </w:r>
      <w:r w:rsidRPr="00B83B67">
        <w:rPr>
          <w:rFonts w:eastAsia="Times New Roman"/>
          <w:lang w:eastAsia="en-US"/>
        </w:rPr>
        <w:tab/>
      </w:r>
      <w:r w:rsidR="00B64426" w:rsidRPr="00B83B67">
        <w:rPr>
          <w:lang w:eastAsia="en-US"/>
        </w:rPr>
        <w:t>Multilateral assessment working group session under the international assessment and review process</w:t>
      </w:r>
      <w:r w:rsidR="00B64426" w:rsidRPr="00B83B67">
        <w:br/>
      </w:r>
      <w:r w:rsidR="00B64426" w:rsidRPr="00B83B67">
        <w:rPr>
          <w:rFonts w:eastAsia="Times New Roman"/>
          <w:b w:val="0"/>
          <w:sz w:val="20"/>
          <w:lang w:eastAsia="en-US"/>
        </w:rPr>
        <w:t>(Agenda sub-item 2(c))</w:t>
      </w:r>
      <w:bookmarkEnd w:id="25"/>
      <w:bookmarkEnd w:id="26"/>
      <w:bookmarkEnd w:id="27"/>
    </w:p>
    <w:p w14:paraId="67486AC5" w14:textId="622E9B9C" w:rsidR="00B64426" w:rsidRPr="00B83B67" w:rsidRDefault="00AE4166" w:rsidP="00AE4166">
      <w:pPr>
        <w:pStyle w:val="RegSingleTxtG"/>
        <w:numPr>
          <w:ilvl w:val="0"/>
          <w:numId w:val="0"/>
        </w:numPr>
        <w:ind w:left="1134"/>
      </w:pPr>
      <w:r w:rsidRPr="00B83B67">
        <w:t>10.</w:t>
      </w:r>
      <w:r w:rsidRPr="00B83B67">
        <w:tab/>
      </w:r>
      <w:r w:rsidR="00B64426" w:rsidRPr="00B83B67">
        <w:t>The SBI considered this agenda sub-item at its 1</w:t>
      </w:r>
      <w:r w:rsidR="00B64426" w:rsidRPr="00B83B67">
        <w:rPr>
          <w:vertAlign w:val="superscript"/>
        </w:rPr>
        <w:t>st</w:t>
      </w:r>
      <w:r w:rsidR="00B64426" w:rsidRPr="00B83B67">
        <w:t xml:space="preserve"> meeting and took note of the information provided by the Chair on the organization of the second multilateral assessment working group session </w:t>
      </w:r>
      <w:r w:rsidR="00F333D5" w:rsidRPr="00B83B67">
        <w:t>in</w:t>
      </w:r>
      <w:r w:rsidR="00B64426" w:rsidRPr="00B83B67">
        <w:t xml:space="preserve"> the second round of the international assessment and review process, which was to be convened on </w:t>
      </w:r>
      <w:r w:rsidR="00E80FFA" w:rsidRPr="00B83B67">
        <w:t xml:space="preserve">Friday, </w:t>
      </w:r>
      <w:r w:rsidR="00B64426" w:rsidRPr="00B83B67">
        <w:t xml:space="preserve">10 November. A summary report on the multilateral assessment of the </w:t>
      </w:r>
      <w:r w:rsidR="00AD4E12" w:rsidRPr="00B83B67">
        <w:t>Party</w:t>
      </w:r>
      <w:r w:rsidR="00B64426" w:rsidRPr="00B83B67">
        <w:t xml:space="preserve"> assessed at th</w:t>
      </w:r>
      <w:r w:rsidR="00F333D5" w:rsidRPr="00B83B67">
        <w:t>e</w:t>
      </w:r>
      <w:r w:rsidR="00B64426" w:rsidRPr="00B83B67">
        <w:t xml:space="preserve"> session is contained in </w:t>
      </w:r>
      <w:r w:rsidR="00832225" w:rsidRPr="00B83B67">
        <w:t>the annex</w:t>
      </w:r>
      <w:r w:rsidR="00B64426" w:rsidRPr="00B83B67">
        <w:t>.</w:t>
      </w:r>
      <w:r w:rsidR="00B64426" w:rsidRPr="00B83B67">
        <w:rPr>
          <w:rStyle w:val="FootnoteReference"/>
        </w:rPr>
        <w:footnoteReference w:id="6"/>
      </w:r>
    </w:p>
    <w:p w14:paraId="6034EA9F" w14:textId="5BDDAC7A" w:rsidR="00B64426" w:rsidRPr="00B83B67" w:rsidRDefault="00AE4166" w:rsidP="00AE4166">
      <w:pPr>
        <w:pStyle w:val="RegH1G"/>
        <w:numPr>
          <w:ilvl w:val="0"/>
          <w:numId w:val="0"/>
        </w:numPr>
        <w:tabs>
          <w:tab w:val="left" w:pos="1135"/>
        </w:tabs>
        <w:spacing w:after="0"/>
        <w:ind w:left="1135" w:hanging="454"/>
      </w:pPr>
      <w:bookmarkStart w:id="29" w:name="_Toc482366018"/>
      <w:bookmarkStart w:id="30" w:name="_Toc484090973"/>
      <w:bookmarkStart w:id="31" w:name="_Toc503346265"/>
      <w:r w:rsidRPr="00B83B67">
        <w:t>D.</w:t>
      </w:r>
      <w:r w:rsidRPr="00B83B67">
        <w:tab/>
      </w:r>
      <w:r w:rsidR="00B64426" w:rsidRPr="00B83B67">
        <w:t>Facilitative sharing of views under the international consultation and analysis process</w:t>
      </w:r>
      <w:bookmarkEnd w:id="28"/>
      <w:bookmarkEnd w:id="29"/>
      <w:bookmarkEnd w:id="30"/>
      <w:bookmarkEnd w:id="31"/>
    </w:p>
    <w:p w14:paraId="6919B48B" w14:textId="77777777" w:rsidR="00B64426" w:rsidRPr="00B83B67" w:rsidRDefault="00B64426" w:rsidP="00B64426">
      <w:pPr>
        <w:pStyle w:val="SingleTxtG"/>
        <w:spacing w:after="240"/>
      </w:pPr>
      <w:r w:rsidRPr="00B83B67">
        <w:t>(Agenda sub-item 2(d))</w:t>
      </w:r>
    </w:p>
    <w:p w14:paraId="1A303016" w14:textId="7212F213" w:rsidR="00B64426" w:rsidRPr="00B83B67" w:rsidRDefault="00AE4166" w:rsidP="00AE4166">
      <w:pPr>
        <w:pStyle w:val="RegSingleTxtG"/>
        <w:numPr>
          <w:ilvl w:val="0"/>
          <w:numId w:val="0"/>
        </w:numPr>
        <w:ind w:left="1134"/>
      </w:pPr>
      <w:r w:rsidRPr="00B83B67">
        <w:t>11.</w:t>
      </w:r>
      <w:r w:rsidRPr="00B83B67">
        <w:tab/>
      </w:r>
      <w:r w:rsidR="00B64426" w:rsidRPr="00B83B67">
        <w:t>The SBI considered this agenda sub-item at its 1</w:t>
      </w:r>
      <w:r w:rsidR="00B64426" w:rsidRPr="00B83B67">
        <w:rPr>
          <w:vertAlign w:val="superscript"/>
        </w:rPr>
        <w:t>st</w:t>
      </w:r>
      <w:r w:rsidR="00B64426" w:rsidRPr="00B83B67">
        <w:t xml:space="preserve"> meeting and took note of the information provided by the Chair on the organization of the workshop </w:t>
      </w:r>
      <w:r w:rsidR="00B4795C" w:rsidRPr="00B83B67">
        <w:t>for</w:t>
      </w:r>
      <w:r w:rsidR="00B64426" w:rsidRPr="00B83B67">
        <w:t xml:space="preserve"> the facilitative sharing of views (FSV) under the international consultation and analysis (ICA) process, which was to take place on 10 November.</w:t>
      </w:r>
    </w:p>
    <w:p w14:paraId="45B16B92" w14:textId="1DC03737" w:rsidR="00B64426" w:rsidRPr="00B83B67" w:rsidRDefault="00AE4166" w:rsidP="00AE4166">
      <w:pPr>
        <w:pStyle w:val="RegSingleTxtG"/>
        <w:numPr>
          <w:ilvl w:val="0"/>
          <w:numId w:val="0"/>
        </w:numPr>
        <w:ind w:left="1134"/>
      </w:pPr>
      <w:r w:rsidRPr="00B83B67">
        <w:t>12.</w:t>
      </w:r>
      <w:r w:rsidRPr="00B83B67">
        <w:tab/>
      </w:r>
      <w:r w:rsidR="00B64426" w:rsidRPr="00B83B67">
        <w:t>The Chair drew attention to the ICA modalities and guidelines</w:t>
      </w:r>
      <w:r w:rsidR="00B64426" w:rsidRPr="00B83B67">
        <w:rPr>
          <w:rStyle w:val="FootnoteReference"/>
        </w:rPr>
        <w:footnoteReference w:id="7"/>
      </w:r>
      <w:r w:rsidR="00B64426" w:rsidRPr="00B83B67">
        <w:t xml:space="preserve"> as well as the FSV web pages.</w:t>
      </w:r>
      <w:r w:rsidR="00B64426" w:rsidRPr="00B83B67">
        <w:rPr>
          <w:rStyle w:val="FootnoteReference"/>
        </w:rPr>
        <w:footnoteReference w:id="8"/>
      </w:r>
      <w:r w:rsidR="00B64426" w:rsidRPr="00B83B67">
        <w:t xml:space="preserve"> He informed the SBI that the output of the ICA process will include, for each of the </w:t>
      </w:r>
      <w:r w:rsidR="00215259" w:rsidRPr="00B83B67">
        <w:t>five</w:t>
      </w:r>
      <w:r w:rsidR="00B64426" w:rsidRPr="00B83B67">
        <w:t xml:space="preserve"> Parties participating in th</w:t>
      </w:r>
      <w:r w:rsidR="00E02246" w:rsidRPr="00B83B67">
        <w:t>e</w:t>
      </w:r>
      <w:r w:rsidR="00B64426" w:rsidRPr="00B83B67">
        <w:t xml:space="preserve"> FSV workshop, a record of the proceedings of the FSV session and a summary report as the outcome of the technical analysis of the Party’s biennial update report</w:t>
      </w:r>
      <w:r w:rsidR="003A70F5" w:rsidRPr="00B83B67">
        <w:t xml:space="preserve"> (BUR)</w:t>
      </w:r>
      <w:r w:rsidR="00B64426" w:rsidRPr="00B83B67">
        <w:t>.</w:t>
      </w:r>
      <w:r w:rsidR="00B64426" w:rsidRPr="00B83B67">
        <w:rPr>
          <w:sz w:val="18"/>
          <w:vertAlign w:val="superscript"/>
        </w:rPr>
        <w:footnoteReference w:id="9"/>
      </w:r>
    </w:p>
    <w:p w14:paraId="4278A6FE" w14:textId="01C3A506" w:rsidR="00B64426" w:rsidRPr="00B83B67" w:rsidRDefault="00AE4166" w:rsidP="00AE4166">
      <w:pPr>
        <w:pStyle w:val="RegH1G"/>
        <w:numPr>
          <w:ilvl w:val="0"/>
          <w:numId w:val="0"/>
        </w:numPr>
        <w:tabs>
          <w:tab w:val="left" w:pos="1135"/>
        </w:tabs>
        <w:spacing w:after="0"/>
        <w:ind w:left="1135" w:hanging="454"/>
      </w:pPr>
      <w:bookmarkStart w:id="32" w:name="_Toc453078748"/>
      <w:bookmarkStart w:id="33" w:name="_Toc482366019"/>
      <w:bookmarkStart w:id="34" w:name="_Toc484090974"/>
      <w:bookmarkStart w:id="35" w:name="_Toc503346266"/>
      <w:r w:rsidRPr="00B83B67">
        <w:t>E.</w:t>
      </w:r>
      <w:r w:rsidRPr="00B83B67">
        <w:tab/>
      </w:r>
      <w:r w:rsidR="00B64426" w:rsidRPr="00B83B67">
        <w:t>Other mandated events</w:t>
      </w:r>
      <w:bookmarkEnd w:id="32"/>
      <w:bookmarkEnd w:id="33"/>
      <w:bookmarkEnd w:id="34"/>
      <w:bookmarkEnd w:id="35"/>
    </w:p>
    <w:p w14:paraId="29AB27C8" w14:textId="77777777" w:rsidR="00B64426" w:rsidRPr="00B83B67" w:rsidRDefault="00B64426" w:rsidP="00B64426">
      <w:pPr>
        <w:pStyle w:val="SingleTxtG"/>
        <w:spacing w:after="240"/>
      </w:pPr>
      <w:r w:rsidRPr="00B83B67">
        <w:t>(Agenda sub-item 2(e))</w:t>
      </w:r>
    </w:p>
    <w:p w14:paraId="2621DE67" w14:textId="58384533" w:rsidR="00B64426" w:rsidRPr="00B83B67" w:rsidRDefault="00AE4166" w:rsidP="00AE4166">
      <w:pPr>
        <w:pStyle w:val="RegSingleTxtG"/>
        <w:numPr>
          <w:ilvl w:val="0"/>
          <w:numId w:val="0"/>
        </w:numPr>
        <w:ind w:left="1134"/>
      </w:pPr>
      <w:r w:rsidRPr="00B83B67">
        <w:t>13.</w:t>
      </w:r>
      <w:r w:rsidRPr="00B83B67">
        <w:tab/>
      </w:r>
      <w:r w:rsidR="00B64426" w:rsidRPr="00B83B67">
        <w:t>The SBI considered this agenda sub-item at its 1</w:t>
      </w:r>
      <w:r w:rsidR="00B64426" w:rsidRPr="00B83B67">
        <w:rPr>
          <w:vertAlign w:val="superscript"/>
        </w:rPr>
        <w:t>st</w:t>
      </w:r>
      <w:r w:rsidR="00B64426" w:rsidRPr="00B83B67">
        <w:t xml:space="preserve"> meeting and took note of the information provided on the other mandated events being organized</w:t>
      </w:r>
      <w:r w:rsidR="00E6681A" w:rsidRPr="00B83B67">
        <w:t xml:space="preserve"> in conjunction with </w:t>
      </w:r>
      <w:r w:rsidR="00B64426" w:rsidRPr="00B83B67">
        <w:t>th</w:t>
      </w:r>
      <w:r w:rsidR="00E02246" w:rsidRPr="00B83B67">
        <w:t>e</w:t>
      </w:r>
      <w:r w:rsidR="00B64426" w:rsidRPr="00B83B67">
        <w:t xml:space="preserve"> session,</w:t>
      </w:r>
      <w:r w:rsidR="00B64426" w:rsidRPr="00B83B67">
        <w:rPr>
          <w:sz w:val="18"/>
          <w:vertAlign w:val="superscript"/>
        </w:rPr>
        <w:footnoteReference w:id="10"/>
      </w:r>
      <w:r w:rsidR="00B64426" w:rsidRPr="00B83B67">
        <w:t xml:space="preserve"> highlighting the technical</w:t>
      </w:r>
      <w:r w:rsidR="00E6681A" w:rsidRPr="00B83B67">
        <w:t xml:space="preserve"> workshop organized by the secretariat with the aim of discussing possible ways to increase the efficiency and transparency of the budget process</w:t>
      </w:r>
      <w:r w:rsidR="00B64426" w:rsidRPr="00B83B67">
        <w:t>.</w:t>
      </w:r>
      <w:r w:rsidR="00406DA8" w:rsidRPr="00B83B67">
        <w:rPr>
          <w:sz w:val="18"/>
          <w:vertAlign w:val="superscript"/>
        </w:rPr>
        <w:footnoteReference w:id="11"/>
      </w:r>
    </w:p>
    <w:p w14:paraId="3746AFF7" w14:textId="27B18F58" w:rsidR="00B64426" w:rsidRPr="00B83B67" w:rsidRDefault="00AE4166" w:rsidP="00AE4166">
      <w:pPr>
        <w:pStyle w:val="RegH1G"/>
        <w:numPr>
          <w:ilvl w:val="0"/>
          <w:numId w:val="0"/>
        </w:numPr>
        <w:tabs>
          <w:tab w:val="left" w:pos="1135"/>
        </w:tabs>
        <w:spacing w:after="0"/>
        <w:ind w:left="1135" w:hanging="454"/>
        <w:rPr>
          <w:lang w:eastAsia="en-US"/>
        </w:rPr>
      </w:pPr>
      <w:bookmarkStart w:id="36" w:name="_Toc453078749"/>
      <w:bookmarkStart w:id="37" w:name="_Toc503346267"/>
      <w:r w:rsidRPr="00B83B67">
        <w:rPr>
          <w:lang w:eastAsia="en-US"/>
        </w:rPr>
        <w:t>F.</w:t>
      </w:r>
      <w:r w:rsidRPr="00B83B67">
        <w:rPr>
          <w:lang w:eastAsia="en-US"/>
        </w:rPr>
        <w:tab/>
      </w:r>
      <w:r w:rsidR="00B64426" w:rsidRPr="00B83B67">
        <w:rPr>
          <w:lang w:eastAsia="en-US"/>
        </w:rPr>
        <w:t>Election of officers other than the Chair</w:t>
      </w:r>
      <w:bookmarkEnd w:id="36"/>
      <w:bookmarkEnd w:id="37"/>
    </w:p>
    <w:p w14:paraId="64DD053D" w14:textId="75B723DD" w:rsidR="00E246E3" w:rsidRPr="00B83B67" w:rsidRDefault="00B64426" w:rsidP="00E246E3">
      <w:pPr>
        <w:pStyle w:val="SingleTxtG"/>
        <w:spacing w:after="240"/>
      </w:pPr>
      <w:r w:rsidRPr="00B83B67">
        <w:t>(Agenda sub-item 2(f))</w:t>
      </w:r>
    </w:p>
    <w:p w14:paraId="2B154530" w14:textId="0EA33EEC" w:rsidR="00B64426" w:rsidRPr="00B83B67" w:rsidRDefault="00AE4166" w:rsidP="00AE4166">
      <w:pPr>
        <w:pStyle w:val="RegSingleTxtG"/>
        <w:numPr>
          <w:ilvl w:val="0"/>
          <w:numId w:val="0"/>
        </w:numPr>
        <w:ind w:left="1134"/>
      </w:pPr>
      <w:r w:rsidRPr="00B83B67">
        <w:t>14.</w:t>
      </w:r>
      <w:r w:rsidRPr="00B83B67">
        <w:tab/>
      </w:r>
      <w:r w:rsidR="00B64426" w:rsidRPr="00B83B67">
        <w:t>The SBI considered this agenda sub-item at its 1</w:t>
      </w:r>
      <w:r w:rsidR="00B64426" w:rsidRPr="00B83B67">
        <w:rPr>
          <w:vertAlign w:val="superscript"/>
        </w:rPr>
        <w:t>st</w:t>
      </w:r>
      <w:r w:rsidR="00B64426" w:rsidRPr="00B83B67">
        <w:rPr>
          <w:sz w:val="13"/>
          <w:szCs w:val="13"/>
        </w:rPr>
        <w:t xml:space="preserve"> </w:t>
      </w:r>
      <w:r w:rsidR="00647CB5" w:rsidRPr="00B83B67">
        <w:t>m</w:t>
      </w:r>
      <w:r w:rsidR="00B64426" w:rsidRPr="00B83B67">
        <w:t>eeting</w:t>
      </w:r>
      <w:r w:rsidR="00647CB5" w:rsidRPr="00B83B67">
        <w:t xml:space="preserve"> and </w:t>
      </w:r>
      <w:r w:rsidR="00103AF6" w:rsidRPr="00B83B67">
        <w:t>at it</w:t>
      </w:r>
      <w:r w:rsidR="001A738A" w:rsidRPr="00B83B67">
        <w:t>s</w:t>
      </w:r>
      <w:r w:rsidR="00103AF6" w:rsidRPr="00B83B67">
        <w:t xml:space="preserve"> </w:t>
      </w:r>
      <w:r w:rsidR="00D36975" w:rsidRPr="00B83B67">
        <w:t>5</w:t>
      </w:r>
      <w:r w:rsidR="007666CA" w:rsidRPr="00B83B67">
        <w:rPr>
          <w:vertAlign w:val="superscript"/>
        </w:rPr>
        <w:t>th</w:t>
      </w:r>
      <w:r w:rsidR="00AB62C7" w:rsidRPr="00B83B67">
        <w:t xml:space="preserve"> </w:t>
      </w:r>
      <w:r w:rsidR="007666CA" w:rsidRPr="00B83B67">
        <w:t>meeting</w:t>
      </w:r>
      <w:r w:rsidR="00647CB5" w:rsidRPr="00B83B67">
        <w:t>, on</w:t>
      </w:r>
      <w:r w:rsidR="0095160D">
        <w:t> </w:t>
      </w:r>
      <w:r w:rsidR="00647CB5" w:rsidRPr="00B83B67">
        <w:t>1</w:t>
      </w:r>
      <w:r w:rsidR="00547E77" w:rsidRPr="00B83B67">
        <w:t>5</w:t>
      </w:r>
      <w:r w:rsidR="00647CB5" w:rsidRPr="00B83B67">
        <w:t xml:space="preserve"> November</w:t>
      </w:r>
      <w:r w:rsidR="00B64426" w:rsidRPr="00B83B67">
        <w:t>. At the 1</w:t>
      </w:r>
      <w:r w:rsidR="00B64426" w:rsidRPr="00B83B67">
        <w:rPr>
          <w:vertAlign w:val="superscript"/>
        </w:rPr>
        <w:t xml:space="preserve">st </w:t>
      </w:r>
      <w:r w:rsidR="00B64426" w:rsidRPr="00B83B67">
        <w:t xml:space="preserve">meeting, the Chair recalled rule 27 of the draft rules of procedure being applied, whereby the SBI </w:t>
      </w:r>
      <w:r w:rsidR="00B4795C" w:rsidRPr="00B83B67">
        <w:t>was</w:t>
      </w:r>
      <w:r w:rsidR="00B64426" w:rsidRPr="00B83B67">
        <w:t xml:space="preserve"> expected to elect its Vice-Chair and Rapporteur. At the same meeting, the SBI noted that the consultations on the nominations were ongoing. </w:t>
      </w:r>
    </w:p>
    <w:p w14:paraId="6A0C19F4" w14:textId="536CC3E0" w:rsidR="00B64426" w:rsidRPr="00B83B67" w:rsidRDefault="00AE4166" w:rsidP="00AE4166">
      <w:pPr>
        <w:pStyle w:val="RegSingleTxtG"/>
        <w:numPr>
          <w:ilvl w:val="0"/>
          <w:numId w:val="0"/>
        </w:numPr>
        <w:ind w:left="1134"/>
      </w:pPr>
      <w:r w:rsidRPr="00B83B67">
        <w:t>15.</w:t>
      </w:r>
      <w:r w:rsidRPr="00B83B67">
        <w:tab/>
      </w:r>
      <w:r w:rsidR="00B64426" w:rsidRPr="00B83B67">
        <w:t xml:space="preserve">At </w:t>
      </w:r>
      <w:r w:rsidR="00D36975" w:rsidRPr="00B83B67">
        <w:t>its 5</w:t>
      </w:r>
      <w:r w:rsidR="00D36975" w:rsidRPr="00B83B67">
        <w:rPr>
          <w:vertAlign w:val="superscript"/>
        </w:rPr>
        <w:t>th</w:t>
      </w:r>
      <w:r w:rsidR="00D36975" w:rsidRPr="00B83B67">
        <w:t xml:space="preserve"> </w:t>
      </w:r>
      <w:r w:rsidR="00B64426" w:rsidRPr="00B83B67">
        <w:t>meeting, the SBI elected Mr.</w:t>
      </w:r>
      <w:r w:rsidR="005077A9" w:rsidRPr="00B83B67">
        <w:t xml:space="preserve"> Naser Moghaddasi (Islamic Republic of</w:t>
      </w:r>
      <w:r w:rsidR="00616227" w:rsidRPr="00B83B67">
        <w:t xml:space="preserve"> Iran</w:t>
      </w:r>
      <w:r w:rsidR="005077A9" w:rsidRPr="00B83B67">
        <w:t>)</w:t>
      </w:r>
      <w:r w:rsidR="00B64426" w:rsidRPr="00B83B67">
        <w:t xml:space="preserve"> as Vice-Chair</w:t>
      </w:r>
      <w:r w:rsidR="00B4795C" w:rsidRPr="00B83B67">
        <w:t xml:space="preserve"> of the SBI</w:t>
      </w:r>
      <w:r w:rsidR="00B64426" w:rsidRPr="00B83B67">
        <w:t xml:space="preserve"> and Ms. Icmeli as Rapporteur. </w:t>
      </w:r>
    </w:p>
    <w:p w14:paraId="457084A6" w14:textId="48146EDD" w:rsidR="00E246E3" w:rsidRPr="00B83B67" w:rsidRDefault="00AE4166" w:rsidP="00AE4166">
      <w:pPr>
        <w:pStyle w:val="RegHChG"/>
        <w:numPr>
          <w:ilvl w:val="0"/>
          <w:numId w:val="0"/>
        </w:numPr>
        <w:tabs>
          <w:tab w:val="left" w:pos="1135"/>
        </w:tabs>
        <w:spacing w:after="0"/>
        <w:ind w:left="1135" w:hanging="454"/>
      </w:pPr>
      <w:bookmarkStart w:id="38" w:name="_Toc453078750"/>
      <w:bookmarkStart w:id="39" w:name="_Toc435527328"/>
      <w:bookmarkStart w:id="40" w:name="_Toc435526646"/>
      <w:bookmarkStart w:id="41" w:name="_Toc391983279"/>
      <w:bookmarkStart w:id="42" w:name="_Toc482366020"/>
      <w:bookmarkStart w:id="43" w:name="_Toc484090975"/>
      <w:bookmarkStart w:id="44" w:name="_Toc503346268"/>
      <w:bookmarkStart w:id="45" w:name="_Toc421881680"/>
      <w:bookmarkStart w:id="46" w:name="_Toc421268873"/>
      <w:r w:rsidRPr="00B83B67">
        <w:lastRenderedPageBreak/>
        <w:t>III.</w:t>
      </w:r>
      <w:r w:rsidRPr="00B83B67">
        <w:tab/>
      </w:r>
      <w:r w:rsidR="00E246E3" w:rsidRPr="00B83B67">
        <w:t>Reporting from and review of Parties included in Annex I to the Convention</w:t>
      </w:r>
      <w:bookmarkEnd w:id="38"/>
      <w:bookmarkEnd w:id="39"/>
      <w:bookmarkEnd w:id="40"/>
      <w:bookmarkEnd w:id="41"/>
      <w:bookmarkEnd w:id="42"/>
      <w:bookmarkEnd w:id="43"/>
      <w:bookmarkEnd w:id="44"/>
    </w:p>
    <w:p w14:paraId="089DA202" w14:textId="77777777" w:rsidR="00E246E3" w:rsidRPr="00B83B67" w:rsidRDefault="00E246E3" w:rsidP="00900692">
      <w:pPr>
        <w:pStyle w:val="SingleTxtG"/>
        <w:keepNext/>
        <w:spacing w:after="240"/>
      </w:pPr>
      <w:r w:rsidRPr="00B83B67">
        <w:t>(Agenda item 3)</w:t>
      </w:r>
      <w:bookmarkEnd w:id="45"/>
      <w:bookmarkEnd w:id="46"/>
    </w:p>
    <w:p w14:paraId="225CE811" w14:textId="1095A93B" w:rsidR="00E246E3" w:rsidRPr="00B83B67" w:rsidRDefault="00AE4166" w:rsidP="00AE4166">
      <w:pPr>
        <w:pStyle w:val="RegH1G"/>
        <w:numPr>
          <w:ilvl w:val="0"/>
          <w:numId w:val="0"/>
        </w:numPr>
        <w:tabs>
          <w:tab w:val="left" w:pos="1135"/>
        </w:tabs>
        <w:ind w:left="1135" w:hanging="454"/>
        <w:rPr>
          <w:rStyle w:val="SingleTxtGChar"/>
          <w:b w:val="0"/>
          <w:sz w:val="20"/>
        </w:rPr>
      </w:pPr>
      <w:bookmarkStart w:id="47" w:name="_Toc435527329"/>
      <w:bookmarkStart w:id="48" w:name="_Toc435526647"/>
      <w:bookmarkStart w:id="49" w:name="_Toc453078751"/>
      <w:bookmarkStart w:id="50" w:name="_Toc482366021"/>
      <w:bookmarkStart w:id="51" w:name="_Toc484090976"/>
      <w:bookmarkStart w:id="52" w:name="_Toc503346269"/>
      <w:bookmarkStart w:id="53" w:name="_Toc326589621"/>
      <w:bookmarkStart w:id="54" w:name="_Toc344970698"/>
      <w:bookmarkStart w:id="55" w:name="_Toc344971771"/>
      <w:bookmarkStart w:id="56" w:name="_Toc391983280"/>
      <w:bookmarkStart w:id="57" w:name="_Toc406647766"/>
      <w:bookmarkStart w:id="58" w:name="_Toc421268874"/>
      <w:bookmarkStart w:id="59" w:name="_Toc421881681"/>
      <w:r w:rsidRPr="00B83B67">
        <w:rPr>
          <w:rStyle w:val="SingleTxtGChar"/>
        </w:rPr>
        <w:t>A.</w:t>
      </w:r>
      <w:r w:rsidRPr="00B83B67">
        <w:rPr>
          <w:rStyle w:val="SingleTxtGChar"/>
        </w:rPr>
        <w:tab/>
      </w:r>
      <w:r w:rsidR="00E246E3" w:rsidRPr="00B83B67">
        <w:t>Status of submission and review of second biennial reports from Parties included in Annex I to the Convention</w:t>
      </w:r>
      <w:bookmarkStart w:id="60" w:name="_Toc435527330"/>
      <w:bookmarkStart w:id="61" w:name="_Toc435526648"/>
      <w:bookmarkEnd w:id="47"/>
      <w:bookmarkEnd w:id="48"/>
      <w:r w:rsidR="00E246E3" w:rsidRPr="00B83B67">
        <w:br/>
      </w:r>
      <w:r w:rsidR="00E246E3" w:rsidRPr="00B83B67">
        <w:rPr>
          <w:rStyle w:val="SingleTxtGChar"/>
          <w:b w:val="0"/>
          <w:sz w:val="20"/>
        </w:rPr>
        <w:t>(Agenda sub-item 3(a))</w:t>
      </w:r>
      <w:bookmarkEnd w:id="49"/>
      <w:bookmarkEnd w:id="50"/>
      <w:bookmarkEnd w:id="51"/>
      <w:bookmarkEnd w:id="60"/>
      <w:bookmarkEnd w:id="61"/>
      <w:bookmarkEnd w:id="52"/>
    </w:p>
    <w:p w14:paraId="47F2A740" w14:textId="4F5E22B5" w:rsidR="00582955" w:rsidRPr="00B83B67" w:rsidRDefault="00AE4166" w:rsidP="00AE4166">
      <w:pPr>
        <w:pStyle w:val="RegSingleTxtG"/>
        <w:numPr>
          <w:ilvl w:val="0"/>
          <w:numId w:val="0"/>
        </w:numPr>
        <w:ind w:left="1134"/>
      </w:pPr>
      <w:bookmarkStart w:id="62" w:name="_Ref344973520"/>
      <w:bookmarkEnd w:id="53"/>
      <w:bookmarkEnd w:id="54"/>
      <w:bookmarkEnd w:id="55"/>
      <w:bookmarkEnd w:id="56"/>
      <w:bookmarkEnd w:id="57"/>
      <w:bookmarkEnd w:id="58"/>
      <w:bookmarkEnd w:id="59"/>
      <w:r w:rsidRPr="00B83B67">
        <w:t>16.</w:t>
      </w:r>
      <w:r w:rsidRPr="00B83B67">
        <w:tab/>
      </w:r>
      <w:r w:rsidR="00E246E3" w:rsidRPr="00B83B67">
        <w:t>The SBI considered this agenda sub-item at its 1</w:t>
      </w:r>
      <w:r w:rsidR="00E246E3" w:rsidRPr="00B83B67">
        <w:rPr>
          <w:vertAlign w:val="superscript"/>
        </w:rPr>
        <w:t>st</w:t>
      </w:r>
      <w:r w:rsidR="00E246E3" w:rsidRPr="00B83B67">
        <w:t xml:space="preserve"> meeting</w:t>
      </w:r>
      <w:r w:rsidR="00582955" w:rsidRPr="00B83B67">
        <w:t xml:space="preserve">. </w:t>
      </w:r>
      <w:r w:rsidR="00DF4EE3" w:rsidRPr="00B83B67">
        <w:t xml:space="preserve">It had before </w:t>
      </w:r>
      <w:r w:rsidR="004C1F1F" w:rsidRPr="00B83B67">
        <w:t>it document FCCC/SBI/2017/INF.1.</w:t>
      </w:r>
      <w:r w:rsidR="00DF4EE3" w:rsidRPr="00B83B67">
        <w:t xml:space="preserve"> </w:t>
      </w:r>
      <w:r w:rsidR="00582955" w:rsidRPr="00B83B67">
        <w:t xml:space="preserve">The Chair informed </w:t>
      </w:r>
      <w:r w:rsidR="001646B8" w:rsidRPr="00B83B67">
        <w:t xml:space="preserve">the SBI </w:t>
      </w:r>
      <w:r w:rsidR="00582955" w:rsidRPr="00B83B67">
        <w:t xml:space="preserve">that since SBI </w:t>
      </w:r>
      <w:r w:rsidR="00726F59" w:rsidRPr="00B83B67">
        <w:t>4</w:t>
      </w:r>
      <w:r w:rsidR="00995605" w:rsidRPr="00B83B67">
        <w:t>6</w:t>
      </w:r>
      <w:r w:rsidR="00726F59" w:rsidRPr="00B83B67">
        <w:t xml:space="preserve">, </w:t>
      </w:r>
      <w:r w:rsidR="00DF4EE3" w:rsidRPr="00B83B67">
        <w:t>when th</w:t>
      </w:r>
      <w:r w:rsidR="00E02246" w:rsidRPr="00B83B67">
        <w:t>at</w:t>
      </w:r>
      <w:r w:rsidR="00DF4EE3" w:rsidRPr="00B83B67">
        <w:t xml:space="preserve"> document </w:t>
      </w:r>
      <w:r w:rsidR="008B38DE" w:rsidRPr="00B83B67">
        <w:t>was</w:t>
      </w:r>
      <w:r w:rsidR="00DF4EE3" w:rsidRPr="00B83B67">
        <w:t xml:space="preserve"> </w:t>
      </w:r>
      <w:r w:rsidR="00726F59" w:rsidRPr="00B83B67">
        <w:t xml:space="preserve">first </w:t>
      </w:r>
      <w:r w:rsidR="00DF4EE3" w:rsidRPr="00B83B67">
        <w:t>presented and taken note of,</w:t>
      </w:r>
      <w:r w:rsidR="004C1F1F" w:rsidRPr="00B83B67">
        <w:rPr>
          <w:sz w:val="18"/>
          <w:vertAlign w:val="superscript"/>
        </w:rPr>
        <w:footnoteReference w:id="12"/>
      </w:r>
      <w:r w:rsidR="00DF4EE3" w:rsidRPr="00B83B67">
        <w:t xml:space="preserve"> </w:t>
      </w:r>
      <w:r w:rsidR="008B38DE" w:rsidRPr="00B83B67">
        <w:t xml:space="preserve">there had been </w:t>
      </w:r>
      <w:r w:rsidR="00582955" w:rsidRPr="00B83B67">
        <w:t xml:space="preserve">no additional submissions </w:t>
      </w:r>
      <w:r w:rsidR="00995605" w:rsidRPr="00B83B67">
        <w:t xml:space="preserve">or </w:t>
      </w:r>
      <w:r w:rsidR="00582955" w:rsidRPr="00B83B67">
        <w:t>reviews</w:t>
      </w:r>
      <w:r w:rsidR="001646B8" w:rsidRPr="00B83B67">
        <w:t xml:space="preserve">. He reminded Parties </w:t>
      </w:r>
      <w:bookmarkEnd w:id="62"/>
      <w:r w:rsidR="00582955" w:rsidRPr="00B83B67">
        <w:t>o</w:t>
      </w:r>
      <w:r w:rsidR="001646B8" w:rsidRPr="00B83B67">
        <w:t>f</w:t>
      </w:r>
      <w:r w:rsidR="00582955" w:rsidRPr="00B83B67">
        <w:t xml:space="preserve"> the upcoming deadline </w:t>
      </w:r>
      <w:r w:rsidR="004A05E5" w:rsidRPr="00B83B67">
        <w:t xml:space="preserve">(1 January 2018) </w:t>
      </w:r>
      <w:r w:rsidR="00582955" w:rsidRPr="00B83B67">
        <w:t xml:space="preserve">for </w:t>
      </w:r>
      <w:r w:rsidR="008B38DE" w:rsidRPr="00B83B67">
        <w:t xml:space="preserve">the </w:t>
      </w:r>
      <w:r w:rsidR="00582955" w:rsidRPr="00B83B67">
        <w:t xml:space="preserve">submission </w:t>
      </w:r>
      <w:r w:rsidR="001646B8" w:rsidRPr="00B83B67">
        <w:t xml:space="preserve">of third biennial reports and seventh national communications </w:t>
      </w:r>
      <w:r w:rsidR="003E4A7E" w:rsidRPr="00B83B67">
        <w:t xml:space="preserve">(NCs) </w:t>
      </w:r>
      <w:r w:rsidR="00582955" w:rsidRPr="00B83B67">
        <w:t>and encourage</w:t>
      </w:r>
      <w:r w:rsidR="001646B8" w:rsidRPr="00B83B67">
        <w:t>d</w:t>
      </w:r>
      <w:r w:rsidR="00582955" w:rsidRPr="00B83B67">
        <w:t xml:space="preserve"> </w:t>
      </w:r>
      <w:r w:rsidR="001646B8" w:rsidRPr="00B83B67">
        <w:t>them</w:t>
      </w:r>
      <w:r w:rsidR="00582955" w:rsidRPr="00B83B67">
        <w:t xml:space="preserve"> to </w:t>
      </w:r>
      <w:r w:rsidR="008B38DE" w:rsidRPr="00B83B67">
        <w:t>make</w:t>
      </w:r>
      <w:r w:rsidR="00582955" w:rsidRPr="00B83B67">
        <w:t xml:space="preserve"> the</w:t>
      </w:r>
      <w:r w:rsidR="008B38DE" w:rsidRPr="00B83B67">
        <w:t>ir</w:t>
      </w:r>
      <w:r w:rsidR="00582955" w:rsidRPr="00B83B67">
        <w:t xml:space="preserve"> submissions on time.</w:t>
      </w:r>
    </w:p>
    <w:p w14:paraId="5F82C979" w14:textId="4CEF6CFA" w:rsidR="00E246E3" w:rsidRPr="00B83B67" w:rsidRDefault="00AE4166" w:rsidP="00AE4166">
      <w:pPr>
        <w:pStyle w:val="RegH1G"/>
        <w:numPr>
          <w:ilvl w:val="0"/>
          <w:numId w:val="0"/>
        </w:numPr>
        <w:tabs>
          <w:tab w:val="left" w:pos="1135"/>
        </w:tabs>
        <w:ind w:left="1134" w:hanging="454"/>
        <w:rPr>
          <w:rStyle w:val="SingleTxtGChar"/>
          <w:b w:val="0"/>
          <w:sz w:val="20"/>
        </w:rPr>
      </w:pPr>
      <w:bookmarkStart w:id="63" w:name="_Toc453078752"/>
      <w:bookmarkStart w:id="64" w:name="_Toc482366022"/>
      <w:bookmarkStart w:id="65" w:name="_Toc484090977"/>
      <w:bookmarkStart w:id="66" w:name="_Toc503346270"/>
      <w:bookmarkStart w:id="67" w:name="_Toc435527331"/>
      <w:bookmarkStart w:id="68" w:name="_Toc435526649"/>
      <w:bookmarkStart w:id="69" w:name="_Toc391983281"/>
      <w:bookmarkStart w:id="70" w:name="_Toc406647767"/>
      <w:bookmarkStart w:id="71" w:name="_Toc421268875"/>
      <w:bookmarkStart w:id="72" w:name="_Toc421881682"/>
      <w:r w:rsidRPr="00B83B67">
        <w:rPr>
          <w:rStyle w:val="SingleTxtGChar"/>
        </w:rPr>
        <w:t>B.</w:t>
      </w:r>
      <w:r w:rsidRPr="00B83B67">
        <w:rPr>
          <w:rStyle w:val="SingleTxtGChar"/>
        </w:rPr>
        <w:tab/>
      </w:r>
      <w:r w:rsidR="00E246E3" w:rsidRPr="00B83B67">
        <w:t>Compilation and synthesis of second biennial reports from Parties included in Annex I to the Convention</w:t>
      </w:r>
      <w:r w:rsidR="00E246E3" w:rsidRPr="00B83B67">
        <w:rPr>
          <w:rStyle w:val="SingleTxtGChar"/>
          <w:b w:val="0"/>
          <w:color w:val="1F497D" w:themeColor="text2"/>
          <w:sz w:val="20"/>
        </w:rPr>
        <w:br/>
      </w:r>
      <w:r w:rsidR="00E246E3" w:rsidRPr="00B83B67">
        <w:rPr>
          <w:rStyle w:val="SingleTxtGChar"/>
          <w:b w:val="0"/>
          <w:sz w:val="20"/>
        </w:rPr>
        <w:t>(Agenda sub-item 3(b))</w:t>
      </w:r>
      <w:bookmarkEnd w:id="63"/>
      <w:bookmarkEnd w:id="64"/>
      <w:bookmarkEnd w:id="65"/>
      <w:bookmarkEnd w:id="66"/>
    </w:p>
    <w:p w14:paraId="37781421" w14:textId="09C10527" w:rsidR="00E246E3" w:rsidRPr="00B83B67" w:rsidRDefault="00AE4166" w:rsidP="00AE4166">
      <w:pPr>
        <w:pStyle w:val="RegSingleTxtG"/>
        <w:numPr>
          <w:ilvl w:val="0"/>
          <w:numId w:val="0"/>
        </w:numPr>
        <w:ind w:left="1134"/>
      </w:pPr>
      <w:r w:rsidRPr="00B83B67">
        <w:t>17.</w:t>
      </w:r>
      <w:r w:rsidRPr="00B83B67">
        <w:tab/>
      </w:r>
      <w:r w:rsidR="00E246E3" w:rsidRPr="00B83B67">
        <w:t>The SBI considered this agenda sub-item at its 1</w:t>
      </w:r>
      <w:r w:rsidR="00E246E3" w:rsidRPr="00B83B67">
        <w:rPr>
          <w:vertAlign w:val="superscript"/>
        </w:rPr>
        <w:t>st</w:t>
      </w:r>
      <w:r w:rsidR="00E246E3" w:rsidRPr="00B83B67">
        <w:rPr>
          <w:sz w:val="13"/>
          <w:szCs w:val="13"/>
        </w:rPr>
        <w:t xml:space="preserve"> </w:t>
      </w:r>
      <w:r w:rsidR="00012667" w:rsidRPr="00B83B67">
        <w:t>and</w:t>
      </w:r>
      <w:r w:rsidR="0084023B" w:rsidRPr="00B83B67">
        <w:t xml:space="preserve"> </w:t>
      </w:r>
      <w:r w:rsidR="00E246E3" w:rsidRPr="00B83B67">
        <w:t>3</w:t>
      </w:r>
      <w:r w:rsidR="00E246E3" w:rsidRPr="00B83B67">
        <w:rPr>
          <w:vertAlign w:val="superscript"/>
        </w:rPr>
        <w:t>rd</w:t>
      </w:r>
      <w:r w:rsidR="00E246E3" w:rsidRPr="00B83B67">
        <w:t xml:space="preserve"> meeting</w:t>
      </w:r>
      <w:r w:rsidR="00012667" w:rsidRPr="00B83B67">
        <w:t>s</w:t>
      </w:r>
      <w:r w:rsidR="00027A40" w:rsidRPr="00B83B67">
        <w:t>.</w:t>
      </w:r>
      <w:r w:rsidR="00E246E3" w:rsidRPr="00B83B67">
        <w:t xml:space="preserve"> At its 1</w:t>
      </w:r>
      <w:r w:rsidR="00E246E3" w:rsidRPr="00B83B67">
        <w:rPr>
          <w:vertAlign w:val="superscript"/>
        </w:rPr>
        <w:t>st</w:t>
      </w:r>
      <w:r w:rsidR="00E246E3" w:rsidRPr="00B83B67">
        <w:t xml:space="preserve"> meeting, the SBI agreed to consider the agenda sub-item in informal consultations co</w:t>
      </w:r>
      <w:r w:rsidR="00E246E3" w:rsidRPr="00B83B67">
        <w:noBreakHyphen/>
        <w:t xml:space="preserve">facilitated by </w:t>
      </w:r>
      <w:r w:rsidR="00E246E3" w:rsidRPr="00B83B67">
        <w:rPr>
          <w:rFonts w:eastAsia="Times New Roman"/>
          <w:color w:val="000000"/>
          <w:lang w:val="en-US" w:eastAsia="en-US"/>
        </w:rPr>
        <w:t>Ms. Helen Plume (New Zealand)</w:t>
      </w:r>
      <w:r w:rsidR="00027A40" w:rsidRPr="00B83B67">
        <w:rPr>
          <w:rFonts w:eastAsia="Times New Roman"/>
          <w:color w:val="000000"/>
          <w:lang w:val="en-US" w:eastAsia="en-US"/>
        </w:rPr>
        <w:t xml:space="preserve"> and Ms.</w:t>
      </w:r>
      <w:r w:rsidR="00027A40" w:rsidRPr="00B83B67">
        <w:rPr>
          <w:rFonts w:eastAsia="Times New Roman"/>
          <w:bCs/>
          <w:lang w:eastAsia="en-US"/>
        </w:rPr>
        <w:t xml:space="preserve"> Anne Rasmussen (Samoa). </w:t>
      </w:r>
      <w:r w:rsidR="00E246E3" w:rsidRPr="00B83B67">
        <w:t xml:space="preserve">At the </w:t>
      </w:r>
      <w:r w:rsidR="00E246E3" w:rsidRPr="00B83B67">
        <w:rPr>
          <w:snapToGrid w:val="0"/>
        </w:rPr>
        <w:t>3</w:t>
      </w:r>
      <w:r w:rsidR="00E246E3" w:rsidRPr="00B83B67">
        <w:rPr>
          <w:snapToGrid w:val="0"/>
          <w:vertAlign w:val="superscript"/>
        </w:rPr>
        <w:t>rd</w:t>
      </w:r>
      <w:r w:rsidR="00E246E3" w:rsidRPr="00B83B67">
        <w:rPr>
          <w:snapToGrid w:val="0"/>
        </w:rPr>
        <w:t xml:space="preserve"> meeting</w:t>
      </w:r>
      <w:r w:rsidR="00E246E3" w:rsidRPr="00B83B67">
        <w:t xml:space="preserve">, the Chair reported that the consultations </w:t>
      </w:r>
      <w:r w:rsidR="00DA3A82" w:rsidRPr="00B83B67">
        <w:t>had</w:t>
      </w:r>
      <w:r w:rsidR="00E246E3" w:rsidRPr="00B83B67">
        <w:t xml:space="preserve"> not result</w:t>
      </w:r>
      <w:r w:rsidR="00DA3A82" w:rsidRPr="00B83B67">
        <w:t>ed</w:t>
      </w:r>
      <w:r w:rsidR="00E246E3" w:rsidRPr="00B83B67">
        <w:t xml:space="preserve"> in any conclusions. In accordance with rules 10(c) and 16 of the draft rules of procedure being applied, this matter will be included </w:t>
      </w:r>
      <w:r w:rsidR="008B38DE" w:rsidRPr="00B83B67">
        <w:t>on</w:t>
      </w:r>
      <w:r w:rsidR="00E246E3" w:rsidRPr="00B83B67">
        <w:t xml:space="preserve"> the provisional agenda for SBI 48 (April</w:t>
      </w:r>
      <w:r w:rsidR="00B4795C" w:rsidRPr="00B83B67">
        <w:t>–</w:t>
      </w:r>
      <w:r w:rsidR="00E246E3" w:rsidRPr="00B83B67">
        <w:t>May 2018).</w:t>
      </w:r>
      <w:r w:rsidR="00E246E3" w:rsidRPr="00B83B67" w:rsidDel="008C6D75">
        <w:rPr>
          <w:vertAlign w:val="superscript"/>
        </w:rPr>
        <w:t xml:space="preserve"> </w:t>
      </w:r>
    </w:p>
    <w:p w14:paraId="14A9026B" w14:textId="51D5EBEE" w:rsidR="00E246E3" w:rsidRPr="00B83B67" w:rsidRDefault="00AE4166" w:rsidP="00AE4166">
      <w:pPr>
        <w:pStyle w:val="RegH1G"/>
        <w:numPr>
          <w:ilvl w:val="0"/>
          <w:numId w:val="0"/>
        </w:numPr>
        <w:tabs>
          <w:tab w:val="left" w:pos="1135"/>
        </w:tabs>
        <w:ind w:left="1134" w:hanging="454"/>
        <w:rPr>
          <w:rStyle w:val="SingleTxtGChar"/>
        </w:rPr>
      </w:pPr>
      <w:bookmarkStart w:id="73" w:name="_Toc453078754"/>
      <w:bookmarkStart w:id="74" w:name="_Toc482366023"/>
      <w:bookmarkStart w:id="75" w:name="_Toc484090978"/>
      <w:bookmarkStart w:id="76" w:name="_Toc435527334"/>
      <w:bookmarkStart w:id="77" w:name="_Toc435526652"/>
      <w:bookmarkStart w:id="78" w:name="_Toc503346271"/>
      <w:bookmarkStart w:id="79" w:name="_Toc421268876"/>
      <w:bookmarkStart w:id="80" w:name="_Toc421881683"/>
      <w:bookmarkEnd w:id="67"/>
      <w:bookmarkEnd w:id="68"/>
      <w:bookmarkEnd w:id="69"/>
      <w:bookmarkEnd w:id="70"/>
      <w:bookmarkEnd w:id="71"/>
      <w:bookmarkEnd w:id="72"/>
      <w:r w:rsidRPr="00B83B67">
        <w:rPr>
          <w:rStyle w:val="SingleTxtGChar"/>
        </w:rPr>
        <w:t>C.</w:t>
      </w:r>
      <w:r w:rsidRPr="00B83B67">
        <w:rPr>
          <w:rStyle w:val="SingleTxtGChar"/>
        </w:rPr>
        <w:tab/>
      </w:r>
      <w:r w:rsidR="00E246E3" w:rsidRPr="00B83B67">
        <w:t>Report on national greenhouse gas inventory data from Parties included in Annex I to the Convention for the period 1990–2015</w:t>
      </w:r>
      <w:r w:rsidR="00B12BA5" w:rsidRPr="00B83B67">
        <w:br/>
      </w:r>
      <w:r w:rsidR="00E246E3" w:rsidRPr="00B83B67">
        <w:rPr>
          <w:rStyle w:val="SingleTxtGChar"/>
          <w:b w:val="0"/>
          <w:sz w:val="20"/>
        </w:rPr>
        <w:t>(Agenda sub-item 3(c))</w:t>
      </w:r>
      <w:bookmarkEnd w:id="73"/>
      <w:bookmarkEnd w:id="74"/>
      <w:bookmarkEnd w:id="75"/>
      <w:bookmarkEnd w:id="76"/>
      <w:bookmarkEnd w:id="77"/>
      <w:bookmarkEnd w:id="78"/>
    </w:p>
    <w:bookmarkEnd w:id="79"/>
    <w:bookmarkEnd w:id="80"/>
    <w:p w14:paraId="373173E6" w14:textId="191B92A8" w:rsidR="00E246E3" w:rsidRPr="00B83B67" w:rsidRDefault="00AE4166" w:rsidP="00AE4166">
      <w:pPr>
        <w:pStyle w:val="RegSingleTxtG"/>
        <w:numPr>
          <w:ilvl w:val="0"/>
          <w:numId w:val="0"/>
        </w:numPr>
        <w:ind w:left="1134"/>
      </w:pPr>
      <w:r w:rsidRPr="00B83B67">
        <w:t>18.</w:t>
      </w:r>
      <w:r w:rsidRPr="00B83B67">
        <w:tab/>
      </w:r>
      <w:r w:rsidR="00E246E3" w:rsidRPr="00B83B67">
        <w:t>The SBI considered this agenda sub-item at its 1</w:t>
      </w:r>
      <w:r w:rsidR="00E246E3" w:rsidRPr="00B83B67">
        <w:rPr>
          <w:vertAlign w:val="superscript"/>
        </w:rPr>
        <w:t>st</w:t>
      </w:r>
      <w:r w:rsidR="00E246E3" w:rsidRPr="00B83B67">
        <w:t xml:space="preserve"> meeting and took note of the information contained in document FCCC/SBI/2017/18. </w:t>
      </w:r>
      <w:r w:rsidR="00592006" w:rsidRPr="00B83B67">
        <w:t>R</w:t>
      </w:r>
      <w:r w:rsidR="00CB3F15" w:rsidRPr="00B83B67">
        <w:t>epresentative</w:t>
      </w:r>
      <w:r w:rsidR="009735B7" w:rsidRPr="00B83B67">
        <w:t>s</w:t>
      </w:r>
      <w:r w:rsidR="00CB3F15" w:rsidRPr="00B83B67">
        <w:t xml:space="preserve"> of </w:t>
      </w:r>
      <w:r w:rsidR="00592006" w:rsidRPr="00B83B67">
        <w:t xml:space="preserve">four </w:t>
      </w:r>
      <w:r w:rsidR="00E246E3" w:rsidRPr="00B83B67">
        <w:t>Part</w:t>
      </w:r>
      <w:r w:rsidR="00592006" w:rsidRPr="00B83B67">
        <w:t>ies</w:t>
      </w:r>
      <w:r w:rsidR="00E246E3" w:rsidRPr="00B83B67">
        <w:t xml:space="preserve"> made statement</w:t>
      </w:r>
      <w:r w:rsidR="008B38DE" w:rsidRPr="00B83B67">
        <w:t>s</w:t>
      </w:r>
      <w:r w:rsidR="00E246E3" w:rsidRPr="00B83B67">
        <w:t>.</w:t>
      </w:r>
      <w:r w:rsidR="00E246E3" w:rsidRPr="00B83B67">
        <w:rPr>
          <w:sz w:val="18"/>
          <w:vertAlign w:val="superscript"/>
        </w:rPr>
        <w:footnoteReference w:id="13"/>
      </w:r>
    </w:p>
    <w:p w14:paraId="7F381671" w14:textId="1179178C" w:rsidR="00E246E3" w:rsidRPr="00B83B67" w:rsidRDefault="00AE4166" w:rsidP="00AE4166">
      <w:pPr>
        <w:pStyle w:val="RegHChG"/>
        <w:numPr>
          <w:ilvl w:val="0"/>
          <w:numId w:val="0"/>
        </w:numPr>
        <w:tabs>
          <w:tab w:val="left" w:pos="1135"/>
        </w:tabs>
        <w:spacing w:after="0"/>
        <w:ind w:left="1135" w:hanging="454"/>
      </w:pPr>
      <w:bookmarkStart w:id="81" w:name="_Toc453078755"/>
      <w:bookmarkStart w:id="82" w:name="_Toc435527339"/>
      <w:bookmarkStart w:id="83" w:name="_Toc435526657"/>
      <w:bookmarkStart w:id="84" w:name="_Toc503346272"/>
      <w:bookmarkStart w:id="85" w:name="_Toc421881685"/>
      <w:bookmarkStart w:id="86" w:name="_Toc421268878"/>
      <w:r w:rsidRPr="00B83B67">
        <w:lastRenderedPageBreak/>
        <w:t>IV.</w:t>
      </w:r>
      <w:r w:rsidRPr="00B83B67">
        <w:tab/>
      </w:r>
      <w:r w:rsidR="00E246E3" w:rsidRPr="00B83B67">
        <w:t>Reporting from Parties not included in Annex I to the Convention</w:t>
      </w:r>
      <w:bookmarkEnd w:id="81"/>
      <w:bookmarkEnd w:id="82"/>
      <w:bookmarkEnd w:id="83"/>
      <w:bookmarkEnd w:id="84"/>
    </w:p>
    <w:p w14:paraId="25C1EFBA" w14:textId="77777777" w:rsidR="00E246E3" w:rsidRPr="00B83B67" w:rsidRDefault="00E246E3" w:rsidP="00900692">
      <w:pPr>
        <w:pStyle w:val="SingleTxtG"/>
        <w:keepNext/>
        <w:spacing w:after="240"/>
        <w:ind w:left="567" w:firstLine="567"/>
      </w:pPr>
      <w:bookmarkStart w:id="87" w:name="_Toc435526658"/>
      <w:r w:rsidRPr="00B83B67">
        <w:rPr>
          <w:rStyle w:val="SingleTxtGChar"/>
        </w:rPr>
        <w:t>(</w:t>
      </w:r>
      <w:r w:rsidRPr="00B83B67">
        <w:t>Agenda</w:t>
      </w:r>
      <w:r w:rsidRPr="00B83B67">
        <w:rPr>
          <w:rStyle w:val="SingleTxtGChar"/>
        </w:rPr>
        <w:t xml:space="preserve"> item 4)</w:t>
      </w:r>
      <w:bookmarkEnd w:id="85"/>
      <w:bookmarkEnd w:id="86"/>
      <w:bookmarkEnd w:id="87"/>
    </w:p>
    <w:p w14:paraId="1C168405" w14:textId="3F29D1A5" w:rsidR="00E246E3" w:rsidRPr="00B83B67" w:rsidRDefault="00AE4166" w:rsidP="00AE4166">
      <w:pPr>
        <w:pStyle w:val="RegH1G"/>
        <w:numPr>
          <w:ilvl w:val="0"/>
          <w:numId w:val="0"/>
        </w:numPr>
        <w:tabs>
          <w:tab w:val="left" w:pos="1135"/>
        </w:tabs>
        <w:spacing w:after="0"/>
        <w:ind w:left="1134" w:hanging="454"/>
      </w:pPr>
      <w:bookmarkStart w:id="88" w:name="_Toc453078756"/>
      <w:bookmarkStart w:id="89" w:name="_Toc435527340"/>
      <w:bookmarkStart w:id="90" w:name="_Toc435526659"/>
      <w:bookmarkStart w:id="91" w:name="_Toc503346273"/>
      <w:bookmarkStart w:id="92" w:name="_Toc421881686"/>
      <w:bookmarkStart w:id="93" w:name="_Toc421268879"/>
      <w:bookmarkStart w:id="94" w:name="_Toc391983284"/>
      <w:r w:rsidRPr="00B83B67">
        <w:t>A.</w:t>
      </w:r>
      <w:r w:rsidRPr="00B83B67">
        <w:tab/>
      </w:r>
      <w:r w:rsidR="00E246E3" w:rsidRPr="00B83B67">
        <w:t>Information contained in national communications from Parties not included in Annex I to the Convention</w:t>
      </w:r>
      <w:bookmarkEnd w:id="88"/>
      <w:bookmarkEnd w:id="89"/>
      <w:bookmarkEnd w:id="90"/>
      <w:bookmarkEnd w:id="91"/>
    </w:p>
    <w:p w14:paraId="26D3784D" w14:textId="77777777" w:rsidR="00E246E3" w:rsidRPr="00B83B67" w:rsidRDefault="00E246E3" w:rsidP="00900692">
      <w:pPr>
        <w:pStyle w:val="SingleTxtG"/>
        <w:keepNext/>
        <w:spacing w:after="240"/>
      </w:pPr>
      <w:r w:rsidRPr="00B83B67">
        <w:t xml:space="preserve">(Agenda sub-item 4(a) </w:t>
      </w:r>
      <w:r w:rsidRPr="00B83B67">
        <w:rPr>
          <w:i/>
        </w:rPr>
        <w:t>held in abeyance</w:t>
      </w:r>
      <w:bookmarkEnd w:id="92"/>
      <w:bookmarkEnd w:id="93"/>
      <w:bookmarkEnd w:id="94"/>
      <w:r w:rsidRPr="00B83B67">
        <w:t>)</w:t>
      </w:r>
    </w:p>
    <w:p w14:paraId="19BAFC90" w14:textId="01DB910B" w:rsidR="00E246E3" w:rsidRPr="00B83B67" w:rsidRDefault="00AE4166" w:rsidP="00AE4166">
      <w:pPr>
        <w:pStyle w:val="RegH1G"/>
        <w:numPr>
          <w:ilvl w:val="0"/>
          <w:numId w:val="0"/>
        </w:numPr>
        <w:tabs>
          <w:tab w:val="left" w:pos="1135"/>
        </w:tabs>
        <w:spacing w:after="0"/>
        <w:ind w:left="1134" w:hanging="454"/>
      </w:pPr>
      <w:bookmarkStart w:id="95" w:name="_Toc503346274"/>
      <w:bookmarkStart w:id="96" w:name="_Toc453078757"/>
      <w:r w:rsidRPr="00B83B67">
        <w:t>B.</w:t>
      </w:r>
      <w:r w:rsidRPr="00B83B67">
        <w:tab/>
      </w:r>
      <w:r w:rsidR="00E246E3" w:rsidRPr="00B83B67">
        <w:t>Work o</w:t>
      </w:r>
      <w:r w:rsidR="008B38DE" w:rsidRPr="00B83B67">
        <w:t>f</w:t>
      </w:r>
      <w:r w:rsidR="00E246E3" w:rsidRPr="00B83B67">
        <w:t xml:space="preserve"> the Consultative Group of Experts on National Communications from Parties not included in Annex I to the Convention</w:t>
      </w:r>
      <w:bookmarkEnd w:id="95"/>
    </w:p>
    <w:p w14:paraId="3577EAF1" w14:textId="77777777" w:rsidR="00E246E3" w:rsidRPr="00B83B67" w:rsidRDefault="00E246E3" w:rsidP="00900692">
      <w:pPr>
        <w:pStyle w:val="SingleTxtG"/>
        <w:keepNext/>
        <w:spacing w:after="240"/>
      </w:pPr>
      <w:r w:rsidRPr="00B83B67">
        <w:t>(Agenda sub-item 4(b))</w:t>
      </w:r>
    </w:p>
    <w:p w14:paraId="547CF618" w14:textId="58103C06" w:rsidR="00E246E3" w:rsidRPr="00B83B67" w:rsidRDefault="00AE4166" w:rsidP="00AE4166">
      <w:pPr>
        <w:pStyle w:val="RegH23G"/>
        <w:numPr>
          <w:ilvl w:val="0"/>
          <w:numId w:val="0"/>
        </w:numPr>
        <w:tabs>
          <w:tab w:val="left" w:pos="720"/>
          <w:tab w:val="left" w:pos="1135"/>
        </w:tabs>
        <w:ind w:left="1134" w:hanging="454"/>
      </w:pPr>
      <w:r w:rsidRPr="00B83B67">
        <w:rPr>
          <w:bCs/>
        </w:rPr>
        <w:t>1.</w:t>
      </w:r>
      <w:r w:rsidRPr="00B83B67">
        <w:rPr>
          <w:bCs/>
        </w:rPr>
        <w:tab/>
      </w:r>
      <w:r w:rsidR="00E246E3" w:rsidRPr="00B83B67">
        <w:t>Proceedings</w:t>
      </w:r>
    </w:p>
    <w:p w14:paraId="58F9C8B0" w14:textId="05242E48" w:rsidR="00E246E3" w:rsidRPr="00B83B67" w:rsidRDefault="00AE4166" w:rsidP="00AE4166">
      <w:pPr>
        <w:pStyle w:val="RegSingleTxtG"/>
        <w:numPr>
          <w:ilvl w:val="0"/>
          <w:numId w:val="0"/>
        </w:numPr>
        <w:tabs>
          <w:tab w:val="left" w:pos="568"/>
        </w:tabs>
        <w:ind w:left="1134"/>
        <w:rPr>
          <w:spacing w:val="-6"/>
          <w:kern w:val="20"/>
        </w:rPr>
      </w:pPr>
      <w:r w:rsidRPr="00B83B67">
        <w:rPr>
          <w:spacing w:val="-6"/>
          <w:kern w:val="20"/>
        </w:rPr>
        <w:t>19.</w:t>
      </w:r>
      <w:r w:rsidRPr="00B83B67">
        <w:rPr>
          <w:spacing w:val="-6"/>
          <w:kern w:val="20"/>
        </w:rPr>
        <w:tab/>
      </w:r>
      <w:r w:rsidR="00E246E3" w:rsidRPr="00B83B67">
        <w:rPr>
          <w:spacing w:val="-6"/>
          <w:kern w:val="20"/>
        </w:rPr>
        <w:t xml:space="preserve">The SBI considered this agenda sub-item at its </w:t>
      </w:r>
      <w:r w:rsidR="00E246E3" w:rsidRPr="00B83B67">
        <w:rPr>
          <w:snapToGrid w:val="0"/>
          <w:spacing w:val="-6"/>
          <w:kern w:val="20"/>
        </w:rPr>
        <w:t>1</w:t>
      </w:r>
      <w:r w:rsidR="00E246E3" w:rsidRPr="00B83B67">
        <w:rPr>
          <w:snapToGrid w:val="0"/>
          <w:spacing w:val="-6"/>
          <w:kern w:val="20"/>
          <w:vertAlign w:val="superscript"/>
        </w:rPr>
        <w:t>st</w:t>
      </w:r>
      <w:r w:rsidR="00E246E3" w:rsidRPr="00B83B67">
        <w:rPr>
          <w:snapToGrid w:val="0"/>
          <w:spacing w:val="-6"/>
          <w:kern w:val="20"/>
        </w:rPr>
        <w:t xml:space="preserve"> </w:t>
      </w:r>
      <w:r w:rsidR="00DA5429" w:rsidRPr="00B83B67">
        <w:rPr>
          <w:snapToGrid w:val="0"/>
          <w:spacing w:val="-6"/>
          <w:kern w:val="20"/>
        </w:rPr>
        <w:t xml:space="preserve">and </w:t>
      </w:r>
      <w:r w:rsidR="00ED2BFF" w:rsidRPr="00B83B67">
        <w:rPr>
          <w:snapToGrid w:val="0"/>
          <w:spacing w:val="-6"/>
          <w:kern w:val="20"/>
        </w:rPr>
        <w:t>3</w:t>
      </w:r>
      <w:r w:rsidR="00ED2BFF" w:rsidRPr="00B83B67">
        <w:rPr>
          <w:snapToGrid w:val="0"/>
          <w:spacing w:val="-6"/>
          <w:kern w:val="20"/>
          <w:vertAlign w:val="superscript"/>
        </w:rPr>
        <w:t>rd</w:t>
      </w:r>
      <w:r w:rsidR="00ED2BFF" w:rsidRPr="00B83B67">
        <w:rPr>
          <w:snapToGrid w:val="0"/>
          <w:spacing w:val="-6"/>
          <w:kern w:val="20"/>
        </w:rPr>
        <w:t xml:space="preserve"> </w:t>
      </w:r>
      <w:r w:rsidR="00E246E3" w:rsidRPr="00B83B67">
        <w:rPr>
          <w:spacing w:val="-6"/>
          <w:kern w:val="20"/>
        </w:rPr>
        <w:t>meeting</w:t>
      </w:r>
      <w:r w:rsidR="00DA5429" w:rsidRPr="00B83B67">
        <w:rPr>
          <w:spacing w:val="-6"/>
          <w:kern w:val="20"/>
        </w:rPr>
        <w:t>s</w:t>
      </w:r>
      <w:r w:rsidR="00E246E3" w:rsidRPr="00B83B67">
        <w:rPr>
          <w:snapToGrid w:val="0"/>
          <w:spacing w:val="-6"/>
          <w:kern w:val="20"/>
        </w:rPr>
        <w:t>. It</w:t>
      </w:r>
      <w:r w:rsidR="00E246E3" w:rsidRPr="00B83B67">
        <w:rPr>
          <w:spacing w:val="-6"/>
          <w:kern w:val="20"/>
        </w:rPr>
        <w:t xml:space="preserve"> had before it documents </w:t>
      </w:r>
      <w:r w:rsidR="00FE465E" w:rsidRPr="00B83B67">
        <w:rPr>
          <w:spacing w:val="-6"/>
          <w:kern w:val="20"/>
        </w:rPr>
        <w:t>FCCC/SBI/2017/12,</w:t>
      </w:r>
      <w:r w:rsidR="003B0F49" w:rsidRPr="00B83B67">
        <w:rPr>
          <w:spacing w:val="-6"/>
          <w:kern w:val="20"/>
        </w:rPr>
        <w:t xml:space="preserve"> </w:t>
      </w:r>
      <w:r w:rsidR="008B38DE" w:rsidRPr="00B83B67">
        <w:rPr>
          <w:spacing w:val="-6"/>
          <w:kern w:val="20"/>
        </w:rPr>
        <w:t>FCCC/SBI/2017/</w:t>
      </w:r>
      <w:r w:rsidR="00E246E3" w:rsidRPr="00B83B67">
        <w:rPr>
          <w:spacing w:val="-6"/>
          <w:kern w:val="20"/>
        </w:rPr>
        <w:t xml:space="preserve">15, </w:t>
      </w:r>
      <w:r w:rsidR="008B38DE" w:rsidRPr="00B83B67">
        <w:rPr>
          <w:spacing w:val="-6"/>
          <w:kern w:val="20"/>
        </w:rPr>
        <w:t>FCCC/SBI/2017/</w:t>
      </w:r>
      <w:r w:rsidR="003B0F49" w:rsidRPr="00B83B67">
        <w:rPr>
          <w:spacing w:val="-6"/>
          <w:kern w:val="20"/>
        </w:rPr>
        <w:t>1</w:t>
      </w:r>
      <w:r w:rsidR="00E246E3" w:rsidRPr="00B83B67">
        <w:rPr>
          <w:spacing w:val="-6"/>
          <w:kern w:val="20"/>
        </w:rPr>
        <w:t xml:space="preserve">6 and </w:t>
      </w:r>
      <w:r w:rsidR="008B38DE" w:rsidRPr="00B83B67">
        <w:rPr>
          <w:spacing w:val="-6"/>
          <w:kern w:val="20"/>
        </w:rPr>
        <w:t>FCCC/SBI/2017/</w:t>
      </w:r>
      <w:r w:rsidR="00E246E3" w:rsidRPr="00B83B67">
        <w:rPr>
          <w:spacing w:val="-6"/>
          <w:kern w:val="20"/>
        </w:rPr>
        <w:t>17. At its 1</w:t>
      </w:r>
      <w:r w:rsidR="00E246E3" w:rsidRPr="00B83B67">
        <w:rPr>
          <w:spacing w:val="-6"/>
          <w:kern w:val="20"/>
          <w:vertAlign w:val="superscript"/>
        </w:rPr>
        <w:t xml:space="preserve">st </w:t>
      </w:r>
      <w:r w:rsidR="00E246E3" w:rsidRPr="00B83B67">
        <w:rPr>
          <w:spacing w:val="-6"/>
          <w:kern w:val="20"/>
        </w:rPr>
        <w:t>meeting, the SBI agreed to consider the agenda sub-item in</w:t>
      </w:r>
      <w:r w:rsidR="00626E9E" w:rsidRPr="00B83B67">
        <w:rPr>
          <w:spacing w:val="-6"/>
          <w:kern w:val="20"/>
        </w:rPr>
        <w:t xml:space="preserve"> </w:t>
      </w:r>
      <w:r w:rsidR="00E246E3" w:rsidRPr="00B83B67">
        <w:rPr>
          <w:spacing w:val="-6"/>
          <w:kern w:val="20"/>
        </w:rPr>
        <w:t>informal</w:t>
      </w:r>
      <w:r w:rsidR="003754E0" w:rsidRPr="00B83B67">
        <w:rPr>
          <w:spacing w:val="-6"/>
          <w:kern w:val="20"/>
        </w:rPr>
        <w:t xml:space="preserve"> </w:t>
      </w:r>
      <w:r w:rsidR="00E246E3" w:rsidRPr="00B83B67">
        <w:rPr>
          <w:spacing w:val="-6"/>
          <w:kern w:val="20"/>
        </w:rPr>
        <w:t xml:space="preserve">consultations co-facilitated </w:t>
      </w:r>
      <w:r w:rsidR="00357ADA" w:rsidRPr="00B83B67">
        <w:rPr>
          <w:spacing w:val="-6"/>
          <w:kern w:val="20"/>
        </w:rPr>
        <w:t xml:space="preserve">by </w:t>
      </w:r>
      <w:r w:rsidR="00357ADA" w:rsidRPr="00B83B67">
        <w:rPr>
          <w:rFonts w:eastAsia="Times New Roman"/>
          <w:color w:val="000000"/>
          <w:spacing w:val="-6"/>
          <w:kern w:val="20"/>
          <w:lang w:val="en-US" w:eastAsia="en-US"/>
        </w:rPr>
        <w:t xml:space="preserve">Ms. </w:t>
      </w:r>
      <w:r w:rsidR="00543C0F" w:rsidRPr="00B83B67">
        <w:rPr>
          <w:rFonts w:eastAsia="Times New Roman"/>
          <w:color w:val="000000"/>
          <w:spacing w:val="-6"/>
          <w:kern w:val="20"/>
          <w:lang w:val="en-US" w:eastAsia="en-US"/>
        </w:rPr>
        <w:t xml:space="preserve">Plume </w:t>
      </w:r>
      <w:r w:rsidR="00357ADA" w:rsidRPr="00B83B67">
        <w:rPr>
          <w:rFonts w:eastAsia="Times New Roman"/>
          <w:color w:val="000000"/>
          <w:spacing w:val="-6"/>
          <w:kern w:val="20"/>
          <w:lang w:val="en-US" w:eastAsia="en-US"/>
        </w:rPr>
        <w:t>and Ms.</w:t>
      </w:r>
      <w:r w:rsidR="003754E0" w:rsidRPr="00B83B67">
        <w:rPr>
          <w:rFonts w:eastAsia="Times New Roman"/>
          <w:color w:val="000000"/>
          <w:spacing w:val="-6"/>
          <w:kern w:val="20"/>
          <w:lang w:val="en-US" w:eastAsia="en-US"/>
        </w:rPr>
        <w:t xml:space="preserve"> </w:t>
      </w:r>
      <w:r w:rsidR="00357ADA" w:rsidRPr="00B83B67">
        <w:rPr>
          <w:rFonts w:eastAsia="Times New Roman"/>
          <w:bCs/>
          <w:spacing w:val="-6"/>
          <w:kern w:val="20"/>
          <w:lang w:eastAsia="en-US"/>
        </w:rPr>
        <w:t>Rasmussen</w:t>
      </w:r>
      <w:r w:rsidR="003754E0" w:rsidRPr="00B83B67">
        <w:rPr>
          <w:rFonts w:eastAsia="Times New Roman"/>
          <w:bCs/>
          <w:spacing w:val="-6"/>
          <w:kern w:val="20"/>
          <w:lang w:eastAsia="en-US"/>
        </w:rPr>
        <w:t xml:space="preserve">. </w:t>
      </w:r>
      <w:r w:rsidR="00E246E3" w:rsidRPr="00B83B67">
        <w:rPr>
          <w:spacing w:val="-6"/>
          <w:kern w:val="20"/>
        </w:rPr>
        <w:t xml:space="preserve">At </w:t>
      </w:r>
      <w:r w:rsidR="00DA3A82" w:rsidRPr="00B83B67">
        <w:rPr>
          <w:spacing w:val="-6"/>
          <w:kern w:val="20"/>
        </w:rPr>
        <w:t>its</w:t>
      </w:r>
      <w:r w:rsidR="00E246E3" w:rsidRPr="00B83B67">
        <w:rPr>
          <w:spacing w:val="-6"/>
          <w:kern w:val="20"/>
        </w:rPr>
        <w:t xml:space="preserve"> </w:t>
      </w:r>
      <w:r w:rsidR="00ED2BFF" w:rsidRPr="00B83B67">
        <w:rPr>
          <w:spacing w:val="-6"/>
          <w:kern w:val="20"/>
        </w:rPr>
        <w:t>3</w:t>
      </w:r>
      <w:r w:rsidR="00ED2BFF" w:rsidRPr="00B83B67">
        <w:rPr>
          <w:spacing w:val="-6"/>
          <w:kern w:val="20"/>
          <w:vertAlign w:val="superscript"/>
        </w:rPr>
        <w:t>rd</w:t>
      </w:r>
      <w:r w:rsidR="00ED2BFF" w:rsidRPr="00B83B67">
        <w:rPr>
          <w:spacing w:val="-6"/>
          <w:kern w:val="20"/>
        </w:rPr>
        <w:t xml:space="preserve"> </w:t>
      </w:r>
      <w:r w:rsidR="00E246E3" w:rsidRPr="00B83B67">
        <w:rPr>
          <w:snapToGrid w:val="0"/>
          <w:spacing w:val="-6"/>
          <w:kern w:val="20"/>
        </w:rPr>
        <w:t>meeting</w:t>
      </w:r>
      <w:r w:rsidR="00E246E3" w:rsidRPr="00B83B67">
        <w:rPr>
          <w:spacing w:val="-6"/>
          <w:kern w:val="20"/>
        </w:rPr>
        <w:t>, the SBI considered and adopted the conclusions below.</w:t>
      </w:r>
      <w:r w:rsidR="00E246E3" w:rsidRPr="00B83B67" w:rsidDel="008C6D75">
        <w:rPr>
          <w:spacing w:val="-6"/>
          <w:kern w:val="20"/>
          <w:sz w:val="18"/>
          <w:vertAlign w:val="superscript"/>
        </w:rPr>
        <w:t xml:space="preserve"> </w:t>
      </w:r>
    </w:p>
    <w:p w14:paraId="0194FD34" w14:textId="0DDD7D7F" w:rsidR="00E246E3" w:rsidRPr="00B83B67" w:rsidRDefault="00AE4166" w:rsidP="00AE4166">
      <w:pPr>
        <w:pStyle w:val="RegH23G"/>
        <w:numPr>
          <w:ilvl w:val="0"/>
          <w:numId w:val="0"/>
        </w:numPr>
        <w:tabs>
          <w:tab w:val="left" w:pos="720"/>
          <w:tab w:val="left" w:pos="1135"/>
        </w:tabs>
        <w:ind w:left="1134" w:hanging="454"/>
      </w:pPr>
      <w:r w:rsidRPr="00B83B67">
        <w:rPr>
          <w:bCs/>
        </w:rPr>
        <w:t>2.</w:t>
      </w:r>
      <w:r w:rsidRPr="00B83B67">
        <w:rPr>
          <w:bCs/>
        </w:rPr>
        <w:tab/>
      </w:r>
      <w:r w:rsidR="00E246E3" w:rsidRPr="00B83B67">
        <w:t>Conclusions</w:t>
      </w:r>
    </w:p>
    <w:p w14:paraId="7D8E211A" w14:textId="2AB8C800" w:rsidR="00E246E3" w:rsidRPr="00B83B67" w:rsidRDefault="00AE4166" w:rsidP="00AE4166">
      <w:pPr>
        <w:pStyle w:val="RegSingleTxtG"/>
        <w:numPr>
          <w:ilvl w:val="0"/>
          <w:numId w:val="0"/>
        </w:numPr>
        <w:tabs>
          <w:tab w:val="left" w:pos="568"/>
        </w:tabs>
        <w:ind w:left="1134"/>
        <w:rPr>
          <w:sz w:val="12"/>
          <w:szCs w:val="12"/>
        </w:rPr>
      </w:pPr>
      <w:r w:rsidRPr="00B83B67">
        <w:rPr>
          <w:szCs w:val="12"/>
        </w:rPr>
        <w:t>20.</w:t>
      </w:r>
      <w:r w:rsidRPr="00B83B67">
        <w:rPr>
          <w:szCs w:val="12"/>
        </w:rPr>
        <w:tab/>
      </w:r>
      <w:r w:rsidR="00134D3A" w:rsidRPr="00B83B67">
        <w:t xml:space="preserve">The </w:t>
      </w:r>
      <w:r w:rsidR="008B2864" w:rsidRPr="00B83B67">
        <w:t>SBI</w:t>
      </w:r>
      <w:r w:rsidR="00E246E3" w:rsidRPr="00B83B67">
        <w:t xml:space="preserve"> noted the progress report and technical reports of the Consultative Group of Experts on National Communications from Parties not included in Annex I to the Convention (CGE) related to the implementation of its workplan for 2017.</w:t>
      </w:r>
      <w:r w:rsidR="00740EE8" w:rsidRPr="00B83B67">
        <w:rPr>
          <w:sz w:val="18"/>
          <w:vertAlign w:val="superscript"/>
        </w:rPr>
        <w:footnoteReference w:id="14"/>
      </w:r>
      <w:r w:rsidR="00E246E3" w:rsidRPr="00B83B67">
        <w:rPr>
          <w:sz w:val="12"/>
          <w:szCs w:val="12"/>
        </w:rPr>
        <w:t xml:space="preserve"> </w:t>
      </w:r>
    </w:p>
    <w:p w14:paraId="5098D22A" w14:textId="0A8851DA" w:rsidR="00E246E3" w:rsidRPr="00B83B67" w:rsidRDefault="00AE4166" w:rsidP="00AE4166">
      <w:pPr>
        <w:pStyle w:val="RegSingleTxtG"/>
        <w:numPr>
          <w:ilvl w:val="0"/>
          <w:numId w:val="0"/>
        </w:numPr>
        <w:tabs>
          <w:tab w:val="left" w:pos="568"/>
        </w:tabs>
        <w:ind w:left="1134"/>
      </w:pPr>
      <w:r w:rsidRPr="00B83B67">
        <w:t>21.</w:t>
      </w:r>
      <w:r w:rsidRPr="00B83B67">
        <w:tab/>
      </w:r>
      <w:r w:rsidR="00E246E3" w:rsidRPr="00B83B67">
        <w:t>The SBI welcomed the continued progress made by the CGE in implementing its workplan for 2017,</w:t>
      </w:r>
      <w:r w:rsidR="00740EE8" w:rsidRPr="00B83B67">
        <w:rPr>
          <w:sz w:val="18"/>
          <w:vertAlign w:val="superscript"/>
        </w:rPr>
        <w:footnoteReference w:id="15"/>
      </w:r>
      <w:r w:rsidR="00E246E3" w:rsidRPr="00B83B67">
        <w:rPr>
          <w:sz w:val="12"/>
          <w:szCs w:val="12"/>
        </w:rPr>
        <w:t xml:space="preserve"> </w:t>
      </w:r>
      <w:r w:rsidR="00E246E3" w:rsidRPr="00B83B67">
        <w:t xml:space="preserve">including: </w:t>
      </w:r>
    </w:p>
    <w:p w14:paraId="11C36882" w14:textId="255A0BED" w:rsidR="00E246E3" w:rsidRPr="00B83B67" w:rsidRDefault="00AE4166" w:rsidP="00AE4166">
      <w:pPr>
        <w:pStyle w:val="RegSingleTxtG2"/>
        <w:numPr>
          <w:ilvl w:val="0"/>
          <w:numId w:val="0"/>
        </w:numPr>
        <w:tabs>
          <w:tab w:val="clear" w:pos="1701"/>
        </w:tabs>
        <w:ind w:left="1134" w:firstLine="567"/>
      </w:pPr>
      <w:r w:rsidRPr="00B83B67">
        <w:rPr>
          <w:szCs w:val="28"/>
        </w:rPr>
        <w:t>(a)</w:t>
      </w:r>
      <w:r w:rsidRPr="00B83B67">
        <w:rPr>
          <w:szCs w:val="28"/>
        </w:rPr>
        <w:tab/>
      </w:r>
      <w:r w:rsidR="00E246E3" w:rsidRPr="00B83B67">
        <w:t>Two regional hands-on training workshops on the preparation of mitigation action</w:t>
      </w:r>
      <w:r w:rsidR="003D6C7B" w:rsidRPr="00B83B67">
        <w:t>s</w:t>
      </w:r>
      <w:r w:rsidR="00E246E3" w:rsidRPr="00B83B67">
        <w:t xml:space="preserve"> and reporting on them in NCs and BURs,</w:t>
      </w:r>
      <w:r w:rsidR="00740EE8" w:rsidRPr="00B83B67">
        <w:rPr>
          <w:sz w:val="18"/>
          <w:vertAlign w:val="superscript"/>
        </w:rPr>
        <w:footnoteReference w:id="16"/>
      </w:r>
      <w:r w:rsidR="00E246E3" w:rsidRPr="00B83B67">
        <w:rPr>
          <w:sz w:val="12"/>
          <w:szCs w:val="12"/>
        </w:rPr>
        <w:t xml:space="preserve"> </w:t>
      </w:r>
      <w:r w:rsidR="00E246E3" w:rsidRPr="00B83B67">
        <w:t>during which 80 experts from 60 Parties not included in Annex I to the Convention (non-Annex I Parties) were trained. The SBI expressed its gratitude to the Governments of Cambodia and South Africa and to the United Nations Environment Programme Regional Office for Africa in Pretoria</w:t>
      </w:r>
      <w:r w:rsidR="0027094B" w:rsidRPr="00B83B67">
        <w:t>, South Africa,</w:t>
      </w:r>
      <w:r w:rsidR="00E246E3" w:rsidRPr="00B83B67">
        <w:t xml:space="preserve"> for hosting the workshops. The workshops were organized in collaboration with the Global Support Programme for Preparation of National Communications and Biennial Update Reports by non-Annex I Parties.</w:t>
      </w:r>
      <w:r w:rsidR="00A51C24" w:rsidRPr="00B83B67">
        <w:rPr>
          <w:sz w:val="18"/>
          <w:vertAlign w:val="superscript"/>
        </w:rPr>
        <w:footnoteReference w:id="17"/>
      </w:r>
      <w:r w:rsidR="00A51C24" w:rsidRPr="00B83B67">
        <w:t xml:space="preserve"> </w:t>
      </w:r>
      <w:r w:rsidR="00E246E3" w:rsidRPr="00B83B67">
        <w:t xml:space="preserve">The SBI noted with appreciation the contributions of the Global Support Programme in organizing the workshops successfully; </w:t>
      </w:r>
    </w:p>
    <w:p w14:paraId="36CEFB5E" w14:textId="4C1038A6" w:rsidR="001F2ACC" w:rsidRPr="00B83B67" w:rsidRDefault="00AE4166" w:rsidP="00AE4166">
      <w:pPr>
        <w:pStyle w:val="RegSingleTxtG2"/>
        <w:numPr>
          <w:ilvl w:val="0"/>
          <w:numId w:val="0"/>
        </w:numPr>
        <w:tabs>
          <w:tab w:val="clear" w:pos="1701"/>
        </w:tabs>
        <w:ind w:left="1134" w:firstLine="567"/>
      </w:pPr>
      <w:r w:rsidRPr="00B83B67">
        <w:rPr>
          <w:szCs w:val="28"/>
        </w:rPr>
        <w:t>(b)</w:t>
      </w:r>
      <w:r w:rsidRPr="00B83B67">
        <w:rPr>
          <w:szCs w:val="28"/>
        </w:rPr>
        <w:tab/>
      </w:r>
      <w:r w:rsidR="00E246E3" w:rsidRPr="00B83B67">
        <w:t xml:space="preserve">Updated training materials on: </w:t>
      </w:r>
    </w:p>
    <w:p w14:paraId="79295D3E" w14:textId="5443E760" w:rsidR="00E246E3" w:rsidRPr="00B83B67" w:rsidRDefault="00AE4166" w:rsidP="00AE4166">
      <w:pPr>
        <w:pStyle w:val="RegSingleTxtG3"/>
        <w:numPr>
          <w:ilvl w:val="0"/>
          <w:numId w:val="0"/>
        </w:numPr>
        <w:ind w:left="1701"/>
      </w:pPr>
      <w:r w:rsidRPr="00B83B67">
        <w:t>(i)</w:t>
      </w:r>
      <w:r w:rsidRPr="00B83B67">
        <w:tab/>
      </w:r>
      <w:r w:rsidR="00E246E3" w:rsidRPr="00B83B67">
        <w:t>The preparation and reporting of mitigation actions and their effects in BURs;</w:t>
      </w:r>
      <w:r w:rsidR="00A51C24" w:rsidRPr="00B83B67">
        <w:rPr>
          <w:sz w:val="18"/>
          <w:vertAlign w:val="superscript"/>
        </w:rPr>
        <w:footnoteReference w:id="18"/>
      </w:r>
      <w:r w:rsidR="00E246E3" w:rsidRPr="00B83B67">
        <w:rPr>
          <w:sz w:val="12"/>
          <w:szCs w:val="12"/>
        </w:rPr>
        <w:t xml:space="preserve"> </w:t>
      </w:r>
    </w:p>
    <w:p w14:paraId="7578E9CA" w14:textId="798090E7" w:rsidR="001F2ACC" w:rsidRPr="00B83B67" w:rsidRDefault="00AE4166" w:rsidP="00AE4166">
      <w:pPr>
        <w:pStyle w:val="RegSingleTxtG3"/>
        <w:numPr>
          <w:ilvl w:val="0"/>
          <w:numId w:val="0"/>
        </w:numPr>
        <w:ind w:left="1701"/>
        <w:rPr>
          <w:sz w:val="12"/>
          <w:szCs w:val="12"/>
        </w:rPr>
      </w:pPr>
      <w:r w:rsidRPr="00B83B67">
        <w:rPr>
          <w:szCs w:val="12"/>
        </w:rPr>
        <w:t>(ii)</w:t>
      </w:r>
      <w:r w:rsidRPr="00B83B67">
        <w:rPr>
          <w:szCs w:val="12"/>
        </w:rPr>
        <w:tab/>
      </w:r>
      <w:r w:rsidR="00E246E3" w:rsidRPr="00B83B67">
        <w:t>The preparation of national greenhouse gas inventories;</w:t>
      </w:r>
      <w:r w:rsidR="00DA7AE1" w:rsidRPr="00B83B67">
        <w:rPr>
          <w:sz w:val="18"/>
          <w:vertAlign w:val="superscript"/>
        </w:rPr>
        <w:footnoteReference w:id="19"/>
      </w:r>
    </w:p>
    <w:p w14:paraId="070B03F8" w14:textId="4ED5C201" w:rsidR="00E246E3" w:rsidRPr="00B83B67" w:rsidRDefault="00AE4166" w:rsidP="00AE4166">
      <w:pPr>
        <w:pStyle w:val="RegSingleTxtG3"/>
        <w:numPr>
          <w:ilvl w:val="0"/>
          <w:numId w:val="0"/>
        </w:numPr>
        <w:ind w:left="1701"/>
        <w:rPr>
          <w:sz w:val="12"/>
          <w:szCs w:val="12"/>
        </w:rPr>
      </w:pPr>
      <w:r w:rsidRPr="00B83B67">
        <w:rPr>
          <w:szCs w:val="12"/>
        </w:rPr>
        <w:t>(iii)</w:t>
      </w:r>
      <w:r w:rsidRPr="00B83B67">
        <w:rPr>
          <w:szCs w:val="12"/>
        </w:rPr>
        <w:tab/>
      </w:r>
      <w:r w:rsidR="00E246E3" w:rsidRPr="00B83B67">
        <w:t>The preparation of BURs: finance, technology and capacity-building needs and support received;</w:t>
      </w:r>
      <w:r w:rsidR="00DA7AE1" w:rsidRPr="00B83B67">
        <w:rPr>
          <w:sz w:val="18"/>
          <w:vertAlign w:val="superscript"/>
        </w:rPr>
        <w:footnoteReference w:id="20"/>
      </w:r>
    </w:p>
    <w:p w14:paraId="49BF0D24" w14:textId="421C32CD" w:rsidR="00E246E3" w:rsidRPr="00B83B67" w:rsidRDefault="00AE4166" w:rsidP="00AE4166">
      <w:pPr>
        <w:pStyle w:val="RegSingleTxtG2"/>
        <w:numPr>
          <w:ilvl w:val="0"/>
          <w:numId w:val="0"/>
        </w:numPr>
        <w:tabs>
          <w:tab w:val="clear" w:pos="1701"/>
        </w:tabs>
        <w:ind w:left="1134" w:firstLine="567"/>
      </w:pPr>
      <w:r w:rsidRPr="00B83B67">
        <w:rPr>
          <w:szCs w:val="28"/>
        </w:rPr>
        <w:t>(c)</w:t>
      </w:r>
      <w:r w:rsidRPr="00B83B67">
        <w:rPr>
          <w:szCs w:val="28"/>
        </w:rPr>
        <w:tab/>
      </w:r>
      <w:r w:rsidR="00E246E3" w:rsidRPr="00B83B67">
        <w:t>A “Technical Tool To Facilitate Parties Prepare For And Participate In The International Consultation And Analysis”;</w:t>
      </w:r>
      <w:r w:rsidR="00DA7AE1" w:rsidRPr="00B83B67">
        <w:rPr>
          <w:sz w:val="18"/>
          <w:vertAlign w:val="superscript"/>
        </w:rPr>
        <w:footnoteReference w:id="21"/>
      </w:r>
      <w:r w:rsidR="00E246E3" w:rsidRPr="00B83B67">
        <w:rPr>
          <w:sz w:val="12"/>
          <w:szCs w:val="12"/>
        </w:rPr>
        <w:t xml:space="preserve"> </w:t>
      </w:r>
    </w:p>
    <w:p w14:paraId="4167F96A" w14:textId="7D019E20" w:rsidR="00E246E3" w:rsidRPr="00B83B67" w:rsidRDefault="00AE4166" w:rsidP="00AE4166">
      <w:pPr>
        <w:pStyle w:val="RegSingleTxtG2"/>
        <w:numPr>
          <w:ilvl w:val="0"/>
          <w:numId w:val="0"/>
        </w:numPr>
        <w:tabs>
          <w:tab w:val="clear" w:pos="1701"/>
        </w:tabs>
        <w:ind w:left="1134" w:firstLine="567"/>
      </w:pPr>
      <w:r w:rsidRPr="00B83B67">
        <w:rPr>
          <w:szCs w:val="28"/>
        </w:rPr>
        <w:lastRenderedPageBreak/>
        <w:t>(d)</w:t>
      </w:r>
      <w:r w:rsidRPr="00B83B67">
        <w:rPr>
          <w:szCs w:val="28"/>
        </w:rPr>
        <w:tab/>
      </w:r>
      <w:r w:rsidR="00E246E3" w:rsidRPr="00B83B67">
        <w:t>Seven webinars, in which 287 participants took part: four seminars on vulnerability and adaptation assessment, two on mitigation actions and one on national greenhouse gas inventories. The SBI, noting the potential of th</w:t>
      </w:r>
      <w:r w:rsidR="00F4679C" w:rsidRPr="00B83B67">
        <w:t>e</w:t>
      </w:r>
      <w:r w:rsidR="00E246E3" w:rsidRPr="00B83B67">
        <w:t xml:space="preserve"> seminar format to reach a broad audience of practitioners, encouraged the CGE to continue this activity; </w:t>
      </w:r>
    </w:p>
    <w:p w14:paraId="4CD84175" w14:textId="51BA8EB5" w:rsidR="00E246E3" w:rsidRPr="00B83B67" w:rsidRDefault="00AE4166" w:rsidP="00AE4166">
      <w:pPr>
        <w:pStyle w:val="RegSingleTxtG2"/>
        <w:numPr>
          <w:ilvl w:val="0"/>
          <w:numId w:val="0"/>
        </w:numPr>
        <w:tabs>
          <w:tab w:val="clear" w:pos="1701"/>
        </w:tabs>
        <w:ind w:left="1134" w:firstLine="567"/>
      </w:pPr>
      <w:r w:rsidRPr="00B83B67">
        <w:rPr>
          <w:szCs w:val="28"/>
        </w:rPr>
        <w:t>(e)</w:t>
      </w:r>
      <w:r w:rsidRPr="00B83B67">
        <w:rPr>
          <w:szCs w:val="28"/>
        </w:rPr>
        <w:tab/>
      </w:r>
      <w:r w:rsidR="00E246E3" w:rsidRPr="00B83B67">
        <w:t>The training programme referred to in decision 20/CP.19, paragraph 4, for enhancing the capacity of experts nominated to the UNFCCC roster of experts to conduct efficient and effective technical analyses of BURs.</w:t>
      </w:r>
      <w:r w:rsidR="002A0854" w:rsidRPr="00B83B67">
        <w:rPr>
          <w:sz w:val="18"/>
          <w:vertAlign w:val="superscript"/>
        </w:rPr>
        <w:footnoteReference w:id="22"/>
      </w:r>
      <w:r w:rsidR="00E246E3" w:rsidRPr="00B83B67">
        <w:rPr>
          <w:sz w:val="12"/>
          <w:szCs w:val="12"/>
        </w:rPr>
        <w:t xml:space="preserve"> </w:t>
      </w:r>
      <w:r w:rsidR="00E246E3" w:rsidRPr="00B83B67">
        <w:t xml:space="preserve">The SBI noted that an additional 55 experts successfully completed the training programme in 2017 and are eligible to become members of the teams of technical experts that undertake the technical analysis of BURs. The SBI encouraged those experts on the UNFCCC roster of experts who have not undergone the training to do so; </w:t>
      </w:r>
    </w:p>
    <w:p w14:paraId="1F53F933" w14:textId="5923E950" w:rsidR="00E246E3" w:rsidRPr="00B83B67" w:rsidRDefault="00AE4166" w:rsidP="00AE4166">
      <w:pPr>
        <w:pStyle w:val="RegSingleTxtG2"/>
        <w:numPr>
          <w:ilvl w:val="0"/>
          <w:numId w:val="0"/>
        </w:numPr>
        <w:tabs>
          <w:tab w:val="clear" w:pos="1701"/>
        </w:tabs>
        <w:ind w:left="1134" w:firstLine="567"/>
      </w:pPr>
      <w:r w:rsidRPr="00B83B67">
        <w:rPr>
          <w:szCs w:val="28"/>
        </w:rPr>
        <w:t>(f)</w:t>
      </w:r>
      <w:r w:rsidRPr="00B83B67">
        <w:rPr>
          <w:szCs w:val="28"/>
        </w:rPr>
        <w:tab/>
      </w:r>
      <w:r w:rsidR="003C5409" w:rsidRPr="00B83B67">
        <w:t>The c</w:t>
      </w:r>
      <w:r w:rsidR="00E246E3" w:rsidRPr="00B83B67">
        <w:t>ontinued operation of the CGE e-learning courses on the preparation of NCs from non-Annex I Parties, which are available through the secretariat’s Learning Management System.</w:t>
      </w:r>
      <w:r w:rsidR="002A0854" w:rsidRPr="00B83B67">
        <w:rPr>
          <w:sz w:val="18"/>
          <w:vertAlign w:val="superscript"/>
        </w:rPr>
        <w:footnoteReference w:id="23"/>
      </w:r>
      <w:r w:rsidR="00E246E3" w:rsidRPr="00B83B67">
        <w:rPr>
          <w:sz w:val="12"/>
          <w:szCs w:val="12"/>
        </w:rPr>
        <w:t xml:space="preserve"> </w:t>
      </w:r>
      <w:r w:rsidR="00E246E3" w:rsidRPr="00B83B67">
        <w:t xml:space="preserve">A total of 126 experts had registered for the courses as at 6 November 2017. The SBI encouraged the CGE to continue to update its online training courses; </w:t>
      </w:r>
    </w:p>
    <w:p w14:paraId="738BEF3E" w14:textId="1BC113DE" w:rsidR="00E246E3" w:rsidRPr="00B83B67" w:rsidRDefault="00AE4166" w:rsidP="00AE4166">
      <w:pPr>
        <w:pStyle w:val="RegSingleTxtG2"/>
        <w:numPr>
          <w:ilvl w:val="0"/>
          <w:numId w:val="0"/>
        </w:numPr>
        <w:tabs>
          <w:tab w:val="clear" w:pos="1701"/>
        </w:tabs>
        <w:ind w:left="1134" w:firstLine="567"/>
      </w:pPr>
      <w:r w:rsidRPr="00B83B67">
        <w:rPr>
          <w:szCs w:val="28"/>
        </w:rPr>
        <w:t>(g)</w:t>
      </w:r>
      <w:r w:rsidRPr="00B83B67">
        <w:rPr>
          <w:szCs w:val="28"/>
        </w:rPr>
        <w:tab/>
      </w:r>
      <w:r w:rsidR="00C855A0" w:rsidRPr="00B83B67">
        <w:t>The u</w:t>
      </w:r>
      <w:r w:rsidR="00E246E3" w:rsidRPr="00B83B67">
        <w:t>pdate of the CGE e-Network</w:t>
      </w:r>
      <w:r w:rsidR="00C855A0" w:rsidRPr="00B83B67">
        <w:t xml:space="preserve"> online platform</w:t>
      </w:r>
      <w:r w:rsidR="00E246E3" w:rsidRPr="00B83B67">
        <w:t>,</w:t>
      </w:r>
      <w:r w:rsidR="00C35D68" w:rsidRPr="00B83B67">
        <w:rPr>
          <w:sz w:val="18"/>
          <w:vertAlign w:val="superscript"/>
        </w:rPr>
        <w:footnoteReference w:id="24"/>
      </w:r>
      <w:r w:rsidR="00E246E3" w:rsidRPr="00B83B67">
        <w:rPr>
          <w:sz w:val="12"/>
          <w:szCs w:val="12"/>
        </w:rPr>
        <w:t xml:space="preserve"> </w:t>
      </w:r>
      <w:r w:rsidR="00E246E3" w:rsidRPr="00B83B67">
        <w:t xml:space="preserve">which allows users to access information on the preparation of NCs and BURs, search a database of available experts for assistance and interact with the CGE and other users of the network virtually. </w:t>
      </w:r>
    </w:p>
    <w:p w14:paraId="196447C5" w14:textId="5AFC4A73" w:rsidR="00E246E3" w:rsidRPr="00B83B67" w:rsidRDefault="00AE4166" w:rsidP="00AE4166">
      <w:pPr>
        <w:pStyle w:val="RegSingleTxtG"/>
        <w:numPr>
          <w:ilvl w:val="0"/>
          <w:numId w:val="0"/>
        </w:numPr>
        <w:tabs>
          <w:tab w:val="left" w:pos="568"/>
        </w:tabs>
        <w:ind w:left="1134"/>
      </w:pPr>
      <w:r w:rsidRPr="00B83B67">
        <w:t>22.</w:t>
      </w:r>
      <w:r w:rsidRPr="00B83B67">
        <w:tab/>
      </w:r>
      <w:r w:rsidR="00E246E3" w:rsidRPr="00B83B67">
        <w:t xml:space="preserve">The SBI noted the problems and constraints, lessons learned and best practices identified in the progress report and technical reports referred to in paragraph </w:t>
      </w:r>
      <w:r w:rsidR="004537F0" w:rsidRPr="00B83B67">
        <w:t>2</w:t>
      </w:r>
      <w:r w:rsidR="008C3E02" w:rsidRPr="00B83B67">
        <w:t>0</w:t>
      </w:r>
      <w:r w:rsidR="00E246E3" w:rsidRPr="00B83B67">
        <w:t xml:space="preserve"> above. The SBI encouraged the CGE, as per its mandate, to take the</w:t>
      </w:r>
      <w:r w:rsidR="00C855A0" w:rsidRPr="00B83B67">
        <w:t>m</w:t>
      </w:r>
      <w:r w:rsidR="00E246E3" w:rsidRPr="00B83B67">
        <w:t xml:space="preserve"> into consideration in the provision of technical assistance to non-Annex I Parties and to facilitate cooperation with interested potential partners, as appropriate. </w:t>
      </w:r>
    </w:p>
    <w:p w14:paraId="30F8F50A" w14:textId="3318D6FC" w:rsidR="00E246E3" w:rsidRPr="00B83B67" w:rsidRDefault="00AE4166" w:rsidP="00AE4166">
      <w:pPr>
        <w:pStyle w:val="RegSingleTxtG"/>
        <w:numPr>
          <w:ilvl w:val="0"/>
          <w:numId w:val="0"/>
        </w:numPr>
        <w:tabs>
          <w:tab w:val="left" w:pos="568"/>
        </w:tabs>
        <w:ind w:left="1134"/>
      </w:pPr>
      <w:r w:rsidRPr="00B83B67">
        <w:t>23.</w:t>
      </w:r>
      <w:r w:rsidRPr="00B83B67">
        <w:tab/>
      </w:r>
      <w:r w:rsidR="00E246E3" w:rsidRPr="00B83B67">
        <w:t>The SBI noted the CGE work programme for 2018,</w:t>
      </w:r>
      <w:r w:rsidR="005E4523" w:rsidRPr="00B83B67">
        <w:rPr>
          <w:sz w:val="18"/>
          <w:vertAlign w:val="superscript"/>
        </w:rPr>
        <w:footnoteReference w:id="25"/>
      </w:r>
      <w:r w:rsidR="00E246E3" w:rsidRPr="00B83B67">
        <w:t xml:space="preserve"> including the following focus areas:</w:t>
      </w:r>
    </w:p>
    <w:p w14:paraId="59DD3B60" w14:textId="475C1830" w:rsidR="00E246E3" w:rsidRPr="00B83B67" w:rsidRDefault="00AE4166" w:rsidP="00AE4166">
      <w:pPr>
        <w:pStyle w:val="RegSingleTxtG2"/>
        <w:numPr>
          <w:ilvl w:val="0"/>
          <w:numId w:val="0"/>
        </w:numPr>
        <w:tabs>
          <w:tab w:val="clear" w:pos="1701"/>
        </w:tabs>
        <w:ind w:left="1134" w:firstLine="567"/>
      </w:pPr>
      <w:r w:rsidRPr="00B83B67">
        <w:rPr>
          <w:szCs w:val="28"/>
        </w:rPr>
        <w:t>(a)</w:t>
      </w:r>
      <w:r w:rsidRPr="00B83B67">
        <w:rPr>
          <w:szCs w:val="28"/>
        </w:rPr>
        <w:tab/>
      </w:r>
      <w:r w:rsidR="00E246E3" w:rsidRPr="00B83B67">
        <w:t xml:space="preserve">Enhancing, in the light of the constraints </w:t>
      </w:r>
      <w:r w:rsidR="00F4679C" w:rsidRPr="00B83B67">
        <w:t>on</w:t>
      </w:r>
      <w:r w:rsidR="00E246E3" w:rsidRPr="00B83B67">
        <w:t xml:space="preserve"> financial support, collaboration with interested potential partners to implement key activities planned; </w:t>
      </w:r>
    </w:p>
    <w:p w14:paraId="173BBB4D" w14:textId="10D49B72" w:rsidR="00E246E3" w:rsidRPr="00B83B67" w:rsidRDefault="00AE4166" w:rsidP="00AE4166">
      <w:pPr>
        <w:pStyle w:val="RegSingleTxtG2"/>
        <w:numPr>
          <w:ilvl w:val="0"/>
          <w:numId w:val="0"/>
        </w:numPr>
        <w:tabs>
          <w:tab w:val="clear" w:pos="1701"/>
        </w:tabs>
        <w:ind w:left="1134" w:firstLine="567"/>
      </w:pPr>
      <w:r w:rsidRPr="00B83B67">
        <w:rPr>
          <w:szCs w:val="28"/>
        </w:rPr>
        <w:t>(b)</w:t>
      </w:r>
      <w:r w:rsidRPr="00B83B67">
        <w:rPr>
          <w:szCs w:val="28"/>
        </w:rPr>
        <w:tab/>
      </w:r>
      <w:r w:rsidR="00E246E3" w:rsidRPr="00B83B67">
        <w:t xml:space="preserve">Creating formal regional networks of experts and practitioners involved in the process and preparation of NCs and BURs to serve as vehicles for the dissemination of information from the CGE to stakeholders; </w:t>
      </w:r>
    </w:p>
    <w:p w14:paraId="698D4240" w14:textId="462B93DF" w:rsidR="00E246E3" w:rsidRPr="00B83B67" w:rsidRDefault="00AE4166" w:rsidP="00AE4166">
      <w:pPr>
        <w:pStyle w:val="RegSingleTxtG2"/>
        <w:numPr>
          <w:ilvl w:val="0"/>
          <w:numId w:val="0"/>
        </w:numPr>
        <w:tabs>
          <w:tab w:val="clear" w:pos="1701"/>
        </w:tabs>
        <w:ind w:left="1134" w:firstLine="567"/>
      </w:pPr>
      <w:r w:rsidRPr="00B83B67">
        <w:rPr>
          <w:szCs w:val="28"/>
        </w:rPr>
        <w:t>(c)</w:t>
      </w:r>
      <w:r w:rsidRPr="00B83B67">
        <w:rPr>
          <w:szCs w:val="28"/>
        </w:rPr>
        <w:tab/>
      </w:r>
      <w:r w:rsidR="00E246E3" w:rsidRPr="00B83B67">
        <w:t xml:space="preserve">Strengthening communications and outreach so that stakeholders </w:t>
      </w:r>
      <w:r w:rsidR="00C855A0" w:rsidRPr="00B83B67">
        <w:t xml:space="preserve">can </w:t>
      </w:r>
      <w:r w:rsidR="00E246E3" w:rsidRPr="00B83B67">
        <w:t xml:space="preserve">gain a better understanding of the training products and opportunities available through the CGE for the preparation of NCs and BURs; </w:t>
      </w:r>
    </w:p>
    <w:p w14:paraId="3254B85A" w14:textId="48036AF8" w:rsidR="00E246E3" w:rsidRPr="00B83B67" w:rsidRDefault="00AE4166" w:rsidP="00AE4166">
      <w:pPr>
        <w:pStyle w:val="RegSingleTxtG2"/>
        <w:numPr>
          <w:ilvl w:val="0"/>
          <w:numId w:val="0"/>
        </w:numPr>
        <w:tabs>
          <w:tab w:val="clear" w:pos="1701"/>
        </w:tabs>
        <w:ind w:left="1134" w:firstLine="567"/>
      </w:pPr>
      <w:r w:rsidRPr="00B83B67">
        <w:rPr>
          <w:szCs w:val="28"/>
        </w:rPr>
        <w:t>(d)</w:t>
      </w:r>
      <w:r w:rsidRPr="00B83B67">
        <w:rPr>
          <w:szCs w:val="28"/>
        </w:rPr>
        <w:tab/>
      </w:r>
      <w:r w:rsidR="00E246E3" w:rsidRPr="00B83B67">
        <w:t xml:space="preserve">Playing a catalytic role in promoting and attracting collaboration with interested potential partners to provide strategic guidance and direction in responding to the needs of non-Annex I Parties with regard to the preparation of NCs and BURs. </w:t>
      </w:r>
    </w:p>
    <w:p w14:paraId="77311CD9" w14:textId="299804F8" w:rsidR="00E246E3" w:rsidRPr="00B83B67" w:rsidRDefault="00AE4166" w:rsidP="00AE4166">
      <w:pPr>
        <w:pStyle w:val="RegSingleTxtG"/>
        <w:numPr>
          <w:ilvl w:val="0"/>
          <w:numId w:val="0"/>
        </w:numPr>
        <w:tabs>
          <w:tab w:val="left" w:pos="568"/>
        </w:tabs>
        <w:ind w:left="1134"/>
      </w:pPr>
      <w:r w:rsidRPr="00B83B67">
        <w:t>24.</w:t>
      </w:r>
      <w:r w:rsidRPr="00B83B67">
        <w:tab/>
      </w:r>
      <w:r w:rsidR="00E246E3" w:rsidRPr="00B83B67">
        <w:t xml:space="preserve">The SBI noted with concern that the planned regional hands-on training workshop for the Latin American and Caribbean region on the preparation of mitigation actions and reporting on them in NCs and BURs could not be conducted in 2017 owing to insufficient financial resources. </w:t>
      </w:r>
    </w:p>
    <w:p w14:paraId="771A9D64" w14:textId="5FF087D6" w:rsidR="00E246E3" w:rsidRPr="00B83B67" w:rsidRDefault="00AE4166" w:rsidP="00AE4166">
      <w:pPr>
        <w:pStyle w:val="RegSingleTxtG"/>
        <w:numPr>
          <w:ilvl w:val="0"/>
          <w:numId w:val="0"/>
        </w:numPr>
        <w:tabs>
          <w:tab w:val="left" w:pos="568"/>
        </w:tabs>
        <w:ind w:left="1134"/>
      </w:pPr>
      <w:r w:rsidRPr="00B83B67">
        <w:t>25.</w:t>
      </w:r>
      <w:r w:rsidRPr="00B83B67">
        <w:tab/>
      </w:r>
      <w:r w:rsidR="00E246E3" w:rsidRPr="00B83B67">
        <w:t>The SBI recalled the provisions and procedures</w:t>
      </w:r>
      <w:r w:rsidR="00BE08BF" w:rsidRPr="00B83B67">
        <w:rPr>
          <w:rStyle w:val="FootnoteReference"/>
        </w:rPr>
        <w:footnoteReference w:id="26"/>
      </w:r>
      <w:r w:rsidR="00E246E3" w:rsidRPr="00B83B67">
        <w:t xml:space="preserve"> </w:t>
      </w:r>
      <w:r w:rsidR="00C855A0" w:rsidRPr="00B83B67">
        <w:t>for</w:t>
      </w:r>
      <w:r w:rsidR="00E246E3" w:rsidRPr="00B83B67">
        <w:t xml:space="preserve"> provid</w:t>
      </w:r>
      <w:r w:rsidR="00C855A0" w:rsidRPr="00B83B67">
        <w:t>ing</w:t>
      </w:r>
      <w:r w:rsidR="00E246E3" w:rsidRPr="00B83B67">
        <w:t xml:space="preserve"> funding to the budget of the secretariat under the Convention and relevant </w:t>
      </w:r>
      <w:r w:rsidR="00450CB4" w:rsidRPr="00B83B67">
        <w:t xml:space="preserve">COP </w:t>
      </w:r>
      <w:r w:rsidR="00E246E3" w:rsidRPr="00B83B67">
        <w:t>decisions and took note of the estimated budgetary implications of the activities planned to be undertaken by the CGE, with the assistance of the secretariat, in order to implement its work programme for 2018.</w:t>
      </w:r>
      <w:r w:rsidR="00A127C8" w:rsidRPr="00B83B67">
        <w:rPr>
          <w:rStyle w:val="FootnoteReference"/>
        </w:rPr>
        <w:footnoteReference w:id="27"/>
      </w:r>
      <w:r w:rsidR="00E246E3" w:rsidRPr="00B83B67">
        <w:t xml:space="preserve"> The </w:t>
      </w:r>
      <w:r w:rsidR="00E246E3" w:rsidRPr="00B83B67">
        <w:lastRenderedPageBreak/>
        <w:t xml:space="preserve">SBI invited multilateral entities to collaborate with the CGE, as appropriate, in the provision of technical support to non-Annex I Parties </w:t>
      </w:r>
      <w:r w:rsidR="00C855A0" w:rsidRPr="00B83B67">
        <w:t>for</w:t>
      </w:r>
      <w:r w:rsidR="00E246E3" w:rsidRPr="00B83B67">
        <w:t xml:space="preserve"> preparing their NCs and BURs. </w:t>
      </w:r>
    </w:p>
    <w:p w14:paraId="671AB464" w14:textId="6D89F107" w:rsidR="00E246E3" w:rsidRPr="00B83B67" w:rsidRDefault="00AE4166" w:rsidP="00AE4166">
      <w:pPr>
        <w:pStyle w:val="RegSingleTxtG"/>
        <w:numPr>
          <w:ilvl w:val="0"/>
          <w:numId w:val="0"/>
        </w:numPr>
        <w:tabs>
          <w:tab w:val="left" w:pos="568"/>
        </w:tabs>
        <w:ind w:left="1134"/>
      </w:pPr>
      <w:r w:rsidRPr="00B83B67">
        <w:t>26.</w:t>
      </w:r>
      <w:r w:rsidRPr="00B83B67">
        <w:tab/>
      </w:r>
      <w:r w:rsidR="00E246E3" w:rsidRPr="00B83B67">
        <w:t xml:space="preserve">The SBI requested </w:t>
      </w:r>
      <w:r w:rsidR="00C855A0" w:rsidRPr="00B83B67">
        <w:t xml:space="preserve">that </w:t>
      </w:r>
      <w:r w:rsidR="00E246E3" w:rsidRPr="00B83B67">
        <w:t xml:space="preserve">the actions of the secretariat called for in these conclusions be undertaken subject to the availability of financial resources. </w:t>
      </w:r>
    </w:p>
    <w:p w14:paraId="68C70202" w14:textId="58812589" w:rsidR="00E246E3" w:rsidRPr="00B83B67" w:rsidRDefault="00AE4166" w:rsidP="00AE4166">
      <w:pPr>
        <w:pStyle w:val="RegH1G"/>
        <w:numPr>
          <w:ilvl w:val="0"/>
          <w:numId w:val="0"/>
        </w:numPr>
        <w:tabs>
          <w:tab w:val="left" w:pos="1135"/>
        </w:tabs>
        <w:spacing w:after="0"/>
        <w:ind w:left="1134" w:hanging="454"/>
      </w:pPr>
      <w:bookmarkStart w:id="97" w:name="_Toc503346275"/>
      <w:r w:rsidRPr="00B83B67">
        <w:t>C.</w:t>
      </w:r>
      <w:r w:rsidRPr="00B83B67">
        <w:tab/>
      </w:r>
      <w:r w:rsidR="00E246E3" w:rsidRPr="00B83B67">
        <w:t>Provision of financial and technical support</w:t>
      </w:r>
      <w:bookmarkEnd w:id="96"/>
      <w:bookmarkEnd w:id="97"/>
    </w:p>
    <w:p w14:paraId="35A4F758" w14:textId="77777777" w:rsidR="00E246E3" w:rsidRPr="00B83B67" w:rsidRDefault="00E246E3" w:rsidP="00E246E3">
      <w:pPr>
        <w:pStyle w:val="SingleTxtG"/>
        <w:keepNext/>
        <w:keepLines/>
        <w:spacing w:after="240"/>
      </w:pPr>
      <w:r w:rsidRPr="00B83B67">
        <w:t>(Agenda sub-item 4(c))</w:t>
      </w:r>
    </w:p>
    <w:p w14:paraId="02E0AA7D" w14:textId="3076CC1C" w:rsidR="00E246E3" w:rsidRPr="00B83B67" w:rsidRDefault="00AE4166" w:rsidP="00AE4166">
      <w:pPr>
        <w:pStyle w:val="RegSingleTxtG"/>
        <w:numPr>
          <w:ilvl w:val="0"/>
          <w:numId w:val="0"/>
        </w:numPr>
        <w:ind w:left="1134"/>
      </w:pPr>
      <w:r w:rsidRPr="00B83B67">
        <w:t>27.</w:t>
      </w:r>
      <w:r w:rsidRPr="00B83B67">
        <w:tab/>
      </w:r>
      <w:r w:rsidR="00E246E3" w:rsidRPr="00B83B67">
        <w:t>The SBI considered this agenda sub-item at its 1</w:t>
      </w:r>
      <w:r w:rsidR="00A474B9" w:rsidRPr="00B83B67">
        <w:rPr>
          <w:vertAlign w:val="superscript"/>
        </w:rPr>
        <w:t>st</w:t>
      </w:r>
      <w:r w:rsidR="00E246E3" w:rsidRPr="00B83B67">
        <w:t xml:space="preserve"> </w:t>
      </w:r>
      <w:r w:rsidR="00AE4607" w:rsidRPr="00B83B67">
        <w:t xml:space="preserve">and </w:t>
      </w:r>
      <w:r w:rsidR="00DB1830" w:rsidRPr="00B83B67">
        <w:t>3</w:t>
      </w:r>
      <w:r w:rsidR="00A474B9" w:rsidRPr="00B83B67">
        <w:rPr>
          <w:vertAlign w:val="superscript"/>
        </w:rPr>
        <w:t>rd</w:t>
      </w:r>
      <w:r w:rsidR="00DB1830" w:rsidRPr="00B83B67">
        <w:t xml:space="preserve"> </w:t>
      </w:r>
      <w:r w:rsidR="00E246E3" w:rsidRPr="00B83B67">
        <w:t>meeting</w:t>
      </w:r>
      <w:r w:rsidR="00AE4607" w:rsidRPr="00B83B67">
        <w:t>s</w:t>
      </w:r>
      <w:r w:rsidR="00E246E3" w:rsidRPr="00B83B67">
        <w:t>. It had before it documents</w:t>
      </w:r>
      <w:r w:rsidR="0061385B" w:rsidRPr="00B83B67">
        <w:t xml:space="preserve"> FCCC/SBI/2017/INF.9</w:t>
      </w:r>
      <w:r w:rsidR="008B38DE" w:rsidRPr="00B83B67">
        <w:t>,</w:t>
      </w:r>
      <w:r w:rsidR="0061385B" w:rsidRPr="00B83B67">
        <w:t xml:space="preserve"> </w:t>
      </w:r>
      <w:r w:rsidR="008B38DE" w:rsidRPr="00B83B67">
        <w:t>FCCC/SBI/2017/</w:t>
      </w:r>
      <w:r w:rsidR="0061385B" w:rsidRPr="00B83B67">
        <w:t>INF.10</w:t>
      </w:r>
      <w:r w:rsidR="008B38DE" w:rsidRPr="00B83B67">
        <w:t xml:space="preserve"> and</w:t>
      </w:r>
      <w:r w:rsidR="0061385B" w:rsidRPr="00B83B67">
        <w:t xml:space="preserve"> FCCC/CP/2017/7</w:t>
      </w:r>
      <w:r w:rsidR="008B38DE" w:rsidRPr="00B83B67">
        <w:t xml:space="preserve"> </w:t>
      </w:r>
      <w:r w:rsidR="009A1F78" w:rsidRPr="00B83B67">
        <w:t>and</w:t>
      </w:r>
      <w:r w:rsidR="005454C1" w:rsidRPr="00B83B67">
        <w:br/>
      </w:r>
      <w:r w:rsidR="009A1F78" w:rsidRPr="00B83B67">
        <w:t>Add.1</w:t>
      </w:r>
      <w:r w:rsidR="00A474B9" w:rsidRPr="00B83B67">
        <w:t xml:space="preserve"> </w:t>
      </w:r>
      <w:r w:rsidR="009A1F78" w:rsidRPr="00B83B67">
        <w:t>and</w:t>
      </w:r>
      <w:r w:rsidR="005454C1" w:rsidRPr="00B83B67">
        <w:t xml:space="preserve"> </w:t>
      </w:r>
      <w:r w:rsidR="009A1F78" w:rsidRPr="00B83B67">
        <w:t>2.</w:t>
      </w:r>
      <w:r w:rsidR="005454C1" w:rsidRPr="00B83B67">
        <w:t xml:space="preserve"> </w:t>
      </w:r>
      <w:r w:rsidR="009A1F78" w:rsidRPr="00B83B67">
        <w:t>A</w:t>
      </w:r>
      <w:r w:rsidR="00AE4607" w:rsidRPr="00B83B67">
        <w:t>t</w:t>
      </w:r>
      <w:r w:rsidR="005454C1" w:rsidRPr="00B83B67">
        <w:t xml:space="preserve"> </w:t>
      </w:r>
      <w:r w:rsidR="00AE4607" w:rsidRPr="00B83B67">
        <w:t>the 1</w:t>
      </w:r>
      <w:r w:rsidR="00A474B9" w:rsidRPr="00B83B67">
        <w:rPr>
          <w:vertAlign w:val="superscript"/>
        </w:rPr>
        <w:t>st</w:t>
      </w:r>
      <w:r w:rsidR="00E246E3" w:rsidRPr="00B83B67">
        <w:t xml:space="preserve"> meeting, the Chair invited a representative of the Global Environment Facility (GEF) to make a statement.</w:t>
      </w:r>
      <w:r w:rsidR="00E246E3" w:rsidRPr="00B83B67">
        <w:rPr>
          <w:sz w:val="18"/>
          <w:vertAlign w:val="superscript"/>
        </w:rPr>
        <w:footnoteReference w:id="28"/>
      </w:r>
      <w:r w:rsidR="00E246E3" w:rsidRPr="00B83B67">
        <w:t xml:space="preserve"> At the same meeting, the SBI agreed to consider the agenda sub-item in informal consultations co-facilitated by Ms. Plume and Ms. </w:t>
      </w:r>
      <w:r w:rsidR="00B30EA0" w:rsidRPr="00B83B67">
        <w:t>Rasmussen</w:t>
      </w:r>
      <w:r w:rsidR="00E246E3" w:rsidRPr="00B83B67">
        <w:t xml:space="preserve">. </w:t>
      </w:r>
      <w:r w:rsidR="00B30EA0" w:rsidRPr="00B83B67">
        <w:t>At its</w:t>
      </w:r>
      <w:r w:rsidR="00DB1830" w:rsidRPr="00B83B67">
        <w:t xml:space="preserve"> 3</w:t>
      </w:r>
      <w:r w:rsidR="00DB1830" w:rsidRPr="00B83B67">
        <w:rPr>
          <w:vertAlign w:val="superscript"/>
        </w:rPr>
        <w:t>rd</w:t>
      </w:r>
      <w:r w:rsidR="00DB1830" w:rsidRPr="00B83B67">
        <w:t xml:space="preserve"> </w:t>
      </w:r>
      <w:r w:rsidR="00B30EA0" w:rsidRPr="00B83B67">
        <w:t>meeting, t</w:t>
      </w:r>
      <w:r w:rsidR="00E246E3" w:rsidRPr="00B83B67">
        <w:rPr>
          <w:lang w:val="en-US"/>
        </w:rPr>
        <w:t xml:space="preserve">he SBI agreed to continue its consideration of this matter at </w:t>
      </w:r>
      <w:r w:rsidR="004051FD" w:rsidRPr="00B83B67">
        <w:rPr>
          <w:lang w:val="en-US"/>
        </w:rPr>
        <w:t>SBI 48</w:t>
      </w:r>
      <w:r w:rsidR="00E246E3" w:rsidRPr="00B83B67">
        <w:rPr>
          <w:lang w:val="en-US"/>
        </w:rPr>
        <w:t>.</w:t>
      </w:r>
    </w:p>
    <w:p w14:paraId="7FF92412" w14:textId="518669B7" w:rsidR="00E246E3" w:rsidRPr="00B83B67" w:rsidRDefault="00AE4166" w:rsidP="00AE4166">
      <w:pPr>
        <w:pStyle w:val="RegH1G"/>
        <w:numPr>
          <w:ilvl w:val="0"/>
          <w:numId w:val="0"/>
        </w:numPr>
        <w:tabs>
          <w:tab w:val="left" w:pos="1135"/>
        </w:tabs>
        <w:spacing w:after="0"/>
        <w:ind w:left="1134" w:hanging="454"/>
      </w:pPr>
      <w:bookmarkStart w:id="98" w:name="_Toc453078758"/>
      <w:bookmarkStart w:id="99" w:name="_Toc503346276"/>
      <w:r w:rsidRPr="00B83B67">
        <w:t>D.</w:t>
      </w:r>
      <w:r w:rsidRPr="00B83B67">
        <w:tab/>
      </w:r>
      <w:r w:rsidR="00E246E3" w:rsidRPr="00B83B67">
        <w:t>Summary reports on the technical analysis of biennial update reports of Parties not included in Annex I to the Convention</w:t>
      </w:r>
      <w:bookmarkEnd w:id="98"/>
      <w:bookmarkEnd w:id="99"/>
    </w:p>
    <w:p w14:paraId="13E9BC42" w14:textId="77777777" w:rsidR="00E246E3" w:rsidRPr="00B83B67" w:rsidRDefault="00E246E3" w:rsidP="00E246E3">
      <w:pPr>
        <w:pStyle w:val="SingleTxtG"/>
        <w:keepNext/>
        <w:keepLines/>
        <w:spacing w:after="240"/>
      </w:pPr>
      <w:r w:rsidRPr="00B83B67">
        <w:t>(Agenda sub-item 4(d))</w:t>
      </w:r>
    </w:p>
    <w:p w14:paraId="0A4818E5" w14:textId="1A94978B" w:rsidR="00223E89" w:rsidRPr="00B83B67" w:rsidRDefault="00AE4166" w:rsidP="00AE4166">
      <w:pPr>
        <w:pStyle w:val="RegSingleTxtG"/>
        <w:numPr>
          <w:ilvl w:val="0"/>
          <w:numId w:val="0"/>
        </w:numPr>
        <w:tabs>
          <w:tab w:val="left" w:pos="568"/>
        </w:tabs>
        <w:ind w:left="1134"/>
        <w:rPr>
          <w:lang w:val="en-US"/>
        </w:rPr>
      </w:pPr>
      <w:r w:rsidRPr="00B83B67">
        <w:rPr>
          <w:lang w:val="en-US"/>
        </w:rPr>
        <w:t>28.</w:t>
      </w:r>
      <w:r w:rsidRPr="00B83B67">
        <w:rPr>
          <w:lang w:val="en-US"/>
        </w:rPr>
        <w:tab/>
      </w:r>
      <w:r w:rsidR="00E246E3" w:rsidRPr="00B83B67">
        <w:t xml:space="preserve">The SBI considered this agenda sub-item at its </w:t>
      </w:r>
      <w:r w:rsidR="00E246E3" w:rsidRPr="00B83B67">
        <w:rPr>
          <w:snapToGrid w:val="0"/>
        </w:rPr>
        <w:t>1</w:t>
      </w:r>
      <w:r w:rsidR="00E246E3" w:rsidRPr="00B83B67">
        <w:rPr>
          <w:snapToGrid w:val="0"/>
          <w:vertAlign w:val="superscript"/>
        </w:rPr>
        <w:t>st</w:t>
      </w:r>
      <w:r w:rsidR="00E246E3" w:rsidRPr="00B83B67">
        <w:rPr>
          <w:snapToGrid w:val="0"/>
        </w:rPr>
        <w:t xml:space="preserve"> meeting. It took note of the summary reports made available on the UNFCCC website </w:t>
      </w:r>
      <w:r w:rsidR="00B75A95" w:rsidRPr="00B83B67">
        <w:rPr>
          <w:snapToGrid w:val="0"/>
        </w:rPr>
        <w:t>by</w:t>
      </w:r>
      <w:r w:rsidR="00616227" w:rsidRPr="00B83B67">
        <w:rPr>
          <w:snapToGrid w:val="0"/>
        </w:rPr>
        <w:t xml:space="preserve"> </w:t>
      </w:r>
      <w:r w:rsidR="00A90D98" w:rsidRPr="00B83B67">
        <w:rPr>
          <w:snapToGrid w:val="0"/>
        </w:rPr>
        <w:t>8 September 2017</w:t>
      </w:r>
      <w:r w:rsidR="00E246E3" w:rsidRPr="00B83B67">
        <w:rPr>
          <w:lang w:val="en-US"/>
        </w:rPr>
        <w:t>.</w:t>
      </w:r>
      <w:r w:rsidR="00E246E3" w:rsidRPr="00B83B67">
        <w:rPr>
          <w:sz w:val="18"/>
          <w:vertAlign w:val="superscript"/>
        </w:rPr>
        <w:footnoteReference w:id="29"/>
      </w:r>
      <w:r w:rsidR="00905788" w:rsidRPr="00B83B67">
        <w:rPr>
          <w:lang w:val="en-US"/>
        </w:rPr>
        <w:t xml:space="preserve"> </w:t>
      </w:r>
    </w:p>
    <w:p w14:paraId="562373A8" w14:textId="54995D13" w:rsidR="00905788" w:rsidRPr="00B83B67" w:rsidRDefault="00AE4166" w:rsidP="00AE4166">
      <w:pPr>
        <w:pStyle w:val="RegSingleTxtG"/>
        <w:numPr>
          <w:ilvl w:val="0"/>
          <w:numId w:val="0"/>
        </w:numPr>
        <w:tabs>
          <w:tab w:val="left" w:pos="568"/>
        </w:tabs>
        <w:ind w:left="1134"/>
      </w:pPr>
      <w:r w:rsidRPr="00B83B67">
        <w:t>29.</w:t>
      </w:r>
      <w:r w:rsidRPr="00B83B67">
        <w:tab/>
      </w:r>
      <w:r w:rsidR="00905788" w:rsidRPr="00B83B67">
        <w:rPr>
          <w:lang w:val="en-US"/>
        </w:rPr>
        <w:t xml:space="preserve">At the same meeting, the Chair </w:t>
      </w:r>
      <w:r w:rsidR="00905788" w:rsidRPr="00B83B67">
        <w:t xml:space="preserve">recalled that the COP had referred to the SBI the consideration of the revision of the </w:t>
      </w:r>
      <w:r w:rsidR="00F57B3C" w:rsidRPr="00B83B67">
        <w:t xml:space="preserve">ICA </w:t>
      </w:r>
      <w:r w:rsidR="00905788" w:rsidRPr="00B83B67">
        <w:t xml:space="preserve">modalities and guidelines on </w:t>
      </w:r>
      <w:r w:rsidR="001F5946" w:rsidRPr="00B83B67">
        <w:t xml:space="preserve">the basis of </w:t>
      </w:r>
      <w:r w:rsidR="00905788" w:rsidRPr="00B83B67">
        <w:t>experience in the first round</w:t>
      </w:r>
      <w:r w:rsidR="00223E89" w:rsidRPr="00B83B67">
        <w:t xml:space="preserve"> of ICA</w:t>
      </w:r>
      <w:r w:rsidR="00905788" w:rsidRPr="00B83B67">
        <w:t>.</w:t>
      </w:r>
      <w:r w:rsidR="00597152" w:rsidRPr="00B83B67">
        <w:rPr>
          <w:rStyle w:val="FootnoteReference"/>
        </w:rPr>
        <w:footnoteReference w:id="30"/>
      </w:r>
      <w:r w:rsidR="00905788" w:rsidRPr="00B83B67">
        <w:t xml:space="preserve"> </w:t>
      </w:r>
      <w:r w:rsidR="001F5946" w:rsidRPr="00B83B67">
        <w:t xml:space="preserve">Noting </w:t>
      </w:r>
      <w:r w:rsidR="00905788" w:rsidRPr="00B83B67">
        <w:t>that the first round of ICA was ongoing</w:t>
      </w:r>
      <w:r w:rsidR="001F5946" w:rsidRPr="00B83B67">
        <w:t>,</w:t>
      </w:r>
      <w:r w:rsidR="00905788" w:rsidRPr="00B83B67">
        <w:t xml:space="preserve"> </w:t>
      </w:r>
      <w:r w:rsidR="001F5946" w:rsidRPr="00B83B67">
        <w:t>the Chair</w:t>
      </w:r>
      <w:r w:rsidR="00905788" w:rsidRPr="00B83B67">
        <w:t xml:space="preserve"> suggested that it </w:t>
      </w:r>
      <w:r w:rsidR="001F5946" w:rsidRPr="00B83B67">
        <w:t>might</w:t>
      </w:r>
      <w:r w:rsidR="00905788" w:rsidRPr="00B83B67">
        <w:t xml:space="preserve"> be too early for </w:t>
      </w:r>
      <w:r w:rsidR="004051FD" w:rsidRPr="00B83B67">
        <w:t xml:space="preserve">the </w:t>
      </w:r>
      <w:r w:rsidR="00905788" w:rsidRPr="00B83B67">
        <w:t>SBI to initiate</w:t>
      </w:r>
      <w:r w:rsidR="00934524" w:rsidRPr="00B83B67">
        <w:t xml:space="preserve"> its</w:t>
      </w:r>
      <w:r w:rsidR="00905788" w:rsidRPr="00B83B67">
        <w:t xml:space="preserve"> consideration of th</w:t>
      </w:r>
      <w:r w:rsidR="00F4679C" w:rsidRPr="00B83B67">
        <w:t>e</w:t>
      </w:r>
      <w:r w:rsidR="00905788" w:rsidRPr="00B83B67">
        <w:t xml:space="preserve"> matter.</w:t>
      </w:r>
      <w:r w:rsidR="004F5685" w:rsidRPr="00B83B67">
        <w:t xml:space="preserve"> </w:t>
      </w:r>
      <w:r w:rsidR="00905788" w:rsidRPr="00B83B67">
        <w:t xml:space="preserve">On a proposal by the Chair, the SBI agreed </w:t>
      </w:r>
      <w:r w:rsidR="00B75A95" w:rsidRPr="00B83B67">
        <w:t xml:space="preserve">to include </w:t>
      </w:r>
      <w:r w:rsidR="00905788" w:rsidRPr="00B83B67">
        <w:t xml:space="preserve">an item on the revision of the </w:t>
      </w:r>
      <w:r w:rsidR="00461EE7" w:rsidRPr="00B83B67">
        <w:t xml:space="preserve">ICA </w:t>
      </w:r>
      <w:r w:rsidR="00905788" w:rsidRPr="00B83B67">
        <w:t xml:space="preserve">modalities and guidelines on the </w:t>
      </w:r>
      <w:r w:rsidR="00F4679C" w:rsidRPr="00B83B67">
        <w:t xml:space="preserve">provisional </w:t>
      </w:r>
      <w:r w:rsidR="00905788" w:rsidRPr="00B83B67">
        <w:t xml:space="preserve">agenda </w:t>
      </w:r>
      <w:r w:rsidR="004051FD" w:rsidRPr="00B83B67">
        <w:t>for</w:t>
      </w:r>
      <w:r w:rsidR="00905788" w:rsidRPr="00B83B67">
        <w:t xml:space="preserve"> SBI 48 with a view to reporting </w:t>
      </w:r>
      <w:r w:rsidR="00934524" w:rsidRPr="00B83B67">
        <w:t>thereon</w:t>
      </w:r>
      <w:r w:rsidR="00905788" w:rsidRPr="00B83B67">
        <w:t xml:space="preserve"> to COP 24</w:t>
      </w:r>
      <w:r w:rsidR="00791DC6" w:rsidRPr="00B83B67">
        <w:t xml:space="preserve"> (December 2018)</w:t>
      </w:r>
      <w:r w:rsidR="00905788" w:rsidRPr="00B83B67">
        <w:t>.</w:t>
      </w:r>
    </w:p>
    <w:p w14:paraId="4C746868" w14:textId="61E9EA6D" w:rsidR="00E246E3" w:rsidRPr="00B83B67" w:rsidRDefault="00AE4166" w:rsidP="00AE4166">
      <w:pPr>
        <w:pStyle w:val="RegHChG"/>
        <w:numPr>
          <w:ilvl w:val="0"/>
          <w:numId w:val="0"/>
        </w:numPr>
        <w:tabs>
          <w:tab w:val="left" w:pos="1135"/>
        </w:tabs>
        <w:spacing w:after="0"/>
        <w:ind w:left="1135" w:hanging="454"/>
      </w:pPr>
      <w:bookmarkStart w:id="100" w:name="_Toc503346277"/>
      <w:r w:rsidRPr="00B83B67">
        <w:t>V.</w:t>
      </w:r>
      <w:r w:rsidRPr="00B83B67">
        <w:tab/>
      </w:r>
      <w:r w:rsidR="00E246E3" w:rsidRPr="00B83B67">
        <w:t>Common time frames for nationally determined contributions referred to in Article 4, paragraph 10, of the Paris Agreement</w:t>
      </w:r>
      <w:bookmarkEnd w:id="100"/>
      <w:r w:rsidR="00E246E3" w:rsidRPr="00B83B67">
        <w:t xml:space="preserve"> </w:t>
      </w:r>
    </w:p>
    <w:p w14:paraId="28D62A49" w14:textId="77777777" w:rsidR="00E246E3" w:rsidRPr="00B83B67" w:rsidRDefault="00E246E3" w:rsidP="008F6CD7">
      <w:pPr>
        <w:pStyle w:val="SingleTxtG"/>
        <w:spacing w:after="240"/>
        <w:rPr>
          <w:rStyle w:val="SingleTxtGChar"/>
        </w:rPr>
      </w:pPr>
      <w:r w:rsidRPr="00B83B67">
        <w:rPr>
          <w:rStyle w:val="SingleTxtGChar"/>
        </w:rPr>
        <w:t>(</w:t>
      </w:r>
      <w:r w:rsidRPr="00B83B67">
        <w:t>Agenda</w:t>
      </w:r>
      <w:r w:rsidRPr="00B83B67">
        <w:rPr>
          <w:rStyle w:val="SingleTxtGChar"/>
        </w:rPr>
        <w:t xml:space="preserve"> item 5)</w:t>
      </w:r>
    </w:p>
    <w:p w14:paraId="3B20F774" w14:textId="5F9E95E9" w:rsidR="00E246E3" w:rsidRPr="00B83B67" w:rsidRDefault="00AE4166" w:rsidP="00AE4166">
      <w:pPr>
        <w:pStyle w:val="RegH23G"/>
        <w:numPr>
          <w:ilvl w:val="0"/>
          <w:numId w:val="0"/>
        </w:numPr>
        <w:tabs>
          <w:tab w:val="left" w:pos="720"/>
          <w:tab w:val="left" w:pos="1135"/>
        </w:tabs>
        <w:ind w:left="1134" w:hanging="454"/>
      </w:pPr>
      <w:r w:rsidRPr="00B83B67">
        <w:rPr>
          <w:bCs/>
        </w:rPr>
        <w:t>1.</w:t>
      </w:r>
      <w:r w:rsidRPr="00B83B67">
        <w:rPr>
          <w:bCs/>
        </w:rPr>
        <w:tab/>
      </w:r>
      <w:r w:rsidR="00E246E3" w:rsidRPr="00B83B67">
        <w:t>Proceedings</w:t>
      </w:r>
    </w:p>
    <w:p w14:paraId="7AC1FB2C" w14:textId="1A523A98" w:rsidR="00E246E3" w:rsidRPr="00B83B67" w:rsidRDefault="00AE4166" w:rsidP="00AE4166">
      <w:pPr>
        <w:pStyle w:val="RegSingleTxtG"/>
        <w:numPr>
          <w:ilvl w:val="0"/>
          <w:numId w:val="0"/>
        </w:numPr>
        <w:tabs>
          <w:tab w:val="left" w:pos="568"/>
        </w:tabs>
        <w:ind w:left="1134"/>
        <w:rPr>
          <w:lang w:val="en-US"/>
        </w:rPr>
      </w:pPr>
      <w:r w:rsidRPr="00B83B67">
        <w:rPr>
          <w:lang w:val="en-US"/>
        </w:rPr>
        <w:t>30.</w:t>
      </w:r>
      <w:r w:rsidRPr="00B83B67">
        <w:rPr>
          <w:lang w:val="en-US"/>
        </w:rPr>
        <w:tab/>
      </w:r>
      <w:r w:rsidR="00E246E3" w:rsidRPr="00B83B67">
        <w:tab/>
        <w:t>The SBI considered this agenda item at its</w:t>
      </w:r>
      <w:r w:rsidR="004D5303" w:rsidRPr="00B83B67">
        <w:t xml:space="preserve"> 1</w:t>
      </w:r>
      <w:r w:rsidR="004D5303" w:rsidRPr="00B83B67">
        <w:rPr>
          <w:vertAlign w:val="superscript"/>
        </w:rPr>
        <w:t>st</w:t>
      </w:r>
      <w:r w:rsidR="004D5303" w:rsidRPr="00B83B67">
        <w:t xml:space="preserve"> </w:t>
      </w:r>
      <w:r w:rsidR="00E246E3" w:rsidRPr="00B83B67">
        <w:rPr>
          <w:snapToGrid w:val="0"/>
        </w:rPr>
        <w:t xml:space="preserve">and </w:t>
      </w:r>
      <w:r w:rsidR="00156DDE" w:rsidRPr="00B83B67">
        <w:rPr>
          <w:snapToGrid w:val="0"/>
        </w:rPr>
        <w:t>3</w:t>
      </w:r>
      <w:r w:rsidR="00156DDE" w:rsidRPr="00B83B67">
        <w:rPr>
          <w:snapToGrid w:val="0"/>
          <w:vertAlign w:val="superscript"/>
        </w:rPr>
        <w:t>rd</w:t>
      </w:r>
      <w:r w:rsidR="00156DDE" w:rsidRPr="00B83B67">
        <w:rPr>
          <w:snapToGrid w:val="0"/>
        </w:rPr>
        <w:t xml:space="preserve"> </w:t>
      </w:r>
      <w:r w:rsidR="00E246E3" w:rsidRPr="00B83B67">
        <w:rPr>
          <w:snapToGrid w:val="0"/>
        </w:rPr>
        <w:t>meeting</w:t>
      </w:r>
      <w:r w:rsidR="00156DDE" w:rsidRPr="00B83B67">
        <w:rPr>
          <w:snapToGrid w:val="0"/>
        </w:rPr>
        <w:t>s</w:t>
      </w:r>
      <w:r w:rsidR="00E246E3" w:rsidRPr="00B83B67">
        <w:rPr>
          <w:snapToGrid w:val="0"/>
        </w:rPr>
        <w:t>.</w:t>
      </w:r>
      <w:r w:rsidR="00E246E3" w:rsidRPr="00B83B67">
        <w:t xml:space="preserve"> </w:t>
      </w:r>
      <w:r w:rsidR="00471DDF" w:rsidRPr="00B83B67">
        <w:t xml:space="preserve">Statements were made by representatives of three Parties, including on behalf of </w:t>
      </w:r>
      <w:r w:rsidR="00F4679C" w:rsidRPr="00B83B67">
        <w:t xml:space="preserve">the </w:t>
      </w:r>
      <w:r w:rsidR="004D0950" w:rsidRPr="00B83B67">
        <w:t>LMDCs</w:t>
      </w:r>
      <w:r w:rsidR="00471DDF" w:rsidRPr="00B83B67">
        <w:t>.</w:t>
      </w:r>
      <w:r w:rsidR="00801939" w:rsidRPr="00B83B67">
        <w:rPr>
          <w:sz w:val="18"/>
          <w:vertAlign w:val="superscript"/>
        </w:rPr>
        <w:footnoteReference w:id="31"/>
      </w:r>
      <w:r w:rsidR="00471DDF" w:rsidRPr="00B83B67">
        <w:t xml:space="preserve"> </w:t>
      </w:r>
      <w:r w:rsidR="00E246E3" w:rsidRPr="00B83B67">
        <w:t>At its 1</w:t>
      </w:r>
      <w:r w:rsidR="00E246E3" w:rsidRPr="00B83B67">
        <w:rPr>
          <w:vertAlign w:val="superscript"/>
        </w:rPr>
        <w:t>st</w:t>
      </w:r>
      <w:r w:rsidR="00E246E3" w:rsidRPr="00B83B67">
        <w:t xml:space="preserve"> meeting, the SBI agreed to consider the agenda item in informal consultations co-facilitated by </w:t>
      </w:r>
      <w:r w:rsidR="00E246E3" w:rsidRPr="00B83B67">
        <w:rPr>
          <w:lang w:val="en-US"/>
        </w:rPr>
        <w:t>Ms.</w:t>
      </w:r>
      <w:r w:rsidR="00B75A95" w:rsidRPr="00B83B67">
        <w:rPr>
          <w:lang w:val="en-US"/>
        </w:rPr>
        <w:t> </w:t>
      </w:r>
      <w:r w:rsidR="00E246E3" w:rsidRPr="00B83B67">
        <w:rPr>
          <w:lang w:val="en-US"/>
        </w:rPr>
        <w:t>Marianne Karlsen (Norway) and Mr. George Wamukoya (Kenya)</w:t>
      </w:r>
      <w:r w:rsidR="00E246E3" w:rsidRPr="00B83B67">
        <w:t xml:space="preserve">. At </w:t>
      </w:r>
      <w:r w:rsidR="00156DDE" w:rsidRPr="00B83B67">
        <w:rPr>
          <w:snapToGrid w:val="0"/>
        </w:rPr>
        <w:t>its 3</w:t>
      </w:r>
      <w:r w:rsidR="00156DDE" w:rsidRPr="00B83B67">
        <w:rPr>
          <w:snapToGrid w:val="0"/>
          <w:vertAlign w:val="superscript"/>
        </w:rPr>
        <w:t>rd</w:t>
      </w:r>
      <w:r w:rsidR="00156DDE" w:rsidRPr="00B83B67">
        <w:rPr>
          <w:snapToGrid w:val="0"/>
        </w:rPr>
        <w:t xml:space="preserve"> </w:t>
      </w:r>
      <w:r w:rsidR="00E246E3" w:rsidRPr="00B83B67">
        <w:rPr>
          <w:snapToGrid w:val="0"/>
        </w:rPr>
        <w:t>meeting</w:t>
      </w:r>
      <w:r w:rsidR="00E246E3" w:rsidRPr="00B83B67">
        <w:t xml:space="preserve">, </w:t>
      </w:r>
      <w:r w:rsidR="00E43217" w:rsidRPr="00B83B67">
        <w:t>the SBI</w:t>
      </w:r>
      <w:r w:rsidR="00E246E3" w:rsidRPr="00B83B67">
        <w:t xml:space="preserve"> considered and adopted the conclusions below. </w:t>
      </w:r>
    </w:p>
    <w:p w14:paraId="3722F0FA" w14:textId="58ADB053" w:rsidR="00E246E3" w:rsidRPr="00B83B67" w:rsidRDefault="00AE4166" w:rsidP="00AE4166">
      <w:pPr>
        <w:pStyle w:val="RegH23G"/>
        <w:numPr>
          <w:ilvl w:val="0"/>
          <w:numId w:val="0"/>
        </w:numPr>
        <w:tabs>
          <w:tab w:val="left" w:pos="720"/>
          <w:tab w:val="left" w:pos="1135"/>
        </w:tabs>
        <w:ind w:left="1134" w:hanging="454"/>
      </w:pPr>
      <w:r w:rsidRPr="00B83B67">
        <w:rPr>
          <w:bCs/>
        </w:rPr>
        <w:t>2.</w:t>
      </w:r>
      <w:r w:rsidRPr="00B83B67">
        <w:rPr>
          <w:bCs/>
        </w:rPr>
        <w:tab/>
      </w:r>
      <w:r w:rsidR="00E246E3" w:rsidRPr="00B83B67">
        <w:t>Conclusions</w:t>
      </w:r>
    </w:p>
    <w:p w14:paraId="528371AC" w14:textId="7A137CF5" w:rsidR="00E246E3" w:rsidRPr="00B83B67" w:rsidRDefault="00AE4166" w:rsidP="00AE4166">
      <w:pPr>
        <w:pStyle w:val="RegSingleTxtG"/>
        <w:numPr>
          <w:ilvl w:val="0"/>
          <w:numId w:val="0"/>
        </w:numPr>
        <w:tabs>
          <w:tab w:val="left" w:pos="568"/>
        </w:tabs>
        <w:ind w:left="1134"/>
      </w:pPr>
      <w:r w:rsidRPr="00B83B67">
        <w:t>31.</w:t>
      </w:r>
      <w:r w:rsidRPr="00B83B67">
        <w:tab/>
      </w:r>
      <w:r w:rsidR="00764E51" w:rsidRPr="00B83B67">
        <w:t xml:space="preserve">The </w:t>
      </w:r>
      <w:r w:rsidR="008B2864" w:rsidRPr="00B83B67">
        <w:t>SBI</w:t>
      </w:r>
      <w:r w:rsidR="00E246E3" w:rsidRPr="00B83B67">
        <w:t xml:space="preserve"> initiated its consideration of this matter.</w:t>
      </w:r>
      <w:r w:rsidR="009706EB" w:rsidRPr="00B83B67">
        <w:rPr>
          <w:rStyle w:val="FootnoteReference"/>
        </w:rPr>
        <w:footnoteReference w:id="32"/>
      </w:r>
      <w:r w:rsidR="00E246E3" w:rsidRPr="00B83B67">
        <w:rPr>
          <w:sz w:val="18"/>
          <w:vertAlign w:val="superscript"/>
        </w:rPr>
        <w:t xml:space="preserve"> </w:t>
      </w:r>
    </w:p>
    <w:p w14:paraId="17ACBEEF" w14:textId="72FD4A2C" w:rsidR="00E246E3" w:rsidRPr="00B83B67" w:rsidRDefault="00AE4166" w:rsidP="00AE4166">
      <w:pPr>
        <w:pStyle w:val="RegSingleTxtG"/>
        <w:numPr>
          <w:ilvl w:val="0"/>
          <w:numId w:val="0"/>
        </w:numPr>
        <w:tabs>
          <w:tab w:val="left" w:pos="568"/>
        </w:tabs>
        <w:ind w:left="1134"/>
      </w:pPr>
      <w:r w:rsidRPr="00B83B67">
        <w:lastRenderedPageBreak/>
        <w:t>32.</w:t>
      </w:r>
      <w:r w:rsidRPr="00B83B67">
        <w:tab/>
      </w:r>
      <w:r w:rsidR="00E246E3" w:rsidRPr="00B83B67">
        <w:t>The SBI took note of the request for it to report back thereon to the Conference of the Parties serving as the meeting of the Parties to the Paris Agreement (CMA) at its first session.</w:t>
      </w:r>
      <w:r w:rsidR="00A77D31" w:rsidRPr="00B83B67">
        <w:rPr>
          <w:rStyle w:val="FootnoteReference"/>
        </w:rPr>
        <w:footnoteReference w:id="33"/>
      </w:r>
      <w:r w:rsidR="00E246E3" w:rsidRPr="00B83B67">
        <w:rPr>
          <w:sz w:val="18"/>
        </w:rPr>
        <w:t xml:space="preserve"> </w:t>
      </w:r>
    </w:p>
    <w:p w14:paraId="59259C6E" w14:textId="65972898" w:rsidR="00E246E3" w:rsidRPr="00B83B67" w:rsidRDefault="00AE4166" w:rsidP="00AE4166">
      <w:pPr>
        <w:pStyle w:val="RegSingleTxtG"/>
        <w:numPr>
          <w:ilvl w:val="0"/>
          <w:numId w:val="0"/>
        </w:numPr>
        <w:tabs>
          <w:tab w:val="left" w:pos="568"/>
        </w:tabs>
        <w:ind w:left="1134"/>
      </w:pPr>
      <w:r w:rsidRPr="00B83B67">
        <w:t>33.</w:t>
      </w:r>
      <w:r w:rsidRPr="00B83B67">
        <w:tab/>
      </w:r>
      <w:r w:rsidR="00E246E3" w:rsidRPr="00B83B67">
        <w:t>The SBI invited P</w:t>
      </w:r>
      <w:r w:rsidR="000F7C11" w:rsidRPr="00B83B67">
        <w:t>arties and observers to submit,</w:t>
      </w:r>
      <w:r w:rsidR="000F7C11" w:rsidRPr="00B83B67">
        <w:rPr>
          <w:rStyle w:val="FootnoteReference"/>
        </w:rPr>
        <w:footnoteReference w:id="34"/>
      </w:r>
      <w:r w:rsidR="00E246E3" w:rsidRPr="00B83B67">
        <w:t xml:space="preserve"> by 31 March 2018, their views on common time frames for nationally determined contributions referred to in Article 4, paragraph 10, of the Paris Agreement, including on, but not limited to, the usefulness of and options for common time frames and the advantages and disadvantages of those options, for consideration at SBI 48. </w:t>
      </w:r>
    </w:p>
    <w:p w14:paraId="12EF1E5A" w14:textId="36408E12" w:rsidR="00E246E3" w:rsidRPr="00B83B67" w:rsidRDefault="00AE4166" w:rsidP="00AE4166">
      <w:pPr>
        <w:pStyle w:val="RegSingleTxtG"/>
        <w:numPr>
          <w:ilvl w:val="0"/>
          <w:numId w:val="0"/>
        </w:numPr>
        <w:tabs>
          <w:tab w:val="left" w:pos="568"/>
        </w:tabs>
        <w:ind w:left="1134"/>
      </w:pPr>
      <w:r w:rsidRPr="00B83B67">
        <w:t>34.</w:t>
      </w:r>
      <w:r w:rsidRPr="00B83B67">
        <w:tab/>
      </w:r>
      <w:r w:rsidR="00E246E3" w:rsidRPr="00B83B67">
        <w:t xml:space="preserve">The SBI agreed to continue its consideration of this matter at SBI 48 with a view to making a recommendation thereon for consideration and adoption by the CMA. </w:t>
      </w:r>
    </w:p>
    <w:p w14:paraId="1F8FE82D" w14:textId="7B37B5BC" w:rsidR="00E246E3" w:rsidRPr="00B83B67" w:rsidRDefault="00AE4166" w:rsidP="00AE4166">
      <w:pPr>
        <w:pStyle w:val="RegHChG"/>
        <w:numPr>
          <w:ilvl w:val="0"/>
          <w:numId w:val="0"/>
        </w:numPr>
        <w:tabs>
          <w:tab w:val="left" w:pos="1135"/>
        </w:tabs>
        <w:spacing w:after="0"/>
        <w:ind w:left="1135" w:hanging="454"/>
      </w:pPr>
      <w:bookmarkStart w:id="101" w:name="_Toc503346278"/>
      <w:r w:rsidRPr="00B83B67">
        <w:t>VI.</w:t>
      </w:r>
      <w:r w:rsidRPr="00B83B67">
        <w:tab/>
      </w:r>
      <w:r w:rsidR="00E246E3" w:rsidRPr="00B83B67">
        <w:t>Development of modalities and procedures for the operation and use of a public registry referred to in Article 4, paragraph 12, of the Paris Agreement</w:t>
      </w:r>
      <w:bookmarkEnd w:id="101"/>
    </w:p>
    <w:p w14:paraId="6ECACA01" w14:textId="77777777" w:rsidR="00E246E3" w:rsidRPr="00B83B67" w:rsidRDefault="00E246E3" w:rsidP="006201D7">
      <w:pPr>
        <w:pStyle w:val="SingleTxtG"/>
        <w:spacing w:after="240"/>
        <w:ind w:left="567" w:firstLine="567"/>
      </w:pPr>
      <w:r w:rsidRPr="00B83B67">
        <w:rPr>
          <w:rStyle w:val="SingleTxtGChar"/>
        </w:rPr>
        <w:t>(</w:t>
      </w:r>
      <w:r w:rsidRPr="00B83B67">
        <w:t>Agenda</w:t>
      </w:r>
      <w:r w:rsidRPr="00B83B67">
        <w:rPr>
          <w:rStyle w:val="SingleTxtGChar"/>
        </w:rPr>
        <w:t xml:space="preserve"> item 6)</w:t>
      </w:r>
    </w:p>
    <w:p w14:paraId="74B48963" w14:textId="0E5F5B21" w:rsidR="00E246E3" w:rsidRPr="00B83B67" w:rsidRDefault="00AE4166" w:rsidP="00AE4166">
      <w:pPr>
        <w:pStyle w:val="RegH23G"/>
        <w:numPr>
          <w:ilvl w:val="0"/>
          <w:numId w:val="0"/>
        </w:numPr>
        <w:tabs>
          <w:tab w:val="left" w:pos="720"/>
          <w:tab w:val="left" w:pos="1135"/>
        </w:tabs>
        <w:ind w:left="1134" w:hanging="454"/>
      </w:pPr>
      <w:r w:rsidRPr="00B83B67">
        <w:rPr>
          <w:bCs/>
        </w:rPr>
        <w:t>1.</w:t>
      </w:r>
      <w:r w:rsidRPr="00B83B67">
        <w:rPr>
          <w:bCs/>
        </w:rPr>
        <w:tab/>
      </w:r>
      <w:r w:rsidR="00E246E3" w:rsidRPr="00B83B67">
        <w:t>Proceedings</w:t>
      </w:r>
    </w:p>
    <w:p w14:paraId="4D079313" w14:textId="325F557D" w:rsidR="00E246E3" w:rsidRPr="00B83B67" w:rsidRDefault="00AE4166" w:rsidP="00AE4166">
      <w:pPr>
        <w:pStyle w:val="RegSingleTxtG"/>
        <w:numPr>
          <w:ilvl w:val="0"/>
          <w:numId w:val="0"/>
        </w:numPr>
        <w:tabs>
          <w:tab w:val="left" w:pos="568"/>
        </w:tabs>
        <w:ind w:left="1134"/>
        <w:rPr>
          <w:lang w:val="en-US"/>
        </w:rPr>
      </w:pPr>
      <w:r w:rsidRPr="00B83B67">
        <w:rPr>
          <w:lang w:val="en-US"/>
        </w:rPr>
        <w:t>35.</w:t>
      </w:r>
      <w:r w:rsidRPr="00B83B67">
        <w:rPr>
          <w:lang w:val="en-US"/>
        </w:rPr>
        <w:tab/>
      </w:r>
      <w:r w:rsidR="00E246E3" w:rsidRPr="00B83B67">
        <w:t xml:space="preserve">The SBI considered this agenda item at its </w:t>
      </w:r>
      <w:r w:rsidR="00E246E3" w:rsidRPr="00B83B67">
        <w:rPr>
          <w:snapToGrid w:val="0"/>
        </w:rPr>
        <w:t>1</w:t>
      </w:r>
      <w:r w:rsidR="00E246E3" w:rsidRPr="00B83B67">
        <w:rPr>
          <w:snapToGrid w:val="0"/>
          <w:vertAlign w:val="superscript"/>
        </w:rPr>
        <w:t>st</w:t>
      </w:r>
      <w:r w:rsidR="00E246E3" w:rsidRPr="00B83B67">
        <w:rPr>
          <w:snapToGrid w:val="0"/>
        </w:rPr>
        <w:t xml:space="preserve"> </w:t>
      </w:r>
      <w:r w:rsidR="00E43217" w:rsidRPr="00B83B67">
        <w:rPr>
          <w:snapToGrid w:val="0"/>
        </w:rPr>
        <w:t xml:space="preserve">and </w:t>
      </w:r>
      <w:r w:rsidR="00C50282" w:rsidRPr="00B83B67">
        <w:rPr>
          <w:snapToGrid w:val="0"/>
        </w:rPr>
        <w:t>3</w:t>
      </w:r>
      <w:r w:rsidR="00C50282" w:rsidRPr="00B83B67">
        <w:rPr>
          <w:snapToGrid w:val="0"/>
          <w:vertAlign w:val="superscript"/>
        </w:rPr>
        <w:t>rd</w:t>
      </w:r>
      <w:r w:rsidR="00C50282" w:rsidRPr="00B83B67">
        <w:rPr>
          <w:snapToGrid w:val="0"/>
        </w:rPr>
        <w:t xml:space="preserve"> </w:t>
      </w:r>
      <w:r w:rsidR="00E246E3" w:rsidRPr="00B83B67">
        <w:rPr>
          <w:snapToGrid w:val="0"/>
        </w:rPr>
        <w:t>meeting</w:t>
      </w:r>
      <w:r w:rsidR="00E43217" w:rsidRPr="00B83B67">
        <w:rPr>
          <w:snapToGrid w:val="0"/>
        </w:rPr>
        <w:t>s.</w:t>
      </w:r>
      <w:r w:rsidR="00E246E3" w:rsidRPr="00B83B67">
        <w:t xml:space="preserve"> </w:t>
      </w:r>
      <w:r w:rsidR="006C691D" w:rsidRPr="00B83B67">
        <w:t>It had before it the submissions related to th</w:t>
      </w:r>
      <w:r w:rsidR="004437C0" w:rsidRPr="00B83B67">
        <w:t>e</w:t>
      </w:r>
      <w:r w:rsidR="006C691D" w:rsidRPr="00B83B67">
        <w:t xml:space="preserve"> agenda item.</w:t>
      </w:r>
      <w:r w:rsidR="00C46C57" w:rsidRPr="00B83B67">
        <w:rPr>
          <w:rStyle w:val="FootnoteReference"/>
        </w:rPr>
        <w:footnoteReference w:id="35"/>
      </w:r>
      <w:r w:rsidR="006C691D" w:rsidRPr="00B83B67">
        <w:t xml:space="preserve"> </w:t>
      </w:r>
      <w:r w:rsidR="00A35A25" w:rsidRPr="00B83B67">
        <w:t>Representatives of two Parties made statements</w:t>
      </w:r>
      <w:r w:rsidR="009F4BA8" w:rsidRPr="00B83B67">
        <w:t xml:space="preserve">, including on behalf of the </w:t>
      </w:r>
      <w:r w:rsidR="004D0950" w:rsidRPr="00B83B67">
        <w:t>LMDC</w:t>
      </w:r>
      <w:r w:rsidR="00BE5F30" w:rsidRPr="00B83B67">
        <w:t>s</w:t>
      </w:r>
      <w:r w:rsidR="00A35A25" w:rsidRPr="00B83B67">
        <w:t>.</w:t>
      </w:r>
      <w:r w:rsidR="00A35A25" w:rsidRPr="00B83B67">
        <w:rPr>
          <w:sz w:val="18"/>
          <w:vertAlign w:val="superscript"/>
        </w:rPr>
        <w:footnoteReference w:id="36"/>
      </w:r>
      <w:r w:rsidR="00A35A25" w:rsidRPr="00B83B67">
        <w:t xml:space="preserve"> </w:t>
      </w:r>
      <w:r w:rsidR="00E246E3" w:rsidRPr="00B83B67">
        <w:t>At its 1</w:t>
      </w:r>
      <w:r w:rsidR="00E246E3" w:rsidRPr="00B83B67">
        <w:rPr>
          <w:vertAlign w:val="superscript"/>
        </w:rPr>
        <w:t>st</w:t>
      </w:r>
      <w:r w:rsidR="00E246E3" w:rsidRPr="00B83B67">
        <w:t xml:space="preserve"> meeting, the SBI agreed to consider the agenda item in informal consultations co-facilitated</w:t>
      </w:r>
      <w:r w:rsidR="00650B56" w:rsidRPr="00B83B67">
        <w:t xml:space="preserve"> </w:t>
      </w:r>
      <w:r w:rsidR="00E246E3" w:rsidRPr="00B83B67">
        <w:t>by</w:t>
      </w:r>
      <w:r w:rsidR="00650B56" w:rsidRPr="00B83B67">
        <w:t xml:space="preserve"> </w:t>
      </w:r>
      <w:r w:rsidR="00E246E3" w:rsidRPr="00B83B67">
        <w:rPr>
          <w:lang w:val="en-US"/>
        </w:rPr>
        <w:t>Ms. Madeleine Diouf Sarr (Senegal) and Mr.</w:t>
      </w:r>
      <w:r w:rsidR="00BF62C4" w:rsidRPr="00B83B67">
        <w:rPr>
          <w:lang w:val="en-US"/>
        </w:rPr>
        <w:t> </w:t>
      </w:r>
      <w:r w:rsidR="00E246E3" w:rsidRPr="00B83B67">
        <w:rPr>
          <w:lang w:val="en-US"/>
        </w:rPr>
        <w:t>Peer Stiansen (Norway)</w:t>
      </w:r>
      <w:r w:rsidR="00E246E3" w:rsidRPr="00B83B67">
        <w:t xml:space="preserve">. At </w:t>
      </w:r>
      <w:r w:rsidR="00E43217" w:rsidRPr="00B83B67">
        <w:rPr>
          <w:snapToGrid w:val="0"/>
        </w:rPr>
        <w:t xml:space="preserve">its </w:t>
      </w:r>
      <w:r w:rsidR="00C50282" w:rsidRPr="00B83B67">
        <w:rPr>
          <w:snapToGrid w:val="0"/>
        </w:rPr>
        <w:t>3</w:t>
      </w:r>
      <w:r w:rsidR="00C50282" w:rsidRPr="00B83B67">
        <w:rPr>
          <w:snapToGrid w:val="0"/>
          <w:vertAlign w:val="superscript"/>
        </w:rPr>
        <w:t>rd</w:t>
      </w:r>
      <w:r w:rsidR="00C50282" w:rsidRPr="00B83B67">
        <w:rPr>
          <w:snapToGrid w:val="0"/>
        </w:rPr>
        <w:t xml:space="preserve"> </w:t>
      </w:r>
      <w:r w:rsidR="00E246E3" w:rsidRPr="00B83B67">
        <w:rPr>
          <w:snapToGrid w:val="0"/>
        </w:rPr>
        <w:t>meeting</w:t>
      </w:r>
      <w:r w:rsidR="00E246E3" w:rsidRPr="00B83B67">
        <w:t xml:space="preserve">, </w:t>
      </w:r>
      <w:r w:rsidR="00E43217" w:rsidRPr="00B83B67">
        <w:t>the SBI</w:t>
      </w:r>
      <w:r w:rsidR="00E246E3" w:rsidRPr="00B83B67">
        <w:t xml:space="preserve"> considered and adopted the conclusions below. </w:t>
      </w:r>
    </w:p>
    <w:p w14:paraId="36A22056" w14:textId="452187B0" w:rsidR="00E246E3" w:rsidRPr="00B83B67" w:rsidRDefault="00AE4166" w:rsidP="00AE4166">
      <w:pPr>
        <w:pStyle w:val="RegH23G"/>
        <w:numPr>
          <w:ilvl w:val="0"/>
          <w:numId w:val="0"/>
        </w:numPr>
        <w:tabs>
          <w:tab w:val="left" w:pos="720"/>
          <w:tab w:val="left" w:pos="1135"/>
        </w:tabs>
        <w:ind w:left="1134" w:hanging="454"/>
      </w:pPr>
      <w:r w:rsidRPr="00B83B67">
        <w:rPr>
          <w:bCs/>
        </w:rPr>
        <w:t>2.</w:t>
      </w:r>
      <w:r w:rsidRPr="00B83B67">
        <w:rPr>
          <w:bCs/>
        </w:rPr>
        <w:tab/>
      </w:r>
      <w:r w:rsidR="00E246E3" w:rsidRPr="00B83B67">
        <w:t xml:space="preserve">Conclusions </w:t>
      </w:r>
    </w:p>
    <w:p w14:paraId="04BF5452" w14:textId="60FC2B99" w:rsidR="00E246E3" w:rsidRPr="00B83B67" w:rsidRDefault="00AE4166" w:rsidP="00AE4166">
      <w:pPr>
        <w:pStyle w:val="RegSingleTxtG"/>
        <w:numPr>
          <w:ilvl w:val="0"/>
          <w:numId w:val="0"/>
        </w:numPr>
        <w:tabs>
          <w:tab w:val="left" w:pos="568"/>
        </w:tabs>
        <w:ind w:left="1134"/>
      </w:pPr>
      <w:r w:rsidRPr="00B83B67">
        <w:t>36.</w:t>
      </w:r>
      <w:r w:rsidRPr="00B83B67">
        <w:tab/>
      </w:r>
      <w:r w:rsidR="00223E89" w:rsidRPr="00B83B67">
        <w:t xml:space="preserve">The </w:t>
      </w:r>
      <w:r w:rsidR="008B2864" w:rsidRPr="00B83B67">
        <w:t>SBI</w:t>
      </w:r>
      <w:r w:rsidR="00E246E3" w:rsidRPr="00B83B67">
        <w:t xml:space="preserve"> continued its deliberation</w:t>
      </w:r>
      <w:r w:rsidR="002410E5" w:rsidRPr="00B83B67">
        <w:t>s</w:t>
      </w:r>
      <w:r w:rsidR="00E246E3" w:rsidRPr="00B83B67">
        <w:t xml:space="preserve"> in accordance with decision 1/CP.21, paragraph</w:t>
      </w:r>
      <w:r w:rsidR="00BF62C4" w:rsidRPr="00B83B67">
        <w:t> </w:t>
      </w:r>
      <w:r w:rsidR="00E246E3" w:rsidRPr="00B83B67">
        <w:t xml:space="preserve">29, referring to Article 4, paragraph 12, of the Paris Agreement. </w:t>
      </w:r>
    </w:p>
    <w:p w14:paraId="3B126F6F" w14:textId="78654B06" w:rsidR="00E246E3" w:rsidRPr="00B83B67" w:rsidRDefault="00AE4166" w:rsidP="00AE4166">
      <w:pPr>
        <w:pStyle w:val="RegSingleTxtG"/>
        <w:numPr>
          <w:ilvl w:val="0"/>
          <w:numId w:val="0"/>
        </w:numPr>
        <w:tabs>
          <w:tab w:val="left" w:pos="568"/>
        </w:tabs>
        <w:ind w:left="1134"/>
      </w:pPr>
      <w:r w:rsidRPr="00B83B67">
        <w:t>37.</w:t>
      </w:r>
      <w:r w:rsidRPr="00B83B67">
        <w:tab/>
      </w:r>
      <w:r w:rsidR="00E246E3" w:rsidRPr="00B83B67">
        <w:t>I</w:t>
      </w:r>
      <w:r w:rsidR="005464F0" w:rsidRPr="00B83B67">
        <w:t>t</w:t>
      </w:r>
      <w:r w:rsidR="00E246E3" w:rsidRPr="00B83B67">
        <w:t xml:space="preserve"> took note of the views expressed by Parties at the session and in their submissions</w:t>
      </w:r>
      <w:r w:rsidR="00E54531" w:rsidRPr="00B83B67">
        <w:rPr>
          <w:rStyle w:val="FootnoteReference"/>
        </w:rPr>
        <w:footnoteReference w:id="37"/>
      </w:r>
      <w:r w:rsidR="00C46C57" w:rsidRPr="00B83B67">
        <w:t xml:space="preserve"> </w:t>
      </w:r>
      <w:r w:rsidR="00E246E3" w:rsidRPr="00B83B67">
        <w:t xml:space="preserve">under this agenda item. </w:t>
      </w:r>
    </w:p>
    <w:p w14:paraId="4D49BE27" w14:textId="19FF762D" w:rsidR="00E246E3" w:rsidRPr="00B83B67" w:rsidRDefault="00AE4166" w:rsidP="00AE4166">
      <w:pPr>
        <w:pStyle w:val="RegSingleTxtG"/>
        <w:numPr>
          <w:ilvl w:val="0"/>
          <w:numId w:val="0"/>
        </w:numPr>
        <w:tabs>
          <w:tab w:val="left" w:pos="568"/>
        </w:tabs>
        <w:ind w:left="1134"/>
      </w:pPr>
      <w:r w:rsidRPr="00B83B67">
        <w:t>38.</w:t>
      </w:r>
      <w:r w:rsidRPr="00B83B67">
        <w:tab/>
      </w:r>
      <w:r w:rsidR="00E246E3" w:rsidRPr="00B83B67">
        <w:t>The SBI agreed to continue its consideration of this matter at SBI 48 drawing upon the informal note on the negotiations under this agenda item</w:t>
      </w:r>
      <w:r w:rsidR="00477430" w:rsidRPr="00B83B67">
        <w:rPr>
          <w:sz w:val="18"/>
          <w:vertAlign w:val="superscript"/>
        </w:rPr>
        <w:footnoteReference w:id="38"/>
      </w:r>
      <w:r w:rsidR="00E246E3" w:rsidRPr="00B83B67">
        <w:rPr>
          <w:sz w:val="12"/>
          <w:szCs w:val="12"/>
        </w:rPr>
        <w:t xml:space="preserve"> </w:t>
      </w:r>
      <w:r w:rsidR="00E246E3" w:rsidRPr="00B83B67">
        <w:t xml:space="preserve">prepared by the co-facilitators, under their own responsibility, on the basis of </w:t>
      </w:r>
      <w:r w:rsidR="005464F0" w:rsidRPr="00B83B67">
        <w:t>Parties’</w:t>
      </w:r>
      <w:r w:rsidR="00E246E3" w:rsidRPr="00B83B67">
        <w:t xml:space="preserve"> deliberations at sessions of the SBI and the views they have submitted. </w:t>
      </w:r>
    </w:p>
    <w:p w14:paraId="64B24320" w14:textId="28C11FAA" w:rsidR="00E246E3" w:rsidRPr="00B83B67" w:rsidRDefault="00AE4166" w:rsidP="00AE4166">
      <w:pPr>
        <w:pStyle w:val="RegHChG"/>
        <w:numPr>
          <w:ilvl w:val="0"/>
          <w:numId w:val="0"/>
        </w:numPr>
        <w:tabs>
          <w:tab w:val="left" w:pos="1135"/>
        </w:tabs>
        <w:spacing w:after="0"/>
        <w:ind w:left="1135" w:hanging="454"/>
      </w:pPr>
      <w:bookmarkStart w:id="102" w:name="_Toc503346279"/>
      <w:r w:rsidRPr="00B83B67">
        <w:lastRenderedPageBreak/>
        <w:t>VII.</w:t>
      </w:r>
      <w:r w:rsidRPr="00B83B67">
        <w:tab/>
      </w:r>
      <w:r w:rsidR="00E246E3" w:rsidRPr="00B83B67">
        <w:t>Development of modalities and procedures for the operation and use of a public registry referred to in Article 7, paragraph 12, of the Paris Agreement</w:t>
      </w:r>
      <w:bookmarkEnd w:id="102"/>
    </w:p>
    <w:p w14:paraId="25C6005D" w14:textId="77777777" w:rsidR="00E246E3" w:rsidRPr="00B83B67" w:rsidRDefault="00E246E3" w:rsidP="00900692">
      <w:pPr>
        <w:pStyle w:val="SingleTxtG"/>
        <w:keepNext/>
        <w:spacing w:after="240"/>
        <w:ind w:left="567" w:firstLine="567"/>
      </w:pPr>
      <w:r w:rsidRPr="00B83B67">
        <w:rPr>
          <w:rStyle w:val="SingleTxtGChar"/>
        </w:rPr>
        <w:t>(</w:t>
      </w:r>
      <w:r w:rsidRPr="00B83B67">
        <w:t>Agenda</w:t>
      </w:r>
      <w:r w:rsidRPr="00B83B67">
        <w:rPr>
          <w:rStyle w:val="SingleTxtGChar"/>
        </w:rPr>
        <w:t xml:space="preserve"> item 7)</w:t>
      </w:r>
    </w:p>
    <w:p w14:paraId="3808AC2E" w14:textId="26E13529" w:rsidR="00E246E3" w:rsidRPr="00B83B67" w:rsidRDefault="00AE4166" w:rsidP="00AE4166">
      <w:pPr>
        <w:pStyle w:val="RegH23G"/>
        <w:numPr>
          <w:ilvl w:val="0"/>
          <w:numId w:val="0"/>
        </w:numPr>
        <w:tabs>
          <w:tab w:val="left" w:pos="720"/>
          <w:tab w:val="left" w:pos="1135"/>
        </w:tabs>
        <w:ind w:left="1134" w:hanging="454"/>
      </w:pPr>
      <w:r w:rsidRPr="00B83B67">
        <w:rPr>
          <w:bCs/>
        </w:rPr>
        <w:t>1.</w:t>
      </w:r>
      <w:r w:rsidRPr="00B83B67">
        <w:rPr>
          <w:bCs/>
        </w:rPr>
        <w:tab/>
      </w:r>
      <w:r w:rsidR="00E246E3" w:rsidRPr="00B83B67">
        <w:t>Proceedings</w:t>
      </w:r>
    </w:p>
    <w:p w14:paraId="3FC2239F" w14:textId="2CDFF5B0" w:rsidR="00E246E3" w:rsidRPr="00B83B67" w:rsidRDefault="00AE4166" w:rsidP="00AE4166">
      <w:pPr>
        <w:pStyle w:val="RegSingleTxtG"/>
        <w:numPr>
          <w:ilvl w:val="0"/>
          <w:numId w:val="0"/>
        </w:numPr>
        <w:tabs>
          <w:tab w:val="left" w:pos="568"/>
        </w:tabs>
        <w:ind w:left="1134"/>
        <w:rPr>
          <w:lang w:val="en-US"/>
        </w:rPr>
      </w:pPr>
      <w:r w:rsidRPr="00B83B67">
        <w:rPr>
          <w:lang w:val="en-US"/>
        </w:rPr>
        <w:t>39.</w:t>
      </w:r>
      <w:r w:rsidRPr="00B83B67">
        <w:rPr>
          <w:lang w:val="en-US"/>
        </w:rPr>
        <w:tab/>
      </w:r>
      <w:r w:rsidR="00E246E3" w:rsidRPr="00B83B67">
        <w:t xml:space="preserve">The SBI considered this agenda item at its </w:t>
      </w:r>
      <w:r w:rsidR="00E246E3" w:rsidRPr="00B83B67">
        <w:rPr>
          <w:snapToGrid w:val="0"/>
        </w:rPr>
        <w:t>1</w:t>
      </w:r>
      <w:r w:rsidR="00E246E3" w:rsidRPr="00B83B67">
        <w:rPr>
          <w:snapToGrid w:val="0"/>
          <w:vertAlign w:val="superscript"/>
        </w:rPr>
        <w:t>st</w:t>
      </w:r>
      <w:r w:rsidR="00E246E3" w:rsidRPr="00B83B67">
        <w:rPr>
          <w:snapToGrid w:val="0"/>
        </w:rPr>
        <w:t xml:space="preserve"> </w:t>
      </w:r>
      <w:r w:rsidR="00A12CEE" w:rsidRPr="00B83B67">
        <w:rPr>
          <w:snapToGrid w:val="0"/>
        </w:rPr>
        <w:t xml:space="preserve">and </w:t>
      </w:r>
      <w:r w:rsidR="006134AB" w:rsidRPr="00B83B67">
        <w:rPr>
          <w:snapToGrid w:val="0"/>
        </w:rPr>
        <w:t>3</w:t>
      </w:r>
      <w:r w:rsidR="006134AB" w:rsidRPr="00B83B67">
        <w:rPr>
          <w:snapToGrid w:val="0"/>
          <w:vertAlign w:val="superscript"/>
        </w:rPr>
        <w:t>rd</w:t>
      </w:r>
      <w:r w:rsidR="006134AB" w:rsidRPr="00B83B67">
        <w:rPr>
          <w:snapToGrid w:val="0"/>
        </w:rPr>
        <w:t xml:space="preserve"> </w:t>
      </w:r>
      <w:r w:rsidR="00E246E3" w:rsidRPr="00B83B67">
        <w:rPr>
          <w:snapToGrid w:val="0"/>
        </w:rPr>
        <w:t>meeting</w:t>
      </w:r>
      <w:r w:rsidR="00A12CEE" w:rsidRPr="00B83B67">
        <w:rPr>
          <w:snapToGrid w:val="0"/>
        </w:rPr>
        <w:t>s</w:t>
      </w:r>
      <w:r w:rsidR="00E246E3" w:rsidRPr="00B83B67">
        <w:rPr>
          <w:snapToGrid w:val="0"/>
        </w:rPr>
        <w:t>.</w:t>
      </w:r>
      <w:r w:rsidR="00E246E3" w:rsidRPr="00B83B67">
        <w:t xml:space="preserve"> </w:t>
      </w:r>
      <w:r w:rsidR="006C691D" w:rsidRPr="00B83B67">
        <w:t>It had before it the submissions related to th</w:t>
      </w:r>
      <w:r w:rsidR="005464F0" w:rsidRPr="00B83B67">
        <w:t>e</w:t>
      </w:r>
      <w:r w:rsidR="006C691D" w:rsidRPr="00B83B67">
        <w:t xml:space="preserve"> agenda item.</w:t>
      </w:r>
      <w:r w:rsidR="006C691D" w:rsidRPr="00B83B67">
        <w:rPr>
          <w:rStyle w:val="FootnoteReference"/>
        </w:rPr>
        <w:footnoteReference w:id="39"/>
      </w:r>
      <w:r w:rsidR="006C691D" w:rsidRPr="00B83B67">
        <w:t xml:space="preserve"> </w:t>
      </w:r>
      <w:r w:rsidR="00E246E3" w:rsidRPr="00B83B67">
        <w:t>At its 1</w:t>
      </w:r>
      <w:r w:rsidR="00E246E3" w:rsidRPr="00B83B67">
        <w:rPr>
          <w:vertAlign w:val="superscript"/>
        </w:rPr>
        <w:t>st</w:t>
      </w:r>
      <w:r w:rsidR="00E246E3" w:rsidRPr="00B83B67">
        <w:t xml:space="preserve"> meeting, the SBI agreed to consider the agenda item in informal consultations co-facilitated by </w:t>
      </w:r>
      <w:r w:rsidR="00E246E3" w:rsidRPr="00B83B67">
        <w:rPr>
          <w:lang w:val="en-US"/>
        </w:rPr>
        <w:t>Ms. Diouf Sarr and Mr. Stiansen</w:t>
      </w:r>
      <w:r w:rsidR="00E246E3" w:rsidRPr="00B83B67">
        <w:t xml:space="preserve">. At </w:t>
      </w:r>
      <w:r w:rsidR="00A12CEE" w:rsidRPr="00B83B67">
        <w:rPr>
          <w:snapToGrid w:val="0"/>
        </w:rPr>
        <w:t xml:space="preserve">its </w:t>
      </w:r>
      <w:r w:rsidR="006134AB" w:rsidRPr="00B83B67">
        <w:rPr>
          <w:snapToGrid w:val="0"/>
        </w:rPr>
        <w:t>3</w:t>
      </w:r>
      <w:r w:rsidR="006134AB" w:rsidRPr="00B83B67">
        <w:rPr>
          <w:snapToGrid w:val="0"/>
          <w:vertAlign w:val="superscript"/>
        </w:rPr>
        <w:t>rd</w:t>
      </w:r>
      <w:r w:rsidR="006134AB" w:rsidRPr="00B83B67">
        <w:rPr>
          <w:snapToGrid w:val="0"/>
        </w:rPr>
        <w:t xml:space="preserve"> </w:t>
      </w:r>
      <w:r w:rsidR="00E246E3" w:rsidRPr="00B83B67">
        <w:rPr>
          <w:snapToGrid w:val="0"/>
        </w:rPr>
        <w:t>meeting</w:t>
      </w:r>
      <w:r w:rsidR="00E246E3" w:rsidRPr="00B83B67">
        <w:t xml:space="preserve">, </w:t>
      </w:r>
      <w:r w:rsidR="00A12CEE" w:rsidRPr="00B83B67">
        <w:t>the SBI</w:t>
      </w:r>
      <w:r w:rsidR="00E246E3" w:rsidRPr="00B83B67">
        <w:t xml:space="preserve"> considered and adopted the conclusions below. </w:t>
      </w:r>
    </w:p>
    <w:p w14:paraId="15DD6C79" w14:textId="4E5EFB6A" w:rsidR="00E246E3" w:rsidRPr="00B83B67" w:rsidRDefault="00AE4166" w:rsidP="00AE4166">
      <w:pPr>
        <w:pStyle w:val="RegH23G"/>
        <w:numPr>
          <w:ilvl w:val="0"/>
          <w:numId w:val="0"/>
        </w:numPr>
        <w:tabs>
          <w:tab w:val="left" w:pos="720"/>
          <w:tab w:val="left" w:pos="1135"/>
        </w:tabs>
        <w:ind w:left="1134" w:hanging="454"/>
      </w:pPr>
      <w:r w:rsidRPr="00B83B67">
        <w:rPr>
          <w:bCs/>
        </w:rPr>
        <w:t>2.</w:t>
      </w:r>
      <w:r w:rsidRPr="00B83B67">
        <w:rPr>
          <w:bCs/>
        </w:rPr>
        <w:tab/>
      </w:r>
      <w:r w:rsidR="00E246E3" w:rsidRPr="00B83B67">
        <w:t>Conclusions</w:t>
      </w:r>
    </w:p>
    <w:p w14:paraId="3FB5AA4F" w14:textId="7A168E53" w:rsidR="00E246E3" w:rsidRPr="00B83B67" w:rsidRDefault="00AE4166" w:rsidP="00AE4166">
      <w:pPr>
        <w:pStyle w:val="RegSingleTxtG"/>
        <w:numPr>
          <w:ilvl w:val="0"/>
          <w:numId w:val="0"/>
        </w:numPr>
        <w:tabs>
          <w:tab w:val="left" w:pos="568"/>
        </w:tabs>
        <w:ind w:left="1134"/>
      </w:pPr>
      <w:r w:rsidRPr="00B83B67">
        <w:t>40.</w:t>
      </w:r>
      <w:r w:rsidRPr="00B83B67">
        <w:tab/>
      </w:r>
      <w:r w:rsidR="00763A14" w:rsidRPr="00B83B67">
        <w:t xml:space="preserve">The </w:t>
      </w:r>
      <w:r w:rsidR="008B2864" w:rsidRPr="00B83B67">
        <w:t>SBI</w:t>
      </w:r>
      <w:r w:rsidR="00E246E3" w:rsidRPr="00B83B67">
        <w:t xml:space="preserve"> continued its deliberation</w:t>
      </w:r>
      <w:r w:rsidR="00D266B5" w:rsidRPr="00B83B67">
        <w:t>s</w:t>
      </w:r>
      <w:r w:rsidR="00E246E3" w:rsidRPr="00B83B67">
        <w:t xml:space="preserve"> o</w:t>
      </w:r>
      <w:r w:rsidR="00D266B5" w:rsidRPr="00B83B67">
        <w:t>n</w:t>
      </w:r>
      <w:r w:rsidR="00E246E3" w:rsidRPr="00B83B67">
        <w:t xml:space="preserve"> a public registry referred to in Article 7, paragraph 12, of the Paris Agreement. </w:t>
      </w:r>
    </w:p>
    <w:p w14:paraId="375367E6" w14:textId="68E6D216" w:rsidR="00E246E3" w:rsidRPr="00B83B67" w:rsidRDefault="00AE4166" w:rsidP="00AE4166">
      <w:pPr>
        <w:pStyle w:val="RegSingleTxtG"/>
        <w:numPr>
          <w:ilvl w:val="0"/>
          <w:numId w:val="0"/>
        </w:numPr>
        <w:tabs>
          <w:tab w:val="left" w:pos="568"/>
        </w:tabs>
        <w:ind w:left="1134"/>
      </w:pPr>
      <w:r w:rsidRPr="00B83B67">
        <w:t>41.</w:t>
      </w:r>
      <w:r w:rsidRPr="00B83B67">
        <w:tab/>
      </w:r>
      <w:r w:rsidR="00E246E3" w:rsidRPr="00B83B67">
        <w:t>I</w:t>
      </w:r>
      <w:r w:rsidR="005464F0" w:rsidRPr="00B83B67">
        <w:t>t</w:t>
      </w:r>
      <w:r w:rsidR="00E246E3" w:rsidRPr="00B83B67">
        <w:t xml:space="preserve"> took note of the views expressed by Parties at the session and in their submissions</w:t>
      </w:r>
      <w:r w:rsidR="00A8689C" w:rsidRPr="00B83B67">
        <w:rPr>
          <w:rStyle w:val="FootnoteReference"/>
        </w:rPr>
        <w:footnoteReference w:id="40"/>
      </w:r>
      <w:r w:rsidR="00E246E3" w:rsidRPr="00B83B67">
        <w:rPr>
          <w:sz w:val="12"/>
          <w:szCs w:val="12"/>
        </w:rPr>
        <w:t xml:space="preserve"> </w:t>
      </w:r>
      <w:r w:rsidR="00E246E3" w:rsidRPr="00B83B67">
        <w:t xml:space="preserve">under this agenda item. </w:t>
      </w:r>
    </w:p>
    <w:p w14:paraId="15C5BC2C" w14:textId="29D198FC" w:rsidR="00E246E3" w:rsidRPr="00B83B67" w:rsidRDefault="00AE4166" w:rsidP="00AE4166">
      <w:pPr>
        <w:pStyle w:val="RegSingleTxtG"/>
        <w:numPr>
          <w:ilvl w:val="0"/>
          <w:numId w:val="0"/>
        </w:numPr>
        <w:tabs>
          <w:tab w:val="left" w:pos="568"/>
        </w:tabs>
        <w:ind w:left="1134"/>
      </w:pPr>
      <w:r w:rsidRPr="00B83B67">
        <w:t>42.</w:t>
      </w:r>
      <w:r w:rsidRPr="00B83B67">
        <w:tab/>
      </w:r>
      <w:r w:rsidR="00E246E3" w:rsidRPr="00B83B67">
        <w:t xml:space="preserve">The SBI agreed to continue its consideration of this matter at SBI </w:t>
      </w:r>
      <w:r w:rsidR="0027094B" w:rsidRPr="00B83B67">
        <w:t>48</w:t>
      </w:r>
      <w:r w:rsidR="00BF62C4" w:rsidRPr="00B83B67">
        <w:t xml:space="preserve"> </w:t>
      </w:r>
      <w:r w:rsidR="00E246E3" w:rsidRPr="00B83B67">
        <w:t>drawing upon the informal note on the negotiations under this agenda item</w:t>
      </w:r>
      <w:r w:rsidR="00477430" w:rsidRPr="00B83B67">
        <w:rPr>
          <w:sz w:val="18"/>
          <w:vertAlign w:val="superscript"/>
        </w:rPr>
        <w:footnoteReference w:id="41"/>
      </w:r>
      <w:r w:rsidR="00E246E3" w:rsidRPr="00B83B67">
        <w:rPr>
          <w:sz w:val="12"/>
          <w:szCs w:val="12"/>
        </w:rPr>
        <w:t xml:space="preserve"> </w:t>
      </w:r>
      <w:r w:rsidR="00E246E3" w:rsidRPr="00B83B67">
        <w:t xml:space="preserve">prepared by the co-facilitators, under their own responsibility, on the basis of </w:t>
      </w:r>
      <w:r w:rsidR="005464F0" w:rsidRPr="00B83B67">
        <w:t>Parties’</w:t>
      </w:r>
      <w:r w:rsidR="00E246E3" w:rsidRPr="00B83B67">
        <w:t xml:space="preserve"> deliberations at sessions of the SBI and the views they have submitted. </w:t>
      </w:r>
    </w:p>
    <w:p w14:paraId="27B3CB81" w14:textId="34222179" w:rsidR="00E246E3" w:rsidRPr="00B83B67" w:rsidRDefault="00AE4166" w:rsidP="00AE4166">
      <w:pPr>
        <w:pStyle w:val="RegHChG"/>
        <w:numPr>
          <w:ilvl w:val="0"/>
          <w:numId w:val="0"/>
        </w:numPr>
        <w:tabs>
          <w:tab w:val="left" w:pos="1135"/>
        </w:tabs>
        <w:spacing w:after="0"/>
        <w:ind w:left="1135" w:hanging="454"/>
      </w:pPr>
      <w:bookmarkStart w:id="103" w:name="_Toc453078761"/>
      <w:bookmarkStart w:id="104" w:name="_Toc503346280"/>
      <w:r w:rsidRPr="00B83B67">
        <w:t>VIII.</w:t>
      </w:r>
      <w:r w:rsidRPr="00B83B67">
        <w:tab/>
      </w:r>
      <w:r w:rsidR="00E246E3" w:rsidRPr="00B83B67">
        <w:t>Matters relating to the mechanisms under the Kyoto Protocol</w:t>
      </w:r>
      <w:bookmarkEnd w:id="103"/>
      <w:bookmarkEnd w:id="104"/>
    </w:p>
    <w:p w14:paraId="3792E0F7" w14:textId="77777777" w:rsidR="00E246E3" w:rsidRPr="00B83B67" w:rsidRDefault="00E246E3" w:rsidP="007C770A">
      <w:pPr>
        <w:keepLines/>
        <w:spacing w:after="240"/>
        <w:ind w:left="567" w:firstLine="567"/>
      </w:pPr>
      <w:r w:rsidRPr="00B83B67">
        <w:t>(Agenda item 8)</w:t>
      </w:r>
    </w:p>
    <w:p w14:paraId="18CD3A0D" w14:textId="76E95AA9" w:rsidR="00E246E3" w:rsidRPr="00B83B67" w:rsidRDefault="00AE4166" w:rsidP="00AE4166">
      <w:pPr>
        <w:pStyle w:val="RegH1G"/>
        <w:numPr>
          <w:ilvl w:val="0"/>
          <w:numId w:val="0"/>
        </w:numPr>
        <w:tabs>
          <w:tab w:val="left" w:pos="1135"/>
        </w:tabs>
        <w:spacing w:before="0" w:after="0"/>
        <w:ind w:left="1135" w:hanging="454"/>
        <w:rPr>
          <w:lang w:eastAsia="en-US"/>
        </w:rPr>
      </w:pPr>
      <w:bookmarkStart w:id="105" w:name="_Toc453078762"/>
      <w:bookmarkStart w:id="106" w:name="_Toc435527345"/>
      <w:bookmarkStart w:id="107" w:name="_Toc435526664"/>
      <w:bookmarkStart w:id="108" w:name="_Toc406647780"/>
      <w:bookmarkStart w:id="109" w:name="_Toc503346281"/>
      <w:bookmarkStart w:id="110" w:name="_Toc421268882"/>
      <w:bookmarkStart w:id="111" w:name="_Toc421881689"/>
      <w:r w:rsidRPr="00B83B67">
        <w:rPr>
          <w:lang w:eastAsia="en-US"/>
        </w:rPr>
        <w:t>A.</w:t>
      </w:r>
      <w:r w:rsidRPr="00B83B67">
        <w:rPr>
          <w:lang w:eastAsia="en-US"/>
        </w:rPr>
        <w:tab/>
      </w:r>
      <w:r w:rsidR="00E246E3" w:rsidRPr="00B83B67">
        <w:rPr>
          <w:lang w:eastAsia="en-US"/>
        </w:rPr>
        <w:t>Review of the modalities and procedures for the clean development mechanism</w:t>
      </w:r>
      <w:bookmarkStart w:id="112" w:name="_Toc406647781"/>
      <w:bookmarkEnd w:id="105"/>
      <w:bookmarkEnd w:id="106"/>
      <w:bookmarkEnd w:id="107"/>
      <w:bookmarkEnd w:id="108"/>
      <w:bookmarkEnd w:id="109"/>
    </w:p>
    <w:p w14:paraId="1438C1CB" w14:textId="77777777" w:rsidR="00E246E3" w:rsidRPr="00B83B67" w:rsidRDefault="00E246E3" w:rsidP="00E246E3">
      <w:pPr>
        <w:pStyle w:val="SingleTxtG"/>
        <w:keepLines/>
      </w:pPr>
      <w:r w:rsidRPr="00B83B67">
        <w:t>(Agenda sub-item 8(a))</w:t>
      </w:r>
      <w:bookmarkEnd w:id="110"/>
      <w:bookmarkEnd w:id="111"/>
      <w:bookmarkEnd w:id="112"/>
    </w:p>
    <w:p w14:paraId="269CC5EC" w14:textId="0AABABC5" w:rsidR="00E246E3" w:rsidRPr="00B83B67" w:rsidRDefault="00AE4166" w:rsidP="00AE4166">
      <w:pPr>
        <w:pStyle w:val="RegSingleTxtG"/>
        <w:numPr>
          <w:ilvl w:val="0"/>
          <w:numId w:val="0"/>
        </w:numPr>
        <w:tabs>
          <w:tab w:val="left" w:pos="568"/>
        </w:tabs>
        <w:ind w:left="1134"/>
      </w:pPr>
      <w:r w:rsidRPr="00B83B67">
        <w:t>43.</w:t>
      </w:r>
      <w:r w:rsidRPr="00B83B67">
        <w:tab/>
      </w:r>
      <w:r w:rsidR="00E246E3" w:rsidRPr="00B83B67">
        <w:t xml:space="preserve">The SBI considered this agenda sub-item at its </w:t>
      </w:r>
      <w:r w:rsidR="00E246E3" w:rsidRPr="00B83B67">
        <w:rPr>
          <w:snapToGrid w:val="0"/>
        </w:rPr>
        <w:t>1</w:t>
      </w:r>
      <w:r w:rsidR="00E246E3" w:rsidRPr="00B83B67">
        <w:rPr>
          <w:snapToGrid w:val="0"/>
          <w:vertAlign w:val="superscript"/>
        </w:rPr>
        <w:t>st</w:t>
      </w:r>
      <w:r w:rsidR="00E246E3" w:rsidRPr="00B83B67">
        <w:rPr>
          <w:snapToGrid w:val="0"/>
        </w:rPr>
        <w:t xml:space="preserve"> meeting a</w:t>
      </w:r>
      <w:r w:rsidR="00A2506A" w:rsidRPr="00B83B67">
        <w:rPr>
          <w:snapToGrid w:val="0"/>
        </w:rPr>
        <w:t xml:space="preserve">nd </w:t>
      </w:r>
      <w:r w:rsidR="00E246E3" w:rsidRPr="00B83B67">
        <w:rPr>
          <w:lang w:val="en-US"/>
        </w:rPr>
        <w:t xml:space="preserve">agreed to </w:t>
      </w:r>
      <w:r w:rsidR="003440B6" w:rsidRPr="00B83B67">
        <w:rPr>
          <w:lang w:val="en-US"/>
        </w:rPr>
        <w:t>postpone</w:t>
      </w:r>
      <w:r w:rsidR="00E246E3" w:rsidRPr="00B83B67">
        <w:rPr>
          <w:lang w:val="en-US"/>
        </w:rPr>
        <w:t xml:space="preserve"> its consideration of th</w:t>
      </w:r>
      <w:r w:rsidR="005464F0" w:rsidRPr="00B83B67">
        <w:rPr>
          <w:lang w:val="en-US"/>
        </w:rPr>
        <w:t>e</w:t>
      </w:r>
      <w:r w:rsidR="00E246E3" w:rsidRPr="00B83B67">
        <w:rPr>
          <w:lang w:val="en-US"/>
        </w:rPr>
        <w:t xml:space="preserve"> matter </w:t>
      </w:r>
      <w:r w:rsidR="003440B6" w:rsidRPr="00B83B67">
        <w:rPr>
          <w:lang w:val="en-US"/>
        </w:rPr>
        <w:t>to</w:t>
      </w:r>
      <w:r w:rsidR="00E246E3" w:rsidRPr="00B83B67">
        <w:rPr>
          <w:lang w:val="en-US"/>
        </w:rPr>
        <w:t xml:space="preserve"> </w:t>
      </w:r>
      <w:r w:rsidR="00E51447" w:rsidRPr="00B83B67">
        <w:rPr>
          <w:lang w:val="en-US"/>
        </w:rPr>
        <w:t>SBI 48.</w:t>
      </w:r>
    </w:p>
    <w:p w14:paraId="6761C68C" w14:textId="2F116B29" w:rsidR="00E246E3" w:rsidRPr="00B83B67" w:rsidRDefault="00AE4166" w:rsidP="00AE4166">
      <w:pPr>
        <w:pStyle w:val="RegH1G"/>
        <w:numPr>
          <w:ilvl w:val="0"/>
          <w:numId w:val="0"/>
        </w:numPr>
        <w:tabs>
          <w:tab w:val="left" w:pos="1135"/>
        </w:tabs>
        <w:spacing w:after="0"/>
        <w:ind w:left="1135" w:hanging="454"/>
      </w:pPr>
      <w:bookmarkStart w:id="113" w:name="_Toc503346282"/>
      <w:r w:rsidRPr="00B83B67">
        <w:t>B.</w:t>
      </w:r>
      <w:r w:rsidRPr="00B83B67">
        <w:tab/>
      </w:r>
      <w:r w:rsidR="00E246E3" w:rsidRPr="00B83B67">
        <w:t>Report of the administrator of the international transaction log under the Kyoto Protocol</w:t>
      </w:r>
      <w:bookmarkEnd w:id="113"/>
    </w:p>
    <w:p w14:paraId="2D0AE491" w14:textId="77777777" w:rsidR="00E246E3" w:rsidRPr="00B83B67" w:rsidRDefault="00E246E3" w:rsidP="00E246E3">
      <w:pPr>
        <w:pStyle w:val="SingleTxtG"/>
      </w:pPr>
      <w:r w:rsidRPr="00B83B67">
        <w:t>(Agenda sub-item 8(b))</w:t>
      </w:r>
    </w:p>
    <w:p w14:paraId="1BE58900" w14:textId="6065739E" w:rsidR="00E246E3" w:rsidRPr="00B83B67" w:rsidRDefault="00AE4166" w:rsidP="00AE4166">
      <w:pPr>
        <w:pStyle w:val="RegSingleTxtG"/>
        <w:numPr>
          <w:ilvl w:val="0"/>
          <w:numId w:val="0"/>
        </w:numPr>
        <w:tabs>
          <w:tab w:val="left" w:pos="568"/>
        </w:tabs>
        <w:ind w:left="1134"/>
      </w:pPr>
      <w:r w:rsidRPr="00B83B67">
        <w:t>44.</w:t>
      </w:r>
      <w:r w:rsidRPr="00B83B67">
        <w:tab/>
      </w:r>
      <w:r w:rsidR="00E246E3" w:rsidRPr="00B83B67">
        <w:t>The SBI considered this agenda sub-item at its 1</w:t>
      </w:r>
      <w:r w:rsidR="00E246E3" w:rsidRPr="00B83B67">
        <w:rPr>
          <w:vertAlign w:val="superscript"/>
        </w:rPr>
        <w:t>st</w:t>
      </w:r>
      <w:r w:rsidR="00E246E3" w:rsidRPr="00B83B67">
        <w:t xml:space="preserve"> meeting and took note of the information contained in document FCCC/SBI/2017/INF.11. </w:t>
      </w:r>
    </w:p>
    <w:p w14:paraId="4FC57CBF" w14:textId="01D6FCB5" w:rsidR="00E246E3" w:rsidRPr="00B83B67" w:rsidRDefault="00AE4166" w:rsidP="00AE4166">
      <w:pPr>
        <w:pStyle w:val="RegHChG"/>
        <w:numPr>
          <w:ilvl w:val="0"/>
          <w:numId w:val="0"/>
        </w:numPr>
        <w:tabs>
          <w:tab w:val="left" w:pos="1135"/>
        </w:tabs>
        <w:spacing w:after="0"/>
        <w:ind w:left="1135" w:hanging="454"/>
      </w:pPr>
      <w:bookmarkStart w:id="114" w:name="_Toc503346283"/>
      <w:r w:rsidRPr="00B83B67">
        <w:t>IX.</w:t>
      </w:r>
      <w:r w:rsidRPr="00B83B67">
        <w:tab/>
      </w:r>
      <w:r w:rsidR="00E246E3" w:rsidRPr="00B83B67">
        <w:t>Coordination of support for the implementation of activities in relation to mitigation actions in the forest sector by developing countries, including institutional arrangements</w:t>
      </w:r>
      <w:bookmarkEnd w:id="114"/>
    </w:p>
    <w:p w14:paraId="1485CA6F" w14:textId="615071CF" w:rsidR="00E246E3" w:rsidRPr="00B83B67" w:rsidRDefault="00E246E3" w:rsidP="0062173D">
      <w:pPr>
        <w:keepLines/>
        <w:spacing w:after="120"/>
        <w:ind w:left="567" w:firstLine="567"/>
      </w:pPr>
      <w:r w:rsidRPr="00B83B67">
        <w:t>(Agenda item 9)</w:t>
      </w:r>
    </w:p>
    <w:p w14:paraId="2ED8E370" w14:textId="5091BB9B" w:rsidR="006250B8" w:rsidRPr="00B83B67" w:rsidRDefault="00AE4166" w:rsidP="00AE4166">
      <w:pPr>
        <w:pStyle w:val="RegSingleTxtG"/>
        <w:numPr>
          <w:ilvl w:val="0"/>
          <w:numId w:val="0"/>
        </w:numPr>
        <w:ind w:left="1134"/>
      </w:pPr>
      <w:r w:rsidRPr="00B83B67">
        <w:t>45.</w:t>
      </w:r>
      <w:r w:rsidRPr="00B83B67">
        <w:tab/>
      </w:r>
      <w:r w:rsidR="006250B8" w:rsidRPr="00B83B67">
        <w:t>The SBI considered this agenda item at its 1</w:t>
      </w:r>
      <w:r w:rsidR="006250B8" w:rsidRPr="00B83B67">
        <w:rPr>
          <w:vertAlign w:val="superscript"/>
        </w:rPr>
        <w:t>st</w:t>
      </w:r>
      <w:r w:rsidR="006250B8" w:rsidRPr="00B83B67">
        <w:rPr>
          <w:sz w:val="13"/>
          <w:szCs w:val="13"/>
        </w:rPr>
        <w:t xml:space="preserve"> </w:t>
      </w:r>
      <w:r w:rsidR="00160C14" w:rsidRPr="00B83B67">
        <w:t>and</w:t>
      </w:r>
      <w:r w:rsidR="006250B8" w:rsidRPr="00B83B67">
        <w:t xml:space="preserve"> 3</w:t>
      </w:r>
      <w:r w:rsidR="006250B8" w:rsidRPr="00B83B67">
        <w:rPr>
          <w:vertAlign w:val="superscript"/>
        </w:rPr>
        <w:t>rd</w:t>
      </w:r>
      <w:r w:rsidR="006250B8" w:rsidRPr="00B83B67">
        <w:t xml:space="preserve"> meeting</w:t>
      </w:r>
      <w:r w:rsidR="00160C14" w:rsidRPr="00B83B67">
        <w:t>s</w:t>
      </w:r>
      <w:r w:rsidR="006250B8" w:rsidRPr="00B83B67">
        <w:t xml:space="preserve">. </w:t>
      </w:r>
      <w:r w:rsidR="00AA39E2" w:rsidRPr="00B83B67">
        <w:t xml:space="preserve">Representatives </w:t>
      </w:r>
      <w:r w:rsidR="004051FD" w:rsidRPr="00B83B67">
        <w:t>of</w:t>
      </w:r>
      <w:r w:rsidR="00AA39E2" w:rsidRPr="00B83B67">
        <w:t xml:space="preserve"> two Parties made statement</w:t>
      </w:r>
      <w:r w:rsidR="004051FD" w:rsidRPr="00B83B67">
        <w:t>s</w:t>
      </w:r>
      <w:r w:rsidR="00AA39E2" w:rsidRPr="00B83B67">
        <w:t>.</w:t>
      </w:r>
      <w:r w:rsidR="00AA39E2" w:rsidRPr="00B83B67">
        <w:rPr>
          <w:sz w:val="18"/>
          <w:vertAlign w:val="superscript"/>
        </w:rPr>
        <w:footnoteReference w:id="42"/>
      </w:r>
      <w:r w:rsidR="00AA39E2" w:rsidRPr="00B83B67">
        <w:t xml:space="preserve"> </w:t>
      </w:r>
      <w:r w:rsidR="006250B8" w:rsidRPr="00B83B67">
        <w:t>At its 1</w:t>
      </w:r>
      <w:r w:rsidR="006250B8" w:rsidRPr="00B83B67">
        <w:rPr>
          <w:vertAlign w:val="superscript"/>
        </w:rPr>
        <w:t>st</w:t>
      </w:r>
      <w:r w:rsidR="006250B8" w:rsidRPr="00B83B67">
        <w:t xml:space="preserve"> meeting, the SBI agreed to consider the agenda item in informal consultations co</w:t>
      </w:r>
      <w:r w:rsidR="006250B8" w:rsidRPr="00B83B67">
        <w:noBreakHyphen/>
        <w:t xml:space="preserve">facilitated by </w:t>
      </w:r>
      <w:r w:rsidR="009051DB" w:rsidRPr="00B83B67">
        <w:t>Mr. Keith Anderson (Switzerland) and Mr. Ayman Cherkaoui (Morocco)</w:t>
      </w:r>
      <w:r w:rsidR="006250B8" w:rsidRPr="00B83B67">
        <w:t xml:space="preserve">. At the </w:t>
      </w:r>
      <w:r w:rsidR="006250B8" w:rsidRPr="00B83B67">
        <w:rPr>
          <w:snapToGrid w:val="0"/>
        </w:rPr>
        <w:t>3</w:t>
      </w:r>
      <w:r w:rsidR="006250B8" w:rsidRPr="00B83B67">
        <w:rPr>
          <w:snapToGrid w:val="0"/>
          <w:vertAlign w:val="superscript"/>
        </w:rPr>
        <w:t>rd</w:t>
      </w:r>
      <w:r w:rsidR="006250B8" w:rsidRPr="00B83B67">
        <w:rPr>
          <w:snapToGrid w:val="0"/>
        </w:rPr>
        <w:t xml:space="preserve"> meeting</w:t>
      </w:r>
      <w:r w:rsidR="006250B8" w:rsidRPr="00B83B67">
        <w:t xml:space="preserve">, the Chair reported that the consultations </w:t>
      </w:r>
      <w:r w:rsidR="005464F0" w:rsidRPr="00B83B67">
        <w:t>had</w:t>
      </w:r>
      <w:r w:rsidR="006250B8" w:rsidRPr="00B83B67">
        <w:t xml:space="preserve"> not </w:t>
      </w:r>
      <w:r w:rsidR="006250B8" w:rsidRPr="00B83B67">
        <w:lastRenderedPageBreak/>
        <w:t>result</w:t>
      </w:r>
      <w:r w:rsidR="005464F0" w:rsidRPr="00B83B67">
        <w:t>ed</w:t>
      </w:r>
      <w:r w:rsidR="006250B8" w:rsidRPr="00B83B67">
        <w:t xml:space="preserve"> in any conclusions. In accordance with rules 10(c) and 16 of the draft rules of procedure being applied, th</w:t>
      </w:r>
      <w:r w:rsidR="005464F0" w:rsidRPr="00B83B67">
        <w:t>e</w:t>
      </w:r>
      <w:r w:rsidR="006250B8" w:rsidRPr="00B83B67">
        <w:t xml:space="preserve"> matter will be included </w:t>
      </w:r>
      <w:r w:rsidR="005464F0" w:rsidRPr="00B83B67">
        <w:t>on</w:t>
      </w:r>
      <w:r w:rsidR="006250B8" w:rsidRPr="00B83B67">
        <w:t xml:space="preserve"> the provisional agenda for SBI 48.</w:t>
      </w:r>
      <w:r w:rsidR="006250B8" w:rsidRPr="00B83B67" w:rsidDel="008C6D75">
        <w:rPr>
          <w:vertAlign w:val="superscript"/>
        </w:rPr>
        <w:t xml:space="preserve"> </w:t>
      </w:r>
    </w:p>
    <w:p w14:paraId="6A14B454" w14:textId="5F1F22D9" w:rsidR="00E246E3" w:rsidRPr="00B83B67" w:rsidRDefault="00AE4166" w:rsidP="00AE4166">
      <w:pPr>
        <w:pStyle w:val="RegHChG"/>
        <w:numPr>
          <w:ilvl w:val="0"/>
          <w:numId w:val="0"/>
        </w:numPr>
        <w:tabs>
          <w:tab w:val="left" w:pos="1135"/>
        </w:tabs>
        <w:spacing w:after="0"/>
        <w:ind w:left="1135" w:hanging="454"/>
        <w:rPr>
          <w:lang w:eastAsia="en-US"/>
        </w:rPr>
      </w:pPr>
      <w:bookmarkStart w:id="115" w:name="_Toc503346284"/>
      <w:r w:rsidRPr="00B83B67">
        <w:rPr>
          <w:lang w:eastAsia="en-US"/>
        </w:rPr>
        <w:t>X.</w:t>
      </w:r>
      <w:r w:rsidRPr="00B83B67">
        <w:rPr>
          <w:lang w:eastAsia="en-US"/>
        </w:rPr>
        <w:tab/>
      </w:r>
      <w:r w:rsidR="00E246E3" w:rsidRPr="00B83B67">
        <w:rPr>
          <w:lang w:eastAsia="en-US"/>
        </w:rPr>
        <w:t>Matters relating to the least developed countries</w:t>
      </w:r>
      <w:bookmarkEnd w:id="115"/>
    </w:p>
    <w:p w14:paraId="3756FB9E" w14:textId="77777777" w:rsidR="00E246E3" w:rsidRPr="00B83B67" w:rsidRDefault="00E246E3" w:rsidP="00CA1117">
      <w:pPr>
        <w:pStyle w:val="SingleTxtG"/>
        <w:ind w:left="567" w:firstLine="567"/>
      </w:pPr>
      <w:r w:rsidRPr="00B83B67">
        <w:t>(Agenda item 10)</w:t>
      </w:r>
    </w:p>
    <w:p w14:paraId="1EFFB4F7" w14:textId="6D4A86B8" w:rsidR="00E246E3" w:rsidRPr="00B83B67" w:rsidRDefault="00AE4166" w:rsidP="00AE4166">
      <w:pPr>
        <w:pStyle w:val="RegH23G"/>
        <w:numPr>
          <w:ilvl w:val="0"/>
          <w:numId w:val="0"/>
        </w:numPr>
        <w:tabs>
          <w:tab w:val="left" w:pos="720"/>
          <w:tab w:val="left" w:pos="1135"/>
        </w:tabs>
        <w:ind w:left="1134" w:hanging="454"/>
        <w:rPr>
          <w:lang w:eastAsia="en-US"/>
        </w:rPr>
      </w:pPr>
      <w:r w:rsidRPr="00B83B67">
        <w:rPr>
          <w:bCs/>
          <w:lang w:eastAsia="en-US"/>
        </w:rPr>
        <w:t>1.</w:t>
      </w:r>
      <w:r w:rsidRPr="00B83B67">
        <w:rPr>
          <w:bCs/>
          <w:lang w:eastAsia="en-US"/>
        </w:rPr>
        <w:tab/>
      </w:r>
      <w:r w:rsidR="00E246E3" w:rsidRPr="00B83B67">
        <w:t>Proceedings</w:t>
      </w:r>
    </w:p>
    <w:p w14:paraId="0A549497" w14:textId="49BCDBD6" w:rsidR="003239D7" w:rsidRPr="00B83B67" w:rsidRDefault="00AE4166" w:rsidP="00AE4166">
      <w:pPr>
        <w:pStyle w:val="RegSingleTxtG"/>
        <w:numPr>
          <w:ilvl w:val="0"/>
          <w:numId w:val="0"/>
        </w:numPr>
        <w:tabs>
          <w:tab w:val="left" w:pos="568"/>
        </w:tabs>
        <w:ind w:left="1134"/>
      </w:pPr>
      <w:r w:rsidRPr="00B83B67">
        <w:t>46.</w:t>
      </w:r>
      <w:r w:rsidRPr="00B83B67">
        <w:tab/>
      </w:r>
      <w:r w:rsidR="00E246E3" w:rsidRPr="00B83B67">
        <w:t xml:space="preserve">The SBI considered this agenda item at its </w:t>
      </w:r>
      <w:r w:rsidR="00E246E3" w:rsidRPr="00B83B67">
        <w:rPr>
          <w:snapToGrid w:val="0"/>
        </w:rPr>
        <w:t>1</w:t>
      </w:r>
      <w:r w:rsidR="00E246E3" w:rsidRPr="00B83B67">
        <w:rPr>
          <w:snapToGrid w:val="0"/>
          <w:vertAlign w:val="superscript"/>
        </w:rPr>
        <w:t>st</w:t>
      </w:r>
      <w:r w:rsidR="00E246E3" w:rsidRPr="00B83B67">
        <w:rPr>
          <w:snapToGrid w:val="0"/>
        </w:rPr>
        <w:t xml:space="preserve"> </w:t>
      </w:r>
      <w:r w:rsidR="00B12B41" w:rsidRPr="00B83B67">
        <w:rPr>
          <w:snapToGrid w:val="0"/>
        </w:rPr>
        <w:t xml:space="preserve">and </w:t>
      </w:r>
      <w:r w:rsidR="007666CA" w:rsidRPr="00B83B67">
        <w:rPr>
          <w:snapToGrid w:val="0"/>
        </w:rPr>
        <w:t>5</w:t>
      </w:r>
      <w:r w:rsidR="007666CA" w:rsidRPr="00B83B67">
        <w:rPr>
          <w:snapToGrid w:val="0"/>
          <w:vertAlign w:val="superscript"/>
        </w:rPr>
        <w:t>th</w:t>
      </w:r>
      <w:r w:rsidR="004D7113" w:rsidRPr="00B83B67">
        <w:rPr>
          <w:snapToGrid w:val="0"/>
        </w:rPr>
        <w:t xml:space="preserve"> </w:t>
      </w:r>
      <w:r w:rsidR="007666CA" w:rsidRPr="00B83B67">
        <w:rPr>
          <w:snapToGrid w:val="0"/>
        </w:rPr>
        <w:t>meeting</w:t>
      </w:r>
      <w:r w:rsidR="00B12B41" w:rsidRPr="00B83B67">
        <w:rPr>
          <w:snapToGrid w:val="0"/>
        </w:rPr>
        <w:t>s</w:t>
      </w:r>
      <w:r w:rsidR="00E246E3" w:rsidRPr="00B83B67">
        <w:rPr>
          <w:snapToGrid w:val="0"/>
        </w:rPr>
        <w:t xml:space="preserve">. It </w:t>
      </w:r>
      <w:r w:rsidR="00E246E3" w:rsidRPr="00B83B67">
        <w:t>had before it document</w:t>
      </w:r>
      <w:r w:rsidR="005105CC" w:rsidRPr="00B83B67">
        <w:t>s</w:t>
      </w:r>
      <w:r w:rsidR="00E246E3" w:rsidRPr="00B83B67">
        <w:t xml:space="preserve"> FCCC/SBI/201</w:t>
      </w:r>
      <w:r w:rsidR="00B12B41" w:rsidRPr="00B83B67">
        <w:t>7</w:t>
      </w:r>
      <w:r w:rsidR="00E246E3" w:rsidRPr="00B83B67">
        <w:t>/1</w:t>
      </w:r>
      <w:r w:rsidR="00B12B41" w:rsidRPr="00B83B67">
        <w:t xml:space="preserve">4 and </w:t>
      </w:r>
      <w:r w:rsidR="002C0E85" w:rsidRPr="00B83B67">
        <w:t>FCCC/SB/2017/2/Add.1–FCCC/SBI/2017/14/Add.1</w:t>
      </w:r>
      <w:r w:rsidR="00E246E3" w:rsidRPr="00B83B67">
        <w:t xml:space="preserve">. </w:t>
      </w:r>
      <w:r w:rsidR="00635EB8" w:rsidRPr="00B83B67">
        <w:t>R</w:t>
      </w:r>
      <w:r w:rsidR="004D0DE4" w:rsidRPr="00B83B67">
        <w:t xml:space="preserve">epresentatives of </w:t>
      </w:r>
      <w:r w:rsidR="006B7E3B" w:rsidRPr="00B83B67">
        <w:t>three</w:t>
      </w:r>
      <w:r w:rsidR="004D0DE4" w:rsidRPr="00B83B67">
        <w:t xml:space="preserve"> Part</w:t>
      </w:r>
      <w:r w:rsidR="00635EB8" w:rsidRPr="00B83B67">
        <w:t>ies</w:t>
      </w:r>
      <w:r w:rsidR="004D0DE4" w:rsidRPr="00B83B67">
        <w:t xml:space="preserve"> made statement</w:t>
      </w:r>
      <w:r w:rsidR="00635EB8" w:rsidRPr="00B83B67">
        <w:t>s</w:t>
      </w:r>
      <w:r w:rsidR="004D0DE4" w:rsidRPr="00B83B67">
        <w:t>.</w:t>
      </w:r>
      <w:r w:rsidR="004D0DE4" w:rsidRPr="00B83B67">
        <w:rPr>
          <w:sz w:val="18"/>
          <w:vertAlign w:val="superscript"/>
        </w:rPr>
        <w:footnoteReference w:id="43"/>
      </w:r>
      <w:r w:rsidR="004D0DE4" w:rsidRPr="00B83B67">
        <w:t xml:space="preserve"> </w:t>
      </w:r>
      <w:r w:rsidR="00E246E3" w:rsidRPr="00B83B67">
        <w:t>At the 1</w:t>
      </w:r>
      <w:r w:rsidR="00E246E3" w:rsidRPr="00B83B67">
        <w:rPr>
          <w:vertAlign w:val="superscript"/>
        </w:rPr>
        <w:t>st</w:t>
      </w:r>
      <w:r w:rsidR="00E246E3" w:rsidRPr="00B83B67">
        <w:t xml:space="preserve"> meeting, the Chair invited Mr.</w:t>
      </w:r>
      <w:r w:rsidR="00BF62C4" w:rsidRPr="00B83B67">
        <w:t> </w:t>
      </w:r>
      <w:r w:rsidR="00E246E3" w:rsidRPr="00B83B67">
        <w:t>Abias Huongo (Angola), Chair of the Least Developed Countries Expert Group (LEG), to report on the group’s activities.</w:t>
      </w:r>
      <w:r w:rsidR="00E246E3" w:rsidRPr="00B83B67">
        <w:rPr>
          <w:sz w:val="18"/>
          <w:vertAlign w:val="superscript"/>
        </w:rPr>
        <w:footnoteReference w:id="44"/>
      </w:r>
      <w:r w:rsidR="00E246E3" w:rsidRPr="00B83B67">
        <w:t xml:space="preserve"> At the same meeting, the SBI agreed to consider th</w:t>
      </w:r>
      <w:r w:rsidR="002D411E" w:rsidRPr="00B83B67">
        <w:t>e</w:t>
      </w:r>
      <w:r w:rsidR="00E246E3" w:rsidRPr="00B83B67">
        <w:t xml:space="preserve"> agenda item in informal consultations co-facilitated by </w:t>
      </w:r>
      <w:r w:rsidR="001E212E" w:rsidRPr="00B83B67">
        <w:t xml:space="preserve">Mr. Mamadou Honadia (Burkina Faso) and </w:t>
      </w:r>
      <w:r w:rsidR="00E246E3" w:rsidRPr="00B83B67">
        <w:t>Mr. Malcolm Ridout (U</w:t>
      </w:r>
      <w:r w:rsidR="004051FD" w:rsidRPr="00B83B67">
        <w:t xml:space="preserve">nited </w:t>
      </w:r>
      <w:r w:rsidR="00E246E3" w:rsidRPr="00B83B67">
        <w:t>K</w:t>
      </w:r>
      <w:r w:rsidR="004051FD" w:rsidRPr="00B83B67">
        <w:t>ingdom of Great Britain and Northern Ireland</w:t>
      </w:r>
      <w:r w:rsidR="00E246E3" w:rsidRPr="00B83B67">
        <w:t xml:space="preserve">). </w:t>
      </w:r>
    </w:p>
    <w:p w14:paraId="4CBEF4AE" w14:textId="47B01906" w:rsidR="007D5874" w:rsidRPr="00B83B67" w:rsidRDefault="00AE4166" w:rsidP="00AE4166">
      <w:pPr>
        <w:pStyle w:val="RegSingleTxtG"/>
        <w:numPr>
          <w:ilvl w:val="0"/>
          <w:numId w:val="0"/>
        </w:numPr>
        <w:tabs>
          <w:tab w:val="left" w:pos="568"/>
        </w:tabs>
        <w:ind w:left="1134"/>
      </w:pPr>
      <w:r w:rsidRPr="00B83B67">
        <w:t>47.</w:t>
      </w:r>
      <w:r w:rsidRPr="00B83B67">
        <w:tab/>
      </w:r>
      <w:r w:rsidR="006B1289" w:rsidRPr="00B83B67">
        <w:t>At i</w:t>
      </w:r>
      <w:r w:rsidR="00763A14" w:rsidRPr="00B83B67">
        <w:t>t</w:t>
      </w:r>
      <w:r w:rsidR="006B1289" w:rsidRPr="00B83B67">
        <w:t>s 1</w:t>
      </w:r>
      <w:r w:rsidR="006B1289" w:rsidRPr="00B83B67">
        <w:rPr>
          <w:vertAlign w:val="superscript"/>
        </w:rPr>
        <w:t>st</w:t>
      </w:r>
      <w:r w:rsidR="006B1289" w:rsidRPr="00B83B67">
        <w:t xml:space="preserve"> meeting, t</w:t>
      </w:r>
      <w:r w:rsidR="007D5874" w:rsidRPr="00B83B67">
        <w:t xml:space="preserve">he SBI also agreed that </w:t>
      </w:r>
      <w:r w:rsidR="00763A14" w:rsidRPr="00B83B67">
        <w:t>the group established under this agenda item would meet jointly with the group established under SBI agenda item 12</w:t>
      </w:r>
      <w:r w:rsidR="00EF095D" w:rsidRPr="00B83B67">
        <w:t>,</w:t>
      </w:r>
      <w:r w:rsidR="00763A14" w:rsidRPr="00B83B67">
        <w:t xml:space="preserve"> </w:t>
      </w:r>
      <w:r w:rsidR="00EF095D" w:rsidRPr="00B83B67">
        <w:t>“</w:t>
      </w:r>
      <w:r w:rsidR="00763A14" w:rsidRPr="00B83B67">
        <w:t>Report of the Adaptation Committee</w:t>
      </w:r>
      <w:r w:rsidR="00EF095D" w:rsidRPr="00B83B67">
        <w:t>”,</w:t>
      </w:r>
      <w:r w:rsidR="00763A14" w:rsidRPr="00B83B67">
        <w:t xml:space="preserve"> to </w:t>
      </w:r>
      <w:r w:rsidR="005E6ACC" w:rsidRPr="00B83B67">
        <w:t xml:space="preserve">consider </w:t>
      </w:r>
      <w:r w:rsidR="008A7F0D" w:rsidRPr="00B83B67">
        <w:t>the joint recommendations prepared by the LEG and the Adaptation Committee</w:t>
      </w:r>
      <w:r w:rsidR="008B7C3A">
        <w:t xml:space="preserve"> (AC)</w:t>
      </w:r>
      <w:r w:rsidR="004D7113" w:rsidRPr="00B83B67">
        <w:rPr>
          <w:sz w:val="18"/>
          <w:vertAlign w:val="superscript"/>
        </w:rPr>
        <w:footnoteReference w:id="45"/>
      </w:r>
      <w:r w:rsidR="004D7113" w:rsidRPr="00B83B67">
        <w:t xml:space="preserve"> </w:t>
      </w:r>
      <w:r w:rsidR="008A7F0D" w:rsidRPr="00B83B67">
        <w:t xml:space="preserve">for consideration and adoption </w:t>
      </w:r>
      <w:r w:rsidR="004051FD" w:rsidRPr="00B83B67">
        <w:t>at</w:t>
      </w:r>
      <w:r w:rsidR="008A7F0D" w:rsidRPr="00B83B67">
        <w:t xml:space="preserve"> CMA</w:t>
      </w:r>
      <w:r w:rsidR="004051FD" w:rsidRPr="00B83B67">
        <w:t xml:space="preserve"> 1</w:t>
      </w:r>
      <w:r w:rsidR="008A7F0D" w:rsidRPr="00B83B67">
        <w:t xml:space="preserve"> in accordance with decision 1/CP.21, paragraphs 41 and 45</w:t>
      </w:r>
      <w:r w:rsidR="00EF095D" w:rsidRPr="00B83B67">
        <w:t xml:space="preserve"> (see chapter XII below)</w:t>
      </w:r>
      <w:r w:rsidR="00763A14" w:rsidRPr="00B83B67">
        <w:t>.</w:t>
      </w:r>
      <w:r w:rsidR="006B1289" w:rsidRPr="00B83B67">
        <w:t xml:space="preserve"> At </w:t>
      </w:r>
      <w:r w:rsidR="006B1289" w:rsidRPr="00B83B67">
        <w:rPr>
          <w:snapToGrid w:val="0"/>
        </w:rPr>
        <w:t xml:space="preserve">its </w:t>
      </w:r>
      <w:r w:rsidR="007666CA" w:rsidRPr="00B83B67">
        <w:rPr>
          <w:snapToGrid w:val="0"/>
        </w:rPr>
        <w:t>5</w:t>
      </w:r>
      <w:r w:rsidR="007666CA" w:rsidRPr="00B83B67">
        <w:rPr>
          <w:snapToGrid w:val="0"/>
          <w:vertAlign w:val="superscript"/>
        </w:rPr>
        <w:t>th</w:t>
      </w:r>
      <w:r w:rsidR="00AB3D12" w:rsidRPr="00B83B67">
        <w:rPr>
          <w:snapToGrid w:val="0"/>
        </w:rPr>
        <w:t xml:space="preserve"> </w:t>
      </w:r>
      <w:r w:rsidR="007666CA" w:rsidRPr="00B83B67">
        <w:rPr>
          <w:snapToGrid w:val="0"/>
        </w:rPr>
        <w:t>meeting</w:t>
      </w:r>
      <w:r w:rsidR="006B1289" w:rsidRPr="00B83B67">
        <w:t>, the SBI considered and adopted the conclusions below.</w:t>
      </w:r>
    </w:p>
    <w:p w14:paraId="4BFBA3A0" w14:textId="63DA45AE" w:rsidR="00E246E3" w:rsidRPr="00B83B67" w:rsidRDefault="00AE4166" w:rsidP="00AE4166">
      <w:pPr>
        <w:pStyle w:val="RegH23G"/>
        <w:numPr>
          <w:ilvl w:val="0"/>
          <w:numId w:val="0"/>
        </w:numPr>
        <w:tabs>
          <w:tab w:val="left" w:pos="720"/>
          <w:tab w:val="left" w:pos="1135"/>
        </w:tabs>
        <w:ind w:left="1134" w:hanging="454"/>
      </w:pPr>
      <w:r w:rsidRPr="00B83B67">
        <w:rPr>
          <w:bCs/>
        </w:rPr>
        <w:t>2.</w:t>
      </w:r>
      <w:r w:rsidRPr="00B83B67">
        <w:rPr>
          <w:bCs/>
        </w:rPr>
        <w:tab/>
      </w:r>
      <w:r w:rsidR="00E246E3" w:rsidRPr="00B83B67">
        <w:t>Conclusions</w:t>
      </w:r>
    </w:p>
    <w:p w14:paraId="7E8EDB6C" w14:textId="3A111790" w:rsidR="0083666E" w:rsidRPr="00B83B67" w:rsidRDefault="00AE4166" w:rsidP="00AE4166">
      <w:pPr>
        <w:pStyle w:val="RegSingleTxtG"/>
        <w:numPr>
          <w:ilvl w:val="0"/>
          <w:numId w:val="0"/>
        </w:numPr>
        <w:tabs>
          <w:tab w:val="left" w:pos="568"/>
        </w:tabs>
        <w:ind w:left="1134"/>
      </w:pPr>
      <w:bookmarkStart w:id="116" w:name="_Toc453078766"/>
      <w:r w:rsidRPr="00B83B67">
        <w:t>48.</w:t>
      </w:r>
      <w:r w:rsidRPr="00B83B67">
        <w:tab/>
      </w:r>
      <w:r w:rsidR="0083666E" w:rsidRPr="00B83B67">
        <w:t>The SBI welcomed the report on the 32</w:t>
      </w:r>
      <w:r w:rsidR="0083666E" w:rsidRPr="00B83B67">
        <w:rPr>
          <w:vertAlign w:val="superscript"/>
        </w:rPr>
        <w:t>nd</w:t>
      </w:r>
      <w:r w:rsidR="009D16BE" w:rsidRPr="00B83B67">
        <w:t xml:space="preserve"> </w:t>
      </w:r>
      <w:r w:rsidR="0083666E" w:rsidRPr="00B83B67">
        <w:t>meeting of the LEG,</w:t>
      </w:r>
      <w:r w:rsidR="0083666E" w:rsidRPr="00B83B67">
        <w:rPr>
          <w:sz w:val="18"/>
          <w:vertAlign w:val="superscript"/>
        </w:rPr>
        <w:footnoteReference w:id="46"/>
      </w:r>
      <w:r w:rsidR="0083666E" w:rsidRPr="00B83B67">
        <w:t xml:space="preserve"> held in Port-au-Prince, Haiti, from 7 to 10 August 2017. </w:t>
      </w:r>
    </w:p>
    <w:p w14:paraId="4984B419" w14:textId="0C126DF5" w:rsidR="0083666E" w:rsidRPr="00B83B67" w:rsidRDefault="00AE4166" w:rsidP="00AE4166">
      <w:pPr>
        <w:pStyle w:val="RegSingleTxtG"/>
        <w:numPr>
          <w:ilvl w:val="0"/>
          <w:numId w:val="0"/>
        </w:numPr>
        <w:tabs>
          <w:tab w:val="left" w:pos="568"/>
        </w:tabs>
        <w:ind w:left="1134"/>
      </w:pPr>
      <w:r w:rsidRPr="00B83B67">
        <w:t>49.</w:t>
      </w:r>
      <w:r w:rsidRPr="00B83B67">
        <w:tab/>
      </w:r>
      <w:r w:rsidR="0083666E" w:rsidRPr="00B83B67">
        <w:t xml:space="preserve">The SBI noted that the LEG had completed its work, together with the </w:t>
      </w:r>
      <w:r w:rsidR="00FC3DC2">
        <w:t>AC</w:t>
      </w:r>
      <w:r w:rsidR="0083666E" w:rsidRPr="00B83B67">
        <w:t xml:space="preserve">, on </w:t>
      </w:r>
      <w:r w:rsidR="002D411E" w:rsidRPr="00B83B67">
        <w:t xml:space="preserve">the </w:t>
      </w:r>
      <w:r w:rsidR="0083666E" w:rsidRPr="00B83B67">
        <w:t xml:space="preserve">recommendations to the </w:t>
      </w:r>
      <w:r w:rsidR="00EF095D" w:rsidRPr="00B83B67">
        <w:t xml:space="preserve">CMA </w:t>
      </w:r>
      <w:r w:rsidR="0083666E" w:rsidRPr="00B83B67">
        <w:t>in response to decision 1/CP.21, paragraphs 41 and 45.</w:t>
      </w:r>
      <w:r w:rsidR="00C72A24" w:rsidRPr="00B83B67">
        <w:rPr>
          <w:sz w:val="18"/>
          <w:vertAlign w:val="superscript"/>
        </w:rPr>
        <w:footnoteReference w:id="47"/>
      </w:r>
      <w:r w:rsidR="0083666E" w:rsidRPr="00B83B67">
        <w:t xml:space="preserve"> It expressed its appreciation for the technical work undertaken by the LEG.</w:t>
      </w:r>
    </w:p>
    <w:p w14:paraId="02FE0937" w14:textId="587498B0" w:rsidR="0083666E" w:rsidRPr="00B83B67" w:rsidRDefault="00AE4166" w:rsidP="00AE4166">
      <w:pPr>
        <w:pStyle w:val="RegSingleTxtG"/>
        <w:numPr>
          <w:ilvl w:val="0"/>
          <w:numId w:val="0"/>
        </w:numPr>
        <w:tabs>
          <w:tab w:val="left" w:pos="568"/>
        </w:tabs>
        <w:ind w:left="1134"/>
      </w:pPr>
      <w:r w:rsidRPr="00B83B67">
        <w:t>50.</w:t>
      </w:r>
      <w:r w:rsidRPr="00B83B67">
        <w:tab/>
      </w:r>
      <w:r w:rsidR="0083666E" w:rsidRPr="00B83B67">
        <w:t xml:space="preserve">The SBI initiated its consideration of the recommendations referred to in paragraph </w:t>
      </w:r>
      <w:r w:rsidR="004E4D0A" w:rsidRPr="00B83B67">
        <w:t>49</w:t>
      </w:r>
      <w:r w:rsidR="0083666E" w:rsidRPr="00B83B67">
        <w:t xml:space="preserve"> above and took note of the conclusions under </w:t>
      </w:r>
      <w:r w:rsidR="00EF095D" w:rsidRPr="00B83B67">
        <w:t xml:space="preserve">its </w:t>
      </w:r>
      <w:r w:rsidR="0083666E" w:rsidRPr="00B83B67">
        <w:t>agenda item 12 as they relate to the outcome of the joint meetings with regard to the recommendations (see para</w:t>
      </w:r>
      <w:r w:rsidR="0027094B" w:rsidRPr="00B83B67">
        <w:t>.</w:t>
      </w:r>
      <w:r w:rsidR="008C3E02" w:rsidRPr="00B83B67">
        <w:t xml:space="preserve"> </w:t>
      </w:r>
      <w:r w:rsidR="00893627" w:rsidRPr="00B83B67">
        <w:t>79</w:t>
      </w:r>
      <w:r w:rsidR="006D2AED" w:rsidRPr="00B83B67">
        <w:t xml:space="preserve"> below</w:t>
      </w:r>
      <w:r w:rsidR="0083666E" w:rsidRPr="00B83B67">
        <w:t>).</w:t>
      </w:r>
    </w:p>
    <w:p w14:paraId="66B42632" w14:textId="634490D1" w:rsidR="0083666E" w:rsidRPr="00B83B67" w:rsidRDefault="00AE4166" w:rsidP="00AE4166">
      <w:pPr>
        <w:pStyle w:val="RegSingleTxtG"/>
        <w:numPr>
          <w:ilvl w:val="0"/>
          <w:numId w:val="0"/>
        </w:numPr>
        <w:tabs>
          <w:tab w:val="left" w:pos="568"/>
        </w:tabs>
        <w:ind w:left="1134"/>
      </w:pPr>
      <w:r w:rsidRPr="00B83B67">
        <w:t>51.</w:t>
      </w:r>
      <w:r w:rsidRPr="00B83B67">
        <w:tab/>
      </w:r>
      <w:r w:rsidR="0083666E" w:rsidRPr="00B83B67">
        <w:t>The SBI expressed its gratitude to:</w:t>
      </w:r>
    </w:p>
    <w:p w14:paraId="282A343E" w14:textId="141ACD59" w:rsidR="0083666E" w:rsidRPr="00B83B67" w:rsidRDefault="00AE4166" w:rsidP="00AE4166">
      <w:pPr>
        <w:pStyle w:val="RegSingleTxtG2"/>
        <w:numPr>
          <w:ilvl w:val="0"/>
          <w:numId w:val="0"/>
        </w:numPr>
        <w:tabs>
          <w:tab w:val="clear" w:pos="1701"/>
        </w:tabs>
        <w:ind w:left="1134" w:firstLine="567"/>
      </w:pPr>
      <w:r w:rsidRPr="00B83B67">
        <w:rPr>
          <w:szCs w:val="28"/>
        </w:rPr>
        <w:t>(a)</w:t>
      </w:r>
      <w:r w:rsidRPr="00B83B67">
        <w:rPr>
          <w:szCs w:val="28"/>
        </w:rPr>
        <w:tab/>
      </w:r>
      <w:r w:rsidR="00EF095D" w:rsidRPr="00B83B67">
        <w:t xml:space="preserve">The Government of </w:t>
      </w:r>
      <w:r w:rsidR="0083666E" w:rsidRPr="00B83B67">
        <w:t>Haiti for hosting the 32</w:t>
      </w:r>
      <w:r w:rsidR="0083666E" w:rsidRPr="00B83B67">
        <w:rPr>
          <w:vertAlign w:val="superscript"/>
        </w:rPr>
        <w:t>nd</w:t>
      </w:r>
      <w:r w:rsidR="0083666E" w:rsidRPr="00B83B67">
        <w:t xml:space="preserve"> meeting of the LEG</w:t>
      </w:r>
      <w:r w:rsidR="00EF095D" w:rsidRPr="00B83B67">
        <w:t>,</w:t>
      </w:r>
      <w:r w:rsidR="0083666E" w:rsidRPr="00B83B67">
        <w:t xml:space="preserve"> referred to in paragraph </w:t>
      </w:r>
      <w:r w:rsidR="008C3E02" w:rsidRPr="00B83B67">
        <w:t xml:space="preserve">48 </w:t>
      </w:r>
      <w:r w:rsidR="0083666E" w:rsidRPr="00B83B67">
        <w:t>above;</w:t>
      </w:r>
    </w:p>
    <w:p w14:paraId="76230477" w14:textId="656FFBC6" w:rsidR="0083666E" w:rsidRPr="00B83B67" w:rsidRDefault="00AE4166" w:rsidP="00AE4166">
      <w:pPr>
        <w:pStyle w:val="RegSingleTxtG2"/>
        <w:numPr>
          <w:ilvl w:val="0"/>
          <w:numId w:val="0"/>
        </w:numPr>
        <w:tabs>
          <w:tab w:val="clear" w:pos="1701"/>
        </w:tabs>
        <w:ind w:left="1134" w:firstLine="567"/>
      </w:pPr>
      <w:r w:rsidRPr="00B83B67">
        <w:rPr>
          <w:szCs w:val="28"/>
        </w:rPr>
        <w:t>(b)</w:t>
      </w:r>
      <w:r w:rsidRPr="00B83B67">
        <w:rPr>
          <w:szCs w:val="28"/>
        </w:rPr>
        <w:tab/>
      </w:r>
      <w:r w:rsidR="00EF095D" w:rsidRPr="00B83B67">
        <w:t xml:space="preserve">The Government of the </w:t>
      </w:r>
      <w:r w:rsidR="0083666E" w:rsidRPr="00B83B67">
        <w:t>Philippines for hosting the regional training workshop on national adaptation plans (NAPs) for the Asian region in Manila from 13 to 16 June 2017;</w:t>
      </w:r>
    </w:p>
    <w:p w14:paraId="386F302F" w14:textId="78A823BD" w:rsidR="0083666E" w:rsidRPr="00B83B67" w:rsidRDefault="00AE4166" w:rsidP="00AE4166">
      <w:pPr>
        <w:pStyle w:val="RegSingleTxtG2"/>
        <w:numPr>
          <w:ilvl w:val="0"/>
          <w:numId w:val="0"/>
        </w:numPr>
        <w:tabs>
          <w:tab w:val="clear" w:pos="1701"/>
        </w:tabs>
        <w:ind w:left="1134" w:firstLine="567"/>
      </w:pPr>
      <w:r w:rsidRPr="00B83B67">
        <w:rPr>
          <w:szCs w:val="28"/>
        </w:rPr>
        <w:t>(c)</w:t>
      </w:r>
      <w:r w:rsidRPr="00B83B67">
        <w:rPr>
          <w:szCs w:val="28"/>
        </w:rPr>
        <w:tab/>
      </w:r>
      <w:r w:rsidR="00EF095D" w:rsidRPr="00B83B67">
        <w:t xml:space="preserve">The Government of </w:t>
      </w:r>
      <w:r w:rsidR="0083666E" w:rsidRPr="00B83B67">
        <w:t>Fiji for hosting the regional training workshop on NAPs for the Pacific region in Nadi from 10 to 13 July 2017;</w:t>
      </w:r>
    </w:p>
    <w:p w14:paraId="1C9844BB" w14:textId="237FCB54" w:rsidR="0083666E" w:rsidRPr="00B83B67" w:rsidRDefault="00AE4166" w:rsidP="00AE4166">
      <w:pPr>
        <w:pStyle w:val="RegSingleTxtG2"/>
        <w:numPr>
          <w:ilvl w:val="0"/>
          <w:numId w:val="0"/>
        </w:numPr>
        <w:tabs>
          <w:tab w:val="clear" w:pos="1701"/>
        </w:tabs>
        <w:ind w:left="1134" w:firstLine="567"/>
      </w:pPr>
      <w:r w:rsidRPr="00B83B67">
        <w:rPr>
          <w:szCs w:val="28"/>
        </w:rPr>
        <w:t>(d)</w:t>
      </w:r>
      <w:r w:rsidRPr="00B83B67">
        <w:rPr>
          <w:szCs w:val="28"/>
        </w:rPr>
        <w:tab/>
      </w:r>
      <w:r w:rsidR="00EF095D" w:rsidRPr="00B83B67">
        <w:t xml:space="preserve">The Government of </w:t>
      </w:r>
      <w:r w:rsidR="0083666E" w:rsidRPr="00B83B67">
        <w:t>Costa Rica for hosting the regional training workshop on NAPs for the Latin American and Caribbean region in San José from 4 to 7 September 2017;</w:t>
      </w:r>
    </w:p>
    <w:p w14:paraId="1891829E" w14:textId="44CDBAB0" w:rsidR="0083666E" w:rsidRPr="00B83B67" w:rsidRDefault="00AE4166" w:rsidP="00AE4166">
      <w:pPr>
        <w:pStyle w:val="RegSingleTxtG2"/>
        <w:numPr>
          <w:ilvl w:val="0"/>
          <w:numId w:val="0"/>
        </w:numPr>
        <w:tabs>
          <w:tab w:val="clear" w:pos="1701"/>
        </w:tabs>
        <w:ind w:left="1134" w:firstLine="567"/>
      </w:pPr>
      <w:r w:rsidRPr="00B83B67">
        <w:rPr>
          <w:szCs w:val="28"/>
        </w:rPr>
        <w:t>(e)</w:t>
      </w:r>
      <w:r w:rsidRPr="00B83B67">
        <w:rPr>
          <w:szCs w:val="28"/>
        </w:rPr>
        <w:tab/>
      </w:r>
      <w:r w:rsidR="00EF095D" w:rsidRPr="00B83B67">
        <w:t xml:space="preserve">The Government of </w:t>
      </w:r>
      <w:r w:rsidR="0083666E" w:rsidRPr="00B83B67">
        <w:t>Morocco for hosting the regional training workshop on NAPs for francophone African countries in Rabat from 25 to 27 September 2017.</w:t>
      </w:r>
    </w:p>
    <w:p w14:paraId="214CA238" w14:textId="742183E4" w:rsidR="0083666E" w:rsidRPr="00B83B67" w:rsidRDefault="00AE4166" w:rsidP="00AE4166">
      <w:pPr>
        <w:pStyle w:val="RegSingleTxtG"/>
        <w:numPr>
          <w:ilvl w:val="0"/>
          <w:numId w:val="0"/>
        </w:numPr>
        <w:tabs>
          <w:tab w:val="left" w:pos="568"/>
        </w:tabs>
        <w:ind w:left="1134"/>
      </w:pPr>
      <w:r w:rsidRPr="00B83B67">
        <w:t>52.</w:t>
      </w:r>
      <w:r w:rsidRPr="00B83B67">
        <w:tab/>
      </w:r>
      <w:r w:rsidR="0083666E" w:rsidRPr="00B83B67">
        <w:t xml:space="preserve">The SBI expressed its appreciation to the LEG and the secretariat for their work on supporting the process to formulate and implement NAPs, including through the regional </w:t>
      </w:r>
      <w:r w:rsidR="0083666E" w:rsidRPr="00B83B67">
        <w:lastRenderedPageBreak/>
        <w:t xml:space="preserve">training workshops on NAPs referred to in paragraph </w:t>
      </w:r>
      <w:r w:rsidR="00E96430" w:rsidRPr="00B83B67">
        <w:t>5</w:t>
      </w:r>
      <w:r w:rsidR="008C3E02" w:rsidRPr="00B83B67">
        <w:t>1</w:t>
      </w:r>
      <w:r w:rsidR="0083666E" w:rsidRPr="00B83B67">
        <w:t>(b–e) above, and invited the LEG to continue the training under its work programme.</w:t>
      </w:r>
    </w:p>
    <w:p w14:paraId="13F80860" w14:textId="1AB02FAB" w:rsidR="0083666E" w:rsidRPr="00B83B67" w:rsidRDefault="00AE4166" w:rsidP="00AE4166">
      <w:pPr>
        <w:pStyle w:val="RegSingleTxtG"/>
        <w:numPr>
          <w:ilvl w:val="0"/>
          <w:numId w:val="0"/>
        </w:numPr>
        <w:tabs>
          <w:tab w:val="left" w:pos="568"/>
        </w:tabs>
        <w:ind w:left="1134"/>
      </w:pPr>
      <w:r w:rsidRPr="00B83B67">
        <w:t>53.</w:t>
      </w:r>
      <w:r w:rsidRPr="00B83B67">
        <w:tab/>
      </w:r>
      <w:r w:rsidR="0083666E" w:rsidRPr="00B83B67">
        <w:t>The SBI also expressed its appreciation to the LEG for coordinating training and other activities with relevant organizations in supporting the LDCs on adaptation.</w:t>
      </w:r>
    </w:p>
    <w:p w14:paraId="2D661009" w14:textId="2DC5DCB1" w:rsidR="0083666E" w:rsidRPr="00B83B67" w:rsidRDefault="00AE4166" w:rsidP="00AE4166">
      <w:pPr>
        <w:pStyle w:val="RegSingleTxtG"/>
        <w:numPr>
          <w:ilvl w:val="0"/>
          <w:numId w:val="0"/>
        </w:numPr>
        <w:tabs>
          <w:tab w:val="left" w:pos="568"/>
        </w:tabs>
        <w:ind w:left="1134"/>
      </w:pPr>
      <w:r w:rsidRPr="00B83B67">
        <w:t>54.</w:t>
      </w:r>
      <w:r w:rsidRPr="00B83B67">
        <w:tab/>
      </w:r>
      <w:r w:rsidR="0083666E" w:rsidRPr="00B83B67">
        <w:t xml:space="preserve">The SBI further expressed its appreciation to the LEG for including an item on access to the Green Climate Fund (GCF) Readiness and Preparatory Support Programme on the agendas for </w:t>
      </w:r>
      <w:r w:rsidR="00EF095D" w:rsidRPr="00B83B67">
        <w:t xml:space="preserve">the </w:t>
      </w:r>
      <w:r w:rsidR="0083666E" w:rsidRPr="00B83B67">
        <w:t>regional training workshops on NAPs and NAP Expos and for the successful collaboration with the GCF secretariat.</w:t>
      </w:r>
    </w:p>
    <w:p w14:paraId="3F81F5D9" w14:textId="758FEEB7" w:rsidR="0083666E" w:rsidRPr="00B83B67" w:rsidRDefault="00AE4166" w:rsidP="00AE4166">
      <w:pPr>
        <w:pStyle w:val="RegSingleTxtG"/>
        <w:numPr>
          <w:ilvl w:val="0"/>
          <w:numId w:val="0"/>
        </w:numPr>
        <w:tabs>
          <w:tab w:val="left" w:pos="568"/>
        </w:tabs>
        <w:ind w:left="1134"/>
      </w:pPr>
      <w:r w:rsidRPr="00B83B67">
        <w:t>55.</w:t>
      </w:r>
      <w:r w:rsidRPr="00B83B67">
        <w:tab/>
      </w:r>
      <w:r w:rsidR="0083666E" w:rsidRPr="00B83B67">
        <w:t>The SBI welcomed the work of the LEG</w:t>
      </w:r>
      <w:r w:rsidR="00124288" w:rsidRPr="00B83B67">
        <w:t xml:space="preserve"> in accordance with its mandate</w:t>
      </w:r>
      <w:r w:rsidR="0083666E" w:rsidRPr="00B83B67">
        <w:t xml:space="preserve"> in providing technical guidance and advice on accessing funding from the GCF for the process to formulate and implement NAPs in collaboration with the GCF secretariat.</w:t>
      </w:r>
    </w:p>
    <w:p w14:paraId="77C151BB" w14:textId="10FA8368" w:rsidR="0083666E" w:rsidRPr="00B83B67" w:rsidRDefault="00AE4166" w:rsidP="00AE4166">
      <w:pPr>
        <w:pStyle w:val="RegSingleTxtG"/>
        <w:numPr>
          <w:ilvl w:val="0"/>
          <w:numId w:val="0"/>
        </w:numPr>
        <w:tabs>
          <w:tab w:val="left" w:pos="568"/>
        </w:tabs>
        <w:ind w:left="1134"/>
      </w:pPr>
      <w:r w:rsidRPr="00B83B67">
        <w:t>56.</w:t>
      </w:r>
      <w:r w:rsidRPr="00B83B67">
        <w:tab/>
      </w:r>
      <w:r w:rsidR="0083666E" w:rsidRPr="00B83B67">
        <w:t>The SBI took note of the preparations for the NAP Expo that is planned to take place from 4 to 6 April 2018 in Bonn, Germany, and invited Parties and relevant organizations to assist in the organization of and participate in the event.</w:t>
      </w:r>
    </w:p>
    <w:p w14:paraId="4E697336" w14:textId="3ADED0BC" w:rsidR="0083666E" w:rsidRPr="00B83B67" w:rsidRDefault="00AE4166" w:rsidP="00AE4166">
      <w:pPr>
        <w:pStyle w:val="RegSingleTxtG"/>
        <w:numPr>
          <w:ilvl w:val="0"/>
          <w:numId w:val="0"/>
        </w:numPr>
        <w:tabs>
          <w:tab w:val="left" w:pos="568"/>
        </w:tabs>
        <w:ind w:left="1134"/>
      </w:pPr>
      <w:r w:rsidRPr="00B83B67">
        <w:t>57.</w:t>
      </w:r>
      <w:r w:rsidRPr="00B83B67">
        <w:tab/>
      </w:r>
      <w:r w:rsidR="0083666E" w:rsidRPr="00B83B67">
        <w:t>The SBI noted with appreciation the financial pledge of EUR 50 million made by Germany to the Least Developed Countries Fund and urged additional contributions to the fund.</w:t>
      </w:r>
    </w:p>
    <w:p w14:paraId="3E75B742" w14:textId="1640468A" w:rsidR="0083666E" w:rsidRPr="00B83B67" w:rsidRDefault="00AE4166" w:rsidP="00AE4166">
      <w:pPr>
        <w:pStyle w:val="RegSingleTxtG"/>
        <w:numPr>
          <w:ilvl w:val="0"/>
          <w:numId w:val="0"/>
        </w:numPr>
        <w:tabs>
          <w:tab w:val="left" w:pos="568"/>
        </w:tabs>
        <w:ind w:left="1134"/>
      </w:pPr>
      <w:r w:rsidRPr="00B83B67">
        <w:t>58.</w:t>
      </w:r>
      <w:r w:rsidRPr="00B83B67">
        <w:tab/>
      </w:r>
      <w:r w:rsidR="0083666E" w:rsidRPr="00B83B67">
        <w:t xml:space="preserve">The SBI requested the secretariat to prepare a report on the provisions for support and flexibility provided to the LDCs under the Convention and the Paris Agreement and </w:t>
      </w:r>
      <w:r w:rsidR="00124288" w:rsidRPr="00B83B67">
        <w:t xml:space="preserve">on </w:t>
      </w:r>
      <w:r w:rsidR="0083666E" w:rsidRPr="00B83B67">
        <w:t>how the provisions can assist</w:t>
      </w:r>
      <w:r w:rsidR="00124288" w:rsidRPr="00B83B67">
        <w:t xml:space="preserve"> the</w:t>
      </w:r>
      <w:r w:rsidR="0083666E" w:rsidRPr="00B83B67">
        <w:t xml:space="preserve"> LDCs in</w:t>
      </w:r>
      <w:r w:rsidR="00124288" w:rsidRPr="00B83B67">
        <w:t xml:space="preserve"> making</w:t>
      </w:r>
      <w:r w:rsidR="0083666E" w:rsidRPr="00B83B67">
        <w:t xml:space="preserve"> a smooth transition from LDC status, in the light of United Nations General Assembly resolution A/67/221.</w:t>
      </w:r>
    </w:p>
    <w:p w14:paraId="4504343F" w14:textId="13CF641C" w:rsidR="0083666E" w:rsidRPr="00B83B67" w:rsidRDefault="00AE4166" w:rsidP="00AE4166">
      <w:pPr>
        <w:pStyle w:val="RegSingleTxtG"/>
        <w:numPr>
          <w:ilvl w:val="0"/>
          <w:numId w:val="0"/>
        </w:numPr>
        <w:tabs>
          <w:tab w:val="left" w:pos="568"/>
        </w:tabs>
        <w:ind w:left="1134"/>
      </w:pPr>
      <w:r w:rsidRPr="00B83B67">
        <w:t>59.</w:t>
      </w:r>
      <w:r w:rsidRPr="00B83B67">
        <w:tab/>
      </w:r>
      <w:r w:rsidR="0083666E" w:rsidRPr="00B83B67">
        <w:t xml:space="preserve">The SBI requested the LEG to continue to prioritize </w:t>
      </w:r>
      <w:r w:rsidR="00124288" w:rsidRPr="00B83B67">
        <w:t>the</w:t>
      </w:r>
      <w:r w:rsidR="0083666E" w:rsidRPr="00B83B67">
        <w:t xml:space="preserve"> activities </w:t>
      </w:r>
      <w:r w:rsidR="00124288" w:rsidRPr="00B83B67">
        <w:t>in</w:t>
      </w:r>
      <w:r w:rsidR="0083666E" w:rsidRPr="00B83B67">
        <w:t xml:space="preserve"> its work programme, subject to the availability of resources.</w:t>
      </w:r>
    </w:p>
    <w:p w14:paraId="4D55237C" w14:textId="2E587D65" w:rsidR="0083666E" w:rsidRPr="00B83B67" w:rsidRDefault="00AE4166" w:rsidP="00AE4166">
      <w:pPr>
        <w:pStyle w:val="RegSingleTxtG"/>
        <w:numPr>
          <w:ilvl w:val="0"/>
          <w:numId w:val="0"/>
        </w:numPr>
        <w:tabs>
          <w:tab w:val="left" w:pos="568"/>
        </w:tabs>
        <w:ind w:left="1134"/>
      </w:pPr>
      <w:r w:rsidRPr="00B83B67">
        <w:t>60.</w:t>
      </w:r>
      <w:r w:rsidRPr="00B83B67">
        <w:tab/>
      </w:r>
      <w:r w:rsidR="0083666E" w:rsidRPr="00B83B67">
        <w:t>The SBI invited Parties and relevant organizations to continue to provide resources in support of the implementation of the LEG work programme.</w:t>
      </w:r>
    </w:p>
    <w:p w14:paraId="0FC11F59" w14:textId="6A21D0E9" w:rsidR="00E246E3" w:rsidRPr="00B83B67" w:rsidRDefault="00AE4166" w:rsidP="00AE4166">
      <w:pPr>
        <w:pStyle w:val="RegHChG"/>
        <w:numPr>
          <w:ilvl w:val="0"/>
          <w:numId w:val="0"/>
        </w:numPr>
        <w:tabs>
          <w:tab w:val="left" w:pos="1135"/>
        </w:tabs>
        <w:spacing w:after="0"/>
        <w:ind w:left="1135" w:hanging="454"/>
        <w:rPr>
          <w:lang w:eastAsia="en-US"/>
        </w:rPr>
      </w:pPr>
      <w:bookmarkStart w:id="117" w:name="_Toc503346285"/>
      <w:r w:rsidRPr="00B83B67">
        <w:rPr>
          <w:lang w:eastAsia="en-US"/>
        </w:rPr>
        <w:t>XI.</w:t>
      </w:r>
      <w:r w:rsidRPr="00B83B67">
        <w:rPr>
          <w:lang w:eastAsia="en-US"/>
        </w:rPr>
        <w:tab/>
      </w:r>
      <w:r w:rsidR="00E246E3" w:rsidRPr="00B83B67">
        <w:rPr>
          <w:lang w:eastAsia="en-US"/>
        </w:rPr>
        <w:t>National adaptation plans</w:t>
      </w:r>
      <w:bookmarkEnd w:id="116"/>
      <w:bookmarkEnd w:id="117"/>
    </w:p>
    <w:p w14:paraId="7EDC5439" w14:textId="77777777" w:rsidR="00E246E3" w:rsidRPr="00B83B67" w:rsidRDefault="00E246E3" w:rsidP="00E246E3">
      <w:pPr>
        <w:pStyle w:val="SingleTxtG"/>
      </w:pPr>
      <w:r w:rsidRPr="00B83B67">
        <w:t>(Agenda item 11)</w:t>
      </w:r>
    </w:p>
    <w:p w14:paraId="65980611" w14:textId="3D7C71AD" w:rsidR="00E246E3" w:rsidRPr="00B83B67" w:rsidRDefault="00AE4166" w:rsidP="00AE4166">
      <w:pPr>
        <w:pStyle w:val="RegH23G"/>
        <w:numPr>
          <w:ilvl w:val="0"/>
          <w:numId w:val="0"/>
        </w:numPr>
        <w:tabs>
          <w:tab w:val="left" w:pos="720"/>
          <w:tab w:val="left" w:pos="1135"/>
        </w:tabs>
        <w:ind w:left="1134" w:hanging="454"/>
        <w:rPr>
          <w:lang w:eastAsia="en-US"/>
        </w:rPr>
      </w:pPr>
      <w:r w:rsidRPr="00B83B67">
        <w:rPr>
          <w:bCs/>
          <w:lang w:eastAsia="en-US"/>
        </w:rPr>
        <w:t>1.</w:t>
      </w:r>
      <w:r w:rsidRPr="00B83B67">
        <w:rPr>
          <w:bCs/>
          <w:lang w:eastAsia="en-US"/>
        </w:rPr>
        <w:tab/>
      </w:r>
      <w:r w:rsidR="00E246E3" w:rsidRPr="00B83B67">
        <w:t>Proceedings</w:t>
      </w:r>
    </w:p>
    <w:p w14:paraId="142DA1A8" w14:textId="03C1D105" w:rsidR="00E246E3" w:rsidRPr="00B83B67" w:rsidRDefault="00AE4166" w:rsidP="00AE4166">
      <w:pPr>
        <w:pStyle w:val="RegSingleTxtG"/>
        <w:numPr>
          <w:ilvl w:val="0"/>
          <w:numId w:val="0"/>
        </w:numPr>
        <w:tabs>
          <w:tab w:val="left" w:pos="568"/>
        </w:tabs>
        <w:ind w:left="1134"/>
      </w:pPr>
      <w:r w:rsidRPr="00B83B67">
        <w:t>61.</w:t>
      </w:r>
      <w:r w:rsidRPr="00B83B67">
        <w:tab/>
      </w:r>
      <w:r w:rsidR="00E246E3" w:rsidRPr="00B83B67">
        <w:t xml:space="preserve">The SBI considered this agenda item at its </w:t>
      </w:r>
      <w:r w:rsidR="00E246E3" w:rsidRPr="00B83B67">
        <w:rPr>
          <w:snapToGrid w:val="0"/>
        </w:rPr>
        <w:t>1</w:t>
      </w:r>
      <w:r w:rsidR="00E246E3" w:rsidRPr="00B83B67">
        <w:rPr>
          <w:snapToGrid w:val="0"/>
          <w:vertAlign w:val="superscript"/>
        </w:rPr>
        <w:t>st</w:t>
      </w:r>
      <w:r w:rsidR="00E246E3" w:rsidRPr="00B83B67">
        <w:rPr>
          <w:snapToGrid w:val="0"/>
        </w:rPr>
        <w:t xml:space="preserve"> </w:t>
      </w:r>
      <w:r w:rsidR="00E246E3" w:rsidRPr="00B83B67">
        <w:t xml:space="preserve">and </w:t>
      </w:r>
      <w:r w:rsidR="007666CA" w:rsidRPr="00B83B67">
        <w:t>5</w:t>
      </w:r>
      <w:r w:rsidR="007666CA" w:rsidRPr="00B83B67">
        <w:rPr>
          <w:vertAlign w:val="superscript"/>
        </w:rPr>
        <w:t>th</w:t>
      </w:r>
      <w:r w:rsidR="00AB3D12" w:rsidRPr="00B83B67">
        <w:t xml:space="preserve"> </w:t>
      </w:r>
      <w:r w:rsidR="007666CA" w:rsidRPr="00B83B67">
        <w:t>meeting</w:t>
      </w:r>
      <w:r w:rsidR="00DB79F1" w:rsidRPr="00B83B67">
        <w:rPr>
          <w:snapToGrid w:val="0"/>
        </w:rPr>
        <w:t>s</w:t>
      </w:r>
      <w:r w:rsidR="00E246E3" w:rsidRPr="00B83B67">
        <w:rPr>
          <w:snapToGrid w:val="0"/>
        </w:rPr>
        <w:t xml:space="preserve">. It </w:t>
      </w:r>
      <w:r w:rsidR="00E246E3" w:rsidRPr="00B83B67">
        <w:t>had before it documents FCCC/SBI/201</w:t>
      </w:r>
      <w:r w:rsidR="00DB79F1" w:rsidRPr="00B83B67">
        <w:t>7</w:t>
      </w:r>
      <w:r w:rsidR="00E246E3" w:rsidRPr="00B83B67">
        <w:t>/1</w:t>
      </w:r>
      <w:r w:rsidR="00DB79F1" w:rsidRPr="00B83B67">
        <w:t>4</w:t>
      </w:r>
      <w:r w:rsidR="00E246E3" w:rsidRPr="00B83B67">
        <w:t>, FCCC/SBI/201</w:t>
      </w:r>
      <w:r w:rsidR="00DB79F1" w:rsidRPr="00B83B67">
        <w:t>7</w:t>
      </w:r>
      <w:r w:rsidR="00E246E3" w:rsidRPr="00B83B67">
        <w:t>/INF.1</w:t>
      </w:r>
      <w:r w:rsidR="00DB79F1" w:rsidRPr="00B83B67">
        <w:t>2</w:t>
      </w:r>
      <w:r w:rsidR="00124288" w:rsidRPr="00B83B67">
        <w:t xml:space="preserve"> and FCCC/SB/2017/2</w:t>
      </w:r>
      <w:r w:rsidR="00E246E3" w:rsidRPr="00B83B67">
        <w:t>. At its 1</w:t>
      </w:r>
      <w:r w:rsidR="00E246E3" w:rsidRPr="00B83B67">
        <w:rPr>
          <w:vertAlign w:val="superscript"/>
        </w:rPr>
        <w:t>st</w:t>
      </w:r>
      <w:r w:rsidR="00E246E3" w:rsidRPr="00B83B67">
        <w:t xml:space="preserve"> meeting, the SBI agreed to consider th</w:t>
      </w:r>
      <w:r w:rsidR="002D411E" w:rsidRPr="00B83B67">
        <w:t>e</w:t>
      </w:r>
      <w:r w:rsidR="00E246E3" w:rsidRPr="00B83B67">
        <w:t xml:space="preserve"> agenda item in informal consultations co-facilitated by </w:t>
      </w:r>
      <w:r w:rsidR="00840162" w:rsidRPr="00B83B67">
        <w:t xml:space="preserve">Ms. Pepetua Latasi (Tuvalu) and </w:t>
      </w:r>
      <w:r w:rsidR="00E246E3" w:rsidRPr="00B83B67">
        <w:t xml:space="preserve">Mr. Ridout. At </w:t>
      </w:r>
      <w:r w:rsidR="00DB79F1" w:rsidRPr="00B83B67">
        <w:rPr>
          <w:snapToGrid w:val="0"/>
        </w:rPr>
        <w:t xml:space="preserve">its </w:t>
      </w:r>
      <w:r w:rsidR="007666CA" w:rsidRPr="00B83B67">
        <w:rPr>
          <w:snapToGrid w:val="0"/>
        </w:rPr>
        <w:t>5</w:t>
      </w:r>
      <w:r w:rsidR="007666CA" w:rsidRPr="00B83B67">
        <w:rPr>
          <w:snapToGrid w:val="0"/>
          <w:vertAlign w:val="superscript"/>
        </w:rPr>
        <w:t>th</w:t>
      </w:r>
      <w:r w:rsidR="00AB3D12" w:rsidRPr="00B83B67">
        <w:rPr>
          <w:snapToGrid w:val="0"/>
        </w:rPr>
        <w:t xml:space="preserve"> </w:t>
      </w:r>
      <w:r w:rsidR="007666CA" w:rsidRPr="00B83B67">
        <w:rPr>
          <w:snapToGrid w:val="0"/>
        </w:rPr>
        <w:t>meeting</w:t>
      </w:r>
      <w:r w:rsidR="00E246E3" w:rsidRPr="00B83B67">
        <w:t>, the SBI considered and adopted the conclusions below.</w:t>
      </w:r>
    </w:p>
    <w:p w14:paraId="359F5797" w14:textId="77D36475" w:rsidR="00E246E3" w:rsidRPr="00B83B67" w:rsidRDefault="00AE4166" w:rsidP="00AE4166">
      <w:pPr>
        <w:pStyle w:val="RegH23G"/>
        <w:numPr>
          <w:ilvl w:val="0"/>
          <w:numId w:val="0"/>
        </w:numPr>
        <w:tabs>
          <w:tab w:val="left" w:pos="720"/>
          <w:tab w:val="left" w:pos="1135"/>
        </w:tabs>
        <w:ind w:left="1134" w:hanging="454"/>
      </w:pPr>
      <w:r w:rsidRPr="00B83B67">
        <w:rPr>
          <w:bCs/>
        </w:rPr>
        <w:t>2.</w:t>
      </w:r>
      <w:r w:rsidRPr="00B83B67">
        <w:rPr>
          <w:bCs/>
        </w:rPr>
        <w:tab/>
      </w:r>
      <w:r w:rsidR="00E246E3" w:rsidRPr="00B83B67">
        <w:t>Conclusions</w:t>
      </w:r>
    </w:p>
    <w:p w14:paraId="478485D2" w14:textId="1DB9B14C" w:rsidR="00427047" w:rsidRPr="00B83B67" w:rsidRDefault="00AE4166" w:rsidP="00AE4166">
      <w:pPr>
        <w:pStyle w:val="RegSingleTxtG"/>
        <w:numPr>
          <w:ilvl w:val="0"/>
          <w:numId w:val="0"/>
        </w:numPr>
        <w:tabs>
          <w:tab w:val="left" w:pos="568"/>
        </w:tabs>
        <w:ind w:left="1134"/>
      </w:pPr>
      <w:r w:rsidRPr="00B83B67">
        <w:t>62.</w:t>
      </w:r>
      <w:r w:rsidRPr="00B83B67">
        <w:tab/>
      </w:r>
      <w:r w:rsidR="00427047" w:rsidRPr="00B83B67">
        <w:t>The SBI welcomed the information paper</w:t>
      </w:r>
      <w:r w:rsidR="00427047" w:rsidRPr="00B83B67">
        <w:rPr>
          <w:rStyle w:val="FootnoteReference"/>
        </w:rPr>
        <w:footnoteReference w:id="48"/>
      </w:r>
      <w:r w:rsidR="00427047" w:rsidRPr="00B83B67">
        <w:t xml:space="preserve"> on progress in the process to formulate and implement NAPs.</w:t>
      </w:r>
    </w:p>
    <w:p w14:paraId="420E9411" w14:textId="670AA06F" w:rsidR="00427047" w:rsidRPr="00B83B67" w:rsidRDefault="00AE4166" w:rsidP="00AE4166">
      <w:pPr>
        <w:pStyle w:val="RegSingleTxtG"/>
        <w:numPr>
          <w:ilvl w:val="0"/>
          <w:numId w:val="0"/>
        </w:numPr>
        <w:tabs>
          <w:tab w:val="left" w:pos="568"/>
        </w:tabs>
        <w:ind w:left="1134"/>
      </w:pPr>
      <w:r w:rsidRPr="00B83B67">
        <w:t>63.</w:t>
      </w:r>
      <w:r w:rsidRPr="00B83B67">
        <w:tab/>
      </w:r>
      <w:r w:rsidR="00427047" w:rsidRPr="00B83B67">
        <w:t>The SBI also welcomed the progress made by some developing countries in the process to formulate and implement NAPs, and noted that more than half of developing countries had initiated or launched the process to formulate and implement NAPs.</w:t>
      </w:r>
    </w:p>
    <w:p w14:paraId="445334A8" w14:textId="56F74478" w:rsidR="00427047" w:rsidRPr="00B83B67" w:rsidRDefault="00AE4166" w:rsidP="00AE4166">
      <w:pPr>
        <w:pStyle w:val="RegSingleTxtG"/>
        <w:numPr>
          <w:ilvl w:val="0"/>
          <w:numId w:val="0"/>
        </w:numPr>
        <w:tabs>
          <w:tab w:val="left" w:pos="568"/>
        </w:tabs>
        <w:ind w:left="1134"/>
      </w:pPr>
      <w:r w:rsidRPr="00B83B67">
        <w:t>64.</w:t>
      </w:r>
      <w:r w:rsidRPr="00B83B67">
        <w:tab/>
      </w:r>
      <w:r w:rsidR="00427047" w:rsidRPr="00B83B67">
        <w:t>The SBI took note of the submission by Chile, Kenya and State of Palestine of their NAPs, via NAP Central, bringing the total number of submitted NAPs to eight.</w:t>
      </w:r>
      <w:r w:rsidR="00427047" w:rsidRPr="00B83B67">
        <w:rPr>
          <w:rStyle w:val="FootnoteReference"/>
        </w:rPr>
        <w:footnoteReference w:id="49"/>
      </w:r>
    </w:p>
    <w:p w14:paraId="4717DAC3" w14:textId="440D8D6C" w:rsidR="00427047" w:rsidRPr="00B83B67" w:rsidRDefault="00AE4166" w:rsidP="00AE4166">
      <w:pPr>
        <w:pStyle w:val="RegSingleTxtG"/>
        <w:numPr>
          <w:ilvl w:val="0"/>
          <w:numId w:val="0"/>
        </w:numPr>
        <w:tabs>
          <w:tab w:val="left" w:pos="568"/>
        </w:tabs>
        <w:ind w:left="1134"/>
      </w:pPr>
      <w:r w:rsidRPr="00B83B67">
        <w:t>65.</w:t>
      </w:r>
      <w:r w:rsidRPr="00B83B67">
        <w:tab/>
      </w:r>
      <w:r w:rsidR="00427047" w:rsidRPr="00B83B67">
        <w:t xml:space="preserve">The SBI noted the approval, as at 30 October 2017, by the GCF of 10 out of 38 funding proposals through the GCF Readiness and Preparatory Support Programme to support the formulation of NAPs, as well as the approval by the </w:t>
      </w:r>
      <w:r w:rsidR="00AB4E42" w:rsidRPr="00B83B67">
        <w:t>GEF</w:t>
      </w:r>
      <w:r w:rsidR="00427047" w:rsidRPr="00B83B67">
        <w:t xml:space="preserve"> of funding proposals from four countries</w:t>
      </w:r>
      <w:r w:rsidR="00427047" w:rsidRPr="00B83B67">
        <w:rPr>
          <w:rStyle w:val="FootnoteReference"/>
        </w:rPr>
        <w:footnoteReference w:id="50"/>
      </w:r>
      <w:r w:rsidR="00427047" w:rsidRPr="00B83B67">
        <w:t xml:space="preserve"> to support the process to formulate and implement NAPs.</w:t>
      </w:r>
    </w:p>
    <w:p w14:paraId="79303A7C" w14:textId="5BC23239" w:rsidR="00427047" w:rsidRPr="00B83B67" w:rsidRDefault="00AE4166" w:rsidP="00AE4166">
      <w:pPr>
        <w:pStyle w:val="RegSingleTxtG"/>
        <w:numPr>
          <w:ilvl w:val="0"/>
          <w:numId w:val="0"/>
        </w:numPr>
        <w:tabs>
          <w:tab w:val="left" w:pos="568"/>
        </w:tabs>
        <w:ind w:left="1134"/>
      </w:pPr>
      <w:r w:rsidRPr="00B83B67">
        <w:lastRenderedPageBreak/>
        <w:t>66.</w:t>
      </w:r>
      <w:r w:rsidRPr="00B83B67">
        <w:tab/>
      </w:r>
      <w:r w:rsidR="00427047" w:rsidRPr="00B83B67">
        <w:t>The SBI recognized that many developing country Parties continue to face challenges in accessing funding from the GCF for the formulation and implementation of NAPs.</w:t>
      </w:r>
    </w:p>
    <w:p w14:paraId="4A40AA79" w14:textId="5862A78A" w:rsidR="00427047" w:rsidRPr="00B83B67" w:rsidRDefault="00AE4166" w:rsidP="00AE4166">
      <w:pPr>
        <w:pStyle w:val="RegSingleTxtG"/>
        <w:numPr>
          <w:ilvl w:val="0"/>
          <w:numId w:val="0"/>
        </w:numPr>
        <w:tabs>
          <w:tab w:val="left" w:pos="568"/>
        </w:tabs>
        <w:ind w:left="1134"/>
      </w:pPr>
      <w:r w:rsidRPr="00B83B67">
        <w:t>67.</w:t>
      </w:r>
      <w:r w:rsidRPr="00B83B67">
        <w:tab/>
      </w:r>
      <w:r w:rsidR="00427047" w:rsidRPr="00B83B67">
        <w:t>The SBI welcomed the successful conduct of the regional NAP Expos that took place on 28 June 2017 in Kampala, Uganda,</w:t>
      </w:r>
      <w:r w:rsidR="00427047" w:rsidRPr="00B83B67">
        <w:rPr>
          <w:rStyle w:val="FootnoteReference"/>
        </w:rPr>
        <w:footnoteReference w:id="51"/>
      </w:r>
      <w:r w:rsidR="00427047" w:rsidRPr="00B83B67">
        <w:t xml:space="preserve"> and on 11 and 12 September 2017 in Seoul, Republic of Korea,</w:t>
      </w:r>
      <w:r w:rsidR="00427047" w:rsidRPr="00B83B67">
        <w:rPr>
          <w:rStyle w:val="FootnoteReference"/>
        </w:rPr>
        <w:footnoteReference w:id="52"/>
      </w:r>
      <w:r w:rsidR="00427047" w:rsidRPr="00B83B67">
        <w:t xml:space="preserve"> and the active participation therein of developing countries and other relevant stakeholders.</w:t>
      </w:r>
    </w:p>
    <w:p w14:paraId="2DD8AE83" w14:textId="323C8FBA" w:rsidR="00427047" w:rsidRPr="00B83B67" w:rsidRDefault="00AE4166" w:rsidP="00AE4166">
      <w:pPr>
        <w:pStyle w:val="RegSingleTxtG"/>
        <w:numPr>
          <w:ilvl w:val="0"/>
          <w:numId w:val="0"/>
        </w:numPr>
        <w:tabs>
          <w:tab w:val="left" w:pos="568"/>
        </w:tabs>
        <w:ind w:left="1134"/>
      </w:pPr>
      <w:r w:rsidRPr="00B83B67">
        <w:t>68.</w:t>
      </w:r>
      <w:r w:rsidRPr="00B83B67">
        <w:tab/>
      </w:r>
      <w:r w:rsidR="00427047" w:rsidRPr="00B83B67">
        <w:t>The SBI expressed its appreciation to the Governments of Uganda and the Republic of Korea for hosting the regional NAP Expos referred to in paragraph 6</w:t>
      </w:r>
      <w:r w:rsidR="008C3E02" w:rsidRPr="00B83B67">
        <w:t>7</w:t>
      </w:r>
      <w:r w:rsidR="00427047" w:rsidRPr="00B83B67">
        <w:t xml:space="preserve"> above.</w:t>
      </w:r>
    </w:p>
    <w:p w14:paraId="6CABA729" w14:textId="61667252" w:rsidR="00427047" w:rsidRPr="00B83B67" w:rsidRDefault="00AE4166" w:rsidP="00AE4166">
      <w:pPr>
        <w:pStyle w:val="RegSingleTxtG"/>
        <w:numPr>
          <w:ilvl w:val="0"/>
          <w:numId w:val="0"/>
        </w:numPr>
        <w:tabs>
          <w:tab w:val="left" w:pos="568"/>
        </w:tabs>
        <w:ind w:left="1134"/>
      </w:pPr>
      <w:r w:rsidRPr="00B83B67">
        <w:t>69.</w:t>
      </w:r>
      <w:r w:rsidRPr="00B83B67">
        <w:tab/>
      </w:r>
      <w:r w:rsidR="00427047" w:rsidRPr="00B83B67">
        <w:t>The SBI welcomed the successful conduct of the following regional training workshops on NAPs conducted by the LEG as part of its work programme for 2017–2018:</w:t>
      </w:r>
    </w:p>
    <w:p w14:paraId="1038CC5B" w14:textId="62EE0C9B" w:rsidR="00427047" w:rsidRPr="00B83B67" w:rsidRDefault="00AE4166" w:rsidP="00AE4166">
      <w:pPr>
        <w:pStyle w:val="RegSingleTxtG2"/>
        <w:numPr>
          <w:ilvl w:val="0"/>
          <w:numId w:val="0"/>
        </w:numPr>
        <w:tabs>
          <w:tab w:val="clear" w:pos="1701"/>
        </w:tabs>
        <w:ind w:left="1134" w:firstLine="567"/>
      </w:pPr>
      <w:r w:rsidRPr="00B83B67">
        <w:rPr>
          <w:szCs w:val="28"/>
        </w:rPr>
        <w:t>(a)</w:t>
      </w:r>
      <w:r w:rsidRPr="00B83B67">
        <w:rPr>
          <w:szCs w:val="28"/>
        </w:rPr>
        <w:tab/>
      </w:r>
      <w:r w:rsidR="00427047" w:rsidRPr="00B83B67">
        <w:t>For the Asian region, held in Manila from 13 to 16 June 2017;</w:t>
      </w:r>
    </w:p>
    <w:p w14:paraId="6E04674B" w14:textId="5238AA67" w:rsidR="00427047" w:rsidRPr="00B83B67" w:rsidRDefault="00AE4166" w:rsidP="00AE4166">
      <w:pPr>
        <w:pStyle w:val="RegSingleTxtG2"/>
        <w:numPr>
          <w:ilvl w:val="0"/>
          <w:numId w:val="0"/>
        </w:numPr>
        <w:tabs>
          <w:tab w:val="clear" w:pos="1701"/>
        </w:tabs>
        <w:ind w:left="1134" w:firstLine="567"/>
      </w:pPr>
      <w:r w:rsidRPr="00B83B67">
        <w:rPr>
          <w:szCs w:val="28"/>
        </w:rPr>
        <w:t>(b)</w:t>
      </w:r>
      <w:r w:rsidRPr="00B83B67">
        <w:rPr>
          <w:szCs w:val="28"/>
        </w:rPr>
        <w:tab/>
      </w:r>
      <w:r w:rsidR="00427047" w:rsidRPr="00B83B67">
        <w:t>For the Pacific region, held in Nadi from 10 to 13 July 2017;</w:t>
      </w:r>
    </w:p>
    <w:p w14:paraId="39FB96D7" w14:textId="6D2F7F6F" w:rsidR="00427047" w:rsidRPr="00B83B67" w:rsidRDefault="00AE4166" w:rsidP="00AE4166">
      <w:pPr>
        <w:pStyle w:val="RegSingleTxtG2"/>
        <w:numPr>
          <w:ilvl w:val="0"/>
          <w:numId w:val="0"/>
        </w:numPr>
        <w:tabs>
          <w:tab w:val="clear" w:pos="1701"/>
        </w:tabs>
        <w:ind w:left="1134" w:firstLine="567"/>
      </w:pPr>
      <w:r w:rsidRPr="00B83B67">
        <w:rPr>
          <w:szCs w:val="28"/>
        </w:rPr>
        <w:t>(c)</w:t>
      </w:r>
      <w:r w:rsidRPr="00B83B67">
        <w:rPr>
          <w:szCs w:val="28"/>
        </w:rPr>
        <w:tab/>
      </w:r>
      <w:r w:rsidR="00427047" w:rsidRPr="00B83B67">
        <w:t>For the Latin American and Caribbean region, held in San José from 4 to 7 September 2017;</w:t>
      </w:r>
    </w:p>
    <w:p w14:paraId="03D693D8" w14:textId="6A23743F" w:rsidR="00427047" w:rsidRPr="00B83B67" w:rsidRDefault="00AE4166" w:rsidP="00AE4166">
      <w:pPr>
        <w:pStyle w:val="RegSingleTxtG2"/>
        <w:numPr>
          <w:ilvl w:val="0"/>
          <w:numId w:val="0"/>
        </w:numPr>
        <w:tabs>
          <w:tab w:val="clear" w:pos="1701"/>
        </w:tabs>
        <w:ind w:left="1134" w:firstLine="567"/>
      </w:pPr>
      <w:r w:rsidRPr="00B83B67">
        <w:rPr>
          <w:szCs w:val="28"/>
        </w:rPr>
        <w:t>(d)</w:t>
      </w:r>
      <w:r w:rsidRPr="00B83B67">
        <w:rPr>
          <w:szCs w:val="28"/>
        </w:rPr>
        <w:tab/>
      </w:r>
      <w:r w:rsidR="00427047" w:rsidRPr="00B83B67">
        <w:t>For francophone African countries, held in Rabat from 25 to 27 September 2017.</w:t>
      </w:r>
    </w:p>
    <w:p w14:paraId="59F281DC" w14:textId="3BBA0375" w:rsidR="00427047" w:rsidRPr="00B83B67" w:rsidRDefault="00AE4166" w:rsidP="00AE4166">
      <w:pPr>
        <w:pStyle w:val="RegSingleTxtG"/>
        <w:numPr>
          <w:ilvl w:val="0"/>
          <w:numId w:val="0"/>
        </w:numPr>
        <w:tabs>
          <w:tab w:val="left" w:pos="568"/>
        </w:tabs>
        <w:ind w:left="1134"/>
      </w:pPr>
      <w:r w:rsidRPr="00B83B67">
        <w:t>70.</w:t>
      </w:r>
      <w:r w:rsidRPr="00B83B67">
        <w:tab/>
      </w:r>
      <w:r w:rsidR="00427047" w:rsidRPr="00B83B67">
        <w:t xml:space="preserve">The SBI also welcomed the progress made by the </w:t>
      </w:r>
      <w:r w:rsidR="00FC3DC2">
        <w:t>AC</w:t>
      </w:r>
      <w:r w:rsidR="00427047" w:rsidRPr="00B83B67">
        <w:t xml:space="preserve"> and the LEG in their respective engagement with the GCF on ways to enhance the process to access support for the formulation and implementation of NAPs.</w:t>
      </w:r>
    </w:p>
    <w:p w14:paraId="476CBE32" w14:textId="323BD07C" w:rsidR="00427047" w:rsidRPr="00B83B67" w:rsidRDefault="00AE4166" w:rsidP="00AE4166">
      <w:pPr>
        <w:pStyle w:val="RegSingleTxtG"/>
        <w:numPr>
          <w:ilvl w:val="0"/>
          <w:numId w:val="0"/>
        </w:numPr>
        <w:tabs>
          <w:tab w:val="left" w:pos="568"/>
        </w:tabs>
        <w:ind w:left="1134"/>
      </w:pPr>
      <w:r w:rsidRPr="00B83B67">
        <w:t>71.</w:t>
      </w:r>
      <w:r w:rsidRPr="00B83B67">
        <w:tab/>
      </w:r>
      <w:r w:rsidR="00427047" w:rsidRPr="00B83B67">
        <w:t xml:space="preserve">The SBI further welcomed the work of the </w:t>
      </w:r>
      <w:r w:rsidR="00FC3DC2">
        <w:t>AC</w:t>
      </w:r>
      <w:r w:rsidR="00427047" w:rsidRPr="00B83B67">
        <w:t xml:space="preserve"> on the information paper</w:t>
      </w:r>
      <w:r w:rsidR="00427047" w:rsidRPr="00B83B67">
        <w:rPr>
          <w:rStyle w:val="FootnoteReference"/>
        </w:rPr>
        <w:footnoteReference w:id="53"/>
      </w:r>
      <w:r w:rsidR="00427047" w:rsidRPr="00B83B67">
        <w:t xml:space="preserve"> on the experience of countries in accessing the GCF Readiness Programme for adaptation, including for the process to formulate and implement NAPs, and noted that the information paper will inform the workshop planned to take place during </w:t>
      </w:r>
      <w:r w:rsidR="00AB4E42" w:rsidRPr="00B83B67">
        <w:t xml:space="preserve">the </w:t>
      </w:r>
      <w:r w:rsidR="00427047" w:rsidRPr="00B83B67">
        <w:t>NAP Expo 2018 with a view to informing the assessment</w:t>
      </w:r>
      <w:r w:rsidR="00427047" w:rsidRPr="00B83B67">
        <w:rPr>
          <w:rStyle w:val="FootnoteReference"/>
        </w:rPr>
        <w:footnoteReference w:id="54"/>
      </w:r>
      <w:r w:rsidR="00427047" w:rsidRPr="00B83B67">
        <w:t xml:space="preserve"> of progress in the process to formulate and implement NAPs.</w:t>
      </w:r>
    </w:p>
    <w:p w14:paraId="31C965DF" w14:textId="56AC7CC7" w:rsidR="00427047" w:rsidRPr="00B83B67" w:rsidRDefault="00AE4166" w:rsidP="00AE4166">
      <w:pPr>
        <w:pStyle w:val="RegSingleTxtG"/>
        <w:numPr>
          <w:ilvl w:val="0"/>
          <w:numId w:val="0"/>
        </w:numPr>
        <w:tabs>
          <w:tab w:val="left" w:pos="568"/>
        </w:tabs>
        <w:ind w:left="1134"/>
      </w:pPr>
      <w:r w:rsidRPr="00B83B67">
        <w:t>72.</w:t>
      </w:r>
      <w:r w:rsidRPr="00B83B67">
        <w:tab/>
      </w:r>
      <w:r w:rsidR="00427047" w:rsidRPr="00B83B67">
        <w:tab/>
        <w:t>The SBI welcomed the work of the LEG in providing technical guidance and advice on accessing funding from the GCF for the process to formulate and implement NAPs in collaboration with the GCF secretariat, in accordance with the mandate of the LEG, and invited the LEG to include an item on the experience of countries in accessing support for NAPs from the GCF in the programme for the NAP Expo 2018.</w:t>
      </w:r>
    </w:p>
    <w:p w14:paraId="1655F075" w14:textId="017A94D6" w:rsidR="00427047" w:rsidRPr="00B83B67" w:rsidRDefault="00AE4166" w:rsidP="00AE4166">
      <w:pPr>
        <w:pStyle w:val="RegSingleTxtG"/>
        <w:numPr>
          <w:ilvl w:val="0"/>
          <w:numId w:val="0"/>
        </w:numPr>
        <w:tabs>
          <w:tab w:val="left" w:pos="568"/>
        </w:tabs>
        <w:ind w:left="1134"/>
      </w:pPr>
      <w:r w:rsidRPr="00B83B67">
        <w:t>73.</w:t>
      </w:r>
      <w:r w:rsidRPr="00B83B67">
        <w:tab/>
      </w:r>
      <w:r w:rsidR="00427047" w:rsidRPr="00B83B67">
        <w:t xml:space="preserve">The SBI also invited the </w:t>
      </w:r>
      <w:r w:rsidR="00FC3DC2">
        <w:t>AC</w:t>
      </w:r>
      <w:r w:rsidR="00427047" w:rsidRPr="00B83B67">
        <w:t xml:space="preserve"> and the LEG, following the NAP Expo 2018, to consider ways to assist with the implementation of NAPs in their future work programmes and to include information thereon in their reports, as appropriate.</w:t>
      </w:r>
    </w:p>
    <w:p w14:paraId="79F6872D" w14:textId="205895E1" w:rsidR="00427047" w:rsidRPr="00B83B67" w:rsidRDefault="00AE4166" w:rsidP="00AE4166">
      <w:pPr>
        <w:pStyle w:val="RegSingleTxtG"/>
        <w:numPr>
          <w:ilvl w:val="0"/>
          <w:numId w:val="0"/>
        </w:numPr>
        <w:tabs>
          <w:tab w:val="left" w:pos="568"/>
        </w:tabs>
        <w:ind w:left="1134"/>
      </w:pPr>
      <w:r w:rsidRPr="00B83B67">
        <w:t>74.</w:t>
      </w:r>
      <w:r w:rsidRPr="00B83B67">
        <w:tab/>
      </w:r>
      <w:r w:rsidR="00427047" w:rsidRPr="00B83B67">
        <w:t>The SBI further invited Parties to continue to provide information on progress towards the achievement of the objectives of the process to formulate and implement NAPs and on experience, best practices, lessons learned, gaps and needs, and support provided and received in the process to formulate and implement NAPs via the online questionnaire on NAP Central.</w:t>
      </w:r>
      <w:r w:rsidR="00427047" w:rsidRPr="00B83B67">
        <w:rPr>
          <w:rStyle w:val="FootnoteReference"/>
        </w:rPr>
        <w:footnoteReference w:id="55"/>
      </w:r>
    </w:p>
    <w:p w14:paraId="3CF0001E" w14:textId="7DB9A997" w:rsidR="00E246E3" w:rsidRPr="00B83B67" w:rsidRDefault="00AE4166" w:rsidP="00AE4166">
      <w:pPr>
        <w:pStyle w:val="RegHChG"/>
        <w:numPr>
          <w:ilvl w:val="0"/>
          <w:numId w:val="0"/>
        </w:numPr>
        <w:tabs>
          <w:tab w:val="left" w:pos="1135"/>
        </w:tabs>
        <w:ind w:left="1135" w:hanging="454"/>
        <w:rPr>
          <w:lang w:eastAsia="en-US"/>
        </w:rPr>
      </w:pPr>
      <w:bookmarkStart w:id="118" w:name="_Toc503346286"/>
      <w:r w:rsidRPr="00B83B67">
        <w:rPr>
          <w:lang w:eastAsia="en-US"/>
        </w:rPr>
        <w:lastRenderedPageBreak/>
        <w:t>XII.</w:t>
      </w:r>
      <w:r w:rsidRPr="00B83B67">
        <w:rPr>
          <w:lang w:eastAsia="en-US"/>
        </w:rPr>
        <w:tab/>
      </w:r>
      <w:r w:rsidR="003F3FEB" w:rsidRPr="00B83B67">
        <w:rPr>
          <w:lang w:eastAsia="en-US"/>
        </w:rPr>
        <w:t>Report of the Adaptation Committee</w:t>
      </w:r>
      <w:r w:rsidR="003F3FEB" w:rsidRPr="00B83B67">
        <w:rPr>
          <w:lang w:eastAsia="en-US"/>
        </w:rPr>
        <w:br/>
      </w:r>
      <w:r w:rsidR="00E246E3" w:rsidRPr="00B83B67">
        <w:rPr>
          <w:rFonts w:eastAsia="Times New Roman"/>
          <w:b w:val="0"/>
          <w:sz w:val="20"/>
          <w:lang w:eastAsia="en-US"/>
        </w:rPr>
        <w:t>(Agenda item 12)</w:t>
      </w:r>
      <w:bookmarkEnd w:id="118"/>
    </w:p>
    <w:p w14:paraId="5E414495" w14:textId="72DC0506" w:rsidR="00E246E3" w:rsidRPr="00B83B67" w:rsidRDefault="00AE4166" w:rsidP="00AE4166">
      <w:pPr>
        <w:pStyle w:val="RegH23G"/>
        <w:numPr>
          <w:ilvl w:val="0"/>
          <w:numId w:val="0"/>
        </w:numPr>
        <w:tabs>
          <w:tab w:val="left" w:pos="720"/>
          <w:tab w:val="left" w:pos="1135"/>
        </w:tabs>
        <w:ind w:left="1134" w:hanging="454"/>
        <w:rPr>
          <w:lang w:eastAsia="en-US"/>
        </w:rPr>
      </w:pPr>
      <w:r w:rsidRPr="00B83B67">
        <w:rPr>
          <w:bCs/>
          <w:lang w:eastAsia="en-US"/>
        </w:rPr>
        <w:t>1.</w:t>
      </w:r>
      <w:r w:rsidRPr="00B83B67">
        <w:rPr>
          <w:bCs/>
          <w:lang w:eastAsia="en-US"/>
        </w:rPr>
        <w:tab/>
      </w:r>
      <w:r w:rsidR="00E246E3" w:rsidRPr="00B83B67">
        <w:t>Proceedings</w:t>
      </w:r>
    </w:p>
    <w:p w14:paraId="08F0DF20" w14:textId="76493DFD" w:rsidR="00E246E3" w:rsidRPr="00B83B67" w:rsidRDefault="00AE4166" w:rsidP="00AE4166">
      <w:pPr>
        <w:pStyle w:val="RegSingleTxtG"/>
        <w:numPr>
          <w:ilvl w:val="0"/>
          <w:numId w:val="0"/>
        </w:numPr>
        <w:tabs>
          <w:tab w:val="left" w:pos="568"/>
        </w:tabs>
        <w:ind w:left="1134"/>
      </w:pPr>
      <w:r w:rsidRPr="00B83B67">
        <w:t>75.</w:t>
      </w:r>
      <w:r w:rsidRPr="00B83B67">
        <w:tab/>
      </w:r>
      <w:r w:rsidR="00E246E3" w:rsidRPr="00B83B67">
        <w:t xml:space="preserve">The SBI considered this agenda item at its </w:t>
      </w:r>
      <w:r w:rsidR="00E246E3" w:rsidRPr="00B83B67">
        <w:rPr>
          <w:snapToGrid w:val="0"/>
        </w:rPr>
        <w:t>1</w:t>
      </w:r>
      <w:r w:rsidR="00E246E3" w:rsidRPr="00B83B67">
        <w:rPr>
          <w:snapToGrid w:val="0"/>
          <w:vertAlign w:val="superscript"/>
        </w:rPr>
        <w:t>st</w:t>
      </w:r>
      <w:r w:rsidR="00E246E3" w:rsidRPr="00B83B67">
        <w:rPr>
          <w:snapToGrid w:val="0"/>
        </w:rPr>
        <w:t xml:space="preserve"> </w:t>
      </w:r>
      <w:r w:rsidR="006832E8" w:rsidRPr="00B83B67">
        <w:rPr>
          <w:snapToGrid w:val="0"/>
        </w:rPr>
        <w:t xml:space="preserve">and </w:t>
      </w:r>
      <w:r w:rsidR="007666CA" w:rsidRPr="00B83B67">
        <w:rPr>
          <w:snapToGrid w:val="0"/>
        </w:rPr>
        <w:t>5</w:t>
      </w:r>
      <w:r w:rsidR="007666CA" w:rsidRPr="00B83B67">
        <w:rPr>
          <w:snapToGrid w:val="0"/>
          <w:vertAlign w:val="superscript"/>
        </w:rPr>
        <w:t>th</w:t>
      </w:r>
      <w:r w:rsidR="007666CA" w:rsidRPr="00B83B67">
        <w:rPr>
          <w:snapToGrid w:val="0"/>
        </w:rPr>
        <w:t xml:space="preserve"> meeting</w:t>
      </w:r>
      <w:r w:rsidR="006832E8" w:rsidRPr="00B83B67">
        <w:rPr>
          <w:snapToGrid w:val="0"/>
        </w:rPr>
        <w:t>s</w:t>
      </w:r>
      <w:r w:rsidR="00E246E3" w:rsidRPr="00B83B67">
        <w:rPr>
          <w:snapToGrid w:val="0"/>
        </w:rPr>
        <w:t xml:space="preserve">. It </w:t>
      </w:r>
      <w:r w:rsidR="00E246E3" w:rsidRPr="00B83B67">
        <w:t>had before it document</w:t>
      </w:r>
      <w:r w:rsidR="00A41A72" w:rsidRPr="00B83B67">
        <w:t>s</w:t>
      </w:r>
      <w:r w:rsidR="00E246E3" w:rsidRPr="00B83B67">
        <w:t xml:space="preserve"> </w:t>
      </w:r>
      <w:r w:rsidR="006832E8" w:rsidRPr="00B83B67">
        <w:t>FCCC/SB/2017</w:t>
      </w:r>
      <w:r w:rsidR="00E246E3" w:rsidRPr="00B83B67">
        <w:t>/2</w:t>
      </w:r>
      <w:r w:rsidR="00A41A72" w:rsidRPr="00B83B67">
        <w:t xml:space="preserve"> and </w:t>
      </w:r>
      <w:r w:rsidR="00090C17" w:rsidRPr="00B83B67">
        <w:t>FCCC/SB/2017/2/Add.1–FCCC/SBI/2017/14/Add.1</w:t>
      </w:r>
      <w:r w:rsidR="00E246E3" w:rsidRPr="00B83B67">
        <w:t>. At the 1</w:t>
      </w:r>
      <w:r w:rsidR="00E246E3" w:rsidRPr="00B83B67">
        <w:rPr>
          <w:vertAlign w:val="superscript"/>
        </w:rPr>
        <w:t>st</w:t>
      </w:r>
      <w:r w:rsidR="00E246E3" w:rsidRPr="00B83B67">
        <w:t xml:space="preserve"> meeting, the Chair invited Mr. Clifford Mahlung (</w:t>
      </w:r>
      <w:r w:rsidR="002D6DC8" w:rsidRPr="00B83B67">
        <w:t>Jamaica</w:t>
      </w:r>
      <w:r w:rsidR="00E246E3" w:rsidRPr="00B83B67">
        <w:t xml:space="preserve">), Co-Chair of the </w:t>
      </w:r>
      <w:r w:rsidR="00FC3DC2">
        <w:t>AC</w:t>
      </w:r>
      <w:r w:rsidR="00E246E3" w:rsidRPr="00B83B67">
        <w:t>, to report on the committee’s activities.</w:t>
      </w:r>
      <w:r w:rsidR="00E246E3" w:rsidRPr="00B83B67">
        <w:rPr>
          <w:sz w:val="18"/>
          <w:vertAlign w:val="superscript"/>
        </w:rPr>
        <w:footnoteReference w:id="56"/>
      </w:r>
      <w:r w:rsidR="00E246E3" w:rsidRPr="00B83B67">
        <w:t xml:space="preserve"> At the same meeting, the SBI agreed </w:t>
      </w:r>
      <w:r w:rsidR="00BF62C4" w:rsidRPr="00B83B67">
        <w:t xml:space="preserve">that </w:t>
      </w:r>
      <w:r w:rsidR="00E246E3" w:rsidRPr="00B83B67">
        <w:t xml:space="preserve">this agenda item </w:t>
      </w:r>
      <w:r w:rsidR="00BF62C4" w:rsidRPr="00B83B67">
        <w:t xml:space="preserve">would be considered </w:t>
      </w:r>
      <w:r w:rsidR="00E246E3" w:rsidRPr="00B83B67">
        <w:t xml:space="preserve">together </w:t>
      </w:r>
      <w:r w:rsidR="00BF62C4" w:rsidRPr="00B83B67">
        <w:t xml:space="preserve">with the equally titled </w:t>
      </w:r>
      <w:r w:rsidR="00AB4E42" w:rsidRPr="00B83B67">
        <w:t>SBSTA</w:t>
      </w:r>
      <w:r w:rsidR="00BF62C4" w:rsidRPr="00B83B67">
        <w:t> </w:t>
      </w:r>
      <w:r w:rsidR="00AB4E42" w:rsidRPr="00B83B67">
        <w:t xml:space="preserve">47 </w:t>
      </w:r>
      <w:r w:rsidR="00E246E3" w:rsidRPr="00B83B67">
        <w:t>agenda item</w:t>
      </w:r>
      <w:r w:rsidR="00BF62C4" w:rsidRPr="00B83B67">
        <w:t> </w:t>
      </w:r>
      <w:r w:rsidR="00E246E3" w:rsidRPr="00B83B67">
        <w:t xml:space="preserve">4 in informal consultations co-facilitated by </w:t>
      </w:r>
      <w:r w:rsidR="006E1FBF" w:rsidRPr="00B83B67">
        <w:t xml:space="preserve">Mr. Richard Merzian (Australia) and </w:t>
      </w:r>
      <w:r w:rsidR="00E246E3" w:rsidRPr="00B83B67">
        <w:t xml:space="preserve">Mr. Hamza Tber (Morocco). </w:t>
      </w:r>
    </w:p>
    <w:p w14:paraId="042A5DAF" w14:textId="44972A94" w:rsidR="003239D7" w:rsidRPr="00B83B67" w:rsidRDefault="00AE4166" w:rsidP="00AE4166">
      <w:pPr>
        <w:pStyle w:val="RegSingleTxtG"/>
        <w:numPr>
          <w:ilvl w:val="0"/>
          <w:numId w:val="0"/>
        </w:numPr>
        <w:tabs>
          <w:tab w:val="left" w:pos="568"/>
        </w:tabs>
        <w:ind w:left="1134"/>
      </w:pPr>
      <w:r w:rsidRPr="00B83B67">
        <w:t>76.</w:t>
      </w:r>
      <w:r w:rsidRPr="00B83B67">
        <w:tab/>
      </w:r>
      <w:r w:rsidR="00B457A8" w:rsidRPr="00B83B67">
        <w:t>At its 1</w:t>
      </w:r>
      <w:r w:rsidR="00B457A8" w:rsidRPr="00B83B67">
        <w:rPr>
          <w:vertAlign w:val="superscript"/>
        </w:rPr>
        <w:t>st</w:t>
      </w:r>
      <w:r w:rsidR="00B457A8" w:rsidRPr="00B83B67">
        <w:t xml:space="preserve"> meeting, t</w:t>
      </w:r>
      <w:r w:rsidR="002E32A8" w:rsidRPr="00B83B67">
        <w:t xml:space="preserve">he SBI also agreed that the </w:t>
      </w:r>
      <w:r w:rsidR="00E75314" w:rsidRPr="00B83B67">
        <w:t>group established under this agenda item would meet jointly with the group established under SBI agenda item 10</w:t>
      </w:r>
      <w:r w:rsidR="002D411E" w:rsidRPr="00B83B67">
        <w:t>,</w:t>
      </w:r>
      <w:r w:rsidR="00E75314" w:rsidRPr="00B83B67">
        <w:t xml:space="preserve"> </w:t>
      </w:r>
      <w:r w:rsidR="002D411E" w:rsidRPr="00B83B67">
        <w:t>“</w:t>
      </w:r>
      <w:r w:rsidR="00E75314" w:rsidRPr="00B83B67">
        <w:t>Matters relating to the least developed countries</w:t>
      </w:r>
      <w:r w:rsidR="002D411E" w:rsidRPr="00B83B67">
        <w:t>”,</w:t>
      </w:r>
      <w:r w:rsidR="00E75314" w:rsidRPr="00B83B67">
        <w:t xml:space="preserve"> to </w:t>
      </w:r>
      <w:r w:rsidR="002E32A8" w:rsidRPr="00B83B67">
        <w:t>consider the joint recommendations</w:t>
      </w:r>
      <w:r w:rsidR="00705CC7" w:rsidRPr="00B83B67">
        <w:rPr>
          <w:sz w:val="18"/>
          <w:vertAlign w:val="superscript"/>
        </w:rPr>
        <w:footnoteReference w:id="57"/>
      </w:r>
      <w:r w:rsidR="002E32A8" w:rsidRPr="00B83B67">
        <w:t xml:space="preserve"> prepared by the LEG and the </w:t>
      </w:r>
      <w:r w:rsidR="00FC3DC2">
        <w:t>AC</w:t>
      </w:r>
      <w:r w:rsidR="002E32A8" w:rsidRPr="00B83B67">
        <w:t xml:space="preserve"> for consideration and adoption </w:t>
      </w:r>
      <w:r w:rsidR="002D411E" w:rsidRPr="00B83B67">
        <w:t>at</w:t>
      </w:r>
      <w:r w:rsidR="002E32A8" w:rsidRPr="00B83B67">
        <w:t xml:space="preserve"> CMA </w:t>
      </w:r>
      <w:r w:rsidR="002D411E" w:rsidRPr="00B83B67">
        <w:t>1</w:t>
      </w:r>
      <w:r w:rsidR="002E32A8" w:rsidRPr="00B83B67">
        <w:t xml:space="preserve"> in accordance with decision 1/CP.21, paragraphs 41 and 45</w:t>
      </w:r>
      <w:r w:rsidR="002D411E" w:rsidRPr="00B83B67">
        <w:t xml:space="preserve"> (see </w:t>
      </w:r>
      <w:r w:rsidR="002D411E" w:rsidRPr="00AA0FEF">
        <w:t>chapter X</w:t>
      </w:r>
      <w:r w:rsidR="002D411E" w:rsidRPr="00B83B67">
        <w:t xml:space="preserve"> above</w:t>
      </w:r>
      <w:r w:rsidR="00494DE2" w:rsidRPr="00B83B67">
        <w:t>)</w:t>
      </w:r>
      <w:r w:rsidR="00742502" w:rsidRPr="00B83B67">
        <w:t>.</w:t>
      </w:r>
      <w:r w:rsidR="003239D7" w:rsidRPr="00B83B67">
        <w:t xml:space="preserve"> At </w:t>
      </w:r>
      <w:r w:rsidR="003239D7" w:rsidRPr="00B83B67">
        <w:rPr>
          <w:snapToGrid w:val="0"/>
        </w:rPr>
        <w:t xml:space="preserve">its </w:t>
      </w:r>
      <w:r w:rsidR="007666CA" w:rsidRPr="00B83B67">
        <w:rPr>
          <w:snapToGrid w:val="0"/>
        </w:rPr>
        <w:t>5</w:t>
      </w:r>
      <w:r w:rsidR="007666CA" w:rsidRPr="00B83B67">
        <w:rPr>
          <w:snapToGrid w:val="0"/>
          <w:vertAlign w:val="superscript"/>
        </w:rPr>
        <w:t>th</w:t>
      </w:r>
      <w:r w:rsidR="006B6E00" w:rsidRPr="00B83B67">
        <w:rPr>
          <w:snapToGrid w:val="0"/>
        </w:rPr>
        <w:t xml:space="preserve"> </w:t>
      </w:r>
      <w:r w:rsidR="007666CA" w:rsidRPr="00B83B67">
        <w:rPr>
          <w:snapToGrid w:val="0"/>
        </w:rPr>
        <w:t>meeting</w:t>
      </w:r>
      <w:r w:rsidR="003239D7" w:rsidRPr="00B83B67">
        <w:t>, the SBI considered and adopted the conclusions below.</w:t>
      </w:r>
    </w:p>
    <w:p w14:paraId="11BC8BED" w14:textId="14A622F1" w:rsidR="00255E03" w:rsidRPr="00B83B67" w:rsidRDefault="00AE4166" w:rsidP="00AE4166">
      <w:pPr>
        <w:pStyle w:val="RegH23G"/>
        <w:numPr>
          <w:ilvl w:val="0"/>
          <w:numId w:val="0"/>
        </w:numPr>
        <w:tabs>
          <w:tab w:val="left" w:pos="720"/>
          <w:tab w:val="left" w:pos="1135"/>
        </w:tabs>
        <w:ind w:left="1134" w:hanging="454"/>
      </w:pPr>
      <w:r w:rsidRPr="00B83B67">
        <w:rPr>
          <w:bCs/>
        </w:rPr>
        <w:t>2.</w:t>
      </w:r>
      <w:r w:rsidRPr="00B83B67">
        <w:rPr>
          <w:bCs/>
        </w:rPr>
        <w:tab/>
      </w:r>
      <w:r w:rsidR="00255E03" w:rsidRPr="00B83B67">
        <w:t>Conclusions</w:t>
      </w:r>
    </w:p>
    <w:p w14:paraId="5647318A" w14:textId="33A67A14" w:rsidR="007D6EBE" w:rsidRPr="00B83B67" w:rsidRDefault="00AE4166" w:rsidP="00AE4166">
      <w:pPr>
        <w:pStyle w:val="RegSingleTxtG"/>
        <w:numPr>
          <w:ilvl w:val="0"/>
          <w:numId w:val="0"/>
        </w:numPr>
        <w:ind w:left="1134"/>
      </w:pPr>
      <w:r w:rsidRPr="00B83B67">
        <w:t>77.</w:t>
      </w:r>
      <w:r w:rsidRPr="00B83B67">
        <w:tab/>
      </w:r>
      <w:r w:rsidR="007D6EBE" w:rsidRPr="00B83B67">
        <w:t xml:space="preserve">The SBI </w:t>
      </w:r>
      <w:r w:rsidR="00B4164C" w:rsidRPr="00B83B67">
        <w:t xml:space="preserve">and the SBSTA </w:t>
      </w:r>
      <w:r w:rsidR="007D6EBE" w:rsidRPr="00B83B67">
        <w:t xml:space="preserve">welcomed the report of the </w:t>
      </w:r>
      <w:r w:rsidR="00FC3DC2">
        <w:t>AC</w:t>
      </w:r>
      <w:r w:rsidR="007D6EBE" w:rsidRPr="00B83B67">
        <w:t>.</w:t>
      </w:r>
      <w:r w:rsidR="007D6EBE" w:rsidRPr="00B83B67">
        <w:rPr>
          <w:rStyle w:val="FootnoteReference"/>
        </w:rPr>
        <w:footnoteReference w:id="58"/>
      </w:r>
    </w:p>
    <w:p w14:paraId="04446D67" w14:textId="46F80361" w:rsidR="007D6EBE" w:rsidRPr="00B83B67" w:rsidRDefault="00AE4166" w:rsidP="00AE4166">
      <w:pPr>
        <w:pStyle w:val="RegSingleTxtG"/>
        <w:numPr>
          <w:ilvl w:val="0"/>
          <w:numId w:val="0"/>
        </w:numPr>
        <w:ind w:left="1134"/>
        <w:rPr>
          <w:rFonts w:ascii="Calibri" w:hAnsi="Calibri"/>
          <w:sz w:val="22"/>
          <w:szCs w:val="22"/>
        </w:rPr>
      </w:pPr>
      <w:r w:rsidRPr="00B83B67">
        <w:rPr>
          <w:szCs w:val="22"/>
        </w:rPr>
        <w:t>78.</w:t>
      </w:r>
      <w:r w:rsidRPr="00B83B67">
        <w:rPr>
          <w:szCs w:val="22"/>
        </w:rPr>
        <w:tab/>
      </w:r>
      <w:r w:rsidR="007D6EBE" w:rsidRPr="00B83B67">
        <w:t xml:space="preserve">The </w:t>
      </w:r>
      <w:r w:rsidR="00B4164C" w:rsidRPr="00B83B67">
        <w:t>SBI</w:t>
      </w:r>
      <w:r w:rsidR="007D6EBE" w:rsidRPr="00B83B67">
        <w:t xml:space="preserve"> and the SB</w:t>
      </w:r>
      <w:r w:rsidR="00B4164C" w:rsidRPr="00B83B67">
        <w:t>STA</w:t>
      </w:r>
      <w:r w:rsidR="007D6EBE" w:rsidRPr="00B83B67">
        <w:t xml:space="preserve"> expressed their appreciation for the technical work undertaken by the </w:t>
      </w:r>
      <w:r w:rsidR="00FC3DC2">
        <w:t>AC</w:t>
      </w:r>
      <w:r w:rsidR="007D6EBE" w:rsidRPr="00B83B67">
        <w:t xml:space="preserve">. They noted that the </w:t>
      </w:r>
      <w:r w:rsidR="00FC3DC2">
        <w:t>AC</w:t>
      </w:r>
      <w:r w:rsidR="007D6EBE" w:rsidRPr="00B83B67">
        <w:t xml:space="preserve"> has completed its work on the recommendations to the CMA in response to decision 1/CP.21, paragraph 42,</w:t>
      </w:r>
      <w:r w:rsidR="007D6EBE" w:rsidRPr="00B83B67">
        <w:rPr>
          <w:rStyle w:val="FootnoteReference"/>
        </w:rPr>
        <w:footnoteReference w:id="59"/>
      </w:r>
      <w:r w:rsidR="007D6EBE" w:rsidRPr="00B83B67">
        <w:t xml:space="preserve"> as well as its work, together with the LEG, on the recommendations to the CMA in response to decision 1/CP.21, paragraphs 41 and 45.</w:t>
      </w:r>
      <w:r w:rsidR="007D6EBE" w:rsidRPr="00B83B67">
        <w:rPr>
          <w:rStyle w:val="FootnoteReference"/>
        </w:rPr>
        <w:footnoteReference w:id="60"/>
      </w:r>
    </w:p>
    <w:p w14:paraId="5025BBF8" w14:textId="441078D3" w:rsidR="007D6EBE" w:rsidRPr="00B83B67" w:rsidRDefault="00AE4166" w:rsidP="00AE4166">
      <w:pPr>
        <w:pStyle w:val="RegSingleTxtG"/>
        <w:numPr>
          <w:ilvl w:val="0"/>
          <w:numId w:val="0"/>
        </w:numPr>
        <w:ind w:left="1134"/>
      </w:pPr>
      <w:r w:rsidRPr="00B83B67">
        <w:t>79.</w:t>
      </w:r>
      <w:r w:rsidRPr="00B83B67">
        <w:tab/>
      </w:r>
      <w:r w:rsidR="007D6EBE" w:rsidRPr="00B83B67">
        <w:t xml:space="preserve">The </w:t>
      </w:r>
      <w:r w:rsidR="00B4164C" w:rsidRPr="00B83B67">
        <w:t>SBI</w:t>
      </w:r>
      <w:r w:rsidR="007D6EBE" w:rsidRPr="00B83B67">
        <w:t xml:space="preserve"> and the </w:t>
      </w:r>
      <w:r w:rsidR="00B4164C" w:rsidRPr="00B83B67">
        <w:t>SBSTA</w:t>
      </w:r>
      <w:r w:rsidR="007D6EBE" w:rsidRPr="00B83B67">
        <w:t xml:space="preserve"> initiated their consideration of the recommendations</w:t>
      </w:r>
      <w:r w:rsidR="002D411E" w:rsidRPr="00B83B67">
        <w:t xml:space="preserve"> referred to</w:t>
      </w:r>
      <w:r w:rsidR="007D6EBE" w:rsidRPr="00B83B67">
        <w:t xml:space="preserve"> in paragraph </w:t>
      </w:r>
      <w:r w:rsidR="002D411E" w:rsidRPr="00B83B67">
        <w:t>7</w:t>
      </w:r>
      <w:r w:rsidR="008C3E02" w:rsidRPr="00B83B67">
        <w:t>8</w:t>
      </w:r>
      <w:r w:rsidR="007D6EBE" w:rsidRPr="00B83B67">
        <w:t xml:space="preserve"> above, including through joint meetings with the group established under SBI agenda item 10 on the joint recommendations </w:t>
      </w:r>
      <w:r w:rsidR="002D411E" w:rsidRPr="00B83B67">
        <w:t>of</w:t>
      </w:r>
      <w:r w:rsidR="007D6EBE" w:rsidRPr="00B83B67">
        <w:t xml:space="preserve"> the </w:t>
      </w:r>
      <w:r w:rsidR="00FC3DC2">
        <w:t>AC</w:t>
      </w:r>
      <w:r w:rsidR="007D6EBE" w:rsidRPr="00B83B67">
        <w:t xml:space="preserve"> and the LEG for consideration and adoption by the CMA. </w:t>
      </w:r>
    </w:p>
    <w:p w14:paraId="52A8F1BC" w14:textId="3F629590" w:rsidR="007D6EBE" w:rsidRPr="00B83B67" w:rsidRDefault="00AE4166" w:rsidP="00AE4166">
      <w:pPr>
        <w:pStyle w:val="RegSingleTxtG"/>
        <w:numPr>
          <w:ilvl w:val="0"/>
          <w:numId w:val="0"/>
        </w:numPr>
        <w:ind w:left="1134"/>
      </w:pPr>
      <w:r w:rsidRPr="00B83B67">
        <w:t>80.</w:t>
      </w:r>
      <w:r w:rsidRPr="00B83B67">
        <w:tab/>
      </w:r>
      <w:r w:rsidR="007D6EBE" w:rsidRPr="00B83B67">
        <w:t xml:space="preserve">The </w:t>
      </w:r>
      <w:r w:rsidR="00B4164C" w:rsidRPr="00B83B67">
        <w:t>SBI</w:t>
      </w:r>
      <w:r w:rsidR="007D6EBE" w:rsidRPr="00B83B67">
        <w:t xml:space="preserve"> and the </w:t>
      </w:r>
      <w:r w:rsidR="00B4164C" w:rsidRPr="00B83B67">
        <w:t>SBSTA</w:t>
      </w:r>
      <w:r w:rsidR="007D6EBE" w:rsidRPr="00B83B67">
        <w:t xml:space="preserve"> </w:t>
      </w:r>
      <w:r w:rsidR="007D6EBE" w:rsidRPr="00B83B67">
        <w:rPr>
          <w:bCs/>
        </w:rPr>
        <w:t>agreed</w:t>
      </w:r>
      <w:r w:rsidR="007D6EBE" w:rsidRPr="00B83B67">
        <w:rPr>
          <w:b/>
          <w:bCs/>
        </w:rPr>
        <w:t xml:space="preserve"> </w:t>
      </w:r>
      <w:r w:rsidR="007D6EBE" w:rsidRPr="00B83B67">
        <w:t xml:space="preserve">to continue their consideration of this matter at </w:t>
      </w:r>
      <w:r w:rsidR="00987C93" w:rsidRPr="00B83B67">
        <w:br/>
        <w:t>SBI</w:t>
      </w:r>
      <w:r w:rsidR="007D6EBE" w:rsidRPr="00B83B67">
        <w:t xml:space="preserve"> 48 and SB</w:t>
      </w:r>
      <w:r w:rsidR="00987C93" w:rsidRPr="00B83B67">
        <w:t>STA</w:t>
      </w:r>
      <w:r w:rsidR="007D6EBE" w:rsidRPr="00B83B67">
        <w:t xml:space="preserve"> 48</w:t>
      </w:r>
      <w:r w:rsidR="00F84B3C" w:rsidRPr="00B83B67">
        <w:t xml:space="preserve"> (April–May 2018)</w:t>
      </w:r>
      <w:r w:rsidR="007D6EBE" w:rsidRPr="00B83B67">
        <w:rPr>
          <w:rStyle w:val="FootnoteReference"/>
        </w:rPr>
        <w:footnoteReference w:id="61"/>
      </w:r>
      <w:r w:rsidR="007D6EBE" w:rsidRPr="00B83B67">
        <w:t xml:space="preserve"> with a view to making a recommendation to be</w:t>
      </w:r>
      <w:r w:rsidR="002F463E" w:rsidRPr="00B83B67">
        <w:br/>
      </w:r>
      <w:r w:rsidR="007D6EBE" w:rsidRPr="00B83B67">
        <w:t>forwarded</w:t>
      </w:r>
      <w:r w:rsidR="002F463E" w:rsidRPr="00B83B67">
        <w:t xml:space="preserve"> </w:t>
      </w:r>
      <w:r w:rsidR="00E44A20" w:rsidRPr="00B83B67">
        <w:t>at</w:t>
      </w:r>
      <w:r w:rsidR="002F463E" w:rsidRPr="00B83B67">
        <w:t xml:space="preserve"> </w:t>
      </w:r>
      <w:r w:rsidR="00F47AFC" w:rsidRPr="00B83B67">
        <w:t>COP 24</w:t>
      </w:r>
      <w:r w:rsidR="007D6EBE" w:rsidRPr="00B83B67">
        <w:t xml:space="preserve"> for consideration and adoption</w:t>
      </w:r>
      <w:r w:rsidR="002D411E" w:rsidRPr="00B83B67">
        <w:t xml:space="preserve"> at CMA 1</w:t>
      </w:r>
      <w:r w:rsidR="007D6EBE" w:rsidRPr="00B83B67">
        <w:t xml:space="preserve">. </w:t>
      </w:r>
    </w:p>
    <w:p w14:paraId="03B61399" w14:textId="4733BF1E" w:rsidR="00E246E3" w:rsidRPr="00B83B67" w:rsidRDefault="00AE4166" w:rsidP="00AE4166">
      <w:pPr>
        <w:pStyle w:val="RegHChG"/>
        <w:numPr>
          <w:ilvl w:val="0"/>
          <w:numId w:val="0"/>
        </w:numPr>
        <w:tabs>
          <w:tab w:val="left" w:pos="1135"/>
        </w:tabs>
        <w:ind w:left="1135" w:hanging="454"/>
        <w:rPr>
          <w:rFonts w:eastAsia="Times New Roman"/>
          <w:b w:val="0"/>
          <w:sz w:val="20"/>
          <w:lang w:eastAsia="en-US"/>
        </w:rPr>
      </w:pPr>
      <w:bookmarkStart w:id="119" w:name="_Toc503346287"/>
      <w:r w:rsidRPr="00B83B67">
        <w:rPr>
          <w:rFonts w:eastAsia="Times New Roman"/>
          <w:lang w:eastAsia="en-US"/>
        </w:rPr>
        <w:t>XIII.</w:t>
      </w:r>
      <w:r w:rsidRPr="00B83B67">
        <w:rPr>
          <w:rFonts w:eastAsia="Times New Roman"/>
          <w:lang w:eastAsia="en-US"/>
        </w:rPr>
        <w:tab/>
      </w:r>
      <w:r w:rsidR="00E246E3" w:rsidRPr="00B83B67">
        <w:t>Report of the Executive Committee of the Warsaw International Mechanism for Loss and Damage associated with Climate Change Impacts</w:t>
      </w:r>
      <w:r w:rsidR="00E246E3" w:rsidRPr="00B83B67">
        <w:br/>
      </w:r>
      <w:r w:rsidR="00E246E3" w:rsidRPr="00B83B67">
        <w:rPr>
          <w:rFonts w:eastAsia="Times New Roman"/>
          <w:b w:val="0"/>
          <w:sz w:val="20"/>
          <w:lang w:eastAsia="en-US"/>
        </w:rPr>
        <w:t>(Agenda item 13)</w:t>
      </w:r>
      <w:bookmarkEnd w:id="119"/>
    </w:p>
    <w:p w14:paraId="45A00513" w14:textId="4016D69B" w:rsidR="00E246E3" w:rsidRPr="00B83B67" w:rsidRDefault="00AE4166" w:rsidP="00AE4166">
      <w:pPr>
        <w:pStyle w:val="RegSingleTxtG"/>
        <w:numPr>
          <w:ilvl w:val="0"/>
          <w:numId w:val="0"/>
        </w:numPr>
        <w:tabs>
          <w:tab w:val="left" w:pos="568"/>
        </w:tabs>
        <w:ind w:left="1134"/>
      </w:pPr>
      <w:r w:rsidRPr="00B83B67">
        <w:t>81.</w:t>
      </w:r>
      <w:r w:rsidRPr="00B83B67">
        <w:tab/>
      </w:r>
      <w:r w:rsidR="00E246E3" w:rsidRPr="00B83B67">
        <w:t xml:space="preserve">The SBI considered this agenda item at its </w:t>
      </w:r>
      <w:r w:rsidR="00E246E3" w:rsidRPr="00B83B67">
        <w:rPr>
          <w:snapToGrid w:val="0"/>
        </w:rPr>
        <w:t>1</w:t>
      </w:r>
      <w:r w:rsidR="00E246E3" w:rsidRPr="00B83B67">
        <w:rPr>
          <w:snapToGrid w:val="0"/>
          <w:vertAlign w:val="superscript"/>
        </w:rPr>
        <w:t>st</w:t>
      </w:r>
      <w:r w:rsidR="00E246E3" w:rsidRPr="00B83B67">
        <w:rPr>
          <w:snapToGrid w:val="0"/>
        </w:rPr>
        <w:t xml:space="preserve"> </w:t>
      </w:r>
      <w:r w:rsidR="004F4B1D" w:rsidRPr="00B83B67">
        <w:rPr>
          <w:snapToGrid w:val="0"/>
        </w:rPr>
        <w:t xml:space="preserve">and </w:t>
      </w:r>
      <w:r w:rsidR="007666CA" w:rsidRPr="00B83B67">
        <w:rPr>
          <w:snapToGrid w:val="0"/>
        </w:rPr>
        <w:t>5</w:t>
      </w:r>
      <w:r w:rsidR="007666CA" w:rsidRPr="00B83B67">
        <w:rPr>
          <w:snapToGrid w:val="0"/>
          <w:vertAlign w:val="superscript"/>
        </w:rPr>
        <w:t>th</w:t>
      </w:r>
      <w:r w:rsidR="00065C6C" w:rsidRPr="00B83B67">
        <w:rPr>
          <w:snapToGrid w:val="0"/>
        </w:rPr>
        <w:t xml:space="preserve"> </w:t>
      </w:r>
      <w:r w:rsidR="007666CA" w:rsidRPr="00B83B67">
        <w:rPr>
          <w:snapToGrid w:val="0"/>
        </w:rPr>
        <w:t>meeting</w:t>
      </w:r>
      <w:r w:rsidR="004F4B1D" w:rsidRPr="00B83B67">
        <w:rPr>
          <w:snapToGrid w:val="0"/>
        </w:rPr>
        <w:t>s</w:t>
      </w:r>
      <w:r w:rsidR="00E246E3" w:rsidRPr="00B83B67">
        <w:rPr>
          <w:snapToGrid w:val="0"/>
        </w:rPr>
        <w:t xml:space="preserve">. It </w:t>
      </w:r>
      <w:r w:rsidR="00E246E3" w:rsidRPr="00B83B67">
        <w:t>had before it document FCCC/SB/201</w:t>
      </w:r>
      <w:r w:rsidR="00533966" w:rsidRPr="00B83B67">
        <w:t>7</w:t>
      </w:r>
      <w:r w:rsidR="00E246E3" w:rsidRPr="00B83B67">
        <w:t>/</w:t>
      </w:r>
      <w:r w:rsidR="00FD6379" w:rsidRPr="00B83B67">
        <w:t>1</w:t>
      </w:r>
      <w:r w:rsidR="00533966" w:rsidRPr="00B83B67">
        <w:t xml:space="preserve"> and Add.1</w:t>
      </w:r>
      <w:r w:rsidR="00E246E3" w:rsidRPr="00B83B67">
        <w:t>. At the 1</w:t>
      </w:r>
      <w:r w:rsidR="00E246E3" w:rsidRPr="00B83B67">
        <w:rPr>
          <w:vertAlign w:val="superscript"/>
        </w:rPr>
        <w:t>st</w:t>
      </w:r>
      <w:r w:rsidR="00E246E3" w:rsidRPr="00B83B67">
        <w:t xml:space="preserve"> meeting, the Chair invited Mr. Orville Grey (</w:t>
      </w:r>
      <w:r w:rsidR="00FD6379" w:rsidRPr="00B83B67">
        <w:t>Jamaica</w:t>
      </w:r>
      <w:r w:rsidR="00E246E3" w:rsidRPr="00B83B67">
        <w:t>), Co-Chair of the Executive Committee</w:t>
      </w:r>
      <w:r w:rsidR="00791DC6" w:rsidRPr="00B83B67">
        <w:t xml:space="preserve"> of the Warsaw International Mechanism for Loss and Damage associated with Climate Change Impacts</w:t>
      </w:r>
      <w:r w:rsidR="00E246E3" w:rsidRPr="00B83B67">
        <w:t>,</w:t>
      </w:r>
      <w:r w:rsidR="00E246E3" w:rsidRPr="00B83B67" w:rsidDel="000D2120">
        <w:t xml:space="preserve"> </w:t>
      </w:r>
      <w:r w:rsidR="00E246E3" w:rsidRPr="00B83B67">
        <w:t xml:space="preserve">to report on the activities of </w:t>
      </w:r>
      <w:r w:rsidR="00E246E3" w:rsidRPr="00B83B67">
        <w:lastRenderedPageBreak/>
        <w:t>the Executive Committee.</w:t>
      </w:r>
      <w:r w:rsidR="00E246E3" w:rsidRPr="00B83B67">
        <w:rPr>
          <w:sz w:val="18"/>
          <w:vertAlign w:val="superscript"/>
        </w:rPr>
        <w:footnoteReference w:id="62"/>
      </w:r>
      <w:r w:rsidR="00E246E3" w:rsidRPr="00B83B67">
        <w:t xml:space="preserve"> At the same meeting, the SBI agreed </w:t>
      </w:r>
      <w:r w:rsidR="00BF62C4" w:rsidRPr="00B83B67">
        <w:t xml:space="preserve">that </w:t>
      </w:r>
      <w:r w:rsidR="00E246E3" w:rsidRPr="00B83B67">
        <w:t xml:space="preserve">this agenda item </w:t>
      </w:r>
      <w:r w:rsidR="00BF62C4" w:rsidRPr="00B83B67">
        <w:t xml:space="preserve">would be considered </w:t>
      </w:r>
      <w:r w:rsidR="00E246E3" w:rsidRPr="00B83B67">
        <w:t xml:space="preserve">together with </w:t>
      </w:r>
      <w:r w:rsidR="00BF62C4" w:rsidRPr="00B83B67">
        <w:t xml:space="preserve">the equally titled </w:t>
      </w:r>
      <w:r w:rsidR="00345C6D" w:rsidRPr="00B83B67">
        <w:t xml:space="preserve">SBSTA 47 </w:t>
      </w:r>
      <w:r w:rsidR="00E246E3" w:rsidRPr="00B83B67">
        <w:t>agenda item 5 in informal consultations co-facilitated by Ms. Beth Lavender (Canada) and Mr. Alf Wills (South Africa).</w:t>
      </w:r>
    </w:p>
    <w:p w14:paraId="532771BA" w14:textId="5B46A438" w:rsidR="006F349F" w:rsidRPr="00B83B67" w:rsidRDefault="00AE4166" w:rsidP="00AE4166">
      <w:pPr>
        <w:pStyle w:val="RegSingleTxtG"/>
        <w:numPr>
          <w:ilvl w:val="0"/>
          <w:numId w:val="0"/>
        </w:numPr>
        <w:tabs>
          <w:tab w:val="left" w:pos="568"/>
        </w:tabs>
        <w:ind w:left="1134"/>
      </w:pPr>
      <w:r w:rsidRPr="00B83B67">
        <w:t>82.</w:t>
      </w:r>
      <w:r w:rsidRPr="00B83B67">
        <w:tab/>
      </w:r>
      <w:r w:rsidR="00E246E3" w:rsidRPr="00B83B67">
        <w:t xml:space="preserve">At </w:t>
      </w:r>
      <w:r w:rsidR="00533966" w:rsidRPr="00B83B67">
        <w:t xml:space="preserve">its </w:t>
      </w:r>
      <w:r w:rsidR="00065C6C" w:rsidRPr="00B83B67">
        <w:rPr>
          <w:snapToGrid w:val="0"/>
        </w:rPr>
        <w:t>5</w:t>
      </w:r>
      <w:r w:rsidR="00065C6C" w:rsidRPr="00B83B67">
        <w:rPr>
          <w:snapToGrid w:val="0"/>
          <w:vertAlign w:val="superscript"/>
        </w:rPr>
        <w:t>th</w:t>
      </w:r>
      <w:r w:rsidR="00065C6C" w:rsidRPr="00B83B67">
        <w:rPr>
          <w:snapToGrid w:val="0"/>
        </w:rPr>
        <w:t xml:space="preserve"> </w:t>
      </w:r>
      <w:r w:rsidR="007666CA" w:rsidRPr="00B83B67">
        <w:rPr>
          <w:snapToGrid w:val="0"/>
        </w:rPr>
        <w:t>meeting</w:t>
      </w:r>
      <w:r w:rsidR="00E246E3" w:rsidRPr="00B83B67">
        <w:t>, the SBI recommended a draft decision on the Warsaw International Mechanism</w:t>
      </w:r>
      <w:r w:rsidR="00FD6379" w:rsidRPr="00B83B67">
        <w:t xml:space="preserve"> </w:t>
      </w:r>
      <w:r w:rsidR="00E246E3" w:rsidRPr="00B83B67">
        <w:t>for consideration and adoption at COP 2</w:t>
      </w:r>
      <w:r w:rsidR="001E4577" w:rsidRPr="00B83B67">
        <w:t>3</w:t>
      </w:r>
      <w:r w:rsidR="00E246E3" w:rsidRPr="00B83B67">
        <w:t>.</w:t>
      </w:r>
      <w:r w:rsidR="00E246E3" w:rsidRPr="00B83B67">
        <w:rPr>
          <w:rStyle w:val="FootnoteReference"/>
        </w:rPr>
        <w:footnoteReference w:id="63"/>
      </w:r>
      <w:r w:rsidR="00E246E3" w:rsidRPr="00B83B67">
        <w:rPr>
          <w:lang w:eastAsia="en-GB"/>
        </w:rPr>
        <w:t xml:space="preserve"> </w:t>
      </w:r>
    </w:p>
    <w:p w14:paraId="26EF90C8" w14:textId="52608121" w:rsidR="00E246E3" w:rsidRPr="00B83B67" w:rsidRDefault="00AE4166" w:rsidP="00AE4166">
      <w:pPr>
        <w:pStyle w:val="RegSingleTxtG"/>
        <w:numPr>
          <w:ilvl w:val="0"/>
          <w:numId w:val="0"/>
        </w:numPr>
        <w:tabs>
          <w:tab w:val="left" w:pos="568"/>
        </w:tabs>
        <w:ind w:left="1134"/>
      </w:pPr>
      <w:r w:rsidRPr="00B83B67">
        <w:t>83.</w:t>
      </w:r>
      <w:r w:rsidRPr="00B83B67">
        <w:tab/>
      </w:r>
      <w:r w:rsidR="003F2390" w:rsidRPr="00B83B67">
        <w:rPr>
          <w:lang w:eastAsia="en-GB"/>
        </w:rPr>
        <w:t xml:space="preserve">At the same meeting, on a proposal by the Chair, the SBI agreed </w:t>
      </w:r>
      <w:r w:rsidR="006F349F" w:rsidRPr="00B83B67">
        <w:rPr>
          <w:lang w:eastAsia="en-GB"/>
        </w:rPr>
        <w:t xml:space="preserve">to recommend to </w:t>
      </w:r>
      <w:r w:rsidR="006F349F" w:rsidRPr="00B83B67">
        <w:t>the COP that the expert dialogue referr</w:t>
      </w:r>
      <w:r w:rsidR="00B670BA" w:rsidRPr="00B83B67">
        <w:t xml:space="preserve">ed to in paragraph 9 of </w:t>
      </w:r>
      <w:r w:rsidR="001D6E3E" w:rsidRPr="00B83B67">
        <w:t xml:space="preserve">the above-mentioned draft </w:t>
      </w:r>
      <w:r w:rsidR="006F349F" w:rsidRPr="00B83B67">
        <w:t xml:space="preserve">decision be named the </w:t>
      </w:r>
      <w:r w:rsidR="006F349F" w:rsidRPr="008A1FDD">
        <w:t xml:space="preserve">Suva </w:t>
      </w:r>
      <w:r w:rsidR="00AA0FEF" w:rsidRPr="008A1FDD">
        <w:t>e</w:t>
      </w:r>
      <w:r w:rsidR="006F349F" w:rsidRPr="008A1FDD">
        <w:t xml:space="preserve">xpert </w:t>
      </w:r>
      <w:r w:rsidR="00AA0FEF" w:rsidRPr="008A1FDD">
        <w:t>d</w:t>
      </w:r>
      <w:r w:rsidR="006F349F" w:rsidRPr="008A1FDD">
        <w:t>ialogue</w:t>
      </w:r>
      <w:r w:rsidR="006F349F" w:rsidRPr="00B83B67">
        <w:t xml:space="preserve"> and that the clearing house for risk transfer </w:t>
      </w:r>
      <w:r w:rsidR="00727499" w:rsidRPr="00C13585">
        <w:t xml:space="preserve">referred to in paragraph 2 of the same text, </w:t>
      </w:r>
      <w:r w:rsidR="006F349F" w:rsidRPr="00B83B67">
        <w:t xml:space="preserve">operationalized by the Executive Committee and launched during the session, </w:t>
      </w:r>
      <w:r w:rsidR="004147F7" w:rsidRPr="00B83B67">
        <w:t xml:space="preserve">be named the </w:t>
      </w:r>
      <w:r w:rsidR="006F349F" w:rsidRPr="00B83B67">
        <w:t xml:space="preserve">Fiji </w:t>
      </w:r>
      <w:r w:rsidR="009A4F08">
        <w:t>C</w:t>
      </w:r>
      <w:r w:rsidR="006F349F" w:rsidRPr="00B83B67">
        <w:t xml:space="preserve">learing </w:t>
      </w:r>
      <w:r w:rsidR="009A4F08">
        <w:t>H</w:t>
      </w:r>
      <w:r w:rsidR="006F349F" w:rsidRPr="00B83B67">
        <w:t xml:space="preserve">ouse for </w:t>
      </w:r>
      <w:r w:rsidR="009A4F08">
        <w:t>R</w:t>
      </w:r>
      <w:r w:rsidR="006F349F" w:rsidRPr="00B83B67">
        <w:t xml:space="preserve">isk </w:t>
      </w:r>
      <w:r w:rsidR="009A4F08">
        <w:t>T</w:t>
      </w:r>
      <w:r w:rsidR="006F349F" w:rsidRPr="00B83B67">
        <w:t>ransfer</w:t>
      </w:r>
      <w:r w:rsidR="009E1800" w:rsidRPr="00B83B67">
        <w:t xml:space="preserve">. </w:t>
      </w:r>
    </w:p>
    <w:p w14:paraId="4F920B31" w14:textId="2A486FCE" w:rsidR="00E246E3" w:rsidRPr="00B83B67" w:rsidRDefault="00AE4166" w:rsidP="00AE4166">
      <w:pPr>
        <w:pStyle w:val="RegHChG"/>
        <w:numPr>
          <w:ilvl w:val="0"/>
          <w:numId w:val="0"/>
        </w:numPr>
        <w:tabs>
          <w:tab w:val="left" w:pos="1135"/>
        </w:tabs>
        <w:ind w:left="1135" w:hanging="454"/>
        <w:rPr>
          <w:lang w:eastAsia="en-US"/>
        </w:rPr>
      </w:pPr>
      <w:bookmarkStart w:id="120" w:name="_Toc503346288"/>
      <w:bookmarkStart w:id="121" w:name="_Toc453078768"/>
      <w:r w:rsidRPr="00B83B67">
        <w:rPr>
          <w:lang w:eastAsia="en-US"/>
        </w:rPr>
        <w:t>XIV.</w:t>
      </w:r>
      <w:r w:rsidRPr="00B83B67">
        <w:rPr>
          <w:lang w:eastAsia="en-US"/>
        </w:rPr>
        <w:tab/>
      </w:r>
      <w:r w:rsidR="00C93128" w:rsidRPr="00B83B67">
        <w:t>Development and transfer of technologies</w:t>
      </w:r>
      <w:r w:rsidR="00C93128" w:rsidRPr="00B83B67">
        <w:rPr>
          <w:lang w:eastAsia="en-US"/>
        </w:rPr>
        <w:br/>
      </w:r>
      <w:r w:rsidR="00E246E3" w:rsidRPr="00B83B67">
        <w:rPr>
          <w:rFonts w:eastAsia="Times New Roman"/>
          <w:b w:val="0"/>
          <w:sz w:val="20"/>
          <w:lang w:eastAsia="en-US"/>
        </w:rPr>
        <w:t>(Agenda item 14)</w:t>
      </w:r>
      <w:bookmarkEnd w:id="120"/>
    </w:p>
    <w:p w14:paraId="30C43C08" w14:textId="5DD0B1F8" w:rsidR="00E246E3" w:rsidRPr="00B83B67" w:rsidRDefault="00AE4166" w:rsidP="00AE4166">
      <w:pPr>
        <w:pStyle w:val="RegH1G"/>
        <w:numPr>
          <w:ilvl w:val="0"/>
          <w:numId w:val="0"/>
        </w:numPr>
        <w:tabs>
          <w:tab w:val="left" w:pos="1135"/>
          <w:tab w:val="num" w:pos="2269"/>
        </w:tabs>
        <w:ind w:left="1134" w:hanging="454"/>
        <w:rPr>
          <w:rFonts w:eastAsia="Times New Roman"/>
          <w:b w:val="0"/>
          <w:sz w:val="20"/>
          <w:lang w:eastAsia="en-US"/>
        </w:rPr>
      </w:pPr>
      <w:bookmarkStart w:id="122" w:name="_Toc503346289"/>
      <w:r w:rsidRPr="00B83B67">
        <w:rPr>
          <w:rFonts w:eastAsia="Times New Roman"/>
          <w:lang w:eastAsia="en-US"/>
        </w:rPr>
        <w:t>A.</w:t>
      </w:r>
      <w:r w:rsidRPr="00B83B67">
        <w:rPr>
          <w:rFonts w:eastAsia="Times New Roman"/>
          <w:lang w:eastAsia="en-US"/>
        </w:rPr>
        <w:tab/>
      </w:r>
      <w:r w:rsidR="00E246E3" w:rsidRPr="00B83B67">
        <w:t>Joint annual report of the Technology Executive Committee and the Climate Technology Centre and Network</w:t>
      </w:r>
      <w:r w:rsidR="00E246E3" w:rsidRPr="00B83B67">
        <w:br/>
      </w:r>
      <w:r w:rsidR="00E246E3" w:rsidRPr="00B83B67">
        <w:rPr>
          <w:rFonts w:eastAsia="Times New Roman"/>
          <w:b w:val="0"/>
          <w:sz w:val="20"/>
          <w:lang w:eastAsia="en-US"/>
        </w:rPr>
        <w:t>(Agenda sub-item 14(a))</w:t>
      </w:r>
      <w:bookmarkEnd w:id="122"/>
    </w:p>
    <w:p w14:paraId="6FF2B105" w14:textId="2F5EAAF1" w:rsidR="00E246E3" w:rsidRPr="00B83B67" w:rsidRDefault="00AE4166" w:rsidP="00AE4166">
      <w:pPr>
        <w:pStyle w:val="RegSingleTxtG"/>
        <w:numPr>
          <w:ilvl w:val="0"/>
          <w:numId w:val="0"/>
        </w:numPr>
        <w:tabs>
          <w:tab w:val="left" w:pos="568"/>
        </w:tabs>
        <w:ind w:left="1134"/>
      </w:pPr>
      <w:r w:rsidRPr="00B83B67">
        <w:t>84.</w:t>
      </w:r>
      <w:r w:rsidRPr="00B83B67">
        <w:tab/>
      </w:r>
      <w:r w:rsidR="00E246E3" w:rsidRPr="00B83B67">
        <w:t>The SBI considered this agenda sub-item at its 1</w:t>
      </w:r>
      <w:r w:rsidR="00E246E3" w:rsidRPr="00B83B67">
        <w:rPr>
          <w:vertAlign w:val="superscript"/>
        </w:rPr>
        <w:t>st</w:t>
      </w:r>
      <w:r w:rsidR="00E246E3" w:rsidRPr="00B83B67">
        <w:t xml:space="preserve"> </w:t>
      </w:r>
      <w:r w:rsidR="00643F26" w:rsidRPr="00B83B67">
        <w:t xml:space="preserve">and </w:t>
      </w:r>
      <w:r w:rsidR="00E75314" w:rsidRPr="00B83B67">
        <w:t>5</w:t>
      </w:r>
      <w:r w:rsidR="007666CA" w:rsidRPr="00B83B67">
        <w:rPr>
          <w:vertAlign w:val="superscript"/>
        </w:rPr>
        <w:t>th</w:t>
      </w:r>
      <w:r w:rsidR="008146C5" w:rsidRPr="00B83B67">
        <w:t xml:space="preserve"> </w:t>
      </w:r>
      <w:r w:rsidR="007666CA" w:rsidRPr="00B83B67">
        <w:t>meeting</w:t>
      </w:r>
      <w:r w:rsidR="00643F26" w:rsidRPr="00B83B67">
        <w:t>s</w:t>
      </w:r>
      <w:r w:rsidR="00E246E3" w:rsidRPr="00B83B67">
        <w:t>. It had before it document FCCC/SB/201</w:t>
      </w:r>
      <w:r w:rsidR="00E717E3" w:rsidRPr="00B83B67">
        <w:t>7</w:t>
      </w:r>
      <w:r w:rsidR="00E246E3" w:rsidRPr="00B83B67">
        <w:t>/</w:t>
      </w:r>
      <w:r w:rsidR="00E717E3" w:rsidRPr="00B83B67">
        <w:t>3</w:t>
      </w:r>
      <w:r w:rsidR="00E71CAC" w:rsidRPr="00B83B67">
        <w:t xml:space="preserve">. </w:t>
      </w:r>
      <w:r w:rsidR="001A6CE1" w:rsidRPr="00B83B67">
        <w:t>R</w:t>
      </w:r>
      <w:r w:rsidR="00E71CAC" w:rsidRPr="00B83B67">
        <w:t>epresentative</w:t>
      </w:r>
      <w:r w:rsidR="00E91683" w:rsidRPr="00B83B67">
        <w:t>s</w:t>
      </w:r>
      <w:r w:rsidR="00E71CAC" w:rsidRPr="00B83B67">
        <w:t xml:space="preserve"> of one Party made statement</w:t>
      </w:r>
      <w:r w:rsidR="001A6CE1" w:rsidRPr="00B83B67">
        <w:t>s</w:t>
      </w:r>
      <w:r w:rsidR="00E71CAC" w:rsidRPr="00B83B67">
        <w:t>.</w:t>
      </w:r>
      <w:r w:rsidR="00E71CAC" w:rsidRPr="00B83B67">
        <w:rPr>
          <w:rStyle w:val="FootnoteReference"/>
        </w:rPr>
        <w:footnoteReference w:id="64"/>
      </w:r>
      <w:r w:rsidR="00E71CAC" w:rsidRPr="00B83B67">
        <w:rPr>
          <w:lang w:eastAsia="en-GB"/>
        </w:rPr>
        <w:t xml:space="preserve"> </w:t>
      </w:r>
      <w:r w:rsidR="00E246E3" w:rsidRPr="00B83B67">
        <w:t>At its 1</w:t>
      </w:r>
      <w:r w:rsidR="00E246E3" w:rsidRPr="00B83B67">
        <w:rPr>
          <w:vertAlign w:val="superscript"/>
        </w:rPr>
        <w:t>st</w:t>
      </w:r>
      <w:r w:rsidR="00E246E3" w:rsidRPr="00B83B67">
        <w:t xml:space="preserve"> meeting, the SBI agreed </w:t>
      </w:r>
      <w:r w:rsidR="00BF62C4" w:rsidRPr="00B83B67">
        <w:t xml:space="preserve">that </w:t>
      </w:r>
      <w:r w:rsidR="00E246E3" w:rsidRPr="00B83B67">
        <w:t xml:space="preserve">this agenda sub-item </w:t>
      </w:r>
      <w:r w:rsidR="00BF62C4" w:rsidRPr="00B83B67">
        <w:t xml:space="preserve">would be considered </w:t>
      </w:r>
      <w:r w:rsidR="00E246E3" w:rsidRPr="00B83B67">
        <w:t xml:space="preserve">together with </w:t>
      </w:r>
      <w:r w:rsidR="00BF62C4" w:rsidRPr="00B83B67">
        <w:t xml:space="preserve">equally titled </w:t>
      </w:r>
      <w:r w:rsidR="00345C6D" w:rsidRPr="00B83B67">
        <w:t>SBSTA</w:t>
      </w:r>
      <w:r w:rsidR="00BF62C4" w:rsidRPr="00B83B67">
        <w:t> </w:t>
      </w:r>
      <w:r w:rsidR="00345C6D" w:rsidRPr="00B83B67">
        <w:t xml:space="preserve">47 </w:t>
      </w:r>
      <w:r w:rsidR="00E246E3" w:rsidRPr="00B83B67">
        <w:t>agenda sub-item 6(a) in informal consultations co-facilitated by</w:t>
      </w:r>
      <w:r w:rsidR="00E246E3" w:rsidRPr="00B83B67">
        <w:rPr>
          <w:bCs/>
        </w:rPr>
        <w:t xml:space="preserve"> Mr. Balisi Gopolang (Botswana) and Ms. Elfriede More (Austria)</w:t>
      </w:r>
      <w:r w:rsidR="00E246E3" w:rsidRPr="00B83B67">
        <w:t>.</w:t>
      </w:r>
      <w:r w:rsidR="00A62F13" w:rsidRPr="00B83B67">
        <w:t xml:space="preserve"> </w:t>
      </w:r>
      <w:r w:rsidR="00E246E3" w:rsidRPr="00B83B67">
        <w:t>At</w:t>
      </w:r>
      <w:r w:rsidR="00E246E3" w:rsidRPr="00B83B67">
        <w:rPr>
          <w:snapToGrid w:val="0"/>
        </w:rPr>
        <w:t xml:space="preserve"> its </w:t>
      </w:r>
      <w:r w:rsidR="007666CA" w:rsidRPr="00B83B67">
        <w:rPr>
          <w:snapToGrid w:val="0"/>
        </w:rPr>
        <w:t>5</w:t>
      </w:r>
      <w:r w:rsidR="007666CA" w:rsidRPr="00B83B67">
        <w:rPr>
          <w:snapToGrid w:val="0"/>
          <w:vertAlign w:val="superscript"/>
        </w:rPr>
        <w:t>th</w:t>
      </w:r>
      <w:r w:rsidR="008146C5" w:rsidRPr="00B83B67">
        <w:rPr>
          <w:snapToGrid w:val="0"/>
        </w:rPr>
        <w:t xml:space="preserve"> </w:t>
      </w:r>
      <w:r w:rsidR="007666CA" w:rsidRPr="00B83B67">
        <w:rPr>
          <w:snapToGrid w:val="0"/>
        </w:rPr>
        <w:t>meeting</w:t>
      </w:r>
      <w:r w:rsidR="00E246E3" w:rsidRPr="00B83B67">
        <w:t>, the SBI recommended a draft decision</w:t>
      </w:r>
      <w:r w:rsidR="00010356" w:rsidRPr="00B83B67">
        <w:t xml:space="preserve"> </w:t>
      </w:r>
      <w:r w:rsidR="00E246E3" w:rsidRPr="00B83B67">
        <w:t xml:space="preserve">on </w:t>
      </w:r>
      <w:r w:rsidR="0024544A" w:rsidRPr="00B83B67">
        <w:t xml:space="preserve">enhancing climate technology development and transfer through the Technology Mechanism </w:t>
      </w:r>
      <w:r w:rsidR="00E246E3" w:rsidRPr="00B83B67">
        <w:t>for consideration and adoption at COP 2</w:t>
      </w:r>
      <w:r w:rsidR="00E717E3" w:rsidRPr="00B83B67">
        <w:t>3</w:t>
      </w:r>
      <w:r w:rsidR="00E246E3" w:rsidRPr="00B83B67">
        <w:t>.</w:t>
      </w:r>
      <w:r w:rsidR="00010356" w:rsidRPr="00B83B67">
        <w:rPr>
          <w:rStyle w:val="FootnoteReference"/>
        </w:rPr>
        <w:footnoteReference w:id="65"/>
      </w:r>
    </w:p>
    <w:p w14:paraId="1614C0A0" w14:textId="294DF938" w:rsidR="00E246E3" w:rsidRPr="00B83B67" w:rsidRDefault="00AE4166" w:rsidP="00AE4166">
      <w:pPr>
        <w:pStyle w:val="RegH1G"/>
        <w:numPr>
          <w:ilvl w:val="0"/>
          <w:numId w:val="0"/>
        </w:numPr>
        <w:tabs>
          <w:tab w:val="left" w:pos="1135"/>
          <w:tab w:val="num" w:pos="2269"/>
        </w:tabs>
        <w:ind w:left="1134" w:hanging="454"/>
      </w:pPr>
      <w:bookmarkStart w:id="123" w:name="_Toc503346290"/>
      <w:r w:rsidRPr="00B83B67">
        <w:t>B.</w:t>
      </w:r>
      <w:r w:rsidRPr="00B83B67">
        <w:tab/>
      </w:r>
      <w:r w:rsidR="00E246E3" w:rsidRPr="00B83B67">
        <w:t xml:space="preserve">Poznan strategic programme on technology transfer </w:t>
      </w:r>
      <w:bookmarkEnd w:id="121"/>
      <w:r w:rsidR="000071AC" w:rsidRPr="00B83B67">
        <w:br/>
      </w:r>
      <w:r w:rsidR="00E246E3" w:rsidRPr="00B83B67">
        <w:rPr>
          <w:rFonts w:eastAsia="Times New Roman"/>
          <w:b w:val="0"/>
          <w:sz w:val="20"/>
          <w:lang w:eastAsia="en-US"/>
        </w:rPr>
        <w:t>(Agenda sub-item 14(b))</w:t>
      </w:r>
      <w:bookmarkEnd w:id="123"/>
    </w:p>
    <w:p w14:paraId="352E7060" w14:textId="4080D3E6" w:rsidR="00E246E3" w:rsidRPr="00B83B67" w:rsidRDefault="00AE4166" w:rsidP="00AE4166">
      <w:pPr>
        <w:pStyle w:val="RegH23G"/>
        <w:numPr>
          <w:ilvl w:val="0"/>
          <w:numId w:val="0"/>
        </w:numPr>
        <w:tabs>
          <w:tab w:val="left" w:pos="720"/>
          <w:tab w:val="left" w:pos="1135"/>
        </w:tabs>
        <w:ind w:left="1134" w:hanging="454"/>
        <w:rPr>
          <w:lang w:eastAsia="en-US"/>
        </w:rPr>
      </w:pPr>
      <w:r w:rsidRPr="00B83B67">
        <w:rPr>
          <w:bCs/>
          <w:lang w:eastAsia="en-US"/>
        </w:rPr>
        <w:t>1.</w:t>
      </w:r>
      <w:r w:rsidRPr="00B83B67">
        <w:rPr>
          <w:bCs/>
          <w:lang w:eastAsia="en-US"/>
        </w:rPr>
        <w:tab/>
      </w:r>
      <w:r w:rsidR="00E246E3" w:rsidRPr="00B83B67">
        <w:t>Proceedings</w:t>
      </w:r>
    </w:p>
    <w:p w14:paraId="5199D9D5" w14:textId="16B53361" w:rsidR="00E246E3" w:rsidRPr="00B83B67" w:rsidRDefault="00AE4166" w:rsidP="00AE4166">
      <w:pPr>
        <w:pStyle w:val="RegSingleTxtG"/>
        <w:numPr>
          <w:ilvl w:val="0"/>
          <w:numId w:val="0"/>
        </w:numPr>
        <w:tabs>
          <w:tab w:val="left" w:pos="568"/>
        </w:tabs>
        <w:ind w:left="1134"/>
      </w:pPr>
      <w:r w:rsidRPr="00B83B67">
        <w:t>85.</w:t>
      </w:r>
      <w:r w:rsidRPr="00B83B67">
        <w:tab/>
      </w:r>
      <w:r w:rsidR="00E246E3" w:rsidRPr="00B83B67">
        <w:t xml:space="preserve">The SBI considered this agenda sub-item at its </w:t>
      </w:r>
      <w:r w:rsidR="00E246E3" w:rsidRPr="00B83B67">
        <w:rPr>
          <w:snapToGrid w:val="0"/>
        </w:rPr>
        <w:t>1</w:t>
      </w:r>
      <w:r w:rsidR="00E246E3" w:rsidRPr="00B83B67">
        <w:rPr>
          <w:snapToGrid w:val="0"/>
          <w:vertAlign w:val="superscript"/>
        </w:rPr>
        <w:t>st</w:t>
      </w:r>
      <w:r w:rsidR="00E246E3" w:rsidRPr="00B83B67">
        <w:rPr>
          <w:snapToGrid w:val="0"/>
        </w:rPr>
        <w:t xml:space="preserve"> </w:t>
      </w:r>
      <w:r w:rsidR="009F417B" w:rsidRPr="00B83B67">
        <w:rPr>
          <w:snapToGrid w:val="0"/>
        </w:rPr>
        <w:t>and 3</w:t>
      </w:r>
      <w:r w:rsidR="009F417B" w:rsidRPr="00B83B67">
        <w:rPr>
          <w:snapToGrid w:val="0"/>
          <w:vertAlign w:val="superscript"/>
        </w:rPr>
        <w:t>rd</w:t>
      </w:r>
      <w:r w:rsidR="009F417B" w:rsidRPr="00B83B67">
        <w:rPr>
          <w:snapToGrid w:val="0"/>
        </w:rPr>
        <w:t xml:space="preserve"> meetings.</w:t>
      </w:r>
      <w:r w:rsidR="00E246E3" w:rsidRPr="00B83B67">
        <w:t xml:space="preserve"> </w:t>
      </w:r>
      <w:r w:rsidR="008330C1" w:rsidRPr="00B83B67">
        <w:t>It had before it documents FCCC/CP/2017/7</w:t>
      </w:r>
      <w:r w:rsidR="00603D7F" w:rsidRPr="00B83B67">
        <w:t>/A</w:t>
      </w:r>
      <w:r w:rsidR="008330C1" w:rsidRPr="00B83B67">
        <w:t xml:space="preserve">dd.1 and FCCC/SB/2017/3. </w:t>
      </w:r>
      <w:r w:rsidR="00E246E3" w:rsidRPr="00B83B67">
        <w:t>At its 1</w:t>
      </w:r>
      <w:r w:rsidR="00E246E3" w:rsidRPr="00B83B67">
        <w:rPr>
          <w:vertAlign w:val="superscript"/>
        </w:rPr>
        <w:t>st</w:t>
      </w:r>
      <w:r w:rsidR="00E246E3" w:rsidRPr="00B83B67">
        <w:t xml:space="preserve"> meeting, the SBI agreed to consider th</w:t>
      </w:r>
      <w:r w:rsidR="00791DC6" w:rsidRPr="00B83B67">
        <w:t>e</w:t>
      </w:r>
      <w:r w:rsidR="00E246E3" w:rsidRPr="00B83B67">
        <w:t xml:space="preserve"> agenda sub-item in informal consultations co-facilitated by </w:t>
      </w:r>
      <w:r w:rsidR="00E246E3" w:rsidRPr="00B83B67">
        <w:rPr>
          <w:bCs/>
        </w:rPr>
        <w:t>Ms. Stella Gama (Malawi) and Mr. Kunihiko Shimada (Japan)</w:t>
      </w:r>
      <w:r w:rsidR="00E246E3" w:rsidRPr="00B83B67">
        <w:t xml:space="preserve">. At </w:t>
      </w:r>
      <w:r w:rsidR="009F417B" w:rsidRPr="00B83B67">
        <w:t>its 3</w:t>
      </w:r>
      <w:r w:rsidR="009F417B" w:rsidRPr="00B83B67">
        <w:rPr>
          <w:vertAlign w:val="superscript"/>
        </w:rPr>
        <w:t>rd</w:t>
      </w:r>
      <w:r w:rsidR="009F417B" w:rsidRPr="00B83B67">
        <w:t xml:space="preserve"> </w:t>
      </w:r>
      <w:r w:rsidR="00E246E3" w:rsidRPr="00B83B67">
        <w:rPr>
          <w:snapToGrid w:val="0"/>
        </w:rPr>
        <w:t>meeting</w:t>
      </w:r>
      <w:r w:rsidR="00E246E3" w:rsidRPr="00B83B67">
        <w:t>, the SBI considered and adopted the conclusions below.</w:t>
      </w:r>
    </w:p>
    <w:p w14:paraId="16469ABF" w14:textId="6E10D480" w:rsidR="00E246E3" w:rsidRPr="00B83B67" w:rsidRDefault="00AE4166" w:rsidP="00AE4166">
      <w:pPr>
        <w:pStyle w:val="RegH23G"/>
        <w:numPr>
          <w:ilvl w:val="0"/>
          <w:numId w:val="0"/>
        </w:numPr>
        <w:tabs>
          <w:tab w:val="left" w:pos="720"/>
          <w:tab w:val="left" w:pos="1135"/>
        </w:tabs>
        <w:ind w:left="1134" w:hanging="454"/>
      </w:pPr>
      <w:r w:rsidRPr="00B83B67">
        <w:rPr>
          <w:bCs/>
        </w:rPr>
        <w:t>2.</w:t>
      </w:r>
      <w:r w:rsidRPr="00B83B67">
        <w:rPr>
          <w:bCs/>
        </w:rPr>
        <w:tab/>
      </w:r>
      <w:r w:rsidR="00E246E3" w:rsidRPr="00B83B67">
        <w:t>Conclusions</w:t>
      </w:r>
    </w:p>
    <w:p w14:paraId="2DAB471D" w14:textId="04F2B4DA" w:rsidR="00E246E3" w:rsidRPr="00B83B67" w:rsidRDefault="00AE4166" w:rsidP="00AE4166">
      <w:pPr>
        <w:pStyle w:val="RegSingleTxtG"/>
        <w:numPr>
          <w:ilvl w:val="0"/>
          <w:numId w:val="0"/>
        </w:numPr>
        <w:tabs>
          <w:tab w:val="left" w:pos="568"/>
        </w:tabs>
        <w:ind w:left="1134"/>
      </w:pPr>
      <w:r w:rsidRPr="00B83B67">
        <w:t>86.</w:t>
      </w:r>
      <w:r w:rsidRPr="00B83B67">
        <w:tab/>
      </w:r>
      <w:r w:rsidR="005C2B48" w:rsidRPr="00B83B67">
        <w:t xml:space="preserve">The </w:t>
      </w:r>
      <w:r w:rsidR="008B2864" w:rsidRPr="00B83B67">
        <w:t>SBI</w:t>
      </w:r>
      <w:r w:rsidR="00E246E3" w:rsidRPr="00B83B67">
        <w:t xml:space="preserve"> welcomed the report of the GEF, including the information on progress in relation to the Poznan strategic programme on technology transfer (PSP) and related challenges and lessons learned.</w:t>
      </w:r>
      <w:r w:rsidR="005C2B48" w:rsidRPr="00B83B67">
        <w:rPr>
          <w:rStyle w:val="FootnoteReference"/>
        </w:rPr>
        <w:footnoteReference w:id="66"/>
      </w:r>
    </w:p>
    <w:p w14:paraId="1ED3E014" w14:textId="707CF5E8" w:rsidR="00E246E3" w:rsidRPr="00B83B67" w:rsidRDefault="00AE4166" w:rsidP="00AE4166">
      <w:pPr>
        <w:pStyle w:val="RegSingleTxtG"/>
        <w:numPr>
          <w:ilvl w:val="0"/>
          <w:numId w:val="0"/>
        </w:numPr>
        <w:tabs>
          <w:tab w:val="left" w:pos="568"/>
        </w:tabs>
        <w:ind w:left="1134"/>
      </w:pPr>
      <w:r w:rsidRPr="00B83B67">
        <w:t>87.</w:t>
      </w:r>
      <w:r w:rsidRPr="00B83B67">
        <w:tab/>
      </w:r>
      <w:r w:rsidR="00E246E3" w:rsidRPr="00B83B67">
        <w:t xml:space="preserve">The SBI also welcomed the ongoing collaboration between the PSP climate technology transfer and finance centres and the Climate Technology Centre and Network </w:t>
      </w:r>
      <w:r w:rsidR="00E246E3" w:rsidRPr="00B83B67">
        <w:lastRenderedPageBreak/>
        <w:t>(CTCN), including on responses to developing country requests for technical assistance, and encouraged them to continue this collaboration.</w:t>
      </w:r>
      <w:r w:rsidR="005C2B48" w:rsidRPr="00B83B67">
        <w:rPr>
          <w:rStyle w:val="FootnoteReference"/>
        </w:rPr>
        <w:footnoteReference w:id="67"/>
      </w:r>
      <w:r w:rsidR="00E246E3" w:rsidRPr="00B83B67">
        <w:t xml:space="preserve"> </w:t>
      </w:r>
    </w:p>
    <w:p w14:paraId="4148301D" w14:textId="08D50DBE" w:rsidR="00E246E3" w:rsidRPr="00B83B67" w:rsidRDefault="00AE4166" w:rsidP="00AE4166">
      <w:pPr>
        <w:pStyle w:val="RegSingleTxtG"/>
        <w:numPr>
          <w:ilvl w:val="0"/>
          <w:numId w:val="0"/>
        </w:numPr>
        <w:tabs>
          <w:tab w:val="left" w:pos="568"/>
        </w:tabs>
        <w:ind w:left="1134"/>
      </w:pPr>
      <w:r w:rsidRPr="00B83B67">
        <w:t>88.</w:t>
      </w:r>
      <w:r w:rsidRPr="00B83B67">
        <w:tab/>
      </w:r>
      <w:r w:rsidR="00E246E3" w:rsidRPr="00B83B67">
        <w:t xml:space="preserve">The SBI noted the information in the report referred to in paragraph </w:t>
      </w:r>
      <w:r w:rsidR="00831027" w:rsidRPr="00B83B67">
        <w:t>8</w:t>
      </w:r>
      <w:r w:rsidR="008C3E02" w:rsidRPr="00B83B67">
        <w:t>6</w:t>
      </w:r>
      <w:r w:rsidR="00E246E3" w:rsidRPr="00B83B67">
        <w:t xml:space="preserve"> above on the terminal evaluation of phase I of the global technology needs assessment (TNA) project.</w:t>
      </w:r>
      <w:r w:rsidR="005C2B48" w:rsidRPr="00B83B67">
        <w:rPr>
          <w:rStyle w:val="FootnoteReference"/>
        </w:rPr>
        <w:footnoteReference w:id="68"/>
      </w:r>
      <w:r w:rsidR="00E246E3" w:rsidRPr="00B83B67">
        <w:t xml:space="preserve"> The SBI invited Parties participating in phase III of the global TNA project to consider the findings of the terminal evaluation. </w:t>
      </w:r>
    </w:p>
    <w:p w14:paraId="096AA201" w14:textId="2249EB50" w:rsidR="00E246E3" w:rsidRPr="00B83B67" w:rsidRDefault="00AE4166" w:rsidP="00AE4166">
      <w:pPr>
        <w:pStyle w:val="RegSingleTxtG"/>
        <w:numPr>
          <w:ilvl w:val="0"/>
          <w:numId w:val="0"/>
        </w:numPr>
        <w:tabs>
          <w:tab w:val="left" w:pos="568"/>
        </w:tabs>
        <w:ind w:left="1134"/>
      </w:pPr>
      <w:r w:rsidRPr="00B83B67">
        <w:t>89.</w:t>
      </w:r>
      <w:r w:rsidRPr="00B83B67">
        <w:tab/>
      </w:r>
      <w:r w:rsidR="00E246E3" w:rsidRPr="00B83B67">
        <w:t>The SBI recommended that the</w:t>
      </w:r>
      <w:r w:rsidR="005C2B48" w:rsidRPr="00B83B67">
        <w:t xml:space="preserve"> </w:t>
      </w:r>
      <w:r w:rsidR="00E246E3" w:rsidRPr="00B83B67">
        <w:t xml:space="preserve">COP invite the GEF to allocate provisions in the climate change focal area of its seventh replenishment for supporting developing country Parties in undertaking TNAs and piloting priority technology projects to foster innovation and investment. </w:t>
      </w:r>
    </w:p>
    <w:p w14:paraId="7C3B797D" w14:textId="14EB4F32" w:rsidR="004F0C69" w:rsidRPr="00B83B67" w:rsidRDefault="00AE4166" w:rsidP="00AE4166">
      <w:pPr>
        <w:pStyle w:val="RegSingleTxtG"/>
        <w:numPr>
          <w:ilvl w:val="0"/>
          <w:numId w:val="0"/>
        </w:numPr>
        <w:tabs>
          <w:tab w:val="left" w:pos="568"/>
        </w:tabs>
        <w:ind w:left="1134"/>
      </w:pPr>
      <w:r w:rsidRPr="00B83B67">
        <w:t>90.</w:t>
      </w:r>
      <w:r w:rsidRPr="00B83B67">
        <w:tab/>
      </w:r>
      <w:r w:rsidR="00E246E3" w:rsidRPr="00B83B67">
        <w:t>The SBI also recommended that the COP invite the GEF to include information in its reports to the COP on:</w:t>
      </w:r>
    </w:p>
    <w:p w14:paraId="5AD5AF31" w14:textId="31BF59F8" w:rsidR="00E246E3" w:rsidRPr="00B83B67" w:rsidRDefault="00AE4166" w:rsidP="00AE4166">
      <w:pPr>
        <w:pStyle w:val="RegSingleTxtG2"/>
        <w:numPr>
          <w:ilvl w:val="0"/>
          <w:numId w:val="0"/>
        </w:numPr>
        <w:tabs>
          <w:tab w:val="clear" w:pos="1701"/>
        </w:tabs>
        <w:ind w:left="1134" w:firstLine="567"/>
      </w:pPr>
      <w:r w:rsidRPr="00B83B67">
        <w:rPr>
          <w:szCs w:val="28"/>
        </w:rPr>
        <w:t>(a)</w:t>
      </w:r>
      <w:r w:rsidRPr="00B83B67">
        <w:rPr>
          <w:szCs w:val="28"/>
        </w:rPr>
        <w:tab/>
      </w:r>
      <w:r w:rsidR="00E246E3" w:rsidRPr="00B83B67">
        <w:t>The collaboration between the GEF focal points and the national designated entities for technology development and transfer, as communicated by the CTCN to the GEF;</w:t>
      </w:r>
      <w:r w:rsidR="005C2B48" w:rsidRPr="00B83B67">
        <w:rPr>
          <w:rStyle w:val="FootnoteReference"/>
        </w:rPr>
        <w:footnoteReference w:id="69"/>
      </w:r>
      <w:r w:rsidR="00E246E3" w:rsidRPr="00B83B67">
        <w:t xml:space="preserve"> </w:t>
      </w:r>
    </w:p>
    <w:p w14:paraId="52AED8CB" w14:textId="3F0158FB" w:rsidR="00E246E3" w:rsidRPr="00B83B67" w:rsidRDefault="00AE4166" w:rsidP="00AE4166">
      <w:pPr>
        <w:pStyle w:val="RegSingleTxtG2"/>
        <w:numPr>
          <w:ilvl w:val="0"/>
          <w:numId w:val="0"/>
        </w:numPr>
        <w:tabs>
          <w:tab w:val="clear" w:pos="1701"/>
        </w:tabs>
        <w:ind w:left="1134" w:firstLine="567"/>
        <w:rPr>
          <w:b/>
        </w:rPr>
      </w:pPr>
      <w:r w:rsidRPr="00B83B67">
        <w:rPr>
          <w:szCs w:val="28"/>
        </w:rPr>
        <w:t>(b)</w:t>
      </w:r>
      <w:r w:rsidRPr="00B83B67">
        <w:rPr>
          <w:szCs w:val="28"/>
        </w:rPr>
        <w:tab/>
      </w:r>
      <w:r w:rsidR="00E246E3" w:rsidRPr="00B83B67">
        <w:t>Whether and how Parties have used their System for Transparent Allocation of Resources allocation for piloting the implementation of the TNA results;</w:t>
      </w:r>
      <w:r w:rsidR="00276C5E" w:rsidRPr="00B83B67">
        <w:rPr>
          <w:rStyle w:val="FootnoteReference"/>
        </w:rPr>
        <w:footnoteReference w:id="70"/>
      </w:r>
      <w:r w:rsidR="00E246E3" w:rsidRPr="00B83B67">
        <w:t xml:space="preserve"> </w:t>
      </w:r>
    </w:p>
    <w:p w14:paraId="18BFD677" w14:textId="4535E0E4" w:rsidR="00E246E3" w:rsidRPr="00B83B67" w:rsidRDefault="00AE4166" w:rsidP="00AE4166">
      <w:pPr>
        <w:pStyle w:val="RegSingleTxtG2"/>
        <w:numPr>
          <w:ilvl w:val="0"/>
          <w:numId w:val="0"/>
        </w:numPr>
        <w:tabs>
          <w:tab w:val="clear" w:pos="1701"/>
        </w:tabs>
        <w:ind w:left="1134" w:firstLine="567"/>
        <w:rPr>
          <w:b/>
        </w:rPr>
      </w:pPr>
      <w:r w:rsidRPr="00B83B67">
        <w:rPr>
          <w:szCs w:val="28"/>
        </w:rPr>
        <w:t>(c)</w:t>
      </w:r>
      <w:r w:rsidRPr="00B83B67">
        <w:rPr>
          <w:szCs w:val="28"/>
        </w:rPr>
        <w:tab/>
      </w:r>
      <w:r w:rsidR="00E246E3" w:rsidRPr="00B83B67">
        <w:t xml:space="preserve">The outcomes of the collaboration referred to in paragraph </w:t>
      </w:r>
      <w:r w:rsidR="005C2B48" w:rsidRPr="00B83B67">
        <w:t>8</w:t>
      </w:r>
      <w:r w:rsidR="000B5EFA" w:rsidRPr="00B83B67">
        <w:t>7</w:t>
      </w:r>
      <w:r w:rsidR="00E246E3" w:rsidRPr="00B83B67">
        <w:t xml:space="preserve"> above. </w:t>
      </w:r>
    </w:p>
    <w:p w14:paraId="12934A3B" w14:textId="72BFDAB2" w:rsidR="00E246E3" w:rsidRPr="00B83B67" w:rsidRDefault="00AE4166" w:rsidP="00AE4166">
      <w:pPr>
        <w:pStyle w:val="RegSingleTxtG"/>
        <w:numPr>
          <w:ilvl w:val="0"/>
          <w:numId w:val="0"/>
        </w:numPr>
        <w:tabs>
          <w:tab w:val="left" w:pos="568"/>
        </w:tabs>
        <w:ind w:left="1134"/>
      </w:pPr>
      <w:r w:rsidRPr="00B83B67">
        <w:t>91.</w:t>
      </w:r>
      <w:r w:rsidRPr="00B83B67">
        <w:tab/>
      </w:r>
      <w:r w:rsidR="00E246E3" w:rsidRPr="00B83B67">
        <w:t xml:space="preserve">The SBI welcomed the midterm evaluations of the pilot projects of the fourth replenishment of the GEF included in the report referred to in paragraph </w:t>
      </w:r>
      <w:r w:rsidR="00276C5E" w:rsidRPr="00B83B67">
        <w:t>8</w:t>
      </w:r>
      <w:r w:rsidR="00C46085" w:rsidRPr="00B83B67">
        <w:t>6</w:t>
      </w:r>
      <w:r w:rsidR="00E246E3" w:rsidRPr="00B83B67">
        <w:t xml:space="preserve"> above.</w:t>
      </w:r>
      <w:r w:rsidR="00276C5E" w:rsidRPr="00B83B67">
        <w:rPr>
          <w:rStyle w:val="FootnoteReference"/>
        </w:rPr>
        <w:footnoteReference w:id="71"/>
      </w:r>
      <w:r w:rsidR="00E246E3" w:rsidRPr="00B83B67">
        <w:t xml:space="preserve"> It reiterated its encouragement to the GEF to share the midterm evaluations of the PSP climate technology transfer and finance centres and the </w:t>
      </w:r>
      <w:r w:rsidR="00831027" w:rsidRPr="00B83B67">
        <w:t>aforementioned</w:t>
      </w:r>
      <w:r w:rsidR="00E246E3" w:rsidRPr="00B83B67">
        <w:t xml:space="preserve"> pilot projects as soon as available in order for the Technology Executive Committee (TEC) to update the evaluation report on the PSP.</w:t>
      </w:r>
    </w:p>
    <w:p w14:paraId="37937959" w14:textId="39B1BD81" w:rsidR="00E246E3" w:rsidRPr="00B83B67" w:rsidRDefault="00AE4166" w:rsidP="00AE4166">
      <w:pPr>
        <w:pStyle w:val="RegSingleTxtG"/>
        <w:numPr>
          <w:ilvl w:val="0"/>
          <w:numId w:val="0"/>
        </w:numPr>
        <w:tabs>
          <w:tab w:val="left" w:pos="568"/>
        </w:tabs>
        <w:ind w:left="1134"/>
      </w:pPr>
      <w:r w:rsidRPr="00B83B67">
        <w:t>92.</w:t>
      </w:r>
      <w:r w:rsidRPr="00B83B67">
        <w:tab/>
      </w:r>
      <w:r w:rsidR="00E246E3" w:rsidRPr="00B83B67">
        <w:t>The SBI noted the ongoing work of the TEC in updating its report on the evaluation of the PSP</w:t>
      </w:r>
      <w:r w:rsidR="00C7681B" w:rsidRPr="00B83B67">
        <w:rPr>
          <w:rStyle w:val="FootnoteReference"/>
        </w:rPr>
        <w:footnoteReference w:id="72"/>
      </w:r>
      <w:r w:rsidR="00E246E3" w:rsidRPr="00B83B67">
        <w:t xml:space="preserve"> in accordance with the invitation of SBI 43.</w:t>
      </w:r>
      <w:r w:rsidR="00AA7F7A" w:rsidRPr="00B83B67">
        <w:rPr>
          <w:rStyle w:val="FootnoteReference"/>
        </w:rPr>
        <w:footnoteReference w:id="73"/>
      </w:r>
      <w:r w:rsidR="00E246E3" w:rsidRPr="00B83B67">
        <w:t xml:space="preserve"> The SBI invited the TEC to submit the evaluation report as part of its annual report to the COP for consideration at the session of the SBI to be held in December 2018.</w:t>
      </w:r>
    </w:p>
    <w:p w14:paraId="690E5600" w14:textId="2E35E78E" w:rsidR="00813E90" w:rsidRPr="00B83B67" w:rsidRDefault="00AE4166" w:rsidP="00AE4166">
      <w:pPr>
        <w:pStyle w:val="RegHChG"/>
        <w:numPr>
          <w:ilvl w:val="0"/>
          <w:numId w:val="0"/>
        </w:numPr>
        <w:tabs>
          <w:tab w:val="left" w:pos="1135"/>
        </w:tabs>
        <w:ind w:left="1135" w:hanging="454"/>
        <w:rPr>
          <w:lang w:eastAsia="en-US"/>
        </w:rPr>
      </w:pPr>
      <w:bookmarkStart w:id="124" w:name="_Toc503346291"/>
      <w:bookmarkStart w:id="125" w:name="_Toc482366035"/>
      <w:bookmarkStart w:id="126" w:name="_Toc484090990"/>
      <w:r w:rsidRPr="00B83B67">
        <w:rPr>
          <w:lang w:eastAsia="en-US"/>
        </w:rPr>
        <w:t>XV.</w:t>
      </w:r>
      <w:r w:rsidRPr="00B83B67">
        <w:rPr>
          <w:lang w:eastAsia="en-US"/>
        </w:rPr>
        <w:tab/>
      </w:r>
      <w:r w:rsidR="00813E90" w:rsidRPr="00B83B67">
        <w:t>Matters relating to climate finance</w:t>
      </w:r>
      <w:r w:rsidR="00813E90" w:rsidRPr="00B83B67">
        <w:rPr>
          <w:lang w:eastAsia="en-US"/>
        </w:rPr>
        <w:br/>
      </w:r>
      <w:r w:rsidR="00813E90" w:rsidRPr="00B83B67">
        <w:rPr>
          <w:rFonts w:eastAsia="Times New Roman"/>
          <w:b w:val="0"/>
          <w:sz w:val="20"/>
          <w:lang w:eastAsia="en-US"/>
        </w:rPr>
        <w:t>(Agenda item 15)</w:t>
      </w:r>
      <w:bookmarkEnd w:id="124"/>
    </w:p>
    <w:p w14:paraId="207CBEAB" w14:textId="11657A1C" w:rsidR="00E246E3" w:rsidRPr="00B83B67" w:rsidRDefault="00AE4166" w:rsidP="00AE4166">
      <w:pPr>
        <w:pStyle w:val="RegH1G"/>
        <w:numPr>
          <w:ilvl w:val="0"/>
          <w:numId w:val="0"/>
        </w:numPr>
        <w:tabs>
          <w:tab w:val="left" w:pos="1135"/>
        </w:tabs>
        <w:ind w:left="1134" w:hanging="454"/>
      </w:pPr>
      <w:bookmarkStart w:id="127" w:name="_Toc482366036"/>
      <w:bookmarkStart w:id="128" w:name="_Toc484090991"/>
      <w:bookmarkStart w:id="129" w:name="_Toc503346292"/>
      <w:bookmarkEnd w:id="125"/>
      <w:bookmarkEnd w:id="126"/>
      <w:r w:rsidRPr="00B83B67">
        <w:t>A.</w:t>
      </w:r>
      <w:r w:rsidRPr="00B83B67">
        <w:tab/>
      </w:r>
      <w:r w:rsidR="00813E90" w:rsidRPr="00B83B67">
        <w:t>R</w:t>
      </w:r>
      <w:r w:rsidR="00E246E3" w:rsidRPr="00B83B67">
        <w:t>eview of the functions of the Standing Committee on Finance</w:t>
      </w:r>
      <w:bookmarkEnd w:id="127"/>
      <w:r w:rsidR="00E246E3" w:rsidRPr="00B83B67">
        <w:br/>
      </w:r>
      <w:r w:rsidR="00E246E3" w:rsidRPr="00B83B67">
        <w:rPr>
          <w:rFonts w:eastAsia="Times New Roman"/>
          <w:b w:val="0"/>
          <w:sz w:val="20"/>
          <w:lang w:eastAsia="en-US"/>
        </w:rPr>
        <w:t>(Agenda sub-item 15(a))</w:t>
      </w:r>
      <w:bookmarkEnd w:id="128"/>
      <w:bookmarkEnd w:id="129"/>
    </w:p>
    <w:p w14:paraId="5E6384D8" w14:textId="56C9A901" w:rsidR="00DA521A" w:rsidRPr="00B83B67" w:rsidRDefault="00AE4166" w:rsidP="00AE4166">
      <w:pPr>
        <w:pStyle w:val="RegSingleTxtG"/>
        <w:numPr>
          <w:ilvl w:val="0"/>
          <w:numId w:val="0"/>
        </w:numPr>
        <w:tabs>
          <w:tab w:val="left" w:pos="568"/>
        </w:tabs>
        <w:ind w:left="1134"/>
      </w:pPr>
      <w:r w:rsidRPr="00B83B67">
        <w:t>93.</w:t>
      </w:r>
      <w:r w:rsidRPr="00B83B67">
        <w:tab/>
      </w:r>
      <w:r w:rsidR="00E246E3" w:rsidRPr="00B83B67">
        <w:t>The SBI consider</w:t>
      </w:r>
      <w:r w:rsidR="006C691D" w:rsidRPr="00B83B67">
        <w:t xml:space="preserve">ed this agenda sub-item at its </w:t>
      </w:r>
      <w:r w:rsidR="00E246E3" w:rsidRPr="00B83B67">
        <w:t>1</w:t>
      </w:r>
      <w:r w:rsidR="00E246E3" w:rsidRPr="00B83B67">
        <w:rPr>
          <w:vertAlign w:val="superscript"/>
        </w:rPr>
        <w:t>st</w:t>
      </w:r>
      <w:r w:rsidR="00FB4F10" w:rsidRPr="00B83B67">
        <w:t xml:space="preserve"> </w:t>
      </w:r>
      <w:r w:rsidR="006C691D" w:rsidRPr="00B83B67">
        <w:t xml:space="preserve">and </w:t>
      </w:r>
      <w:r w:rsidR="007666CA" w:rsidRPr="00B83B67">
        <w:t>5</w:t>
      </w:r>
      <w:r w:rsidR="007666CA" w:rsidRPr="00B83B67">
        <w:rPr>
          <w:vertAlign w:val="superscript"/>
        </w:rPr>
        <w:t>th</w:t>
      </w:r>
      <w:r w:rsidR="00936EB0" w:rsidRPr="00B83B67">
        <w:t xml:space="preserve"> </w:t>
      </w:r>
      <w:r w:rsidR="007666CA" w:rsidRPr="00B83B67">
        <w:t>meeting</w:t>
      </w:r>
      <w:r w:rsidR="006C691D" w:rsidRPr="00B83B67">
        <w:t>s</w:t>
      </w:r>
      <w:r w:rsidR="00E246E3" w:rsidRPr="00B83B67">
        <w:t xml:space="preserve">. It had before it </w:t>
      </w:r>
      <w:r w:rsidR="006C691D" w:rsidRPr="00B83B67">
        <w:t>documents FCCC/TP/2017/4 and FCCC/TP/2017/9.</w:t>
      </w:r>
      <w:r w:rsidR="00E246E3" w:rsidRPr="00B83B67">
        <w:t xml:space="preserve"> At its 1</w:t>
      </w:r>
      <w:r w:rsidR="00E246E3" w:rsidRPr="00B83B67">
        <w:rPr>
          <w:vertAlign w:val="superscript"/>
        </w:rPr>
        <w:t>st</w:t>
      </w:r>
      <w:r w:rsidR="00E246E3" w:rsidRPr="00B83B67">
        <w:t xml:space="preserve"> meeting, the SBI agreed to consider th</w:t>
      </w:r>
      <w:r w:rsidR="00831027" w:rsidRPr="00B83B67">
        <w:t>e</w:t>
      </w:r>
      <w:r w:rsidR="00E246E3" w:rsidRPr="00B83B67">
        <w:t xml:space="preserve"> agenda sub-item in informal consultations co</w:t>
      </w:r>
      <w:r w:rsidR="00E246E3" w:rsidRPr="00B83B67">
        <w:noBreakHyphen/>
        <w:t xml:space="preserve">facilitated by Ms. Delphine Eyraud (France) and Ms. Olai Uludong (Palau). At </w:t>
      </w:r>
      <w:r w:rsidR="00FB4F10" w:rsidRPr="00B83B67">
        <w:t xml:space="preserve">the </w:t>
      </w:r>
      <w:r w:rsidR="007666CA" w:rsidRPr="00B83B67">
        <w:t>5</w:t>
      </w:r>
      <w:r w:rsidR="007666CA" w:rsidRPr="00B83B67">
        <w:rPr>
          <w:vertAlign w:val="superscript"/>
        </w:rPr>
        <w:t>th</w:t>
      </w:r>
      <w:r w:rsidR="00936EB0" w:rsidRPr="00B83B67">
        <w:t xml:space="preserve"> </w:t>
      </w:r>
      <w:r w:rsidR="007666CA" w:rsidRPr="00B83B67">
        <w:t>meeting</w:t>
      </w:r>
      <w:r w:rsidR="00FB4F10" w:rsidRPr="00B83B67">
        <w:t xml:space="preserve">, the Chair reminded Parties that the SBI had </w:t>
      </w:r>
      <w:r w:rsidR="00087D6D" w:rsidRPr="00B83B67">
        <w:t>been requested</w:t>
      </w:r>
      <w:r w:rsidR="00087D6D" w:rsidRPr="00B83B67">
        <w:rPr>
          <w:rStyle w:val="FootnoteReference"/>
        </w:rPr>
        <w:footnoteReference w:id="74"/>
      </w:r>
      <w:r w:rsidR="00FB4F10" w:rsidRPr="00B83B67">
        <w:t xml:space="preserve"> to complete </w:t>
      </w:r>
      <w:r w:rsidR="00087D6D" w:rsidRPr="00B83B67">
        <w:t xml:space="preserve">its </w:t>
      </w:r>
      <w:r w:rsidR="00FB4F10" w:rsidRPr="00B83B67">
        <w:t>work at th</w:t>
      </w:r>
      <w:r w:rsidR="00831027" w:rsidRPr="00B83B67">
        <w:t>e</w:t>
      </w:r>
      <w:r w:rsidR="00FB4F10" w:rsidRPr="00B83B67">
        <w:t xml:space="preserve"> session and to recommend a draft decision</w:t>
      </w:r>
      <w:r w:rsidR="00087D6D" w:rsidRPr="00B83B67">
        <w:t xml:space="preserve"> thereon</w:t>
      </w:r>
      <w:r w:rsidR="00FB4F10" w:rsidRPr="00B83B67">
        <w:t xml:space="preserve"> for consideration and adoption at COP 23</w:t>
      </w:r>
      <w:r w:rsidR="00B92A95" w:rsidRPr="00B83B67">
        <w:t>.</w:t>
      </w:r>
      <w:r w:rsidR="00FB4F10" w:rsidRPr="00B83B67">
        <w:t xml:space="preserve"> The Chair noted that Parties had not been able to conclude their consideration of this </w:t>
      </w:r>
      <w:r w:rsidR="00345C6D" w:rsidRPr="00B83B67">
        <w:t>matter</w:t>
      </w:r>
      <w:r w:rsidR="00FB4F10" w:rsidRPr="00B83B67">
        <w:t xml:space="preserve"> and </w:t>
      </w:r>
      <w:r w:rsidR="00FB4F10" w:rsidRPr="00B83B67">
        <w:lastRenderedPageBreak/>
        <w:t xml:space="preserve">informed Parties that </w:t>
      </w:r>
      <w:r w:rsidR="00345C6D" w:rsidRPr="00B83B67">
        <w:t xml:space="preserve">the </w:t>
      </w:r>
      <w:r w:rsidR="001C1676" w:rsidRPr="00B83B67">
        <w:t xml:space="preserve">consideration would continue under the guidance of </w:t>
      </w:r>
      <w:r w:rsidR="00FB4F10" w:rsidRPr="00B83B67">
        <w:t xml:space="preserve">the </w:t>
      </w:r>
      <w:r w:rsidR="001C1676" w:rsidRPr="00B83B67">
        <w:t xml:space="preserve">COP </w:t>
      </w:r>
      <w:r w:rsidR="00FB4F10" w:rsidRPr="00B83B67">
        <w:t>Presidency.</w:t>
      </w:r>
      <w:r w:rsidR="00FB4F10" w:rsidRPr="00B83B67">
        <w:rPr>
          <w:rStyle w:val="FootnoteReference"/>
        </w:rPr>
        <w:footnoteReference w:id="75"/>
      </w:r>
    </w:p>
    <w:p w14:paraId="723A7482" w14:textId="10146BB9" w:rsidR="00E246E3" w:rsidRPr="00B83B67" w:rsidRDefault="00AE4166" w:rsidP="00AE4166">
      <w:pPr>
        <w:pStyle w:val="RegH1G"/>
        <w:numPr>
          <w:ilvl w:val="0"/>
          <w:numId w:val="0"/>
        </w:numPr>
        <w:tabs>
          <w:tab w:val="left" w:pos="1135"/>
        </w:tabs>
        <w:ind w:left="1135" w:hanging="454"/>
      </w:pPr>
      <w:bookmarkStart w:id="130" w:name="_Toc482366037"/>
      <w:bookmarkStart w:id="131" w:name="_Toc484090992"/>
      <w:bookmarkStart w:id="132" w:name="_Toc503346293"/>
      <w:r w:rsidRPr="00B83B67">
        <w:t>B.</w:t>
      </w:r>
      <w:r w:rsidRPr="00B83B67">
        <w:tab/>
      </w:r>
      <w:r w:rsidR="00E246E3" w:rsidRPr="00B83B67">
        <w:t>Third review of the Adaptation Fund</w:t>
      </w:r>
      <w:bookmarkEnd w:id="130"/>
      <w:r w:rsidR="00E246E3" w:rsidRPr="00B83B67">
        <w:br/>
      </w:r>
      <w:r w:rsidR="00E246E3" w:rsidRPr="00B83B67">
        <w:rPr>
          <w:rFonts w:eastAsia="Times New Roman"/>
          <w:b w:val="0"/>
          <w:sz w:val="20"/>
          <w:lang w:eastAsia="en-US"/>
        </w:rPr>
        <w:t>(Agenda sub-item 15(b))</w:t>
      </w:r>
      <w:bookmarkEnd w:id="131"/>
      <w:bookmarkEnd w:id="132"/>
    </w:p>
    <w:p w14:paraId="29312DAE" w14:textId="2A295E53" w:rsidR="00E246E3" w:rsidRPr="00B83B67" w:rsidRDefault="00AE4166" w:rsidP="00AE4166">
      <w:pPr>
        <w:pStyle w:val="RegSingleTxtG"/>
        <w:numPr>
          <w:ilvl w:val="0"/>
          <w:numId w:val="0"/>
        </w:numPr>
        <w:tabs>
          <w:tab w:val="left" w:pos="568"/>
        </w:tabs>
        <w:ind w:left="1134"/>
        <w:rPr>
          <w:lang w:val="en-US"/>
        </w:rPr>
      </w:pPr>
      <w:r w:rsidRPr="00B83B67">
        <w:rPr>
          <w:lang w:val="en-US"/>
        </w:rPr>
        <w:t>94.</w:t>
      </w:r>
      <w:r w:rsidRPr="00B83B67">
        <w:rPr>
          <w:lang w:val="en-US"/>
        </w:rPr>
        <w:tab/>
      </w:r>
      <w:r w:rsidR="00E246E3" w:rsidRPr="00B83B67">
        <w:t>The SBI considered this agenda sub-item at its 1</w:t>
      </w:r>
      <w:r w:rsidR="00E246E3" w:rsidRPr="00B83B67">
        <w:rPr>
          <w:vertAlign w:val="superscript"/>
        </w:rPr>
        <w:t>st</w:t>
      </w:r>
      <w:r w:rsidR="00E246E3" w:rsidRPr="00B83B67">
        <w:rPr>
          <w:sz w:val="13"/>
          <w:szCs w:val="13"/>
        </w:rPr>
        <w:t xml:space="preserve"> </w:t>
      </w:r>
      <w:r w:rsidR="002B23A0" w:rsidRPr="00B83B67">
        <w:t>and 3</w:t>
      </w:r>
      <w:r w:rsidR="002B23A0" w:rsidRPr="00B83B67">
        <w:rPr>
          <w:vertAlign w:val="superscript"/>
        </w:rPr>
        <w:t>rd</w:t>
      </w:r>
      <w:r w:rsidR="002B23A0" w:rsidRPr="00B83B67">
        <w:t xml:space="preserve"> m</w:t>
      </w:r>
      <w:r w:rsidR="00E246E3" w:rsidRPr="00B83B67">
        <w:t>eeting</w:t>
      </w:r>
      <w:r w:rsidR="002B23A0" w:rsidRPr="00B83B67">
        <w:t>s</w:t>
      </w:r>
      <w:r w:rsidR="00E246E3" w:rsidRPr="00B83B67">
        <w:t xml:space="preserve">. It had before </w:t>
      </w:r>
      <w:r w:rsidR="002B23A0" w:rsidRPr="00B83B67">
        <w:t xml:space="preserve">it document FCCC/TP/2017/6. </w:t>
      </w:r>
      <w:r w:rsidR="00E246E3" w:rsidRPr="00B83B67">
        <w:t>At its 1</w:t>
      </w:r>
      <w:r w:rsidR="00E246E3" w:rsidRPr="00B83B67">
        <w:rPr>
          <w:vertAlign w:val="superscript"/>
        </w:rPr>
        <w:t>st</w:t>
      </w:r>
      <w:r w:rsidR="00E246E3" w:rsidRPr="00B83B67">
        <w:t xml:space="preserve"> meeting, the SBI agreed to consider the agenda sub-item in informal consultations co</w:t>
      </w:r>
      <w:r w:rsidR="00E246E3" w:rsidRPr="00B83B67">
        <w:noBreakHyphen/>
        <w:t>facilitated by Ms. Patience Damptey (Ghana) and Ms.</w:t>
      </w:r>
      <w:r w:rsidR="00B40FBB" w:rsidRPr="00B83B67">
        <w:t> </w:t>
      </w:r>
      <w:r w:rsidR="00E246E3" w:rsidRPr="00B83B67">
        <w:rPr>
          <w:bCs/>
        </w:rPr>
        <w:t>Gemma O’Reilly (Ireland)</w:t>
      </w:r>
      <w:r w:rsidR="00E246E3" w:rsidRPr="00B83B67">
        <w:t xml:space="preserve">. At its </w:t>
      </w:r>
      <w:r w:rsidR="00E246E3" w:rsidRPr="00B83B67">
        <w:rPr>
          <w:snapToGrid w:val="0"/>
        </w:rPr>
        <w:t>3</w:t>
      </w:r>
      <w:r w:rsidR="00E246E3" w:rsidRPr="00B83B67">
        <w:rPr>
          <w:snapToGrid w:val="0"/>
          <w:vertAlign w:val="superscript"/>
        </w:rPr>
        <w:t>rd</w:t>
      </w:r>
      <w:r w:rsidR="00E246E3" w:rsidRPr="00B83B67">
        <w:rPr>
          <w:snapToGrid w:val="0"/>
        </w:rPr>
        <w:t xml:space="preserve"> meeting</w:t>
      </w:r>
      <w:r w:rsidR="00E246E3" w:rsidRPr="00B83B67">
        <w:t xml:space="preserve">, the SBI recommended </w:t>
      </w:r>
      <w:r w:rsidR="0024544A" w:rsidRPr="00B83B67">
        <w:t xml:space="preserve">a </w:t>
      </w:r>
      <w:r w:rsidR="00E246E3" w:rsidRPr="00B83B67">
        <w:t xml:space="preserve">draft decision </w:t>
      </w:r>
      <w:r w:rsidR="000527D5" w:rsidRPr="00B83B67">
        <w:t xml:space="preserve">on </w:t>
      </w:r>
      <w:r w:rsidR="00EA69CC" w:rsidRPr="00B83B67">
        <w:t xml:space="preserve">the third review of the Adaptation Fund </w:t>
      </w:r>
      <w:r w:rsidR="00E246E3" w:rsidRPr="00B83B67">
        <w:t xml:space="preserve">for consideration and adoption </w:t>
      </w:r>
      <w:r w:rsidR="000527D5" w:rsidRPr="00B83B67">
        <w:t>at CMP 13</w:t>
      </w:r>
      <w:r w:rsidR="00597244" w:rsidRPr="00B83B67">
        <w:t>.</w:t>
      </w:r>
      <w:r w:rsidR="00597244" w:rsidRPr="00B83B67">
        <w:rPr>
          <w:rStyle w:val="FootnoteReference"/>
        </w:rPr>
        <w:footnoteReference w:id="76"/>
      </w:r>
    </w:p>
    <w:p w14:paraId="1280D6B8" w14:textId="24F9FFC8" w:rsidR="000D4615" w:rsidRPr="00B83B67" w:rsidRDefault="00AE4166" w:rsidP="00AE4166">
      <w:pPr>
        <w:pStyle w:val="RegHChG"/>
        <w:numPr>
          <w:ilvl w:val="0"/>
          <w:numId w:val="0"/>
        </w:numPr>
        <w:tabs>
          <w:tab w:val="left" w:pos="1135"/>
        </w:tabs>
        <w:ind w:left="1135" w:hanging="454"/>
        <w:rPr>
          <w:lang w:eastAsia="en-US"/>
        </w:rPr>
      </w:pPr>
      <w:bookmarkStart w:id="133" w:name="_Toc503346294"/>
      <w:bookmarkStart w:id="134" w:name="_Toc482366038"/>
      <w:bookmarkStart w:id="135" w:name="_Toc484090993"/>
      <w:r w:rsidRPr="00B83B67">
        <w:rPr>
          <w:lang w:eastAsia="en-US"/>
        </w:rPr>
        <w:t>XVI.</w:t>
      </w:r>
      <w:r w:rsidRPr="00B83B67">
        <w:rPr>
          <w:lang w:eastAsia="en-US"/>
        </w:rPr>
        <w:tab/>
      </w:r>
      <w:r w:rsidR="000D4615" w:rsidRPr="00B83B67">
        <w:t>Matters relating to capacity-building</w:t>
      </w:r>
      <w:r w:rsidR="000D4615" w:rsidRPr="00B83B67">
        <w:rPr>
          <w:lang w:eastAsia="en-US"/>
        </w:rPr>
        <w:br/>
      </w:r>
      <w:r w:rsidR="000D4615" w:rsidRPr="00B83B67">
        <w:rPr>
          <w:rFonts w:eastAsia="Times New Roman"/>
          <w:b w:val="0"/>
          <w:sz w:val="20"/>
          <w:lang w:eastAsia="en-US"/>
        </w:rPr>
        <w:t>(Agenda item 16)</w:t>
      </w:r>
      <w:bookmarkEnd w:id="133"/>
    </w:p>
    <w:p w14:paraId="73CC8537" w14:textId="3DF96C89" w:rsidR="00E246E3" w:rsidRPr="00B83B67" w:rsidRDefault="00AE4166" w:rsidP="00AE4166">
      <w:pPr>
        <w:pStyle w:val="RegH1G"/>
        <w:numPr>
          <w:ilvl w:val="0"/>
          <w:numId w:val="0"/>
        </w:numPr>
        <w:tabs>
          <w:tab w:val="left" w:pos="1135"/>
        </w:tabs>
        <w:ind w:left="1134" w:hanging="454"/>
        <w:rPr>
          <w:lang w:eastAsia="en-GB"/>
        </w:rPr>
      </w:pPr>
      <w:bookmarkStart w:id="136" w:name="_Toc482366039"/>
      <w:bookmarkStart w:id="137" w:name="_Toc484090994"/>
      <w:bookmarkStart w:id="138" w:name="_Toc503346295"/>
      <w:bookmarkEnd w:id="134"/>
      <w:bookmarkEnd w:id="135"/>
      <w:r w:rsidRPr="00B83B67">
        <w:rPr>
          <w:lang w:eastAsia="en-GB"/>
        </w:rPr>
        <w:t>A.</w:t>
      </w:r>
      <w:r w:rsidRPr="00B83B67">
        <w:rPr>
          <w:lang w:eastAsia="en-GB"/>
        </w:rPr>
        <w:tab/>
      </w:r>
      <w:r w:rsidR="00E246E3" w:rsidRPr="00B83B67">
        <w:t>Capacity-building under the Convention</w:t>
      </w:r>
      <w:r w:rsidR="00E246E3" w:rsidRPr="00B83B67">
        <w:br/>
      </w:r>
      <w:r w:rsidR="00E246E3" w:rsidRPr="00B83B67">
        <w:rPr>
          <w:rFonts w:eastAsia="Times New Roman"/>
          <w:b w:val="0"/>
          <w:sz w:val="20"/>
          <w:lang w:eastAsia="en-US"/>
        </w:rPr>
        <w:t>(Agenda sub-item 16(a))</w:t>
      </w:r>
      <w:bookmarkEnd w:id="136"/>
      <w:bookmarkEnd w:id="137"/>
      <w:bookmarkEnd w:id="138"/>
      <w:r w:rsidR="00E246E3" w:rsidRPr="00B83B67">
        <w:rPr>
          <w:lang w:eastAsia="en-GB"/>
        </w:rPr>
        <w:t xml:space="preserve"> </w:t>
      </w:r>
    </w:p>
    <w:p w14:paraId="081F970E" w14:textId="53FD7835" w:rsidR="00E246E3" w:rsidRPr="00B83B67" w:rsidRDefault="00AE4166" w:rsidP="00AE4166">
      <w:pPr>
        <w:pStyle w:val="RegH23G"/>
        <w:numPr>
          <w:ilvl w:val="0"/>
          <w:numId w:val="0"/>
        </w:numPr>
        <w:tabs>
          <w:tab w:val="left" w:pos="720"/>
          <w:tab w:val="left" w:pos="1135"/>
        </w:tabs>
        <w:ind w:left="1134" w:hanging="454"/>
        <w:rPr>
          <w:lang w:eastAsia="en-US"/>
        </w:rPr>
      </w:pPr>
      <w:r w:rsidRPr="00B83B67">
        <w:rPr>
          <w:bCs/>
          <w:lang w:eastAsia="en-US"/>
        </w:rPr>
        <w:t>1.</w:t>
      </w:r>
      <w:r w:rsidRPr="00B83B67">
        <w:rPr>
          <w:bCs/>
          <w:lang w:eastAsia="en-US"/>
        </w:rPr>
        <w:tab/>
      </w:r>
      <w:r w:rsidR="00E246E3" w:rsidRPr="00B83B67">
        <w:t>Proceedings</w:t>
      </w:r>
    </w:p>
    <w:p w14:paraId="3EF2A22B" w14:textId="291CE156" w:rsidR="00E246E3" w:rsidRPr="00B83B67" w:rsidRDefault="00AE4166" w:rsidP="00AE4166">
      <w:pPr>
        <w:pStyle w:val="RegSingleTxtG"/>
        <w:numPr>
          <w:ilvl w:val="0"/>
          <w:numId w:val="0"/>
        </w:numPr>
        <w:ind w:left="1134"/>
      </w:pPr>
      <w:r w:rsidRPr="00B83B67">
        <w:t>95.</w:t>
      </w:r>
      <w:r w:rsidRPr="00B83B67">
        <w:tab/>
      </w:r>
      <w:r w:rsidR="00E246E3" w:rsidRPr="00B83B67">
        <w:t>The SBI considered this agenda sub-item at its 1</w:t>
      </w:r>
      <w:r w:rsidR="00E246E3" w:rsidRPr="00B83B67">
        <w:rPr>
          <w:vertAlign w:val="superscript"/>
        </w:rPr>
        <w:t>st</w:t>
      </w:r>
      <w:r w:rsidR="00E246E3" w:rsidRPr="00B83B67">
        <w:rPr>
          <w:sz w:val="13"/>
          <w:szCs w:val="13"/>
        </w:rPr>
        <w:t xml:space="preserve"> </w:t>
      </w:r>
      <w:r w:rsidR="00E246E3" w:rsidRPr="00B83B67">
        <w:t>and 3</w:t>
      </w:r>
      <w:r w:rsidR="00E246E3" w:rsidRPr="00B83B67">
        <w:rPr>
          <w:vertAlign w:val="superscript"/>
        </w:rPr>
        <w:t>rd</w:t>
      </w:r>
      <w:r w:rsidR="00E246E3" w:rsidRPr="00B83B67">
        <w:t xml:space="preserve"> meetings. </w:t>
      </w:r>
      <w:r w:rsidR="00E246E3" w:rsidRPr="00B83B67">
        <w:rPr>
          <w:snapToGrid w:val="0"/>
        </w:rPr>
        <w:t xml:space="preserve">It </w:t>
      </w:r>
      <w:r w:rsidR="00CA5887" w:rsidRPr="00B83B67">
        <w:t>had before it document</w:t>
      </w:r>
      <w:r w:rsidR="00E246E3" w:rsidRPr="00B83B67">
        <w:t xml:space="preserve"> </w:t>
      </w:r>
      <w:r w:rsidR="00CA5887" w:rsidRPr="00B83B67">
        <w:t>FCCC/SBI/2017/9.</w:t>
      </w:r>
      <w:r w:rsidR="00E246E3" w:rsidRPr="00B83B67">
        <w:t xml:space="preserve"> At its 1</w:t>
      </w:r>
      <w:r w:rsidR="00E246E3" w:rsidRPr="00B83B67">
        <w:rPr>
          <w:vertAlign w:val="superscript"/>
        </w:rPr>
        <w:t>st</w:t>
      </w:r>
      <w:r w:rsidR="00E246E3" w:rsidRPr="00B83B67">
        <w:t xml:space="preserve"> meeting, the SBI agreed to consider the agenda sub-item in informal consultations co</w:t>
      </w:r>
      <w:r w:rsidR="00E246E3" w:rsidRPr="00B83B67">
        <w:noBreakHyphen/>
        <w:t xml:space="preserve">facilitated by </w:t>
      </w:r>
      <w:r w:rsidR="00E246E3" w:rsidRPr="00B83B67">
        <w:rPr>
          <w:lang w:val="en-US"/>
        </w:rPr>
        <w:t>Ms. Jeniffer Hanna Collado (Dominican Republic) and Mr. Makoto Kato (Japan)</w:t>
      </w:r>
      <w:r w:rsidR="00E246E3" w:rsidRPr="00B83B67">
        <w:t xml:space="preserve">. At </w:t>
      </w:r>
      <w:r w:rsidR="00E246E3" w:rsidRPr="00B83B67">
        <w:rPr>
          <w:snapToGrid w:val="0"/>
        </w:rPr>
        <w:t>its 3</w:t>
      </w:r>
      <w:r w:rsidR="00E246E3" w:rsidRPr="00B83B67">
        <w:rPr>
          <w:snapToGrid w:val="0"/>
          <w:vertAlign w:val="superscript"/>
        </w:rPr>
        <w:t>rd</w:t>
      </w:r>
      <w:r w:rsidR="00E246E3" w:rsidRPr="00B83B67">
        <w:rPr>
          <w:snapToGrid w:val="0"/>
        </w:rPr>
        <w:t xml:space="preserve"> meeting</w:t>
      </w:r>
      <w:r w:rsidR="00E246E3" w:rsidRPr="00B83B67">
        <w:t>, the SBI considered and adopted the conclusions below.</w:t>
      </w:r>
    </w:p>
    <w:p w14:paraId="38B1A4CF" w14:textId="1931DDF6" w:rsidR="00E246E3" w:rsidRPr="00B83B67" w:rsidRDefault="00AE4166" w:rsidP="00AE4166">
      <w:pPr>
        <w:pStyle w:val="RegH23G"/>
        <w:numPr>
          <w:ilvl w:val="0"/>
          <w:numId w:val="0"/>
        </w:numPr>
        <w:tabs>
          <w:tab w:val="left" w:pos="720"/>
          <w:tab w:val="left" w:pos="1135"/>
        </w:tabs>
        <w:ind w:left="1134" w:hanging="454"/>
        <w:rPr>
          <w:bCs/>
          <w:lang w:val="en-US"/>
        </w:rPr>
      </w:pPr>
      <w:r w:rsidRPr="00B83B67">
        <w:rPr>
          <w:bCs/>
          <w:lang w:val="en-US"/>
        </w:rPr>
        <w:t>2.</w:t>
      </w:r>
      <w:r w:rsidRPr="00B83B67">
        <w:rPr>
          <w:bCs/>
          <w:lang w:val="en-US"/>
        </w:rPr>
        <w:tab/>
      </w:r>
      <w:r w:rsidR="00E246E3" w:rsidRPr="00B83B67">
        <w:t xml:space="preserve">Conclusions </w:t>
      </w:r>
    </w:p>
    <w:p w14:paraId="120C72E4" w14:textId="1772E9C5" w:rsidR="00E246E3" w:rsidRPr="00B83B67" w:rsidRDefault="00E246E3" w:rsidP="00AE4166">
      <w:pPr>
        <w:pStyle w:val="RegH23G"/>
        <w:numPr>
          <w:ilvl w:val="0"/>
          <w:numId w:val="0"/>
        </w:numPr>
        <w:ind w:left="1135" w:hanging="454"/>
        <w:rPr>
          <w:b w:val="0"/>
          <w:bCs/>
          <w:i/>
          <w:lang w:val="en-US"/>
        </w:rPr>
      </w:pPr>
      <w:r w:rsidRPr="00B83B67">
        <w:rPr>
          <w:b w:val="0"/>
          <w:i/>
        </w:rPr>
        <w:t xml:space="preserve">Capacity-building </w:t>
      </w:r>
      <w:r w:rsidR="00E410C2" w:rsidRPr="00B83B67">
        <w:rPr>
          <w:b w:val="0"/>
          <w:i/>
        </w:rPr>
        <w:t>in</w:t>
      </w:r>
      <w:r w:rsidRPr="00B83B67">
        <w:rPr>
          <w:b w:val="0"/>
          <w:i/>
        </w:rPr>
        <w:t xml:space="preserve"> </w:t>
      </w:r>
      <w:r w:rsidRPr="00B83B67">
        <w:rPr>
          <w:b w:val="0"/>
          <w:bCs/>
          <w:i/>
          <w:lang w:val="en-US"/>
        </w:rPr>
        <w:t>developing countries under the Convention</w:t>
      </w:r>
      <w:r w:rsidRPr="00B83B67">
        <w:rPr>
          <w:b w:val="0"/>
          <w:i/>
        </w:rPr>
        <w:t xml:space="preserve"> </w:t>
      </w:r>
    </w:p>
    <w:p w14:paraId="02A05891" w14:textId="7542A7F2" w:rsidR="00E246E3" w:rsidRPr="00B83B67" w:rsidRDefault="00AE4166" w:rsidP="00AE4166">
      <w:pPr>
        <w:pStyle w:val="RegSingleTxtG"/>
        <w:numPr>
          <w:ilvl w:val="0"/>
          <w:numId w:val="0"/>
        </w:numPr>
        <w:ind w:left="1134"/>
        <w:rPr>
          <w:sz w:val="13"/>
          <w:szCs w:val="13"/>
        </w:rPr>
      </w:pPr>
      <w:r w:rsidRPr="00B83B67">
        <w:rPr>
          <w:szCs w:val="13"/>
        </w:rPr>
        <w:t>96.</w:t>
      </w:r>
      <w:r w:rsidRPr="00B83B67">
        <w:rPr>
          <w:szCs w:val="13"/>
        </w:rPr>
        <w:tab/>
      </w:r>
      <w:r w:rsidR="00E246E3" w:rsidRPr="00B83B67">
        <w:t xml:space="preserve"> </w:t>
      </w:r>
      <w:r w:rsidR="00521298" w:rsidRPr="00B83B67">
        <w:t xml:space="preserve">The </w:t>
      </w:r>
      <w:r w:rsidR="008B2864" w:rsidRPr="00B83B67">
        <w:t>SBI</w:t>
      </w:r>
      <w:r w:rsidR="00E246E3" w:rsidRPr="00B83B67">
        <w:t xml:space="preserve"> welcomed the synthesis report prepared to facilitate the annual monitoring and evaluation of the implementation of the framework for capacity-building in developing countries established under decision 2/CP.7,</w:t>
      </w:r>
      <w:r w:rsidR="00521298" w:rsidRPr="00B83B67">
        <w:rPr>
          <w:rStyle w:val="FootnoteReference"/>
          <w:szCs w:val="18"/>
        </w:rPr>
        <w:footnoteReference w:id="77"/>
      </w:r>
      <w:r w:rsidR="00E246E3" w:rsidRPr="00B83B67">
        <w:rPr>
          <w:sz w:val="18"/>
          <w:szCs w:val="18"/>
        </w:rPr>
        <w:t xml:space="preserve"> </w:t>
      </w:r>
      <w:r w:rsidR="00E246E3" w:rsidRPr="00B83B67">
        <w:t>and the summary report on the 6</w:t>
      </w:r>
      <w:r w:rsidR="00E246E3" w:rsidRPr="00B83B67">
        <w:rPr>
          <w:vertAlign w:val="superscript"/>
        </w:rPr>
        <w:t>th</w:t>
      </w:r>
      <w:r w:rsidR="00E246E3" w:rsidRPr="00B83B67">
        <w:rPr>
          <w:sz w:val="13"/>
          <w:szCs w:val="13"/>
        </w:rPr>
        <w:t xml:space="preserve"> </w:t>
      </w:r>
      <w:r w:rsidR="00E246E3" w:rsidRPr="00B83B67">
        <w:t>Durban Forum on capacity-building.</w:t>
      </w:r>
      <w:r w:rsidR="00521298" w:rsidRPr="00B83B67">
        <w:rPr>
          <w:rStyle w:val="FootnoteReference"/>
          <w:szCs w:val="18"/>
        </w:rPr>
        <w:footnoteReference w:id="78"/>
      </w:r>
      <w:r w:rsidR="00E246E3" w:rsidRPr="00B83B67">
        <w:rPr>
          <w:sz w:val="18"/>
          <w:szCs w:val="18"/>
        </w:rPr>
        <w:t xml:space="preserve"> </w:t>
      </w:r>
    </w:p>
    <w:p w14:paraId="5C726DF1" w14:textId="075F7CC8" w:rsidR="00E246E3" w:rsidRPr="00B83B67" w:rsidRDefault="00AE4166" w:rsidP="00AE4166">
      <w:pPr>
        <w:pStyle w:val="RegSingleTxtG"/>
        <w:numPr>
          <w:ilvl w:val="0"/>
          <w:numId w:val="0"/>
        </w:numPr>
        <w:ind w:left="1134"/>
      </w:pPr>
      <w:r w:rsidRPr="00B83B67">
        <w:t>97.</w:t>
      </w:r>
      <w:r w:rsidRPr="00B83B67">
        <w:tab/>
      </w:r>
      <w:r w:rsidR="00E246E3" w:rsidRPr="00B83B67">
        <w:t xml:space="preserve">The SBI reiterated the value of the objective and scope of capacity-building in developing countries as contained in decision 2/CP.7, and noted that some progress has been made in the implementation of the framework for capacity-building in developing countries at the institutional, systemic and individual level. </w:t>
      </w:r>
    </w:p>
    <w:p w14:paraId="2CF0AA65" w14:textId="54276BCD" w:rsidR="00E246E3" w:rsidRPr="00B83B67" w:rsidRDefault="00AE4166" w:rsidP="00AE4166">
      <w:pPr>
        <w:pStyle w:val="RegSingleTxtG"/>
        <w:numPr>
          <w:ilvl w:val="0"/>
          <w:numId w:val="0"/>
        </w:numPr>
        <w:ind w:left="1134"/>
      </w:pPr>
      <w:r w:rsidRPr="00B83B67">
        <w:t>98.</w:t>
      </w:r>
      <w:r w:rsidRPr="00B83B67">
        <w:tab/>
      </w:r>
      <w:r w:rsidR="00E246E3" w:rsidRPr="00B83B67">
        <w:t xml:space="preserve">The SBI recognized the Durban Forum on capacity-building as a means of effective and continuous sharing of information, good practices and lessons learned among a wide spectrum of stakeholders operating </w:t>
      </w:r>
      <w:r w:rsidR="00AC727D" w:rsidRPr="00B83B67">
        <w:t>under</w:t>
      </w:r>
      <w:r w:rsidR="00E246E3" w:rsidRPr="00B83B67">
        <w:t xml:space="preserve"> and outside the Convention. </w:t>
      </w:r>
    </w:p>
    <w:p w14:paraId="27C5A821" w14:textId="1E91A303" w:rsidR="00E246E3" w:rsidRPr="00B83B67" w:rsidRDefault="00AE4166" w:rsidP="00AE4166">
      <w:pPr>
        <w:pStyle w:val="RegSingleTxtG"/>
        <w:numPr>
          <w:ilvl w:val="0"/>
          <w:numId w:val="0"/>
        </w:numPr>
        <w:ind w:left="1134"/>
      </w:pPr>
      <w:r w:rsidRPr="00B83B67">
        <w:t>99.</w:t>
      </w:r>
      <w:r w:rsidRPr="00B83B67">
        <w:tab/>
      </w:r>
      <w:r w:rsidR="00E246E3" w:rsidRPr="00B83B67">
        <w:t xml:space="preserve">The SBI noted that the objective and scope of capacity-building in developing countries as contained in decision 2/CP.7 are still relevant, and also noted that current and emerging areas in the context of the Convention and the Paris Agreement should also be taken into account in the further implementation of the framework for capacity-building in developing countries. </w:t>
      </w:r>
    </w:p>
    <w:p w14:paraId="64CFBFBF" w14:textId="51860C45" w:rsidR="00E246E3" w:rsidRPr="00B83B67" w:rsidRDefault="00AE4166" w:rsidP="00AE4166">
      <w:pPr>
        <w:pStyle w:val="RegSingleTxtG"/>
        <w:numPr>
          <w:ilvl w:val="0"/>
          <w:numId w:val="0"/>
        </w:numPr>
        <w:ind w:left="1134"/>
      </w:pPr>
      <w:r w:rsidRPr="00B83B67">
        <w:t>100.</w:t>
      </w:r>
      <w:r w:rsidRPr="00B83B67">
        <w:tab/>
      </w:r>
      <w:r w:rsidR="00E246E3" w:rsidRPr="00B83B67">
        <w:t xml:space="preserve">The SBI recalled that, as per decision 16/CP.22, the Paris Committee on Capacity-building </w:t>
      </w:r>
      <w:r w:rsidR="00987264" w:rsidRPr="00B83B67">
        <w:t xml:space="preserve">(PCCB) </w:t>
      </w:r>
      <w:r w:rsidR="00E246E3" w:rsidRPr="00B83B67">
        <w:t xml:space="preserve">aims to address both current and emerging gaps and needs in implementing capacity-building in developing country Parties and to further enhance capacity-building </w:t>
      </w:r>
      <w:r w:rsidR="00E246E3" w:rsidRPr="00B83B67">
        <w:lastRenderedPageBreak/>
        <w:t xml:space="preserve">efforts with regard to coherence and coordination in capacity-building activities under the Convention. </w:t>
      </w:r>
    </w:p>
    <w:p w14:paraId="10FBE05A" w14:textId="3D647269" w:rsidR="00E246E3" w:rsidRPr="00B83B67" w:rsidRDefault="00AE4166" w:rsidP="00AE4166">
      <w:pPr>
        <w:pStyle w:val="RegSingleTxtG"/>
        <w:numPr>
          <w:ilvl w:val="0"/>
          <w:numId w:val="0"/>
        </w:numPr>
        <w:ind w:left="1134"/>
        <w:rPr>
          <w:sz w:val="12"/>
          <w:szCs w:val="12"/>
        </w:rPr>
      </w:pPr>
      <w:r w:rsidRPr="00B83B67">
        <w:rPr>
          <w:szCs w:val="12"/>
        </w:rPr>
        <w:t>101.</w:t>
      </w:r>
      <w:r w:rsidRPr="00B83B67">
        <w:rPr>
          <w:szCs w:val="12"/>
        </w:rPr>
        <w:tab/>
      </w:r>
      <w:r w:rsidR="00E246E3" w:rsidRPr="00B83B67">
        <w:t>The SBI invited Parties and observers to submit,</w:t>
      </w:r>
      <w:r w:rsidR="00221470" w:rsidRPr="00B83B67">
        <w:rPr>
          <w:rStyle w:val="FootnoteReference"/>
        </w:rPr>
        <w:footnoteReference w:id="79"/>
      </w:r>
      <w:r w:rsidR="00221470" w:rsidRPr="00B83B67">
        <w:rPr>
          <w:sz w:val="12"/>
          <w:szCs w:val="12"/>
        </w:rPr>
        <w:t xml:space="preserve"> </w:t>
      </w:r>
      <w:r w:rsidR="00E246E3" w:rsidRPr="00B83B67">
        <w:t xml:space="preserve">by 16 February 2018, their views on potential topics for the </w:t>
      </w:r>
      <w:r w:rsidR="004D3236" w:rsidRPr="00B83B67">
        <w:t>7</w:t>
      </w:r>
      <w:r w:rsidR="004D3236" w:rsidRPr="00B83B67">
        <w:rPr>
          <w:vertAlign w:val="superscript"/>
        </w:rPr>
        <w:t>th</w:t>
      </w:r>
      <w:r w:rsidR="004D3236" w:rsidRPr="00B83B67">
        <w:t xml:space="preserve"> </w:t>
      </w:r>
      <w:r w:rsidR="00E246E3" w:rsidRPr="00B83B67">
        <w:t xml:space="preserve">meeting of the Durban Forum on capacity-building, to take place at SBI 48, that are thematically aligned with the 2017–2018 focus area or theme of the </w:t>
      </w:r>
      <w:r w:rsidR="00987264" w:rsidRPr="00B83B67">
        <w:t>PCCB</w:t>
      </w:r>
      <w:r w:rsidR="006239DF" w:rsidRPr="00B83B67">
        <w:t>.</w:t>
      </w:r>
      <w:r w:rsidR="00221470" w:rsidRPr="00B83B67">
        <w:rPr>
          <w:sz w:val="12"/>
          <w:szCs w:val="12"/>
        </w:rPr>
        <w:t xml:space="preserve"> </w:t>
      </w:r>
    </w:p>
    <w:p w14:paraId="3F920866" w14:textId="1E9AAEED" w:rsidR="00E246E3" w:rsidRPr="00B83B67" w:rsidRDefault="00E246E3" w:rsidP="00AE4166">
      <w:pPr>
        <w:pStyle w:val="RegH23G"/>
        <w:numPr>
          <w:ilvl w:val="0"/>
          <w:numId w:val="0"/>
        </w:numPr>
        <w:ind w:left="1135" w:hanging="454"/>
        <w:rPr>
          <w:b w:val="0"/>
          <w:i/>
          <w:lang w:eastAsia="en-US"/>
        </w:rPr>
      </w:pPr>
      <w:r w:rsidRPr="00B83B67">
        <w:rPr>
          <w:b w:val="0"/>
          <w:i/>
        </w:rPr>
        <w:t xml:space="preserve">Capacity-building </w:t>
      </w:r>
      <w:r w:rsidR="00642977" w:rsidRPr="00B83B67">
        <w:rPr>
          <w:b w:val="0"/>
          <w:i/>
        </w:rPr>
        <w:t>in</w:t>
      </w:r>
      <w:r w:rsidRPr="00B83B67">
        <w:rPr>
          <w:b w:val="0"/>
          <w:i/>
        </w:rPr>
        <w:t xml:space="preserve"> countries with economies in transition under the Convention </w:t>
      </w:r>
    </w:p>
    <w:p w14:paraId="605913E2" w14:textId="6A96FC93" w:rsidR="00E246E3" w:rsidRPr="00B83B67" w:rsidRDefault="00AE4166" w:rsidP="00AE4166">
      <w:pPr>
        <w:pStyle w:val="RegSingleTxtG"/>
        <w:numPr>
          <w:ilvl w:val="0"/>
          <w:numId w:val="0"/>
        </w:numPr>
        <w:ind w:left="1134"/>
      </w:pPr>
      <w:r w:rsidRPr="00B83B67">
        <w:t>102.</w:t>
      </w:r>
      <w:r w:rsidRPr="00B83B67">
        <w:tab/>
      </w:r>
      <w:r w:rsidR="00642977" w:rsidRPr="00B83B67">
        <w:t>The</w:t>
      </w:r>
      <w:r w:rsidR="00E246E3" w:rsidRPr="00B83B67">
        <w:t xml:space="preserve"> </w:t>
      </w:r>
      <w:r w:rsidR="008B2864" w:rsidRPr="00B83B67">
        <w:t>SBI</w:t>
      </w:r>
      <w:r w:rsidR="00E246E3" w:rsidRPr="00B83B67">
        <w:t xml:space="preserve"> concluded its work on the fourth review of the implementation of the framework for capacity-building in countries with economies in transition</w:t>
      </w:r>
      <w:r w:rsidR="00987264" w:rsidRPr="00B83B67">
        <w:t xml:space="preserve"> established under decision 3/CP.7</w:t>
      </w:r>
      <w:r w:rsidR="00E246E3" w:rsidRPr="00B83B67">
        <w:t xml:space="preserve">, in accordance with decision 21/CP.18, paragraph 4. </w:t>
      </w:r>
    </w:p>
    <w:p w14:paraId="545CB558" w14:textId="4D951016" w:rsidR="00E246E3" w:rsidRPr="00B83B67" w:rsidRDefault="00AE4166" w:rsidP="00AE4166">
      <w:pPr>
        <w:pStyle w:val="RegSingleTxtG"/>
        <w:numPr>
          <w:ilvl w:val="0"/>
          <w:numId w:val="0"/>
        </w:numPr>
        <w:ind w:left="1134"/>
        <w:rPr>
          <w:sz w:val="13"/>
          <w:szCs w:val="13"/>
        </w:rPr>
      </w:pPr>
      <w:r w:rsidRPr="00B83B67">
        <w:rPr>
          <w:szCs w:val="13"/>
        </w:rPr>
        <w:t>103.</w:t>
      </w:r>
      <w:r w:rsidRPr="00B83B67">
        <w:rPr>
          <w:szCs w:val="13"/>
        </w:rPr>
        <w:tab/>
      </w:r>
      <w:r w:rsidR="00E246E3" w:rsidRPr="00B83B67">
        <w:t xml:space="preserve">The SBI took note of the information provided by Parties and the submissions received in response to the invitations of the </w:t>
      </w:r>
      <w:r w:rsidR="001F66DA" w:rsidRPr="00B83B67">
        <w:t>COP</w:t>
      </w:r>
      <w:r w:rsidR="00E246E3" w:rsidRPr="00B83B67">
        <w:t>.</w:t>
      </w:r>
      <w:r w:rsidR="0085561D" w:rsidRPr="00B83B67">
        <w:rPr>
          <w:rStyle w:val="FootnoteReference"/>
        </w:rPr>
        <w:footnoteReference w:id="80"/>
      </w:r>
      <w:r w:rsidR="0085561D" w:rsidRPr="00B83B67">
        <w:rPr>
          <w:sz w:val="12"/>
          <w:szCs w:val="12"/>
        </w:rPr>
        <w:t xml:space="preserve"> </w:t>
      </w:r>
      <w:r w:rsidR="00E246E3" w:rsidRPr="00B83B67">
        <w:t>It also took note of and welcomed the compilation and synthesis report containing information on the implementation of capacity-building activities in countries with economies in transition that are currently receiving support.</w:t>
      </w:r>
      <w:r w:rsidR="0085561D" w:rsidRPr="00B83B67">
        <w:rPr>
          <w:rStyle w:val="FootnoteReference"/>
        </w:rPr>
        <w:footnoteReference w:id="81"/>
      </w:r>
      <w:r w:rsidR="00A27705" w:rsidRPr="00B83B67">
        <w:rPr>
          <w:sz w:val="12"/>
          <w:szCs w:val="12"/>
        </w:rPr>
        <w:t xml:space="preserve"> </w:t>
      </w:r>
    </w:p>
    <w:p w14:paraId="03A5CE8F" w14:textId="6329970F" w:rsidR="00E246E3" w:rsidRPr="00B83B67" w:rsidRDefault="00AE4166" w:rsidP="00AE4166">
      <w:pPr>
        <w:pStyle w:val="RegSingleTxtG"/>
        <w:numPr>
          <w:ilvl w:val="0"/>
          <w:numId w:val="0"/>
        </w:numPr>
        <w:ind w:left="1134"/>
      </w:pPr>
      <w:r w:rsidRPr="00B83B67">
        <w:t>104.</w:t>
      </w:r>
      <w:r w:rsidRPr="00B83B67">
        <w:tab/>
      </w:r>
      <w:r w:rsidR="00E246E3" w:rsidRPr="00B83B67">
        <w:t xml:space="preserve">The SBI recommended a draft decision on </w:t>
      </w:r>
      <w:r w:rsidR="00642977" w:rsidRPr="00B83B67">
        <w:t xml:space="preserve">the fourth review of the implementation of the framework for capacity-building in countries with economies in transition </w:t>
      </w:r>
      <w:r w:rsidR="00E246E3" w:rsidRPr="00B83B67">
        <w:t xml:space="preserve">for consideration and </w:t>
      </w:r>
      <w:r w:rsidR="00597244" w:rsidRPr="00B83B67">
        <w:t>adoption at COP 23</w:t>
      </w:r>
      <w:r w:rsidR="007A3B96" w:rsidRPr="00B83B67">
        <w:t>.</w:t>
      </w:r>
      <w:r w:rsidR="007A3B96" w:rsidRPr="00B83B67">
        <w:rPr>
          <w:rStyle w:val="FootnoteReference"/>
        </w:rPr>
        <w:footnoteReference w:id="82"/>
      </w:r>
      <w:r w:rsidR="007A3B96" w:rsidRPr="00B83B67">
        <w:rPr>
          <w:sz w:val="12"/>
          <w:szCs w:val="12"/>
        </w:rPr>
        <w:t xml:space="preserve"> </w:t>
      </w:r>
    </w:p>
    <w:p w14:paraId="7EED4AEE" w14:textId="5FEE97B1" w:rsidR="00E246E3" w:rsidRPr="00B83B67" w:rsidRDefault="00AE4166" w:rsidP="00AE4166">
      <w:pPr>
        <w:pStyle w:val="RegH1G"/>
        <w:numPr>
          <w:ilvl w:val="0"/>
          <w:numId w:val="0"/>
        </w:numPr>
        <w:tabs>
          <w:tab w:val="left" w:pos="1135"/>
          <w:tab w:val="num" w:pos="2269"/>
        </w:tabs>
        <w:ind w:left="1135" w:hanging="454"/>
        <w:rPr>
          <w:rFonts w:eastAsia="Times New Roman"/>
          <w:b w:val="0"/>
          <w:sz w:val="20"/>
          <w:lang w:eastAsia="en-US"/>
        </w:rPr>
      </w:pPr>
      <w:bookmarkStart w:id="139" w:name="_Toc482366040"/>
      <w:bookmarkStart w:id="140" w:name="_Toc484090995"/>
      <w:bookmarkStart w:id="141" w:name="_Toc503346296"/>
      <w:r w:rsidRPr="00B83B67">
        <w:rPr>
          <w:rFonts w:eastAsia="Times New Roman"/>
          <w:lang w:eastAsia="en-US"/>
        </w:rPr>
        <w:t>B.</w:t>
      </w:r>
      <w:r w:rsidRPr="00B83B67">
        <w:rPr>
          <w:rFonts w:eastAsia="Times New Roman"/>
          <w:lang w:eastAsia="en-US"/>
        </w:rPr>
        <w:tab/>
      </w:r>
      <w:r w:rsidR="00BD03B6" w:rsidRPr="00B83B67">
        <w:t>A</w:t>
      </w:r>
      <w:r w:rsidR="00E246E3" w:rsidRPr="00B83B67">
        <w:t>nnual technical progress report of the Paris Committee on Capacity-building</w:t>
      </w:r>
      <w:r w:rsidR="00E246E3" w:rsidRPr="00B83B67">
        <w:br/>
      </w:r>
      <w:r w:rsidR="00E246E3" w:rsidRPr="00B83B67">
        <w:rPr>
          <w:rFonts w:eastAsia="Times New Roman"/>
          <w:b w:val="0"/>
          <w:sz w:val="20"/>
          <w:lang w:eastAsia="en-US"/>
        </w:rPr>
        <w:t>(Agenda sub-item 16(b))</w:t>
      </w:r>
      <w:bookmarkEnd w:id="139"/>
      <w:bookmarkEnd w:id="140"/>
      <w:bookmarkEnd w:id="141"/>
    </w:p>
    <w:p w14:paraId="706093C7" w14:textId="22EC57BC" w:rsidR="00E246E3" w:rsidRPr="00B83B67" w:rsidRDefault="00AE4166" w:rsidP="00AE4166">
      <w:pPr>
        <w:pStyle w:val="RegSingleTxtG"/>
        <w:numPr>
          <w:ilvl w:val="0"/>
          <w:numId w:val="0"/>
        </w:numPr>
        <w:ind w:left="1134"/>
        <w:rPr>
          <w:lang w:eastAsia="en-US"/>
        </w:rPr>
      </w:pPr>
      <w:r w:rsidRPr="00B83B67">
        <w:rPr>
          <w:lang w:eastAsia="en-US"/>
        </w:rPr>
        <w:t>105.</w:t>
      </w:r>
      <w:r w:rsidRPr="00B83B67">
        <w:rPr>
          <w:lang w:eastAsia="en-US"/>
        </w:rPr>
        <w:tab/>
      </w:r>
      <w:r w:rsidR="00E246E3" w:rsidRPr="00B83B67">
        <w:t>The SBI considered this agenda sub-item at its 1</w:t>
      </w:r>
      <w:r w:rsidR="00E246E3" w:rsidRPr="00B83B67">
        <w:rPr>
          <w:vertAlign w:val="superscript"/>
        </w:rPr>
        <w:t>st</w:t>
      </w:r>
      <w:r w:rsidR="00E246E3" w:rsidRPr="00B83B67">
        <w:rPr>
          <w:sz w:val="13"/>
          <w:szCs w:val="13"/>
        </w:rPr>
        <w:t xml:space="preserve"> </w:t>
      </w:r>
      <w:r w:rsidR="00E246E3" w:rsidRPr="00B83B67">
        <w:t>and 3</w:t>
      </w:r>
      <w:r w:rsidR="00E246E3" w:rsidRPr="00B83B67">
        <w:rPr>
          <w:vertAlign w:val="superscript"/>
        </w:rPr>
        <w:t>rd</w:t>
      </w:r>
      <w:r w:rsidR="00E246E3" w:rsidRPr="00B83B67">
        <w:t xml:space="preserve"> meetings. </w:t>
      </w:r>
      <w:r w:rsidR="00E246E3" w:rsidRPr="00B83B67">
        <w:rPr>
          <w:snapToGrid w:val="0"/>
        </w:rPr>
        <w:t xml:space="preserve">It </w:t>
      </w:r>
      <w:r w:rsidR="00E246E3" w:rsidRPr="00B83B67">
        <w:t>had before it document FCCC/SBI/2017</w:t>
      </w:r>
      <w:r w:rsidR="002630C4" w:rsidRPr="00B83B67">
        <w:t>/</w:t>
      </w:r>
      <w:r w:rsidR="008C595B" w:rsidRPr="00B83B67">
        <w:t xml:space="preserve">11. </w:t>
      </w:r>
      <w:r w:rsidR="00E246E3" w:rsidRPr="00B83B67">
        <w:t>At its 1</w:t>
      </w:r>
      <w:r w:rsidR="00E246E3" w:rsidRPr="00B83B67">
        <w:rPr>
          <w:vertAlign w:val="superscript"/>
        </w:rPr>
        <w:t>st</w:t>
      </w:r>
      <w:r w:rsidR="00E246E3" w:rsidRPr="00B83B67">
        <w:t xml:space="preserve"> meeting, the SBI agreed to consider the agenda sub-item in informal consultations co</w:t>
      </w:r>
      <w:r w:rsidR="00E246E3" w:rsidRPr="00B83B67">
        <w:noBreakHyphen/>
        <w:t xml:space="preserve">facilitated by </w:t>
      </w:r>
      <w:r w:rsidR="00E246E3" w:rsidRPr="00B83B67">
        <w:rPr>
          <w:lang w:val="en-US"/>
        </w:rPr>
        <w:t>Ms. Rita Mishaan (Guatemala) and Mr. Paul Watkinson (France)</w:t>
      </w:r>
      <w:r w:rsidR="00E246E3" w:rsidRPr="00B83B67">
        <w:t xml:space="preserve">. </w:t>
      </w:r>
      <w:r w:rsidR="003606E6" w:rsidRPr="00B83B67">
        <w:t xml:space="preserve">As Ms. Mishaan </w:t>
      </w:r>
      <w:r w:rsidR="002630C4" w:rsidRPr="00B83B67">
        <w:t xml:space="preserve">had to leave the conference </w:t>
      </w:r>
      <w:r w:rsidR="00DF0309" w:rsidRPr="00B83B67">
        <w:t>owing</w:t>
      </w:r>
      <w:r w:rsidR="002630C4" w:rsidRPr="00B83B67">
        <w:t xml:space="preserve"> to an injury, </w:t>
      </w:r>
      <w:r w:rsidR="003606E6" w:rsidRPr="00B83B67">
        <w:br/>
        <w:t xml:space="preserve">Ms. Collado </w:t>
      </w:r>
      <w:r w:rsidR="00DD1A73" w:rsidRPr="00B83B67">
        <w:t>agreed, at the Chair’s invitation,</w:t>
      </w:r>
      <w:r w:rsidR="003606E6" w:rsidRPr="00B83B67">
        <w:t xml:space="preserve"> to replace her</w:t>
      </w:r>
      <w:r w:rsidR="002630C4" w:rsidRPr="00B83B67">
        <w:t xml:space="preserve"> from 7 November onward</w:t>
      </w:r>
      <w:r w:rsidR="003606E6" w:rsidRPr="00B83B67">
        <w:t xml:space="preserve">. </w:t>
      </w:r>
      <w:r w:rsidR="00E246E3" w:rsidRPr="00B83B67">
        <w:t xml:space="preserve">At its </w:t>
      </w:r>
      <w:r w:rsidR="00E246E3" w:rsidRPr="00B83B67">
        <w:rPr>
          <w:snapToGrid w:val="0"/>
        </w:rPr>
        <w:t>3</w:t>
      </w:r>
      <w:r w:rsidR="00E246E3" w:rsidRPr="00B83B67">
        <w:rPr>
          <w:snapToGrid w:val="0"/>
          <w:vertAlign w:val="superscript"/>
        </w:rPr>
        <w:t>rd</w:t>
      </w:r>
      <w:r w:rsidR="00E246E3" w:rsidRPr="00B83B67">
        <w:rPr>
          <w:snapToGrid w:val="0"/>
        </w:rPr>
        <w:t xml:space="preserve"> meeting</w:t>
      </w:r>
      <w:r w:rsidR="00E246E3" w:rsidRPr="00B83B67">
        <w:t xml:space="preserve">, the SBI </w:t>
      </w:r>
      <w:r w:rsidR="00946CED" w:rsidRPr="00B83B67">
        <w:t>recommended a</w:t>
      </w:r>
      <w:r w:rsidR="00E246E3" w:rsidRPr="00B83B67">
        <w:t xml:space="preserve"> draft decision </w:t>
      </w:r>
      <w:r w:rsidR="00946CED" w:rsidRPr="00B83B67">
        <w:t xml:space="preserve">on </w:t>
      </w:r>
      <w:r w:rsidR="00032CA5" w:rsidRPr="00B83B67">
        <w:t xml:space="preserve">the </w:t>
      </w:r>
      <w:r w:rsidR="00946CED" w:rsidRPr="00B83B67">
        <w:t xml:space="preserve">annual technical progress report of the </w:t>
      </w:r>
      <w:r w:rsidR="00987264" w:rsidRPr="00B83B67">
        <w:t>PCCB</w:t>
      </w:r>
      <w:r w:rsidR="00946CED" w:rsidRPr="00B83B67">
        <w:t xml:space="preserve"> for 2017 </w:t>
      </w:r>
      <w:r w:rsidR="00E246E3" w:rsidRPr="00B83B67">
        <w:t xml:space="preserve">for consideration and adoption </w:t>
      </w:r>
      <w:r w:rsidR="00946CED" w:rsidRPr="00B83B67">
        <w:t>at COP 23</w:t>
      </w:r>
      <w:r w:rsidR="00E246E3" w:rsidRPr="00B83B67">
        <w:t>.</w:t>
      </w:r>
      <w:r w:rsidR="00591E70" w:rsidRPr="00B83B67">
        <w:rPr>
          <w:rStyle w:val="FootnoteReference"/>
        </w:rPr>
        <w:footnoteReference w:id="83"/>
      </w:r>
    </w:p>
    <w:p w14:paraId="44123B4B" w14:textId="4FAD1610" w:rsidR="00E246E3" w:rsidRPr="00B83B67" w:rsidRDefault="00AE4166" w:rsidP="00AE4166">
      <w:pPr>
        <w:pStyle w:val="RegH1G"/>
        <w:numPr>
          <w:ilvl w:val="0"/>
          <w:numId w:val="0"/>
        </w:numPr>
        <w:tabs>
          <w:tab w:val="left" w:pos="1135"/>
          <w:tab w:val="num" w:pos="2269"/>
        </w:tabs>
        <w:ind w:left="1135" w:hanging="454"/>
        <w:rPr>
          <w:rFonts w:eastAsia="Times New Roman"/>
          <w:b w:val="0"/>
          <w:sz w:val="20"/>
          <w:lang w:eastAsia="en-US"/>
        </w:rPr>
      </w:pPr>
      <w:bookmarkStart w:id="142" w:name="_Toc503346297"/>
      <w:r w:rsidRPr="00B83B67">
        <w:rPr>
          <w:rFonts w:eastAsia="Times New Roman"/>
          <w:lang w:eastAsia="en-US"/>
        </w:rPr>
        <w:t>C.</w:t>
      </w:r>
      <w:r w:rsidRPr="00B83B67">
        <w:rPr>
          <w:rFonts w:eastAsia="Times New Roman"/>
          <w:lang w:eastAsia="en-US"/>
        </w:rPr>
        <w:tab/>
      </w:r>
      <w:r w:rsidR="00E246E3" w:rsidRPr="00B83B67">
        <w:t>Capacity-building under the Kyoto Protocol</w:t>
      </w:r>
      <w:r w:rsidR="00E246E3" w:rsidRPr="00B83B67">
        <w:br/>
      </w:r>
      <w:r w:rsidR="00E246E3" w:rsidRPr="00B83B67">
        <w:rPr>
          <w:rFonts w:eastAsia="Times New Roman"/>
          <w:b w:val="0"/>
          <w:sz w:val="20"/>
          <w:lang w:eastAsia="en-US"/>
        </w:rPr>
        <w:t>(Agenda sub-item 16(c))</w:t>
      </w:r>
      <w:bookmarkEnd w:id="142"/>
    </w:p>
    <w:p w14:paraId="0A798BC9" w14:textId="28729AE5" w:rsidR="00E246E3" w:rsidRPr="00B83B67" w:rsidRDefault="00AE4166" w:rsidP="00AE4166">
      <w:pPr>
        <w:pStyle w:val="RegH23G"/>
        <w:numPr>
          <w:ilvl w:val="0"/>
          <w:numId w:val="0"/>
        </w:numPr>
        <w:tabs>
          <w:tab w:val="left" w:pos="720"/>
          <w:tab w:val="left" w:pos="1135"/>
        </w:tabs>
        <w:ind w:left="1134" w:hanging="454"/>
        <w:rPr>
          <w:lang w:eastAsia="en-US"/>
        </w:rPr>
      </w:pPr>
      <w:r w:rsidRPr="00B83B67">
        <w:rPr>
          <w:bCs/>
          <w:lang w:eastAsia="en-US"/>
        </w:rPr>
        <w:t>1.</w:t>
      </w:r>
      <w:r w:rsidRPr="00B83B67">
        <w:rPr>
          <w:bCs/>
          <w:lang w:eastAsia="en-US"/>
        </w:rPr>
        <w:tab/>
      </w:r>
      <w:r w:rsidR="00E246E3" w:rsidRPr="00B83B67">
        <w:t>Proceedings</w:t>
      </w:r>
    </w:p>
    <w:p w14:paraId="73F441D5" w14:textId="13F7E756" w:rsidR="00E246E3" w:rsidRPr="00B83B67" w:rsidRDefault="00AE4166" w:rsidP="00AE4166">
      <w:pPr>
        <w:pStyle w:val="RegSingleTxtG"/>
        <w:numPr>
          <w:ilvl w:val="0"/>
          <w:numId w:val="0"/>
        </w:numPr>
        <w:ind w:left="1134"/>
      </w:pPr>
      <w:r w:rsidRPr="00B83B67">
        <w:t>106.</w:t>
      </w:r>
      <w:r w:rsidRPr="00B83B67">
        <w:tab/>
      </w:r>
      <w:r w:rsidR="00E246E3" w:rsidRPr="00B83B67">
        <w:t>The SBI considered this agenda sub-item at its 1</w:t>
      </w:r>
      <w:r w:rsidR="00E246E3" w:rsidRPr="00B83B67">
        <w:rPr>
          <w:vertAlign w:val="superscript"/>
        </w:rPr>
        <w:t>st</w:t>
      </w:r>
      <w:r w:rsidR="00E246E3" w:rsidRPr="00B83B67">
        <w:t xml:space="preserve"> and 3</w:t>
      </w:r>
      <w:r w:rsidR="00E246E3" w:rsidRPr="00B83B67">
        <w:rPr>
          <w:vertAlign w:val="superscript"/>
        </w:rPr>
        <w:t>rd</w:t>
      </w:r>
      <w:r w:rsidR="00E246E3" w:rsidRPr="00B83B67">
        <w:t xml:space="preserve"> meetings</w:t>
      </w:r>
      <w:r w:rsidR="00E246E3" w:rsidRPr="00B83B67">
        <w:rPr>
          <w:snapToGrid w:val="0"/>
        </w:rPr>
        <w:t xml:space="preserve">. It </w:t>
      </w:r>
      <w:r w:rsidR="00E246E3" w:rsidRPr="00B83B67">
        <w:t>had before it document FCCC/SBI/2017/</w:t>
      </w:r>
      <w:r w:rsidR="00B329CB" w:rsidRPr="00B83B67">
        <w:t>9.</w:t>
      </w:r>
      <w:r w:rsidR="00E246E3" w:rsidRPr="00B83B67">
        <w:t xml:space="preserve"> At its 1</w:t>
      </w:r>
      <w:r w:rsidR="00E246E3" w:rsidRPr="00B83B67">
        <w:rPr>
          <w:vertAlign w:val="superscript"/>
        </w:rPr>
        <w:t>st</w:t>
      </w:r>
      <w:r w:rsidR="00E246E3" w:rsidRPr="00B83B67">
        <w:t xml:space="preserve"> meeting, the SBI agreed to consider the agenda sub-item in informal consultations co</w:t>
      </w:r>
      <w:r w:rsidR="00E246E3" w:rsidRPr="00B83B67">
        <w:noBreakHyphen/>
        <w:t>facilitated by M</w:t>
      </w:r>
      <w:r w:rsidR="000F7A23" w:rsidRPr="00B83B67">
        <w:t>s</w:t>
      </w:r>
      <w:r w:rsidR="00E246E3" w:rsidRPr="00B83B67">
        <w:t>. Collado and Mr. Kato</w:t>
      </w:r>
      <w:r w:rsidR="005760F8" w:rsidRPr="00B83B67">
        <w:t>.</w:t>
      </w:r>
      <w:r w:rsidR="00E246E3" w:rsidRPr="00B83B67">
        <w:t xml:space="preserve"> At </w:t>
      </w:r>
      <w:r w:rsidR="00E246E3" w:rsidRPr="00B83B67">
        <w:rPr>
          <w:snapToGrid w:val="0"/>
        </w:rPr>
        <w:t>its 3</w:t>
      </w:r>
      <w:r w:rsidR="00E246E3" w:rsidRPr="00B83B67">
        <w:rPr>
          <w:snapToGrid w:val="0"/>
          <w:vertAlign w:val="superscript"/>
        </w:rPr>
        <w:t>rd</w:t>
      </w:r>
      <w:r w:rsidR="00E246E3" w:rsidRPr="00B83B67">
        <w:rPr>
          <w:snapToGrid w:val="0"/>
        </w:rPr>
        <w:t xml:space="preserve"> meeting</w:t>
      </w:r>
      <w:r w:rsidR="00E246E3" w:rsidRPr="00B83B67">
        <w:t>, the SBI considered and adopted the conclusions below.</w:t>
      </w:r>
    </w:p>
    <w:p w14:paraId="7C8E81D6" w14:textId="793F7EFF" w:rsidR="00E246E3" w:rsidRPr="00B83B67" w:rsidRDefault="00AE4166" w:rsidP="00AE4166">
      <w:pPr>
        <w:pStyle w:val="RegH23G"/>
        <w:numPr>
          <w:ilvl w:val="0"/>
          <w:numId w:val="0"/>
        </w:numPr>
        <w:tabs>
          <w:tab w:val="left" w:pos="720"/>
          <w:tab w:val="left" w:pos="1135"/>
        </w:tabs>
        <w:ind w:left="1134" w:hanging="454"/>
      </w:pPr>
      <w:r w:rsidRPr="00B83B67">
        <w:rPr>
          <w:bCs/>
        </w:rPr>
        <w:t>2.</w:t>
      </w:r>
      <w:r w:rsidRPr="00B83B67">
        <w:rPr>
          <w:bCs/>
        </w:rPr>
        <w:tab/>
      </w:r>
      <w:r w:rsidR="00E246E3" w:rsidRPr="00B83B67">
        <w:t xml:space="preserve">Conclusions </w:t>
      </w:r>
    </w:p>
    <w:p w14:paraId="0217D985" w14:textId="513B6A55" w:rsidR="00E246E3" w:rsidRPr="00B83B67" w:rsidRDefault="00E246E3" w:rsidP="00AE4166">
      <w:pPr>
        <w:pStyle w:val="RegH23G"/>
        <w:numPr>
          <w:ilvl w:val="0"/>
          <w:numId w:val="0"/>
        </w:numPr>
        <w:ind w:left="1135" w:hanging="454"/>
        <w:rPr>
          <w:b w:val="0"/>
          <w:bCs/>
          <w:i/>
          <w:lang w:val="en-US"/>
        </w:rPr>
      </w:pPr>
      <w:r w:rsidRPr="00B83B67">
        <w:rPr>
          <w:b w:val="0"/>
          <w:i/>
        </w:rPr>
        <w:t xml:space="preserve">Capacity-building </w:t>
      </w:r>
      <w:r w:rsidR="005760F8" w:rsidRPr="00B83B67">
        <w:rPr>
          <w:b w:val="0"/>
          <w:i/>
        </w:rPr>
        <w:t>in</w:t>
      </w:r>
      <w:r w:rsidRPr="00B83B67">
        <w:rPr>
          <w:b w:val="0"/>
          <w:i/>
        </w:rPr>
        <w:t xml:space="preserve"> </w:t>
      </w:r>
      <w:r w:rsidRPr="00B83B67">
        <w:rPr>
          <w:b w:val="0"/>
          <w:bCs/>
          <w:i/>
          <w:lang w:val="en-US"/>
        </w:rPr>
        <w:t>developing countries under the Kyoto Protocol</w:t>
      </w:r>
    </w:p>
    <w:p w14:paraId="680070A5" w14:textId="5FEBEF12" w:rsidR="00E246E3" w:rsidRPr="00B83B67" w:rsidRDefault="00AE4166" w:rsidP="00AE4166">
      <w:pPr>
        <w:pStyle w:val="RegSingleTxtG"/>
        <w:numPr>
          <w:ilvl w:val="0"/>
          <w:numId w:val="0"/>
        </w:numPr>
        <w:ind w:left="1134"/>
      </w:pPr>
      <w:r w:rsidRPr="00B83B67">
        <w:t>107.</w:t>
      </w:r>
      <w:r w:rsidRPr="00B83B67">
        <w:tab/>
      </w:r>
      <w:r w:rsidR="00A50311" w:rsidRPr="00B83B67">
        <w:t xml:space="preserve">The </w:t>
      </w:r>
      <w:r w:rsidR="008B2864" w:rsidRPr="00B83B67">
        <w:t>SBI</w:t>
      </w:r>
      <w:r w:rsidR="00E246E3" w:rsidRPr="00B83B67">
        <w:t xml:space="preserve"> welcomed the synthesis report prepared to facilitate the annual monitoring and evaluation of the implementation of the framework for capacity-building in developing </w:t>
      </w:r>
      <w:r w:rsidR="00E246E3" w:rsidRPr="00B83B67">
        <w:lastRenderedPageBreak/>
        <w:t>countries established under decision 2/CP.7 and reaffirmed under decision 29/CMP.1,</w:t>
      </w:r>
      <w:r w:rsidR="00591E70" w:rsidRPr="00B83B67">
        <w:rPr>
          <w:rStyle w:val="FootnoteReference"/>
        </w:rPr>
        <w:footnoteReference w:id="84"/>
      </w:r>
      <w:r w:rsidR="007D3C1C" w:rsidRPr="00B83B67">
        <w:t xml:space="preserve"> </w:t>
      </w:r>
      <w:r w:rsidR="00E246E3" w:rsidRPr="00B83B67">
        <w:t xml:space="preserve">and the summary report on the </w:t>
      </w:r>
      <w:r w:rsidR="005410B8" w:rsidRPr="00B83B67">
        <w:t>6</w:t>
      </w:r>
      <w:r w:rsidR="005410B8" w:rsidRPr="00B83B67">
        <w:rPr>
          <w:vertAlign w:val="superscript"/>
        </w:rPr>
        <w:t>th</w:t>
      </w:r>
      <w:r w:rsidR="005410B8" w:rsidRPr="00B83B67">
        <w:t xml:space="preserve"> </w:t>
      </w:r>
      <w:r w:rsidR="00E246E3" w:rsidRPr="00B83B67">
        <w:t>Dur</w:t>
      </w:r>
      <w:r w:rsidR="007D3C1C" w:rsidRPr="00B83B67">
        <w:t>ban Forum on capacity-building.</w:t>
      </w:r>
      <w:r w:rsidR="00591E70" w:rsidRPr="00B83B67">
        <w:rPr>
          <w:rStyle w:val="FootnoteReference"/>
        </w:rPr>
        <w:footnoteReference w:id="85"/>
      </w:r>
      <w:r w:rsidR="00591E70" w:rsidRPr="00B83B67">
        <w:t xml:space="preserve"> </w:t>
      </w:r>
    </w:p>
    <w:p w14:paraId="73EE6606" w14:textId="38AD0029" w:rsidR="00E246E3" w:rsidRPr="00B83B67" w:rsidRDefault="00AE4166" w:rsidP="00AE4166">
      <w:pPr>
        <w:pStyle w:val="RegSingleTxtG"/>
        <w:numPr>
          <w:ilvl w:val="0"/>
          <w:numId w:val="0"/>
        </w:numPr>
        <w:ind w:left="1134"/>
      </w:pPr>
      <w:r w:rsidRPr="00B83B67">
        <w:t>108.</w:t>
      </w:r>
      <w:r w:rsidRPr="00B83B67">
        <w:tab/>
      </w:r>
      <w:r w:rsidR="00E246E3" w:rsidRPr="00B83B67">
        <w:t xml:space="preserve">The SBI reiterated the value of the objective and scope of capacity-building in developing countries as contained in decisions 2/CP.7 and 29/CMP.1, and noted that some progress has been made in the implementation of the framework for capacity-building in developing countries at the institutional, systemic and individual level. </w:t>
      </w:r>
    </w:p>
    <w:p w14:paraId="1BCCDD3B" w14:textId="23095921" w:rsidR="00E246E3" w:rsidRPr="00B83B67" w:rsidRDefault="00AE4166" w:rsidP="00AE4166">
      <w:pPr>
        <w:pStyle w:val="RegSingleTxtG"/>
        <w:numPr>
          <w:ilvl w:val="0"/>
          <w:numId w:val="0"/>
        </w:numPr>
        <w:ind w:left="1134"/>
      </w:pPr>
      <w:r w:rsidRPr="00B83B67">
        <w:t>109.</w:t>
      </w:r>
      <w:r w:rsidRPr="00B83B67">
        <w:tab/>
      </w:r>
      <w:r w:rsidR="00E246E3" w:rsidRPr="00B83B67">
        <w:t xml:space="preserve">The SBI recognized the Durban Forum on capacity-building as a means of effective and continuous sharing of information, good practices and lessons learned among a wide spectrum of stakeholders operating </w:t>
      </w:r>
      <w:r w:rsidR="00DF0309" w:rsidRPr="00B83B67">
        <w:t>under</w:t>
      </w:r>
      <w:r w:rsidR="00E246E3" w:rsidRPr="00B83B67">
        <w:t xml:space="preserve"> and outside the Kyoto Protocol. </w:t>
      </w:r>
    </w:p>
    <w:p w14:paraId="1D4FED63" w14:textId="11FFF291" w:rsidR="00E246E3" w:rsidRPr="00B83B67" w:rsidRDefault="00AE4166" w:rsidP="00AE4166">
      <w:pPr>
        <w:pStyle w:val="RegSingleTxtG"/>
        <w:numPr>
          <w:ilvl w:val="0"/>
          <w:numId w:val="0"/>
        </w:numPr>
        <w:ind w:left="1134"/>
      </w:pPr>
      <w:r w:rsidRPr="00B83B67">
        <w:t>110.</w:t>
      </w:r>
      <w:r w:rsidRPr="00B83B67">
        <w:tab/>
      </w:r>
      <w:r w:rsidR="00E246E3" w:rsidRPr="00B83B67">
        <w:t xml:space="preserve">The SBI noted that the objective and scope of the needs and priority areas identified in the framework for capacity-building in developing countries established under decision 2/CP.7 and the priority areas for capacity-building relating to the participation of developing countries in project activities under the clean development mechanism as contained in decision 29/CMP.1 are still relevant, and also noted that current and emerging areas should be taken into consideration in the further implementation of capacity-building activities in developing countries. </w:t>
      </w:r>
    </w:p>
    <w:p w14:paraId="1E52B759" w14:textId="2A942FF1" w:rsidR="00E246E3" w:rsidRPr="00B83B67" w:rsidRDefault="00AE4166" w:rsidP="00AE4166">
      <w:pPr>
        <w:pStyle w:val="RegSingleTxtG"/>
        <w:numPr>
          <w:ilvl w:val="0"/>
          <w:numId w:val="0"/>
        </w:numPr>
        <w:ind w:left="1134"/>
      </w:pPr>
      <w:r w:rsidRPr="00B83B67">
        <w:t>111.</w:t>
      </w:r>
      <w:r w:rsidRPr="00B83B67">
        <w:tab/>
      </w:r>
      <w:r w:rsidR="00E246E3" w:rsidRPr="00B83B67">
        <w:t>The SBI invited Parties and observers to submit,</w:t>
      </w:r>
      <w:r w:rsidR="00B90540" w:rsidRPr="00B83B67">
        <w:rPr>
          <w:sz w:val="18"/>
          <w:szCs w:val="18"/>
          <w:vertAlign w:val="superscript"/>
        </w:rPr>
        <w:footnoteReference w:id="86"/>
      </w:r>
      <w:r w:rsidR="00E246E3" w:rsidRPr="00B83B67">
        <w:t xml:space="preserve"> by 16 February 2018, their views on potential topics for the </w:t>
      </w:r>
      <w:r w:rsidR="00032CA5" w:rsidRPr="00B83B67">
        <w:t>7</w:t>
      </w:r>
      <w:r w:rsidR="00032CA5" w:rsidRPr="00B83B67">
        <w:rPr>
          <w:vertAlign w:val="superscript"/>
        </w:rPr>
        <w:t>th</w:t>
      </w:r>
      <w:r w:rsidR="00032CA5" w:rsidRPr="00B83B67">
        <w:t xml:space="preserve"> </w:t>
      </w:r>
      <w:r w:rsidR="00E246E3" w:rsidRPr="00B83B67">
        <w:t>meeting of the Durban Forum on capacity-bui</w:t>
      </w:r>
      <w:r w:rsidR="007D3C1C" w:rsidRPr="00B83B67">
        <w:t xml:space="preserve">lding, to take place at SBI 48, </w:t>
      </w:r>
      <w:r w:rsidR="00E246E3" w:rsidRPr="00B83B67">
        <w:t xml:space="preserve">that are thematically aligned with the 2017–2018 focus area or theme of the </w:t>
      </w:r>
      <w:r w:rsidR="00A253FF" w:rsidRPr="00B83B67">
        <w:t>PCCB</w:t>
      </w:r>
      <w:r w:rsidR="007D3C1C" w:rsidRPr="00B83B67">
        <w:t>.</w:t>
      </w:r>
    </w:p>
    <w:p w14:paraId="3CAFEC18" w14:textId="77777777" w:rsidR="00E246E3" w:rsidRPr="00B83B67" w:rsidRDefault="00E246E3" w:rsidP="00AE4166">
      <w:pPr>
        <w:pStyle w:val="RegH23G"/>
        <w:numPr>
          <w:ilvl w:val="0"/>
          <w:numId w:val="0"/>
        </w:numPr>
        <w:ind w:left="1135" w:hanging="454"/>
        <w:rPr>
          <w:b w:val="0"/>
          <w:i/>
        </w:rPr>
      </w:pPr>
      <w:r w:rsidRPr="00B83B67">
        <w:rPr>
          <w:b w:val="0"/>
          <w:i/>
        </w:rPr>
        <w:t>Capacity-building in countries with economies in transition under the Kyoto Protocol</w:t>
      </w:r>
    </w:p>
    <w:p w14:paraId="44011861" w14:textId="744C34D8" w:rsidR="00E246E3" w:rsidRPr="00B83B67" w:rsidRDefault="00AE4166" w:rsidP="00AE4166">
      <w:pPr>
        <w:pStyle w:val="RegSingleTxtG"/>
        <w:numPr>
          <w:ilvl w:val="0"/>
          <w:numId w:val="0"/>
        </w:numPr>
        <w:ind w:left="1134"/>
      </w:pPr>
      <w:r w:rsidRPr="00B83B67">
        <w:t>112.</w:t>
      </w:r>
      <w:r w:rsidRPr="00B83B67">
        <w:tab/>
      </w:r>
      <w:r w:rsidR="00E75A06" w:rsidRPr="00B83B67">
        <w:t>The</w:t>
      </w:r>
      <w:r w:rsidR="00E246E3" w:rsidRPr="00B83B67">
        <w:t xml:space="preserve"> </w:t>
      </w:r>
      <w:r w:rsidR="008B2864" w:rsidRPr="00B83B67">
        <w:t>SBI</w:t>
      </w:r>
      <w:r w:rsidR="00E246E3" w:rsidRPr="00B83B67">
        <w:t xml:space="preserve"> concluded its work on the fourth review of the implementation of the framework for capacity-building in countries with economies in transition </w:t>
      </w:r>
      <w:r w:rsidR="00A253FF" w:rsidRPr="00B83B67">
        <w:t xml:space="preserve">established under decision 3/CP.7 </w:t>
      </w:r>
      <w:r w:rsidR="00E246E3" w:rsidRPr="00B83B67">
        <w:t>under the Kyoto Protocol, in accordance with decision 11/CMP.8, paragraph</w:t>
      </w:r>
      <w:r w:rsidR="000C3AE4" w:rsidRPr="00B83B67">
        <w:t> </w:t>
      </w:r>
      <w:r w:rsidR="00E246E3" w:rsidRPr="00B83B67">
        <w:t xml:space="preserve">4. </w:t>
      </w:r>
    </w:p>
    <w:p w14:paraId="79111BE6" w14:textId="5FDB1F4A" w:rsidR="00E246E3" w:rsidRPr="00B83B67" w:rsidRDefault="00AE4166" w:rsidP="00AE4166">
      <w:pPr>
        <w:pStyle w:val="RegSingleTxtG"/>
        <w:numPr>
          <w:ilvl w:val="0"/>
          <w:numId w:val="0"/>
        </w:numPr>
        <w:ind w:left="1134"/>
      </w:pPr>
      <w:r w:rsidRPr="00B83B67">
        <w:t>113.</w:t>
      </w:r>
      <w:r w:rsidRPr="00B83B67">
        <w:tab/>
      </w:r>
      <w:r w:rsidR="00E246E3" w:rsidRPr="00B83B67">
        <w:t xml:space="preserve">The SBI took note of the information provided by Parties and the submissions received in response to the invitations of </w:t>
      </w:r>
      <w:r w:rsidR="00A253FF" w:rsidRPr="00B83B67">
        <w:t xml:space="preserve">the </w:t>
      </w:r>
      <w:r w:rsidR="00E246E3" w:rsidRPr="00B83B67">
        <w:t>CMP.</w:t>
      </w:r>
      <w:r w:rsidR="001F66DA" w:rsidRPr="00B83B67">
        <w:rPr>
          <w:sz w:val="18"/>
          <w:szCs w:val="18"/>
          <w:vertAlign w:val="superscript"/>
        </w:rPr>
        <w:footnoteReference w:id="87"/>
      </w:r>
      <w:r w:rsidR="00E246E3" w:rsidRPr="00B83B67">
        <w:t xml:space="preserve"> It also took note of and welcomed the compilation and synthesis report containing information on the implementation of capacity-building activities in countries with economies in transition that are currently receiving support.</w:t>
      </w:r>
      <w:r w:rsidR="001F66DA" w:rsidRPr="00B83B67">
        <w:rPr>
          <w:sz w:val="18"/>
          <w:szCs w:val="18"/>
          <w:vertAlign w:val="superscript"/>
        </w:rPr>
        <w:footnoteReference w:id="88"/>
      </w:r>
      <w:r w:rsidR="00A27705" w:rsidRPr="00B83B67">
        <w:rPr>
          <w:sz w:val="18"/>
          <w:szCs w:val="18"/>
        </w:rPr>
        <w:t xml:space="preserve"> </w:t>
      </w:r>
    </w:p>
    <w:p w14:paraId="20683E84" w14:textId="46C071D0" w:rsidR="00E246E3" w:rsidRPr="00B83B67" w:rsidRDefault="00AE4166" w:rsidP="00AE4166">
      <w:pPr>
        <w:pStyle w:val="RegSingleTxtG"/>
        <w:numPr>
          <w:ilvl w:val="0"/>
          <w:numId w:val="0"/>
        </w:numPr>
        <w:ind w:left="1134"/>
      </w:pPr>
      <w:r w:rsidRPr="00B83B67">
        <w:t>114.</w:t>
      </w:r>
      <w:r w:rsidRPr="00B83B67">
        <w:tab/>
      </w:r>
      <w:r w:rsidR="00E246E3" w:rsidRPr="00B83B67">
        <w:t xml:space="preserve">The SBI recommended a draft decision on </w:t>
      </w:r>
      <w:r w:rsidR="00D64644" w:rsidRPr="00B83B67">
        <w:t xml:space="preserve">the fourth review of the implementation of the framework for capacity-building in countries with economies in transition under the Kyoto Protocol </w:t>
      </w:r>
      <w:r w:rsidR="00E246E3" w:rsidRPr="00B83B67">
        <w:t xml:space="preserve">for consideration and adoption </w:t>
      </w:r>
      <w:r w:rsidR="00D64644" w:rsidRPr="00B83B67">
        <w:t>at CMP 13.</w:t>
      </w:r>
      <w:r w:rsidR="006D6B59" w:rsidRPr="00B83B67">
        <w:rPr>
          <w:rStyle w:val="FootnoteReference"/>
        </w:rPr>
        <w:footnoteReference w:id="89"/>
      </w:r>
      <w:r w:rsidR="00E246E3" w:rsidRPr="00B83B67">
        <w:t xml:space="preserve"> </w:t>
      </w:r>
    </w:p>
    <w:p w14:paraId="6713F477" w14:textId="4FED04FB" w:rsidR="00CA497C" w:rsidRPr="00B83B67" w:rsidRDefault="00AE4166" w:rsidP="00AE4166">
      <w:pPr>
        <w:pStyle w:val="RegHChG"/>
        <w:numPr>
          <w:ilvl w:val="0"/>
          <w:numId w:val="0"/>
        </w:numPr>
        <w:tabs>
          <w:tab w:val="left" w:pos="1135"/>
        </w:tabs>
        <w:ind w:left="1135" w:hanging="454"/>
        <w:rPr>
          <w:lang w:eastAsia="en-US"/>
        </w:rPr>
      </w:pPr>
      <w:bookmarkStart w:id="143" w:name="_Toc503346298"/>
      <w:bookmarkStart w:id="144" w:name="_Toc482366041"/>
      <w:bookmarkStart w:id="145" w:name="_Toc484090996"/>
      <w:bookmarkStart w:id="146" w:name="_Toc435527356"/>
      <w:bookmarkStart w:id="147" w:name="_Toc435526675"/>
      <w:bookmarkStart w:id="148" w:name="_Toc453078769"/>
      <w:bookmarkStart w:id="149" w:name="_Toc421881701"/>
      <w:bookmarkStart w:id="150" w:name="_Toc421268894"/>
      <w:r w:rsidRPr="00B83B67">
        <w:rPr>
          <w:lang w:eastAsia="en-US"/>
        </w:rPr>
        <w:t>XVII.</w:t>
      </w:r>
      <w:r w:rsidRPr="00B83B67">
        <w:rPr>
          <w:lang w:eastAsia="en-US"/>
        </w:rPr>
        <w:tab/>
      </w:r>
      <w:r w:rsidR="00CA497C" w:rsidRPr="00B83B67">
        <w:t>Impact of the implementation of response measures</w:t>
      </w:r>
      <w:r w:rsidR="00CA497C" w:rsidRPr="00B83B67">
        <w:rPr>
          <w:lang w:eastAsia="en-US"/>
        </w:rPr>
        <w:br/>
      </w:r>
      <w:r w:rsidR="00CA497C" w:rsidRPr="00B83B67">
        <w:rPr>
          <w:rFonts w:eastAsia="Times New Roman"/>
          <w:b w:val="0"/>
          <w:sz w:val="20"/>
          <w:lang w:eastAsia="en-US"/>
        </w:rPr>
        <w:t>(Agenda item 17)</w:t>
      </w:r>
      <w:bookmarkEnd w:id="143"/>
    </w:p>
    <w:p w14:paraId="1D5DE6C5" w14:textId="4EBB6874" w:rsidR="00E246E3" w:rsidRPr="00B83B67" w:rsidRDefault="00AE4166" w:rsidP="00AE4166">
      <w:pPr>
        <w:pStyle w:val="RegH1G"/>
        <w:numPr>
          <w:ilvl w:val="0"/>
          <w:numId w:val="0"/>
        </w:numPr>
        <w:tabs>
          <w:tab w:val="left" w:pos="1135"/>
          <w:tab w:val="num" w:pos="2269"/>
        </w:tabs>
        <w:ind w:left="1135" w:hanging="454"/>
        <w:rPr>
          <w:sz w:val="20"/>
        </w:rPr>
      </w:pPr>
      <w:bookmarkStart w:id="151" w:name="_Toc482366042"/>
      <w:bookmarkStart w:id="152" w:name="_Toc484090997"/>
      <w:bookmarkStart w:id="153" w:name="_Toc421881702"/>
      <w:bookmarkStart w:id="154" w:name="_Toc421268895"/>
      <w:bookmarkStart w:id="155" w:name="_Toc503346299"/>
      <w:bookmarkEnd w:id="144"/>
      <w:bookmarkEnd w:id="145"/>
      <w:bookmarkEnd w:id="146"/>
      <w:bookmarkEnd w:id="147"/>
      <w:bookmarkEnd w:id="148"/>
      <w:bookmarkEnd w:id="149"/>
      <w:bookmarkEnd w:id="150"/>
      <w:r w:rsidRPr="00B83B67">
        <w:t>A.</w:t>
      </w:r>
      <w:r w:rsidRPr="00B83B67">
        <w:tab/>
      </w:r>
      <w:r w:rsidR="00E246E3" w:rsidRPr="00B83B67">
        <w:t>Improved forum and work programme</w:t>
      </w:r>
      <w:bookmarkEnd w:id="151"/>
      <w:bookmarkEnd w:id="152"/>
      <w:r w:rsidR="00CB11FF" w:rsidRPr="00B83B67">
        <w:br/>
      </w:r>
      <w:r w:rsidR="00E246E3" w:rsidRPr="00B83B67">
        <w:rPr>
          <w:rFonts w:eastAsia="Times New Roman"/>
          <w:b w:val="0"/>
          <w:sz w:val="20"/>
          <w:lang w:eastAsia="en-US"/>
        </w:rPr>
        <w:t>(Agenda sub-item 17(a))</w:t>
      </w:r>
      <w:bookmarkEnd w:id="153"/>
      <w:bookmarkEnd w:id="154"/>
      <w:bookmarkEnd w:id="155"/>
    </w:p>
    <w:p w14:paraId="366AE623" w14:textId="401A5F00" w:rsidR="00E246E3" w:rsidRPr="00B83B67" w:rsidRDefault="00AE4166" w:rsidP="00AE4166">
      <w:pPr>
        <w:pStyle w:val="RegH23G"/>
        <w:numPr>
          <w:ilvl w:val="0"/>
          <w:numId w:val="0"/>
        </w:numPr>
        <w:tabs>
          <w:tab w:val="left" w:pos="720"/>
          <w:tab w:val="left" w:pos="1135"/>
        </w:tabs>
        <w:ind w:left="1134" w:hanging="454"/>
        <w:rPr>
          <w:lang w:eastAsia="en-US"/>
        </w:rPr>
      </w:pPr>
      <w:r w:rsidRPr="00B83B67">
        <w:rPr>
          <w:bCs/>
          <w:lang w:eastAsia="en-US"/>
        </w:rPr>
        <w:t>1.</w:t>
      </w:r>
      <w:r w:rsidRPr="00B83B67">
        <w:rPr>
          <w:bCs/>
          <w:lang w:eastAsia="en-US"/>
        </w:rPr>
        <w:tab/>
      </w:r>
      <w:r w:rsidR="00E246E3" w:rsidRPr="00B83B67">
        <w:t>Proceedings</w:t>
      </w:r>
    </w:p>
    <w:p w14:paraId="3E0BAD00" w14:textId="392E4BB0" w:rsidR="00E246E3" w:rsidRPr="00B83B67" w:rsidRDefault="00AE4166" w:rsidP="00AE4166">
      <w:pPr>
        <w:pStyle w:val="RegSingleTxtG"/>
        <w:numPr>
          <w:ilvl w:val="0"/>
          <w:numId w:val="0"/>
        </w:numPr>
        <w:ind w:left="1134"/>
      </w:pPr>
      <w:r w:rsidRPr="00B83B67">
        <w:t>115.</w:t>
      </w:r>
      <w:r w:rsidRPr="00B83B67">
        <w:tab/>
      </w:r>
      <w:r w:rsidR="00E246E3" w:rsidRPr="00B83B67">
        <w:t xml:space="preserve">The SBI considered this agenda sub-item at its </w:t>
      </w:r>
      <w:r w:rsidR="00E246E3" w:rsidRPr="00B83B67">
        <w:rPr>
          <w:snapToGrid w:val="0"/>
        </w:rPr>
        <w:t>1</w:t>
      </w:r>
      <w:r w:rsidR="00E246E3" w:rsidRPr="00B83B67">
        <w:rPr>
          <w:snapToGrid w:val="0"/>
          <w:vertAlign w:val="superscript"/>
        </w:rPr>
        <w:t>st</w:t>
      </w:r>
      <w:r w:rsidR="00E246E3" w:rsidRPr="00B83B67">
        <w:rPr>
          <w:snapToGrid w:val="0"/>
        </w:rPr>
        <w:t xml:space="preserve"> </w:t>
      </w:r>
      <w:r w:rsidR="00394D94" w:rsidRPr="00B83B67">
        <w:rPr>
          <w:snapToGrid w:val="0"/>
        </w:rPr>
        <w:t xml:space="preserve">and </w:t>
      </w:r>
      <w:r w:rsidR="007666CA" w:rsidRPr="00B83B67">
        <w:rPr>
          <w:snapToGrid w:val="0"/>
        </w:rPr>
        <w:t>5</w:t>
      </w:r>
      <w:r w:rsidR="007666CA" w:rsidRPr="00B83B67">
        <w:rPr>
          <w:snapToGrid w:val="0"/>
          <w:vertAlign w:val="superscript"/>
        </w:rPr>
        <w:t>th</w:t>
      </w:r>
      <w:r w:rsidR="00100689" w:rsidRPr="00B83B67">
        <w:rPr>
          <w:snapToGrid w:val="0"/>
        </w:rPr>
        <w:t xml:space="preserve"> </w:t>
      </w:r>
      <w:r w:rsidR="007666CA" w:rsidRPr="00B83B67">
        <w:rPr>
          <w:snapToGrid w:val="0"/>
        </w:rPr>
        <w:t>meeting</w:t>
      </w:r>
      <w:r w:rsidR="00394D94" w:rsidRPr="00B83B67">
        <w:rPr>
          <w:snapToGrid w:val="0"/>
        </w:rPr>
        <w:t xml:space="preserve">s. It had before it </w:t>
      </w:r>
      <w:r w:rsidR="001C39A0" w:rsidRPr="00B83B67">
        <w:rPr>
          <w:snapToGrid w:val="0"/>
        </w:rPr>
        <w:t xml:space="preserve">document FCCC/SB/2017/INF.2 and </w:t>
      </w:r>
      <w:r w:rsidR="00394D94" w:rsidRPr="00B83B67">
        <w:rPr>
          <w:snapToGrid w:val="0"/>
        </w:rPr>
        <w:t xml:space="preserve">the </w:t>
      </w:r>
      <w:r w:rsidR="008C595B" w:rsidRPr="00B83B67">
        <w:t>submissions related to th</w:t>
      </w:r>
      <w:r w:rsidR="00A253FF" w:rsidRPr="00B83B67">
        <w:t>e</w:t>
      </w:r>
      <w:r w:rsidR="008C595B" w:rsidRPr="00B83B67">
        <w:t xml:space="preserve"> agenda sub-item.</w:t>
      </w:r>
      <w:r w:rsidR="001C39A0" w:rsidRPr="00B83B67">
        <w:rPr>
          <w:sz w:val="18"/>
          <w:szCs w:val="18"/>
          <w:vertAlign w:val="superscript"/>
        </w:rPr>
        <w:footnoteReference w:id="90"/>
      </w:r>
      <w:r w:rsidR="001C39A0" w:rsidRPr="00B83B67">
        <w:t xml:space="preserve"> </w:t>
      </w:r>
      <w:r w:rsidR="00E246E3" w:rsidRPr="00B83B67">
        <w:t>At its 1</w:t>
      </w:r>
      <w:r w:rsidR="00E246E3" w:rsidRPr="00B83B67">
        <w:rPr>
          <w:vertAlign w:val="superscript"/>
        </w:rPr>
        <w:t>st</w:t>
      </w:r>
      <w:r w:rsidR="00E246E3" w:rsidRPr="00B83B67">
        <w:t xml:space="preserve"> meeting, the SBI agreed </w:t>
      </w:r>
      <w:r w:rsidR="00C0316E" w:rsidRPr="00B83B67">
        <w:t xml:space="preserve">that </w:t>
      </w:r>
      <w:r w:rsidR="00E246E3" w:rsidRPr="00B83B67">
        <w:t xml:space="preserve">this agenda sub-item </w:t>
      </w:r>
      <w:r w:rsidR="00C0316E" w:rsidRPr="00B83B67">
        <w:t xml:space="preserve">would be considered </w:t>
      </w:r>
      <w:r w:rsidR="00E246E3" w:rsidRPr="00B83B67">
        <w:t xml:space="preserve">together with </w:t>
      </w:r>
      <w:r w:rsidR="00C0316E" w:rsidRPr="00B83B67">
        <w:t xml:space="preserve">the </w:t>
      </w:r>
      <w:r w:rsidR="00C0316E" w:rsidRPr="00B83B67">
        <w:lastRenderedPageBreak/>
        <w:t xml:space="preserve">equally titled </w:t>
      </w:r>
      <w:r w:rsidR="00E246E3" w:rsidRPr="00B83B67">
        <w:t xml:space="preserve">SBSTA </w:t>
      </w:r>
      <w:r w:rsidR="00345C6D" w:rsidRPr="00B83B67">
        <w:t xml:space="preserve">47 </w:t>
      </w:r>
      <w:r w:rsidR="00E246E3" w:rsidRPr="00B83B67">
        <w:t xml:space="preserve">agenda sub-item 9(a) and </w:t>
      </w:r>
      <w:r w:rsidR="00C0316E" w:rsidRPr="00B83B67">
        <w:t xml:space="preserve">that it would </w:t>
      </w:r>
      <w:r w:rsidR="00E246E3" w:rsidRPr="00B83B67">
        <w:t xml:space="preserve">establish a contact group to convene the </w:t>
      </w:r>
      <w:r w:rsidR="007666CA" w:rsidRPr="00B83B67">
        <w:t>5</w:t>
      </w:r>
      <w:r w:rsidR="007666CA" w:rsidRPr="00B83B67">
        <w:rPr>
          <w:vertAlign w:val="superscript"/>
        </w:rPr>
        <w:t>th</w:t>
      </w:r>
      <w:r w:rsidR="00100689" w:rsidRPr="00B83B67">
        <w:t xml:space="preserve"> </w:t>
      </w:r>
      <w:r w:rsidR="007666CA" w:rsidRPr="00B83B67">
        <w:t>meeting</w:t>
      </w:r>
      <w:r w:rsidR="00E246E3" w:rsidRPr="00B83B67">
        <w:t xml:space="preserve"> of the improved forum, co-chaired by the Chair of the SBI and the Chair of the SBSTA, Mr. Carlos Fuller (Belize),</w:t>
      </w:r>
      <w:r w:rsidR="00E246E3" w:rsidRPr="00B83B67">
        <w:rPr>
          <w:lang w:eastAsia="en-GB"/>
        </w:rPr>
        <w:t xml:space="preserve"> and assisted by</w:t>
      </w:r>
      <w:r w:rsidR="00E246E3" w:rsidRPr="00B83B67">
        <w:t xml:space="preserve"> Ms. Nataliya Kushko (Ukraine) and Mr. Andrei Marcu (Panama). At </w:t>
      </w:r>
      <w:r w:rsidR="00E246E3" w:rsidRPr="00B83B67">
        <w:rPr>
          <w:snapToGrid w:val="0"/>
        </w:rPr>
        <w:t xml:space="preserve">its </w:t>
      </w:r>
      <w:r w:rsidR="00100689" w:rsidRPr="00B83B67">
        <w:rPr>
          <w:snapToGrid w:val="0"/>
        </w:rPr>
        <w:t>5</w:t>
      </w:r>
      <w:r w:rsidR="007666CA" w:rsidRPr="00B83B67">
        <w:rPr>
          <w:snapToGrid w:val="0"/>
          <w:vertAlign w:val="superscript"/>
        </w:rPr>
        <w:t>th</w:t>
      </w:r>
      <w:r w:rsidR="00100689" w:rsidRPr="00B83B67">
        <w:rPr>
          <w:snapToGrid w:val="0"/>
        </w:rPr>
        <w:t xml:space="preserve"> </w:t>
      </w:r>
      <w:r w:rsidR="007666CA" w:rsidRPr="00B83B67">
        <w:rPr>
          <w:snapToGrid w:val="0"/>
        </w:rPr>
        <w:t>meeting</w:t>
      </w:r>
      <w:r w:rsidR="00E246E3" w:rsidRPr="00B83B67">
        <w:t>, the SBI considered and adopted the conclusions below.</w:t>
      </w:r>
      <w:r w:rsidR="00417A7C" w:rsidRPr="00B83B67">
        <w:rPr>
          <w:rStyle w:val="FootnoteReference"/>
        </w:rPr>
        <w:footnoteReference w:id="91"/>
      </w:r>
    </w:p>
    <w:p w14:paraId="60F89C22" w14:textId="58831E4D" w:rsidR="00E246E3" w:rsidRPr="00B83B67" w:rsidRDefault="00AE4166" w:rsidP="00AE4166">
      <w:pPr>
        <w:pStyle w:val="RegH23G"/>
        <w:numPr>
          <w:ilvl w:val="0"/>
          <w:numId w:val="0"/>
        </w:numPr>
        <w:tabs>
          <w:tab w:val="left" w:pos="720"/>
          <w:tab w:val="left" w:pos="1135"/>
        </w:tabs>
        <w:ind w:left="1134" w:hanging="454"/>
      </w:pPr>
      <w:r w:rsidRPr="00B83B67">
        <w:rPr>
          <w:bCs/>
        </w:rPr>
        <w:t>2.</w:t>
      </w:r>
      <w:r w:rsidRPr="00B83B67">
        <w:rPr>
          <w:bCs/>
        </w:rPr>
        <w:tab/>
      </w:r>
      <w:r w:rsidR="00E246E3" w:rsidRPr="00B83B67">
        <w:t>Conclusions</w:t>
      </w:r>
    </w:p>
    <w:p w14:paraId="3087CDD7" w14:textId="40F38005" w:rsidR="00F929E0" w:rsidRPr="00B83B67" w:rsidRDefault="00AE4166" w:rsidP="00AE4166">
      <w:pPr>
        <w:pStyle w:val="RegSingleTxtG"/>
        <w:numPr>
          <w:ilvl w:val="0"/>
          <w:numId w:val="0"/>
        </w:numPr>
        <w:ind w:left="1134"/>
      </w:pPr>
      <w:r w:rsidRPr="00B83B67">
        <w:t>116.</w:t>
      </w:r>
      <w:r w:rsidRPr="00B83B67">
        <w:tab/>
      </w:r>
      <w:r w:rsidR="00F929E0" w:rsidRPr="00B83B67">
        <w:t xml:space="preserve">The SBI and the SBSTA convened the </w:t>
      </w:r>
      <w:r w:rsidR="00267C80" w:rsidRPr="00B83B67">
        <w:t>4</w:t>
      </w:r>
      <w:r w:rsidR="00267C80" w:rsidRPr="00B83B67">
        <w:rPr>
          <w:vertAlign w:val="superscript"/>
        </w:rPr>
        <w:t>th</w:t>
      </w:r>
      <w:r w:rsidR="00267C80" w:rsidRPr="00B83B67">
        <w:t xml:space="preserve"> </w:t>
      </w:r>
      <w:r w:rsidR="007666CA" w:rsidRPr="00B83B67">
        <w:t>meeting</w:t>
      </w:r>
      <w:r w:rsidR="00F929E0" w:rsidRPr="00B83B67">
        <w:t xml:space="preserve"> of the improved forum on the impact of the implementation of response measures. </w:t>
      </w:r>
    </w:p>
    <w:p w14:paraId="64F0894B" w14:textId="792FFC6B" w:rsidR="00F929E0" w:rsidRPr="00B83B67" w:rsidRDefault="00AE4166" w:rsidP="00AE4166">
      <w:pPr>
        <w:pStyle w:val="RegSingleTxtG"/>
        <w:numPr>
          <w:ilvl w:val="0"/>
          <w:numId w:val="0"/>
        </w:numPr>
        <w:ind w:left="1134"/>
      </w:pPr>
      <w:r w:rsidRPr="00B83B67">
        <w:t>117.</w:t>
      </w:r>
      <w:r w:rsidRPr="00B83B67">
        <w:tab/>
      </w:r>
      <w:r w:rsidR="00F929E0" w:rsidRPr="00B83B67">
        <w:t>The SBI and the SBSTA took note with appreciation of the detailed report,</w:t>
      </w:r>
      <w:r w:rsidR="00F929E0" w:rsidRPr="00B83B67">
        <w:rPr>
          <w:sz w:val="18"/>
          <w:szCs w:val="18"/>
          <w:vertAlign w:val="superscript"/>
        </w:rPr>
        <w:footnoteReference w:id="92"/>
      </w:r>
      <w:r w:rsidR="00F929E0" w:rsidRPr="00B83B67">
        <w:t xml:space="preserve"> prepared by the co-chairs of the ad hoc technical expert group (TEG), on the discussions of the TEG at its meeting held in Bonn, Germany, on 9 and 10 May 2017. </w:t>
      </w:r>
    </w:p>
    <w:p w14:paraId="7ACFFA6E" w14:textId="0041D90A" w:rsidR="00F929E0" w:rsidRPr="00B83B67" w:rsidRDefault="00AE4166" w:rsidP="00AE4166">
      <w:pPr>
        <w:pStyle w:val="RegSingleTxtG"/>
        <w:numPr>
          <w:ilvl w:val="0"/>
          <w:numId w:val="0"/>
        </w:numPr>
        <w:ind w:left="1134"/>
      </w:pPr>
      <w:r w:rsidRPr="00B83B67">
        <w:t>118.</w:t>
      </w:r>
      <w:r w:rsidRPr="00B83B67">
        <w:tab/>
      </w:r>
      <w:r w:rsidR="00F929E0" w:rsidRPr="00B83B67">
        <w:t xml:space="preserve">The SBI and the SBSTA took note of the views expressed by Parties on the usefulness of the meetings of the TEG at the forty-sixth sessions of the subsidiary bodies and decided to review the design of the TEG during the review of the work of the forum at the sessions of the subsidiary bodies to be held in December 2018. </w:t>
      </w:r>
    </w:p>
    <w:p w14:paraId="17C7354A" w14:textId="284528FA" w:rsidR="00F929E0" w:rsidRPr="00B83B67" w:rsidRDefault="00AE4166" w:rsidP="00AE4166">
      <w:pPr>
        <w:pStyle w:val="RegSingleTxtG"/>
        <w:numPr>
          <w:ilvl w:val="0"/>
          <w:numId w:val="0"/>
        </w:numPr>
        <w:ind w:left="1134"/>
      </w:pPr>
      <w:r w:rsidRPr="00B83B67">
        <w:t>119.</w:t>
      </w:r>
      <w:r w:rsidRPr="00B83B67">
        <w:tab/>
      </w:r>
      <w:r w:rsidR="00F929E0" w:rsidRPr="00B83B67">
        <w:t>The SBI and the SBSTA also took note of the views expressed by Parties and observers contained in their submissions</w:t>
      </w:r>
      <w:r w:rsidR="0034782A" w:rsidRPr="00B83B67">
        <w:rPr>
          <w:sz w:val="18"/>
          <w:szCs w:val="18"/>
          <w:vertAlign w:val="superscript"/>
        </w:rPr>
        <w:footnoteReference w:id="93"/>
      </w:r>
      <w:r w:rsidR="0034782A" w:rsidRPr="00B83B67">
        <w:rPr>
          <w:sz w:val="18"/>
          <w:szCs w:val="18"/>
        </w:rPr>
        <w:t xml:space="preserve"> </w:t>
      </w:r>
      <w:r w:rsidR="00F929E0" w:rsidRPr="00B83B67">
        <w:t xml:space="preserve">on aspects related to economic diversification and transformation and just transition of the workforce and the creation of decent work and quality jobs, in the context of sustainable development, with a view to informing the in-forum discussion on possible needs for modelling tools, including capacity-building opportunities, that took place at the sessions and the in-forum training workshop on the use of economic modelling tools to take place at SBI 48 and SBSTA 48. </w:t>
      </w:r>
    </w:p>
    <w:p w14:paraId="50541DF1" w14:textId="52A53DEA" w:rsidR="00F929E0" w:rsidRPr="00B83B67" w:rsidRDefault="00AE4166" w:rsidP="00AE4166">
      <w:pPr>
        <w:pStyle w:val="RegSingleTxtG"/>
        <w:numPr>
          <w:ilvl w:val="0"/>
          <w:numId w:val="0"/>
        </w:numPr>
        <w:ind w:left="1134"/>
      </w:pPr>
      <w:r w:rsidRPr="00B83B67">
        <w:t>120.</w:t>
      </w:r>
      <w:r w:rsidRPr="00B83B67">
        <w:tab/>
      </w:r>
      <w:r w:rsidR="00F929E0" w:rsidRPr="00B83B67">
        <w:t xml:space="preserve">The SBI and the SBSTA welcomed the exchange of views during the in-forum discussion on possible needs for modelling tools, including capacity-building opportunities, related to the work programme of the improved forum on the impact of the implementation of response measures, as well as on the areas of the work programme. </w:t>
      </w:r>
    </w:p>
    <w:p w14:paraId="460D7A05" w14:textId="15FE2A30" w:rsidR="00F929E0" w:rsidRPr="00B83B67" w:rsidRDefault="00AE4166" w:rsidP="00AE4166">
      <w:pPr>
        <w:pStyle w:val="RegSingleTxtG"/>
        <w:numPr>
          <w:ilvl w:val="0"/>
          <w:numId w:val="0"/>
        </w:numPr>
        <w:ind w:left="1134"/>
      </w:pPr>
      <w:r w:rsidRPr="00B83B67">
        <w:t>121.</w:t>
      </w:r>
      <w:r w:rsidRPr="00B83B67">
        <w:tab/>
      </w:r>
      <w:r w:rsidR="00F929E0" w:rsidRPr="00B83B67">
        <w:t xml:space="preserve">The SBI and the SBSTA took note of the discussions on the needs expressed by some Parties </w:t>
      </w:r>
      <w:r w:rsidR="007E7B97" w:rsidRPr="00B83B67">
        <w:t>for</w:t>
      </w:r>
      <w:r w:rsidR="00F929E0" w:rsidRPr="00B83B67">
        <w:t xml:space="preserve"> capacity-building for </w:t>
      </w:r>
      <w:r w:rsidR="007E7B97" w:rsidRPr="00B83B67">
        <w:t xml:space="preserve">the </w:t>
      </w:r>
      <w:r w:rsidR="00F929E0" w:rsidRPr="00B83B67">
        <w:t xml:space="preserve">assessment of the impacts of response measures, and acknowledging and enhancing existing capacity-building opportunities, including through cooperation on response measures. The SBI and the SBSTA invited </w:t>
      </w:r>
      <w:r w:rsidR="00DF0604" w:rsidRPr="00B83B67">
        <w:t xml:space="preserve">the </w:t>
      </w:r>
      <w:r w:rsidR="00F929E0" w:rsidRPr="00B83B67">
        <w:t>secretariat to collaborate with relevant intergovernmental and international organizations to raise awareness with a view to enhancing capacity</w:t>
      </w:r>
      <w:r w:rsidR="007E7B97" w:rsidRPr="00B83B67">
        <w:t>-</w:t>
      </w:r>
      <w:r w:rsidR="00F929E0" w:rsidRPr="00B83B67">
        <w:t xml:space="preserve">building programmes or activities for Parties in order to maximize the positive and minimize the negative impacts of response measures, with a view to informing the in-session discussions. </w:t>
      </w:r>
    </w:p>
    <w:p w14:paraId="0E0EF8FF" w14:textId="44CD608F" w:rsidR="00F929E0" w:rsidRPr="00B83B67" w:rsidRDefault="00AE4166" w:rsidP="00AE4166">
      <w:pPr>
        <w:pStyle w:val="RegSingleTxtG"/>
        <w:numPr>
          <w:ilvl w:val="0"/>
          <w:numId w:val="0"/>
        </w:numPr>
        <w:ind w:left="1134"/>
      </w:pPr>
      <w:r w:rsidRPr="00B83B67">
        <w:t>122.</w:t>
      </w:r>
      <w:r w:rsidRPr="00B83B67">
        <w:tab/>
      </w:r>
      <w:r w:rsidR="00F929E0" w:rsidRPr="00B83B67">
        <w:t xml:space="preserve">The SBI and the SBSTA noted the views expressed by Parties on the in-forum training workshop scheduled for their forty-eighth sessions, including but not limited to improving the existing modelling portal, data availability, and implications </w:t>
      </w:r>
      <w:r w:rsidR="007E7B97" w:rsidRPr="00B83B67">
        <w:t>for</w:t>
      </w:r>
      <w:r w:rsidR="00F929E0" w:rsidRPr="00B83B67">
        <w:t xml:space="preserve"> regions, sectors and gender issues. They requested the secretariat to organize, under the guidance of the Chairs of the SBI and the SBSTA, a two-day training workshop on </w:t>
      </w:r>
      <w:r w:rsidR="007E7B97" w:rsidRPr="00B83B67">
        <w:t xml:space="preserve">the </w:t>
      </w:r>
      <w:r w:rsidR="00F929E0" w:rsidRPr="00B83B67">
        <w:t>use of economic modelling tools related to the areas of the work programme of the improved forum on the impact of the implementation of response measures</w:t>
      </w:r>
      <w:r w:rsidR="00F84B3C" w:rsidRPr="00B83B67">
        <w:t>,</w:t>
      </w:r>
      <w:r w:rsidR="00F929E0" w:rsidRPr="00B83B67">
        <w:t xml:space="preserve"> </w:t>
      </w:r>
      <w:r w:rsidR="00F84B3C" w:rsidRPr="00B83B67">
        <w:t>which</w:t>
      </w:r>
      <w:r w:rsidR="00F929E0" w:rsidRPr="00B83B67">
        <w:t xml:space="preserve"> will include experts invited from both developing and developed countries as well as from intergovernmental and international organizations. The SBI and the SBSTA also requested the secretariat to prepare a report on the workshop for consideration at the sessions of the SBI and the SBSTA </w:t>
      </w:r>
      <w:r w:rsidR="00F84B3C" w:rsidRPr="00B83B67">
        <w:t>to be held</w:t>
      </w:r>
      <w:r w:rsidR="00F929E0" w:rsidRPr="00B83B67">
        <w:t xml:space="preserve"> in December 2018. </w:t>
      </w:r>
    </w:p>
    <w:p w14:paraId="6FCC6EC5" w14:textId="175F79B9" w:rsidR="00F929E0" w:rsidRPr="00B83B67" w:rsidRDefault="00AE4166" w:rsidP="00AE4166">
      <w:pPr>
        <w:pStyle w:val="RegSingleTxtG"/>
        <w:numPr>
          <w:ilvl w:val="0"/>
          <w:numId w:val="0"/>
        </w:numPr>
        <w:ind w:left="1134"/>
      </w:pPr>
      <w:r w:rsidRPr="00B83B67">
        <w:t>123.</w:t>
      </w:r>
      <w:r w:rsidRPr="00B83B67">
        <w:tab/>
      </w:r>
      <w:r w:rsidR="00F929E0" w:rsidRPr="00B83B67">
        <w:t>The SBI and the SBSTA invited Parties and observers to submit,</w:t>
      </w:r>
      <w:r w:rsidR="0093197D" w:rsidRPr="00B83B67">
        <w:rPr>
          <w:sz w:val="18"/>
          <w:szCs w:val="18"/>
          <w:vertAlign w:val="superscript"/>
        </w:rPr>
        <w:footnoteReference w:id="94"/>
      </w:r>
      <w:r w:rsidR="00F929E0" w:rsidRPr="00B83B67">
        <w:rPr>
          <w:sz w:val="18"/>
          <w:szCs w:val="18"/>
        </w:rPr>
        <w:t xml:space="preserve"> </w:t>
      </w:r>
      <w:r w:rsidR="00F929E0" w:rsidRPr="00B83B67">
        <w:t xml:space="preserve">by 30 March 2018, their views on the scope of the review of the work of the improved forum that will take place </w:t>
      </w:r>
      <w:r w:rsidR="00F929E0" w:rsidRPr="00B83B67">
        <w:lastRenderedPageBreak/>
        <w:t>at the sessions of the SBI and the SBSTA</w:t>
      </w:r>
      <w:r w:rsidR="007E7B97" w:rsidRPr="00B83B67">
        <w:t xml:space="preserve"> to</w:t>
      </w:r>
      <w:r w:rsidR="00F929E0" w:rsidRPr="00B83B67">
        <w:t xml:space="preserve"> </w:t>
      </w:r>
      <w:r w:rsidR="00F84B3C" w:rsidRPr="00B83B67">
        <w:t>be held</w:t>
      </w:r>
      <w:r w:rsidR="00F929E0" w:rsidRPr="00B83B67">
        <w:t xml:space="preserve"> in December 2018, in line with the work programme, with a view to informing the in-forum discussion</w:t>
      </w:r>
      <w:r w:rsidR="00022F18" w:rsidRPr="00B83B67">
        <w:t>s</w:t>
      </w:r>
      <w:r w:rsidR="00F929E0" w:rsidRPr="00B83B67">
        <w:t xml:space="preserve"> at their forty-eighth sessions. </w:t>
      </w:r>
    </w:p>
    <w:p w14:paraId="10C2775A" w14:textId="303FB715" w:rsidR="00F929E0" w:rsidRPr="00B83B67" w:rsidRDefault="00AE4166" w:rsidP="00AE4166">
      <w:pPr>
        <w:pStyle w:val="RegSingleTxtG"/>
        <w:numPr>
          <w:ilvl w:val="0"/>
          <w:numId w:val="0"/>
        </w:numPr>
        <w:ind w:left="1134"/>
      </w:pPr>
      <w:r w:rsidRPr="00B83B67">
        <w:t>124.</w:t>
      </w:r>
      <w:r w:rsidRPr="00B83B67">
        <w:tab/>
      </w:r>
      <w:r w:rsidR="00F929E0" w:rsidRPr="00B83B67">
        <w:t xml:space="preserve">The SBI and the SBSTA took note of the estimated budgetary implications of the actions to be undertaken by the secretariat referred to in paragraphs </w:t>
      </w:r>
      <w:r w:rsidR="00284EAB" w:rsidRPr="00B83B67">
        <w:t>12</w:t>
      </w:r>
      <w:r w:rsidR="008C3E02" w:rsidRPr="00B83B67">
        <w:t>1</w:t>
      </w:r>
      <w:r w:rsidR="00F929E0" w:rsidRPr="00B83B67">
        <w:t xml:space="preserve"> and </w:t>
      </w:r>
      <w:r w:rsidR="00284EAB" w:rsidRPr="00B83B67">
        <w:t>12</w:t>
      </w:r>
      <w:r w:rsidR="008C3E02" w:rsidRPr="00B83B67">
        <w:t>2</w:t>
      </w:r>
      <w:r w:rsidR="00F929E0" w:rsidRPr="00B83B67">
        <w:t xml:space="preserve"> above. </w:t>
      </w:r>
    </w:p>
    <w:p w14:paraId="0F696DDF" w14:textId="59626EC1" w:rsidR="00F929E0" w:rsidRPr="00B83B67" w:rsidRDefault="00AE4166" w:rsidP="00AE4166">
      <w:pPr>
        <w:pStyle w:val="RegSingleTxtG"/>
        <w:numPr>
          <w:ilvl w:val="0"/>
          <w:numId w:val="0"/>
        </w:numPr>
        <w:ind w:left="1134"/>
      </w:pPr>
      <w:r w:rsidRPr="00B83B67">
        <w:t>125.</w:t>
      </w:r>
      <w:r w:rsidRPr="00B83B67">
        <w:tab/>
      </w:r>
      <w:r w:rsidR="00F929E0" w:rsidRPr="00B83B67">
        <w:t>The</w:t>
      </w:r>
      <w:r w:rsidR="007E7B97" w:rsidRPr="00B83B67">
        <w:t>y</w:t>
      </w:r>
      <w:r w:rsidR="00F929E0" w:rsidRPr="00B83B67">
        <w:t xml:space="preserve"> requested that the actions of the secretariat called for in these conclusions be undertaken subject to the availability of financial resources. </w:t>
      </w:r>
    </w:p>
    <w:p w14:paraId="3C8ABAF7" w14:textId="73613EB9" w:rsidR="00E246E3" w:rsidRPr="00B83B67" w:rsidRDefault="00AE4166" w:rsidP="00AE4166">
      <w:pPr>
        <w:pStyle w:val="RegH1G"/>
        <w:numPr>
          <w:ilvl w:val="0"/>
          <w:numId w:val="0"/>
        </w:numPr>
        <w:tabs>
          <w:tab w:val="left" w:pos="1135"/>
        </w:tabs>
        <w:spacing w:after="0"/>
        <w:ind w:left="1135" w:hanging="454"/>
        <w:rPr>
          <w:sz w:val="20"/>
        </w:rPr>
      </w:pPr>
      <w:bookmarkStart w:id="156" w:name="_Toc482366043"/>
      <w:bookmarkStart w:id="157" w:name="_Toc484090998"/>
      <w:bookmarkStart w:id="158" w:name="_Toc503346300"/>
      <w:bookmarkStart w:id="159" w:name="_Toc421268896"/>
      <w:bookmarkStart w:id="160" w:name="_Toc421881703"/>
      <w:r w:rsidRPr="00B83B67">
        <w:t>B.</w:t>
      </w:r>
      <w:r w:rsidRPr="00B83B67">
        <w:tab/>
      </w:r>
      <w:r w:rsidR="00E246E3" w:rsidRPr="00B83B67">
        <w:t>Modalities, work programme and functions under the Paris Agreement of the forum on the impact of the implementation of response measures</w:t>
      </w:r>
      <w:bookmarkEnd w:id="156"/>
      <w:bookmarkEnd w:id="157"/>
      <w:bookmarkEnd w:id="158"/>
    </w:p>
    <w:p w14:paraId="31335DD0" w14:textId="77777777" w:rsidR="00E246E3" w:rsidRPr="00B83B67" w:rsidRDefault="00E246E3" w:rsidP="00E246E3">
      <w:pPr>
        <w:pStyle w:val="SingleTxtG"/>
      </w:pPr>
      <w:r w:rsidRPr="00B83B67">
        <w:t>(Agenda sub-item 17(b))</w:t>
      </w:r>
      <w:bookmarkEnd w:id="159"/>
      <w:bookmarkEnd w:id="160"/>
    </w:p>
    <w:p w14:paraId="1AA2C45D" w14:textId="0D9DA21F" w:rsidR="00E246E3" w:rsidRPr="00B83B67" w:rsidRDefault="00AE4166" w:rsidP="00AE4166">
      <w:pPr>
        <w:pStyle w:val="RegH23G"/>
        <w:numPr>
          <w:ilvl w:val="0"/>
          <w:numId w:val="0"/>
        </w:numPr>
        <w:tabs>
          <w:tab w:val="left" w:pos="720"/>
          <w:tab w:val="left" w:pos="1135"/>
        </w:tabs>
        <w:ind w:left="1134" w:hanging="454"/>
      </w:pPr>
      <w:r w:rsidRPr="00B83B67">
        <w:rPr>
          <w:bCs/>
        </w:rPr>
        <w:t>1.</w:t>
      </w:r>
      <w:r w:rsidRPr="00B83B67">
        <w:rPr>
          <w:bCs/>
        </w:rPr>
        <w:tab/>
      </w:r>
      <w:r w:rsidR="00E246E3" w:rsidRPr="00B83B67">
        <w:t>Proceedings</w:t>
      </w:r>
    </w:p>
    <w:p w14:paraId="7153E86B" w14:textId="2AA018DB" w:rsidR="00E246E3" w:rsidRPr="00B83B67" w:rsidRDefault="00AE4166" w:rsidP="00AE4166">
      <w:pPr>
        <w:pStyle w:val="RegSingleTxtG"/>
        <w:numPr>
          <w:ilvl w:val="0"/>
          <w:numId w:val="0"/>
        </w:numPr>
        <w:ind w:left="1134"/>
      </w:pPr>
      <w:bookmarkStart w:id="161" w:name="_Toc453078772"/>
      <w:r w:rsidRPr="00B83B67">
        <w:t>126.</w:t>
      </w:r>
      <w:r w:rsidRPr="00B83B67">
        <w:tab/>
      </w:r>
      <w:r w:rsidR="00E246E3" w:rsidRPr="00B83B67">
        <w:t xml:space="preserve">The SBI considered this agenda sub-item at its </w:t>
      </w:r>
      <w:r w:rsidR="00E246E3" w:rsidRPr="00B83B67">
        <w:rPr>
          <w:snapToGrid w:val="0"/>
        </w:rPr>
        <w:t>1</w:t>
      </w:r>
      <w:r w:rsidR="00E246E3" w:rsidRPr="00B83B67">
        <w:rPr>
          <w:snapToGrid w:val="0"/>
          <w:vertAlign w:val="superscript"/>
        </w:rPr>
        <w:t>st</w:t>
      </w:r>
      <w:r w:rsidR="00E246E3" w:rsidRPr="00B83B67">
        <w:rPr>
          <w:snapToGrid w:val="0"/>
        </w:rPr>
        <w:t xml:space="preserve"> </w:t>
      </w:r>
      <w:r w:rsidR="00E85C47" w:rsidRPr="00B83B67">
        <w:rPr>
          <w:snapToGrid w:val="0"/>
        </w:rPr>
        <w:t xml:space="preserve">and </w:t>
      </w:r>
      <w:r w:rsidR="007666CA" w:rsidRPr="00B83B67">
        <w:rPr>
          <w:snapToGrid w:val="0"/>
        </w:rPr>
        <w:t>5</w:t>
      </w:r>
      <w:r w:rsidR="00DF0604" w:rsidRPr="00B83B67">
        <w:rPr>
          <w:snapToGrid w:val="0"/>
          <w:vertAlign w:val="superscript"/>
        </w:rPr>
        <w:t>th</w:t>
      </w:r>
      <w:r w:rsidR="007666CA" w:rsidRPr="00B83B67">
        <w:rPr>
          <w:snapToGrid w:val="0"/>
        </w:rPr>
        <w:t xml:space="preserve"> meeting</w:t>
      </w:r>
      <w:r w:rsidR="00E85C47" w:rsidRPr="00B83B67">
        <w:rPr>
          <w:snapToGrid w:val="0"/>
        </w:rPr>
        <w:t>s</w:t>
      </w:r>
      <w:r w:rsidR="00E246E3" w:rsidRPr="00B83B67">
        <w:rPr>
          <w:snapToGrid w:val="0"/>
        </w:rPr>
        <w:t xml:space="preserve">. </w:t>
      </w:r>
      <w:r w:rsidR="00D63CF4" w:rsidRPr="00B83B67">
        <w:rPr>
          <w:snapToGrid w:val="0"/>
        </w:rPr>
        <w:t xml:space="preserve">It had before it the </w:t>
      </w:r>
      <w:r w:rsidR="00D63CF4" w:rsidRPr="00B83B67">
        <w:t>submissions related to th</w:t>
      </w:r>
      <w:r w:rsidR="007E7B97" w:rsidRPr="00B83B67">
        <w:t>e</w:t>
      </w:r>
      <w:r w:rsidR="00D63CF4" w:rsidRPr="00B83B67">
        <w:t xml:space="preserve"> agenda sub-item.</w:t>
      </w:r>
      <w:r w:rsidR="00D63CF4" w:rsidRPr="00B83B67">
        <w:rPr>
          <w:sz w:val="18"/>
          <w:szCs w:val="18"/>
          <w:vertAlign w:val="superscript"/>
        </w:rPr>
        <w:footnoteReference w:id="95"/>
      </w:r>
      <w:r w:rsidR="00D63CF4" w:rsidRPr="00B83B67">
        <w:rPr>
          <w:sz w:val="18"/>
          <w:szCs w:val="18"/>
        </w:rPr>
        <w:t xml:space="preserve"> </w:t>
      </w:r>
      <w:r w:rsidR="00E246E3" w:rsidRPr="00B83B67">
        <w:t xml:space="preserve">At </w:t>
      </w:r>
      <w:r w:rsidR="00E85C47" w:rsidRPr="00B83B67">
        <w:t>its</w:t>
      </w:r>
      <w:r w:rsidR="00E246E3" w:rsidRPr="00B83B67">
        <w:t xml:space="preserve"> 1</w:t>
      </w:r>
      <w:r w:rsidR="00E246E3" w:rsidRPr="00B83B67">
        <w:rPr>
          <w:vertAlign w:val="superscript"/>
        </w:rPr>
        <w:t>st</w:t>
      </w:r>
      <w:r w:rsidR="00E246E3" w:rsidRPr="00B83B67">
        <w:t xml:space="preserve"> meeting, the SBI agreed </w:t>
      </w:r>
      <w:r w:rsidR="00C0316E" w:rsidRPr="00B83B67">
        <w:t xml:space="preserve">that </w:t>
      </w:r>
      <w:r w:rsidR="00E246E3" w:rsidRPr="00B83B67">
        <w:t xml:space="preserve">this agenda sub-item </w:t>
      </w:r>
      <w:r w:rsidR="00C0316E" w:rsidRPr="00B83B67">
        <w:t xml:space="preserve">would be considered </w:t>
      </w:r>
      <w:r w:rsidR="00E246E3" w:rsidRPr="00B83B67">
        <w:t xml:space="preserve">together with </w:t>
      </w:r>
      <w:r w:rsidR="00C0316E" w:rsidRPr="00B83B67">
        <w:t xml:space="preserve">the equally titled </w:t>
      </w:r>
      <w:r w:rsidR="00E246E3" w:rsidRPr="00B83B67">
        <w:t xml:space="preserve">SBSTA </w:t>
      </w:r>
      <w:r w:rsidR="00022F18" w:rsidRPr="00B83B67">
        <w:t xml:space="preserve">47 </w:t>
      </w:r>
      <w:r w:rsidR="00E246E3" w:rsidRPr="00B83B67">
        <w:t>agenda sub</w:t>
      </w:r>
      <w:r w:rsidR="000C3AE4" w:rsidRPr="00B83B67">
        <w:noBreakHyphen/>
      </w:r>
      <w:r w:rsidR="00E246E3" w:rsidRPr="00B83B67">
        <w:t>item 9(b) in a contact group co-chaired by the Chairs of the SBI and the SBSTA,</w:t>
      </w:r>
      <w:r w:rsidR="00E246E3" w:rsidRPr="00B83B67">
        <w:rPr>
          <w:lang w:eastAsia="en-GB"/>
        </w:rPr>
        <w:t xml:space="preserve"> assisted by</w:t>
      </w:r>
      <w:r w:rsidR="00E246E3" w:rsidRPr="00B83B67">
        <w:t xml:space="preserve"> Ms. Kushko and Mr. Marcu. At </w:t>
      </w:r>
      <w:r w:rsidR="00E246E3" w:rsidRPr="00B83B67">
        <w:rPr>
          <w:snapToGrid w:val="0"/>
        </w:rPr>
        <w:t xml:space="preserve">its </w:t>
      </w:r>
      <w:r w:rsidR="00DF0604" w:rsidRPr="00B83B67">
        <w:rPr>
          <w:snapToGrid w:val="0"/>
        </w:rPr>
        <w:t>5</w:t>
      </w:r>
      <w:r w:rsidR="00E85C47" w:rsidRPr="00B83B67">
        <w:rPr>
          <w:snapToGrid w:val="0"/>
          <w:vertAlign w:val="superscript"/>
        </w:rPr>
        <w:t>th</w:t>
      </w:r>
      <w:r w:rsidR="00E85C47" w:rsidRPr="00B83B67">
        <w:rPr>
          <w:snapToGrid w:val="0"/>
        </w:rPr>
        <w:t xml:space="preserve"> </w:t>
      </w:r>
      <w:r w:rsidR="00E246E3" w:rsidRPr="00B83B67">
        <w:rPr>
          <w:snapToGrid w:val="0"/>
        </w:rPr>
        <w:t>meeting</w:t>
      </w:r>
      <w:r w:rsidR="00E246E3" w:rsidRPr="00B83B67">
        <w:t>, the SBI considered and adopted the conclusions below.</w:t>
      </w:r>
    </w:p>
    <w:p w14:paraId="3B083966" w14:textId="6519D227" w:rsidR="00E246E3" w:rsidRPr="00B83B67" w:rsidRDefault="00AE4166" w:rsidP="00AE4166">
      <w:pPr>
        <w:pStyle w:val="RegH23G"/>
        <w:numPr>
          <w:ilvl w:val="0"/>
          <w:numId w:val="0"/>
        </w:numPr>
        <w:tabs>
          <w:tab w:val="left" w:pos="720"/>
          <w:tab w:val="left" w:pos="1135"/>
        </w:tabs>
        <w:ind w:left="1134" w:hanging="454"/>
      </w:pPr>
      <w:r w:rsidRPr="00B83B67">
        <w:rPr>
          <w:bCs/>
        </w:rPr>
        <w:t>2.</w:t>
      </w:r>
      <w:r w:rsidRPr="00B83B67">
        <w:rPr>
          <w:bCs/>
        </w:rPr>
        <w:tab/>
      </w:r>
      <w:r w:rsidR="00E246E3" w:rsidRPr="00B83B67">
        <w:t>Conclusions</w:t>
      </w:r>
    </w:p>
    <w:p w14:paraId="79AF1AF9" w14:textId="1A05A1B8" w:rsidR="003C159E" w:rsidRPr="00B83B67" w:rsidRDefault="00AE4166" w:rsidP="00AE4166">
      <w:pPr>
        <w:pStyle w:val="RegSingleTxtG"/>
        <w:numPr>
          <w:ilvl w:val="0"/>
          <w:numId w:val="0"/>
        </w:numPr>
        <w:ind w:left="1134"/>
      </w:pPr>
      <w:r w:rsidRPr="00B83B67">
        <w:t>127.</w:t>
      </w:r>
      <w:r w:rsidRPr="00B83B67">
        <w:tab/>
      </w:r>
      <w:r w:rsidR="003C159E" w:rsidRPr="00B83B67">
        <w:t>The SB</w:t>
      </w:r>
      <w:r w:rsidR="00125E29" w:rsidRPr="00B83B67">
        <w:t>I</w:t>
      </w:r>
      <w:r w:rsidR="003C159E" w:rsidRPr="00B83B67">
        <w:t xml:space="preserve"> and the SB</w:t>
      </w:r>
      <w:r w:rsidR="00125E29" w:rsidRPr="00B83B67">
        <w:t>STA</w:t>
      </w:r>
      <w:r w:rsidR="003C159E" w:rsidRPr="00B83B67">
        <w:t xml:space="preserve"> considered the submissions from Parties and observers</w:t>
      </w:r>
      <w:r w:rsidR="003C159E" w:rsidRPr="00B83B67">
        <w:rPr>
          <w:rStyle w:val="FootnoteReference"/>
        </w:rPr>
        <w:footnoteReference w:id="96"/>
      </w:r>
      <w:r w:rsidR="003C159E" w:rsidRPr="00B83B67">
        <w:t xml:space="preserve"> and welcomed the views contained therein on this agenda sub-item.</w:t>
      </w:r>
    </w:p>
    <w:p w14:paraId="4DAABE8A" w14:textId="3FCF97F6" w:rsidR="003C159E" w:rsidRPr="00B83B67" w:rsidRDefault="00AE4166" w:rsidP="00AE4166">
      <w:pPr>
        <w:pStyle w:val="RegSingleTxtG"/>
        <w:numPr>
          <w:ilvl w:val="0"/>
          <w:numId w:val="0"/>
        </w:numPr>
        <w:ind w:left="1134"/>
      </w:pPr>
      <w:r w:rsidRPr="00B83B67">
        <w:t>128.</w:t>
      </w:r>
      <w:r w:rsidRPr="00B83B67">
        <w:tab/>
      </w:r>
      <w:r w:rsidR="003C159E" w:rsidRPr="00B83B67">
        <w:t xml:space="preserve">The </w:t>
      </w:r>
      <w:r w:rsidR="001B70AC" w:rsidRPr="00B83B67">
        <w:t>SBI</w:t>
      </w:r>
      <w:r w:rsidR="003C159E" w:rsidRPr="00B83B67">
        <w:t xml:space="preserve"> and the SB</w:t>
      </w:r>
      <w:r w:rsidR="001B70AC" w:rsidRPr="00B83B67">
        <w:t>STA</w:t>
      </w:r>
      <w:r w:rsidR="003C159E" w:rsidRPr="00B83B67">
        <w:t xml:space="preserve"> welcomed the exchange of views that took place during the pre-sessional workshop on 4 and 5 November 2017, which focused on elements of the modalities, work programme and functions under the Paris Agreement of the forum on the impact of the implementation of response measures.</w:t>
      </w:r>
    </w:p>
    <w:p w14:paraId="2A5C862E" w14:textId="5A851DA8" w:rsidR="003C159E" w:rsidRPr="00B83B67" w:rsidRDefault="00AE4166" w:rsidP="00AE4166">
      <w:pPr>
        <w:pStyle w:val="RegSingleTxtG"/>
        <w:numPr>
          <w:ilvl w:val="0"/>
          <w:numId w:val="0"/>
        </w:numPr>
        <w:ind w:left="1134"/>
      </w:pPr>
      <w:r w:rsidRPr="00B83B67">
        <w:t>129.</w:t>
      </w:r>
      <w:r w:rsidRPr="00B83B67">
        <w:tab/>
      </w:r>
      <w:r w:rsidR="003C159E" w:rsidRPr="00B83B67">
        <w:t xml:space="preserve">The </w:t>
      </w:r>
      <w:r w:rsidR="001B70AC" w:rsidRPr="00B83B67">
        <w:t>SBI</w:t>
      </w:r>
      <w:r w:rsidR="003C159E" w:rsidRPr="00B83B67">
        <w:t xml:space="preserve"> and the SB</w:t>
      </w:r>
      <w:r w:rsidR="001B70AC" w:rsidRPr="00B83B67">
        <w:t>STA</w:t>
      </w:r>
      <w:r w:rsidR="003C159E" w:rsidRPr="00B83B67">
        <w:t xml:space="preserve"> considered with appreciation the updated reflections note prepared by their Chairs</w:t>
      </w:r>
      <w:r w:rsidR="003C159E" w:rsidRPr="00B83B67">
        <w:rPr>
          <w:rStyle w:val="FootnoteReference"/>
        </w:rPr>
        <w:footnoteReference w:id="97"/>
      </w:r>
      <w:r w:rsidR="003C159E" w:rsidRPr="00B83B67">
        <w:t xml:space="preserve"> with the assistance of the co-facilitators and the secretariat, and welcomed the discussion during the sessions on the modalities, work programme and functions under the Paris Agreement of the forum on the impact of the implementation of response measures. The SBI and the SBSTA agreed that the </w:t>
      </w:r>
      <w:r w:rsidR="003C159E" w:rsidRPr="00B83B67">
        <w:rPr>
          <w:lang w:eastAsia="en-GB"/>
        </w:rPr>
        <w:t>recommendation</w:t>
      </w:r>
      <w:r w:rsidR="003C159E" w:rsidRPr="00B83B67">
        <w:t xml:space="preserve"> being prepared under this agenda sub-item for consideration and adoption </w:t>
      </w:r>
      <w:r w:rsidR="001B70AC" w:rsidRPr="00B83B67">
        <w:t>at CMA 1</w:t>
      </w:r>
      <w:r w:rsidR="003C159E" w:rsidRPr="00B83B67">
        <w:t xml:space="preserve"> will include language for the CMA to take the necessary procedural steps to enable the forum to serve the Paris Agreement as per decision 1/CP.21, paragraphs 33 and 34.</w:t>
      </w:r>
    </w:p>
    <w:p w14:paraId="3A946894" w14:textId="768EACB9" w:rsidR="003C159E" w:rsidRPr="00B83B67" w:rsidRDefault="00AE4166" w:rsidP="00AE4166">
      <w:pPr>
        <w:pStyle w:val="RegSingleTxtG"/>
        <w:numPr>
          <w:ilvl w:val="0"/>
          <w:numId w:val="0"/>
        </w:numPr>
        <w:ind w:left="1134"/>
      </w:pPr>
      <w:r w:rsidRPr="00B83B67">
        <w:t>130.</w:t>
      </w:r>
      <w:r w:rsidRPr="00B83B67">
        <w:tab/>
      </w:r>
      <w:r w:rsidR="003C159E" w:rsidRPr="00B83B67">
        <w:t xml:space="preserve">To facilitate deliberations at </w:t>
      </w:r>
      <w:r w:rsidR="001B70AC" w:rsidRPr="00B83B67">
        <w:t>SBI</w:t>
      </w:r>
      <w:r w:rsidR="003C159E" w:rsidRPr="00B83B67">
        <w:t xml:space="preserve"> 48 and SB</w:t>
      </w:r>
      <w:r w:rsidR="001B70AC" w:rsidRPr="00B83B67">
        <w:t>STA</w:t>
      </w:r>
      <w:r w:rsidR="003C159E" w:rsidRPr="00B83B67">
        <w:t xml:space="preserve"> 48, the SBI and the SBSTA requested their Chairs to prepare an informal document containing draft elements of the recommendation, for consideration and adoption at </w:t>
      </w:r>
      <w:r w:rsidR="003C159E" w:rsidRPr="00B83B67">
        <w:rPr>
          <w:lang w:eastAsia="en-GB"/>
        </w:rPr>
        <w:t>CMA</w:t>
      </w:r>
      <w:r w:rsidR="003C159E" w:rsidRPr="00B83B67">
        <w:t xml:space="preserve"> 1, on the modalities, work programme and functions of the forum on the impact of the implementation of response measures to address the effects of the implementation of response measures under the Paris Agreement, on the basis of prior submissions from Parties under this agenda sub-item and the informal note prepared by the co-facilitators.</w:t>
      </w:r>
      <w:r w:rsidR="003C159E" w:rsidRPr="00B83B67">
        <w:rPr>
          <w:rStyle w:val="FootnoteReference"/>
        </w:rPr>
        <w:footnoteReference w:id="98"/>
      </w:r>
      <w:r w:rsidR="003C159E" w:rsidRPr="00B83B67">
        <w:t xml:space="preserve"> </w:t>
      </w:r>
    </w:p>
    <w:p w14:paraId="458EC084" w14:textId="4DDC74D6" w:rsidR="00E246E3" w:rsidRPr="00B83B67" w:rsidRDefault="00AE4166" w:rsidP="00AE4166">
      <w:pPr>
        <w:pStyle w:val="RegH1G"/>
        <w:numPr>
          <w:ilvl w:val="0"/>
          <w:numId w:val="0"/>
        </w:numPr>
        <w:tabs>
          <w:tab w:val="left" w:pos="1135"/>
        </w:tabs>
        <w:spacing w:after="0"/>
        <w:ind w:left="1135" w:hanging="454"/>
        <w:rPr>
          <w:sz w:val="20"/>
        </w:rPr>
      </w:pPr>
      <w:bookmarkStart w:id="162" w:name="_Toc482366044"/>
      <w:bookmarkStart w:id="163" w:name="_Toc484090999"/>
      <w:bookmarkStart w:id="164" w:name="_Toc503346301"/>
      <w:bookmarkEnd w:id="161"/>
      <w:r w:rsidRPr="00B83B67">
        <w:lastRenderedPageBreak/>
        <w:t>C.</w:t>
      </w:r>
      <w:r w:rsidRPr="00B83B67">
        <w:tab/>
      </w:r>
      <w:r w:rsidR="00E246E3" w:rsidRPr="00B83B67">
        <w:t>Matters relating to Article 3, paragraph 14, of the Kyoto Protocol</w:t>
      </w:r>
      <w:bookmarkEnd w:id="162"/>
      <w:bookmarkEnd w:id="163"/>
      <w:bookmarkEnd w:id="164"/>
    </w:p>
    <w:p w14:paraId="107C6637" w14:textId="77777777" w:rsidR="00E246E3" w:rsidRPr="00B83B67" w:rsidRDefault="00E246E3" w:rsidP="00900692">
      <w:pPr>
        <w:pStyle w:val="SingleTxtG"/>
        <w:keepNext/>
      </w:pPr>
      <w:r w:rsidRPr="00B83B67">
        <w:t>(Agenda sub-item 17(c))</w:t>
      </w:r>
    </w:p>
    <w:p w14:paraId="0F6A12CA" w14:textId="0572F1BC" w:rsidR="00E246E3" w:rsidRPr="00B83B67" w:rsidRDefault="00AE4166" w:rsidP="00AE4166">
      <w:pPr>
        <w:pStyle w:val="RegH1G"/>
        <w:numPr>
          <w:ilvl w:val="0"/>
          <w:numId w:val="0"/>
        </w:numPr>
        <w:tabs>
          <w:tab w:val="left" w:pos="1135"/>
        </w:tabs>
        <w:spacing w:after="0"/>
        <w:ind w:left="1135" w:hanging="454"/>
        <w:rPr>
          <w:sz w:val="20"/>
        </w:rPr>
      </w:pPr>
      <w:bookmarkStart w:id="165" w:name="_Toc482366045"/>
      <w:bookmarkStart w:id="166" w:name="_Toc484091000"/>
      <w:bookmarkStart w:id="167" w:name="_Toc503346302"/>
      <w:r w:rsidRPr="00B83B67">
        <w:t>D.</w:t>
      </w:r>
      <w:r w:rsidRPr="00B83B67">
        <w:tab/>
      </w:r>
      <w:r w:rsidR="00E246E3" w:rsidRPr="00B83B67">
        <w:t>Progress on the implementation of decision 1/CP.10</w:t>
      </w:r>
      <w:bookmarkEnd w:id="165"/>
      <w:bookmarkEnd w:id="166"/>
      <w:bookmarkEnd w:id="167"/>
    </w:p>
    <w:p w14:paraId="735F9BCF" w14:textId="77777777" w:rsidR="00E246E3" w:rsidRPr="00B83B67" w:rsidRDefault="00E246E3" w:rsidP="00900692">
      <w:pPr>
        <w:pStyle w:val="RegSingleTxtG"/>
        <w:keepNext/>
        <w:numPr>
          <w:ilvl w:val="0"/>
          <w:numId w:val="0"/>
        </w:numPr>
        <w:tabs>
          <w:tab w:val="clear" w:pos="1701"/>
        </w:tabs>
        <w:ind w:left="1134"/>
      </w:pPr>
      <w:r w:rsidRPr="00B83B67">
        <w:tab/>
        <w:t>(Agenda sub-item 17(d))</w:t>
      </w:r>
    </w:p>
    <w:p w14:paraId="35E93887" w14:textId="53B5EDDC" w:rsidR="00E246E3" w:rsidRPr="00B83B67" w:rsidRDefault="00AE4166" w:rsidP="00AE4166">
      <w:pPr>
        <w:pStyle w:val="RegSingleTxtG"/>
        <w:numPr>
          <w:ilvl w:val="0"/>
          <w:numId w:val="0"/>
        </w:numPr>
        <w:ind w:left="1134"/>
        <w:rPr>
          <w:szCs w:val="24"/>
        </w:rPr>
      </w:pPr>
      <w:r w:rsidRPr="00B83B67">
        <w:rPr>
          <w:szCs w:val="24"/>
        </w:rPr>
        <w:t>131.</w:t>
      </w:r>
      <w:r w:rsidRPr="00B83B67">
        <w:rPr>
          <w:szCs w:val="24"/>
        </w:rPr>
        <w:tab/>
      </w:r>
      <w:r w:rsidR="00E246E3" w:rsidRPr="00B83B67">
        <w:t xml:space="preserve">The SBI considered agenda sub-items 17(c) and (d) at its </w:t>
      </w:r>
      <w:r w:rsidR="00E246E3" w:rsidRPr="00B83B67">
        <w:rPr>
          <w:snapToGrid w:val="0"/>
        </w:rPr>
        <w:t>1</w:t>
      </w:r>
      <w:r w:rsidR="00E246E3" w:rsidRPr="00B83B67">
        <w:rPr>
          <w:snapToGrid w:val="0"/>
          <w:vertAlign w:val="superscript"/>
        </w:rPr>
        <w:t>st</w:t>
      </w:r>
      <w:r w:rsidR="00E246E3" w:rsidRPr="00B83B67">
        <w:rPr>
          <w:snapToGrid w:val="0"/>
        </w:rPr>
        <w:t xml:space="preserve"> </w:t>
      </w:r>
      <w:r w:rsidR="005D14B3" w:rsidRPr="00B83B67">
        <w:rPr>
          <w:snapToGrid w:val="0"/>
        </w:rPr>
        <w:t>and 3</w:t>
      </w:r>
      <w:r w:rsidR="005D14B3" w:rsidRPr="00B83B67">
        <w:rPr>
          <w:snapToGrid w:val="0"/>
          <w:vertAlign w:val="superscript"/>
        </w:rPr>
        <w:t>rd</w:t>
      </w:r>
      <w:r w:rsidR="005D14B3" w:rsidRPr="00B83B67">
        <w:rPr>
          <w:snapToGrid w:val="0"/>
        </w:rPr>
        <w:t xml:space="preserve"> </w:t>
      </w:r>
      <w:r w:rsidR="00E246E3" w:rsidRPr="00B83B67">
        <w:rPr>
          <w:snapToGrid w:val="0"/>
        </w:rPr>
        <w:t>meeting</w:t>
      </w:r>
      <w:r w:rsidR="005D14B3" w:rsidRPr="00B83B67">
        <w:rPr>
          <w:snapToGrid w:val="0"/>
        </w:rPr>
        <w:t>s</w:t>
      </w:r>
      <w:r w:rsidR="00E246E3" w:rsidRPr="00B83B67">
        <w:rPr>
          <w:snapToGrid w:val="0"/>
        </w:rPr>
        <w:t xml:space="preserve">. </w:t>
      </w:r>
      <w:r w:rsidR="00E246E3" w:rsidRPr="00B83B67">
        <w:t>At its 1</w:t>
      </w:r>
      <w:r w:rsidR="00E246E3" w:rsidRPr="00B83B67">
        <w:rPr>
          <w:vertAlign w:val="superscript"/>
        </w:rPr>
        <w:t>st</w:t>
      </w:r>
      <w:r w:rsidR="00E246E3" w:rsidRPr="00B83B67">
        <w:t xml:space="preserve"> meeting, the SBI agreed to the Chair’s proposal that substantive discussions under these sub-items be held in the improved forum on the impact of the implementation of response measures</w:t>
      </w:r>
      <w:r w:rsidR="00E246E3" w:rsidRPr="00B83B67" w:rsidDel="007371BE">
        <w:t xml:space="preserve"> </w:t>
      </w:r>
      <w:r w:rsidR="00E246E3" w:rsidRPr="00B83B67">
        <w:t xml:space="preserve">jointly with </w:t>
      </w:r>
      <w:r w:rsidR="005276F5" w:rsidRPr="00B83B67">
        <w:t xml:space="preserve">discussions on </w:t>
      </w:r>
      <w:r w:rsidR="00E246E3" w:rsidRPr="00B83B67">
        <w:t>agenda sub-item 17(a). At the 3</w:t>
      </w:r>
      <w:r w:rsidR="00E246E3" w:rsidRPr="00B83B67">
        <w:rPr>
          <w:vertAlign w:val="superscript"/>
        </w:rPr>
        <w:t>rd</w:t>
      </w:r>
      <w:r w:rsidR="00E246E3" w:rsidRPr="00B83B67">
        <w:t xml:space="preserve"> meeting, the Chair informed the SBI that no specific conclusions had been reached on the matters. On a proposal by the Chair, the SBI agreed to continue its consideration of the matters at SBI 4</w:t>
      </w:r>
      <w:r w:rsidR="005D14B3" w:rsidRPr="00B83B67">
        <w:t>8</w:t>
      </w:r>
      <w:r w:rsidR="00E246E3" w:rsidRPr="00B83B67">
        <w:t>.</w:t>
      </w:r>
    </w:p>
    <w:p w14:paraId="2AE1DD4A" w14:textId="0DD61913" w:rsidR="00E246E3" w:rsidRPr="00B83B67" w:rsidRDefault="00AE4166" w:rsidP="00AE4166">
      <w:pPr>
        <w:pStyle w:val="RegHChG"/>
        <w:numPr>
          <w:ilvl w:val="0"/>
          <w:numId w:val="0"/>
        </w:numPr>
        <w:tabs>
          <w:tab w:val="left" w:pos="1135"/>
        </w:tabs>
        <w:ind w:left="1135" w:hanging="454"/>
        <w:rPr>
          <w:lang w:eastAsia="en-US"/>
        </w:rPr>
      </w:pPr>
      <w:bookmarkStart w:id="168" w:name="_Toc503346303"/>
      <w:r w:rsidRPr="00B83B67">
        <w:rPr>
          <w:lang w:eastAsia="en-US"/>
        </w:rPr>
        <w:t>XVIII.</w:t>
      </w:r>
      <w:r w:rsidRPr="00B83B67">
        <w:rPr>
          <w:lang w:eastAsia="en-US"/>
        </w:rPr>
        <w:tab/>
      </w:r>
      <w:r w:rsidR="004455AE" w:rsidRPr="00B83B67">
        <w:rPr>
          <w:lang w:val="en-US" w:eastAsia="en-GB"/>
        </w:rPr>
        <w:t>Ways of enhancing the implementation of education, training, public awareness, public participation and public access to information so as to enhance actions under the Paris Agreement</w:t>
      </w:r>
      <w:r w:rsidR="004455AE" w:rsidRPr="00B83B67">
        <w:rPr>
          <w:lang w:val="en-US" w:eastAsia="en-GB"/>
        </w:rPr>
        <w:br/>
      </w:r>
      <w:r w:rsidR="00E246E3" w:rsidRPr="00B83B67">
        <w:rPr>
          <w:rFonts w:eastAsia="Times New Roman"/>
          <w:b w:val="0"/>
          <w:sz w:val="20"/>
          <w:lang w:eastAsia="en-US"/>
        </w:rPr>
        <w:t>(Agenda item 18)</w:t>
      </w:r>
      <w:bookmarkEnd w:id="168"/>
    </w:p>
    <w:p w14:paraId="35F33813" w14:textId="37B09F25" w:rsidR="00E246E3" w:rsidRPr="00B83B67" w:rsidRDefault="00AE4166" w:rsidP="00AE4166">
      <w:pPr>
        <w:pStyle w:val="RegH23G"/>
        <w:numPr>
          <w:ilvl w:val="0"/>
          <w:numId w:val="0"/>
        </w:numPr>
        <w:tabs>
          <w:tab w:val="left" w:pos="720"/>
          <w:tab w:val="left" w:pos="1135"/>
        </w:tabs>
        <w:ind w:left="1134" w:hanging="454"/>
      </w:pPr>
      <w:r w:rsidRPr="00B83B67">
        <w:rPr>
          <w:bCs/>
        </w:rPr>
        <w:t>1.</w:t>
      </w:r>
      <w:r w:rsidRPr="00B83B67">
        <w:rPr>
          <w:bCs/>
        </w:rPr>
        <w:tab/>
      </w:r>
      <w:r w:rsidR="00E246E3" w:rsidRPr="00B83B67">
        <w:t>Proceedings</w:t>
      </w:r>
    </w:p>
    <w:p w14:paraId="4EBB02B9" w14:textId="1437B1E7" w:rsidR="00E246E3" w:rsidRPr="00B83B67" w:rsidRDefault="00AE4166" w:rsidP="00AE4166">
      <w:pPr>
        <w:pStyle w:val="RegSingleTxtG"/>
        <w:numPr>
          <w:ilvl w:val="0"/>
          <w:numId w:val="0"/>
        </w:numPr>
        <w:ind w:left="1134"/>
      </w:pPr>
      <w:r w:rsidRPr="00B83B67">
        <w:t>132.</w:t>
      </w:r>
      <w:r w:rsidRPr="00B83B67">
        <w:tab/>
      </w:r>
      <w:r w:rsidR="00E246E3" w:rsidRPr="00B83B67">
        <w:t>The SBI considered this agenda item at its 1</w:t>
      </w:r>
      <w:r w:rsidR="00E246E3" w:rsidRPr="00B83B67">
        <w:rPr>
          <w:vertAlign w:val="superscript"/>
        </w:rPr>
        <w:t>st</w:t>
      </w:r>
      <w:r w:rsidR="00E246E3" w:rsidRPr="00B83B67">
        <w:rPr>
          <w:sz w:val="13"/>
          <w:szCs w:val="13"/>
        </w:rPr>
        <w:t xml:space="preserve"> </w:t>
      </w:r>
      <w:r w:rsidR="00E32860" w:rsidRPr="00B83B67">
        <w:t>and 3</w:t>
      </w:r>
      <w:r w:rsidR="00E32860" w:rsidRPr="00B83B67">
        <w:rPr>
          <w:vertAlign w:val="superscript"/>
        </w:rPr>
        <w:t>rd</w:t>
      </w:r>
      <w:r w:rsidR="00E32860" w:rsidRPr="00B83B67">
        <w:t xml:space="preserve"> m</w:t>
      </w:r>
      <w:r w:rsidR="00E246E3" w:rsidRPr="00B83B67">
        <w:t>eeting</w:t>
      </w:r>
      <w:r w:rsidR="00E32860" w:rsidRPr="00B83B67">
        <w:t xml:space="preserve">s. </w:t>
      </w:r>
      <w:r w:rsidR="00E246E3" w:rsidRPr="00B83B67">
        <w:t>At its 1</w:t>
      </w:r>
      <w:r w:rsidR="00E246E3" w:rsidRPr="00B83B67">
        <w:rPr>
          <w:vertAlign w:val="superscript"/>
        </w:rPr>
        <w:t>st</w:t>
      </w:r>
      <w:r w:rsidR="00E246E3" w:rsidRPr="00B83B67">
        <w:t xml:space="preserve"> meeting, the SBI agreed to consider th</w:t>
      </w:r>
      <w:r w:rsidR="007E7B97" w:rsidRPr="00B83B67">
        <w:t>e</w:t>
      </w:r>
      <w:r w:rsidR="00E246E3" w:rsidRPr="00B83B67">
        <w:t xml:space="preserve"> agenda item in informal consultations facilitated by </w:t>
      </w:r>
      <w:r w:rsidR="00E246E3" w:rsidRPr="00B83B67">
        <w:rPr>
          <w:color w:val="000000"/>
          <w:lang w:val="en-US" w:eastAsia="en-GB"/>
        </w:rPr>
        <w:t>Mr. Albert Magalang (Philippines)</w:t>
      </w:r>
      <w:r w:rsidR="00E246E3" w:rsidRPr="00B83B67">
        <w:t xml:space="preserve">. At </w:t>
      </w:r>
      <w:r w:rsidR="00E246E3" w:rsidRPr="00B83B67">
        <w:rPr>
          <w:snapToGrid w:val="0"/>
        </w:rPr>
        <w:t>its 3</w:t>
      </w:r>
      <w:r w:rsidR="00E246E3" w:rsidRPr="00B83B67">
        <w:rPr>
          <w:snapToGrid w:val="0"/>
          <w:vertAlign w:val="superscript"/>
        </w:rPr>
        <w:t>rd</w:t>
      </w:r>
      <w:r w:rsidR="00E246E3" w:rsidRPr="00B83B67">
        <w:rPr>
          <w:snapToGrid w:val="0"/>
        </w:rPr>
        <w:t xml:space="preserve"> meeting</w:t>
      </w:r>
      <w:r w:rsidR="00E246E3" w:rsidRPr="00B83B67">
        <w:t>, the SBI considered and adopted the conclusions below.</w:t>
      </w:r>
    </w:p>
    <w:p w14:paraId="77645A88" w14:textId="0D33B872" w:rsidR="00E246E3" w:rsidRPr="00B83B67" w:rsidRDefault="00AE4166" w:rsidP="00AE4166">
      <w:pPr>
        <w:pStyle w:val="RegH23G"/>
        <w:numPr>
          <w:ilvl w:val="0"/>
          <w:numId w:val="0"/>
        </w:numPr>
        <w:tabs>
          <w:tab w:val="left" w:pos="720"/>
          <w:tab w:val="left" w:pos="1135"/>
        </w:tabs>
        <w:ind w:left="1134" w:hanging="454"/>
      </w:pPr>
      <w:r w:rsidRPr="00B83B67">
        <w:rPr>
          <w:bCs/>
        </w:rPr>
        <w:t>2.</w:t>
      </w:r>
      <w:r w:rsidRPr="00B83B67">
        <w:rPr>
          <w:bCs/>
        </w:rPr>
        <w:tab/>
      </w:r>
      <w:r w:rsidR="00E246E3" w:rsidRPr="00B83B67">
        <w:t>Conclusions</w:t>
      </w:r>
    </w:p>
    <w:p w14:paraId="5FF1FFC0" w14:textId="07C4350C" w:rsidR="00E246E3" w:rsidRPr="00B83B67" w:rsidRDefault="00AE4166" w:rsidP="00AE4166">
      <w:pPr>
        <w:pStyle w:val="RegSingleTxtG"/>
        <w:numPr>
          <w:ilvl w:val="0"/>
          <w:numId w:val="0"/>
        </w:numPr>
        <w:ind w:left="1134"/>
      </w:pPr>
      <w:r w:rsidRPr="00B83B67">
        <w:t>133.</w:t>
      </w:r>
      <w:r w:rsidRPr="00B83B67">
        <w:tab/>
      </w:r>
      <w:r w:rsidR="00B52E13" w:rsidRPr="00B83B67">
        <w:t xml:space="preserve">The </w:t>
      </w:r>
      <w:r w:rsidR="008B2864" w:rsidRPr="00B83B67">
        <w:t>SBI</w:t>
      </w:r>
      <w:r w:rsidR="00E246E3" w:rsidRPr="00B83B67">
        <w:t xml:space="preserve"> initiated its consideration of this matter</w:t>
      </w:r>
      <w:r w:rsidR="00394009" w:rsidRPr="00B83B67">
        <w:rPr>
          <w:sz w:val="18"/>
          <w:szCs w:val="18"/>
          <w:vertAlign w:val="superscript"/>
        </w:rPr>
        <w:footnoteReference w:id="99"/>
      </w:r>
      <w:r w:rsidR="00E246E3" w:rsidRPr="00B83B67">
        <w:t xml:space="preserve"> in accordance with decision 1/CP.21, paragraph 83. </w:t>
      </w:r>
    </w:p>
    <w:p w14:paraId="61ED5BC3" w14:textId="706C59F6" w:rsidR="00E246E3" w:rsidRPr="00B83B67" w:rsidRDefault="00AE4166" w:rsidP="00AE4166">
      <w:pPr>
        <w:pStyle w:val="RegSingleTxtG"/>
        <w:numPr>
          <w:ilvl w:val="0"/>
          <w:numId w:val="0"/>
        </w:numPr>
        <w:ind w:left="1134"/>
      </w:pPr>
      <w:r w:rsidRPr="00B83B67">
        <w:t>134.</w:t>
      </w:r>
      <w:r w:rsidRPr="00B83B67">
        <w:tab/>
      </w:r>
      <w:r w:rsidR="00E246E3" w:rsidRPr="00B83B67">
        <w:t xml:space="preserve">The SBI took note of the views expressed by Parties during the session. </w:t>
      </w:r>
    </w:p>
    <w:p w14:paraId="69E64112" w14:textId="2364E32F" w:rsidR="00E246E3" w:rsidRPr="00B83B67" w:rsidRDefault="00AE4166" w:rsidP="00AE4166">
      <w:pPr>
        <w:pStyle w:val="RegSingleTxtG"/>
        <w:numPr>
          <w:ilvl w:val="0"/>
          <w:numId w:val="0"/>
        </w:numPr>
        <w:ind w:left="1134"/>
      </w:pPr>
      <w:r w:rsidRPr="00B83B67">
        <w:t>135.</w:t>
      </w:r>
      <w:r w:rsidRPr="00B83B67">
        <w:tab/>
      </w:r>
      <w:r w:rsidR="00E246E3" w:rsidRPr="00B83B67">
        <w:t>The SBI recognized the progress made by Parties and observers in implementing the Doha work programme on Article 6 of the Convention as reported</w:t>
      </w:r>
      <w:r w:rsidR="00394009" w:rsidRPr="00B83B67">
        <w:rPr>
          <w:rStyle w:val="FootnoteReference"/>
        </w:rPr>
        <w:footnoteReference w:id="100"/>
      </w:r>
      <w:r w:rsidR="00E246E3" w:rsidRPr="00B83B67">
        <w:t xml:space="preserve"> during the intermediate review of the Doha work programme on Article 6 of the Convention at SBI 44. </w:t>
      </w:r>
    </w:p>
    <w:p w14:paraId="415B4BB2" w14:textId="7E1915C3" w:rsidR="00E246E3" w:rsidRPr="00B83B67" w:rsidRDefault="00AE4166" w:rsidP="00AE4166">
      <w:pPr>
        <w:pStyle w:val="RegSingleTxtG"/>
        <w:numPr>
          <w:ilvl w:val="0"/>
          <w:numId w:val="0"/>
        </w:numPr>
        <w:ind w:left="1134"/>
      </w:pPr>
      <w:r w:rsidRPr="00B83B67">
        <w:t>136.</w:t>
      </w:r>
      <w:r w:rsidRPr="00B83B67">
        <w:tab/>
      </w:r>
      <w:r w:rsidR="00E246E3" w:rsidRPr="00B83B67">
        <w:t xml:space="preserve">The SBI recognized that the six elements of Action for Climate Empowerment (ACE) – education, training, public awareness, public participation, public access to information and international cooperation – are fundamental to enhancing the effective implementation of the Paris Agreement. </w:t>
      </w:r>
    </w:p>
    <w:p w14:paraId="6673C4AD" w14:textId="17965A76" w:rsidR="00E246E3" w:rsidRPr="00B83B67" w:rsidRDefault="00AE4166" w:rsidP="00AE4166">
      <w:pPr>
        <w:pStyle w:val="RegSingleTxtG"/>
        <w:numPr>
          <w:ilvl w:val="0"/>
          <w:numId w:val="0"/>
        </w:numPr>
        <w:ind w:left="1134"/>
      </w:pPr>
      <w:r w:rsidRPr="00B83B67">
        <w:t>137.</w:t>
      </w:r>
      <w:r w:rsidRPr="00B83B67">
        <w:tab/>
      </w:r>
      <w:r w:rsidR="00E246E3" w:rsidRPr="00B83B67">
        <w:t xml:space="preserve">The SBI requested the secretariat to organize a workshop, preferably in session, or as appropriate, in conjunction with SBI 48 to develop a list of actions to enhance the implementation of the Paris Agreement through ACE-related activities, under the guidance of the SBI Chair and with the participation of Parties, representatives of relevant bodies established under the Convention, relevant experts, youth, practitioners and stakeholders. </w:t>
      </w:r>
    </w:p>
    <w:p w14:paraId="024D18F6" w14:textId="3D76F4B3" w:rsidR="00E246E3" w:rsidRPr="00B83B67" w:rsidRDefault="00AE4166" w:rsidP="00AE4166">
      <w:pPr>
        <w:pStyle w:val="RegSingleTxtG"/>
        <w:numPr>
          <w:ilvl w:val="0"/>
          <w:numId w:val="0"/>
        </w:numPr>
        <w:ind w:left="1134"/>
      </w:pPr>
      <w:r w:rsidRPr="00B83B67">
        <w:t>138.</w:t>
      </w:r>
      <w:r w:rsidRPr="00B83B67">
        <w:tab/>
      </w:r>
      <w:r w:rsidR="00E246E3" w:rsidRPr="00B83B67">
        <w:t>The SBI invited Parties and observers to submit,</w:t>
      </w:r>
      <w:r w:rsidR="00394009" w:rsidRPr="00B83B67">
        <w:rPr>
          <w:rStyle w:val="FootnoteReference"/>
        </w:rPr>
        <w:footnoteReference w:id="101"/>
      </w:r>
      <w:r w:rsidR="00394009" w:rsidRPr="00B83B67">
        <w:t xml:space="preserve"> </w:t>
      </w:r>
      <w:r w:rsidR="00E246E3" w:rsidRPr="00B83B67">
        <w:t>by 26 January 2018, their views on the role of ACE and topics for the workshop referred to in paragraph</w:t>
      </w:r>
      <w:r w:rsidR="00394009" w:rsidRPr="00B83B67">
        <w:t xml:space="preserve"> </w:t>
      </w:r>
      <w:r w:rsidR="008C3E02" w:rsidRPr="00B83B67">
        <w:t xml:space="preserve">137 </w:t>
      </w:r>
      <w:r w:rsidR="00E246E3" w:rsidRPr="00B83B67">
        <w:t xml:space="preserve">above that </w:t>
      </w:r>
      <w:r w:rsidR="000D493A" w:rsidRPr="00B83B67">
        <w:t>could</w:t>
      </w:r>
      <w:r w:rsidR="00E246E3" w:rsidRPr="00B83B67">
        <w:t xml:space="preserve"> enhance the implementation of ACE under the Paris Agreement. </w:t>
      </w:r>
    </w:p>
    <w:p w14:paraId="62C34F5C" w14:textId="05EBADCB" w:rsidR="00E246E3" w:rsidRPr="00B83B67" w:rsidRDefault="00AE4166" w:rsidP="00AE4166">
      <w:pPr>
        <w:pStyle w:val="RegSingleTxtG"/>
        <w:numPr>
          <w:ilvl w:val="0"/>
          <w:numId w:val="0"/>
        </w:numPr>
        <w:ind w:left="1134"/>
      </w:pPr>
      <w:r w:rsidRPr="00B83B67">
        <w:t>139.</w:t>
      </w:r>
      <w:r w:rsidRPr="00B83B67">
        <w:tab/>
      </w:r>
      <w:r w:rsidR="00E246E3" w:rsidRPr="00B83B67">
        <w:t xml:space="preserve">The SBI requested that the actions of the secretariat called for in these conclusions be undertaken subject to the availability of financial resources. </w:t>
      </w:r>
    </w:p>
    <w:p w14:paraId="79C86CE3" w14:textId="39F4F870" w:rsidR="00E246E3" w:rsidRPr="00B83B67" w:rsidRDefault="00AE4166" w:rsidP="00AE4166">
      <w:pPr>
        <w:pStyle w:val="RegSingleTxtG"/>
        <w:numPr>
          <w:ilvl w:val="0"/>
          <w:numId w:val="0"/>
        </w:numPr>
        <w:ind w:left="1134"/>
      </w:pPr>
      <w:r w:rsidRPr="00B83B67">
        <w:t>140.</w:t>
      </w:r>
      <w:r w:rsidRPr="00B83B67">
        <w:tab/>
      </w:r>
      <w:r w:rsidR="00E246E3" w:rsidRPr="00B83B67">
        <w:t xml:space="preserve">The SBI agreed to continue its consideration of this matter at SBI 48. </w:t>
      </w:r>
    </w:p>
    <w:p w14:paraId="5E29FDAA" w14:textId="4C16176A" w:rsidR="00073834" w:rsidRPr="00B83B67" w:rsidRDefault="00AE4166" w:rsidP="00AE4166">
      <w:pPr>
        <w:pStyle w:val="RegHChG"/>
        <w:numPr>
          <w:ilvl w:val="0"/>
          <w:numId w:val="0"/>
        </w:numPr>
        <w:tabs>
          <w:tab w:val="left" w:pos="1135"/>
        </w:tabs>
        <w:ind w:left="1135" w:hanging="454"/>
        <w:rPr>
          <w:rFonts w:eastAsia="Times New Roman"/>
          <w:b w:val="0"/>
          <w:sz w:val="20"/>
          <w:lang w:eastAsia="en-US"/>
        </w:rPr>
      </w:pPr>
      <w:bookmarkStart w:id="169" w:name="_Toc503346304"/>
      <w:r w:rsidRPr="00B83B67">
        <w:rPr>
          <w:rFonts w:eastAsia="Times New Roman"/>
          <w:lang w:eastAsia="en-US"/>
        </w:rPr>
        <w:lastRenderedPageBreak/>
        <w:t>XIX.</w:t>
      </w:r>
      <w:r w:rsidRPr="00B83B67">
        <w:rPr>
          <w:rFonts w:eastAsia="Times New Roman"/>
          <w:lang w:eastAsia="en-US"/>
        </w:rPr>
        <w:tab/>
      </w:r>
      <w:r w:rsidR="00073834" w:rsidRPr="00B83B67">
        <w:rPr>
          <w:rFonts w:ascii="TimesNewRomanPSMT" w:eastAsia="Times New Roman" w:hAnsi="TimesNewRomanPSMT" w:cs="TimesNewRomanPSMT"/>
          <w:lang w:val="en-US" w:eastAsia="en-GB"/>
        </w:rPr>
        <w:t>Report on activities related to Action for Climate Empowerment</w:t>
      </w:r>
      <w:r w:rsidR="00073834" w:rsidRPr="00B83B67">
        <w:t xml:space="preserve"> </w:t>
      </w:r>
      <w:r w:rsidR="00073834" w:rsidRPr="00B83B67">
        <w:rPr>
          <w:lang w:eastAsia="en-US"/>
        </w:rPr>
        <w:br/>
      </w:r>
      <w:r w:rsidR="00073834" w:rsidRPr="00B83B67">
        <w:rPr>
          <w:rFonts w:eastAsia="Times New Roman"/>
          <w:b w:val="0"/>
          <w:sz w:val="20"/>
          <w:lang w:eastAsia="en-US"/>
        </w:rPr>
        <w:t>(Agenda item 19)</w:t>
      </w:r>
      <w:bookmarkEnd w:id="169"/>
    </w:p>
    <w:p w14:paraId="4804C459" w14:textId="29696A0C" w:rsidR="00FB38F2" w:rsidRPr="00B83B67" w:rsidRDefault="00AE4166" w:rsidP="00AE4166">
      <w:pPr>
        <w:pStyle w:val="RegSingleTxtG"/>
        <w:numPr>
          <w:ilvl w:val="0"/>
          <w:numId w:val="0"/>
        </w:numPr>
        <w:ind w:left="1134"/>
        <w:rPr>
          <w:lang w:val="en-US"/>
        </w:rPr>
      </w:pPr>
      <w:r w:rsidRPr="00B83B67">
        <w:rPr>
          <w:lang w:val="en-US"/>
        </w:rPr>
        <w:t>141.</w:t>
      </w:r>
      <w:r w:rsidRPr="00B83B67">
        <w:rPr>
          <w:lang w:val="en-US"/>
        </w:rPr>
        <w:tab/>
      </w:r>
      <w:r w:rsidR="00484C7B" w:rsidRPr="00B83B67">
        <w:t xml:space="preserve">The SBI considered this agenda item at its </w:t>
      </w:r>
      <w:r w:rsidR="00484C7B" w:rsidRPr="00B83B67">
        <w:rPr>
          <w:snapToGrid w:val="0"/>
        </w:rPr>
        <w:t>1</w:t>
      </w:r>
      <w:r w:rsidR="00484C7B" w:rsidRPr="00B83B67">
        <w:rPr>
          <w:snapToGrid w:val="0"/>
          <w:vertAlign w:val="superscript"/>
        </w:rPr>
        <w:t>st</w:t>
      </w:r>
      <w:r w:rsidR="00484C7B" w:rsidRPr="00B83B67">
        <w:rPr>
          <w:snapToGrid w:val="0"/>
        </w:rPr>
        <w:t xml:space="preserve"> meeting</w:t>
      </w:r>
      <w:r w:rsidR="00FB38F2" w:rsidRPr="00B83B67">
        <w:rPr>
          <w:snapToGrid w:val="0"/>
        </w:rPr>
        <w:t xml:space="preserve"> and </w:t>
      </w:r>
      <w:r w:rsidR="00484C7B" w:rsidRPr="00B83B67">
        <w:rPr>
          <w:snapToGrid w:val="0"/>
        </w:rPr>
        <w:t xml:space="preserve">took note of the </w:t>
      </w:r>
      <w:r w:rsidR="0017786E" w:rsidRPr="00B83B67">
        <w:t>summary report on the 5</w:t>
      </w:r>
      <w:r w:rsidR="0017786E" w:rsidRPr="00B83B67">
        <w:rPr>
          <w:vertAlign w:val="superscript"/>
        </w:rPr>
        <w:t>th</w:t>
      </w:r>
      <w:r w:rsidR="0017786E" w:rsidRPr="00B83B67">
        <w:t xml:space="preserve"> ACE </w:t>
      </w:r>
      <w:r w:rsidR="00345C6D" w:rsidRPr="00B83B67">
        <w:t>d</w:t>
      </w:r>
      <w:r w:rsidR="0017786E" w:rsidRPr="00B83B67">
        <w:t>ialogue.</w:t>
      </w:r>
      <w:r w:rsidR="00345C6D" w:rsidRPr="00B83B67">
        <w:rPr>
          <w:rStyle w:val="FootnoteReference"/>
        </w:rPr>
        <w:footnoteReference w:id="102"/>
      </w:r>
    </w:p>
    <w:p w14:paraId="75449F00" w14:textId="6279B973" w:rsidR="00E246E3" w:rsidRPr="00B83B67" w:rsidRDefault="00AE4166" w:rsidP="00AE4166">
      <w:pPr>
        <w:pStyle w:val="RegHChG"/>
        <w:numPr>
          <w:ilvl w:val="0"/>
          <w:numId w:val="0"/>
        </w:numPr>
        <w:tabs>
          <w:tab w:val="left" w:pos="1135"/>
        </w:tabs>
        <w:ind w:left="1135" w:hanging="454"/>
        <w:rPr>
          <w:lang w:eastAsia="en-US"/>
        </w:rPr>
      </w:pPr>
      <w:bookmarkStart w:id="170" w:name="_Toc453078780"/>
      <w:bookmarkStart w:id="171" w:name="_Toc435527364"/>
      <w:bookmarkStart w:id="172" w:name="_Toc435526683"/>
      <w:bookmarkStart w:id="173" w:name="_Toc421881707"/>
      <w:bookmarkStart w:id="174" w:name="_Toc421268900"/>
      <w:bookmarkStart w:id="175" w:name="_Toc503346305"/>
      <w:r w:rsidRPr="00B83B67">
        <w:rPr>
          <w:lang w:eastAsia="en-US"/>
        </w:rPr>
        <w:t>XX.</w:t>
      </w:r>
      <w:r w:rsidRPr="00B83B67">
        <w:rPr>
          <w:lang w:eastAsia="en-US"/>
        </w:rPr>
        <w:tab/>
      </w:r>
      <w:r w:rsidR="00B443B8" w:rsidRPr="00B83B67">
        <w:rPr>
          <w:lang w:val="en-US" w:eastAsia="en-GB"/>
        </w:rPr>
        <w:t>Gender and climate change</w:t>
      </w:r>
      <w:bookmarkEnd w:id="170"/>
      <w:bookmarkEnd w:id="171"/>
      <w:bookmarkEnd w:id="172"/>
      <w:r w:rsidR="00862FC1" w:rsidRPr="00B83B67">
        <w:rPr>
          <w:lang w:val="en-US" w:eastAsia="en-GB"/>
        </w:rPr>
        <w:br/>
      </w:r>
      <w:r w:rsidR="00E246E3" w:rsidRPr="00B83B67">
        <w:rPr>
          <w:rFonts w:eastAsia="Times New Roman"/>
          <w:b w:val="0"/>
          <w:sz w:val="20"/>
          <w:lang w:eastAsia="en-US"/>
        </w:rPr>
        <w:t>(Agenda item 20)</w:t>
      </w:r>
      <w:bookmarkEnd w:id="173"/>
      <w:bookmarkEnd w:id="174"/>
      <w:bookmarkEnd w:id="175"/>
    </w:p>
    <w:p w14:paraId="3A0BB3E6" w14:textId="31E61328" w:rsidR="00E246E3" w:rsidRPr="00B83B67" w:rsidRDefault="00AE4166" w:rsidP="00AE4166">
      <w:pPr>
        <w:pStyle w:val="RegSingleTxtG"/>
        <w:numPr>
          <w:ilvl w:val="0"/>
          <w:numId w:val="0"/>
        </w:numPr>
        <w:ind w:left="1134"/>
      </w:pPr>
      <w:r w:rsidRPr="00B83B67">
        <w:t>142.</w:t>
      </w:r>
      <w:r w:rsidRPr="00B83B67">
        <w:tab/>
      </w:r>
      <w:r w:rsidR="00E246E3" w:rsidRPr="00B83B67">
        <w:t>The SBI considered this agenda item at its 1</w:t>
      </w:r>
      <w:r w:rsidR="00E246E3" w:rsidRPr="00B83B67">
        <w:rPr>
          <w:vertAlign w:val="superscript"/>
        </w:rPr>
        <w:t>st</w:t>
      </w:r>
      <w:r w:rsidR="00E246E3" w:rsidRPr="00B83B67">
        <w:t xml:space="preserve"> </w:t>
      </w:r>
      <w:r w:rsidR="0058094F" w:rsidRPr="00B83B67">
        <w:t xml:space="preserve">and </w:t>
      </w:r>
      <w:r w:rsidR="00BD6873" w:rsidRPr="00B83B67">
        <w:t>3</w:t>
      </w:r>
      <w:r w:rsidR="00BD6873" w:rsidRPr="00B83B67">
        <w:rPr>
          <w:vertAlign w:val="superscript"/>
        </w:rPr>
        <w:t>rd</w:t>
      </w:r>
      <w:r w:rsidR="00BD6873" w:rsidRPr="00B83B67">
        <w:t xml:space="preserve"> </w:t>
      </w:r>
      <w:r w:rsidR="00E246E3" w:rsidRPr="00B83B67">
        <w:t>meeting</w:t>
      </w:r>
      <w:r w:rsidR="0058094F" w:rsidRPr="00B83B67">
        <w:t xml:space="preserve">s. </w:t>
      </w:r>
      <w:r w:rsidR="00B4471B" w:rsidRPr="00B83B67">
        <w:t>The representative of one Party made a statement.</w:t>
      </w:r>
      <w:r w:rsidR="00B4471B" w:rsidRPr="00B83B67">
        <w:rPr>
          <w:sz w:val="18"/>
          <w:vertAlign w:val="superscript"/>
        </w:rPr>
        <w:footnoteReference w:id="103"/>
      </w:r>
      <w:r w:rsidR="00B4471B" w:rsidRPr="00B83B67">
        <w:t xml:space="preserve"> </w:t>
      </w:r>
      <w:r w:rsidR="00E246E3" w:rsidRPr="00B83B67">
        <w:t>At its 1</w:t>
      </w:r>
      <w:r w:rsidR="00E246E3" w:rsidRPr="00B83B67">
        <w:rPr>
          <w:vertAlign w:val="superscript"/>
        </w:rPr>
        <w:t>st</w:t>
      </w:r>
      <w:r w:rsidR="00E246E3" w:rsidRPr="00B83B67">
        <w:t xml:space="preserve"> meeting, the SBI agreed to consider th</w:t>
      </w:r>
      <w:r w:rsidR="009E4FA8" w:rsidRPr="00B83B67">
        <w:t>e</w:t>
      </w:r>
      <w:r w:rsidR="00E246E3" w:rsidRPr="00B83B67">
        <w:t xml:space="preserve"> agenda item in informal consultations co-facilitated by </w:t>
      </w:r>
      <w:r w:rsidR="00C14901" w:rsidRPr="00B83B67">
        <w:rPr>
          <w:bCs/>
        </w:rPr>
        <w:t>Mr</w:t>
      </w:r>
      <w:r w:rsidR="00F67674" w:rsidRPr="00B83B67">
        <w:rPr>
          <w:bCs/>
        </w:rPr>
        <w:t>.</w:t>
      </w:r>
      <w:r w:rsidR="00C14901" w:rsidRPr="00B83B67">
        <w:rPr>
          <w:bCs/>
        </w:rPr>
        <w:t xml:space="preserve"> Geert Fremout (Belgium)</w:t>
      </w:r>
      <w:r w:rsidR="00E246E3" w:rsidRPr="00B83B67">
        <w:rPr>
          <w:bCs/>
        </w:rPr>
        <w:t xml:space="preserve"> and</w:t>
      </w:r>
      <w:r w:rsidR="00C14901" w:rsidRPr="00B83B67">
        <w:rPr>
          <w:bCs/>
        </w:rPr>
        <w:t xml:space="preserve"> Ms</w:t>
      </w:r>
      <w:r w:rsidR="00F67674" w:rsidRPr="00B83B67">
        <w:rPr>
          <w:bCs/>
        </w:rPr>
        <w:t>.</w:t>
      </w:r>
      <w:r w:rsidR="00C14901" w:rsidRPr="00B83B67">
        <w:rPr>
          <w:bCs/>
        </w:rPr>
        <w:t xml:space="preserve"> Winfred Lichuma (Kenya)</w:t>
      </w:r>
      <w:r w:rsidR="00E246E3" w:rsidRPr="00B83B67">
        <w:t xml:space="preserve">. </w:t>
      </w:r>
      <w:r w:rsidR="0058094F" w:rsidRPr="00B83B67">
        <w:t xml:space="preserve">At its </w:t>
      </w:r>
      <w:r w:rsidR="007666CA" w:rsidRPr="00B83B67">
        <w:t>5</w:t>
      </w:r>
      <w:r w:rsidR="007666CA" w:rsidRPr="00B83B67">
        <w:rPr>
          <w:vertAlign w:val="superscript"/>
        </w:rPr>
        <w:t>th</w:t>
      </w:r>
      <w:r w:rsidR="00342BE6" w:rsidRPr="00B83B67">
        <w:t xml:space="preserve"> </w:t>
      </w:r>
      <w:r w:rsidR="007666CA" w:rsidRPr="00B83B67">
        <w:t>meeting</w:t>
      </w:r>
      <w:r w:rsidR="00E246E3" w:rsidRPr="00B83B67">
        <w:rPr>
          <w:color w:val="000000" w:themeColor="text1"/>
        </w:rPr>
        <w:t xml:space="preserve">, </w:t>
      </w:r>
      <w:r w:rsidR="00E246E3" w:rsidRPr="00B83B67">
        <w:t xml:space="preserve">the SBI recommended </w:t>
      </w:r>
      <w:r w:rsidR="0058094F" w:rsidRPr="00B83B67">
        <w:t>a</w:t>
      </w:r>
      <w:r w:rsidR="00E246E3" w:rsidRPr="00B83B67">
        <w:t xml:space="preserve"> draft decision</w:t>
      </w:r>
      <w:r w:rsidR="0058094F" w:rsidRPr="00B83B67">
        <w:t xml:space="preserve"> on the establishment of a gender action plan </w:t>
      </w:r>
      <w:r w:rsidR="00E246E3" w:rsidRPr="00B83B67">
        <w:t xml:space="preserve">for consideration and adoption </w:t>
      </w:r>
      <w:r w:rsidR="0058094F" w:rsidRPr="00B83B67">
        <w:t>at COP 23.</w:t>
      </w:r>
      <w:r w:rsidR="002B5F11" w:rsidRPr="00B83B67">
        <w:rPr>
          <w:rStyle w:val="FootnoteReference"/>
        </w:rPr>
        <w:footnoteReference w:id="104"/>
      </w:r>
    </w:p>
    <w:p w14:paraId="119E0D93" w14:textId="4BD350E8" w:rsidR="00E246E3" w:rsidRPr="00B83B67" w:rsidRDefault="00AE4166" w:rsidP="00AE4166">
      <w:pPr>
        <w:pStyle w:val="RegHChG"/>
        <w:numPr>
          <w:ilvl w:val="0"/>
          <w:numId w:val="0"/>
        </w:numPr>
        <w:tabs>
          <w:tab w:val="left" w:pos="1135"/>
        </w:tabs>
        <w:ind w:left="1135" w:hanging="454"/>
        <w:rPr>
          <w:sz w:val="20"/>
          <w:lang w:eastAsia="en-US"/>
        </w:rPr>
      </w:pPr>
      <w:bookmarkStart w:id="176" w:name="_Toc435527365"/>
      <w:bookmarkStart w:id="177" w:name="_Toc435526684"/>
      <w:bookmarkStart w:id="178" w:name="_Toc406647818"/>
      <w:bookmarkStart w:id="179" w:name="_Toc453078782"/>
      <w:bookmarkStart w:id="180" w:name="_Toc421881708"/>
      <w:bookmarkStart w:id="181" w:name="_Toc421268901"/>
      <w:bookmarkStart w:id="182" w:name="_Toc503346306"/>
      <w:r w:rsidRPr="00B83B67">
        <w:rPr>
          <w:lang w:eastAsia="en-US"/>
        </w:rPr>
        <w:t>XXI.</w:t>
      </w:r>
      <w:r w:rsidRPr="00B83B67">
        <w:rPr>
          <w:lang w:eastAsia="en-US"/>
        </w:rPr>
        <w:tab/>
      </w:r>
      <w:r w:rsidR="00E246E3" w:rsidRPr="00B83B67">
        <w:rPr>
          <w:lang w:eastAsia="en-US"/>
        </w:rPr>
        <w:t>Administrative, financial and institutional matters</w:t>
      </w:r>
      <w:bookmarkEnd w:id="176"/>
      <w:bookmarkEnd w:id="177"/>
      <w:bookmarkEnd w:id="178"/>
      <w:bookmarkEnd w:id="179"/>
      <w:r w:rsidR="006A4CE9" w:rsidRPr="00B83B67">
        <w:rPr>
          <w:lang w:eastAsia="en-US"/>
        </w:rPr>
        <w:br/>
      </w:r>
      <w:r w:rsidR="00E246E3" w:rsidRPr="00B83B67">
        <w:rPr>
          <w:rFonts w:eastAsia="Times New Roman"/>
          <w:b w:val="0"/>
          <w:sz w:val="20"/>
          <w:lang w:eastAsia="en-US"/>
        </w:rPr>
        <w:t>(Agenda item 21)</w:t>
      </w:r>
      <w:bookmarkEnd w:id="180"/>
      <w:bookmarkEnd w:id="181"/>
      <w:bookmarkEnd w:id="182"/>
    </w:p>
    <w:p w14:paraId="777B84F5" w14:textId="6C4FE103" w:rsidR="00E246E3" w:rsidRPr="00B83B67" w:rsidRDefault="00AE4166" w:rsidP="00AE4166">
      <w:pPr>
        <w:pStyle w:val="RegH1G"/>
        <w:numPr>
          <w:ilvl w:val="0"/>
          <w:numId w:val="0"/>
        </w:numPr>
        <w:tabs>
          <w:tab w:val="left" w:pos="1135"/>
          <w:tab w:val="num" w:pos="2269"/>
        </w:tabs>
        <w:ind w:left="1134" w:hanging="454"/>
      </w:pPr>
      <w:bookmarkStart w:id="183" w:name="_Toc503346307"/>
      <w:bookmarkStart w:id="184" w:name="_Toc453078784"/>
      <w:bookmarkStart w:id="185" w:name="_Toc421881710"/>
      <w:bookmarkStart w:id="186" w:name="_Toc421268903"/>
      <w:r w:rsidRPr="00B83B67">
        <w:t>A.</w:t>
      </w:r>
      <w:r w:rsidRPr="00B83B67">
        <w:tab/>
      </w:r>
      <w:r w:rsidR="00E246E3" w:rsidRPr="00B83B67">
        <w:t>Budget performance for the biennium 2016–2017</w:t>
      </w:r>
      <w:r w:rsidR="00E246E3" w:rsidRPr="00B83B67">
        <w:br/>
      </w:r>
      <w:r w:rsidR="00E246E3" w:rsidRPr="00B83B67">
        <w:rPr>
          <w:rFonts w:eastAsia="Times New Roman"/>
          <w:b w:val="0"/>
          <w:sz w:val="20"/>
          <w:lang w:eastAsia="en-US"/>
        </w:rPr>
        <w:t>(Agenda item 21(a))</w:t>
      </w:r>
      <w:bookmarkEnd w:id="183"/>
    </w:p>
    <w:p w14:paraId="58A8B2EC" w14:textId="54195E9F" w:rsidR="00E246E3" w:rsidRPr="00B83B67" w:rsidRDefault="00AE4166" w:rsidP="00AE4166">
      <w:pPr>
        <w:pStyle w:val="RegH1G"/>
        <w:numPr>
          <w:ilvl w:val="0"/>
          <w:numId w:val="0"/>
        </w:numPr>
        <w:tabs>
          <w:tab w:val="left" w:pos="1135"/>
          <w:tab w:val="num" w:pos="2269"/>
        </w:tabs>
        <w:ind w:left="1135" w:hanging="454"/>
        <w:rPr>
          <w:rFonts w:eastAsia="Times New Roman"/>
          <w:b w:val="0"/>
          <w:sz w:val="20"/>
          <w:lang w:eastAsia="en-US"/>
        </w:rPr>
      </w:pPr>
      <w:bookmarkStart w:id="187" w:name="_Toc503346308"/>
      <w:r w:rsidRPr="00B83B67">
        <w:rPr>
          <w:rFonts w:eastAsia="Times New Roman"/>
          <w:lang w:eastAsia="en-US"/>
        </w:rPr>
        <w:t>B.</w:t>
      </w:r>
      <w:r w:rsidRPr="00B83B67">
        <w:rPr>
          <w:rFonts w:eastAsia="Times New Roman"/>
          <w:lang w:eastAsia="en-US"/>
        </w:rPr>
        <w:tab/>
      </w:r>
      <w:r w:rsidR="00E246E3" w:rsidRPr="00B83B67">
        <w:t>Audit report and financial statements for 2016</w:t>
      </w:r>
      <w:r w:rsidR="00E246E3" w:rsidRPr="00B83B67">
        <w:br/>
      </w:r>
      <w:r w:rsidR="00E246E3" w:rsidRPr="00B83B67">
        <w:rPr>
          <w:rFonts w:eastAsia="Times New Roman"/>
          <w:b w:val="0"/>
          <w:sz w:val="20"/>
          <w:lang w:eastAsia="en-US"/>
        </w:rPr>
        <w:t>(Agenda item 21(b))</w:t>
      </w:r>
      <w:bookmarkEnd w:id="187"/>
    </w:p>
    <w:p w14:paraId="5AE4F4C1" w14:textId="0292C843" w:rsidR="00E246E3" w:rsidRPr="00B83B67" w:rsidRDefault="00AE4166" w:rsidP="00AE4166">
      <w:pPr>
        <w:pStyle w:val="RegH1G"/>
        <w:numPr>
          <w:ilvl w:val="0"/>
          <w:numId w:val="0"/>
        </w:numPr>
        <w:tabs>
          <w:tab w:val="left" w:pos="1135"/>
          <w:tab w:val="num" w:pos="2269"/>
        </w:tabs>
        <w:ind w:left="1135" w:hanging="454"/>
      </w:pPr>
      <w:bookmarkStart w:id="188" w:name="_Toc503346309"/>
      <w:r w:rsidRPr="00B83B67">
        <w:t>C.</w:t>
      </w:r>
      <w:r w:rsidRPr="00B83B67">
        <w:tab/>
      </w:r>
      <w:r w:rsidR="00E246E3" w:rsidRPr="00B83B67">
        <w:t>Programme budget for the biennium 2018</w:t>
      </w:r>
      <w:r w:rsidR="009E4FA8" w:rsidRPr="00B83B67">
        <w:t>–</w:t>
      </w:r>
      <w:r w:rsidR="00E246E3" w:rsidRPr="00B83B67">
        <w:t>2019</w:t>
      </w:r>
      <w:r w:rsidR="00E246E3" w:rsidRPr="00B83B67">
        <w:br/>
      </w:r>
      <w:r w:rsidR="00E246E3" w:rsidRPr="00B83B67">
        <w:rPr>
          <w:rFonts w:eastAsia="Times New Roman"/>
          <w:b w:val="0"/>
          <w:sz w:val="20"/>
          <w:lang w:eastAsia="en-US"/>
        </w:rPr>
        <w:t>(Agenda item 21(c))</w:t>
      </w:r>
      <w:bookmarkEnd w:id="188"/>
    </w:p>
    <w:p w14:paraId="1C8E74F8" w14:textId="382BC78A" w:rsidR="00E246E3" w:rsidRPr="00B83B67" w:rsidRDefault="00AE4166" w:rsidP="00AE4166">
      <w:pPr>
        <w:pStyle w:val="RegH1G"/>
        <w:numPr>
          <w:ilvl w:val="0"/>
          <w:numId w:val="0"/>
        </w:numPr>
        <w:tabs>
          <w:tab w:val="left" w:pos="1135"/>
          <w:tab w:val="num" w:pos="2269"/>
        </w:tabs>
        <w:ind w:left="1135" w:hanging="454"/>
      </w:pPr>
      <w:bookmarkStart w:id="189" w:name="_Toc503346310"/>
      <w:r w:rsidRPr="00B83B67">
        <w:t>D.</w:t>
      </w:r>
      <w:r w:rsidRPr="00B83B67">
        <w:tab/>
      </w:r>
      <w:r w:rsidR="00E246E3" w:rsidRPr="00B83B67">
        <w:t>Other budgetary and financial matters</w:t>
      </w:r>
      <w:r w:rsidR="00E246E3" w:rsidRPr="00B83B67">
        <w:br/>
      </w:r>
      <w:r w:rsidR="00E246E3" w:rsidRPr="00B83B67">
        <w:rPr>
          <w:rFonts w:eastAsia="Times New Roman"/>
          <w:b w:val="0"/>
          <w:sz w:val="20"/>
          <w:lang w:eastAsia="en-US"/>
        </w:rPr>
        <w:t>(Agenda item 21(d))</w:t>
      </w:r>
      <w:bookmarkEnd w:id="189"/>
    </w:p>
    <w:bookmarkEnd w:id="184"/>
    <w:bookmarkEnd w:id="185"/>
    <w:bookmarkEnd w:id="186"/>
    <w:p w14:paraId="202A144E" w14:textId="598E0391" w:rsidR="00E246E3" w:rsidRPr="00B83B67" w:rsidRDefault="00AE4166" w:rsidP="00AE4166">
      <w:pPr>
        <w:pStyle w:val="RegH23G"/>
        <w:numPr>
          <w:ilvl w:val="0"/>
          <w:numId w:val="0"/>
        </w:numPr>
        <w:tabs>
          <w:tab w:val="left" w:pos="720"/>
          <w:tab w:val="left" w:pos="1135"/>
        </w:tabs>
        <w:ind w:left="1134" w:hanging="454"/>
      </w:pPr>
      <w:r w:rsidRPr="00B83B67">
        <w:rPr>
          <w:bCs/>
        </w:rPr>
        <w:t>1.</w:t>
      </w:r>
      <w:r w:rsidRPr="00B83B67">
        <w:rPr>
          <w:bCs/>
        </w:rPr>
        <w:tab/>
      </w:r>
      <w:r w:rsidR="00E246E3" w:rsidRPr="00B83B67">
        <w:t>Proceedings</w:t>
      </w:r>
    </w:p>
    <w:p w14:paraId="0FAC7177" w14:textId="253E13E5" w:rsidR="002B5F11" w:rsidRPr="00B83B67" w:rsidRDefault="00AE4166" w:rsidP="00AE4166">
      <w:pPr>
        <w:pStyle w:val="RegSingleTxtG"/>
        <w:numPr>
          <w:ilvl w:val="0"/>
          <w:numId w:val="0"/>
        </w:numPr>
        <w:ind w:left="1134"/>
        <w:rPr>
          <w:szCs w:val="28"/>
        </w:rPr>
      </w:pPr>
      <w:r w:rsidRPr="00B83B67">
        <w:rPr>
          <w:szCs w:val="28"/>
        </w:rPr>
        <w:t>143.</w:t>
      </w:r>
      <w:r w:rsidRPr="00B83B67">
        <w:rPr>
          <w:szCs w:val="28"/>
        </w:rPr>
        <w:tab/>
      </w:r>
      <w:r w:rsidR="00E246E3" w:rsidRPr="00B83B67">
        <w:t xml:space="preserve">The SBI considered </w:t>
      </w:r>
      <w:r w:rsidR="002B5F11" w:rsidRPr="00B83B67">
        <w:t>th</w:t>
      </w:r>
      <w:r w:rsidR="00B52E13" w:rsidRPr="00B83B67">
        <w:t>e</w:t>
      </w:r>
      <w:r w:rsidR="002B5F11" w:rsidRPr="00B83B67">
        <w:t>s</w:t>
      </w:r>
      <w:r w:rsidR="00B52E13" w:rsidRPr="00B83B67">
        <w:t>e agenda sub-</w:t>
      </w:r>
      <w:r w:rsidR="002B5F11" w:rsidRPr="00B83B67">
        <w:t>item</w:t>
      </w:r>
      <w:r w:rsidR="00B52E13" w:rsidRPr="00B83B67">
        <w:t>s</w:t>
      </w:r>
      <w:r w:rsidR="00E246E3" w:rsidRPr="00B83B67">
        <w:t xml:space="preserve"> at its 1</w:t>
      </w:r>
      <w:r w:rsidR="00E246E3" w:rsidRPr="00B83B67">
        <w:rPr>
          <w:vertAlign w:val="superscript"/>
        </w:rPr>
        <w:t>st</w:t>
      </w:r>
      <w:r w:rsidR="00E246E3" w:rsidRPr="00B83B67">
        <w:rPr>
          <w:sz w:val="13"/>
          <w:szCs w:val="13"/>
        </w:rPr>
        <w:t xml:space="preserve"> </w:t>
      </w:r>
      <w:r w:rsidR="002B5F11" w:rsidRPr="00B83B67">
        <w:t xml:space="preserve">and </w:t>
      </w:r>
      <w:r w:rsidR="007666CA" w:rsidRPr="00B83B67">
        <w:t>5</w:t>
      </w:r>
      <w:r w:rsidR="007666CA" w:rsidRPr="00B83B67">
        <w:rPr>
          <w:vertAlign w:val="superscript"/>
        </w:rPr>
        <w:t>th</w:t>
      </w:r>
      <w:r w:rsidR="00342BE6" w:rsidRPr="00B83B67">
        <w:t xml:space="preserve"> </w:t>
      </w:r>
      <w:r w:rsidR="007666CA" w:rsidRPr="00B83B67">
        <w:t>meeting</w:t>
      </w:r>
      <w:r w:rsidR="002B5F11" w:rsidRPr="00B83B67">
        <w:t>s</w:t>
      </w:r>
      <w:r w:rsidR="00E246E3" w:rsidRPr="00B83B67">
        <w:t xml:space="preserve">. </w:t>
      </w:r>
      <w:r w:rsidR="00E246E3" w:rsidRPr="00B83B67">
        <w:rPr>
          <w:snapToGrid w:val="0"/>
        </w:rPr>
        <w:t xml:space="preserve">It </w:t>
      </w:r>
      <w:r w:rsidR="00E246E3" w:rsidRPr="00B83B67">
        <w:t>had before it documents FCCC/SBI/2017/</w:t>
      </w:r>
      <w:r w:rsidR="002B5F11" w:rsidRPr="00B83B67">
        <w:t>13, F</w:t>
      </w:r>
      <w:r w:rsidR="00E246E3" w:rsidRPr="00B83B67">
        <w:rPr>
          <w:bCs/>
        </w:rPr>
        <w:t>CCC/SBI/2017/INF.13</w:t>
      </w:r>
      <w:r w:rsidR="002B5F11" w:rsidRPr="00B83B67">
        <w:rPr>
          <w:bCs/>
        </w:rPr>
        <w:t>, FCCC/SBI/2017/INF.14</w:t>
      </w:r>
      <w:r w:rsidR="00345C6D" w:rsidRPr="00B83B67">
        <w:rPr>
          <w:bCs/>
        </w:rPr>
        <w:t xml:space="preserve"> and</w:t>
      </w:r>
      <w:r w:rsidR="002B5F11" w:rsidRPr="00B83B67">
        <w:rPr>
          <w:bCs/>
        </w:rPr>
        <w:t xml:space="preserve"> FCCC/SBI/2017/INF.15 and Add.1.</w:t>
      </w:r>
      <w:r w:rsidR="00E246E3" w:rsidRPr="00B83B67">
        <w:t xml:space="preserve"> At the 1</w:t>
      </w:r>
      <w:r w:rsidR="00E246E3" w:rsidRPr="00B83B67">
        <w:rPr>
          <w:vertAlign w:val="superscript"/>
        </w:rPr>
        <w:t>st</w:t>
      </w:r>
      <w:r w:rsidR="00E246E3" w:rsidRPr="00B83B67">
        <w:t xml:space="preserve"> meeting, the Chair invited the </w:t>
      </w:r>
      <w:r w:rsidR="009E4FA8" w:rsidRPr="00B83B67">
        <w:t xml:space="preserve">UNFCCC </w:t>
      </w:r>
      <w:r w:rsidR="00E246E3" w:rsidRPr="00B83B67">
        <w:rPr>
          <w:bCs/>
        </w:rPr>
        <w:t>Deputy Executive Secretary, Mr. Ovais Sarmat,</w:t>
      </w:r>
      <w:r w:rsidR="00906477" w:rsidRPr="00B83B67">
        <w:t xml:space="preserve"> to introduce sub-items 21</w:t>
      </w:r>
      <w:r w:rsidR="00E246E3" w:rsidRPr="00B83B67">
        <w:t>(a)</w:t>
      </w:r>
      <w:r w:rsidR="005676A6" w:rsidRPr="00B83B67">
        <w:t>, (c)</w:t>
      </w:r>
      <w:r w:rsidR="00906477" w:rsidRPr="00B83B67">
        <w:t xml:space="preserve"> and (d).</w:t>
      </w:r>
      <w:r w:rsidR="00F02058" w:rsidRPr="00B83B67">
        <w:t xml:space="preserve"> </w:t>
      </w:r>
      <w:r w:rsidR="00E246E3" w:rsidRPr="00B83B67">
        <w:t xml:space="preserve">At the same meeting, the SBI agreed to consider </w:t>
      </w:r>
      <w:r w:rsidR="00906477" w:rsidRPr="00B83B67">
        <w:t>th</w:t>
      </w:r>
      <w:r w:rsidR="00B52E13" w:rsidRPr="00B83B67">
        <w:t>e</w:t>
      </w:r>
      <w:r w:rsidR="00906477" w:rsidRPr="00B83B67">
        <w:t xml:space="preserve"> </w:t>
      </w:r>
      <w:r w:rsidR="00E246E3" w:rsidRPr="00B83B67">
        <w:t>agenda</w:t>
      </w:r>
      <w:r w:rsidR="00E1374A" w:rsidRPr="00B83B67">
        <w:t xml:space="preserve"> </w:t>
      </w:r>
      <w:r w:rsidR="00B52E13" w:rsidRPr="00B83B67">
        <w:t>sub-</w:t>
      </w:r>
      <w:r w:rsidR="00E1374A" w:rsidRPr="00B83B67">
        <w:t>item</w:t>
      </w:r>
      <w:r w:rsidR="00B52E13" w:rsidRPr="00B83B67">
        <w:t>s</w:t>
      </w:r>
      <w:r w:rsidR="00E246E3" w:rsidRPr="00B83B67">
        <w:t xml:space="preserve"> </w:t>
      </w:r>
      <w:r w:rsidR="00906477" w:rsidRPr="00B83B67">
        <w:t>i</w:t>
      </w:r>
      <w:r w:rsidR="00E246E3" w:rsidRPr="00B83B67">
        <w:t xml:space="preserve">n a contact group co-chaired by </w:t>
      </w:r>
      <w:r w:rsidR="00E246E3" w:rsidRPr="00B83B67">
        <w:rPr>
          <w:bCs/>
        </w:rPr>
        <w:t>Mr</w:t>
      </w:r>
      <w:r w:rsidR="00B52E13" w:rsidRPr="00B83B67">
        <w:rPr>
          <w:bCs/>
        </w:rPr>
        <w:t>.</w:t>
      </w:r>
      <w:r w:rsidR="00E246E3" w:rsidRPr="00B83B67">
        <w:rPr>
          <w:bCs/>
        </w:rPr>
        <w:t xml:space="preserve"> Amena Yauvoli (Fiji) and Mr. Helmut Hojesky (Austria)</w:t>
      </w:r>
      <w:r w:rsidR="00E246E3" w:rsidRPr="00B83B67">
        <w:t xml:space="preserve">. At its </w:t>
      </w:r>
      <w:r w:rsidR="007666CA" w:rsidRPr="00B83B67">
        <w:t>5</w:t>
      </w:r>
      <w:r w:rsidR="007666CA" w:rsidRPr="00B83B67">
        <w:rPr>
          <w:vertAlign w:val="superscript"/>
        </w:rPr>
        <w:t>th</w:t>
      </w:r>
      <w:r w:rsidR="00342BE6" w:rsidRPr="00B83B67">
        <w:t xml:space="preserve"> </w:t>
      </w:r>
      <w:r w:rsidR="007666CA" w:rsidRPr="00B83B67">
        <w:t>meeting</w:t>
      </w:r>
      <w:r w:rsidR="00E246E3" w:rsidRPr="00B83B67">
        <w:t xml:space="preserve">, the </w:t>
      </w:r>
      <w:r w:rsidR="00906477" w:rsidRPr="00B83B67">
        <w:t xml:space="preserve">Chair </w:t>
      </w:r>
      <w:r w:rsidR="002B5F11" w:rsidRPr="00B83B67">
        <w:t>provide</w:t>
      </w:r>
      <w:r w:rsidR="00906477" w:rsidRPr="00B83B67">
        <w:t>d</w:t>
      </w:r>
      <w:r w:rsidR="002B5F11" w:rsidRPr="00B83B67">
        <w:t xml:space="preserve"> a brief oral report o</w:t>
      </w:r>
      <w:r w:rsidR="005676A6" w:rsidRPr="00B83B67">
        <w:t>n</w:t>
      </w:r>
      <w:r w:rsidR="002B5F11" w:rsidRPr="00B83B67">
        <w:t xml:space="preserve"> the technical workshop that ha</w:t>
      </w:r>
      <w:r w:rsidR="00906477" w:rsidRPr="00B83B67">
        <w:t>d</w:t>
      </w:r>
      <w:r w:rsidR="002B5F11" w:rsidRPr="00B83B67">
        <w:t xml:space="preserve"> been convened on Wednesday, 8 November,</w:t>
      </w:r>
      <w:r w:rsidR="00E1374A" w:rsidRPr="00B83B67">
        <w:t xml:space="preserve"> </w:t>
      </w:r>
      <w:r w:rsidR="002B5F11" w:rsidRPr="00B83B67">
        <w:t>to discuss possible ways to increase the efficiency and transparency of the budget process.</w:t>
      </w:r>
      <w:r w:rsidR="00CA6413" w:rsidRPr="00B83B67">
        <w:rPr>
          <w:sz w:val="18"/>
          <w:vertAlign w:val="superscript"/>
        </w:rPr>
        <w:footnoteReference w:id="105"/>
      </w:r>
      <w:r w:rsidR="00CA6413" w:rsidRPr="00B83B67">
        <w:rPr>
          <w:sz w:val="12"/>
          <w:szCs w:val="12"/>
        </w:rPr>
        <w:t xml:space="preserve"> </w:t>
      </w:r>
      <w:r w:rsidR="00906477" w:rsidRPr="00B83B67">
        <w:t>At the same meeting, the SBI considered and adopted the conclusions below.</w:t>
      </w:r>
    </w:p>
    <w:p w14:paraId="659D41FE" w14:textId="46C596FC" w:rsidR="00596501" w:rsidRPr="00B83B67" w:rsidRDefault="00AE4166" w:rsidP="00AE4166">
      <w:pPr>
        <w:pStyle w:val="RegH23G"/>
        <w:numPr>
          <w:ilvl w:val="0"/>
          <w:numId w:val="0"/>
        </w:numPr>
        <w:tabs>
          <w:tab w:val="left" w:pos="720"/>
          <w:tab w:val="left" w:pos="1135"/>
        </w:tabs>
        <w:ind w:left="1134" w:hanging="454"/>
      </w:pPr>
      <w:r w:rsidRPr="00B83B67">
        <w:rPr>
          <w:bCs/>
        </w:rPr>
        <w:lastRenderedPageBreak/>
        <w:t>2.</w:t>
      </w:r>
      <w:r w:rsidRPr="00B83B67">
        <w:rPr>
          <w:bCs/>
        </w:rPr>
        <w:tab/>
      </w:r>
      <w:r w:rsidR="00596501" w:rsidRPr="00B83B67">
        <w:t>Conclusions</w:t>
      </w:r>
    </w:p>
    <w:p w14:paraId="22363912" w14:textId="4C146DD0" w:rsidR="002B5F11" w:rsidRPr="00B83B67" w:rsidRDefault="00AE4166" w:rsidP="00AE4166">
      <w:pPr>
        <w:pStyle w:val="RegSingleTxtG"/>
        <w:numPr>
          <w:ilvl w:val="0"/>
          <w:numId w:val="0"/>
        </w:numPr>
        <w:ind w:left="1134"/>
      </w:pPr>
      <w:r w:rsidRPr="00B83B67">
        <w:t>144.</w:t>
      </w:r>
      <w:r w:rsidRPr="00B83B67">
        <w:tab/>
      </w:r>
      <w:r w:rsidR="002B5F11" w:rsidRPr="00B83B67">
        <w:t>The SBI discussed and considered the revised work programme for the biennium 2018–2019.</w:t>
      </w:r>
      <w:r w:rsidR="002B5F11" w:rsidRPr="00B83B67">
        <w:rPr>
          <w:sz w:val="18"/>
          <w:szCs w:val="18"/>
          <w:vertAlign w:val="superscript"/>
        </w:rPr>
        <w:footnoteReference w:id="106"/>
      </w:r>
    </w:p>
    <w:p w14:paraId="15382FC6" w14:textId="1F7AFBA3" w:rsidR="002B5F11" w:rsidRPr="00B83B67" w:rsidRDefault="00AE4166" w:rsidP="00AE4166">
      <w:pPr>
        <w:pStyle w:val="RegSingleTxtG"/>
        <w:numPr>
          <w:ilvl w:val="0"/>
          <w:numId w:val="0"/>
        </w:numPr>
        <w:ind w:left="1134"/>
      </w:pPr>
      <w:r w:rsidRPr="00B83B67">
        <w:t>145.</w:t>
      </w:r>
      <w:r w:rsidRPr="00B83B67">
        <w:tab/>
      </w:r>
      <w:r w:rsidR="002B5F11" w:rsidRPr="00B83B67">
        <w:t>The SBI acknowledged that the revised work programme referred to in paragraph 1</w:t>
      </w:r>
      <w:r w:rsidR="00042A79" w:rsidRPr="00B83B67">
        <w:t>4</w:t>
      </w:r>
      <w:r w:rsidR="00544088" w:rsidRPr="00B83B67">
        <w:t>4</w:t>
      </w:r>
      <w:r w:rsidR="002B5F11" w:rsidRPr="00B83B67">
        <w:t xml:space="preserve"> above will continue to be guided by the mandates and terminology contained in decisions of the governing bodies and conclusions of the subsidiary bodies, and that it shall not prejudge the outcomes of negotiations and decisions or conclusions of those bodies at future sessions. The SBI noted that the secretariat will update programme and budget implementation accordingly and provide an update on such decisions and conclusions, as appropriate, in the budget performance report.</w:t>
      </w:r>
    </w:p>
    <w:p w14:paraId="278D764E" w14:textId="05B5834E" w:rsidR="002B5F11" w:rsidRPr="00B83B67" w:rsidRDefault="00AE4166" w:rsidP="00AE4166">
      <w:pPr>
        <w:pStyle w:val="RegSingleTxtG"/>
        <w:numPr>
          <w:ilvl w:val="0"/>
          <w:numId w:val="0"/>
        </w:numPr>
        <w:ind w:left="1134"/>
      </w:pPr>
      <w:r w:rsidRPr="00B83B67">
        <w:t>146.</w:t>
      </w:r>
      <w:r w:rsidRPr="00B83B67">
        <w:tab/>
      </w:r>
      <w:r w:rsidR="002B5F11" w:rsidRPr="00B83B67">
        <w:t xml:space="preserve">The SBI recommended that the COP, when adopting </w:t>
      </w:r>
      <w:r w:rsidR="001607B2" w:rsidRPr="00B83B67">
        <w:t>decision 21</w:t>
      </w:r>
      <w:r w:rsidR="002B5F11" w:rsidRPr="00B83B67">
        <w:t xml:space="preserve">/CP.23, amend it by removing the following text </w:t>
      </w:r>
      <w:r w:rsidR="00544088" w:rsidRPr="00B83B67">
        <w:t>from</w:t>
      </w:r>
      <w:r w:rsidR="002B5F11" w:rsidRPr="00B83B67">
        <w:t xml:space="preserve"> the third preambular paragraph: “and the revised work programme contained in document [xxx]”.</w:t>
      </w:r>
    </w:p>
    <w:p w14:paraId="79004ABA" w14:textId="5C13FBF3" w:rsidR="002B5F11" w:rsidRPr="00B83B67" w:rsidRDefault="00AE4166" w:rsidP="00AE4166">
      <w:pPr>
        <w:pStyle w:val="RegSingleTxtG"/>
        <w:numPr>
          <w:ilvl w:val="0"/>
          <w:numId w:val="0"/>
        </w:numPr>
        <w:ind w:left="1134"/>
      </w:pPr>
      <w:r w:rsidRPr="00B83B67">
        <w:t>147.</w:t>
      </w:r>
      <w:r w:rsidRPr="00B83B67">
        <w:tab/>
      </w:r>
      <w:r w:rsidR="002B5F11" w:rsidRPr="00B83B67">
        <w:t>The SBI noted that it would continue to consider possible ways to increase the efficiency, transparency, knowledge and understanding of the ongoing budget process, starting at SBI 48.</w:t>
      </w:r>
    </w:p>
    <w:p w14:paraId="1B3FAAD9" w14:textId="73F6BF40" w:rsidR="002B5F11" w:rsidRPr="00B83B67" w:rsidRDefault="00AE4166" w:rsidP="00AE4166">
      <w:pPr>
        <w:pStyle w:val="RegSingleTxtG"/>
        <w:numPr>
          <w:ilvl w:val="0"/>
          <w:numId w:val="0"/>
        </w:numPr>
        <w:ind w:left="1134"/>
      </w:pPr>
      <w:r w:rsidRPr="00B83B67">
        <w:t>148.</w:t>
      </w:r>
      <w:r w:rsidRPr="00B83B67">
        <w:tab/>
      </w:r>
      <w:r w:rsidR="002B5F11" w:rsidRPr="00B83B67">
        <w:t>The SBI also noted that the technical workshop on possible ways to increase the efficiency and transparency of the budget process organized by the secretariat on the margins of th</w:t>
      </w:r>
      <w:r w:rsidR="009E4FA8" w:rsidRPr="00B83B67">
        <w:t>e</w:t>
      </w:r>
      <w:r w:rsidR="002B5F11" w:rsidRPr="00B83B67">
        <w:t xml:space="preserve"> session had contributed to enhancing </w:t>
      </w:r>
      <w:r w:rsidR="000D493A" w:rsidRPr="00B83B67">
        <w:t>Parties’</w:t>
      </w:r>
      <w:r w:rsidR="002B5F11" w:rsidRPr="00B83B67">
        <w:t xml:space="preserve"> understanding of important budgetary matters.</w:t>
      </w:r>
    </w:p>
    <w:p w14:paraId="748A023F" w14:textId="74DD9700" w:rsidR="002B5F11" w:rsidRPr="00B83B67" w:rsidRDefault="00AE4166" w:rsidP="00AE4166">
      <w:pPr>
        <w:pStyle w:val="RegSingleTxtG"/>
        <w:numPr>
          <w:ilvl w:val="0"/>
          <w:numId w:val="0"/>
        </w:numPr>
        <w:ind w:left="1134"/>
      </w:pPr>
      <w:r w:rsidRPr="00B83B67">
        <w:t>149.</w:t>
      </w:r>
      <w:r w:rsidRPr="00B83B67">
        <w:tab/>
      </w:r>
      <w:r w:rsidR="002B5F11" w:rsidRPr="00B83B67">
        <w:t>The SBI further noted the need for Parties to consider the budgetary implications of decisions of the governing bodies and conclusions of the subsidiary bodies and to prioritize mandates given the increasing number of new and additional mandates being decided. It requested the secretariat to provide input on possible approaches to prioritization and on the budgetary implications of decisions of the governing bodies and conclusions of the subsidiary bodies for consideration at SBI 48.</w:t>
      </w:r>
    </w:p>
    <w:p w14:paraId="6D852CA9" w14:textId="44BBD4C0" w:rsidR="002B5F11" w:rsidRPr="00B83B67" w:rsidRDefault="00AE4166" w:rsidP="00AE4166">
      <w:pPr>
        <w:pStyle w:val="RegSingleTxtG"/>
        <w:numPr>
          <w:ilvl w:val="0"/>
          <w:numId w:val="0"/>
        </w:numPr>
        <w:ind w:left="1134"/>
      </w:pPr>
      <w:r w:rsidRPr="00B83B67">
        <w:t>150.</w:t>
      </w:r>
      <w:r w:rsidRPr="00B83B67">
        <w:tab/>
      </w:r>
      <w:r w:rsidR="002B5F11" w:rsidRPr="00B83B67">
        <w:t>The SBI recommended two draft decisions on administrative, financial and institutional matters: one for consideration and adoption at COP 23</w:t>
      </w:r>
      <w:r w:rsidR="00BF7E9E" w:rsidRPr="00B83B67">
        <w:rPr>
          <w:rStyle w:val="FootnoteReference"/>
        </w:rPr>
        <w:footnoteReference w:id="107"/>
      </w:r>
      <w:r w:rsidR="002B5F11" w:rsidRPr="00B83B67">
        <w:t xml:space="preserve"> and one for consideration and adoption </w:t>
      </w:r>
      <w:r w:rsidR="00F52763" w:rsidRPr="00B83B67">
        <w:t>at CMP 13</w:t>
      </w:r>
      <w:r w:rsidR="002B5F11" w:rsidRPr="00B83B67">
        <w:t>.</w:t>
      </w:r>
      <w:r w:rsidR="00BF7E9E" w:rsidRPr="00B83B67">
        <w:rPr>
          <w:rStyle w:val="FootnoteReference"/>
        </w:rPr>
        <w:footnoteReference w:id="108"/>
      </w:r>
    </w:p>
    <w:p w14:paraId="2415A625" w14:textId="5E89859A" w:rsidR="00E246E3" w:rsidRPr="00B83B67" w:rsidRDefault="00AE4166" w:rsidP="00AE4166">
      <w:pPr>
        <w:pStyle w:val="RegHChG"/>
        <w:numPr>
          <w:ilvl w:val="0"/>
          <w:numId w:val="0"/>
        </w:numPr>
        <w:tabs>
          <w:tab w:val="left" w:pos="1135"/>
        </w:tabs>
        <w:ind w:left="1135" w:hanging="454"/>
        <w:rPr>
          <w:lang w:eastAsia="en-US"/>
        </w:rPr>
      </w:pPr>
      <w:bookmarkStart w:id="190" w:name="_Toc503346311"/>
      <w:r w:rsidRPr="00B83B67">
        <w:rPr>
          <w:lang w:eastAsia="en-US"/>
        </w:rPr>
        <w:t>XXII.</w:t>
      </w:r>
      <w:r w:rsidRPr="00B83B67">
        <w:rPr>
          <w:lang w:eastAsia="en-US"/>
        </w:rPr>
        <w:tab/>
      </w:r>
      <w:r w:rsidR="00E246E3" w:rsidRPr="00B83B67">
        <w:rPr>
          <w:lang w:eastAsia="en-US"/>
        </w:rPr>
        <w:t>Other matters</w:t>
      </w:r>
      <w:r w:rsidR="00596501" w:rsidRPr="00B83B67">
        <w:rPr>
          <w:lang w:eastAsia="en-US"/>
        </w:rPr>
        <w:br/>
      </w:r>
      <w:r w:rsidR="00E246E3" w:rsidRPr="00B83B67">
        <w:rPr>
          <w:rFonts w:eastAsia="Times New Roman"/>
          <w:b w:val="0"/>
          <w:sz w:val="20"/>
          <w:lang w:eastAsia="en-US"/>
        </w:rPr>
        <w:t>(Agenda item 22)</w:t>
      </w:r>
      <w:bookmarkEnd w:id="190"/>
    </w:p>
    <w:p w14:paraId="547FF7C7" w14:textId="4C7C7B0D" w:rsidR="00E246E3" w:rsidRPr="00B83B67" w:rsidRDefault="00AE4166" w:rsidP="00AE4166">
      <w:pPr>
        <w:pStyle w:val="RegSingleTxtG"/>
        <w:numPr>
          <w:ilvl w:val="0"/>
          <w:numId w:val="0"/>
        </w:numPr>
        <w:ind w:left="1134"/>
      </w:pPr>
      <w:r w:rsidRPr="00B83B67">
        <w:t>151.</w:t>
      </w:r>
      <w:r w:rsidRPr="00B83B67">
        <w:tab/>
      </w:r>
      <w:r w:rsidR="00E246E3" w:rsidRPr="00B83B67">
        <w:t>The SBI considered this agenda item at its 1</w:t>
      </w:r>
      <w:r w:rsidR="00E246E3" w:rsidRPr="00B83B67">
        <w:rPr>
          <w:vertAlign w:val="superscript"/>
        </w:rPr>
        <w:t>st</w:t>
      </w:r>
      <w:r w:rsidR="00E246E3" w:rsidRPr="00B83B67">
        <w:t xml:space="preserve"> meeting. </w:t>
      </w:r>
      <w:r w:rsidR="005676A6" w:rsidRPr="00B83B67">
        <w:t>A</w:t>
      </w:r>
      <w:r w:rsidR="00E246E3" w:rsidRPr="00B83B67">
        <w:t xml:space="preserve"> representative of one Party made a statement.</w:t>
      </w:r>
      <w:r w:rsidR="00E246E3" w:rsidRPr="00B83B67">
        <w:rPr>
          <w:rStyle w:val="FootnoteReference"/>
        </w:rPr>
        <w:footnoteReference w:id="109"/>
      </w:r>
    </w:p>
    <w:p w14:paraId="1E435AB4" w14:textId="76A9A3F7" w:rsidR="00E246E3" w:rsidRPr="00B83B67" w:rsidRDefault="00AE4166" w:rsidP="00AE4166">
      <w:pPr>
        <w:pStyle w:val="RegHChG"/>
        <w:numPr>
          <w:ilvl w:val="0"/>
          <w:numId w:val="0"/>
        </w:numPr>
        <w:tabs>
          <w:tab w:val="left" w:pos="1135"/>
        </w:tabs>
        <w:ind w:left="1135" w:hanging="454"/>
      </w:pPr>
      <w:bookmarkStart w:id="191" w:name="_Toc503346312"/>
      <w:r w:rsidRPr="00B83B67">
        <w:t>XXIII.</w:t>
      </w:r>
      <w:r w:rsidRPr="00B83B67">
        <w:tab/>
      </w:r>
      <w:r w:rsidR="00244FEA" w:rsidRPr="00B83B67">
        <w:t>C</w:t>
      </w:r>
      <w:r w:rsidR="00E246E3" w:rsidRPr="00B83B67">
        <w:t>losure of and report on the session</w:t>
      </w:r>
      <w:r w:rsidR="00244FEA" w:rsidRPr="00B83B67">
        <w:br/>
      </w:r>
      <w:r w:rsidR="00E246E3" w:rsidRPr="00B83B67">
        <w:rPr>
          <w:rFonts w:eastAsia="Times New Roman"/>
          <w:b w:val="0"/>
          <w:sz w:val="20"/>
          <w:lang w:eastAsia="en-US"/>
        </w:rPr>
        <w:t>(Agenda item 23)</w:t>
      </w:r>
      <w:bookmarkEnd w:id="191"/>
    </w:p>
    <w:p w14:paraId="5D2140C8" w14:textId="3CD947F0" w:rsidR="00B939E0" w:rsidRPr="00B83B67" w:rsidRDefault="00AE4166" w:rsidP="00AE4166">
      <w:pPr>
        <w:pStyle w:val="RegH23G"/>
        <w:numPr>
          <w:ilvl w:val="0"/>
          <w:numId w:val="0"/>
        </w:numPr>
        <w:tabs>
          <w:tab w:val="left" w:pos="1135"/>
        </w:tabs>
        <w:ind w:left="1135" w:hanging="454"/>
      </w:pPr>
      <w:r w:rsidRPr="00B83B67">
        <w:rPr>
          <w:bCs/>
        </w:rPr>
        <w:t>1.</w:t>
      </w:r>
      <w:r w:rsidRPr="00B83B67">
        <w:rPr>
          <w:bCs/>
        </w:rPr>
        <w:tab/>
      </w:r>
      <w:r w:rsidR="00B939E0" w:rsidRPr="00B83B67">
        <w:t xml:space="preserve">Administrative and budgetary implications </w:t>
      </w:r>
    </w:p>
    <w:p w14:paraId="28E02C86" w14:textId="3AE34BA2" w:rsidR="00EC21A0" w:rsidRDefault="00AE4166" w:rsidP="00AE4166">
      <w:pPr>
        <w:pStyle w:val="RegSingleTxtG"/>
        <w:numPr>
          <w:ilvl w:val="0"/>
          <w:numId w:val="0"/>
        </w:numPr>
        <w:ind w:left="1134"/>
      </w:pPr>
      <w:r>
        <w:t>152.</w:t>
      </w:r>
      <w:r>
        <w:tab/>
      </w:r>
      <w:r w:rsidR="001F3ABD" w:rsidRPr="00B83B67">
        <w:t xml:space="preserve">At the </w:t>
      </w:r>
      <w:r w:rsidR="007666CA" w:rsidRPr="00B83B67">
        <w:t>5</w:t>
      </w:r>
      <w:r w:rsidR="007666CA" w:rsidRPr="00B83B67">
        <w:rPr>
          <w:vertAlign w:val="superscript"/>
        </w:rPr>
        <w:t>th</w:t>
      </w:r>
      <w:r w:rsidR="00342BE6" w:rsidRPr="00B83B67">
        <w:t xml:space="preserve"> </w:t>
      </w:r>
      <w:r w:rsidR="007666CA" w:rsidRPr="00B83B67">
        <w:t>meeting</w:t>
      </w:r>
      <w:r w:rsidR="001F3ABD" w:rsidRPr="00B83B67">
        <w:t xml:space="preserve"> of the SBI, a representative of the secretariat provided a preliminary evaluation of the administrative and budgetary implications of the conclusions adopted during the session in accordance with the provisions of rule 15 of the draft rules of procedure being applied.</w:t>
      </w:r>
    </w:p>
    <w:p w14:paraId="1AC98116" w14:textId="5ACE641B" w:rsidR="001F3ABD" w:rsidRDefault="00AE4166" w:rsidP="00AE4166">
      <w:pPr>
        <w:pStyle w:val="RegSingleTxtG"/>
        <w:numPr>
          <w:ilvl w:val="0"/>
          <w:numId w:val="0"/>
        </w:numPr>
        <w:ind w:left="1134"/>
      </w:pPr>
      <w:r>
        <w:t>153.</w:t>
      </w:r>
      <w:r>
        <w:tab/>
      </w:r>
      <w:r w:rsidR="00EC21A0" w:rsidRPr="00B83B67">
        <w:t xml:space="preserve">He informed the SBI that </w:t>
      </w:r>
      <w:r w:rsidR="00EC21A0">
        <w:t xml:space="preserve">certain </w:t>
      </w:r>
      <w:r w:rsidR="00EC21A0" w:rsidRPr="00B83B67">
        <w:t xml:space="preserve">activities </w:t>
      </w:r>
      <w:r w:rsidR="00EC21A0">
        <w:t>mandated</w:t>
      </w:r>
      <w:r w:rsidR="00EC21A0" w:rsidRPr="00B83B67">
        <w:t xml:space="preserve"> at the session call</w:t>
      </w:r>
      <w:r w:rsidR="00EC21A0">
        <w:t>ed</w:t>
      </w:r>
      <w:r w:rsidR="00EC21A0" w:rsidRPr="00B83B67">
        <w:t xml:space="preserve"> for support by the secretariat and require</w:t>
      </w:r>
      <w:r w:rsidR="00EC21A0">
        <w:t>d</w:t>
      </w:r>
      <w:r w:rsidR="00EC21A0" w:rsidRPr="00B83B67">
        <w:t xml:space="preserve"> additional resources over and above the approved core budget </w:t>
      </w:r>
      <w:r w:rsidR="00EC21A0" w:rsidRPr="00B83B67">
        <w:lastRenderedPageBreak/>
        <w:t>for the biennium 2018–2019</w:t>
      </w:r>
      <w:r w:rsidR="00EC21A0">
        <w:t>: u</w:t>
      </w:r>
      <w:r w:rsidR="00EC21A0" w:rsidRPr="00B83B67">
        <w:t>nder agenda item 20, “Gender and climate change”, funding in the amount of EUR 280,000 will be required</w:t>
      </w:r>
      <w:r w:rsidR="00EC21A0">
        <w:t xml:space="preserve">. He noted that this amount was </w:t>
      </w:r>
      <w:r w:rsidR="00EC21A0" w:rsidRPr="00B83B67">
        <w:t>preliminary and based on the information available at that time</w:t>
      </w:r>
      <w:r w:rsidR="00EC21A0">
        <w:t>.</w:t>
      </w:r>
      <w:r w:rsidR="00EC21A0" w:rsidRPr="00B83B67">
        <w:rPr>
          <w:rStyle w:val="FootnoteReference"/>
        </w:rPr>
        <w:footnoteReference w:id="110"/>
      </w:r>
    </w:p>
    <w:p w14:paraId="073D309E" w14:textId="1A877CE0" w:rsidR="00EC21A0" w:rsidRPr="00B83B67" w:rsidRDefault="00AE4166" w:rsidP="00AE4166">
      <w:pPr>
        <w:pStyle w:val="RegSingleTxtG"/>
        <w:numPr>
          <w:ilvl w:val="0"/>
          <w:numId w:val="0"/>
        </w:numPr>
        <w:ind w:left="1134"/>
      </w:pPr>
      <w:r w:rsidRPr="00B83B67">
        <w:t>154.</w:t>
      </w:r>
      <w:r w:rsidRPr="00B83B67">
        <w:tab/>
      </w:r>
      <w:r w:rsidR="00B37968">
        <w:t xml:space="preserve">He also noted that the other </w:t>
      </w:r>
      <w:r w:rsidR="00B37968" w:rsidRPr="00B83B67">
        <w:t xml:space="preserve">additional requirements resulting from the session </w:t>
      </w:r>
      <w:r w:rsidR="00B37968">
        <w:t xml:space="preserve">would </w:t>
      </w:r>
      <w:r w:rsidR="00B37968" w:rsidRPr="00B83B67">
        <w:t>be absorbed with existing resources</w:t>
      </w:r>
      <w:r w:rsidR="00B37968">
        <w:t xml:space="preserve">. </w:t>
      </w:r>
    </w:p>
    <w:p w14:paraId="235BB301" w14:textId="071A6453" w:rsidR="00B4588E" w:rsidRPr="00B83B67" w:rsidRDefault="00AE4166" w:rsidP="00AE4166">
      <w:pPr>
        <w:pStyle w:val="RegSingleTxtG"/>
        <w:numPr>
          <w:ilvl w:val="0"/>
          <w:numId w:val="0"/>
        </w:numPr>
        <w:ind w:left="1134"/>
      </w:pPr>
      <w:r w:rsidRPr="00B83B67">
        <w:t>155.</w:t>
      </w:r>
      <w:r w:rsidRPr="00B83B67">
        <w:tab/>
      </w:r>
      <w:r w:rsidR="00B4588E" w:rsidRPr="00B83B67">
        <w:t xml:space="preserve">He expressed the hope that the secretariat </w:t>
      </w:r>
      <w:r w:rsidR="007F19E0">
        <w:t xml:space="preserve">could </w:t>
      </w:r>
      <w:r w:rsidR="00B4588E" w:rsidRPr="00B83B67">
        <w:t xml:space="preserve">count on the continued generosity of Parties </w:t>
      </w:r>
      <w:r w:rsidR="00853343">
        <w:t xml:space="preserve">and the </w:t>
      </w:r>
      <w:r w:rsidR="00B4588E" w:rsidRPr="00B83B67">
        <w:t>provi</w:t>
      </w:r>
      <w:r w:rsidR="00853343">
        <w:t>sion</w:t>
      </w:r>
      <w:r w:rsidR="00B4588E" w:rsidRPr="00B83B67">
        <w:t xml:space="preserve"> </w:t>
      </w:r>
      <w:r w:rsidR="00853343">
        <w:t xml:space="preserve">of </w:t>
      </w:r>
      <w:r w:rsidR="00C75F6C">
        <w:t xml:space="preserve">the </w:t>
      </w:r>
      <w:r w:rsidR="00B4588E" w:rsidRPr="00B83B67">
        <w:t xml:space="preserve">additional funding </w:t>
      </w:r>
      <w:r w:rsidR="00C75F6C">
        <w:t xml:space="preserve">needed </w:t>
      </w:r>
      <w:r w:rsidR="00B4588E" w:rsidRPr="00B83B67">
        <w:t xml:space="preserve">in a timely and predictable manner. He </w:t>
      </w:r>
      <w:r w:rsidR="00D71228" w:rsidRPr="00B83B67">
        <w:t>also</w:t>
      </w:r>
      <w:r w:rsidR="00B4588E" w:rsidRPr="00B83B67">
        <w:t xml:space="preserve"> noted that without </w:t>
      </w:r>
      <w:r w:rsidR="007F19E0">
        <w:t xml:space="preserve">such funding </w:t>
      </w:r>
      <w:r w:rsidR="00B4588E" w:rsidRPr="00B83B67">
        <w:t xml:space="preserve">the secretariat </w:t>
      </w:r>
      <w:r w:rsidR="00C75F6C">
        <w:t xml:space="preserve">would </w:t>
      </w:r>
      <w:r w:rsidR="00B4588E" w:rsidRPr="00B83B67">
        <w:t>not be in a position to provide the requested support.</w:t>
      </w:r>
    </w:p>
    <w:p w14:paraId="66251A72" w14:textId="46F02DD0" w:rsidR="00B939E0" w:rsidRPr="00B83B67" w:rsidRDefault="00AE4166" w:rsidP="00AE4166">
      <w:pPr>
        <w:pStyle w:val="RegH23G"/>
        <w:numPr>
          <w:ilvl w:val="0"/>
          <w:numId w:val="0"/>
        </w:numPr>
        <w:tabs>
          <w:tab w:val="left" w:pos="1135"/>
        </w:tabs>
        <w:ind w:left="1135" w:hanging="454"/>
      </w:pPr>
      <w:r w:rsidRPr="00B83B67">
        <w:rPr>
          <w:bCs/>
        </w:rPr>
        <w:t>2.</w:t>
      </w:r>
      <w:r w:rsidRPr="00B83B67">
        <w:rPr>
          <w:bCs/>
        </w:rPr>
        <w:tab/>
      </w:r>
      <w:r w:rsidR="00B939E0" w:rsidRPr="00B83B67">
        <w:t>Closure of and report on the session</w:t>
      </w:r>
    </w:p>
    <w:p w14:paraId="514F84AA" w14:textId="1BB341CE" w:rsidR="00270531" w:rsidRPr="00B83B67" w:rsidRDefault="00AE4166" w:rsidP="00AE4166">
      <w:pPr>
        <w:pStyle w:val="RegSingleTxtG"/>
        <w:numPr>
          <w:ilvl w:val="0"/>
          <w:numId w:val="0"/>
        </w:numPr>
        <w:ind w:left="1134"/>
      </w:pPr>
      <w:r w:rsidRPr="00B83B67">
        <w:t>156.</w:t>
      </w:r>
      <w:r w:rsidRPr="00B83B67">
        <w:tab/>
      </w:r>
      <w:r w:rsidR="00342BE6" w:rsidRPr="00B83B67">
        <w:tab/>
      </w:r>
      <w:r w:rsidR="00E25DAB" w:rsidRPr="00B83B67">
        <w:t xml:space="preserve">At </w:t>
      </w:r>
      <w:r w:rsidR="000C3AE4" w:rsidRPr="00B83B67">
        <w:t xml:space="preserve">its </w:t>
      </w:r>
      <w:r w:rsidR="00E25DAB" w:rsidRPr="00B83B67">
        <w:t>4</w:t>
      </w:r>
      <w:r w:rsidR="00E25DAB" w:rsidRPr="00B83B67">
        <w:rPr>
          <w:vertAlign w:val="superscript"/>
        </w:rPr>
        <w:t>th</w:t>
      </w:r>
      <w:r w:rsidR="00E25DAB" w:rsidRPr="00B83B67">
        <w:t xml:space="preserve"> meeting, </w:t>
      </w:r>
      <w:r w:rsidR="000C3AE4" w:rsidRPr="00B83B67">
        <w:t>on 14 November, which was held jointly with the 4</w:t>
      </w:r>
      <w:r w:rsidR="000C3AE4" w:rsidRPr="00B83B67">
        <w:rPr>
          <w:vertAlign w:val="superscript"/>
        </w:rPr>
        <w:t>th</w:t>
      </w:r>
      <w:r w:rsidR="000C3AE4" w:rsidRPr="00B83B67">
        <w:t xml:space="preserve"> meeting of the SBSTA, the SBI heard statements from Parties and observers. S</w:t>
      </w:r>
      <w:r w:rsidR="00E25DAB" w:rsidRPr="00B83B67">
        <w:t xml:space="preserve">tatements were made by representatives of </w:t>
      </w:r>
      <w:r w:rsidR="00667E0C" w:rsidRPr="008A1FDD">
        <w:t>six</w:t>
      </w:r>
      <w:r w:rsidR="00E25DAB" w:rsidRPr="00B83B67">
        <w:t xml:space="preserve"> Parties</w:t>
      </w:r>
      <w:r w:rsidR="00D71228" w:rsidRPr="00B83B67">
        <w:t>,</w:t>
      </w:r>
      <w:r w:rsidR="00E25DAB" w:rsidRPr="00B83B67">
        <w:t xml:space="preserve"> including on behalf of the Umbrella Group, the European Union, the Alliance of Small Island States </w:t>
      </w:r>
      <w:r w:rsidR="007F064B" w:rsidRPr="00B83B67">
        <w:t xml:space="preserve">and the </w:t>
      </w:r>
      <w:r w:rsidR="00E25DAB" w:rsidRPr="00B83B67">
        <w:t xml:space="preserve">LDCs. </w:t>
      </w:r>
      <w:r w:rsidR="00270531" w:rsidRPr="00B83B67">
        <w:t xml:space="preserve">Statements were also made by </w:t>
      </w:r>
      <w:r w:rsidR="005676A6" w:rsidRPr="00B83B67">
        <w:t xml:space="preserve">representatives of </w:t>
      </w:r>
      <w:r w:rsidR="00270531" w:rsidRPr="00B83B67">
        <w:t xml:space="preserve">the </w:t>
      </w:r>
      <w:r w:rsidR="00270531" w:rsidRPr="00B83B67">
        <w:rPr>
          <w:iCs/>
        </w:rPr>
        <w:t>Food and Agriculture Organization</w:t>
      </w:r>
      <w:r w:rsidR="00270531" w:rsidRPr="00B83B67">
        <w:t xml:space="preserve"> of the United Nations</w:t>
      </w:r>
      <w:r w:rsidR="005676A6" w:rsidRPr="00B83B67">
        <w:t>,</w:t>
      </w:r>
      <w:r w:rsidR="00270531" w:rsidRPr="00B83B67" w:rsidDel="005676A6">
        <w:t xml:space="preserve"> </w:t>
      </w:r>
      <w:r w:rsidR="00270531" w:rsidRPr="00B83B67">
        <w:t>women and gender NGOs, youth NGOs, business and industry NGOs, environmental NGOs, farmers NGOs, local government and municipal authorities</w:t>
      </w:r>
      <w:r w:rsidR="005676A6" w:rsidRPr="00B83B67">
        <w:t>,</w:t>
      </w:r>
      <w:r w:rsidR="00270531" w:rsidRPr="00B83B67">
        <w:t xml:space="preserve"> and research and independent NGOs.</w:t>
      </w:r>
      <w:r w:rsidR="00270531" w:rsidRPr="00B83B67">
        <w:rPr>
          <w:sz w:val="18"/>
          <w:vertAlign w:val="superscript"/>
        </w:rPr>
        <w:footnoteReference w:id="111"/>
      </w:r>
      <w:r w:rsidR="00270531" w:rsidRPr="00B83B67">
        <w:rPr>
          <w:sz w:val="18"/>
          <w:vertAlign w:val="superscript"/>
        </w:rPr>
        <w:t>,</w:t>
      </w:r>
      <w:r w:rsidR="000C3AE4" w:rsidRPr="00B83B67">
        <w:rPr>
          <w:sz w:val="18"/>
          <w:vertAlign w:val="superscript"/>
        </w:rPr>
        <w:t> </w:t>
      </w:r>
      <w:r w:rsidR="00270531" w:rsidRPr="00B83B67">
        <w:rPr>
          <w:sz w:val="18"/>
          <w:vertAlign w:val="superscript"/>
        </w:rPr>
        <w:footnoteReference w:id="112"/>
      </w:r>
    </w:p>
    <w:p w14:paraId="01546BD5" w14:textId="7EA1AE93" w:rsidR="00342BE6" w:rsidRPr="00B83B67" w:rsidRDefault="00AE4166" w:rsidP="00AE4166">
      <w:pPr>
        <w:pStyle w:val="RegSingleTxtG"/>
        <w:numPr>
          <w:ilvl w:val="0"/>
          <w:numId w:val="0"/>
        </w:numPr>
        <w:ind w:left="1134"/>
      </w:pPr>
      <w:r w:rsidRPr="00B83B67">
        <w:t>157.</w:t>
      </w:r>
      <w:r w:rsidRPr="00B83B67">
        <w:tab/>
      </w:r>
      <w:r w:rsidR="00342BE6" w:rsidRPr="00B83B67">
        <w:t>At its 5</w:t>
      </w:r>
      <w:r w:rsidR="00342BE6" w:rsidRPr="00B83B67">
        <w:rPr>
          <w:vertAlign w:val="superscript"/>
        </w:rPr>
        <w:t>th</w:t>
      </w:r>
      <w:r w:rsidR="00342BE6" w:rsidRPr="00B83B67">
        <w:t xml:space="preserve"> meeting, the SBI considered and adopted the draft report on the session </w:t>
      </w:r>
      <w:r w:rsidR="0095160D" w:rsidRPr="00B83B67">
        <w:t xml:space="preserve">and authorized </w:t>
      </w:r>
      <w:r w:rsidR="00C04959" w:rsidRPr="00B83B67">
        <w:t>the Rapporteur</w:t>
      </w:r>
      <w:r w:rsidR="0095160D">
        <w:t xml:space="preserve">, </w:t>
      </w:r>
      <w:r w:rsidR="00342BE6" w:rsidRPr="00B83B67">
        <w:t xml:space="preserve">with the assistance of the secretariat and under the guidance of the Chair, to complete the report on the session and to make it available to all Parties. At the same meeting, the Chair </w:t>
      </w:r>
      <w:r w:rsidR="006C1FF3" w:rsidRPr="00B83B67">
        <w:t>thanked Parties for their support and closed the session.</w:t>
      </w:r>
    </w:p>
    <w:p w14:paraId="1FB100E6" w14:textId="77777777" w:rsidR="006A0727" w:rsidRPr="00B83B67" w:rsidRDefault="00545E3F">
      <w:pPr>
        <w:suppressAutoHyphens w:val="0"/>
        <w:spacing w:line="240" w:lineRule="auto"/>
        <w:rPr>
          <w:u w:val="single"/>
        </w:rPr>
        <w:sectPr w:rsidR="006A0727" w:rsidRPr="00B83B67" w:rsidSect="005B6C2B">
          <w:headerReference w:type="even" r:id="rId13"/>
          <w:headerReference w:type="default" r:id="rId14"/>
          <w:footerReference w:type="even" r:id="rId15"/>
          <w:footerReference w:type="default" r:id="rId16"/>
          <w:pgSz w:w="11906" w:h="16838" w:code="9"/>
          <w:pgMar w:top="1418" w:right="1134" w:bottom="1134" w:left="1134" w:header="851" w:footer="567" w:gutter="0"/>
          <w:cols w:space="708"/>
          <w:titlePg/>
          <w:docGrid w:linePitch="360"/>
        </w:sectPr>
      </w:pPr>
      <w:r w:rsidRPr="00B83B67">
        <w:rPr>
          <w:u w:val="single"/>
        </w:rPr>
        <w:br w:type="page"/>
      </w:r>
    </w:p>
    <w:p w14:paraId="58F4CBA9" w14:textId="36242277" w:rsidR="003A6E94" w:rsidRPr="00B83B67" w:rsidRDefault="003A6E94" w:rsidP="004F7ABE">
      <w:pPr>
        <w:pStyle w:val="HChG"/>
        <w:spacing w:before="0"/>
      </w:pPr>
      <w:r w:rsidRPr="00B83B67">
        <w:lastRenderedPageBreak/>
        <w:t xml:space="preserve">Annex </w:t>
      </w:r>
    </w:p>
    <w:p w14:paraId="0D6DFD7B" w14:textId="740760FA" w:rsidR="003A6E94" w:rsidRPr="00B83B67" w:rsidRDefault="003A6E94" w:rsidP="004F7ABE">
      <w:pPr>
        <w:pStyle w:val="HChG"/>
        <w:tabs>
          <w:tab w:val="clear" w:pos="851"/>
        </w:tabs>
        <w:ind w:firstLine="0"/>
      </w:pPr>
      <w:bookmarkStart w:id="192" w:name="_Toc485284858"/>
      <w:bookmarkStart w:id="193" w:name="_Toc485284941"/>
      <w:r w:rsidRPr="00B83B67">
        <w:t>Summary report on the multilateral assessment of Belarus</w:t>
      </w:r>
      <w:r w:rsidRPr="00B83B67">
        <w:br/>
        <w:t xml:space="preserve">at the forty-seventh session of the Subsidiary Body for Implementation </w:t>
      </w:r>
    </w:p>
    <w:p w14:paraId="5A203FF2" w14:textId="5A09D7B2" w:rsidR="000C3AE4" w:rsidRPr="00B83B67" w:rsidRDefault="000C3AE4" w:rsidP="00EE0DD4">
      <w:pPr>
        <w:jc w:val="right"/>
      </w:pPr>
      <w:r w:rsidRPr="00B83B67">
        <w:t>[English only]</w:t>
      </w:r>
    </w:p>
    <w:p w14:paraId="54918228" w14:textId="2BAC1ED7" w:rsidR="00545E3F" w:rsidRPr="00B83B67" w:rsidRDefault="00AE4166" w:rsidP="00AE4166">
      <w:pPr>
        <w:pStyle w:val="RegHChG"/>
        <w:numPr>
          <w:ilvl w:val="0"/>
          <w:numId w:val="0"/>
        </w:numPr>
        <w:tabs>
          <w:tab w:val="left" w:pos="1135"/>
        </w:tabs>
        <w:ind w:left="1135" w:hanging="454"/>
      </w:pPr>
      <w:bookmarkStart w:id="194" w:name="_Toc406073569"/>
      <w:bookmarkStart w:id="195" w:name="_Toc503346313"/>
      <w:bookmarkEnd w:id="192"/>
      <w:bookmarkEnd w:id="193"/>
      <w:r w:rsidRPr="00B83B67">
        <w:t>I.</w:t>
      </w:r>
      <w:r w:rsidRPr="00B83B67">
        <w:tab/>
      </w:r>
      <w:r w:rsidR="00545E3F" w:rsidRPr="00B83B67">
        <w:t>Background</w:t>
      </w:r>
      <w:bookmarkEnd w:id="194"/>
      <w:bookmarkEnd w:id="195"/>
    </w:p>
    <w:p w14:paraId="0CE47170" w14:textId="41531728" w:rsidR="002027EC" w:rsidRPr="00B83B67" w:rsidRDefault="00AE4166" w:rsidP="00AE4166">
      <w:pPr>
        <w:pStyle w:val="RegSingleTxtG"/>
        <w:numPr>
          <w:ilvl w:val="0"/>
          <w:numId w:val="0"/>
        </w:numPr>
        <w:ind w:left="1134"/>
      </w:pPr>
      <w:r w:rsidRPr="00B83B67">
        <w:t>1.</w:t>
      </w:r>
      <w:r w:rsidRPr="00B83B67">
        <w:tab/>
      </w:r>
      <w:r w:rsidR="00545E3F" w:rsidRPr="00B83B67">
        <w:t>The Conference of the Parties, by decision 1/CP.16, decided that developed country Parties should enhance the reporting in their national communications and submit biennial reports on their progress in achieving emission reductions. It also established a new process under the Subsidiary Body for Implementation (SBI) – international assessment and review (IAR)</w:t>
      </w:r>
      <w:r w:rsidR="00545E3F" w:rsidRPr="009B21FD">
        <w:rPr>
          <w:rFonts w:ascii="TimesNewRoman" w:hAnsi="TimesNewRoman" w:cs="TimesNewRoman"/>
        </w:rPr>
        <w:t xml:space="preserve"> </w:t>
      </w:r>
      <w:r w:rsidR="00545E3F" w:rsidRPr="00B83B67">
        <w:t xml:space="preserve">– that aims to promote the comparability of efforts among all developed country Parties. According to the modalities and procedures for IAR specified in annex II to decision 2/CP.17, multilateral assessment (MA) </w:t>
      </w:r>
      <w:r w:rsidR="00545E3F" w:rsidRPr="009B21FD">
        <w:rPr>
          <w:bCs/>
        </w:rPr>
        <w:t xml:space="preserve">is to be conducted for each developed country Party at a working group session </w:t>
      </w:r>
      <w:r w:rsidR="00545E3F" w:rsidRPr="00B83B67">
        <w:t>of</w:t>
      </w:r>
      <w:r w:rsidR="00545E3F" w:rsidRPr="009B21FD">
        <w:rPr>
          <w:bCs/>
        </w:rPr>
        <w:t xml:space="preserve"> the SBI, with the participation of all Parties.</w:t>
      </w:r>
      <w:r w:rsidR="00545E3F" w:rsidRPr="00B83B67">
        <w:t xml:space="preserve"> The aim of the MA is to assess each Party’s progress in implementation towards the achievement of emission reductions and removals related to its quantified economy-wide emission reduction target. </w:t>
      </w:r>
    </w:p>
    <w:p w14:paraId="0F36ACEF" w14:textId="4150517E" w:rsidR="00545E3F" w:rsidRPr="00B83B67" w:rsidRDefault="00AE4166" w:rsidP="00AE4166">
      <w:pPr>
        <w:pStyle w:val="RegSingleTxtG"/>
        <w:numPr>
          <w:ilvl w:val="0"/>
          <w:numId w:val="0"/>
        </w:numPr>
        <w:ind w:left="1134"/>
      </w:pPr>
      <w:r w:rsidRPr="00B83B67">
        <w:t>2.</w:t>
      </w:r>
      <w:r w:rsidRPr="00B83B67">
        <w:tab/>
      </w:r>
      <w:r w:rsidR="00545E3F" w:rsidRPr="00B83B67">
        <w:t>The second round of MA of Belarus took place at a working group session during SBI</w:t>
      </w:r>
      <w:r w:rsidR="009B21FD">
        <w:t xml:space="preserve"> </w:t>
      </w:r>
      <w:r w:rsidR="00545E3F" w:rsidRPr="00B83B67">
        <w:t xml:space="preserve">47, on 10 November 2017. Such a working group session is preceded by a three-month period of questions and answers; in the first month, any Party may submit written questions to the Party being assessed, which may respond to the questions within the remaining two months. </w:t>
      </w:r>
      <w:r w:rsidR="00545E3F" w:rsidRPr="00D63F0F">
        <w:rPr>
          <w:iCs/>
        </w:rPr>
        <w:t xml:space="preserve">The MA of Belarus was originally planned to take place during SBI 46; however, owing to national circumstances, Belarus was not able to attend that session. Questions for Belarus had been submitted in writing two months before the working group session at SBI 46 by the following delegations: Brazil, China, European Union, France and Thailand. </w:t>
      </w:r>
      <w:r w:rsidR="00545E3F" w:rsidRPr="00B83B67">
        <w:t>A list of the questions received and the answers provided by Belarus</w:t>
      </w:r>
      <w:r w:rsidR="0019209F" w:rsidRPr="00B83B67">
        <w:t>,</w:t>
      </w:r>
      <w:r w:rsidR="00545E3F" w:rsidRPr="00B83B67">
        <w:t xml:space="preserve"> as well as the webcast of th</w:t>
      </w:r>
      <w:r w:rsidR="00E71A40" w:rsidRPr="00B83B67">
        <w:t>e</w:t>
      </w:r>
      <w:r w:rsidR="00545E3F" w:rsidRPr="00B83B67">
        <w:t xml:space="preserve"> session</w:t>
      </w:r>
      <w:r w:rsidR="0019209F" w:rsidRPr="00B83B67">
        <w:t>,</w:t>
      </w:r>
      <w:r w:rsidR="00545E3F" w:rsidRPr="00B83B67">
        <w:t xml:space="preserve"> can be found on the IAR web page for Belarus.</w:t>
      </w:r>
      <w:r w:rsidR="00545E3F" w:rsidRPr="00B83B67">
        <w:rPr>
          <w:sz w:val="18"/>
          <w:szCs w:val="18"/>
          <w:vertAlign w:val="superscript"/>
        </w:rPr>
        <w:footnoteReference w:id="113"/>
      </w:r>
      <w:r w:rsidR="00545E3F" w:rsidRPr="00B83B67">
        <w:t xml:space="preserve"> The Party can submit any other observations on its MA process within two months of the working group session.</w:t>
      </w:r>
    </w:p>
    <w:p w14:paraId="55EDF0F7" w14:textId="40C42184" w:rsidR="00545E3F" w:rsidRPr="00B83B67" w:rsidRDefault="00AE4166" w:rsidP="00AE4166">
      <w:pPr>
        <w:pStyle w:val="RegHChG"/>
        <w:numPr>
          <w:ilvl w:val="0"/>
          <w:numId w:val="0"/>
        </w:numPr>
        <w:tabs>
          <w:tab w:val="left" w:pos="1135"/>
        </w:tabs>
        <w:ind w:left="1135" w:hanging="454"/>
      </w:pPr>
      <w:bookmarkStart w:id="196" w:name="_Toc406073570"/>
      <w:bookmarkStart w:id="197" w:name="_Toc503346314"/>
      <w:r w:rsidRPr="00B83B67">
        <w:t>II.</w:t>
      </w:r>
      <w:r w:rsidRPr="00B83B67">
        <w:tab/>
      </w:r>
      <w:r w:rsidR="00545E3F" w:rsidRPr="00B83B67">
        <w:t>Proceedings</w:t>
      </w:r>
      <w:bookmarkEnd w:id="196"/>
      <w:bookmarkEnd w:id="197"/>
    </w:p>
    <w:p w14:paraId="24422240" w14:textId="6869E005" w:rsidR="00545E3F" w:rsidRPr="00B83B67" w:rsidRDefault="00AE4166" w:rsidP="00AE4166">
      <w:pPr>
        <w:pStyle w:val="RegSingleTxtG"/>
        <w:numPr>
          <w:ilvl w:val="0"/>
          <w:numId w:val="0"/>
        </w:numPr>
        <w:ind w:left="1134"/>
      </w:pPr>
      <w:r w:rsidRPr="00B83B67">
        <w:t>3.</w:t>
      </w:r>
      <w:r w:rsidRPr="00B83B67">
        <w:tab/>
      </w:r>
      <w:r w:rsidR="00545E3F" w:rsidRPr="00B83B67">
        <w:t xml:space="preserve">The working group session was chaired by the SBI Chair, Mr. Tomasz Chruszczow. Belarus was represented by </w:t>
      </w:r>
      <w:r w:rsidR="00545E3F" w:rsidRPr="00B83B67">
        <w:rPr>
          <w:lang w:val="en-US"/>
        </w:rPr>
        <w:t xml:space="preserve">Mr. Andrei Pilipchuk, </w:t>
      </w:r>
      <w:r w:rsidR="00545E3F" w:rsidRPr="00B83B67">
        <w:t>Ministry of Natural Resources and Environmental Protection.</w:t>
      </w:r>
    </w:p>
    <w:p w14:paraId="1828C805" w14:textId="3CCEE667" w:rsidR="00545E3F" w:rsidRPr="00B83B67" w:rsidRDefault="00AE4166" w:rsidP="00AE4166">
      <w:pPr>
        <w:pStyle w:val="RegSingleTxtG"/>
        <w:numPr>
          <w:ilvl w:val="0"/>
          <w:numId w:val="0"/>
        </w:numPr>
        <w:ind w:left="1134"/>
      </w:pPr>
      <w:r w:rsidRPr="00B83B67">
        <w:t>4.</w:t>
      </w:r>
      <w:r w:rsidRPr="00B83B67">
        <w:tab/>
      </w:r>
      <w:r w:rsidR="00545E3F" w:rsidRPr="00B83B67">
        <w:rPr>
          <w:lang w:val="en-US"/>
        </w:rPr>
        <w:t>Mr.</w:t>
      </w:r>
      <w:r w:rsidR="00545E3F" w:rsidRPr="00B83B67">
        <w:t xml:space="preserve"> </w:t>
      </w:r>
      <w:r w:rsidR="00545E3F" w:rsidRPr="00B83B67">
        <w:rPr>
          <w:lang w:val="en-US"/>
        </w:rPr>
        <w:t xml:space="preserve">Pilipchuk </w:t>
      </w:r>
      <w:r w:rsidR="00545E3F" w:rsidRPr="00B83B67">
        <w:t>made an opening presentation, summarizing Belarus’ progress in implementation towards the achievement of emission reductions and removals related to its quantified economy-wide emission reduction target. Under the Convention, Belarus made a commitment to reduce its greenhouse gas (GHG) emissions by 8.0 per cent by 2020 below the 1990 level.</w:t>
      </w:r>
    </w:p>
    <w:p w14:paraId="6F8E2854" w14:textId="192508CA" w:rsidR="00545E3F" w:rsidRPr="00B83B67" w:rsidRDefault="00AE4166" w:rsidP="00AE4166">
      <w:pPr>
        <w:pStyle w:val="RegSingleTxtG"/>
        <w:numPr>
          <w:ilvl w:val="0"/>
          <w:numId w:val="0"/>
        </w:numPr>
        <w:ind w:left="1134"/>
        <w:rPr>
          <w:lang w:val="en-US"/>
        </w:rPr>
      </w:pPr>
      <w:r w:rsidRPr="00B83B67">
        <w:rPr>
          <w:lang w:val="en-US"/>
        </w:rPr>
        <w:t>5.</w:t>
      </w:r>
      <w:r w:rsidRPr="00B83B67">
        <w:rPr>
          <w:lang w:val="en-US"/>
        </w:rPr>
        <w:tab/>
      </w:r>
      <w:r w:rsidR="00545E3F" w:rsidRPr="00B83B67">
        <w:t>Total GHG emissions excluding emissions and removals from land use, land-use change and forestry (LULUCF) decreased by 34.6 per cent between 1990 and 2015 (from 136,914.91 to 89,607.64 kilotonnes of carbon dioxide equivalent (kt CO</w:t>
      </w:r>
      <w:r w:rsidR="00545E3F" w:rsidRPr="00B83B67">
        <w:rPr>
          <w:vertAlign w:val="subscript"/>
        </w:rPr>
        <w:t>2</w:t>
      </w:r>
      <w:r w:rsidR="00545E3F" w:rsidRPr="00B83B67">
        <w:t xml:space="preserve"> eq)). The decrease in total GHG emissions can be attributed mainly to the decrease in fuel consumption in the energy sector related to the reduction in industrial production and the economic recession at the beginning of the 1990s, the implementation of energy-saving policies in various sectors of the economy, </w:t>
      </w:r>
      <w:r w:rsidR="00E71A40" w:rsidRPr="00B83B67">
        <w:t>and</w:t>
      </w:r>
      <w:r w:rsidR="00545E3F" w:rsidRPr="00B83B67">
        <w:t xml:space="preserve"> changes in the structure of fuel consumption related to</w:t>
      </w:r>
      <w:r w:rsidR="00E71A40" w:rsidRPr="00B83B67">
        <w:t xml:space="preserve"> the</w:t>
      </w:r>
      <w:r w:rsidR="00545E3F" w:rsidRPr="00B83B67">
        <w:t xml:space="preserve"> switch from coal and fuel oil to natural gas.</w:t>
      </w:r>
    </w:p>
    <w:p w14:paraId="3BAE076A" w14:textId="6959126F" w:rsidR="00545E3F" w:rsidRPr="00B83B67" w:rsidRDefault="00AE4166" w:rsidP="00AE4166">
      <w:pPr>
        <w:pStyle w:val="RegSingleTxtG"/>
        <w:numPr>
          <w:ilvl w:val="0"/>
          <w:numId w:val="0"/>
        </w:numPr>
        <w:ind w:left="1134"/>
        <w:rPr>
          <w:lang w:val="en-US"/>
        </w:rPr>
      </w:pPr>
      <w:r w:rsidRPr="00B83B67">
        <w:rPr>
          <w:lang w:val="en-US"/>
        </w:rPr>
        <w:lastRenderedPageBreak/>
        <w:t>6.</w:t>
      </w:r>
      <w:r w:rsidRPr="00B83B67">
        <w:rPr>
          <w:lang w:val="en-US"/>
        </w:rPr>
        <w:tab/>
      </w:r>
      <w:r w:rsidR="00545E3F" w:rsidRPr="00B83B67">
        <w:rPr>
          <w:lang w:val="en-US"/>
        </w:rPr>
        <w:t>Mr. Pilipchuk presented key policies and measures to achieve the target, including: the Renewable Energy Law (enforced in 2010), the Energy Savings Law (enforced in 2015), the State Programme on Sustainable Environment for 2015–2020, the State Programme on Energy Efficiency for 2015–2020, the Action Plan on Implementation of the Paris Agreement (adopted in February 2016) and the draft State Programme on Implementation of the Paris Agreement (prepared in September 2017), as well as the draft Strategy on Low Carbon Development up to 2050, the draft Strategy on Adaptation of Forestry up to 2030 and the draft Strategy on Adaptation of Agriculture up to 2030 (prepared in September 2017). Mr. Pilipchuk highlighted the success of the implementation of the new State Programme on Sustainable Environment for 2015–2020 and explained that the energy intensity and carbon intensity of the Belarusian economy (in relation to gross domestic product (GDP)) have been constantly decreasing since 1990. For example, carbon intensity decreased to 0.44 kg CO</w:t>
      </w:r>
      <w:r w:rsidR="00545E3F" w:rsidRPr="00B83B67">
        <w:rPr>
          <w:vertAlign w:val="subscript"/>
          <w:lang w:val="en-US"/>
        </w:rPr>
        <w:t>2</w:t>
      </w:r>
      <w:r w:rsidR="00545E3F" w:rsidRPr="00B83B67">
        <w:rPr>
          <w:lang w:val="en-US"/>
        </w:rPr>
        <w:t>/USD in 2015 from 2.6 kg CO</w:t>
      </w:r>
      <w:r w:rsidR="00545E3F" w:rsidRPr="00B83B67">
        <w:rPr>
          <w:vertAlign w:val="subscript"/>
          <w:lang w:val="en-US"/>
        </w:rPr>
        <w:t>2</w:t>
      </w:r>
      <w:r w:rsidR="00545E3F" w:rsidRPr="00B83B67">
        <w:rPr>
          <w:lang w:val="en-US"/>
        </w:rPr>
        <w:t xml:space="preserve">/USD in 1990. Mr. Pilipchuk emphasized the high mitigation potential of Belarus, which is about 30 </w:t>
      </w:r>
      <w:r w:rsidR="00E71A40" w:rsidRPr="00B83B67">
        <w:rPr>
          <w:lang w:val="en-US"/>
        </w:rPr>
        <w:t>Mt</w:t>
      </w:r>
      <w:r w:rsidR="00545E3F" w:rsidRPr="00B83B67">
        <w:rPr>
          <w:lang w:val="en-US"/>
        </w:rPr>
        <w:t xml:space="preserve"> CO</w:t>
      </w:r>
      <w:r w:rsidR="00545E3F" w:rsidRPr="00B83B67">
        <w:rPr>
          <w:vertAlign w:val="subscript"/>
          <w:lang w:val="en-US"/>
        </w:rPr>
        <w:t>2</w:t>
      </w:r>
      <w:r w:rsidR="00545E3F" w:rsidRPr="00B83B67">
        <w:rPr>
          <w:lang w:val="en-US"/>
        </w:rPr>
        <w:t xml:space="preserve"> </w:t>
      </w:r>
      <w:r w:rsidR="00E71A40" w:rsidRPr="00B83B67">
        <w:rPr>
          <w:lang w:val="en-US"/>
        </w:rPr>
        <w:t>by</w:t>
      </w:r>
      <w:r w:rsidR="00545E3F" w:rsidRPr="00B83B67">
        <w:rPr>
          <w:lang w:val="en-US"/>
        </w:rPr>
        <w:t xml:space="preserve"> 2030. Regarding the main challenges highlighted in the Party’s presentation, Mr. Pilipchuk referred to the low GDP per capita in the country (USD 4,900), the very limited institutional capacity in the field of climate change, and limited foreign investments in the country (6.5 per cent of GDP, or USD 680 per capita), which is much lower than in other countries with economies in transition.</w:t>
      </w:r>
    </w:p>
    <w:p w14:paraId="1E5F52BD" w14:textId="08FCE7E6" w:rsidR="00545E3F" w:rsidRPr="00B83B67" w:rsidRDefault="00AE4166" w:rsidP="00AE4166">
      <w:pPr>
        <w:pStyle w:val="RegSingleTxtG"/>
        <w:numPr>
          <w:ilvl w:val="0"/>
          <w:numId w:val="0"/>
        </w:numPr>
        <w:ind w:left="1134"/>
        <w:rPr>
          <w:lang w:val="en-US"/>
        </w:rPr>
      </w:pPr>
      <w:r w:rsidRPr="00B83B67">
        <w:rPr>
          <w:lang w:val="en-US"/>
        </w:rPr>
        <w:t>7.</w:t>
      </w:r>
      <w:r w:rsidRPr="00B83B67">
        <w:rPr>
          <w:lang w:val="en-US"/>
        </w:rPr>
        <w:tab/>
      </w:r>
      <w:r w:rsidR="00545E3F" w:rsidRPr="00B83B67">
        <w:t xml:space="preserve">On the use of units from LULUCF activities, </w:t>
      </w:r>
      <w:r w:rsidR="00545E3F" w:rsidRPr="00B83B67">
        <w:rPr>
          <w:lang w:val="en-US"/>
        </w:rPr>
        <w:t>during the review of its second biennial report Belarus confirmed that the contribution of the LULUCF sector is not considered in its emission reduction target.</w:t>
      </w:r>
      <w:r w:rsidR="00545E3F" w:rsidRPr="00B83B67">
        <w:t xml:space="preserve"> With regard to the use of units from market-based mechanisms under the Convention and other mechanisms, </w:t>
      </w:r>
      <w:r w:rsidR="00545E3F" w:rsidRPr="00B83B67">
        <w:rPr>
          <w:lang w:val="en-US"/>
        </w:rPr>
        <w:t xml:space="preserve">Belarus also confirmed </w:t>
      </w:r>
      <w:r w:rsidR="00545E3F" w:rsidRPr="00B83B67">
        <w:t>that market-based mechanisms under the Convention are not applicable to the Party, and other market-based mechanisms are not used in Belarus.</w:t>
      </w:r>
    </w:p>
    <w:p w14:paraId="49F5DF59" w14:textId="71D81079" w:rsidR="00545E3F" w:rsidRPr="00B83B67" w:rsidRDefault="00AE4166" w:rsidP="00AE4166">
      <w:pPr>
        <w:pStyle w:val="RegSingleTxtG"/>
        <w:numPr>
          <w:ilvl w:val="0"/>
          <w:numId w:val="0"/>
        </w:numPr>
        <w:ind w:left="1134"/>
      </w:pPr>
      <w:r w:rsidRPr="00B83B67">
        <w:t>8.</w:t>
      </w:r>
      <w:r w:rsidRPr="00B83B67">
        <w:tab/>
      </w:r>
      <w:r w:rsidR="00545E3F" w:rsidRPr="00B83B67">
        <w:t>Belarus</w:t>
      </w:r>
      <w:r w:rsidR="00545E3F" w:rsidRPr="00B83B67">
        <w:rPr>
          <w:lang w:eastAsia="en-US"/>
        </w:rPr>
        <w:t>’ total GHG emissions excluding LULUCF in 2020 and 2030 are projected to be 88,120.09 and 104,027.86 kt CO</w:t>
      </w:r>
      <w:r w:rsidR="00545E3F" w:rsidRPr="00B83B67">
        <w:rPr>
          <w:vertAlign w:val="subscript"/>
          <w:lang w:eastAsia="en-US"/>
        </w:rPr>
        <w:t>2</w:t>
      </w:r>
      <w:r w:rsidR="00545E3F" w:rsidRPr="00B83B67">
        <w:rPr>
          <w:lang w:eastAsia="en-US"/>
        </w:rPr>
        <w:t xml:space="preserve"> eq, respectively, under the ‘with measures’ scenario, which is a decrease of 36.7 and 25.2 per cent, respectively, below the 1990 level. Under the ‘with additional measures’ scenario, emissions in 2020 and 2030, amounting to 86,870.09 and 100,278.36 kt CO</w:t>
      </w:r>
      <w:r w:rsidR="00545E3F" w:rsidRPr="00B83B67">
        <w:rPr>
          <w:vertAlign w:val="subscript"/>
          <w:lang w:eastAsia="en-US"/>
        </w:rPr>
        <w:t>2</w:t>
      </w:r>
      <w:r w:rsidR="00545E3F" w:rsidRPr="00B83B67">
        <w:rPr>
          <w:lang w:eastAsia="en-US"/>
        </w:rPr>
        <w:t xml:space="preserve"> eq, respectively, are projected to be lower than those in 1990 by 37.6 and 27.9 per cent, respectively. </w:t>
      </w:r>
      <w:r w:rsidR="00545E3F" w:rsidRPr="00B83B67">
        <w:t>The 2020 projections suggest that Belarus expects to overachieve its 2020 target under the Convention.</w:t>
      </w:r>
    </w:p>
    <w:p w14:paraId="78862621" w14:textId="0452A6DD" w:rsidR="00545E3F" w:rsidRPr="00B83B67" w:rsidRDefault="00AE4166" w:rsidP="00AE4166">
      <w:pPr>
        <w:pStyle w:val="RegSingleTxtG"/>
        <w:numPr>
          <w:ilvl w:val="0"/>
          <w:numId w:val="0"/>
        </w:numPr>
        <w:ind w:left="1134"/>
      </w:pPr>
      <w:r w:rsidRPr="00B83B67">
        <w:t>9.</w:t>
      </w:r>
      <w:r w:rsidRPr="00B83B67">
        <w:tab/>
      </w:r>
      <w:r w:rsidR="00545E3F" w:rsidRPr="00B83B67">
        <w:t xml:space="preserve">The opening presentation was followed by interventions and questions from the following delegations: Austria, European Union, India and United States of America. The questions were related to: the introduction of the policy on low-carbon and carbon-free technologies and the sectors where this policy will be implemented, as well as the results of the reductions or potential reductions in GHG emissions expected from </w:t>
      </w:r>
      <w:r w:rsidR="0019209F" w:rsidRPr="00B83B67">
        <w:t xml:space="preserve">the </w:t>
      </w:r>
      <w:r w:rsidR="00545E3F" w:rsidRPr="00B83B67">
        <w:t>implementation of the related measures; the current progress of the renewable energy legislation and policies, the specific measures currently implemented, ways of strengthening the national energy policies and current progress towards the Party’s renewable energy objective; the mitigation measures that have been implemented in the transport and waste sectors and the plans to reduce GHG emissions in those sectors; the type of support currently provided to developing countries and whether there are plans to scale up such support; and the estimation of the climate benefits of the plan to ecologically rehabilitate disturbed wetlands between 2015 and 2030 and the extent of the use of the methodologies of the Intergovernmental Panel on Climate Change in the estimation of those climate benefits.</w:t>
      </w:r>
    </w:p>
    <w:p w14:paraId="4D71C729" w14:textId="7F4B3C3B" w:rsidR="00545E3F" w:rsidRPr="00B83B67" w:rsidRDefault="00AE4166" w:rsidP="00AE4166">
      <w:pPr>
        <w:pStyle w:val="RegSingleTxtG"/>
        <w:numPr>
          <w:ilvl w:val="0"/>
          <w:numId w:val="0"/>
        </w:numPr>
        <w:ind w:left="1134"/>
      </w:pPr>
      <w:r w:rsidRPr="00B83B67">
        <w:t>10.</w:t>
      </w:r>
      <w:r w:rsidRPr="00B83B67">
        <w:tab/>
      </w:r>
      <w:r w:rsidR="00545E3F" w:rsidRPr="00B83B67">
        <w:t xml:space="preserve">In response, Belarus provided further explanations. In particular, Belarus explained that without the use of carbon-free technologies the Party would not achieve the planned reductions in GHG emissions provided that the growth </w:t>
      </w:r>
      <w:r w:rsidR="0019209F" w:rsidRPr="00B83B67">
        <w:t>in</w:t>
      </w:r>
      <w:r w:rsidR="00545E3F" w:rsidRPr="00B83B67">
        <w:t xml:space="preserve"> GDP is maintained. Regarding the renewable energy legislation, Belarus confirmed the progress made in its implementation, namely an increase in the share of renewable energy in electricity production from 0.2 per cent in 2009 to 5.8 per cent in 2016, and explained that the objective for 2030 of a 15 per cent share of renewable energy has been revised in the draft Strategy on Low Carbon Development up to 2050 to a target of 22 per cent. Belarus also provided details on measures in the transport sector focused on the construction of infrastructure for electric cars and buses in cities with more than 400,000 inhabitants (18 such cities in the country) by 2020 and the construction of 25 electric car charging stations in cities with 50,000 inhabitants by 2020, which would result in a decrease in total GHG emissions of 4.5 per cent by 2020.</w:t>
      </w:r>
    </w:p>
    <w:p w14:paraId="20F23D73" w14:textId="6551698D" w:rsidR="00545E3F" w:rsidRPr="00B83B67" w:rsidRDefault="00AE4166" w:rsidP="00AE4166">
      <w:pPr>
        <w:pStyle w:val="RegSingleTxtG"/>
        <w:numPr>
          <w:ilvl w:val="0"/>
          <w:numId w:val="0"/>
        </w:numPr>
        <w:ind w:left="1134"/>
      </w:pPr>
      <w:r w:rsidRPr="00B83B67">
        <w:lastRenderedPageBreak/>
        <w:t>11.</w:t>
      </w:r>
      <w:r w:rsidRPr="00B83B67">
        <w:tab/>
      </w:r>
      <w:r w:rsidR="00545E3F" w:rsidRPr="00B83B67">
        <w:t>Regarding support provided to developing countries, Belarus indicated that this support is focused in particular on countries of the former Soviet Union and covers capacity-building, institutional strengthening, development of legislative frameworks, and graduate and postgraduate studies in a variety of fields, such as forestry (Belarus has more than 50 years of experience in this field), and these fields will be further developed to cover the industry, energy and transport sectors. Lastly, Belarus indicated that there are no established methods in the country for estimating climate change impacts and the benefits of the rehabilitation of disturbed wetlands and that it would welcome any international cooperation in this area.</w:t>
      </w:r>
    </w:p>
    <w:p w14:paraId="082C182F" w14:textId="24F937AA" w:rsidR="00545E3F" w:rsidRPr="00860E68" w:rsidRDefault="00545E3F" w:rsidP="00545E3F">
      <w:pPr>
        <w:spacing w:before="240"/>
        <w:ind w:left="1134" w:right="1134"/>
        <w:jc w:val="center"/>
      </w:pPr>
      <w:r w:rsidRPr="00860E68">
        <w:rPr>
          <w:u w:val="single"/>
        </w:rPr>
        <w:tab/>
      </w:r>
      <w:r w:rsidRPr="00860E68">
        <w:rPr>
          <w:u w:val="single"/>
        </w:rPr>
        <w:tab/>
      </w:r>
      <w:r w:rsidRPr="00860E68">
        <w:rPr>
          <w:u w:val="single"/>
        </w:rPr>
        <w:tab/>
      </w:r>
      <w:r w:rsidR="00FF24C2">
        <w:rPr>
          <w:u w:val="single"/>
        </w:rPr>
        <w:tab/>
      </w:r>
    </w:p>
    <w:p w14:paraId="4248C82D" w14:textId="77777777" w:rsidR="00E246E3" w:rsidRPr="002D31BA" w:rsidRDefault="00E246E3" w:rsidP="00E246E3">
      <w:pPr>
        <w:pStyle w:val="HChG"/>
        <w:spacing w:after="0"/>
        <w:rPr>
          <w:u w:val="single"/>
        </w:rPr>
      </w:pPr>
    </w:p>
    <w:sectPr w:rsidR="00E246E3" w:rsidRPr="002D31BA" w:rsidSect="005B6C2B">
      <w:footnotePr>
        <w:numRestart w:val="eachSect"/>
      </w:footnotePr>
      <w:pgSz w:w="11906" w:h="16838" w:code="9"/>
      <w:pgMar w:top="1418" w:right="1134" w:bottom="1134" w:left="1134" w:header="85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8E213" w14:textId="77777777" w:rsidR="00FB6EB4" w:rsidRDefault="00FB6EB4">
      <w:r>
        <w:separator/>
      </w:r>
    </w:p>
    <w:p w14:paraId="5D25CCBD" w14:textId="77777777" w:rsidR="00FB6EB4" w:rsidRDefault="00FB6EB4"/>
  </w:endnote>
  <w:endnote w:type="continuationSeparator" w:id="0">
    <w:p w14:paraId="586C940D" w14:textId="77777777" w:rsidR="00FB6EB4" w:rsidRDefault="00FB6EB4">
      <w:r>
        <w:continuationSeparator/>
      </w:r>
    </w:p>
    <w:p w14:paraId="5878AB4F" w14:textId="77777777" w:rsidR="00FB6EB4" w:rsidRDefault="00FB6EB4"/>
  </w:endnote>
  <w:endnote w:type="continuationNotice" w:id="1">
    <w:p w14:paraId="42DA08E7" w14:textId="77777777" w:rsidR="00FB6EB4" w:rsidRDefault="00FB6EB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imesNewRoman">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F23FF" w14:textId="0588D51F" w:rsidR="00FB6EB4" w:rsidRPr="00DB667C" w:rsidRDefault="00FB6EB4" w:rsidP="00DB667C">
    <w:pPr>
      <w:pStyle w:val="Footer"/>
      <w:tabs>
        <w:tab w:val="right" w:pos="9638"/>
      </w:tabs>
    </w:pPr>
    <w:r w:rsidRPr="00DB667C">
      <w:rPr>
        <w:b/>
        <w:sz w:val="18"/>
      </w:rPr>
      <w:fldChar w:fldCharType="begin"/>
    </w:r>
    <w:r w:rsidRPr="00DB667C">
      <w:rPr>
        <w:b/>
        <w:sz w:val="18"/>
      </w:rPr>
      <w:instrText xml:space="preserve"> PAGE  \* MERGEFORMAT </w:instrText>
    </w:r>
    <w:r w:rsidRPr="00DB667C">
      <w:rPr>
        <w:b/>
        <w:sz w:val="18"/>
      </w:rPr>
      <w:fldChar w:fldCharType="separate"/>
    </w:r>
    <w:r w:rsidR="00AE4166">
      <w:rPr>
        <w:b/>
        <w:noProof/>
        <w:sz w:val="18"/>
      </w:rPr>
      <w:t>2</w:t>
    </w:r>
    <w:r w:rsidRPr="00DB667C">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F2400" w14:textId="610460E8" w:rsidR="00FB6EB4" w:rsidRPr="00DB667C" w:rsidRDefault="00FB6EB4" w:rsidP="00DB667C">
    <w:pPr>
      <w:pStyle w:val="Footer"/>
      <w:tabs>
        <w:tab w:val="right" w:pos="9638"/>
      </w:tabs>
      <w:rPr>
        <w:b/>
        <w:sz w:val="18"/>
      </w:rPr>
    </w:pPr>
    <w:r>
      <w:tab/>
    </w:r>
    <w:r w:rsidRPr="00DB667C">
      <w:rPr>
        <w:b/>
        <w:sz w:val="18"/>
      </w:rPr>
      <w:fldChar w:fldCharType="begin"/>
    </w:r>
    <w:r w:rsidRPr="00DB667C">
      <w:rPr>
        <w:b/>
        <w:sz w:val="18"/>
      </w:rPr>
      <w:instrText xml:space="preserve"> PAGE  \* MERGEFORMAT </w:instrText>
    </w:r>
    <w:r w:rsidRPr="00DB667C">
      <w:rPr>
        <w:b/>
        <w:sz w:val="18"/>
      </w:rPr>
      <w:fldChar w:fldCharType="separate"/>
    </w:r>
    <w:r w:rsidR="00AE4166">
      <w:rPr>
        <w:b/>
        <w:noProof/>
        <w:sz w:val="18"/>
      </w:rPr>
      <w:t>3</w:t>
    </w:r>
    <w:r w:rsidRPr="00DB667C">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53AB6" w14:textId="77777777" w:rsidR="00FB6EB4" w:rsidRDefault="00FB6EB4">
      <w:r>
        <w:separator/>
      </w:r>
    </w:p>
  </w:footnote>
  <w:footnote w:type="continuationSeparator" w:id="0">
    <w:p w14:paraId="62BE75EF" w14:textId="77777777" w:rsidR="00FB6EB4" w:rsidRDefault="00FB6EB4">
      <w:r>
        <w:continuationSeparator/>
      </w:r>
    </w:p>
    <w:p w14:paraId="3FBF4836" w14:textId="77777777" w:rsidR="00FB6EB4" w:rsidRDefault="00FB6EB4"/>
  </w:footnote>
  <w:footnote w:type="continuationNotice" w:id="1">
    <w:p w14:paraId="0ACBEFB2" w14:textId="77777777" w:rsidR="00FB6EB4" w:rsidRDefault="00FB6EB4">
      <w:pPr>
        <w:spacing w:line="240" w:lineRule="auto"/>
      </w:pPr>
    </w:p>
  </w:footnote>
  <w:footnote w:id="2">
    <w:p w14:paraId="08E90FE4" w14:textId="08BA45B0" w:rsidR="00FB6EB4" w:rsidRPr="005E4405" w:rsidRDefault="00FB6EB4" w:rsidP="00844F5A">
      <w:pPr>
        <w:pStyle w:val="FootnoteText"/>
        <w:rPr>
          <w:lang w:val="en-US"/>
        </w:rPr>
      </w:pPr>
      <w:r>
        <w:tab/>
      </w:r>
      <w:r w:rsidRPr="006404F4">
        <w:rPr>
          <w:rStyle w:val="FootnoteReference"/>
        </w:rPr>
        <w:footnoteRef/>
      </w:r>
      <w:r w:rsidRPr="006404F4">
        <w:t xml:space="preserve"> </w:t>
      </w:r>
      <w:r w:rsidRPr="006404F4">
        <w:tab/>
        <w:t>See documents FCCC/CP/2017/11, paragraph 21, and FCCC/KP/CMP/2017/7, paragraph 7.</w:t>
      </w:r>
    </w:p>
  </w:footnote>
  <w:footnote w:id="3">
    <w:p w14:paraId="21D3C91C" w14:textId="186746AE" w:rsidR="00FB6EB4" w:rsidRPr="005E4405" w:rsidRDefault="00FB6EB4" w:rsidP="00F232DD">
      <w:pPr>
        <w:pStyle w:val="FootnoteText"/>
        <w:rPr>
          <w:lang w:val="en-US"/>
        </w:rPr>
      </w:pPr>
      <w:r>
        <w:tab/>
      </w:r>
      <w:r>
        <w:rPr>
          <w:rStyle w:val="FootnoteReference"/>
        </w:rPr>
        <w:footnoteRef/>
      </w:r>
      <w:r>
        <w:t xml:space="preserve"> </w:t>
      </w:r>
      <w:r>
        <w:tab/>
      </w:r>
      <w:r w:rsidRPr="00493EB4">
        <w:t>The first part in the afternoon of Tuesday, 14 November (3</w:t>
      </w:r>
      <w:r w:rsidRPr="00493EB4">
        <w:rPr>
          <w:vertAlign w:val="superscript"/>
        </w:rPr>
        <w:t>rd</w:t>
      </w:r>
      <w:r w:rsidRPr="00493EB4">
        <w:t xml:space="preserve"> meeting of the SBI), and the second part in the morning of Wednesday, 15 November (5</w:t>
      </w:r>
      <w:r w:rsidRPr="00493EB4">
        <w:rPr>
          <w:vertAlign w:val="superscript"/>
        </w:rPr>
        <w:t>th</w:t>
      </w:r>
      <w:r w:rsidRPr="00493EB4">
        <w:t xml:space="preserve"> meeting of the SBI).</w:t>
      </w:r>
    </w:p>
  </w:footnote>
  <w:footnote w:id="4">
    <w:p w14:paraId="361C2121" w14:textId="77777777" w:rsidR="00FB6EB4" w:rsidRPr="00A02273" w:rsidRDefault="00FB6EB4" w:rsidP="000A7157">
      <w:pPr>
        <w:pStyle w:val="FootnoteText"/>
        <w:rPr>
          <w:color w:val="000000" w:themeColor="text1"/>
          <w:szCs w:val="16"/>
        </w:rPr>
      </w:pPr>
      <w:r w:rsidRPr="00A02273">
        <w:rPr>
          <w:color w:val="1F497D" w:themeColor="text2"/>
          <w:szCs w:val="16"/>
        </w:rPr>
        <w:tab/>
      </w:r>
      <w:r w:rsidRPr="00A02273">
        <w:rPr>
          <w:rStyle w:val="FootnoteReference"/>
          <w:color w:val="1F497D" w:themeColor="text2"/>
          <w:szCs w:val="16"/>
        </w:rPr>
        <w:footnoteRef/>
      </w:r>
      <w:r w:rsidRPr="00A02273">
        <w:rPr>
          <w:color w:val="1F497D" w:themeColor="text2"/>
          <w:szCs w:val="16"/>
        </w:rPr>
        <w:tab/>
      </w:r>
      <w:r w:rsidRPr="00A02273">
        <w:rPr>
          <w:color w:val="000000" w:themeColor="text1"/>
          <w:szCs w:val="16"/>
        </w:rPr>
        <w:t>FCCC/SBI/2014/8, paragraphs 213 and 218–221.</w:t>
      </w:r>
    </w:p>
  </w:footnote>
  <w:footnote w:id="5">
    <w:p w14:paraId="195E316D" w14:textId="6C5689C2" w:rsidR="00FB6EB4" w:rsidRPr="00852F9A" w:rsidRDefault="00FB6EB4" w:rsidP="00376B31">
      <w:pPr>
        <w:pStyle w:val="FootnoteText"/>
        <w:rPr>
          <w:lang w:val="en-US"/>
        </w:rPr>
      </w:pPr>
      <w:r>
        <w:tab/>
      </w:r>
      <w:r w:rsidRPr="00B83B67">
        <w:rPr>
          <w:rStyle w:val="FootnoteReference"/>
        </w:rPr>
        <w:footnoteRef/>
      </w:r>
      <w:r w:rsidRPr="00B83B67">
        <w:tab/>
      </w:r>
      <w:r w:rsidRPr="00B83B67">
        <w:rPr>
          <w:szCs w:val="16"/>
        </w:rPr>
        <w:t xml:space="preserve">The texts of the statements, including those that were not delivered during the plenary meeting, are available on the submission portal at </w:t>
      </w:r>
      <w:hyperlink r:id="rId1" w:history="1">
        <w:r w:rsidRPr="00B83B67">
          <w:rPr>
            <w:rStyle w:val="Hyperlink"/>
            <w:szCs w:val="16"/>
          </w:rPr>
          <w:t>http://www4.unfccc.int/sites/submissionportal/Pages/Home.aspx</w:t>
        </w:r>
      </w:hyperlink>
      <w:r w:rsidRPr="00B83B67">
        <w:rPr>
          <w:szCs w:val="16"/>
        </w:rPr>
        <w:t xml:space="preserve"> (</w:t>
      </w:r>
      <w:r w:rsidRPr="00B83B67">
        <w:t>under type, select statement; under sessions, select SBI 47).</w:t>
      </w:r>
    </w:p>
  </w:footnote>
  <w:footnote w:id="6">
    <w:p w14:paraId="6D4C8579" w14:textId="56DD0523" w:rsidR="00FB6EB4" w:rsidRPr="00BE5F30" w:rsidRDefault="00FB6EB4" w:rsidP="00B64426">
      <w:pPr>
        <w:pStyle w:val="FootnoteText"/>
        <w:rPr>
          <w:szCs w:val="18"/>
        </w:rPr>
      </w:pPr>
      <w:r w:rsidRPr="00A02273">
        <w:tab/>
      </w:r>
      <w:r w:rsidRPr="00BE5F30">
        <w:rPr>
          <w:rStyle w:val="FootnoteReference"/>
          <w:szCs w:val="18"/>
        </w:rPr>
        <w:footnoteRef/>
      </w:r>
      <w:r w:rsidRPr="00BE5F30">
        <w:rPr>
          <w:szCs w:val="18"/>
        </w:rPr>
        <w:tab/>
        <w:t xml:space="preserve">Also available at </w:t>
      </w:r>
      <w:hyperlink r:id="rId2" w:history="1">
        <w:r w:rsidRPr="006404F4">
          <w:rPr>
            <w:rStyle w:val="Hyperlink"/>
            <w:spacing w:val="-2"/>
            <w:szCs w:val="18"/>
          </w:rPr>
          <w:t>http://unfccc.int/focus/mitigation/the_multilateral_assessment_process_under_the_iar/items/10508.php</w:t>
        </w:r>
      </w:hyperlink>
      <w:r w:rsidRPr="006404F4">
        <w:rPr>
          <w:spacing w:val="-2"/>
          <w:szCs w:val="18"/>
        </w:rPr>
        <w:t>.</w:t>
      </w:r>
      <w:r w:rsidRPr="00BE5F30">
        <w:rPr>
          <w:szCs w:val="18"/>
        </w:rPr>
        <w:t xml:space="preserve"> </w:t>
      </w:r>
    </w:p>
  </w:footnote>
  <w:footnote w:id="7">
    <w:p w14:paraId="2BA95903" w14:textId="77777777" w:rsidR="00FB6EB4" w:rsidRPr="009A2E10" w:rsidRDefault="00FB6EB4" w:rsidP="00B64426">
      <w:pPr>
        <w:pStyle w:val="FootnoteText"/>
      </w:pPr>
      <w:r w:rsidRPr="009A2E10">
        <w:tab/>
      </w:r>
      <w:r w:rsidRPr="009A2E10">
        <w:rPr>
          <w:rStyle w:val="FootnoteReference"/>
        </w:rPr>
        <w:footnoteRef/>
      </w:r>
      <w:r w:rsidRPr="009A2E10">
        <w:t xml:space="preserve"> </w:t>
      </w:r>
      <w:r w:rsidRPr="009A2E10">
        <w:tab/>
        <w:t>Decision 2/CP.17, annex IV.</w:t>
      </w:r>
    </w:p>
  </w:footnote>
  <w:footnote w:id="8">
    <w:p w14:paraId="1AC88ADB" w14:textId="07975335" w:rsidR="00FB6EB4" w:rsidRPr="009A2E10" w:rsidRDefault="00FB6EB4" w:rsidP="00353A61">
      <w:pPr>
        <w:pStyle w:val="FootnoteText"/>
        <w:tabs>
          <w:tab w:val="left" w:pos="951"/>
        </w:tabs>
      </w:pPr>
      <w:r w:rsidRPr="009A2E10">
        <w:rPr>
          <w:color w:val="1F497D" w:themeColor="text2"/>
        </w:rPr>
        <w:tab/>
      </w:r>
      <w:r>
        <w:rPr>
          <w:color w:val="1F497D" w:themeColor="text2"/>
        </w:rPr>
        <w:tab/>
      </w:r>
      <w:r w:rsidRPr="009A2E10">
        <w:rPr>
          <w:rStyle w:val="FootnoteReference"/>
        </w:rPr>
        <w:footnoteRef/>
      </w:r>
      <w:r w:rsidRPr="009A2E10">
        <w:tab/>
      </w:r>
      <w:hyperlink r:id="rId3" w:history="1">
        <w:r w:rsidRPr="009A2E10">
          <w:rPr>
            <w:rStyle w:val="Hyperlink"/>
          </w:rPr>
          <w:t>http://unfccc.int/9382</w:t>
        </w:r>
      </w:hyperlink>
      <w:r w:rsidRPr="009A2E10">
        <w:t xml:space="preserve"> and </w:t>
      </w:r>
      <w:hyperlink r:id="rId4" w:history="1">
        <w:r w:rsidRPr="009A2E10">
          <w:rPr>
            <w:rStyle w:val="Hyperlink"/>
          </w:rPr>
          <w:t>http://unfccc.int/10247</w:t>
        </w:r>
      </w:hyperlink>
      <w:r w:rsidRPr="009A2E10">
        <w:t>.</w:t>
      </w:r>
    </w:p>
  </w:footnote>
  <w:footnote w:id="9">
    <w:p w14:paraId="1A83A0F8" w14:textId="462823A3" w:rsidR="00FB6EB4" w:rsidRPr="009A2E10" w:rsidRDefault="00FB6EB4" w:rsidP="00353A61">
      <w:pPr>
        <w:pStyle w:val="FootnoteText"/>
        <w:tabs>
          <w:tab w:val="left" w:pos="939"/>
        </w:tabs>
        <w:rPr>
          <w:lang w:val="en-US"/>
        </w:rPr>
      </w:pPr>
      <w:r w:rsidRPr="009A2E10">
        <w:rPr>
          <w:color w:val="1F497D" w:themeColor="text2"/>
          <w:lang w:val="en-US"/>
        </w:rPr>
        <w:tab/>
      </w:r>
      <w:r>
        <w:rPr>
          <w:color w:val="1F497D" w:themeColor="text2"/>
          <w:lang w:val="en-US"/>
        </w:rPr>
        <w:tab/>
      </w:r>
      <w:r w:rsidRPr="009B358E">
        <w:rPr>
          <w:rStyle w:val="FootnoteReference"/>
          <w:szCs w:val="16"/>
        </w:rPr>
        <w:footnoteRef/>
      </w:r>
      <w:r w:rsidRPr="009B358E">
        <w:rPr>
          <w:lang w:val="en-US"/>
        </w:rPr>
        <w:tab/>
        <w:t>See paragraph 29 below and</w:t>
      </w:r>
      <w:hyperlink r:id="rId5" w:history="1">
        <w:r w:rsidRPr="009B358E">
          <w:t xml:space="preserve"> </w:t>
        </w:r>
        <w:r w:rsidRPr="009B358E">
          <w:rPr>
            <w:rStyle w:val="Hyperlink"/>
            <w:lang w:val="en-US"/>
          </w:rPr>
          <w:t>http://unfccc.int/10054.php</w:t>
        </w:r>
      </w:hyperlink>
      <w:r w:rsidRPr="009B358E">
        <w:rPr>
          <w:lang w:val="en-US"/>
        </w:rPr>
        <w:t>.</w:t>
      </w:r>
      <w:r w:rsidRPr="009A2E10">
        <w:rPr>
          <w:lang w:val="en-US"/>
        </w:rPr>
        <w:t xml:space="preserve"> </w:t>
      </w:r>
    </w:p>
  </w:footnote>
  <w:footnote w:id="10">
    <w:p w14:paraId="46C3006B" w14:textId="10867111" w:rsidR="00FB6EB4" w:rsidRPr="009A2E10" w:rsidRDefault="00FB6EB4" w:rsidP="00B64426">
      <w:pPr>
        <w:pStyle w:val="FootnoteText"/>
        <w:rPr>
          <w:lang w:val="en-US"/>
        </w:rPr>
      </w:pPr>
      <w:r w:rsidRPr="009A2E10">
        <w:rPr>
          <w:color w:val="1F497D" w:themeColor="text2"/>
          <w:lang w:val="en-US"/>
        </w:rPr>
        <w:tab/>
      </w:r>
      <w:r w:rsidRPr="009A2E10">
        <w:rPr>
          <w:rStyle w:val="FootnoteReference"/>
          <w:szCs w:val="16"/>
        </w:rPr>
        <w:footnoteRef/>
      </w:r>
      <w:r w:rsidRPr="009A2E10">
        <w:rPr>
          <w:lang w:val="en-US"/>
        </w:rPr>
        <w:tab/>
        <w:t xml:space="preserve">See </w:t>
      </w:r>
      <w:hyperlink r:id="rId6" w:history="1">
        <w:r w:rsidRPr="009A2E10">
          <w:rPr>
            <w:rStyle w:val="Hyperlink"/>
            <w:lang w:val="en-US"/>
          </w:rPr>
          <w:t>http://unfccc.int/meetings/bonn_nov_2017/session/10379/php/view/workshops.php</w:t>
        </w:r>
      </w:hyperlink>
      <w:r w:rsidRPr="009A2E10">
        <w:rPr>
          <w:rStyle w:val="Hyperlink"/>
          <w:lang w:val="en-US"/>
        </w:rPr>
        <w:t>.</w:t>
      </w:r>
    </w:p>
  </w:footnote>
  <w:footnote w:id="11">
    <w:p w14:paraId="688A4428" w14:textId="099AEF59" w:rsidR="00FB6EB4" w:rsidRPr="008867FE" w:rsidRDefault="00FB6EB4" w:rsidP="00406DA8">
      <w:pPr>
        <w:pStyle w:val="FootnoteText"/>
        <w:rPr>
          <w:lang w:val="en-US"/>
        </w:rPr>
      </w:pPr>
      <w:r w:rsidRPr="009A2E10">
        <w:rPr>
          <w:color w:val="1F497D" w:themeColor="text2"/>
          <w:lang w:val="en-US"/>
        </w:rPr>
        <w:tab/>
      </w:r>
      <w:r w:rsidRPr="009A2E10">
        <w:rPr>
          <w:rStyle w:val="FootnoteReference"/>
          <w:szCs w:val="16"/>
        </w:rPr>
        <w:footnoteRef/>
      </w:r>
      <w:r w:rsidRPr="009A2E10">
        <w:rPr>
          <w:lang w:val="en-US"/>
        </w:rPr>
        <w:tab/>
        <w:t xml:space="preserve">See </w:t>
      </w:r>
      <w:hyperlink w:history="1"/>
      <w:hyperlink r:id="rId7" w:history="1">
        <w:r w:rsidRPr="00C33923">
          <w:rPr>
            <w:rStyle w:val="Hyperlink"/>
          </w:rPr>
          <w:t>http://unfccc.int/10466</w:t>
        </w:r>
      </w:hyperlink>
      <w:r w:rsidRPr="009A2E10">
        <w:t>.</w:t>
      </w:r>
    </w:p>
  </w:footnote>
  <w:footnote w:id="12">
    <w:p w14:paraId="7554439F" w14:textId="23FBEEC6" w:rsidR="00FB6EB4" w:rsidRPr="008867FE" w:rsidRDefault="00FB6EB4" w:rsidP="004C1F1F">
      <w:pPr>
        <w:pStyle w:val="FootnoteText"/>
        <w:rPr>
          <w:szCs w:val="16"/>
        </w:rPr>
      </w:pPr>
      <w:r w:rsidRPr="008867FE">
        <w:rPr>
          <w:szCs w:val="16"/>
        </w:rPr>
        <w:tab/>
      </w:r>
      <w:r w:rsidRPr="003767D3">
        <w:rPr>
          <w:rStyle w:val="FootnoteReference"/>
          <w:szCs w:val="16"/>
        </w:rPr>
        <w:footnoteRef/>
      </w:r>
      <w:r w:rsidRPr="003767D3">
        <w:rPr>
          <w:szCs w:val="16"/>
        </w:rPr>
        <w:tab/>
      </w:r>
      <w:r w:rsidRPr="003767D3">
        <w:t>FCCC/SBI/2017/7, paragraph 12.</w:t>
      </w:r>
      <w:r>
        <w:t xml:space="preserve"> </w:t>
      </w:r>
    </w:p>
  </w:footnote>
  <w:footnote w:id="13">
    <w:p w14:paraId="697F3799" w14:textId="502BC0B3" w:rsidR="00FB6EB4" w:rsidRPr="008867FE" w:rsidRDefault="00FB6EB4" w:rsidP="00E246E3">
      <w:pPr>
        <w:pStyle w:val="FootnoteText"/>
        <w:rPr>
          <w:szCs w:val="16"/>
        </w:rPr>
      </w:pPr>
      <w:r w:rsidRPr="008867FE">
        <w:rPr>
          <w:szCs w:val="16"/>
        </w:rPr>
        <w:tab/>
      </w:r>
      <w:r w:rsidRPr="003767D3">
        <w:rPr>
          <w:rStyle w:val="FootnoteReference"/>
          <w:szCs w:val="16"/>
        </w:rPr>
        <w:footnoteRef/>
      </w:r>
      <w:r w:rsidRPr="003767D3">
        <w:rPr>
          <w:szCs w:val="16"/>
        </w:rPr>
        <w:tab/>
        <w:t>The interventions on this matter took place during the 5</w:t>
      </w:r>
      <w:r w:rsidRPr="003767D3">
        <w:rPr>
          <w:szCs w:val="16"/>
          <w:vertAlign w:val="superscript"/>
        </w:rPr>
        <w:t>th</w:t>
      </w:r>
      <w:r w:rsidRPr="003767D3">
        <w:rPr>
          <w:szCs w:val="16"/>
        </w:rPr>
        <w:t xml:space="preserve"> meeting of the SBI and are </w:t>
      </w:r>
      <w:r w:rsidRPr="003767D3">
        <w:t xml:space="preserve">available via the webcast of the meeting at </w:t>
      </w:r>
      <w:hyperlink r:id="rId8" w:history="1">
        <w:r w:rsidRPr="003767D3">
          <w:rPr>
            <w:rStyle w:val="Hyperlink"/>
          </w:rPr>
          <w:t>https://unfccc.cloud.streamworld.de/webcast/sbi-closing-plenary-part-ii-5th-meeting</w:t>
        </w:r>
      </w:hyperlink>
      <w:r w:rsidRPr="003767D3">
        <w:t xml:space="preserve"> (under agenda items 21 and 23).</w:t>
      </w:r>
    </w:p>
  </w:footnote>
  <w:footnote w:id="14">
    <w:p w14:paraId="561DD90B" w14:textId="20643472" w:rsidR="00FB6EB4" w:rsidRPr="002A0854" w:rsidRDefault="00FB6EB4" w:rsidP="00740EE8">
      <w:pPr>
        <w:pStyle w:val="FootnoteText"/>
        <w:rPr>
          <w:szCs w:val="16"/>
        </w:rPr>
      </w:pPr>
      <w:r w:rsidRPr="008867FE">
        <w:rPr>
          <w:szCs w:val="16"/>
        </w:rPr>
        <w:tab/>
      </w:r>
      <w:r w:rsidRPr="008867FE">
        <w:rPr>
          <w:rStyle w:val="FootnoteReference"/>
          <w:szCs w:val="16"/>
        </w:rPr>
        <w:footnoteRef/>
      </w:r>
      <w:r w:rsidRPr="008867FE">
        <w:rPr>
          <w:szCs w:val="16"/>
        </w:rPr>
        <w:tab/>
      </w:r>
      <w:r w:rsidRPr="002A0854">
        <w:rPr>
          <w:szCs w:val="18"/>
        </w:rPr>
        <w:t>FCCC/SBI/2017/15, FCCC/SBI/2017/12, FCCC/SBI/2017/16 and FCCC/SBI/2017/17.</w:t>
      </w:r>
      <w:r w:rsidRPr="002A0854">
        <w:t xml:space="preserve"> </w:t>
      </w:r>
    </w:p>
  </w:footnote>
  <w:footnote w:id="15">
    <w:p w14:paraId="4C3B298C" w14:textId="41729295" w:rsidR="00FB6EB4" w:rsidRPr="002A0854" w:rsidRDefault="00FB6EB4" w:rsidP="00740EE8">
      <w:pPr>
        <w:pStyle w:val="FootnoteText"/>
        <w:rPr>
          <w:szCs w:val="16"/>
        </w:rPr>
      </w:pPr>
      <w:r w:rsidRPr="002A0854">
        <w:rPr>
          <w:szCs w:val="16"/>
        </w:rPr>
        <w:tab/>
      </w:r>
      <w:r w:rsidRPr="002A0854">
        <w:rPr>
          <w:rStyle w:val="FootnoteReference"/>
          <w:szCs w:val="16"/>
        </w:rPr>
        <w:footnoteRef/>
      </w:r>
      <w:r w:rsidRPr="002A0854">
        <w:rPr>
          <w:szCs w:val="16"/>
        </w:rPr>
        <w:tab/>
      </w:r>
      <w:r w:rsidRPr="002A0854">
        <w:rPr>
          <w:szCs w:val="18"/>
        </w:rPr>
        <w:t xml:space="preserve">More information on the CGE is available at </w:t>
      </w:r>
      <w:hyperlink r:id="rId9" w:history="1">
        <w:r w:rsidRPr="002A0854">
          <w:rPr>
            <w:rStyle w:val="Hyperlink"/>
            <w:szCs w:val="18"/>
          </w:rPr>
          <w:t>http://unfccc.int/2608</w:t>
        </w:r>
      </w:hyperlink>
      <w:r w:rsidRPr="002A0854">
        <w:rPr>
          <w:szCs w:val="18"/>
        </w:rPr>
        <w:t>.</w:t>
      </w:r>
      <w:r w:rsidRPr="002A0854">
        <w:t xml:space="preserve"> </w:t>
      </w:r>
    </w:p>
  </w:footnote>
  <w:footnote w:id="16">
    <w:p w14:paraId="29B01464" w14:textId="100AA86D" w:rsidR="00FB6EB4" w:rsidRPr="002A0854" w:rsidRDefault="00FB6EB4" w:rsidP="00740EE8">
      <w:pPr>
        <w:pStyle w:val="FootnoteText"/>
        <w:rPr>
          <w:szCs w:val="16"/>
        </w:rPr>
      </w:pPr>
      <w:r w:rsidRPr="002A0854">
        <w:rPr>
          <w:szCs w:val="16"/>
        </w:rPr>
        <w:tab/>
      </w:r>
      <w:r w:rsidRPr="002A0854">
        <w:rPr>
          <w:rStyle w:val="FootnoteReference"/>
          <w:szCs w:val="16"/>
        </w:rPr>
        <w:footnoteRef/>
      </w:r>
      <w:r w:rsidRPr="002A0854">
        <w:rPr>
          <w:szCs w:val="16"/>
        </w:rPr>
        <w:tab/>
      </w:r>
      <w:r w:rsidRPr="002A0854">
        <w:rPr>
          <w:szCs w:val="18"/>
        </w:rPr>
        <w:t>The report on the two regional training workshops is contained in document FCCC/SBI/2017/17.</w:t>
      </w:r>
      <w:r w:rsidRPr="002A0854">
        <w:t xml:space="preserve"> </w:t>
      </w:r>
    </w:p>
  </w:footnote>
  <w:footnote w:id="17">
    <w:p w14:paraId="586F495A" w14:textId="543BD3D6" w:rsidR="00FB6EB4" w:rsidRPr="002A0854" w:rsidRDefault="00FB6EB4" w:rsidP="00A51C24">
      <w:pPr>
        <w:pStyle w:val="FootnoteText"/>
        <w:rPr>
          <w:szCs w:val="16"/>
        </w:rPr>
      </w:pPr>
      <w:r w:rsidRPr="002A0854">
        <w:rPr>
          <w:szCs w:val="16"/>
        </w:rPr>
        <w:tab/>
      </w:r>
      <w:r w:rsidRPr="002A0854">
        <w:rPr>
          <w:rStyle w:val="FootnoteReference"/>
          <w:szCs w:val="16"/>
        </w:rPr>
        <w:footnoteRef/>
      </w:r>
      <w:r w:rsidRPr="002A0854">
        <w:rPr>
          <w:szCs w:val="16"/>
        </w:rPr>
        <w:tab/>
      </w:r>
      <w:r w:rsidRPr="002A0854">
        <w:rPr>
          <w:szCs w:val="18"/>
        </w:rPr>
        <w:t>Jointly administered by the United Nations Development Programme and the United Nations Environment Programme.</w:t>
      </w:r>
      <w:r w:rsidRPr="002A0854">
        <w:t xml:space="preserve"> </w:t>
      </w:r>
    </w:p>
  </w:footnote>
  <w:footnote w:id="18">
    <w:p w14:paraId="10A807A9" w14:textId="4EAB2B58" w:rsidR="00FB6EB4" w:rsidRPr="002A0854" w:rsidRDefault="00FB6EB4" w:rsidP="00A51C24">
      <w:pPr>
        <w:pStyle w:val="FootnoteText"/>
        <w:rPr>
          <w:szCs w:val="16"/>
        </w:rPr>
      </w:pPr>
      <w:r w:rsidRPr="002A0854">
        <w:rPr>
          <w:szCs w:val="16"/>
        </w:rPr>
        <w:tab/>
      </w:r>
      <w:r w:rsidRPr="002A0854">
        <w:rPr>
          <w:rStyle w:val="FootnoteReference"/>
          <w:szCs w:val="16"/>
        </w:rPr>
        <w:footnoteRef/>
      </w:r>
      <w:r w:rsidRPr="002A0854">
        <w:rPr>
          <w:szCs w:val="16"/>
        </w:rPr>
        <w:tab/>
      </w:r>
      <w:r w:rsidRPr="002A0854">
        <w:rPr>
          <w:szCs w:val="18"/>
        </w:rPr>
        <w:t xml:space="preserve">Available at </w:t>
      </w:r>
      <w:hyperlink r:id="rId10" w:history="1">
        <w:r w:rsidRPr="002A0854">
          <w:rPr>
            <w:rStyle w:val="Hyperlink"/>
            <w:szCs w:val="18"/>
          </w:rPr>
          <w:t>http://unfccc.int/7915.php</w:t>
        </w:r>
      </w:hyperlink>
      <w:r w:rsidRPr="002A0854">
        <w:rPr>
          <w:szCs w:val="18"/>
        </w:rPr>
        <w:t>.</w:t>
      </w:r>
      <w:r w:rsidRPr="002A0854">
        <w:t xml:space="preserve"> </w:t>
      </w:r>
    </w:p>
  </w:footnote>
  <w:footnote w:id="19">
    <w:p w14:paraId="5B9D7D84" w14:textId="14B8D718" w:rsidR="00FB6EB4" w:rsidRPr="002A0854" w:rsidRDefault="00FB6EB4" w:rsidP="00DA7AE1">
      <w:pPr>
        <w:pStyle w:val="FootnoteText"/>
        <w:rPr>
          <w:szCs w:val="16"/>
        </w:rPr>
      </w:pPr>
      <w:r w:rsidRPr="002A0854">
        <w:rPr>
          <w:szCs w:val="16"/>
        </w:rPr>
        <w:tab/>
      </w:r>
      <w:r w:rsidRPr="002A0854">
        <w:rPr>
          <w:rStyle w:val="FootnoteReference"/>
          <w:szCs w:val="16"/>
        </w:rPr>
        <w:footnoteRef/>
      </w:r>
      <w:r w:rsidRPr="002A0854">
        <w:rPr>
          <w:szCs w:val="16"/>
        </w:rPr>
        <w:tab/>
      </w:r>
      <w:r w:rsidRPr="002A0854">
        <w:rPr>
          <w:szCs w:val="18"/>
        </w:rPr>
        <w:t xml:space="preserve">Available at </w:t>
      </w:r>
      <w:hyperlink r:id="rId11" w:history="1">
        <w:r w:rsidRPr="002A0854">
          <w:rPr>
            <w:rStyle w:val="Hyperlink"/>
            <w:szCs w:val="18"/>
          </w:rPr>
          <w:t>http://unfccc.int/349.php</w:t>
        </w:r>
      </w:hyperlink>
      <w:r w:rsidRPr="002A0854">
        <w:rPr>
          <w:szCs w:val="18"/>
        </w:rPr>
        <w:t>.</w:t>
      </w:r>
      <w:r w:rsidRPr="002A0854">
        <w:t xml:space="preserve"> </w:t>
      </w:r>
    </w:p>
  </w:footnote>
  <w:footnote w:id="20">
    <w:p w14:paraId="2DA6255F" w14:textId="316A9881" w:rsidR="00FB6EB4" w:rsidRPr="002A0854" w:rsidRDefault="00FB6EB4" w:rsidP="00DA7AE1">
      <w:pPr>
        <w:pStyle w:val="FootnoteText"/>
        <w:rPr>
          <w:szCs w:val="16"/>
        </w:rPr>
      </w:pPr>
      <w:r w:rsidRPr="002A0854">
        <w:rPr>
          <w:szCs w:val="16"/>
        </w:rPr>
        <w:tab/>
      </w:r>
      <w:r w:rsidRPr="002A0854">
        <w:rPr>
          <w:rStyle w:val="FootnoteReference"/>
          <w:szCs w:val="16"/>
        </w:rPr>
        <w:footnoteRef/>
      </w:r>
      <w:r w:rsidRPr="002A0854">
        <w:rPr>
          <w:szCs w:val="16"/>
        </w:rPr>
        <w:tab/>
      </w:r>
      <w:r w:rsidRPr="002A0854">
        <w:rPr>
          <w:szCs w:val="18"/>
        </w:rPr>
        <w:t xml:space="preserve">As </w:t>
      </w:r>
      <w:r w:rsidRPr="003767D3">
        <w:rPr>
          <w:szCs w:val="18"/>
        </w:rPr>
        <w:t>footnote 17 above.</w:t>
      </w:r>
    </w:p>
  </w:footnote>
  <w:footnote w:id="21">
    <w:p w14:paraId="5CDCCDF0" w14:textId="3A0E1440" w:rsidR="00FB6EB4" w:rsidRPr="002A0854" w:rsidRDefault="00FB6EB4" w:rsidP="00DA7AE1">
      <w:pPr>
        <w:pStyle w:val="FootnoteText"/>
        <w:rPr>
          <w:szCs w:val="16"/>
        </w:rPr>
      </w:pPr>
      <w:r w:rsidRPr="002A0854">
        <w:rPr>
          <w:szCs w:val="16"/>
        </w:rPr>
        <w:tab/>
      </w:r>
      <w:r w:rsidRPr="002A0854">
        <w:rPr>
          <w:rStyle w:val="FootnoteReference"/>
          <w:szCs w:val="16"/>
        </w:rPr>
        <w:footnoteRef/>
      </w:r>
      <w:r w:rsidRPr="002A0854">
        <w:rPr>
          <w:szCs w:val="16"/>
        </w:rPr>
        <w:tab/>
      </w:r>
      <w:r w:rsidRPr="002A0854">
        <w:t xml:space="preserve">Available at </w:t>
      </w:r>
      <w:hyperlink r:id="rId12" w:history="1">
        <w:r w:rsidRPr="002A0854">
          <w:rPr>
            <w:rStyle w:val="Hyperlink"/>
            <w:szCs w:val="18"/>
          </w:rPr>
          <w:t>http://unfccc.int/8621.php</w:t>
        </w:r>
      </w:hyperlink>
      <w:r w:rsidRPr="002A0854">
        <w:rPr>
          <w:szCs w:val="18"/>
        </w:rPr>
        <w:t xml:space="preserve">. </w:t>
      </w:r>
    </w:p>
  </w:footnote>
  <w:footnote w:id="22">
    <w:p w14:paraId="2D8B7451" w14:textId="0113D3DB" w:rsidR="00FB6EB4" w:rsidRPr="002A0854" w:rsidRDefault="00FB6EB4" w:rsidP="002A0854">
      <w:pPr>
        <w:pStyle w:val="FootnoteText"/>
        <w:rPr>
          <w:szCs w:val="16"/>
        </w:rPr>
      </w:pPr>
      <w:r w:rsidRPr="002A0854">
        <w:rPr>
          <w:szCs w:val="16"/>
        </w:rPr>
        <w:tab/>
      </w:r>
      <w:r w:rsidRPr="002A0854">
        <w:rPr>
          <w:rStyle w:val="FootnoteReference"/>
          <w:szCs w:val="16"/>
        </w:rPr>
        <w:footnoteRef/>
      </w:r>
      <w:r w:rsidRPr="002A0854">
        <w:rPr>
          <w:szCs w:val="16"/>
        </w:rPr>
        <w:tab/>
      </w:r>
      <w:r w:rsidRPr="002A0854">
        <w:rPr>
          <w:szCs w:val="18"/>
        </w:rPr>
        <w:t xml:space="preserve">See </w:t>
      </w:r>
      <w:hyperlink r:id="rId13" w:history="1">
        <w:r w:rsidRPr="002A0854">
          <w:rPr>
            <w:rStyle w:val="Hyperlink"/>
            <w:szCs w:val="18"/>
          </w:rPr>
          <w:t>http://unfccc.int/9279.php</w:t>
        </w:r>
      </w:hyperlink>
      <w:r w:rsidRPr="002A0854">
        <w:rPr>
          <w:szCs w:val="18"/>
        </w:rPr>
        <w:t xml:space="preserve"> for additional information on the training programme.</w:t>
      </w:r>
    </w:p>
  </w:footnote>
  <w:footnote w:id="23">
    <w:p w14:paraId="09F86C60" w14:textId="1283D0B8" w:rsidR="00FB6EB4" w:rsidRPr="002A0854" w:rsidRDefault="00FB6EB4" w:rsidP="002A0854">
      <w:pPr>
        <w:pStyle w:val="FootnoteText"/>
        <w:rPr>
          <w:szCs w:val="16"/>
        </w:rPr>
      </w:pPr>
      <w:r w:rsidRPr="002A0854">
        <w:rPr>
          <w:szCs w:val="16"/>
        </w:rPr>
        <w:tab/>
      </w:r>
      <w:r w:rsidRPr="002A0854">
        <w:rPr>
          <w:rStyle w:val="FootnoteReference"/>
          <w:szCs w:val="16"/>
        </w:rPr>
        <w:footnoteRef/>
      </w:r>
      <w:r w:rsidRPr="002A0854">
        <w:rPr>
          <w:szCs w:val="16"/>
        </w:rPr>
        <w:tab/>
      </w:r>
      <w:r w:rsidRPr="002A0854">
        <w:rPr>
          <w:szCs w:val="18"/>
        </w:rPr>
        <w:t xml:space="preserve">The e-learning courses on the Learning Management System can be accessed </w:t>
      </w:r>
      <w:r>
        <w:rPr>
          <w:szCs w:val="18"/>
        </w:rPr>
        <w:t>via</w:t>
      </w:r>
      <w:r w:rsidRPr="002A0854">
        <w:rPr>
          <w:szCs w:val="18"/>
        </w:rPr>
        <w:t xml:space="preserve"> </w:t>
      </w:r>
      <w:hyperlink r:id="rId14" w:history="1">
        <w:r w:rsidRPr="002A0854">
          <w:rPr>
            <w:rStyle w:val="Hyperlink"/>
            <w:szCs w:val="18"/>
          </w:rPr>
          <w:t>http://unfccc.int/349.php</w:t>
        </w:r>
      </w:hyperlink>
      <w:r w:rsidRPr="002A0854">
        <w:rPr>
          <w:szCs w:val="18"/>
        </w:rPr>
        <w:t xml:space="preserve">, where </w:t>
      </w:r>
      <w:r>
        <w:rPr>
          <w:szCs w:val="18"/>
        </w:rPr>
        <w:t xml:space="preserve">the </w:t>
      </w:r>
      <w:r w:rsidRPr="002A0854">
        <w:rPr>
          <w:szCs w:val="18"/>
        </w:rPr>
        <w:t>CGE training materials for the preparation of NCs from non-Annex I Parties are also available.</w:t>
      </w:r>
    </w:p>
  </w:footnote>
  <w:footnote w:id="24">
    <w:p w14:paraId="2A5963FB" w14:textId="45077DC6" w:rsidR="00FB6EB4" w:rsidRPr="008867FE" w:rsidRDefault="00FB6EB4" w:rsidP="00C35D68">
      <w:pPr>
        <w:pStyle w:val="FootnoteText"/>
        <w:rPr>
          <w:szCs w:val="16"/>
        </w:rPr>
      </w:pPr>
      <w:r w:rsidRPr="008867FE">
        <w:rPr>
          <w:szCs w:val="16"/>
        </w:rPr>
        <w:tab/>
      </w:r>
      <w:r w:rsidRPr="008867FE">
        <w:rPr>
          <w:rStyle w:val="FootnoteReference"/>
          <w:szCs w:val="16"/>
        </w:rPr>
        <w:footnoteRef/>
      </w:r>
      <w:r w:rsidRPr="008867FE">
        <w:rPr>
          <w:szCs w:val="16"/>
        </w:rPr>
        <w:tab/>
      </w:r>
      <w:hyperlink r:id="rId15" w:history="1">
        <w:r w:rsidRPr="00E6450E">
          <w:rPr>
            <w:rStyle w:val="Hyperlink"/>
            <w:szCs w:val="18"/>
          </w:rPr>
          <w:t>http://www4.unfccc.int/sites/enet/SitePages/Home.aspx</w:t>
        </w:r>
      </w:hyperlink>
      <w:r w:rsidRPr="008867FE">
        <w:rPr>
          <w:rFonts w:eastAsia="Times New Roman"/>
          <w:szCs w:val="18"/>
          <w:lang w:val="en-US" w:eastAsia="en-US"/>
        </w:rPr>
        <w:t>.</w:t>
      </w:r>
      <w:r w:rsidRPr="008867FE">
        <w:rPr>
          <w:szCs w:val="16"/>
        </w:rPr>
        <w:t xml:space="preserve"> </w:t>
      </w:r>
    </w:p>
  </w:footnote>
  <w:footnote w:id="25">
    <w:p w14:paraId="45835119" w14:textId="11BAD381" w:rsidR="00FB6EB4" w:rsidRPr="002A0854" w:rsidRDefault="00FB6EB4" w:rsidP="005E4523">
      <w:pPr>
        <w:pStyle w:val="FootnoteText"/>
        <w:rPr>
          <w:szCs w:val="16"/>
        </w:rPr>
      </w:pPr>
      <w:r w:rsidRPr="008867FE">
        <w:rPr>
          <w:szCs w:val="16"/>
        </w:rPr>
        <w:tab/>
      </w:r>
      <w:r w:rsidRPr="009B358E">
        <w:rPr>
          <w:rStyle w:val="FootnoteReference"/>
          <w:szCs w:val="16"/>
        </w:rPr>
        <w:footnoteRef/>
      </w:r>
      <w:r w:rsidRPr="009B358E">
        <w:rPr>
          <w:szCs w:val="16"/>
        </w:rPr>
        <w:tab/>
        <w:t xml:space="preserve">See document </w:t>
      </w:r>
      <w:r w:rsidRPr="009B358E">
        <w:rPr>
          <w:szCs w:val="18"/>
        </w:rPr>
        <w:t>FCCC/SBI/2017/15.</w:t>
      </w:r>
      <w:r w:rsidRPr="002A0854">
        <w:t xml:space="preserve"> </w:t>
      </w:r>
    </w:p>
  </w:footnote>
  <w:footnote w:id="26">
    <w:p w14:paraId="05E9D96D" w14:textId="65EAF078" w:rsidR="00FB6EB4" w:rsidRPr="009B3941" w:rsidRDefault="00FB6EB4" w:rsidP="00BE08BF">
      <w:pPr>
        <w:pStyle w:val="FootnoteText"/>
        <w:widowControl w:val="0"/>
        <w:tabs>
          <w:tab w:val="clear" w:pos="1021"/>
          <w:tab w:val="right" w:pos="1020"/>
        </w:tabs>
        <w:rPr>
          <w:lang w:val="en-US"/>
        </w:rPr>
      </w:pPr>
      <w:r>
        <w:tab/>
      </w:r>
      <w:r>
        <w:rPr>
          <w:rStyle w:val="FootnoteReference"/>
        </w:rPr>
        <w:footnoteRef/>
      </w:r>
      <w:r>
        <w:tab/>
      </w:r>
      <w:r>
        <w:rPr>
          <w:lang w:val="en-US"/>
        </w:rPr>
        <w:t>Decision 15/CP.1, annex I.</w:t>
      </w:r>
      <w:r>
        <w:t xml:space="preserve"> </w:t>
      </w:r>
    </w:p>
  </w:footnote>
  <w:footnote w:id="27">
    <w:p w14:paraId="7BC056B8" w14:textId="147A6F71" w:rsidR="00FB6EB4" w:rsidRPr="0068239F" w:rsidRDefault="00FB6EB4" w:rsidP="00A127C8">
      <w:pPr>
        <w:pStyle w:val="FootnoteText"/>
        <w:widowControl w:val="0"/>
        <w:tabs>
          <w:tab w:val="clear" w:pos="1021"/>
          <w:tab w:val="right" w:pos="1020"/>
        </w:tabs>
        <w:rPr>
          <w:lang w:val="en-US"/>
        </w:rPr>
      </w:pPr>
      <w:r>
        <w:tab/>
      </w:r>
      <w:r>
        <w:rPr>
          <w:rStyle w:val="FootnoteReference"/>
        </w:rPr>
        <w:footnoteRef/>
      </w:r>
      <w:r>
        <w:tab/>
        <w:t xml:space="preserve">See document FCCC/SBI/2017/15 for the estimated resources required to implement the CGE work programme for 2018. </w:t>
      </w:r>
    </w:p>
  </w:footnote>
  <w:footnote w:id="28">
    <w:p w14:paraId="2B4315E2" w14:textId="3549FDBB" w:rsidR="00FB6EB4" w:rsidRPr="007C770A" w:rsidRDefault="00FB6EB4" w:rsidP="00E246E3">
      <w:pPr>
        <w:pStyle w:val="FootnoteText"/>
        <w:rPr>
          <w:szCs w:val="16"/>
        </w:rPr>
      </w:pPr>
      <w:r w:rsidRPr="008867FE">
        <w:rPr>
          <w:szCs w:val="16"/>
        </w:rPr>
        <w:tab/>
      </w:r>
      <w:r w:rsidRPr="008867FE">
        <w:rPr>
          <w:rStyle w:val="FootnoteReference"/>
          <w:szCs w:val="16"/>
        </w:rPr>
        <w:footnoteRef/>
      </w:r>
      <w:r w:rsidRPr="008867FE">
        <w:rPr>
          <w:szCs w:val="16"/>
        </w:rPr>
        <w:tab/>
      </w:r>
      <w:r w:rsidRPr="007C770A">
        <w:rPr>
          <w:rFonts w:eastAsia="Times New Roman"/>
          <w:szCs w:val="18"/>
          <w:lang w:val="en-US" w:eastAsia="en-US"/>
        </w:rPr>
        <w:t xml:space="preserve">Available at </w:t>
      </w:r>
      <w:hyperlink r:id="rId16" w:history="1">
        <w:r w:rsidRPr="007C770A">
          <w:rPr>
            <w:rStyle w:val="Hyperlink"/>
            <w:rFonts w:eastAsia="Times New Roman"/>
            <w:szCs w:val="18"/>
            <w:lang w:val="en-US" w:eastAsia="en-US"/>
          </w:rPr>
          <w:t>http://unfccc.int/files/meetings/bonn_nov_2017/in-session/application/pdf/gef_oral_report.pdf</w:t>
        </w:r>
      </w:hyperlink>
      <w:r w:rsidRPr="007C770A">
        <w:rPr>
          <w:rFonts w:eastAsia="Times New Roman"/>
          <w:szCs w:val="18"/>
          <w:lang w:val="en-US" w:eastAsia="en-US"/>
        </w:rPr>
        <w:t>.</w:t>
      </w:r>
      <w:r w:rsidRPr="007C770A">
        <w:rPr>
          <w:szCs w:val="16"/>
        </w:rPr>
        <w:t xml:space="preserve"> </w:t>
      </w:r>
    </w:p>
  </w:footnote>
  <w:footnote w:id="29">
    <w:p w14:paraId="47AB533F" w14:textId="77BE620F" w:rsidR="00FB6EB4" w:rsidRPr="007C770A" w:rsidRDefault="00FB6EB4" w:rsidP="00E246E3">
      <w:pPr>
        <w:pStyle w:val="FootnoteText"/>
        <w:rPr>
          <w:lang w:val="en-US"/>
        </w:rPr>
      </w:pPr>
      <w:r w:rsidRPr="007C770A">
        <w:rPr>
          <w:color w:val="1F497D" w:themeColor="text2"/>
          <w:lang w:val="en-US"/>
        </w:rPr>
        <w:tab/>
      </w:r>
      <w:r w:rsidRPr="007C770A">
        <w:rPr>
          <w:rStyle w:val="FootnoteReference"/>
          <w:szCs w:val="16"/>
        </w:rPr>
        <w:footnoteRef/>
      </w:r>
      <w:r w:rsidRPr="007C770A">
        <w:rPr>
          <w:lang w:val="en-US"/>
        </w:rPr>
        <w:tab/>
        <w:t xml:space="preserve">See </w:t>
      </w:r>
      <w:hyperlink r:id="rId17" w:history="1">
        <w:r w:rsidRPr="007C770A">
          <w:rPr>
            <w:rStyle w:val="Hyperlink"/>
            <w:lang w:val="en-US"/>
          </w:rPr>
          <w:t>http://unfccc.int/10054.php</w:t>
        </w:r>
      </w:hyperlink>
      <w:r w:rsidRPr="007C770A">
        <w:rPr>
          <w:lang w:val="en-US"/>
        </w:rPr>
        <w:t>.</w:t>
      </w:r>
    </w:p>
  </w:footnote>
  <w:footnote w:id="30">
    <w:p w14:paraId="55D57A92" w14:textId="7297C566" w:rsidR="00FB6EB4" w:rsidRPr="007C770A" w:rsidRDefault="00FB6EB4" w:rsidP="00597152">
      <w:pPr>
        <w:pStyle w:val="FootnoteText"/>
        <w:rPr>
          <w:lang w:val="en-US"/>
        </w:rPr>
      </w:pPr>
      <w:r w:rsidRPr="007C770A">
        <w:tab/>
      </w:r>
      <w:r w:rsidRPr="007C770A">
        <w:rPr>
          <w:rStyle w:val="FootnoteReference"/>
        </w:rPr>
        <w:footnoteRef/>
      </w:r>
      <w:r w:rsidRPr="007C770A">
        <w:t xml:space="preserve"> </w:t>
      </w:r>
      <w:r w:rsidRPr="007C770A">
        <w:tab/>
        <w:t>FCCC/CP/2017/11, paragraph 21.</w:t>
      </w:r>
    </w:p>
  </w:footnote>
  <w:footnote w:id="31">
    <w:p w14:paraId="5D67B1AC" w14:textId="67EE2022" w:rsidR="00FB6EB4" w:rsidRPr="007C770A" w:rsidRDefault="00FB6EB4" w:rsidP="00801939">
      <w:pPr>
        <w:pStyle w:val="FootnoteText"/>
        <w:widowControl w:val="0"/>
        <w:rPr>
          <w:lang w:val="en-US"/>
        </w:rPr>
      </w:pPr>
      <w:r w:rsidRPr="007C770A">
        <w:tab/>
      </w:r>
      <w:r w:rsidRPr="007C770A">
        <w:rPr>
          <w:rStyle w:val="FootnoteReference"/>
        </w:rPr>
        <w:footnoteRef/>
      </w:r>
      <w:r w:rsidRPr="007C770A">
        <w:tab/>
      </w:r>
      <w:r w:rsidRPr="007C770A">
        <w:rPr>
          <w:szCs w:val="16"/>
        </w:rPr>
        <w:t xml:space="preserve">The interventions are </w:t>
      </w:r>
      <w:r w:rsidRPr="007C770A">
        <w:t xml:space="preserve">available via the webcast of the meeting at </w:t>
      </w:r>
      <w:hyperlink r:id="rId18" w:history="1">
        <w:r w:rsidRPr="007C770A">
          <w:rPr>
            <w:rStyle w:val="Hyperlink"/>
          </w:rPr>
          <w:t>https://unfccc.cloud.streamworld.de/webcast/sbi-opening-plenary</w:t>
        </w:r>
      </w:hyperlink>
      <w:r w:rsidRPr="007C770A">
        <w:t>.</w:t>
      </w:r>
    </w:p>
  </w:footnote>
  <w:footnote w:id="32">
    <w:p w14:paraId="3040939C" w14:textId="77777777" w:rsidR="00FB6EB4" w:rsidRPr="007C770A" w:rsidRDefault="00FB6EB4" w:rsidP="009706EB">
      <w:pPr>
        <w:pStyle w:val="FootnoteText"/>
        <w:widowControl w:val="0"/>
        <w:tabs>
          <w:tab w:val="clear" w:pos="1021"/>
          <w:tab w:val="right" w:pos="1020"/>
        </w:tabs>
        <w:rPr>
          <w:lang w:val="en-US"/>
        </w:rPr>
      </w:pPr>
      <w:r w:rsidRPr="007C770A">
        <w:tab/>
      </w:r>
      <w:r w:rsidRPr="007C770A">
        <w:rPr>
          <w:rStyle w:val="FootnoteReference"/>
        </w:rPr>
        <w:footnoteRef/>
      </w:r>
      <w:r w:rsidRPr="007C770A">
        <w:tab/>
        <w:t>In accordance with document FCCC/PA/CMA/2016/3, paragraph 24(a).</w:t>
      </w:r>
    </w:p>
  </w:footnote>
  <w:footnote w:id="33">
    <w:p w14:paraId="0B312BED" w14:textId="77777777" w:rsidR="00FB6EB4" w:rsidRPr="007C770A" w:rsidRDefault="00FB6EB4" w:rsidP="00A77D31">
      <w:pPr>
        <w:pStyle w:val="FootnoteText"/>
        <w:widowControl w:val="0"/>
        <w:tabs>
          <w:tab w:val="clear" w:pos="1021"/>
          <w:tab w:val="right" w:pos="1020"/>
        </w:tabs>
        <w:rPr>
          <w:lang w:val="en-US"/>
        </w:rPr>
      </w:pPr>
      <w:r w:rsidRPr="007C770A">
        <w:tab/>
      </w:r>
      <w:r w:rsidRPr="007C770A">
        <w:rPr>
          <w:rStyle w:val="FootnoteReference"/>
        </w:rPr>
        <w:footnoteRef/>
      </w:r>
      <w:r w:rsidRPr="007C770A">
        <w:tab/>
        <w:t>FCCC/PA/CMA/2016/3, paragraph 24.</w:t>
      </w:r>
    </w:p>
  </w:footnote>
  <w:footnote w:id="34">
    <w:p w14:paraId="579A9E6B" w14:textId="2594C155" w:rsidR="00FB6EB4" w:rsidRPr="00040474" w:rsidRDefault="00FB6EB4" w:rsidP="00816DEB">
      <w:pPr>
        <w:pStyle w:val="FootnoteText"/>
        <w:rPr>
          <w:lang w:val="en-US"/>
        </w:rPr>
      </w:pPr>
      <w:r w:rsidRPr="007C770A">
        <w:tab/>
      </w:r>
      <w:r w:rsidRPr="007C770A">
        <w:rPr>
          <w:rStyle w:val="FootnoteReference"/>
        </w:rPr>
        <w:footnoteRef/>
      </w:r>
      <w:r w:rsidRPr="007C770A">
        <w:tab/>
        <w:t xml:space="preserve">Parties and observers should upload their submissions at </w:t>
      </w:r>
      <w:hyperlink r:id="rId19" w:history="1">
        <w:r w:rsidRPr="007C770A">
          <w:rPr>
            <w:rStyle w:val="Hyperlink"/>
          </w:rPr>
          <w:t>http://www4.unfccc.int/sites/submissionportal/Pages/Home.aspx</w:t>
        </w:r>
      </w:hyperlink>
      <w:r w:rsidRPr="007C770A">
        <w:t xml:space="preserve"> (use the search function to swiftly access the relevant call for submissions).</w:t>
      </w:r>
      <w:r>
        <w:t xml:space="preserve"> </w:t>
      </w:r>
    </w:p>
    <w:p w14:paraId="7C00BCBF" w14:textId="4EA9C8F8" w:rsidR="00FB6EB4" w:rsidRPr="00FA16A9" w:rsidRDefault="00FB6EB4" w:rsidP="002908BE">
      <w:pPr>
        <w:pStyle w:val="FootnoteText"/>
        <w:widowControl w:val="0"/>
        <w:tabs>
          <w:tab w:val="clear" w:pos="1021"/>
          <w:tab w:val="right" w:pos="1020"/>
        </w:tabs>
        <w:ind w:left="0" w:firstLine="0"/>
        <w:rPr>
          <w:lang w:val="en-US"/>
        </w:rPr>
      </w:pPr>
    </w:p>
  </w:footnote>
  <w:footnote w:id="35">
    <w:p w14:paraId="7810E0E9" w14:textId="4C47E651" w:rsidR="00FB6EB4" w:rsidRPr="009B358E" w:rsidRDefault="00FB6EB4" w:rsidP="00C46C57">
      <w:pPr>
        <w:pStyle w:val="FootnoteText"/>
        <w:rPr>
          <w:lang w:val="en-US"/>
        </w:rPr>
      </w:pPr>
      <w:r w:rsidRPr="00CA5887">
        <w:rPr>
          <w:lang w:val="en-US"/>
        </w:rPr>
        <w:tab/>
      </w:r>
      <w:r w:rsidRPr="007C770A">
        <w:rPr>
          <w:rStyle w:val="FootnoteReference"/>
        </w:rPr>
        <w:footnoteRef/>
      </w:r>
      <w:r w:rsidRPr="007C770A">
        <w:t xml:space="preserve"> </w:t>
      </w:r>
      <w:r w:rsidRPr="007C770A">
        <w:tab/>
        <w:t xml:space="preserve">Available at </w:t>
      </w:r>
      <w:hyperlink r:id="rId20" w:history="1">
        <w:r w:rsidRPr="007C770A">
          <w:rPr>
            <w:rStyle w:val="Hyperlink"/>
          </w:rPr>
          <w:t>http://www4.unfccc.int/sites/submissionportal/Pages/Home.aspx</w:t>
        </w:r>
      </w:hyperlink>
      <w:r w:rsidRPr="007C770A">
        <w:t xml:space="preserve"> (use the search function to </w:t>
      </w:r>
      <w:r w:rsidRPr="009B358E">
        <w:t xml:space="preserve">swiftly access the relevant submissions). </w:t>
      </w:r>
    </w:p>
  </w:footnote>
  <w:footnote w:id="36">
    <w:p w14:paraId="4577E715" w14:textId="1282EFCD" w:rsidR="00FB6EB4" w:rsidRPr="009B358E" w:rsidRDefault="00FB6EB4" w:rsidP="00A35A25">
      <w:pPr>
        <w:pStyle w:val="FootnoteText"/>
        <w:widowControl w:val="0"/>
        <w:rPr>
          <w:lang w:val="en-US"/>
        </w:rPr>
      </w:pPr>
      <w:r w:rsidRPr="009B358E">
        <w:tab/>
      </w:r>
      <w:r w:rsidRPr="009B358E">
        <w:rPr>
          <w:rStyle w:val="FootnoteReference"/>
        </w:rPr>
        <w:footnoteRef/>
      </w:r>
      <w:r w:rsidRPr="009B358E">
        <w:tab/>
      </w:r>
      <w:r w:rsidRPr="009B358E">
        <w:rPr>
          <w:szCs w:val="16"/>
        </w:rPr>
        <w:t>As footnote 30 above</w:t>
      </w:r>
      <w:r w:rsidRPr="009B358E">
        <w:t>.</w:t>
      </w:r>
    </w:p>
  </w:footnote>
  <w:footnote w:id="37">
    <w:p w14:paraId="38CC699B" w14:textId="1EAD3AC4" w:rsidR="00FB6EB4" w:rsidRPr="009B358E" w:rsidRDefault="00FB6EB4" w:rsidP="00E54531">
      <w:pPr>
        <w:pStyle w:val="FootnoteText"/>
        <w:rPr>
          <w:lang w:val="en-US"/>
        </w:rPr>
      </w:pPr>
      <w:r w:rsidRPr="009B358E">
        <w:rPr>
          <w:lang w:val="en-US"/>
        </w:rPr>
        <w:tab/>
      </w:r>
      <w:r w:rsidRPr="009B358E">
        <w:rPr>
          <w:rStyle w:val="FootnoteReference"/>
        </w:rPr>
        <w:footnoteRef/>
      </w:r>
      <w:r w:rsidRPr="009B358E">
        <w:t xml:space="preserve"> </w:t>
      </w:r>
      <w:r w:rsidRPr="009B358E">
        <w:tab/>
        <w:t xml:space="preserve">As footnote 34 above. </w:t>
      </w:r>
    </w:p>
  </w:footnote>
  <w:footnote w:id="38">
    <w:p w14:paraId="569BDE63" w14:textId="3689FF3C" w:rsidR="00FB6EB4" w:rsidRPr="009B358E" w:rsidRDefault="00FB6EB4" w:rsidP="00477430">
      <w:pPr>
        <w:pStyle w:val="FootnoteText"/>
        <w:widowControl w:val="0"/>
        <w:rPr>
          <w:lang w:val="en-US"/>
        </w:rPr>
      </w:pPr>
      <w:r w:rsidRPr="009B358E">
        <w:tab/>
      </w:r>
      <w:r w:rsidRPr="009B358E">
        <w:rPr>
          <w:rStyle w:val="FootnoteReference"/>
        </w:rPr>
        <w:footnoteRef/>
      </w:r>
      <w:r w:rsidRPr="009B358E">
        <w:tab/>
        <w:t xml:space="preserve">Available at </w:t>
      </w:r>
      <w:hyperlink r:id="rId21" w:history="1">
        <w:r w:rsidRPr="009B358E">
          <w:rPr>
            <w:rStyle w:val="Hyperlink"/>
          </w:rPr>
          <w:t>http://unfccc.int/files/meetings/bonn_nov_2017/in-session/application/pdf/sbi47_6_informal_note.pdf</w:t>
        </w:r>
      </w:hyperlink>
      <w:r w:rsidRPr="009B358E">
        <w:t>.</w:t>
      </w:r>
    </w:p>
  </w:footnote>
  <w:footnote w:id="39">
    <w:p w14:paraId="30BBBE3C" w14:textId="24A7DA91" w:rsidR="00FB6EB4" w:rsidRPr="009B358E" w:rsidRDefault="00FB6EB4" w:rsidP="006C691D">
      <w:pPr>
        <w:pStyle w:val="FootnoteText"/>
        <w:rPr>
          <w:lang w:val="en-US"/>
        </w:rPr>
      </w:pPr>
      <w:r w:rsidRPr="009B358E">
        <w:rPr>
          <w:lang w:val="en-US"/>
        </w:rPr>
        <w:tab/>
      </w:r>
      <w:r w:rsidRPr="009B358E">
        <w:rPr>
          <w:rStyle w:val="FootnoteReference"/>
        </w:rPr>
        <w:footnoteRef/>
      </w:r>
      <w:r w:rsidRPr="009B358E">
        <w:t xml:space="preserve"> </w:t>
      </w:r>
      <w:r w:rsidRPr="009B358E">
        <w:tab/>
        <w:t xml:space="preserve">As footnote 34 above. </w:t>
      </w:r>
    </w:p>
  </w:footnote>
  <w:footnote w:id="40">
    <w:p w14:paraId="07543B17" w14:textId="68C9C572" w:rsidR="00FB6EB4" w:rsidRPr="004F2693" w:rsidRDefault="00FB6EB4" w:rsidP="00A8689C">
      <w:pPr>
        <w:pStyle w:val="FootnoteText"/>
        <w:widowControl w:val="0"/>
        <w:tabs>
          <w:tab w:val="clear" w:pos="1021"/>
          <w:tab w:val="right" w:pos="1020"/>
        </w:tabs>
        <w:rPr>
          <w:lang w:val="en-US"/>
        </w:rPr>
      </w:pPr>
      <w:r w:rsidRPr="009B358E">
        <w:tab/>
      </w:r>
      <w:r w:rsidRPr="009B358E">
        <w:rPr>
          <w:rStyle w:val="FootnoteReference"/>
        </w:rPr>
        <w:footnoteRef/>
      </w:r>
      <w:r w:rsidRPr="009B358E">
        <w:tab/>
        <w:t>As footnote 34 above.</w:t>
      </w:r>
    </w:p>
  </w:footnote>
  <w:footnote w:id="41">
    <w:p w14:paraId="757F6E6F" w14:textId="6E266844" w:rsidR="00FB6EB4" w:rsidRPr="0013674E" w:rsidRDefault="00FB6EB4" w:rsidP="00477430">
      <w:pPr>
        <w:pStyle w:val="FootnoteText"/>
        <w:widowControl w:val="0"/>
        <w:rPr>
          <w:lang w:val="en-US"/>
        </w:rPr>
      </w:pPr>
      <w:r w:rsidRPr="00FF7A6E">
        <w:tab/>
      </w:r>
      <w:r w:rsidRPr="00FF7A6E">
        <w:rPr>
          <w:rStyle w:val="FootnoteReference"/>
        </w:rPr>
        <w:footnoteRef/>
      </w:r>
      <w:r w:rsidRPr="00FF7A6E">
        <w:tab/>
      </w:r>
      <w:r>
        <w:t xml:space="preserve">Available at </w:t>
      </w:r>
      <w:hyperlink r:id="rId22" w:history="1">
        <w:r w:rsidRPr="0013674E">
          <w:rPr>
            <w:rStyle w:val="Hyperlink"/>
          </w:rPr>
          <w:t>http://unfccc.int/files/meetings/bonn_nov_2017/in-session/application/pdf/sbi47_7_informal_note.pdf</w:t>
        </w:r>
      </w:hyperlink>
      <w:r w:rsidRPr="0013674E">
        <w:rPr>
          <w:rStyle w:val="Hyperlink"/>
        </w:rPr>
        <w:t>.</w:t>
      </w:r>
      <w:r w:rsidRPr="0013674E">
        <w:t xml:space="preserve"> </w:t>
      </w:r>
    </w:p>
  </w:footnote>
  <w:footnote w:id="42">
    <w:p w14:paraId="25140E57" w14:textId="13FC3550" w:rsidR="00FB6EB4" w:rsidRPr="0013674E" w:rsidRDefault="00FB6EB4" w:rsidP="00AA39E2">
      <w:pPr>
        <w:pStyle w:val="FootnoteText"/>
        <w:widowControl w:val="0"/>
        <w:rPr>
          <w:lang w:val="en-US"/>
        </w:rPr>
      </w:pPr>
      <w:r w:rsidRPr="0013674E">
        <w:tab/>
      </w:r>
      <w:r w:rsidRPr="0013674E">
        <w:rPr>
          <w:rStyle w:val="FootnoteReference"/>
        </w:rPr>
        <w:footnoteRef/>
      </w:r>
      <w:r w:rsidRPr="0013674E">
        <w:tab/>
      </w:r>
      <w:r w:rsidRPr="0013674E">
        <w:rPr>
          <w:szCs w:val="16"/>
        </w:rPr>
        <w:t xml:space="preserve">The interventions are </w:t>
      </w:r>
      <w:r w:rsidRPr="0013674E">
        <w:t xml:space="preserve">available via the webcast of the meeting at </w:t>
      </w:r>
      <w:hyperlink r:id="rId23" w:history="1">
        <w:r w:rsidRPr="0013674E">
          <w:rPr>
            <w:rStyle w:val="Hyperlink"/>
          </w:rPr>
          <w:t>https://unfccc.cloud.streamworld.de/webcast/sbi-closing-plenary-part-i</w:t>
        </w:r>
      </w:hyperlink>
      <w:r w:rsidRPr="0013674E">
        <w:t xml:space="preserve">. </w:t>
      </w:r>
    </w:p>
  </w:footnote>
  <w:footnote w:id="43">
    <w:p w14:paraId="50FE666B" w14:textId="07EE7CB0" w:rsidR="00FB6EB4" w:rsidRPr="0013674E" w:rsidRDefault="00FB6EB4" w:rsidP="004D0DE4">
      <w:pPr>
        <w:pStyle w:val="FootnoteText"/>
        <w:widowControl w:val="0"/>
        <w:rPr>
          <w:lang w:val="en-US"/>
        </w:rPr>
      </w:pPr>
      <w:r w:rsidRPr="0013674E">
        <w:tab/>
      </w:r>
      <w:r w:rsidRPr="0013674E">
        <w:rPr>
          <w:rStyle w:val="FootnoteReference"/>
        </w:rPr>
        <w:footnoteRef/>
      </w:r>
      <w:r w:rsidRPr="0013674E">
        <w:tab/>
      </w:r>
      <w:r w:rsidRPr="0013674E">
        <w:rPr>
          <w:szCs w:val="16"/>
        </w:rPr>
        <w:t xml:space="preserve">The interventions are </w:t>
      </w:r>
      <w:r w:rsidRPr="0013674E">
        <w:t xml:space="preserve">available via the webcast of the meeting at </w:t>
      </w:r>
      <w:hyperlink r:id="rId24" w:history="1">
        <w:r w:rsidRPr="0013674E">
          <w:rPr>
            <w:rStyle w:val="Hyperlink"/>
          </w:rPr>
          <w:t>https://unfccc.cloud.streamworld.de/webcast/sbi-closing-plenary-part-ii-5th-meeting</w:t>
        </w:r>
      </w:hyperlink>
      <w:r w:rsidRPr="0013674E">
        <w:t xml:space="preserve"> (two of the interventions can be heard under agenda item 12).</w:t>
      </w:r>
    </w:p>
  </w:footnote>
  <w:footnote w:id="44">
    <w:p w14:paraId="32C06B3B" w14:textId="6332299A" w:rsidR="00FB6EB4" w:rsidRPr="00A06C59" w:rsidRDefault="00FB6EB4" w:rsidP="00E246E3">
      <w:pPr>
        <w:pStyle w:val="FootnoteText"/>
        <w:rPr>
          <w:szCs w:val="16"/>
        </w:rPr>
      </w:pPr>
      <w:r w:rsidRPr="0013674E">
        <w:rPr>
          <w:szCs w:val="16"/>
        </w:rPr>
        <w:tab/>
      </w:r>
      <w:r w:rsidRPr="0013674E">
        <w:rPr>
          <w:rStyle w:val="FootnoteReference"/>
          <w:szCs w:val="16"/>
        </w:rPr>
        <w:footnoteRef/>
      </w:r>
      <w:r w:rsidRPr="0013674E">
        <w:rPr>
          <w:szCs w:val="16"/>
        </w:rPr>
        <w:tab/>
        <w:t xml:space="preserve">See </w:t>
      </w:r>
      <w:hyperlink r:id="rId25" w:history="1">
        <w:r w:rsidRPr="0013674E">
          <w:rPr>
            <w:rStyle w:val="Hyperlink"/>
            <w:rFonts w:eastAsia="Times New Roman"/>
            <w:szCs w:val="18"/>
            <w:lang w:val="en-US" w:eastAsia="en-US"/>
          </w:rPr>
          <w:t>http://unfccc.int/files/meetings/bonn_nov_2017/in-session/application/pdf/leg_oral_report.pdf</w:t>
        </w:r>
      </w:hyperlink>
      <w:r w:rsidRPr="0013674E">
        <w:t>.</w:t>
      </w:r>
    </w:p>
  </w:footnote>
  <w:footnote w:id="45">
    <w:p w14:paraId="5EB6D0D8" w14:textId="5D78DB5A" w:rsidR="00FB6EB4" w:rsidRPr="008867FE" w:rsidRDefault="00FB6EB4" w:rsidP="004D7113">
      <w:pPr>
        <w:pStyle w:val="FootnoteText"/>
        <w:rPr>
          <w:szCs w:val="16"/>
        </w:rPr>
      </w:pPr>
      <w:r w:rsidRPr="00A06C59">
        <w:rPr>
          <w:szCs w:val="16"/>
        </w:rPr>
        <w:tab/>
      </w:r>
      <w:r w:rsidRPr="00A06C59">
        <w:rPr>
          <w:rStyle w:val="FootnoteReference"/>
          <w:szCs w:val="16"/>
        </w:rPr>
        <w:footnoteRef/>
      </w:r>
      <w:r w:rsidRPr="00A06C59">
        <w:rPr>
          <w:szCs w:val="16"/>
        </w:rPr>
        <w:tab/>
        <w:t xml:space="preserve">Contained in document </w:t>
      </w:r>
      <w:r w:rsidRPr="00A06C59">
        <w:t>FCCC/SB/2017/2/Add.1–FCCC/SBI/2017/14/Add.1.</w:t>
      </w:r>
    </w:p>
  </w:footnote>
  <w:footnote w:id="46">
    <w:p w14:paraId="563F3AA4" w14:textId="77777777" w:rsidR="00FB6EB4" w:rsidRPr="00E4039C" w:rsidRDefault="00FB6EB4" w:rsidP="0083666E">
      <w:pPr>
        <w:pStyle w:val="FootnoteText"/>
        <w:widowControl w:val="0"/>
        <w:tabs>
          <w:tab w:val="clear" w:pos="1021"/>
          <w:tab w:val="right" w:pos="1020"/>
        </w:tabs>
        <w:rPr>
          <w:lang w:val="en-US"/>
        </w:rPr>
      </w:pPr>
      <w:r w:rsidRPr="00CC10DD">
        <w:tab/>
      </w:r>
      <w:r w:rsidRPr="00CC10DD">
        <w:rPr>
          <w:rStyle w:val="FootnoteReference"/>
        </w:rPr>
        <w:footnoteRef/>
      </w:r>
      <w:r w:rsidRPr="00E4039C">
        <w:rPr>
          <w:lang w:val="en-US"/>
        </w:rPr>
        <w:tab/>
        <w:t>FCCC/SBI/2017/</w:t>
      </w:r>
      <w:r>
        <w:rPr>
          <w:lang w:val="en-US"/>
        </w:rPr>
        <w:t>14.</w:t>
      </w:r>
    </w:p>
  </w:footnote>
  <w:footnote w:id="47">
    <w:p w14:paraId="32D19A82" w14:textId="5CF279BC" w:rsidR="00FB6EB4" w:rsidRPr="008867FE" w:rsidRDefault="00FB6EB4" w:rsidP="00C72A24">
      <w:pPr>
        <w:pStyle w:val="FootnoteText"/>
        <w:rPr>
          <w:szCs w:val="16"/>
        </w:rPr>
      </w:pPr>
      <w:r w:rsidRPr="008867FE">
        <w:rPr>
          <w:szCs w:val="16"/>
        </w:rPr>
        <w:tab/>
      </w:r>
      <w:r w:rsidRPr="009B358E">
        <w:rPr>
          <w:rStyle w:val="FootnoteReference"/>
          <w:szCs w:val="16"/>
        </w:rPr>
        <w:footnoteRef/>
      </w:r>
      <w:r w:rsidRPr="009B358E">
        <w:rPr>
          <w:szCs w:val="16"/>
        </w:rPr>
        <w:tab/>
        <w:t>As footnote 44 above</w:t>
      </w:r>
      <w:r w:rsidRPr="009B358E">
        <w:t>.</w:t>
      </w:r>
    </w:p>
  </w:footnote>
  <w:footnote w:id="48">
    <w:p w14:paraId="01ACBEEA" w14:textId="77777777" w:rsidR="00FB6EB4" w:rsidRPr="000175EE" w:rsidRDefault="00FB6EB4" w:rsidP="00427047">
      <w:pPr>
        <w:pStyle w:val="FootnoteText"/>
        <w:widowControl w:val="0"/>
        <w:tabs>
          <w:tab w:val="clear" w:pos="1021"/>
          <w:tab w:val="right" w:pos="1020"/>
        </w:tabs>
        <w:rPr>
          <w:lang w:val="en-US"/>
        </w:rPr>
      </w:pPr>
      <w:r>
        <w:tab/>
      </w:r>
      <w:r>
        <w:rPr>
          <w:rStyle w:val="FootnoteReference"/>
        </w:rPr>
        <w:footnoteRef/>
      </w:r>
      <w:r>
        <w:tab/>
        <w:t>FCCC/SBI/2017/INF.12.</w:t>
      </w:r>
    </w:p>
  </w:footnote>
  <w:footnote w:id="49">
    <w:p w14:paraId="5B24CA55" w14:textId="77777777" w:rsidR="00FB6EB4" w:rsidRPr="006F1B9D" w:rsidRDefault="00FB6EB4" w:rsidP="00427047">
      <w:pPr>
        <w:pStyle w:val="FootnoteText"/>
        <w:widowControl w:val="0"/>
        <w:tabs>
          <w:tab w:val="clear" w:pos="1021"/>
          <w:tab w:val="right" w:pos="1020"/>
        </w:tabs>
        <w:rPr>
          <w:lang w:val="en-US"/>
        </w:rPr>
      </w:pPr>
      <w:r>
        <w:tab/>
      </w:r>
      <w:r>
        <w:rPr>
          <w:rStyle w:val="FootnoteReference"/>
        </w:rPr>
        <w:footnoteRef/>
      </w:r>
      <w:r>
        <w:tab/>
        <w:t xml:space="preserve">See </w:t>
      </w:r>
      <w:hyperlink r:id="rId26" w:history="1">
        <w:r w:rsidRPr="00AF1E4D">
          <w:rPr>
            <w:rStyle w:val="Hyperlink"/>
          </w:rPr>
          <w:t>http://www4.unfccc.int/nap/Pages/national-adaptation-plans.aspx</w:t>
        </w:r>
      </w:hyperlink>
      <w:r>
        <w:t>.</w:t>
      </w:r>
    </w:p>
  </w:footnote>
  <w:footnote w:id="50">
    <w:p w14:paraId="2D7308FB" w14:textId="77777777" w:rsidR="00FB6EB4" w:rsidRPr="0082361C" w:rsidRDefault="00FB6EB4" w:rsidP="00427047">
      <w:pPr>
        <w:pStyle w:val="FootnoteText"/>
        <w:widowControl w:val="0"/>
        <w:tabs>
          <w:tab w:val="clear" w:pos="1021"/>
          <w:tab w:val="right" w:pos="1020"/>
        </w:tabs>
        <w:rPr>
          <w:lang w:val="en-US"/>
        </w:rPr>
      </w:pPr>
      <w:r>
        <w:tab/>
      </w:r>
      <w:r>
        <w:rPr>
          <w:rStyle w:val="FootnoteReference"/>
        </w:rPr>
        <w:footnoteRef/>
      </w:r>
      <w:r w:rsidRPr="0082361C">
        <w:rPr>
          <w:lang w:val="en-US"/>
        </w:rPr>
        <w:tab/>
        <w:t>FCCC/CP/2017/7, paragraph 19.</w:t>
      </w:r>
    </w:p>
  </w:footnote>
  <w:footnote w:id="51">
    <w:p w14:paraId="312C5775" w14:textId="77777777" w:rsidR="00FB6EB4" w:rsidRPr="00393904" w:rsidRDefault="00FB6EB4" w:rsidP="00427047">
      <w:pPr>
        <w:pStyle w:val="FootnoteText"/>
        <w:widowControl w:val="0"/>
        <w:tabs>
          <w:tab w:val="clear" w:pos="1021"/>
          <w:tab w:val="right" w:pos="1020"/>
        </w:tabs>
        <w:rPr>
          <w:lang w:val="en-US"/>
        </w:rPr>
      </w:pPr>
      <w:r>
        <w:tab/>
      </w:r>
      <w:r w:rsidRPr="004D0DCA">
        <w:rPr>
          <w:rStyle w:val="FootnoteReference"/>
        </w:rPr>
        <w:footnoteRef/>
      </w:r>
      <w:r w:rsidRPr="004D0DCA">
        <w:tab/>
        <w:t>In conjunction with the 11</w:t>
      </w:r>
      <w:r w:rsidRPr="00393904">
        <w:rPr>
          <w:vertAlign w:val="superscript"/>
        </w:rPr>
        <w:t>th</w:t>
      </w:r>
      <w:r w:rsidRPr="004D0DCA">
        <w:t xml:space="preserve"> International Conference on </w:t>
      </w:r>
      <w:r w:rsidRPr="00393904">
        <w:t>Community-Based Adaptation.</w:t>
      </w:r>
    </w:p>
  </w:footnote>
  <w:footnote w:id="52">
    <w:p w14:paraId="0D23E7EB" w14:textId="771B1A19" w:rsidR="00FB6EB4" w:rsidRPr="0082361C" w:rsidRDefault="00FB6EB4" w:rsidP="00427047">
      <w:pPr>
        <w:pStyle w:val="FootnoteText"/>
        <w:widowControl w:val="0"/>
        <w:tabs>
          <w:tab w:val="clear" w:pos="1021"/>
          <w:tab w:val="right" w:pos="1020"/>
        </w:tabs>
        <w:rPr>
          <w:lang w:val="en-US"/>
        </w:rPr>
      </w:pPr>
      <w:r w:rsidRPr="00393904">
        <w:tab/>
      </w:r>
      <w:r w:rsidRPr="00393904">
        <w:rPr>
          <w:rStyle w:val="FootnoteReference"/>
        </w:rPr>
        <w:footnoteRef/>
      </w:r>
      <w:r w:rsidRPr="00393904">
        <w:tab/>
        <w:t>Co-hosted with the Ministry of Environment of the Republic of Korea and organized by the Korea Adaptation Center for Climate Change of the Korea Environment Institute in partnership with the National Adaptation Plan Global Support Programme (jointly administered by the United Nations Development Programme and the United Nations Environment Programme) and the United Nations Office for Sustainable Development.</w:t>
      </w:r>
    </w:p>
  </w:footnote>
  <w:footnote w:id="53">
    <w:p w14:paraId="3584CFA1" w14:textId="674F1C51" w:rsidR="00FB6EB4" w:rsidRPr="007846AF" w:rsidRDefault="00FB6EB4" w:rsidP="00427047">
      <w:pPr>
        <w:pStyle w:val="FootnoteText"/>
        <w:widowControl w:val="0"/>
        <w:tabs>
          <w:tab w:val="clear" w:pos="1021"/>
          <w:tab w:val="right" w:pos="1020"/>
        </w:tabs>
        <w:rPr>
          <w:lang w:val="en-US"/>
        </w:rPr>
      </w:pPr>
      <w:r>
        <w:tab/>
      </w:r>
      <w:r>
        <w:rPr>
          <w:rStyle w:val="FootnoteReference"/>
        </w:rPr>
        <w:footnoteRef/>
      </w:r>
      <w:r>
        <w:tab/>
        <w:t xml:space="preserve">Available at </w:t>
      </w:r>
      <w:hyperlink r:id="rId27" w:history="1">
        <w:r w:rsidRPr="00393904">
          <w:rPr>
            <w:rStyle w:val="Hyperlink"/>
          </w:rPr>
          <w:t>http://unfccc.int/files/adaptation/groups_committees/adaptation_committee/</w:t>
        </w:r>
        <w:r w:rsidRPr="00393904">
          <w:rPr>
            <w:rStyle w:val="Hyperlink"/>
          </w:rPr>
          <w:br/>
          <w:t>application/pdf/ac12_8ai_readiness.pdf</w:t>
        </w:r>
      </w:hyperlink>
      <w:r w:rsidRPr="00393904">
        <w:t>.</w:t>
      </w:r>
    </w:p>
  </w:footnote>
  <w:footnote w:id="54">
    <w:p w14:paraId="431E223D" w14:textId="77777777" w:rsidR="00FB6EB4" w:rsidRPr="007846AF" w:rsidRDefault="00FB6EB4" w:rsidP="00427047">
      <w:pPr>
        <w:pStyle w:val="FootnoteText"/>
        <w:widowControl w:val="0"/>
        <w:tabs>
          <w:tab w:val="clear" w:pos="1021"/>
          <w:tab w:val="right" w:pos="1020"/>
        </w:tabs>
        <w:rPr>
          <w:lang w:val="en-US"/>
        </w:rPr>
      </w:pPr>
      <w:r w:rsidRPr="007846AF">
        <w:tab/>
      </w:r>
      <w:r w:rsidRPr="007846AF">
        <w:rPr>
          <w:rStyle w:val="FootnoteReference"/>
        </w:rPr>
        <w:footnoteRef/>
      </w:r>
      <w:r w:rsidRPr="007846AF">
        <w:tab/>
        <w:t>In accordance with decision 4/CP.21, paragraphs 11–13.</w:t>
      </w:r>
    </w:p>
  </w:footnote>
  <w:footnote w:id="55">
    <w:p w14:paraId="76145453" w14:textId="2E69AB7F" w:rsidR="00FB6EB4" w:rsidRPr="00893213" w:rsidRDefault="00FB6EB4" w:rsidP="00427047">
      <w:pPr>
        <w:pStyle w:val="FootnoteText"/>
        <w:widowControl w:val="0"/>
        <w:tabs>
          <w:tab w:val="clear" w:pos="1021"/>
          <w:tab w:val="right" w:pos="1020"/>
        </w:tabs>
        <w:rPr>
          <w:lang w:val="en-US"/>
        </w:rPr>
      </w:pPr>
      <w:r w:rsidRPr="007846AF">
        <w:tab/>
      </w:r>
      <w:r w:rsidRPr="009B358E">
        <w:rPr>
          <w:rStyle w:val="FootnoteReference"/>
        </w:rPr>
        <w:footnoteRef/>
      </w:r>
      <w:r w:rsidRPr="009B358E">
        <w:tab/>
        <w:t>As footnote 53 above.</w:t>
      </w:r>
      <w:r>
        <w:t xml:space="preserve"> </w:t>
      </w:r>
    </w:p>
  </w:footnote>
  <w:footnote w:id="56">
    <w:p w14:paraId="1ADE7C0B" w14:textId="010C8C61" w:rsidR="00FB6EB4" w:rsidRPr="008867FE" w:rsidRDefault="00FB6EB4" w:rsidP="00E246E3">
      <w:pPr>
        <w:pStyle w:val="FootnoteText"/>
        <w:rPr>
          <w:szCs w:val="16"/>
        </w:rPr>
      </w:pPr>
      <w:r w:rsidRPr="008867FE">
        <w:rPr>
          <w:szCs w:val="16"/>
        </w:rPr>
        <w:tab/>
      </w:r>
      <w:r w:rsidRPr="008867FE">
        <w:rPr>
          <w:rStyle w:val="FootnoteReference"/>
          <w:szCs w:val="16"/>
        </w:rPr>
        <w:footnoteRef/>
      </w:r>
      <w:r w:rsidRPr="008867FE">
        <w:rPr>
          <w:szCs w:val="16"/>
        </w:rPr>
        <w:tab/>
      </w:r>
      <w:r>
        <w:rPr>
          <w:szCs w:val="16"/>
        </w:rPr>
        <w:t xml:space="preserve">See </w:t>
      </w:r>
      <w:hyperlink r:id="rId28" w:history="1">
        <w:r w:rsidRPr="004B20B9">
          <w:rPr>
            <w:rStyle w:val="Hyperlink"/>
            <w:rFonts w:eastAsia="Times New Roman"/>
            <w:szCs w:val="18"/>
            <w:lang w:val="en-US" w:eastAsia="en-US"/>
          </w:rPr>
          <w:t>http://unfccc.int/files/meetings/bonn_nov_2017/in-session/application/pdf/ac_oral_report.pdf</w:t>
        </w:r>
      </w:hyperlink>
      <w:r w:rsidRPr="004B20B9">
        <w:rPr>
          <w:rFonts w:eastAsia="Times New Roman"/>
          <w:szCs w:val="18"/>
          <w:lang w:val="en-US" w:eastAsia="en-US"/>
        </w:rPr>
        <w:t>.</w:t>
      </w:r>
      <w:r>
        <w:rPr>
          <w:rFonts w:eastAsia="Times New Roman"/>
          <w:szCs w:val="18"/>
          <w:lang w:val="en-US" w:eastAsia="en-US"/>
        </w:rPr>
        <w:t xml:space="preserve"> </w:t>
      </w:r>
    </w:p>
  </w:footnote>
  <w:footnote w:id="57">
    <w:p w14:paraId="07E37459" w14:textId="5D94E9C8" w:rsidR="00FB6EB4" w:rsidRPr="008867FE" w:rsidRDefault="00FB6EB4" w:rsidP="00705CC7">
      <w:pPr>
        <w:pStyle w:val="FootnoteText"/>
        <w:rPr>
          <w:szCs w:val="16"/>
        </w:rPr>
      </w:pPr>
      <w:r w:rsidRPr="008867FE">
        <w:rPr>
          <w:szCs w:val="16"/>
        </w:rPr>
        <w:tab/>
      </w:r>
      <w:r w:rsidRPr="009B358E">
        <w:rPr>
          <w:rStyle w:val="FootnoteReference"/>
          <w:szCs w:val="16"/>
        </w:rPr>
        <w:footnoteRef/>
      </w:r>
      <w:r w:rsidRPr="009B358E">
        <w:rPr>
          <w:szCs w:val="16"/>
        </w:rPr>
        <w:tab/>
        <w:t>As footnote 44 above</w:t>
      </w:r>
      <w:r w:rsidRPr="009B358E">
        <w:t>.</w:t>
      </w:r>
    </w:p>
  </w:footnote>
  <w:footnote w:id="58">
    <w:p w14:paraId="364E8E91" w14:textId="77777777" w:rsidR="00FB6EB4" w:rsidRPr="006434DD" w:rsidRDefault="00FB6EB4" w:rsidP="007D6EBE">
      <w:pPr>
        <w:pStyle w:val="FootnoteText"/>
        <w:rPr>
          <w:lang w:val="en-US"/>
        </w:rPr>
      </w:pPr>
      <w:r>
        <w:tab/>
      </w:r>
      <w:r>
        <w:rPr>
          <w:rStyle w:val="FootnoteReference"/>
        </w:rPr>
        <w:footnoteRef/>
      </w:r>
      <w:r>
        <w:tab/>
        <w:t>FCCC/SB/2017/2 and FCCC</w:t>
      </w:r>
      <w:r w:rsidRPr="006434DD">
        <w:t xml:space="preserve">/SB/2017/2/Add.1–FCCC/SBI/2017/14/Add.1. </w:t>
      </w:r>
    </w:p>
  </w:footnote>
  <w:footnote w:id="59">
    <w:p w14:paraId="7EC01F46" w14:textId="40345EDE" w:rsidR="00FB6EB4" w:rsidRPr="00C52D79" w:rsidRDefault="00FB6EB4" w:rsidP="007D6EBE">
      <w:pPr>
        <w:pStyle w:val="FootnoteText"/>
        <w:rPr>
          <w:lang w:val="en-US"/>
        </w:rPr>
      </w:pPr>
      <w:r w:rsidRPr="006434DD">
        <w:tab/>
      </w:r>
      <w:r w:rsidRPr="006434DD">
        <w:rPr>
          <w:rStyle w:val="FootnoteReference"/>
        </w:rPr>
        <w:footnoteRef/>
      </w:r>
      <w:r w:rsidRPr="006434DD">
        <w:tab/>
      </w:r>
      <w:r w:rsidRPr="00C52D79">
        <w:t xml:space="preserve">See </w:t>
      </w:r>
      <w:hyperlink r:id="rId29" w:history="1">
        <w:r w:rsidRPr="00C52D79">
          <w:rPr>
            <w:rStyle w:val="Hyperlink"/>
          </w:rPr>
          <w:t>http://unfccc.int/files/meetings/bonn_nov_2017/in-session/application/pdf/sb47_isbi12_isbst4_ainformal_note_ac_.pdf</w:t>
        </w:r>
      </w:hyperlink>
      <w:r w:rsidRPr="00C52D79">
        <w:t>.</w:t>
      </w:r>
      <w:hyperlink r:id="rId30" w:history="1"/>
    </w:p>
  </w:footnote>
  <w:footnote w:id="60">
    <w:p w14:paraId="2B7CAF07" w14:textId="07A1A38B" w:rsidR="00FB6EB4" w:rsidRPr="00C52D79" w:rsidRDefault="00FB6EB4" w:rsidP="007D6EBE">
      <w:pPr>
        <w:pStyle w:val="FootnoteText"/>
        <w:rPr>
          <w:lang w:val="en-US"/>
        </w:rPr>
      </w:pPr>
      <w:r w:rsidRPr="00C52D79">
        <w:tab/>
      </w:r>
      <w:r w:rsidRPr="00C52D79">
        <w:rPr>
          <w:rStyle w:val="FootnoteReference"/>
        </w:rPr>
        <w:footnoteRef/>
      </w:r>
      <w:r w:rsidRPr="00C52D79">
        <w:t xml:space="preserve"> </w:t>
      </w:r>
      <w:r w:rsidRPr="00C52D79">
        <w:tab/>
        <w:t>See</w:t>
      </w:r>
      <w:hyperlink w:history="1"/>
      <w:r w:rsidRPr="00C52D79">
        <w:t xml:space="preserve"> </w:t>
      </w:r>
      <w:hyperlink r:id="rId31" w:history="1">
        <w:r w:rsidRPr="00C52D79">
          <w:rPr>
            <w:rStyle w:val="Hyperlink"/>
          </w:rPr>
          <w:t>http://unfccc.int/files/meetings/bonn_nov_2017/in-session/application/pdf/sb47_isbi10_12_sbsta_4_informal_note_ac_and_leg_.pdf</w:t>
        </w:r>
      </w:hyperlink>
      <w:r w:rsidRPr="00C52D79">
        <w:t>.</w:t>
      </w:r>
    </w:p>
  </w:footnote>
  <w:footnote w:id="61">
    <w:p w14:paraId="695356EA" w14:textId="487B3248" w:rsidR="00FB6EB4" w:rsidRPr="00C52D79" w:rsidRDefault="00FB6EB4" w:rsidP="007D6EBE">
      <w:pPr>
        <w:pStyle w:val="FootnoteText"/>
        <w:rPr>
          <w:lang w:val="en-US"/>
        </w:rPr>
      </w:pPr>
      <w:r w:rsidRPr="00C52D79">
        <w:tab/>
      </w:r>
      <w:r w:rsidRPr="00C52D79">
        <w:rPr>
          <w:rStyle w:val="FootnoteReference"/>
        </w:rPr>
        <w:footnoteRef/>
      </w:r>
      <w:r w:rsidRPr="00C52D79">
        <w:tab/>
        <w:t>In conjunction with the group to be established under SBI 48 agenda item “Matters relating to the least developed countries” in response to the mandates contained in decision 1/CP.21, paragraphs 41 and 45.</w:t>
      </w:r>
    </w:p>
  </w:footnote>
  <w:footnote w:id="62">
    <w:p w14:paraId="74722638" w14:textId="0B25337F" w:rsidR="00FB6EB4" w:rsidRPr="00C52D79" w:rsidRDefault="00FB6EB4" w:rsidP="00E246E3">
      <w:pPr>
        <w:pStyle w:val="FootnoteText"/>
        <w:rPr>
          <w:szCs w:val="16"/>
        </w:rPr>
      </w:pPr>
      <w:r w:rsidRPr="00C52D79">
        <w:rPr>
          <w:szCs w:val="16"/>
        </w:rPr>
        <w:tab/>
      </w:r>
      <w:r w:rsidRPr="00C52D79">
        <w:rPr>
          <w:rStyle w:val="FootnoteReference"/>
          <w:szCs w:val="16"/>
        </w:rPr>
        <w:footnoteRef/>
      </w:r>
      <w:r w:rsidRPr="00C52D79">
        <w:rPr>
          <w:szCs w:val="16"/>
        </w:rPr>
        <w:tab/>
      </w:r>
      <w:r w:rsidRPr="00C52D79">
        <w:rPr>
          <w:rFonts w:eastAsia="Times New Roman"/>
          <w:szCs w:val="18"/>
          <w:lang w:val="en-US" w:eastAsia="en-US"/>
        </w:rPr>
        <w:t>See</w:t>
      </w:r>
      <w:r w:rsidRPr="00C52D79">
        <w:t xml:space="preserve"> </w:t>
      </w:r>
      <w:hyperlink r:id="rId32" w:history="1">
        <w:r w:rsidRPr="00C52D79">
          <w:rPr>
            <w:rStyle w:val="Hyperlink"/>
          </w:rPr>
          <w:t>http://unfccc.int/files/meetings/bonn_nov_2017/in-session/application/pdf/excom_oral_report.pdf</w:t>
        </w:r>
      </w:hyperlink>
      <w:r w:rsidRPr="00C52D79">
        <w:t xml:space="preserve">. </w:t>
      </w:r>
    </w:p>
  </w:footnote>
  <w:footnote w:id="63">
    <w:p w14:paraId="69D30907" w14:textId="3FB968FE" w:rsidR="00FB6EB4" w:rsidRPr="008867FE" w:rsidRDefault="00FB6EB4" w:rsidP="00E246E3">
      <w:pPr>
        <w:pStyle w:val="FootnoteText"/>
        <w:widowControl w:val="0"/>
        <w:tabs>
          <w:tab w:val="clear" w:pos="1021"/>
          <w:tab w:val="right" w:pos="1020"/>
        </w:tabs>
        <w:rPr>
          <w:lang w:val="en-US"/>
        </w:rPr>
      </w:pPr>
      <w:r w:rsidRPr="00C52D79">
        <w:rPr>
          <w:lang w:val="en-US"/>
        </w:rPr>
        <w:tab/>
      </w:r>
      <w:r w:rsidRPr="00C52D79">
        <w:rPr>
          <w:rStyle w:val="FootnoteReference"/>
        </w:rPr>
        <w:footnoteRef/>
      </w:r>
      <w:r w:rsidRPr="00C52D79">
        <w:tab/>
        <w:t>Decision 5/CP.23.</w:t>
      </w:r>
    </w:p>
  </w:footnote>
  <w:footnote w:id="64">
    <w:p w14:paraId="3118804F" w14:textId="32C4CD50" w:rsidR="00FB6EB4" w:rsidRPr="008867FE" w:rsidRDefault="00FB6EB4" w:rsidP="00E71CAC">
      <w:pPr>
        <w:pStyle w:val="FootnoteText"/>
        <w:widowControl w:val="0"/>
        <w:tabs>
          <w:tab w:val="clear" w:pos="1021"/>
          <w:tab w:val="right" w:pos="1020"/>
        </w:tabs>
        <w:rPr>
          <w:lang w:val="en-US"/>
        </w:rPr>
      </w:pPr>
      <w:r w:rsidRPr="00270657">
        <w:rPr>
          <w:lang w:val="en-US"/>
        </w:rPr>
        <w:tab/>
      </w:r>
      <w:r w:rsidRPr="009B358E">
        <w:rPr>
          <w:rStyle w:val="FootnoteReference"/>
        </w:rPr>
        <w:footnoteRef/>
      </w:r>
      <w:r w:rsidRPr="009B358E">
        <w:tab/>
      </w:r>
      <w:r w:rsidRPr="009B358E">
        <w:rPr>
          <w:szCs w:val="16"/>
        </w:rPr>
        <w:t xml:space="preserve">The interventions are </w:t>
      </w:r>
      <w:r w:rsidRPr="009B358E">
        <w:t xml:space="preserve">available via the webcast of the meeting at </w:t>
      </w:r>
      <w:hyperlink r:id="rId33" w:history="1">
        <w:r w:rsidRPr="009B358E">
          <w:rPr>
            <w:rStyle w:val="Hyperlink"/>
          </w:rPr>
          <w:t>https://unfccc.cloud.streamworld.de/webcast/sbi-closing-plenary-part-ii-5th-meeting</w:t>
        </w:r>
      </w:hyperlink>
      <w:r w:rsidRPr="009B358E">
        <w:t xml:space="preserve"> (the interventions can be heard under agenda items 10 and 17(a)).</w:t>
      </w:r>
    </w:p>
  </w:footnote>
  <w:footnote w:id="65">
    <w:p w14:paraId="145E4274" w14:textId="1973A6AC" w:rsidR="00FB6EB4" w:rsidRPr="008867FE" w:rsidRDefault="00FB6EB4" w:rsidP="00010356">
      <w:pPr>
        <w:pStyle w:val="FootnoteText"/>
        <w:widowControl w:val="0"/>
        <w:tabs>
          <w:tab w:val="clear" w:pos="1021"/>
          <w:tab w:val="right" w:pos="1020"/>
        </w:tabs>
        <w:rPr>
          <w:lang w:val="en-US"/>
        </w:rPr>
      </w:pPr>
      <w:r w:rsidRPr="00270657">
        <w:rPr>
          <w:lang w:val="en-US"/>
        </w:rPr>
        <w:tab/>
      </w:r>
      <w:r w:rsidRPr="009B358E">
        <w:rPr>
          <w:rStyle w:val="FootnoteReference"/>
        </w:rPr>
        <w:footnoteRef/>
      </w:r>
      <w:r w:rsidRPr="009B358E">
        <w:tab/>
        <w:t>Decision 15/CP.23.</w:t>
      </w:r>
    </w:p>
  </w:footnote>
  <w:footnote w:id="66">
    <w:p w14:paraId="301DDC8E" w14:textId="77777777" w:rsidR="00FB6EB4" w:rsidRPr="000650DA" w:rsidRDefault="00FB6EB4" w:rsidP="005C2B48">
      <w:pPr>
        <w:pStyle w:val="FootnoteText"/>
        <w:widowControl w:val="0"/>
        <w:tabs>
          <w:tab w:val="clear" w:pos="1021"/>
          <w:tab w:val="right" w:pos="1020"/>
        </w:tabs>
        <w:rPr>
          <w:lang w:val="en-US"/>
        </w:rPr>
      </w:pPr>
      <w:r>
        <w:tab/>
      </w:r>
      <w:r>
        <w:rPr>
          <w:rStyle w:val="FootnoteReference"/>
        </w:rPr>
        <w:footnoteRef/>
      </w:r>
      <w:r>
        <w:tab/>
      </w:r>
      <w:r w:rsidRPr="00697B6F">
        <w:t>FCCC/CP/2017/7, annex, part III.4</w:t>
      </w:r>
      <w:r>
        <w:t>.</w:t>
      </w:r>
    </w:p>
  </w:footnote>
  <w:footnote w:id="67">
    <w:p w14:paraId="456A89E7" w14:textId="77777777" w:rsidR="00FB6EB4" w:rsidRPr="004F7ABE" w:rsidRDefault="00FB6EB4" w:rsidP="005C2B48">
      <w:pPr>
        <w:pStyle w:val="FootnoteText"/>
        <w:widowControl w:val="0"/>
        <w:tabs>
          <w:tab w:val="clear" w:pos="1021"/>
          <w:tab w:val="right" w:pos="1020"/>
        </w:tabs>
        <w:rPr>
          <w:lang w:val="fr-FR"/>
        </w:rPr>
      </w:pPr>
      <w:r>
        <w:tab/>
      </w:r>
      <w:r>
        <w:rPr>
          <w:rStyle w:val="FootnoteReference"/>
        </w:rPr>
        <w:footnoteRef/>
      </w:r>
      <w:r w:rsidRPr="004F7ABE">
        <w:rPr>
          <w:lang w:val="fr-FR"/>
        </w:rPr>
        <w:tab/>
        <w:t>FCCC/CP/2017/7, annex, paragraph 157.</w:t>
      </w:r>
    </w:p>
  </w:footnote>
  <w:footnote w:id="68">
    <w:p w14:paraId="3D1B3424" w14:textId="77777777" w:rsidR="00FB6EB4" w:rsidRPr="004F7ABE" w:rsidRDefault="00FB6EB4" w:rsidP="005C2B48">
      <w:pPr>
        <w:pStyle w:val="FootnoteText"/>
        <w:widowControl w:val="0"/>
        <w:tabs>
          <w:tab w:val="clear" w:pos="1021"/>
          <w:tab w:val="right" w:pos="1020"/>
        </w:tabs>
        <w:rPr>
          <w:lang w:val="fr-FR"/>
        </w:rPr>
      </w:pPr>
      <w:r w:rsidRPr="004F7ABE">
        <w:rPr>
          <w:lang w:val="fr-FR"/>
        </w:rPr>
        <w:tab/>
      </w:r>
      <w:r>
        <w:rPr>
          <w:rStyle w:val="FootnoteReference"/>
        </w:rPr>
        <w:footnoteRef/>
      </w:r>
      <w:r w:rsidRPr="004F7ABE">
        <w:rPr>
          <w:lang w:val="fr-FR"/>
        </w:rPr>
        <w:tab/>
        <w:t>FCCC/CP/2017/7, annex, paragraphs 177–180.</w:t>
      </w:r>
    </w:p>
  </w:footnote>
  <w:footnote w:id="69">
    <w:p w14:paraId="50AFAE71" w14:textId="77777777" w:rsidR="00FB6EB4" w:rsidRPr="005C2B48" w:rsidRDefault="00FB6EB4" w:rsidP="005C2B48">
      <w:pPr>
        <w:pStyle w:val="FootnoteText"/>
        <w:widowControl w:val="0"/>
        <w:tabs>
          <w:tab w:val="clear" w:pos="1021"/>
          <w:tab w:val="right" w:pos="1020"/>
        </w:tabs>
        <w:rPr>
          <w:lang w:val="fr-FR"/>
        </w:rPr>
      </w:pPr>
      <w:r w:rsidRPr="004F7ABE">
        <w:rPr>
          <w:lang w:val="fr-FR"/>
        </w:rPr>
        <w:tab/>
      </w:r>
      <w:r>
        <w:rPr>
          <w:rStyle w:val="FootnoteReference"/>
        </w:rPr>
        <w:footnoteRef/>
      </w:r>
      <w:r w:rsidRPr="005C2B48">
        <w:rPr>
          <w:lang w:val="fr-FR"/>
        </w:rPr>
        <w:tab/>
      </w:r>
      <w:r w:rsidRPr="0012483C">
        <w:rPr>
          <w:lang w:val="fr-FR"/>
        </w:rPr>
        <w:t>FCCC/SBI/2016/20, paragraph 84.</w:t>
      </w:r>
    </w:p>
  </w:footnote>
  <w:footnote w:id="70">
    <w:p w14:paraId="750C0FBD" w14:textId="1EBA2C45" w:rsidR="00FB6EB4" w:rsidRPr="00CA5887" w:rsidRDefault="00FB6EB4" w:rsidP="00276C5E">
      <w:pPr>
        <w:pStyle w:val="FootnoteText"/>
        <w:widowControl w:val="0"/>
        <w:tabs>
          <w:tab w:val="clear" w:pos="1021"/>
          <w:tab w:val="right" w:pos="1020"/>
        </w:tabs>
        <w:rPr>
          <w:lang w:val="fr-FR"/>
        </w:rPr>
      </w:pPr>
      <w:r w:rsidRPr="00CA5887">
        <w:rPr>
          <w:lang w:val="fr-FR"/>
        </w:rPr>
        <w:tab/>
      </w:r>
      <w:r>
        <w:rPr>
          <w:rStyle w:val="FootnoteReference"/>
        </w:rPr>
        <w:footnoteRef/>
      </w:r>
      <w:r w:rsidRPr="00CA5887">
        <w:rPr>
          <w:lang w:val="fr-FR"/>
        </w:rPr>
        <w:tab/>
      </w:r>
      <w:r w:rsidRPr="0012483C">
        <w:rPr>
          <w:lang w:val="fr-FR"/>
        </w:rPr>
        <w:t>FCCC/SBI/2016/20, paragraph 8</w:t>
      </w:r>
      <w:r>
        <w:rPr>
          <w:lang w:val="fr-FR"/>
        </w:rPr>
        <w:t>5</w:t>
      </w:r>
      <w:r w:rsidRPr="0012483C">
        <w:rPr>
          <w:lang w:val="fr-FR"/>
        </w:rPr>
        <w:t>.</w:t>
      </w:r>
    </w:p>
  </w:footnote>
  <w:footnote w:id="71">
    <w:p w14:paraId="0766CB9E" w14:textId="77777777" w:rsidR="00FB6EB4" w:rsidRPr="00CA5887" w:rsidRDefault="00FB6EB4" w:rsidP="00276C5E">
      <w:pPr>
        <w:pStyle w:val="FootnoteText"/>
        <w:widowControl w:val="0"/>
        <w:tabs>
          <w:tab w:val="clear" w:pos="1021"/>
          <w:tab w:val="right" w:pos="1020"/>
        </w:tabs>
        <w:rPr>
          <w:lang w:val="fr-FR"/>
        </w:rPr>
      </w:pPr>
      <w:r w:rsidRPr="00CA5887">
        <w:rPr>
          <w:lang w:val="fr-FR"/>
        </w:rPr>
        <w:tab/>
      </w:r>
      <w:r>
        <w:rPr>
          <w:rStyle w:val="FootnoteReference"/>
        </w:rPr>
        <w:footnoteRef/>
      </w:r>
      <w:r w:rsidRPr="00CA5887">
        <w:rPr>
          <w:lang w:val="fr-FR"/>
        </w:rPr>
        <w:tab/>
      </w:r>
      <w:r w:rsidRPr="0012483C">
        <w:rPr>
          <w:lang w:val="fr-FR"/>
        </w:rPr>
        <w:t>FCCC/CP/2017/7, annex, paragraph 173.</w:t>
      </w:r>
    </w:p>
  </w:footnote>
  <w:footnote w:id="72">
    <w:p w14:paraId="5C858735" w14:textId="77777777" w:rsidR="00FB6EB4" w:rsidRPr="00CA5887" w:rsidRDefault="00FB6EB4" w:rsidP="00C7681B">
      <w:pPr>
        <w:pStyle w:val="FootnoteText"/>
        <w:widowControl w:val="0"/>
        <w:tabs>
          <w:tab w:val="clear" w:pos="1021"/>
          <w:tab w:val="right" w:pos="1020"/>
        </w:tabs>
        <w:rPr>
          <w:lang w:val="fr-FR"/>
        </w:rPr>
      </w:pPr>
      <w:r w:rsidRPr="00CA5887">
        <w:rPr>
          <w:lang w:val="fr-FR"/>
        </w:rPr>
        <w:tab/>
      </w:r>
      <w:r>
        <w:rPr>
          <w:rStyle w:val="FootnoteReference"/>
        </w:rPr>
        <w:footnoteRef/>
      </w:r>
      <w:r w:rsidRPr="00CA5887">
        <w:rPr>
          <w:lang w:val="fr-FR"/>
        </w:rPr>
        <w:tab/>
      </w:r>
      <w:r w:rsidRPr="0012483C">
        <w:rPr>
          <w:lang w:val="fr-FR"/>
        </w:rPr>
        <w:t>FCCC/SB/2017/3, paragraph 28.</w:t>
      </w:r>
    </w:p>
  </w:footnote>
  <w:footnote w:id="73">
    <w:p w14:paraId="05745891" w14:textId="77777777" w:rsidR="00FB6EB4" w:rsidRPr="009B358E" w:rsidRDefault="00FB6EB4" w:rsidP="00AA7F7A">
      <w:pPr>
        <w:pStyle w:val="FootnoteText"/>
        <w:widowControl w:val="0"/>
        <w:tabs>
          <w:tab w:val="clear" w:pos="1021"/>
          <w:tab w:val="right" w:pos="1020"/>
        </w:tabs>
        <w:rPr>
          <w:lang w:val="en-US"/>
        </w:rPr>
      </w:pPr>
      <w:r w:rsidRPr="00CA5887">
        <w:rPr>
          <w:lang w:val="fr-FR"/>
        </w:rPr>
        <w:tab/>
      </w:r>
      <w:r>
        <w:rPr>
          <w:rStyle w:val="FootnoteReference"/>
        </w:rPr>
        <w:footnoteRef/>
      </w:r>
      <w:r>
        <w:tab/>
      </w:r>
      <w:r w:rsidRPr="009B358E">
        <w:t>FCCC/SBI/2015/22, paragraph 79.</w:t>
      </w:r>
    </w:p>
  </w:footnote>
  <w:footnote w:id="74">
    <w:p w14:paraId="2CC7B5F1" w14:textId="6328C82E" w:rsidR="00FB6EB4" w:rsidRPr="009B358E" w:rsidRDefault="00FB6EB4">
      <w:pPr>
        <w:pStyle w:val="FootnoteText"/>
        <w:rPr>
          <w:lang w:val="en-US"/>
        </w:rPr>
      </w:pPr>
      <w:r w:rsidRPr="009B358E">
        <w:tab/>
      </w:r>
      <w:r w:rsidRPr="009B358E">
        <w:rPr>
          <w:rStyle w:val="FootnoteReference"/>
        </w:rPr>
        <w:footnoteRef/>
      </w:r>
      <w:r w:rsidRPr="009B358E">
        <w:tab/>
        <w:t xml:space="preserve">Decision 9/CP.22, paragraph 6. </w:t>
      </w:r>
    </w:p>
  </w:footnote>
  <w:footnote w:id="75">
    <w:p w14:paraId="05F3FD66" w14:textId="69B0D4C2" w:rsidR="00FB6EB4" w:rsidRPr="009B358E" w:rsidRDefault="00FB6EB4" w:rsidP="00FB4F10">
      <w:pPr>
        <w:pStyle w:val="FootnoteText"/>
        <w:widowControl w:val="0"/>
        <w:tabs>
          <w:tab w:val="clear" w:pos="1021"/>
          <w:tab w:val="right" w:pos="1020"/>
        </w:tabs>
        <w:rPr>
          <w:lang w:val="en-US"/>
        </w:rPr>
      </w:pPr>
      <w:r w:rsidRPr="009B358E">
        <w:rPr>
          <w:lang w:val="en-US"/>
        </w:rPr>
        <w:tab/>
      </w:r>
      <w:r w:rsidRPr="009B358E">
        <w:rPr>
          <w:rStyle w:val="FootnoteReference"/>
        </w:rPr>
        <w:footnoteRef/>
      </w:r>
      <w:r w:rsidRPr="009B358E">
        <w:tab/>
        <w:t>For the text elaborated further and adopted by the COP, see decision 8/CP.23.</w:t>
      </w:r>
    </w:p>
  </w:footnote>
  <w:footnote w:id="76">
    <w:p w14:paraId="27E91C2F" w14:textId="674125C9" w:rsidR="00FB6EB4" w:rsidRPr="008867FE" w:rsidRDefault="00FB6EB4" w:rsidP="00597244">
      <w:pPr>
        <w:pStyle w:val="FootnoteText"/>
        <w:widowControl w:val="0"/>
        <w:tabs>
          <w:tab w:val="clear" w:pos="1021"/>
          <w:tab w:val="right" w:pos="1020"/>
        </w:tabs>
        <w:rPr>
          <w:lang w:val="en-US"/>
        </w:rPr>
      </w:pPr>
      <w:r w:rsidRPr="009B358E">
        <w:rPr>
          <w:lang w:val="en-US"/>
        </w:rPr>
        <w:tab/>
      </w:r>
      <w:r w:rsidRPr="009B358E">
        <w:rPr>
          <w:rStyle w:val="FootnoteReference"/>
        </w:rPr>
        <w:footnoteRef/>
      </w:r>
      <w:r w:rsidRPr="009B358E">
        <w:tab/>
        <w:t>Decision 2/CMP.13.</w:t>
      </w:r>
    </w:p>
  </w:footnote>
  <w:footnote w:id="77">
    <w:p w14:paraId="00D99974" w14:textId="77777777" w:rsidR="00FB6EB4" w:rsidRPr="008B1E2A" w:rsidRDefault="00FB6EB4" w:rsidP="00521298">
      <w:pPr>
        <w:pStyle w:val="FootnoteText"/>
        <w:rPr>
          <w:lang w:val="en-US"/>
        </w:rPr>
      </w:pPr>
      <w:r>
        <w:tab/>
      </w:r>
      <w:r>
        <w:rPr>
          <w:rStyle w:val="FootnoteReference"/>
        </w:rPr>
        <w:footnoteRef/>
      </w:r>
      <w:r>
        <w:t xml:space="preserve"> </w:t>
      </w:r>
      <w:r>
        <w:tab/>
      </w:r>
      <w:r w:rsidRPr="00AF1DA0">
        <w:t>FCCC/SBI/2017/3</w:t>
      </w:r>
      <w:r>
        <w:t>.</w:t>
      </w:r>
    </w:p>
  </w:footnote>
  <w:footnote w:id="78">
    <w:p w14:paraId="2624AC59" w14:textId="77777777" w:rsidR="00FB6EB4" w:rsidRPr="00D4229F" w:rsidRDefault="00FB6EB4" w:rsidP="00521298">
      <w:pPr>
        <w:pStyle w:val="FootnoteText"/>
        <w:rPr>
          <w:lang w:val="en-US"/>
        </w:rPr>
      </w:pPr>
      <w:r>
        <w:tab/>
      </w:r>
      <w:r>
        <w:rPr>
          <w:rStyle w:val="FootnoteReference"/>
        </w:rPr>
        <w:footnoteRef/>
      </w:r>
      <w:r>
        <w:t xml:space="preserve"> </w:t>
      </w:r>
      <w:r>
        <w:tab/>
      </w:r>
      <w:r w:rsidRPr="00AF1DA0">
        <w:t>FCCC/SBI/2017/</w:t>
      </w:r>
      <w:r>
        <w:t>9.</w:t>
      </w:r>
    </w:p>
  </w:footnote>
  <w:footnote w:id="79">
    <w:p w14:paraId="08750E01" w14:textId="5B1C2108" w:rsidR="00FB6EB4" w:rsidRPr="00F813BC" w:rsidRDefault="00FB6EB4" w:rsidP="00221470">
      <w:pPr>
        <w:pStyle w:val="FootnoteText"/>
        <w:rPr>
          <w:lang w:val="en-US"/>
        </w:rPr>
      </w:pPr>
      <w:r>
        <w:tab/>
      </w:r>
      <w:r w:rsidRPr="009B358E">
        <w:rPr>
          <w:rStyle w:val="FootnoteReference"/>
        </w:rPr>
        <w:footnoteRef/>
      </w:r>
      <w:r w:rsidRPr="009B358E">
        <w:t xml:space="preserve"> </w:t>
      </w:r>
      <w:r w:rsidRPr="009B358E">
        <w:tab/>
        <w:t>As footnote 33 above.</w:t>
      </w:r>
    </w:p>
  </w:footnote>
  <w:footnote w:id="80">
    <w:p w14:paraId="587FB293" w14:textId="58B02C34" w:rsidR="00FB6EB4" w:rsidRPr="00F813BC" w:rsidRDefault="00FB6EB4" w:rsidP="0085561D">
      <w:pPr>
        <w:pStyle w:val="FootnoteText"/>
        <w:rPr>
          <w:lang w:val="en-US"/>
        </w:rPr>
      </w:pPr>
      <w:r>
        <w:tab/>
      </w:r>
      <w:r>
        <w:rPr>
          <w:rStyle w:val="FootnoteReference"/>
        </w:rPr>
        <w:footnoteRef/>
      </w:r>
      <w:r>
        <w:t xml:space="preserve"> </w:t>
      </w:r>
      <w:r>
        <w:tab/>
      </w:r>
      <w:r w:rsidRPr="00974387">
        <w:t>Decisions 21/CP.18, paragraph 5, and 16/CP.22, paragraph 11</w:t>
      </w:r>
      <w:r w:rsidRPr="00F813BC">
        <w:t>.</w:t>
      </w:r>
    </w:p>
  </w:footnote>
  <w:footnote w:id="81">
    <w:p w14:paraId="5621A2A1" w14:textId="089ACBF9" w:rsidR="00FB6EB4" w:rsidRPr="00452441" w:rsidRDefault="00FB6EB4" w:rsidP="0085561D">
      <w:pPr>
        <w:pStyle w:val="FootnoteText"/>
        <w:rPr>
          <w:lang w:val="en-US"/>
        </w:rPr>
      </w:pPr>
      <w:r>
        <w:tab/>
      </w:r>
      <w:r>
        <w:rPr>
          <w:rStyle w:val="FootnoteReference"/>
        </w:rPr>
        <w:footnoteRef/>
      </w:r>
      <w:r>
        <w:t xml:space="preserve"> </w:t>
      </w:r>
      <w:r>
        <w:tab/>
      </w:r>
      <w:r w:rsidRPr="00452441">
        <w:t>FCCC/SBI/2017/INF.5.</w:t>
      </w:r>
    </w:p>
  </w:footnote>
  <w:footnote w:id="82">
    <w:p w14:paraId="47F46EF0" w14:textId="03D3ED48" w:rsidR="00FB6EB4" w:rsidRPr="00452441" w:rsidRDefault="00FB6EB4" w:rsidP="007A3B96">
      <w:pPr>
        <w:pStyle w:val="FootnoteText"/>
        <w:rPr>
          <w:lang w:val="en-US"/>
        </w:rPr>
      </w:pPr>
      <w:r w:rsidRPr="00452441">
        <w:tab/>
      </w:r>
      <w:r w:rsidRPr="00452441">
        <w:rPr>
          <w:rStyle w:val="FootnoteReference"/>
        </w:rPr>
        <w:footnoteRef/>
      </w:r>
      <w:r w:rsidRPr="00452441">
        <w:t xml:space="preserve"> </w:t>
      </w:r>
      <w:r w:rsidRPr="00452441">
        <w:tab/>
        <w:t>Decision 17/CP.23.</w:t>
      </w:r>
    </w:p>
  </w:footnote>
  <w:footnote w:id="83">
    <w:p w14:paraId="7557366C" w14:textId="38CBD293" w:rsidR="00FB6EB4" w:rsidRPr="00F813BC" w:rsidRDefault="00FB6EB4" w:rsidP="00591E70">
      <w:pPr>
        <w:pStyle w:val="FootnoteText"/>
        <w:rPr>
          <w:lang w:val="en-US"/>
        </w:rPr>
      </w:pPr>
      <w:r w:rsidRPr="00452441">
        <w:tab/>
      </w:r>
      <w:r w:rsidRPr="00452441">
        <w:rPr>
          <w:rStyle w:val="FootnoteReference"/>
        </w:rPr>
        <w:footnoteRef/>
      </w:r>
      <w:r w:rsidRPr="00452441">
        <w:t xml:space="preserve"> </w:t>
      </w:r>
      <w:r w:rsidRPr="00452441">
        <w:tab/>
        <w:t>Decision 16/CP.23.</w:t>
      </w:r>
    </w:p>
  </w:footnote>
  <w:footnote w:id="84">
    <w:p w14:paraId="7196CB2B" w14:textId="2D8AB671" w:rsidR="00FB6EB4" w:rsidRPr="00591E70" w:rsidRDefault="00FB6EB4" w:rsidP="00591E70">
      <w:pPr>
        <w:pStyle w:val="FootnoteText"/>
      </w:pPr>
      <w:r>
        <w:tab/>
      </w:r>
      <w:r>
        <w:rPr>
          <w:rStyle w:val="FootnoteReference"/>
        </w:rPr>
        <w:footnoteRef/>
      </w:r>
      <w:r w:rsidRPr="00591E70">
        <w:t xml:space="preserve"> </w:t>
      </w:r>
      <w:r w:rsidRPr="00591E70">
        <w:tab/>
        <w:t>FCCC/SBI/2017/3.</w:t>
      </w:r>
    </w:p>
  </w:footnote>
  <w:footnote w:id="85">
    <w:p w14:paraId="4C4E0045" w14:textId="662933EB" w:rsidR="00FB6EB4" w:rsidRPr="00C52D79" w:rsidRDefault="00FB6EB4" w:rsidP="00591E70">
      <w:pPr>
        <w:pStyle w:val="FootnoteText"/>
        <w:rPr>
          <w:lang w:val="en-US"/>
        </w:rPr>
      </w:pPr>
      <w:r>
        <w:tab/>
      </w:r>
      <w:r>
        <w:rPr>
          <w:rStyle w:val="FootnoteReference"/>
        </w:rPr>
        <w:footnoteRef/>
      </w:r>
      <w:r w:rsidRPr="00C52D79">
        <w:rPr>
          <w:lang w:val="en-US"/>
        </w:rPr>
        <w:t xml:space="preserve"> </w:t>
      </w:r>
      <w:r w:rsidRPr="00C52D79">
        <w:rPr>
          <w:lang w:val="en-US"/>
        </w:rPr>
        <w:tab/>
        <w:t>FCCC/SBI/2017/9.</w:t>
      </w:r>
    </w:p>
  </w:footnote>
  <w:footnote w:id="86">
    <w:p w14:paraId="74E698B1" w14:textId="6EB14918" w:rsidR="00FB6EB4" w:rsidRPr="009B358E" w:rsidRDefault="00FB6EB4" w:rsidP="00B90540">
      <w:pPr>
        <w:pStyle w:val="FootnoteText"/>
        <w:rPr>
          <w:lang w:val="en-US"/>
        </w:rPr>
      </w:pPr>
      <w:r>
        <w:tab/>
      </w:r>
      <w:r>
        <w:rPr>
          <w:rStyle w:val="FootnoteReference"/>
        </w:rPr>
        <w:footnoteRef/>
      </w:r>
      <w:r>
        <w:t xml:space="preserve"> </w:t>
      </w:r>
      <w:r>
        <w:tab/>
      </w:r>
      <w:r w:rsidRPr="009B358E">
        <w:t>As footnote 33 above.</w:t>
      </w:r>
    </w:p>
  </w:footnote>
  <w:footnote w:id="87">
    <w:p w14:paraId="4327EA83" w14:textId="77777777" w:rsidR="00FB6EB4" w:rsidRPr="009B358E" w:rsidRDefault="00FB6EB4" w:rsidP="001F66DA">
      <w:pPr>
        <w:pStyle w:val="FootnoteText"/>
        <w:tabs>
          <w:tab w:val="clear" w:pos="1021"/>
          <w:tab w:val="right" w:pos="1020"/>
        </w:tabs>
        <w:rPr>
          <w:lang w:val="en-US"/>
        </w:rPr>
      </w:pPr>
      <w:r w:rsidRPr="009B358E">
        <w:tab/>
      </w:r>
      <w:r w:rsidRPr="009B358E">
        <w:rPr>
          <w:rStyle w:val="FootnoteReference"/>
        </w:rPr>
        <w:footnoteRef/>
      </w:r>
      <w:r w:rsidRPr="009B358E">
        <w:tab/>
      </w:r>
      <w:r w:rsidRPr="009B358E">
        <w:tab/>
        <w:t>Decisions 11/CMP.8, paragraph 5, and 6/CMP.12, paragraph 7.</w:t>
      </w:r>
    </w:p>
  </w:footnote>
  <w:footnote w:id="88">
    <w:p w14:paraId="4F13B853" w14:textId="77777777" w:rsidR="00FB6EB4" w:rsidRPr="009B358E" w:rsidRDefault="00FB6EB4" w:rsidP="001F66DA">
      <w:pPr>
        <w:pStyle w:val="FootnoteText"/>
        <w:rPr>
          <w:lang w:val="en-US"/>
        </w:rPr>
      </w:pPr>
      <w:r w:rsidRPr="009B358E">
        <w:tab/>
      </w:r>
      <w:r w:rsidRPr="009B358E">
        <w:rPr>
          <w:rStyle w:val="FootnoteReference"/>
        </w:rPr>
        <w:footnoteRef/>
      </w:r>
      <w:r w:rsidRPr="009B358E">
        <w:tab/>
        <w:t>FCCC/SBI/2017/INF.5.</w:t>
      </w:r>
    </w:p>
  </w:footnote>
  <w:footnote w:id="89">
    <w:p w14:paraId="6A0CA1F0" w14:textId="0F4B4B8D" w:rsidR="00FB6EB4" w:rsidRPr="009B358E" w:rsidRDefault="00FB6EB4" w:rsidP="006D6B59">
      <w:pPr>
        <w:pStyle w:val="FootnoteText"/>
        <w:widowControl w:val="0"/>
        <w:tabs>
          <w:tab w:val="clear" w:pos="1021"/>
          <w:tab w:val="right" w:pos="1020"/>
        </w:tabs>
        <w:rPr>
          <w:lang w:val="en-US"/>
        </w:rPr>
      </w:pPr>
      <w:r w:rsidRPr="009B358E">
        <w:rPr>
          <w:lang w:val="en-US"/>
        </w:rPr>
        <w:tab/>
      </w:r>
      <w:r w:rsidRPr="009B358E">
        <w:rPr>
          <w:rStyle w:val="FootnoteReference"/>
        </w:rPr>
        <w:footnoteRef/>
      </w:r>
      <w:r w:rsidRPr="009B358E">
        <w:tab/>
        <w:t>Decision 4/CMP.13.</w:t>
      </w:r>
    </w:p>
  </w:footnote>
  <w:footnote w:id="90">
    <w:p w14:paraId="542EBF05" w14:textId="34B06355" w:rsidR="00FB6EB4" w:rsidRPr="009B358E" w:rsidRDefault="00FB6EB4" w:rsidP="001C39A0">
      <w:pPr>
        <w:pStyle w:val="FootnoteText"/>
        <w:tabs>
          <w:tab w:val="clear" w:pos="1021"/>
          <w:tab w:val="right" w:pos="1020"/>
        </w:tabs>
        <w:rPr>
          <w:lang w:val="en-US"/>
        </w:rPr>
      </w:pPr>
      <w:r w:rsidRPr="009B358E">
        <w:tab/>
      </w:r>
      <w:r w:rsidRPr="009B358E">
        <w:rPr>
          <w:rStyle w:val="FootnoteReference"/>
        </w:rPr>
        <w:footnoteRef/>
      </w:r>
      <w:r w:rsidRPr="009B358E">
        <w:tab/>
      </w:r>
      <w:r w:rsidRPr="009B358E">
        <w:tab/>
        <w:t>As footnote 34 above.</w:t>
      </w:r>
    </w:p>
  </w:footnote>
  <w:footnote w:id="91">
    <w:p w14:paraId="229603E7" w14:textId="082CBA7F" w:rsidR="00FB6EB4" w:rsidRPr="009B358E" w:rsidRDefault="00FB6EB4" w:rsidP="00417A7C">
      <w:pPr>
        <w:pStyle w:val="FootnoteText"/>
        <w:widowControl w:val="0"/>
        <w:tabs>
          <w:tab w:val="clear" w:pos="1021"/>
          <w:tab w:val="right" w:pos="1020"/>
        </w:tabs>
        <w:rPr>
          <w:lang w:val="en-US"/>
        </w:rPr>
      </w:pPr>
      <w:r w:rsidRPr="009B358E">
        <w:rPr>
          <w:lang w:val="en-US"/>
        </w:rPr>
        <w:tab/>
      </w:r>
      <w:r w:rsidRPr="009B358E">
        <w:rPr>
          <w:rStyle w:val="FootnoteReference"/>
        </w:rPr>
        <w:footnoteRef/>
      </w:r>
      <w:r w:rsidRPr="009B358E">
        <w:tab/>
        <w:t>The draft conclusions were orally amended by the SBI at its 5</w:t>
      </w:r>
      <w:r w:rsidRPr="009B358E">
        <w:rPr>
          <w:vertAlign w:val="superscript"/>
        </w:rPr>
        <w:t>th</w:t>
      </w:r>
      <w:r w:rsidRPr="009B358E">
        <w:t xml:space="preserve"> meeting (see </w:t>
      </w:r>
      <w:hyperlink r:id="rId34" w:history="1">
        <w:r w:rsidRPr="009B358E">
          <w:rPr>
            <w:rStyle w:val="Hyperlink"/>
          </w:rPr>
          <w:t>https://unfccc.cloud.streamworld.de/webcast/sbi-closing-plenary-part-ii-5th-meeting</w:t>
        </w:r>
      </w:hyperlink>
      <w:r w:rsidRPr="009B358E">
        <w:t>).</w:t>
      </w:r>
    </w:p>
  </w:footnote>
  <w:footnote w:id="92">
    <w:p w14:paraId="243C6D1A" w14:textId="4118E502" w:rsidR="00FB6EB4" w:rsidRPr="00974387" w:rsidRDefault="00FB6EB4" w:rsidP="00F929E0">
      <w:pPr>
        <w:pStyle w:val="FootnoteText"/>
        <w:tabs>
          <w:tab w:val="clear" w:pos="1021"/>
          <w:tab w:val="right" w:pos="1020"/>
        </w:tabs>
        <w:rPr>
          <w:lang w:val="en-US"/>
        </w:rPr>
      </w:pPr>
      <w:r w:rsidRPr="009B358E">
        <w:tab/>
      </w:r>
      <w:r w:rsidRPr="009B358E">
        <w:rPr>
          <w:rStyle w:val="FootnoteReference"/>
        </w:rPr>
        <w:footnoteRef/>
      </w:r>
      <w:r w:rsidRPr="009B358E">
        <w:tab/>
      </w:r>
      <w:r w:rsidRPr="009B358E">
        <w:tab/>
        <w:t>FCCC/SB/2017/INF.2.</w:t>
      </w:r>
    </w:p>
  </w:footnote>
  <w:footnote w:id="93">
    <w:p w14:paraId="5DE29F86" w14:textId="6EB18B16" w:rsidR="00FB6EB4" w:rsidRPr="009B358E" w:rsidRDefault="00FB6EB4" w:rsidP="0034782A">
      <w:pPr>
        <w:pStyle w:val="FootnoteText"/>
        <w:tabs>
          <w:tab w:val="clear" w:pos="1021"/>
          <w:tab w:val="right" w:pos="1020"/>
        </w:tabs>
        <w:rPr>
          <w:lang w:val="en-US"/>
        </w:rPr>
      </w:pPr>
      <w:r>
        <w:tab/>
      </w:r>
      <w:r w:rsidRPr="00974387">
        <w:rPr>
          <w:rStyle w:val="FootnoteReference"/>
        </w:rPr>
        <w:footnoteRef/>
      </w:r>
      <w:r>
        <w:tab/>
      </w:r>
      <w:r w:rsidRPr="009B358E">
        <w:rPr>
          <w:szCs w:val="18"/>
        </w:rPr>
        <w:t xml:space="preserve">As footnote 34 above. </w:t>
      </w:r>
    </w:p>
  </w:footnote>
  <w:footnote w:id="94">
    <w:p w14:paraId="4D5B80AC" w14:textId="38EB0D57" w:rsidR="00FB6EB4" w:rsidRPr="009B358E" w:rsidRDefault="00FB6EB4">
      <w:pPr>
        <w:pStyle w:val="FootnoteText"/>
        <w:rPr>
          <w:lang w:val="en-US"/>
        </w:rPr>
      </w:pPr>
      <w:r w:rsidRPr="009B358E">
        <w:tab/>
      </w:r>
      <w:r w:rsidRPr="009B358E">
        <w:rPr>
          <w:rStyle w:val="FootnoteReference"/>
        </w:rPr>
        <w:footnoteRef/>
      </w:r>
      <w:r w:rsidRPr="009B358E">
        <w:tab/>
        <w:t>As footnote 33 above.</w:t>
      </w:r>
    </w:p>
  </w:footnote>
  <w:footnote w:id="95">
    <w:p w14:paraId="2D21BFCE" w14:textId="035946C6" w:rsidR="00FB6EB4" w:rsidRPr="00974387" w:rsidRDefault="00FB6EB4" w:rsidP="00D63CF4">
      <w:pPr>
        <w:pStyle w:val="FootnoteText"/>
        <w:tabs>
          <w:tab w:val="clear" w:pos="1021"/>
          <w:tab w:val="right" w:pos="1020"/>
        </w:tabs>
        <w:rPr>
          <w:lang w:val="en-US"/>
        </w:rPr>
      </w:pPr>
      <w:r w:rsidRPr="009B358E">
        <w:tab/>
      </w:r>
      <w:r w:rsidRPr="009B358E">
        <w:rPr>
          <w:rStyle w:val="FootnoteReference"/>
        </w:rPr>
        <w:footnoteRef/>
      </w:r>
      <w:r w:rsidRPr="009B358E">
        <w:tab/>
      </w:r>
      <w:r w:rsidRPr="009B358E">
        <w:tab/>
        <w:t>As footnote 34 above.</w:t>
      </w:r>
    </w:p>
  </w:footnote>
  <w:footnote w:id="96">
    <w:p w14:paraId="6A7CD5BF" w14:textId="1D6A4F1B" w:rsidR="00FB6EB4" w:rsidRPr="003D4DFE" w:rsidRDefault="00FB6EB4" w:rsidP="003C159E">
      <w:pPr>
        <w:pStyle w:val="FootnoteText"/>
        <w:widowControl w:val="0"/>
        <w:tabs>
          <w:tab w:val="clear" w:pos="1021"/>
          <w:tab w:val="right" w:pos="1020"/>
        </w:tabs>
        <w:rPr>
          <w:lang w:val="en-US"/>
        </w:rPr>
      </w:pPr>
      <w:r>
        <w:tab/>
      </w:r>
      <w:r>
        <w:rPr>
          <w:rStyle w:val="FootnoteReference"/>
        </w:rPr>
        <w:footnoteRef/>
      </w:r>
      <w:r>
        <w:tab/>
        <w:t xml:space="preserve">As </w:t>
      </w:r>
      <w:r w:rsidRPr="009B358E">
        <w:t>footnote 34 above.</w:t>
      </w:r>
    </w:p>
  </w:footnote>
  <w:footnote w:id="97">
    <w:p w14:paraId="5220F460" w14:textId="3273098B" w:rsidR="00FB6EB4" w:rsidRPr="003D4DFE" w:rsidRDefault="00FB6EB4" w:rsidP="003C159E">
      <w:pPr>
        <w:pStyle w:val="FootnoteText"/>
        <w:widowControl w:val="0"/>
        <w:tabs>
          <w:tab w:val="clear" w:pos="1021"/>
          <w:tab w:val="right" w:pos="1020"/>
        </w:tabs>
        <w:rPr>
          <w:lang w:val="en-US"/>
        </w:rPr>
      </w:pPr>
      <w:r>
        <w:tab/>
      </w:r>
      <w:r>
        <w:rPr>
          <w:rStyle w:val="FootnoteReference"/>
        </w:rPr>
        <w:footnoteRef/>
      </w:r>
      <w:r>
        <w:tab/>
      </w:r>
      <w:r>
        <w:rPr>
          <w:szCs w:val="16"/>
        </w:rPr>
        <w:t>Available at</w:t>
      </w:r>
      <w:r>
        <w:t xml:space="preserve"> </w:t>
      </w:r>
      <w:hyperlink r:id="rId35" w:history="1">
        <w:r w:rsidRPr="00572DEF">
          <w:rPr>
            <w:rStyle w:val="Hyperlink"/>
          </w:rPr>
          <w:t>http://unfccc.int/files/meetings/bonn_nov_2017/in-session/application/pdf/reflection_note.pdf</w:t>
        </w:r>
      </w:hyperlink>
      <w:r w:rsidRPr="00012BBE">
        <w:t>.</w:t>
      </w:r>
    </w:p>
  </w:footnote>
  <w:footnote w:id="98">
    <w:p w14:paraId="554BE79B" w14:textId="2CD98924" w:rsidR="00FB6EB4" w:rsidRPr="003D4DFE" w:rsidRDefault="00FB6EB4" w:rsidP="003C159E">
      <w:pPr>
        <w:pStyle w:val="FootnoteText"/>
        <w:widowControl w:val="0"/>
        <w:tabs>
          <w:tab w:val="clear" w:pos="1021"/>
          <w:tab w:val="right" w:pos="1020"/>
        </w:tabs>
        <w:rPr>
          <w:lang w:val="en-US"/>
        </w:rPr>
      </w:pPr>
      <w:r>
        <w:tab/>
      </w:r>
      <w:r>
        <w:rPr>
          <w:rStyle w:val="FootnoteReference"/>
        </w:rPr>
        <w:footnoteRef/>
      </w:r>
      <w:r>
        <w:tab/>
      </w:r>
      <w:r>
        <w:rPr>
          <w:szCs w:val="16"/>
        </w:rPr>
        <w:t>Available at</w:t>
      </w:r>
      <w:r>
        <w:t xml:space="preserve"> </w:t>
      </w:r>
      <w:hyperlink r:id="rId36" w:history="1">
        <w:r w:rsidRPr="00572DEF">
          <w:rPr>
            <w:rStyle w:val="Hyperlink"/>
          </w:rPr>
          <w:t>http://unfccc.int/files/meetings/bonn_nov_2017/in-session/application/pdf/sbi47_17b_sbsta47_9b_informal_note.pdf</w:t>
        </w:r>
      </w:hyperlink>
      <w:r>
        <w:t>.</w:t>
      </w:r>
    </w:p>
  </w:footnote>
  <w:footnote w:id="99">
    <w:p w14:paraId="49CE66AB" w14:textId="77777777" w:rsidR="00FB6EB4" w:rsidRDefault="00FB6EB4" w:rsidP="00394009">
      <w:pPr>
        <w:pStyle w:val="FootnoteText"/>
        <w:rPr>
          <w:lang w:val="en-US"/>
        </w:rPr>
      </w:pPr>
      <w:r>
        <w:rPr>
          <w:lang w:val="en-US"/>
        </w:rPr>
        <w:tab/>
      </w:r>
      <w:r>
        <w:rPr>
          <w:rStyle w:val="FootnoteReference"/>
        </w:rPr>
        <w:footnoteRef/>
      </w:r>
      <w:r>
        <w:rPr>
          <w:lang w:val="en-US"/>
        </w:rPr>
        <w:tab/>
        <w:t>In accordance with document FCCC/PA/CMA/2016/3, paragraph 24(b).</w:t>
      </w:r>
    </w:p>
  </w:footnote>
  <w:footnote w:id="100">
    <w:p w14:paraId="69F03E41" w14:textId="77777777" w:rsidR="00FB6EB4" w:rsidRPr="009B358E" w:rsidRDefault="00FB6EB4" w:rsidP="00394009">
      <w:pPr>
        <w:pStyle w:val="FootnoteText"/>
        <w:rPr>
          <w:lang w:val="en-US"/>
        </w:rPr>
      </w:pPr>
      <w:r>
        <w:tab/>
      </w:r>
      <w:r>
        <w:rPr>
          <w:rStyle w:val="FootnoteReference"/>
        </w:rPr>
        <w:footnoteRef/>
      </w:r>
      <w:r>
        <w:tab/>
      </w:r>
      <w:r w:rsidRPr="009B358E">
        <w:t>FCCC/SBI/2016/6.</w:t>
      </w:r>
    </w:p>
  </w:footnote>
  <w:footnote w:id="101">
    <w:p w14:paraId="53888D4B" w14:textId="73620826" w:rsidR="00FB6EB4" w:rsidRPr="009B358E" w:rsidRDefault="00FB6EB4" w:rsidP="00394009">
      <w:pPr>
        <w:pStyle w:val="FootnoteText"/>
        <w:rPr>
          <w:lang w:val="en-US"/>
        </w:rPr>
      </w:pPr>
      <w:r w:rsidRPr="009B358E">
        <w:tab/>
      </w:r>
      <w:r w:rsidRPr="009B358E">
        <w:rPr>
          <w:rStyle w:val="FootnoteReference"/>
        </w:rPr>
        <w:footnoteRef/>
      </w:r>
      <w:r w:rsidRPr="009B358E">
        <w:tab/>
        <w:t>As footnote 33 above.</w:t>
      </w:r>
    </w:p>
  </w:footnote>
  <w:footnote w:id="102">
    <w:p w14:paraId="667AAB56" w14:textId="5AE5F6E0" w:rsidR="00FB6EB4" w:rsidRPr="008B1794" w:rsidRDefault="00FB6EB4">
      <w:pPr>
        <w:pStyle w:val="FootnoteText"/>
        <w:rPr>
          <w:lang w:val="en-US"/>
        </w:rPr>
      </w:pPr>
      <w:r w:rsidRPr="009B358E">
        <w:tab/>
      </w:r>
      <w:r w:rsidRPr="009B358E">
        <w:rPr>
          <w:rStyle w:val="FootnoteReference"/>
        </w:rPr>
        <w:footnoteRef/>
      </w:r>
      <w:r w:rsidRPr="009B358E">
        <w:tab/>
        <w:t>FCCC/SBI/2017/10.</w:t>
      </w:r>
      <w:r>
        <w:t xml:space="preserve"> </w:t>
      </w:r>
    </w:p>
  </w:footnote>
  <w:footnote w:id="103">
    <w:p w14:paraId="034834FE" w14:textId="19FECB32" w:rsidR="00FB6EB4" w:rsidRPr="009B358E" w:rsidRDefault="00FB6EB4" w:rsidP="00B4471B">
      <w:pPr>
        <w:pStyle w:val="FootnoteText"/>
        <w:widowControl w:val="0"/>
        <w:rPr>
          <w:lang w:val="en-US"/>
        </w:rPr>
      </w:pPr>
      <w:r w:rsidRPr="00FF7A6E">
        <w:tab/>
      </w:r>
      <w:r w:rsidRPr="00FF7A6E">
        <w:rPr>
          <w:rStyle w:val="FootnoteReference"/>
        </w:rPr>
        <w:footnoteRef/>
      </w:r>
      <w:r w:rsidRPr="00FF7A6E">
        <w:tab/>
      </w:r>
      <w:r>
        <w:rPr>
          <w:szCs w:val="16"/>
        </w:rPr>
        <w:t xml:space="preserve">The intervention is </w:t>
      </w:r>
      <w:r w:rsidRPr="008867FE">
        <w:t xml:space="preserve">available </w:t>
      </w:r>
      <w:r>
        <w:t xml:space="preserve">via the webcast of the meeting at </w:t>
      </w:r>
      <w:hyperlink r:id="rId37" w:history="1">
        <w:r w:rsidRPr="009B358E">
          <w:rPr>
            <w:rStyle w:val="Hyperlink"/>
          </w:rPr>
          <w:t>https://unfccc.cloud.streamworld.de/webcast/sbi-closing-plenary-part-i</w:t>
        </w:r>
      </w:hyperlink>
      <w:r w:rsidRPr="009B358E">
        <w:t xml:space="preserve">. </w:t>
      </w:r>
    </w:p>
  </w:footnote>
  <w:footnote w:id="104">
    <w:p w14:paraId="6F7AFD09" w14:textId="549CD27E" w:rsidR="00FB6EB4" w:rsidRPr="009B358E" w:rsidRDefault="00FB6EB4" w:rsidP="002B5F11">
      <w:pPr>
        <w:pStyle w:val="FootnoteText"/>
        <w:widowControl w:val="0"/>
        <w:tabs>
          <w:tab w:val="clear" w:pos="1021"/>
          <w:tab w:val="right" w:pos="1020"/>
        </w:tabs>
        <w:rPr>
          <w:lang w:val="en-US"/>
        </w:rPr>
      </w:pPr>
      <w:r w:rsidRPr="009B358E">
        <w:rPr>
          <w:lang w:val="en-US"/>
        </w:rPr>
        <w:tab/>
      </w:r>
      <w:r w:rsidRPr="009B358E">
        <w:rPr>
          <w:rStyle w:val="FootnoteReference"/>
        </w:rPr>
        <w:footnoteRef/>
      </w:r>
      <w:r w:rsidRPr="009B358E">
        <w:tab/>
        <w:t>Decision 3/CP.23.</w:t>
      </w:r>
    </w:p>
  </w:footnote>
  <w:footnote w:id="105">
    <w:p w14:paraId="475DA14B" w14:textId="1DEFED4D" w:rsidR="00FB6EB4" w:rsidRDefault="00FB6EB4" w:rsidP="00CA6413">
      <w:pPr>
        <w:pStyle w:val="FootnoteText"/>
        <w:widowControl w:val="0"/>
        <w:rPr>
          <w:lang w:val="en-US"/>
        </w:rPr>
      </w:pPr>
      <w:r w:rsidRPr="009B358E">
        <w:tab/>
      </w:r>
      <w:r w:rsidRPr="009B358E">
        <w:rPr>
          <w:rStyle w:val="FootnoteReference"/>
        </w:rPr>
        <w:footnoteRef/>
      </w:r>
      <w:r w:rsidRPr="009B358E">
        <w:tab/>
        <w:t xml:space="preserve">Available at </w:t>
      </w:r>
      <w:hyperlink r:id="rId38" w:history="1">
        <w:r w:rsidRPr="009B358E">
          <w:rPr>
            <w:rStyle w:val="Hyperlink"/>
          </w:rPr>
          <w:t>http://unfccc.int/files/meetings/bonn_nov_2017/in-session/application/pdf/sbi47_draft_oral_report_technical_workshop.pdf</w:t>
        </w:r>
      </w:hyperlink>
      <w:r>
        <w:t>.</w:t>
      </w:r>
    </w:p>
  </w:footnote>
  <w:footnote w:id="106">
    <w:p w14:paraId="290F4050" w14:textId="77777777" w:rsidR="00FB6EB4" w:rsidRPr="00CF7DE6" w:rsidRDefault="00FB6EB4" w:rsidP="002B5F11">
      <w:pPr>
        <w:pStyle w:val="FootnoteText"/>
        <w:rPr>
          <w:lang w:val="en-AU"/>
        </w:rPr>
      </w:pPr>
      <w:r>
        <w:tab/>
      </w:r>
      <w:r>
        <w:rPr>
          <w:rStyle w:val="FootnoteReference"/>
        </w:rPr>
        <w:footnoteRef/>
      </w:r>
      <w:r>
        <w:tab/>
        <w:t>FCCC/SBI/2017/INF.13.</w:t>
      </w:r>
    </w:p>
  </w:footnote>
  <w:footnote w:id="107">
    <w:p w14:paraId="22AFB207" w14:textId="67721194" w:rsidR="00FB6EB4" w:rsidRPr="008867FE" w:rsidRDefault="00FB6EB4" w:rsidP="00BF7E9E">
      <w:pPr>
        <w:pStyle w:val="FootnoteText"/>
        <w:widowControl w:val="0"/>
        <w:tabs>
          <w:tab w:val="clear" w:pos="1021"/>
          <w:tab w:val="right" w:pos="1020"/>
        </w:tabs>
        <w:rPr>
          <w:lang w:val="en-US"/>
        </w:rPr>
      </w:pPr>
      <w:r w:rsidRPr="00270657">
        <w:rPr>
          <w:lang w:val="en-US"/>
        </w:rPr>
        <w:tab/>
      </w:r>
      <w:r w:rsidRPr="009B358E">
        <w:rPr>
          <w:rStyle w:val="FootnoteReference"/>
        </w:rPr>
        <w:footnoteRef/>
      </w:r>
      <w:r w:rsidRPr="009B358E">
        <w:tab/>
        <w:t>Decision 20/CP.23.</w:t>
      </w:r>
    </w:p>
  </w:footnote>
  <w:footnote w:id="108">
    <w:p w14:paraId="24AAB39D" w14:textId="35C36709" w:rsidR="00FB6EB4" w:rsidRPr="008867FE" w:rsidRDefault="00FB6EB4" w:rsidP="00BF7E9E">
      <w:pPr>
        <w:pStyle w:val="FootnoteText"/>
        <w:widowControl w:val="0"/>
        <w:tabs>
          <w:tab w:val="clear" w:pos="1021"/>
          <w:tab w:val="right" w:pos="1020"/>
        </w:tabs>
        <w:rPr>
          <w:lang w:val="en-US"/>
        </w:rPr>
      </w:pPr>
      <w:r w:rsidRPr="00270657">
        <w:rPr>
          <w:lang w:val="en-US"/>
        </w:rPr>
        <w:tab/>
      </w:r>
      <w:r w:rsidRPr="009B358E">
        <w:rPr>
          <w:rStyle w:val="FootnoteReference"/>
        </w:rPr>
        <w:footnoteRef/>
      </w:r>
      <w:r w:rsidRPr="009B358E">
        <w:tab/>
        <w:t xml:space="preserve">Decision </w:t>
      </w:r>
      <w:r w:rsidR="005A37BA">
        <w:t>5</w:t>
      </w:r>
      <w:r w:rsidRPr="009B358E">
        <w:t>/CMP.13.</w:t>
      </w:r>
    </w:p>
  </w:footnote>
  <w:footnote w:id="109">
    <w:p w14:paraId="3A7093B5" w14:textId="4FB12AE5" w:rsidR="00FB6EB4" w:rsidRPr="008867FE" w:rsidRDefault="00FB6EB4" w:rsidP="00E246E3">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r>
      <w:r>
        <w:t>The intervention is</w:t>
      </w:r>
      <w:r w:rsidRPr="008867FE">
        <w:t xml:space="preserve"> available </w:t>
      </w:r>
      <w:r>
        <w:t xml:space="preserve">via the webcast of the meeting at </w:t>
      </w:r>
      <w:hyperlink r:id="rId39" w:history="1">
        <w:r w:rsidRPr="00572DEF">
          <w:rPr>
            <w:rStyle w:val="Hyperlink"/>
          </w:rPr>
          <w:t>https://unfccc.cloud.streamworld.de/webcast/sbi-opening-plenary</w:t>
        </w:r>
      </w:hyperlink>
      <w:r>
        <w:t xml:space="preserve">. </w:t>
      </w:r>
    </w:p>
  </w:footnote>
  <w:footnote w:id="110">
    <w:p w14:paraId="518D384D" w14:textId="6C93CC12" w:rsidR="00FB6EB4" w:rsidRPr="008867FE" w:rsidRDefault="00FB6EB4" w:rsidP="00EC21A0">
      <w:pPr>
        <w:pStyle w:val="FootnoteText"/>
        <w:widowControl w:val="0"/>
        <w:tabs>
          <w:tab w:val="clear" w:pos="1021"/>
          <w:tab w:val="right" w:pos="1020"/>
        </w:tabs>
        <w:rPr>
          <w:lang w:val="en-US"/>
        </w:rPr>
      </w:pPr>
      <w:r w:rsidRPr="008867FE">
        <w:rPr>
          <w:lang w:val="en-US"/>
        </w:rPr>
        <w:tab/>
      </w:r>
      <w:r w:rsidRPr="008867FE">
        <w:rPr>
          <w:rStyle w:val="FootnoteReference"/>
        </w:rPr>
        <w:footnoteRef/>
      </w:r>
      <w:r w:rsidRPr="008867FE">
        <w:tab/>
      </w:r>
      <w:r w:rsidRPr="00B83B67">
        <w:t>For the information of Parties, the same costs have been reported under COP 23 agenda item 16, “Gender and climate change</w:t>
      </w:r>
      <w:r>
        <w:t>.</w:t>
      </w:r>
      <w:r w:rsidRPr="00B83B67">
        <w:t>”</w:t>
      </w:r>
      <w:r>
        <w:t xml:space="preserve"> </w:t>
      </w:r>
    </w:p>
  </w:footnote>
  <w:footnote w:id="111">
    <w:p w14:paraId="72A13D41" w14:textId="0F74B756" w:rsidR="00FB6EB4" w:rsidRPr="008867FE" w:rsidRDefault="00FB6EB4" w:rsidP="00270531">
      <w:pPr>
        <w:pStyle w:val="FootnoteText"/>
        <w:rPr>
          <w:szCs w:val="16"/>
        </w:rPr>
      </w:pPr>
      <w:r w:rsidRPr="008867FE">
        <w:rPr>
          <w:szCs w:val="16"/>
        </w:rPr>
        <w:tab/>
      </w:r>
      <w:r w:rsidRPr="009B358E">
        <w:rPr>
          <w:rStyle w:val="FootnoteReference"/>
          <w:szCs w:val="16"/>
        </w:rPr>
        <w:footnoteRef/>
      </w:r>
      <w:r w:rsidRPr="009B358E">
        <w:rPr>
          <w:szCs w:val="16"/>
        </w:rPr>
        <w:tab/>
        <w:t>As footnote 4 above.</w:t>
      </w:r>
    </w:p>
  </w:footnote>
  <w:footnote w:id="112">
    <w:p w14:paraId="2EB7DC1A" w14:textId="1889A241" w:rsidR="00FB6EB4" w:rsidRDefault="00FB6EB4" w:rsidP="00270531">
      <w:pPr>
        <w:pStyle w:val="FootnoteText"/>
        <w:rPr>
          <w:szCs w:val="16"/>
        </w:rPr>
      </w:pPr>
      <w:r w:rsidRPr="008867FE">
        <w:rPr>
          <w:szCs w:val="16"/>
        </w:rPr>
        <w:tab/>
      </w:r>
      <w:r w:rsidRPr="008867FE">
        <w:rPr>
          <w:rStyle w:val="FootnoteReference"/>
          <w:szCs w:val="16"/>
        </w:rPr>
        <w:footnoteRef/>
      </w:r>
      <w:r w:rsidRPr="008867FE">
        <w:rPr>
          <w:szCs w:val="16"/>
        </w:rPr>
        <w:tab/>
      </w:r>
      <w:r>
        <w:rPr>
          <w:szCs w:val="16"/>
        </w:rPr>
        <w:t xml:space="preserve">The </w:t>
      </w:r>
      <w:r>
        <w:t>s</w:t>
      </w:r>
      <w:r w:rsidRPr="008867FE">
        <w:t xml:space="preserve">tatements are also available </w:t>
      </w:r>
      <w:r>
        <w:t xml:space="preserve">via the webcast of the meeting at </w:t>
      </w:r>
      <w:hyperlink r:id="rId40" w:history="1">
        <w:r w:rsidRPr="00572DEF">
          <w:rPr>
            <w:rStyle w:val="Hyperlink"/>
          </w:rPr>
          <w:t>https://unfccc.cloud.streamworld.de/webcast/joint-plenary-meeting-of-sbsta-and-sbi-4th-meeting</w:t>
        </w:r>
      </w:hyperlink>
      <w:r>
        <w:t>.</w:t>
      </w:r>
    </w:p>
  </w:footnote>
  <w:footnote w:id="113">
    <w:p w14:paraId="1EA8676B" w14:textId="10F0C8F8" w:rsidR="00FB6EB4" w:rsidRPr="00C36F3E" w:rsidRDefault="00FB6EB4" w:rsidP="00545E3F">
      <w:pPr>
        <w:pStyle w:val="FootnoteText"/>
        <w:rPr>
          <w:lang w:val="en-US"/>
        </w:rPr>
      </w:pPr>
      <w:r>
        <w:tab/>
      </w:r>
      <w:r>
        <w:rPr>
          <w:rStyle w:val="FootnoteReference"/>
        </w:rPr>
        <w:footnoteRef/>
      </w:r>
      <w:r>
        <w:tab/>
      </w:r>
      <w:hyperlink r:id="rId41" w:history="1">
        <w:r w:rsidRPr="00C33923">
          <w:rPr>
            <w:rStyle w:val="Hyperlink"/>
            <w:lang w:val="en-US"/>
          </w:rPr>
          <w:t>https://unfccc.int/10091.php</w:t>
        </w:r>
      </w:hyperlink>
      <w:r w:rsidRPr="00A423FA">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F23FD" w14:textId="4325EA93" w:rsidR="00FB6EB4" w:rsidRPr="00DB667C" w:rsidRDefault="00FB6EB4" w:rsidP="00DB667C">
    <w:pPr>
      <w:pStyle w:val="Header"/>
    </w:pPr>
    <w:r>
      <w:t>FCCC/SBI/2017/19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F23FE" w14:textId="3D940D4D" w:rsidR="00FB6EB4" w:rsidRPr="00DB667C" w:rsidRDefault="00FB6EB4" w:rsidP="00DB667C">
    <w:pPr>
      <w:pStyle w:val="Header"/>
      <w:jc w:val="right"/>
    </w:pPr>
    <w:r>
      <w:t>FCCC/SBI/2017/19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354E"/>
    <w:multiLevelType w:val="multilevel"/>
    <w:tmpl w:val="4E6E286C"/>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ascii="Times New Roman" w:hAnsi="Times New Roman" w:cs="Times New Roman"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9" w15:restartNumberingAfterBreak="0">
    <w:nsid w:val="273D7829"/>
    <w:multiLevelType w:val="hybridMultilevel"/>
    <w:tmpl w:val="5748CD9C"/>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0"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D66310"/>
    <w:multiLevelType w:val="hybridMultilevel"/>
    <w:tmpl w:val="72EC5494"/>
    <w:lvl w:ilvl="0" w:tplc="0409000F">
      <w:start w:val="1"/>
      <w:numFmt w:val="decimal"/>
      <w:lvlText w:val="%1."/>
      <w:lvlJc w:val="left"/>
      <w:pPr>
        <w:ind w:left="1855" w:hanging="360"/>
      </w:p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num w:numId="1">
    <w:abstractNumId w:val="3"/>
  </w:num>
  <w:num w:numId="2">
    <w:abstractNumId w:val="8"/>
  </w:num>
  <w:num w:numId="3">
    <w:abstractNumId w:val="6"/>
  </w:num>
  <w:num w:numId="4">
    <w:abstractNumId w:val="10"/>
  </w:num>
  <w:num w:numId="5">
    <w:abstractNumId w:val="1"/>
  </w:num>
  <w:num w:numId="6">
    <w:abstractNumId w:val="0"/>
  </w:num>
  <w:num w:numId="7">
    <w:abstractNumId w:val="15"/>
  </w:num>
  <w:num w:numId="8">
    <w:abstractNumId w:val="8"/>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 w:numId="13">
    <w:abstractNumId w:val="3"/>
  </w:num>
  <w:num w:numId="14">
    <w:abstractNumId w:val="3"/>
  </w:num>
  <w:num w:numId="15">
    <w:abstractNumId w:val="3"/>
  </w:num>
  <w:num w:numId="16">
    <w:abstractNumId w:val="16"/>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9"/>
  </w:num>
  <w:num w:numId="25">
    <w:abstractNumId w:val="3"/>
  </w:num>
  <w:num w:numId="26">
    <w:abstractNumId w:val="3"/>
  </w:num>
  <w:num w:numId="27">
    <w:abstractNumId w:val="3"/>
  </w:num>
  <w:num w:numId="28">
    <w:abstractNumId w:val="4"/>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num>
  <w:num w:numId="4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ocumentProtection w:formatting="1" w:enforcement="0"/>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1064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32"/>
    <w:rsid w:val="00002558"/>
    <w:rsid w:val="00004A30"/>
    <w:rsid w:val="00007089"/>
    <w:rsid w:val="000071AC"/>
    <w:rsid w:val="00010356"/>
    <w:rsid w:val="000121B7"/>
    <w:rsid w:val="00012667"/>
    <w:rsid w:val="00012BBE"/>
    <w:rsid w:val="00021BB6"/>
    <w:rsid w:val="00022690"/>
    <w:rsid w:val="00022F18"/>
    <w:rsid w:val="0002382B"/>
    <w:rsid w:val="00026FDF"/>
    <w:rsid w:val="00027A40"/>
    <w:rsid w:val="00032CA5"/>
    <w:rsid w:val="00032DDE"/>
    <w:rsid w:val="00037650"/>
    <w:rsid w:val="0003776D"/>
    <w:rsid w:val="000377F9"/>
    <w:rsid w:val="0004170A"/>
    <w:rsid w:val="000423A6"/>
    <w:rsid w:val="00042A79"/>
    <w:rsid w:val="0004320F"/>
    <w:rsid w:val="00050C3E"/>
    <w:rsid w:val="00052463"/>
    <w:rsid w:val="000527D5"/>
    <w:rsid w:val="000555B3"/>
    <w:rsid w:val="000561BD"/>
    <w:rsid w:val="000613EB"/>
    <w:rsid w:val="0006156C"/>
    <w:rsid w:val="00062505"/>
    <w:rsid w:val="00065B14"/>
    <w:rsid w:val="00065C6C"/>
    <w:rsid w:val="00067AA1"/>
    <w:rsid w:val="00073834"/>
    <w:rsid w:val="00074855"/>
    <w:rsid w:val="00074EC5"/>
    <w:rsid w:val="00074FC8"/>
    <w:rsid w:val="000754BF"/>
    <w:rsid w:val="00076113"/>
    <w:rsid w:val="00076568"/>
    <w:rsid w:val="000773C8"/>
    <w:rsid w:val="000814BC"/>
    <w:rsid w:val="00081C44"/>
    <w:rsid w:val="00083647"/>
    <w:rsid w:val="00084EA6"/>
    <w:rsid w:val="00086DA8"/>
    <w:rsid w:val="0008756E"/>
    <w:rsid w:val="00087BE9"/>
    <w:rsid w:val="00087D6D"/>
    <w:rsid w:val="00090016"/>
    <w:rsid w:val="00090C17"/>
    <w:rsid w:val="00090CF9"/>
    <w:rsid w:val="000913E6"/>
    <w:rsid w:val="0009226E"/>
    <w:rsid w:val="00092E29"/>
    <w:rsid w:val="00093044"/>
    <w:rsid w:val="000A399F"/>
    <w:rsid w:val="000A4C99"/>
    <w:rsid w:val="000A566F"/>
    <w:rsid w:val="000A7157"/>
    <w:rsid w:val="000A7C2B"/>
    <w:rsid w:val="000B1FD0"/>
    <w:rsid w:val="000B30BD"/>
    <w:rsid w:val="000B3954"/>
    <w:rsid w:val="000B5EFA"/>
    <w:rsid w:val="000C0533"/>
    <w:rsid w:val="000C0E05"/>
    <w:rsid w:val="000C108B"/>
    <w:rsid w:val="000C24E3"/>
    <w:rsid w:val="000C3AE4"/>
    <w:rsid w:val="000C5173"/>
    <w:rsid w:val="000C7FAF"/>
    <w:rsid w:val="000D4615"/>
    <w:rsid w:val="000D493A"/>
    <w:rsid w:val="000D5DED"/>
    <w:rsid w:val="000D6922"/>
    <w:rsid w:val="000D6D48"/>
    <w:rsid w:val="000D6D4A"/>
    <w:rsid w:val="000D7C68"/>
    <w:rsid w:val="000E343D"/>
    <w:rsid w:val="000E5A58"/>
    <w:rsid w:val="000E6E68"/>
    <w:rsid w:val="000F13AC"/>
    <w:rsid w:val="000F1986"/>
    <w:rsid w:val="000F2D16"/>
    <w:rsid w:val="000F379C"/>
    <w:rsid w:val="000F4528"/>
    <w:rsid w:val="000F5020"/>
    <w:rsid w:val="000F7A23"/>
    <w:rsid w:val="000F7C11"/>
    <w:rsid w:val="00100689"/>
    <w:rsid w:val="001007C9"/>
    <w:rsid w:val="00101FE1"/>
    <w:rsid w:val="00103AF6"/>
    <w:rsid w:val="00106170"/>
    <w:rsid w:val="00106384"/>
    <w:rsid w:val="00107536"/>
    <w:rsid w:val="00107B0E"/>
    <w:rsid w:val="0011157B"/>
    <w:rsid w:val="001161E5"/>
    <w:rsid w:val="00116710"/>
    <w:rsid w:val="001177B1"/>
    <w:rsid w:val="0011781E"/>
    <w:rsid w:val="00117CE4"/>
    <w:rsid w:val="00120826"/>
    <w:rsid w:val="00120901"/>
    <w:rsid w:val="001209A8"/>
    <w:rsid w:val="00120E84"/>
    <w:rsid w:val="0012231B"/>
    <w:rsid w:val="00123C52"/>
    <w:rsid w:val="00124288"/>
    <w:rsid w:val="00124496"/>
    <w:rsid w:val="00125304"/>
    <w:rsid w:val="00125E29"/>
    <w:rsid w:val="00127311"/>
    <w:rsid w:val="00131D71"/>
    <w:rsid w:val="001328F9"/>
    <w:rsid w:val="001349EC"/>
    <w:rsid w:val="00134D3A"/>
    <w:rsid w:val="00134F15"/>
    <w:rsid w:val="001366B2"/>
    <w:rsid w:val="0013674E"/>
    <w:rsid w:val="00136D61"/>
    <w:rsid w:val="00141710"/>
    <w:rsid w:val="00142A35"/>
    <w:rsid w:val="00142DBE"/>
    <w:rsid w:val="00144401"/>
    <w:rsid w:val="00145B2B"/>
    <w:rsid w:val="00150F5C"/>
    <w:rsid w:val="00150FAE"/>
    <w:rsid w:val="001517B0"/>
    <w:rsid w:val="00152A6E"/>
    <w:rsid w:val="00153146"/>
    <w:rsid w:val="00155364"/>
    <w:rsid w:val="00156DDE"/>
    <w:rsid w:val="001600D9"/>
    <w:rsid w:val="001607B2"/>
    <w:rsid w:val="00160C14"/>
    <w:rsid w:val="00161F52"/>
    <w:rsid w:val="001629FE"/>
    <w:rsid w:val="00162C90"/>
    <w:rsid w:val="001636F4"/>
    <w:rsid w:val="001646B8"/>
    <w:rsid w:val="00164D7C"/>
    <w:rsid w:val="00165A75"/>
    <w:rsid w:val="00165F8F"/>
    <w:rsid w:val="00171628"/>
    <w:rsid w:val="00171FA6"/>
    <w:rsid w:val="00172458"/>
    <w:rsid w:val="00172C94"/>
    <w:rsid w:val="00172CF0"/>
    <w:rsid w:val="001733E3"/>
    <w:rsid w:val="001738F1"/>
    <w:rsid w:val="00174A05"/>
    <w:rsid w:val="00177074"/>
    <w:rsid w:val="0017786E"/>
    <w:rsid w:val="00180358"/>
    <w:rsid w:val="001833A2"/>
    <w:rsid w:val="00184C03"/>
    <w:rsid w:val="00186946"/>
    <w:rsid w:val="00186A4F"/>
    <w:rsid w:val="001906D0"/>
    <w:rsid w:val="001915BB"/>
    <w:rsid w:val="001915EF"/>
    <w:rsid w:val="0019209F"/>
    <w:rsid w:val="0019430F"/>
    <w:rsid w:val="001945C7"/>
    <w:rsid w:val="00194BFA"/>
    <w:rsid w:val="00194E11"/>
    <w:rsid w:val="00195018"/>
    <w:rsid w:val="00196C30"/>
    <w:rsid w:val="00196E77"/>
    <w:rsid w:val="001A109A"/>
    <w:rsid w:val="001A1DB5"/>
    <w:rsid w:val="001A1FC1"/>
    <w:rsid w:val="001A3482"/>
    <w:rsid w:val="001A3561"/>
    <w:rsid w:val="001A3E9A"/>
    <w:rsid w:val="001A5477"/>
    <w:rsid w:val="001A594B"/>
    <w:rsid w:val="001A5FE8"/>
    <w:rsid w:val="001A686C"/>
    <w:rsid w:val="001A6CE1"/>
    <w:rsid w:val="001A70E2"/>
    <w:rsid w:val="001A738A"/>
    <w:rsid w:val="001B085A"/>
    <w:rsid w:val="001B1483"/>
    <w:rsid w:val="001B70AC"/>
    <w:rsid w:val="001B7168"/>
    <w:rsid w:val="001C1676"/>
    <w:rsid w:val="001C182D"/>
    <w:rsid w:val="001C39A0"/>
    <w:rsid w:val="001C3DE7"/>
    <w:rsid w:val="001C40F0"/>
    <w:rsid w:val="001C4688"/>
    <w:rsid w:val="001C50AD"/>
    <w:rsid w:val="001C7B87"/>
    <w:rsid w:val="001D012A"/>
    <w:rsid w:val="001D0572"/>
    <w:rsid w:val="001D0F0F"/>
    <w:rsid w:val="001D2FD8"/>
    <w:rsid w:val="001D6E3E"/>
    <w:rsid w:val="001E037A"/>
    <w:rsid w:val="001E212E"/>
    <w:rsid w:val="001E444C"/>
    <w:rsid w:val="001E4577"/>
    <w:rsid w:val="001E7D13"/>
    <w:rsid w:val="001F0C87"/>
    <w:rsid w:val="001F267E"/>
    <w:rsid w:val="001F2ACC"/>
    <w:rsid w:val="001F2BBF"/>
    <w:rsid w:val="001F3ABD"/>
    <w:rsid w:val="001F5946"/>
    <w:rsid w:val="001F66DA"/>
    <w:rsid w:val="002008AA"/>
    <w:rsid w:val="00201B92"/>
    <w:rsid w:val="002025E1"/>
    <w:rsid w:val="002027EC"/>
    <w:rsid w:val="00202C1D"/>
    <w:rsid w:val="0020327D"/>
    <w:rsid w:val="00203C6D"/>
    <w:rsid w:val="00205688"/>
    <w:rsid w:val="00206181"/>
    <w:rsid w:val="00207452"/>
    <w:rsid w:val="002111D0"/>
    <w:rsid w:val="00212790"/>
    <w:rsid w:val="002130E8"/>
    <w:rsid w:val="0021446A"/>
    <w:rsid w:val="00215259"/>
    <w:rsid w:val="00216589"/>
    <w:rsid w:val="00221470"/>
    <w:rsid w:val="0022331A"/>
    <w:rsid w:val="00223453"/>
    <w:rsid w:val="00223E89"/>
    <w:rsid w:val="00224111"/>
    <w:rsid w:val="00224858"/>
    <w:rsid w:val="00225B6F"/>
    <w:rsid w:val="00227821"/>
    <w:rsid w:val="00230D0F"/>
    <w:rsid w:val="00230FED"/>
    <w:rsid w:val="00231FB5"/>
    <w:rsid w:val="00232479"/>
    <w:rsid w:val="00232E4A"/>
    <w:rsid w:val="00232EAA"/>
    <w:rsid w:val="002340F3"/>
    <w:rsid w:val="002350D4"/>
    <w:rsid w:val="002410E5"/>
    <w:rsid w:val="0024447B"/>
    <w:rsid w:val="00244FEA"/>
    <w:rsid w:val="0024544A"/>
    <w:rsid w:val="002459B3"/>
    <w:rsid w:val="00246888"/>
    <w:rsid w:val="00246B9D"/>
    <w:rsid w:val="00247BF6"/>
    <w:rsid w:val="00250037"/>
    <w:rsid w:val="002517B4"/>
    <w:rsid w:val="00251FF9"/>
    <w:rsid w:val="00255E03"/>
    <w:rsid w:val="00256CFB"/>
    <w:rsid w:val="002571A8"/>
    <w:rsid w:val="00257AA3"/>
    <w:rsid w:val="00260BFA"/>
    <w:rsid w:val="00261B5C"/>
    <w:rsid w:val="002620C3"/>
    <w:rsid w:val="002630C4"/>
    <w:rsid w:val="00264F17"/>
    <w:rsid w:val="00266D68"/>
    <w:rsid w:val="00266E18"/>
    <w:rsid w:val="00267B98"/>
    <w:rsid w:val="00267C80"/>
    <w:rsid w:val="00270531"/>
    <w:rsid w:val="0027094B"/>
    <w:rsid w:val="00270E09"/>
    <w:rsid w:val="002727A8"/>
    <w:rsid w:val="00273285"/>
    <w:rsid w:val="00273E8E"/>
    <w:rsid w:val="0027419E"/>
    <w:rsid w:val="00276A17"/>
    <w:rsid w:val="00276C5E"/>
    <w:rsid w:val="002776B4"/>
    <w:rsid w:val="002779EB"/>
    <w:rsid w:val="002823A1"/>
    <w:rsid w:val="00283275"/>
    <w:rsid w:val="00284EAB"/>
    <w:rsid w:val="002859C9"/>
    <w:rsid w:val="0029007C"/>
    <w:rsid w:val="00290409"/>
    <w:rsid w:val="002908BE"/>
    <w:rsid w:val="0029194D"/>
    <w:rsid w:val="00292DC3"/>
    <w:rsid w:val="002933A4"/>
    <w:rsid w:val="0029464F"/>
    <w:rsid w:val="002954CD"/>
    <w:rsid w:val="00295866"/>
    <w:rsid w:val="0029733B"/>
    <w:rsid w:val="00297432"/>
    <w:rsid w:val="00297C1E"/>
    <w:rsid w:val="002A0854"/>
    <w:rsid w:val="002A1595"/>
    <w:rsid w:val="002A4A1D"/>
    <w:rsid w:val="002A7B52"/>
    <w:rsid w:val="002B00DA"/>
    <w:rsid w:val="002B0283"/>
    <w:rsid w:val="002B0C65"/>
    <w:rsid w:val="002B23A0"/>
    <w:rsid w:val="002B29B4"/>
    <w:rsid w:val="002B3984"/>
    <w:rsid w:val="002B446B"/>
    <w:rsid w:val="002B5F11"/>
    <w:rsid w:val="002B71EA"/>
    <w:rsid w:val="002B72CE"/>
    <w:rsid w:val="002B7532"/>
    <w:rsid w:val="002C051E"/>
    <w:rsid w:val="002C0E85"/>
    <w:rsid w:val="002C11F7"/>
    <w:rsid w:val="002C51A4"/>
    <w:rsid w:val="002C52A6"/>
    <w:rsid w:val="002C644A"/>
    <w:rsid w:val="002D154A"/>
    <w:rsid w:val="002D1F6E"/>
    <w:rsid w:val="002D411E"/>
    <w:rsid w:val="002D6DC8"/>
    <w:rsid w:val="002D737B"/>
    <w:rsid w:val="002E117C"/>
    <w:rsid w:val="002E32A8"/>
    <w:rsid w:val="002E3ED8"/>
    <w:rsid w:val="002E7BC3"/>
    <w:rsid w:val="002F304A"/>
    <w:rsid w:val="002F463E"/>
    <w:rsid w:val="002F60E8"/>
    <w:rsid w:val="002F73D9"/>
    <w:rsid w:val="002F7B01"/>
    <w:rsid w:val="003012AF"/>
    <w:rsid w:val="00304BA1"/>
    <w:rsid w:val="00306423"/>
    <w:rsid w:val="00307BBE"/>
    <w:rsid w:val="003101D3"/>
    <w:rsid w:val="003132EC"/>
    <w:rsid w:val="003147E4"/>
    <w:rsid w:val="00315A2A"/>
    <w:rsid w:val="00317B8C"/>
    <w:rsid w:val="00321716"/>
    <w:rsid w:val="003239D7"/>
    <w:rsid w:val="00323D20"/>
    <w:rsid w:val="003250E7"/>
    <w:rsid w:val="00325115"/>
    <w:rsid w:val="00326068"/>
    <w:rsid w:val="00327575"/>
    <w:rsid w:val="00327B89"/>
    <w:rsid w:val="00332592"/>
    <w:rsid w:val="00332D4B"/>
    <w:rsid w:val="00334377"/>
    <w:rsid w:val="003354A0"/>
    <w:rsid w:val="00336DC3"/>
    <w:rsid w:val="00340554"/>
    <w:rsid w:val="0034089F"/>
    <w:rsid w:val="00341289"/>
    <w:rsid w:val="003415A2"/>
    <w:rsid w:val="00342B77"/>
    <w:rsid w:val="00342BE6"/>
    <w:rsid w:val="003440B6"/>
    <w:rsid w:val="00344AD3"/>
    <w:rsid w:val="00345C6D"/>
    <w:rsid w:val="0034764F"/>
    <w:rsid w:val="0034782A"/>
    <w:rsid w:val="00350710"/>
    <w:rsid w:val="003526CC"/>
    <w:rsid w:val="00353A61"/>
    <w:rsid w:val="00355B23"/>
    <w:rsid w:val="00356C7B"/>
    <w:rsid w:val="00356F71"/>
    <w:rsid w:val="00357684"/>
    <w:rsid w:val="00357ADA"/>
    <w:rsid w:val="003606E6"/>
    <w:rsid w:val="00361821"/>
    <w:rsid w:val="00361A9D"/>
    <w:rsid w:val="003629C6"/>
    <w:rsid w:val="00363299"/>
    <w:rsid w:val="003637F0"/>
    <w:rsid w:val="003643C9"/>
    <w:rsid w:val="003649DA"/>
    <w:rsid w:val="00364B85"/>
    <w:rsid w:val="00364C2C"/>
    <w:rsid w:val="0036608F"/>
    <w:rsid w:val="0037179E"/>
    <w:rsid w:val="00371963"/>
    <w:rsid w:val="00374C16"/>
    <w:rsid w:val="003754E0"/>
    <w:rsid w:val="00375F53"/>
    <w:rsid w:val="00376135"/>
    <w:rsid w:val="003762C2"/>
    <w:rsid w:val="003767D3"/>
    <w:rsid w:val="00376B31"/>
    <w:rsid w:val="0037753B"/>
    <w:rsid w:val="00381632"/>
    <w:rsid w:val="00383494"/>
    <w:rsid w:val="0039134E"/>
    <w:rsid w:val="00391830"/>
    <w:rsid w:val="00393E7F"/>
    <w:rsid w:val="00394009"/>
    <w:rsid w:val="00394D94"/>
    <w:rsid w:val="003979BA"/>
    <w:rsid w:val="003A04B4"/>
    <w:rsid w:val="003A124A"/>
    <w:rsid w:val="003A3B1D"/>
    <w:rsid w:val="003A3F80"/>
    <w:rsid w:val="003A4936"/>
    <w:rsid w:val="003A5788"/>
    <w:rsid w:val="003A5B04"/>
    <w:rsid w:val="003A628E"/>
    <w:rsid w:val="003A6E94"/>
    <w:rsid w:val="003A70F5"/>
    <w:rsid w:val="003B0F49"/>
    <w:rsid w:val="003B1229"/>
    <w:rsid w:val="003B2C11"/>
    <w:rsid w:val="003B3C25"/>
    <w:rsid w:val="003B44EF"/>
    <w:rsid w:val="003B4C6A"/>
    <w:rsid w:val="003B4CD3"/>
    <w:rsid w:val="003B4D23"/>
    <w:rsid w:val="003B4E44"/>
    <w:rsid w:val="003B5702"/>
    <w:rsid w:val="003B6D27"/>
    <w:rsid w:val="003C159E"/>
    <w:rsid w:val="003C3854"/>
    <w:rsid w:val="003C5409"/>
    <w:rsid w:val="003C75B9"/>
    <w:rsid w:val="003D1A53"/>
    <w:rsid w:val="003D1C36"/>
    <w:rsid w:val="003D36AD"/>
    <w:rsid w:val="003D3DB0"/>
    <w:rsid w:val="003D4E65"/>
    <w:rsid w:val="003D6B47"/>
    <w:rsid w:val="003D6B9B"/>
    <w:rsid w:val="003D6C7B"/>
    <w:rsid w:val="003D77EE"/>
    <w:rsid w:val="003E0227"/>
    <w:rsid w:val="003E05CD"/>
    <w:rsid w:val="003E3247"/>
    <w:rsid w:val="003E3A52"/>
    <w:rsid w:val="003E4A7E"/>
    <w:rsid w:val="003E7CA8"/>
    <w:rsid w:val="003F0BC6"/>
    <w:rsid w:val="003F1E27"/>
    <w:rsid w:val="003F235E"/>
    <w:rsid w:val="003F2390"/>
    <w:rsid w:val="003F3102"/>
    <w:rsid w:val="003F3389"/>
    <w:rsid w:val="003F3FEB"/>
    <w:rsid w:val="003F5FEE"/>
    <w:rsid w:val="003F7301"/>
    <w:rsid w:val="003F75E1"/>
    <w:rsid w:val="00401A45"/>
    <w:rsid w:val="00403E2E"/>
    <w:rsid w:val="004044B9"/>
    <w:rsid w:val="004051FD"/>
    <w:rsid w:val="004061BF"/>
    <w:rsid w:val="00406DA8"/>
    <w:rsid w:val="004073B2"/>
    <w:rsid w:val="00410508"/>
    <w:rsid w:val="00410669"/>
    <w:rsid w:val="0041382A"/>
    <w:rsid w:val="00413AC3"/>
    <w:rsid w:val="004147F7"/>
    <w:rsid w:val="00415EFB"/>
    <w:rsid w:val="00417292"/>
    <w:rsid w:val="00417A7C"/>
    <w:rsid w:val="00422A48"/>
    <w:rsid w:val="00422A55"/>
    <w:rsid w:val="004253B6"/>
    <w:rsid w:val="00427047"/>
    <w:rsid w:val="00427DA2"/>
    <w:rsid w:val="00431D2C"/>
    <w:rsid w:val="0043572C"/>
    <w:rsid w:val="0043729E"/>
    <w:rsid w:val="00437435"/>
    <w:rsid w:val="00440489"/>
    <w:rsid w:val="00442AFD"/>
    <w:rsid w:val="004437C0"/>
    <w:rsid w:val="00443EF5"/>
    <w:rsid w:val="004447A4"/>
    <w:rsid w:val="004455AE"/>
    <w:rsid w:val="00445627"/>
    <w:rsid w:val="00450CB4"/>
    <w:rsid w:val="00451B2B"/>
    <w:rsid w:val="00452441"/>
    <w:rsid w:val="004537F0"/>
    <w:rsid w:val="00455747"/>
    <w:rsid w:val="00456080"/>
    <w:rsid w:val="004578AD"/>
    <w:rsid w:val="00461EE7"/>
    <w:rsid w:val="004630E9"/>
    <w:rsid w:val="00463477"/>
    <w:rsid w:val="00463E0D"/>
    <w:rsid w:val="00464BE9"/>
    <w:rsid w:val="004673E6"/>
    <w:rsid w:val="00471DDF"/>
    <w:rsid w:val="00472107"/>
    <w:rsid w:val="00472D4D"/>
    <w:rsid w:val="00477430"/>
    <w:rsid w:val="00480996"/>
    <w:rsid w:val="004812E6"/>
    <w:rsid w:val="0048196D"/>
    <w:rsid w:val="00484A18"/>
    <w:rsid w:val="00484B74"/>
    <w:rsid w:val="00484C00"/>
    <w:rsid w:val="00484C7B"/>
    <w:rsid w:val="0048523B"/>
    <w:rsid w:val="00485971"/>
    <w:rsid w:val="00487DED"/>
    <w:rsid w:val="004903C5"/>
    <w:rsid w:val="00493EB4"/>
    <w:rsid w:val="00494DE2"/>
    <w:rsid w:val="004977C3"/>
    <w:rsid w:val="004A0354"/>
    <w:rsid w:val="004A05E5"/>
    <w:rsid w:val="004A36EC"/>
    <w:rsid w:val="004A382E"/>
    <w:rsid w:val="004A67DD"/>
    <w:rsid w:val="004B20B9"/>
    <w:rsid w:val="004B2869"/>
    <w:rsid w:val="004B501A"/>
    <w:rsid w:val="004B7FE7"/>
    <w:rsid w:val="004C0140"/>
    <w:rsid w:val="004C022A"/>
    <w:rsid w:val="004C1052"/>
    <w:rsid w:val="004C1F1F"/>
    <w:rsid w:val="004D0950"/>
    <w:rsid w:val="004D0DE4"/>
    <w:rsid w:val="004D1BD9"/>
    <w:rsid w:val="004D26DD"/>
    <w:rsid w:val="004D3236"/>
    <w:rsid w:val="004D3F99"/>
    <w:rsid w:val="004D5303"/>
    <w:rsid w:val="004D7113"/>
    <w:rsid w:val="004D72AF"/>
    <w:rsid w:val="004E2287"/>
    <w:rsid w:val="004E4B8F"/>
    <w:rsid w:val="004E4D0A"/>
    <w:rsid w:val="004E5A04"/>
    <w:rsid w:val="004E61C3"/>
    <w:rsid w:val="004E7437"/>
    <w:rsid w:val="004F0C69"/>
    <w:rsid w:val="004F0C8A"/>
    <w:rsid w:val="004F0D45"/>
    <w:rsid w:val="004F1E4B"/>
    <w:rsid w:val="004F4B1D"/>
    <w:rsid w:val="004F5685"/>
    <w:rsid w:val="004F5B79"/>
    <w:rsid w:val="004F615A"/>
    <w:rsid w:val="004F7ABE"/>
    <w:rsid w:val="00500091"/>
    <w:rsid w:val="005030B1"/>
    <w:rsid w:val="00503373"/>
    <w:rsid w:val="005077A9"/>
    <w:rsid w:val="005105CC"/>
    <w:rsid w:val="0051524E"/>
    <w:rsid w:val="005170B7"/>
    <w:rsid w:val="00521298"/>
    <w:rsid w:val="005218B3"/>
    <w:rsid w:val="00521929"/>
    <w:rsid w:val="005255F0"/>
    <w:rsid w:val="00527573"/>
    <w:rsid w:val="005276F5"/>
    <w:rsid w:val="005279BE"/>
    <w:rsid w:val="00530C1A"/>
    <w:rsid w:val="005324FA"/>
    <w:rsid w:val="00533966"/>
    <w:rsid w:val="00533AB8"/>
    <w:rsid w:val="00537F3F"/>
    <w:rsid w:val="005410B8"/>
    <w:rsid w:val="005416D2"/>
    <w:rsid w:val="00543C0F"/>
    <w:rsid w:val="00544088"/>
    <w:rsid w:val="00544DA2"/>
    <w:rsid w:val="005454C1"/>
    <w:rsid w:val="00545616"/>
    <w:rsid w:val="00545E3F"/>
    <w:rsid w:val="005464AA"/>
    <w:rsid w:val="005464F0"/>
    <w:rsid w:val="00546735"/>
    <w:rsid w:val="0054744E"/>
    <w:rsid w:val="005474C8"/>
    <w:rsid w:val="00547E77"/>
    <w:rsid w:val="005549B8"/>
    <w:rsid w:val="005562F0"/>
    <w:rsid w:val="00556333"/>
    <w:rsid w:val="0055700C"/>
    <w:rsid w:val="0056068A"/>
    <w:rsid w:val="0056212D"/>
    <w:rsid w:val="0056250B"/>
    <w:rsid w:val="005627AB"/>
    <w:rsid w:val="005653A9"/>
    <w:rsid w:val="00565AF2"/>
    <w:rsid w:val="0056758F"/>
    <w:rsid w:val="005676A6"/>
    <w:rsid w:val="005701D0"/>
    <w:rsid w:val="0057038E"/>
    <w:rsid w:val="00570BE2"/>
    <w:rsid w:val="00570DEE"/>
    <w:rsid w:val="00570F55"/>
    <w:rsid w:val="0057309D"/>
    <w:rsid w:val="00573130"/>
    <w:rsid w:val="00575F2C"/>
    <w:rsid w:val="005760F8"/>
    <w:rsid w:val="00576132"/>
    <w:rsid w:val="00576F19"/>
    <w:rsid w:val="00577949"/>
    <w:rsid w:val="0058094F"/>
    <w:rsid w:val="005812D0"/>
    <w:rsid w:val="00582955"/>
    <w:rsid w:val="0058341F"/>
    <w:rsid w:val="005857A1"/>
    <w:rsid w:val="005879DB"/>
    <w:rsid w:val="00590B73"/>
    <w:rsid w:val="0059193B"/>
    <w:rsid w:val="00591E70"/>
    <w:rsid w:val="00592006"/>
    <w:rsid w:val="00592405"/>
    <w:rsid w:val="00596501"/>
    <w:rsid w:val="00597152"/>
    <w:rsid w:val="00597244"/>
    <w:rsid w:val="005975EE"/>
    <w:rsid w:val="005A0171"/>
    <w:rsid w:val="005A1844"/>
    <w:rsid w:val="005A23D4"/>
    <w:rsid w:val="005A30EA"/>
    <w:rsid w:val="005A30ED"/>
    <w:rsid w:val="005A3292"/>
    <w:rsid w:val="005A37BA"/>
    <w:rsid w:val="005A39D8"/>
    <w:rsid w:val="005B00AD"/>
    <w:rsid w:val="005B1D36"/>
    <w:rsid w:val="005B47F8"/>
    <w:rsid w:val="005B6C2B"/>
    <w:rsid w:val="005B7BC8"/>
    <w:rsid w:val="005C08EC"/>
    <w:rsid w:val="005C14F0"/>
    <w:rsid w:val="005C1F8B"/>
    <w:rsid w:val="005C2B48"/>
    <w:rsid w:val="005C41B6"/>
    <w:rsid w:val="005C683F"/>
    <w:rsid w:val="005C6895"/>
    <w:rsid w:val="005D14B3"/>
    <w:rsid w:val="005D1CCF"/>
    <w:rsid w:val="005D380E"/>
    <w:rsid w:val="005D56A4"/>
    <w:rsid w:val="005D6127"/>
    <w:rsid w:val="005D6C7A"/>
    <w:rsid w:val="005D7078"/>
    <w:rsid w:val="005E0CF0"/>
    <w:rsid w:val="005E432D"/>
    <w:rsid w:val="005E4523"/>
    <w:rsid w:val="005E4561"/>
    <w:rsid w:val="005E6ACC"/>
    <w:rsid w:val="005F2F7D"/>
    <w:rsid w:val="005F4FDA"/>
    <w:rsid w:val="005F5CFF"/>
    <w:rsid w:val="005F697F"/>
    <w:rsid w:val="005F73B5"/>
    <w:rsid w:val="005F7584"/>
    <w:rsid w:val="006002E5"/>
    <w:rsid w:val="00601526"/>
    <w:rsid w:val="00601BA6"/>
    <w:rsid w:val="00603D73"/>
    <w:rsid w:val="00603D7F"/>
    <w:rsid w:val="0060436D"/>
    <w:rsid w:val="006109FB"/>
    <w:rsid w:val="0061173F"/>
    <w:rsid w:val="00611E89"/>
    <w:rsid w:val="006120B8"/>
    <w:rsid w:val="006134AB"/>
    <w:rsid w:val="0061385B"/>
    <w:rsid w:val="0061594B"/>
    <w:rsid w:val="00616227"/>
    <w:rsid w:val="00617B57"/>
    <w:rsid w:val="006201D7"/>
    <w:rsid w:val="006209F0"/>
    <w:rsid w:val="0062173D"/>
    <w:rsid w:val="00622643"/>
    <w:rsid w:val="00622B9F"/>
    <w:rsid w:val="006239DF"/>
    <w:rsid w:val="00624D03"/>
    <w:rsid w:val="00624EE5"/>
    <w:rsid w:val="006250B8"/>
    <w:rsid w:val="00626E9E"/>
    <w:rsid w:val="00631EE2"/>
    <w:rsid w:val="00633BF3"/>
    <w:rsid w:val="00634DBB"/>
    <w:rsid w:val="006354F7"/>
    <w:rsid w:val="00635EB8"/>
    <w:rsid w:val="0063652F"/>
    <w:rsid w:val="0063654C"/>
    <w:rsid w:val="0063667C"/>
    <w:rsid w:val="006376E5"/>
    <w:rsid w:val="006379C7"/>
    <w:rsid w:val="006404F4"/>
    <w:rsid w:val="00641F29"/>
    <w:rsid w:val="00642977"/>
    <w:rsid w:val="00643F26"/>
    <w:rsid w:val="0064579B"/>
    <w:rsid w:val="0064747E"/>
    <w:rsid w:val="00647CB5"/>
    <w:rsid w:val="00650B56"/>
    <w:rsid w:val="00651BDB"/>
    <w:rsid w:val="00655F79"/>
    <w:rsid w:val="0066159F"/>
    <w:rsid w:val="00662312"/>
    <w:rsid w:val="00662ABA"/>
    <w:rsid w:val="00664ABD"/>
    <w:rsid w:val="00664E65"/>
    <w:rsid w:val="0066779B"/>
    <w:rsid w:val="00667E0C"/>
    <w:rsid w:val="00671803"/>
    <w:rsid w:val="00671981"/>
    <w:rsid w:val="006758D8"/>
    <w:rsid w:val="00675C50"/>
    <w:rsid w:val="006771A4"/>
    <w:rsid w:val="006810D8"/>
    <w:rsid w:val="00682E2A"/>
    <w:rsid w:val="006832E8"/>
    <w:rsid w:val="0068552D"/>
    <w:rsid w:val="0068639F"/>
    <w:rsid w:val="006865E9"/>
    <w:rsid w:val="00687740"/>
    <w:rsid w:val="0069072A"/>
    <w:rsid w:val="006918F7"/>
    <w:rsid w:val="00693901"/>
    <w:rsid w:val="006973FA"/>
    <w:rsid w:val="006A0727"/>
    <w:rsid w:val="006A0FA8"/>
    <w:rsid w:val="006A13D8"/>
    <w:rsid w:val="006A16D0"/>
    <w:rsid w:val="006A23AC"/>
    <w:rsid w:val="006A2774"/>
    <w:rsid w:val="006A3385"/>
    <w:rsid w:val="006A4CE9"/>
    <w:rsid w:val="006A56FD"/>
    <w:rsid w:val="006A63F7"/>
    <w:rsid w:val="006B06DB"/>
    <w:rsid w:val="006B1289"/>
    <w:rsid w:val="006B13CC"/>
    <w:rsid w:val="006B2FFC"/>
    <w:rsid w:val="006B38EC"/>
    <w:rsid w:val="006B5F46"/>
    <w:rsid w:val="006B62F2"/>
    <w:rsid w:val="006B6D3A"/>
    <w:rsid w:val="006B6E00"/>
    <w:rsid w:val="006B6E6B"/>
    <w:rsid w:val="006B7E3B"/>
    <w:rsid w:val="006C0450"/>
    <w:rsid w:val="006C1FF3"/>
    <w:rsid w:val="006C4948"/>
    <w:rsid w:val="006C590B"/>
    <w:rsid w:val="006C6896"/>
    <w:rsid w:val="006C691D"/>
    <w:rsid w:val="006D0687"/>
    <w:rsid w:val="006D0BDC"/>
    <w:rsid w:val="006D172E"/>
    <w:rsid w:val="006D2AED"/>
    <w:rsid w:val="006D3006"/>
    <w:rsid w:val="006D554E"/>
    <w:rsid w:val="006D59B8"/>
    <w:rsid w:val="006D6B59"/>
    <w:rsid w:val="006E0162"/>
    <w:rsid w:val="006E1FBF"/>
    <w:rsid w:val="006E2336"/>
    <w:rsid w:val="006E23AB"/>
    <w:rsid w:val="006E2C14"/>
    <w:rsid w:val="006E62D7"/>
    <w:rsid w:val="006E6852"/>
    <w:rsid w:val="006F1BFA"/>
    <w:rsid w:val="006F2373"/>
    <w:rsid w:val="006F333F"/>
    <w:rsid w:val="006F349F"/>
    <w:rsid w:val="006F45B6"/>
    <w:rsid w:val="006F671F"/>
    <w:rsid w:val="00700EEF"/>
    <w:rsid w:val="00705CC7"/>
    <w:rsid w:val="00706ACC"/>
    <w:rsid w:val="00707375"/>
    <w:rsid w:val="00710E60"/>
    <w:rsid w:val="007112BE"/>
    <w:rsid w:val="0071428F"/>
    <w:rsid w:val="00717BC5"/>
    <w:rsid w:val="00721FF8"/>
    <w:rsid w:val="00722EF7"/>
    <w:rsid w:val="00726562"/>
    <w:rsid w:val="00726F59"/>
    <w:rsid w:val="00727499"/>
    <w:rsid w:val="007334B2"/>
    <w:rsid w:val="007334C8"/>
    <w:rsid w:val="00733560"/>
    <w:rsid w:val="007367AC"/>
    <w:rsid w:val="00740984"/>
    <w:rsid w:val="00740EE8"/>
    <w:rsid w:val="00741FEC"/>
    <w:rsid w:val="00742502"/>
    <w:rsid w:val="00742F78"/>
    <w:rsid w:val="00743F94"/>
    <w:rsid w:val="00745361"/>
    <w:rsid w:val="00746018"/>
    <w:rsid w:val="007503C5"/>
    <w:rsid w:val="00750AE3"/>
    <w:rsid w:val="00750CCE"/>
    <w:rsid w:val="00752275"/>
    <w:rsid w:val="00752A34"/>
    <w:rsid w:val="00752FEF"/>
    <w:rsid w:val="007540CC"/>
    <w:rsid w:val="00754145"/>
    <w:rsid w:val="00755772"/>
    <w:rsid w:val="00756BC7"/>
    <w:rsid w:val="00756CAC"/>
    <w:rsid w:val="0075706F"/>
    <w:rsid w:val="0076078D"/>
    <w:rsid w:val="0076112B"/>
    <w:rsid w:val="007626E6"/>
    <w:rsid w:val="00763A14"/>
    <w:rsid w:val="0076438A"/>
    <w:rsid w:val="00764E51"/>
    <w:rsid w:val="007658FD"/>
    <w:rsid w:val="007662FB"/>
    <w:rsid w:val="007666CA"/>
    <w:rsid w:val="007707F3"/>
    <w:rsid w:val="007712B0"/>
    <w:rsid w:val="007719B7"/>
    <w:rsid w:val="00772882"/>
    <w:rsid w:val="00774D1B"/>
    <w:rsid w:val="007760E2"/>
    <w:rsid w:val="00781663"/>
    <w:rsid w:val="00783616"/>
    <w:rsid w:val="0078549A"/>
    <w:rsid w:val="00785FEF"/>
    <w:rsid w:val="00786E08"/>
    <w:rsid w:val="0079147D"/>
    <w:rsid w:val="00791DC6"/>
    <w:rsid w:val="00792D0F"/>
    <w:rsid w:val="007965C4"/>
    <w:rsid w:val="007A0EE7"/>
    <w:rsid w:val="007A3B96"/>
    <w:rsid w:val="007A72ED"/>
    <w:rsid w:val="007B07E9"/>
    <w:rsid w:val="007B0DFC"/>
    <w:rsid w:val="007B138E"/>
    <w:rsid w:val="007B282F"/>
    <w:rsid w:val="007B2CE5"/>
    <w:rsid w:val="007C0111"/>
    <w:rsid w:val="007C186F"/>
    <w:rsid w:val="007C1A83"/>
    <w:rsid w:val="007C23B8"/>
    <w:rsid w:val="007C4046"/>
    <w:rsid w:val="007C4282"/>
    <w:rsid w:val="007C43B0"/>
    <w:rsid w:val="007C60C6"/>
    <w:rsid w:val="007C770A"/>
    <w:rsid w:val="007D0DEF"/>
    <w:rsid w:val="007D19C3"/>
    <w:rsid w:val="007D1B0A"/>
    <w:rsid w:val="007D33A9"/>
    <w:rsid w:val="007D3A77"/>
    <w:rsid w:val="007D3C1C"/>
    <w:rsid w:val="007D46D9"/>
    <w:rsid w:val="007D5874"/>
    <w:rsid w:val="007D6EBE"/>
    <w:rsid w:val="007E1FC3"/>
    <w:rsid w:val="007E2A04"/>
    <w:rsid w:val="007E5316"/>
    <w:rsid w:val="007E5A0D"/>
    <w:rsid w:val="007E5C76"/>
    <w:rsid w:val="007E7B97"/>
    <w:rsid w:val="007F064B"/>
    <w:rsid w:val="007F0C6B"/>
    <w:rsid w:val="007F11A7"/>
    <w:rsid w:val="007F19E0"/>
    <w:rsid w:val="007F28AE"/>
    <w:rsid w:val="007F44BD"/>
    <w:rsid w:val="007F5855"/>
    <w:rsid w:val="007F6C8A"/>
    <w:rsid w:val="007F743E"/>
    <w:rsid w:val="008003F9"/>
    <w:rsid w:val="00800E85"/>
    <w:rsid w:val="00801939"/>
    <w:rsid w:val="00802646"/>
    <w:rsid w:val="00803BCF"/>
    <w:rsid w:val="00805529"/>
    <w:rsid w:val="008071D5"/>
    <w:rsid w:val="00807464"/>
    <w:rsid w:val="00810726"/>
    <w:rsid w:val="0081217F"/>
    <w:rsid w:val="0081360D"/>
    <w:rsid w:val="00813E90"/>
    <w:rsid w:val="00814539"/>
    <w:rsid w:val="008146C5"/>
    <w:rsid w:val="00816A42"/>
    <w:rsid w:val="00816DEB"/>
    <w:rsid w:val="0081743A"/>
    <w:rsid w:val="00820954"/>
    <w:rsid w:val="00821927"/>
    <w:rsid w:val="00822406"/>
    <w:rsid w:val="00824785"/>
    <w:rsid w:val="00824D92"/>
    <w:rsid w:val="00825692"/>
    <w:rsid w:val="008263F2"/>
    <w:rsid w:val="00826893"/>
    <w:rsid w:val="00826F1D"/>
    <w:rsid w:val="00827816"/>
    <w:rsid w:val="00831027"/>
    <w:rsid w:val="0083172F"/>
    <w:rsid w:val="00832225"/>
    <w:rsid w:val="008330C1"/>
    <w:rsid w:val="008340B7"/>
    <w:rsid w:val="008344E4"/>
    <w:rsid w:val="008355D2"/>
    <w:rsid w:val="008362E2"/>
    <w:rsid w:val="0083666E"/>
    <w:rsid w:val="008370E0"/>
    <w:rsid w:val="00840162"/>
    <w:rsid w:val="0084023B"/>
    <w:rsid w:val="0084026C"/>
    <w:rsid w:val="00840B77"/>
    <w:rsid w:val="008419FD"/>
    <w:rsid w:val="00841EEB"/>
    <w:rsid w:val="00841F6A"/>
    <w:rsid w:val="008421F3"/>
    <w:rsid w:val="00842245"/>
    <w:rsid w:val="0084341D"/>
    <w:rsid w:val="0084474B"/>
    <w:rsid w:val="00844F5A"/>
    <w:rsid w:val="00845317"/>
    <w:rsid w:val="00847A56"/>
    <w:rsid w:val="00850BA0"/>
    <w:rsid w:val="0085206C"/>
    <w:rsid w:val="00853343"/>
    <w:rsid w:val="00854822"/>
    <w:rsid w:val="008549C8"/>
    <w:rsid w:val="00854CC7"/>
    <w:rsid w:val="00854F81"/>
    <w:rsid w:val="0085561D"/>
    <w:rsid w:val="00857A55"/>
    <w:rsid w:val="0086015C"/>
    <w:rsid w:val="008611DD"/>
    <w:rsid w:val="008625E0"/>
    <w:rsid w:val="00862E20"/>
    <w:rsid w:val="00862FC1"/>
    <w:rsid w:val="00863B98"/>
    <w:rsid w:val="008710B0"/>
    <w:rsid w:val="00871E36"/>
    <w:rsid w:val="00872835"/>
    <w:rsid w:val="00873FF2"/>
    <w:rsid w:val="00876FDD"/>
    <w:rsid w:val="00877440"/>
    <w:rsid w:val="00877791"/>
    <w:rsid w:val="008801CA"/>
    <w:rsid w:val="008808C0"/>
    <w:rsid w:val="00880D58"/>
    <w:rsid w:val="00880FD2"/>
    <w:rsid w:val="00885762"/>
    <w:rsid w:val="00885EE0"/>
    <w:rsid w:val="00892684"/>
    <w:rsid w:val="00893627"/>
    <w:rsid w:val="008947F8"/>
    <w:rsid w:val="00894836"/>
    <w:rsid w:val="00896D0E"/>
    <w:rsid w:val="008A1FDD"/>
    <w:rsid w:val="008A7864"/>
    <w:rsid w:val="008A7F0D"/>
    <w:rsid w:val="008B0BDE"/>
    <w:rsid w:val="008B166A"/>
    <w:rsid w:val="008B1794"/>
    <w:rsid w:val="008B17FB"/>
    <w:rsid w:val="008B2230"/>
    <w:rsid w:val="008B22B4"/>
    <w:rsid w:val="008B27FE"/>
    <w:rsid w:val="008B2864"/>
    <w:rsid w:val="008B2EE1"/>
    <w:rsid w:val="008B38DE"/>
    <w:rsid w:val="008B4372"/>
    <w:rsid w:val="008B7C3A"/>
    <w:rsid w:val="008C05BD"/>
    <w:rsid w:val="008C0E86"/>
    <w:rsid w:val="008C3312"/>
    <w:rsid w:val="008C3E02"/>
    <w:rsid w:val="008C42B4"/>
    <w:rsid w:val="008C485C"/>
    <w:rsid w:val="008C595B"/>
    <w:rsid w:val="008C602E"/>
    <w:rsid w:val="008C7CB8"/>
    <w:rsid w:val="008D051C"/>
    <w:rsid w:val="008D06C5"/>
    <w:rsid w:val="008D1D78"/>
    <w:rsid w:val="008D2969"/>
    <w:rsid w:val="008D3EE8"/>
    <w:rsid w:val="008D4009"/>
    <w:rsid w:val="008D49EA"/>
    <w:rsid w:val="008D4FC8"/>
    <w:rsid w:val="008D7CC1"/>
    <w:rsid w:val="008D7D1D"/>
    <w:rsid w:val="008D7EA3"/>
    <w:rsid w:val="008E2B17"/>
    <w:rsid w:val="008E2C90"/>
    <w:rsid w:val="008E4889"/>
    <w:rsid w:val="008E4AAA"/>
    <w:rsid w:val="008E64F0"/>
    <w:rsid w:val="008E7769"/>
    <w:rsid w:val="008E7BBC"/>
    <w:rsid w:val="008F0DA9"/>
    <w:rsid w:val="008F2763"/>
    <w:rsid w:val="008F37E3"/>
    <w:rsid w:val="008F4C57"/>
    <w:rsid w:val="008F6651"/>
    <w:rsid w:val="008F6CD7"/>
    <w:rsid w:val="008F7B36"/>
    <w:rsid w:val="00900692"/>
    <w:rsid w:val="009034BB"/>
    <w:rsid w:val="009051DB"/>
    <w:rsid w:val="00905700"/>
    <w:rsid w:val="00905788"/>
    <w:rsid w:val="00906477"/>
    <w:rsid w:val="00906948"/>
    <w:rsid w:val="0091113E"/>
    <w:rsid w:val="0091119B"/>
    <w:rsid w:val="00912BFD"/>
    <w:rsid w:val="0091349C"/>
    <w:rsid w:val="009137D2"/>
    <w:rsid w:val="009139A8"/>
    <w:rsid w:val="00917177"/>
    <w:rsid w:val="00917213"/>
    <w:rsid w:val="009179D6"/>
    <w:rsid w:val="00917F34"/>
    <w:rsid w:val="00921BB5"/>
    <w:rsid w:val="00921DB5"/>
    <w:rsid w:val="0092263E"/>
    <w:rsid w:val="009230A8"/>
    <w:rsid w:val="00923457"/>
    <w:rsid w:val="009252FD"/>
    <w:rsid w:val="0093076A"/>
    <w:rsid w:val="0093118C"/>
    <w:rsid w:val="0093197D"/>
    <w:rsid w:val="00933026"/>
    <w:rsid w:val="00933228"/>
    <w:rsid w:val="00933ED3"/>
    <w:rsid w:val="00934524"/>
    <w:rsid w:val="00936EB0"/>
    <w:rsid w:val="009376A2"/>
    <w:rsid w:val="0094334C"/>
    <w:rsid w:val="0094674B"/>
    <w:rsid w:val="00946CED"/>
    <w:rsid w:val="009476D3"/>
    <w:rsid w:val="00947D03"/>
    <w:rsid w:val="0095160D"/>
    <w:rsid w:val="009519FF"/>
    <w:rsid w:val="00952C75"/>
    <w:rsid w:val="00954008"/>
    <w:rsid w:val="00955006"/>
    <w:rsid w:val="0095667F"/>
    <w:rsid w:val="00956ACD"/>
    <w:rsid w:val="00957A10"/>
    <w:rsid w:val="00960298"/>
    <w:rsid w:val="009617EB"/>
    <w:rsid w:val="0096262A"/>
    <w:rsid w:val="0096356C"/>
    <w:rsid w:val="00963690"/>
    <w:rsid w:val="00965153"/>
    <w:rsid w:val="009652CC"/>
    <w:rsid w:val="009656A1"/>
    <w:rsid w:val="00965737"/>
    <w:rsid w:val="009706EB"/>
    <w:rsid w:val="00970F53"/>
    <w:rsid w:val="00971B44"/>
    <w:rsid w:val="009735B7"/>
    <w:rsid w:val="009744A9"/>
    <w:rsid w:val="009749FC"/>
    <w:rsid w:val="009758AA"/>
    <w:rsid w:val="00980E44"/>
    <w:rsid w:val="0098361F"/>
    <w:rsid w:val="00987264"/>
    <w:rsid w:val="0098726B"/>
    <w:rsid w:val="00987C93"/>
    <w:rsid w:val="009904EA"/>
    <w:rsid w:val="00991CD4"/>
    <w:rsid w:val="009929D4"/>
    <w:rsid w:val="00995605"/>
    <w:rsid w:val="00996312"/>
    <w:rsid w:val="00997944"/>
    <w:rsid w:val="009979A7"/>
    <w:rsid w:val="009A1374"/>
    <w:rsid w:val="009A175A"/>
    <w:rsid w:val="009A180C"/>
    <w:rsid w:val="009A1EFD"/>
    <w:rsid w:val="009A1F78"/>
    <w:rsid w:val="009A2813"/>
    <w:rsid w:val="009A2E10"/>
    <w:rsid w:val="009A38FD"/>
    <w:rsid w:val="009A4F08"/>
    <w:rsid w:val="009A5E8F"/>
    <w:rsid w:val="009A71AA"/>
    <w:rsid w:val="009B064C"/>
    <w:rsid w:val="009B1CB9"/>
    <w:rsid w:val="009B21FD"/>
    <w:rsid w:val="009B358E"/>
    <w:rsid w:val="009B3F05"/>
    <w:rsid w:val="009B625E"/>
    <w:rsid w:val="009B6667"/>
    <w:rsid w:val="009C10F7"/>
    <w:rsid w:val="009D0555"/>
    <w:rsid w:val="009D16BE"/>
    <w:rsid w:val="009D186B"/>
    <w:rsid w:val="009D58CE"/>
    <w:rsid w:val="009D7644"/>
    <w:rsid w:val="009D7985"/>
    <w:rsid w:val="009E03F2"/>
    <w:rsid w:val="009E1800"/>
    <w:rsid w:val="009E3D7F"/>
    <w:rsid w:val="009E3F82"/>
    <w:rsid w:val="009E4FA8"/>
    <w:rsid w:val="009F048F"/>
    <w:rsid w:val="009F1F25"/>
    <w:rsid w:val="009F29D4"/>
    <w:rsid w:val="009F3514"/>
    <w:rsid w:val="009F3A00"/>
    <w:rsid w:val="009F417B"/>
    <w:rsid w:val="009F4969"/>
    <w:rsid w:val="009F4BA8"/>
    <w:rsid w:val="009F65C0"/>
    <w:rsid w:val="009F6A3E"/>
    <w:rsid w:val="009F6A6C"/>
    <w:rsid w:val="009F7619"/>
    <w:rsid w:val="009F774E"/>
    <w:rsid w:val="009F7990"/>
    <w:rsid w:val="009F7A41"/>
    <w:rsid w:val="00A0194B"/>
    <w:rsid w:val="00A029EC"/>
    <w:rsid w:val="00A02E12"/>
    <w:rsid w:val="00A04983"/>
    <w:rsid w:val="00A05C5E"/>
    <w:rsid w:val="00A060B4"/>
    <w:rsid w:val="00A06C59"/>
    <w:rsid w:val="00A0753F"/>
    <w:rsid w:val="00A07659"/>
    <w:rsid w:val="00A078E1"/>
    <w:rsid w:val="00A10FFD"/>
    <w:rsid w:val="00A11347"/>
    <w:rsid w:val="00A11818"/>
    <w:rsid w:val="00A127C8"/>
    <w:rsid w:val="00A12CEE"/>
    <w:rsid w:val="00A20470"/>
    <w:rsid w:val="00A20BE7"/>
    <w:rsid w:val="00A210A0"/>
    <w:rsid w:val="00A2506A"/>
    <w:rsid w:val="00A253FF"/>
    <w:rsid w:val="00A26A11"/>
    <w:rsid w:val="00A27705"/>
    <w:rsid w:val="00A30DE3"/>
    <w:rsid w:val="00A30F36"/>
    <w:rsid w:val="00A31DAA"/>
    <w:rsid w:val="00A32408"/>
    <w:rsid w:val="00A337D4"/>
    <w:rsid w:val="00A357FD"/>
    <w:rsid w:val="00A35A25"/>
    <w:rsid w:val="00A35DA3"/>
    <w:rsid w:val="00A36552"/>
    <w:rsid w:val="00A40EAB"/>
    <w:rsid w:val="00A41A72"/>
    <w:rsid w:val="00A41DEF"/>
    <w:rsid w:val="00A45A13"/>
    <w:rsid w:val="00A46476"/>
    <w:rsid w:val="00A474B9"/>
    <w:rsid w:val="00A47AB3"/>
    <w:rsid w:val="00A47CAF"/>
    <w:rsid w:val="00A50311"/>
    <w:rsid w:val="00A51559"/>
    <w:rsid w:val="00A51C24"/>
    <w:rsid w:val="00A54404"/>
    <w:rsid w:val="00A54455"/>
    <w:rsid w:val="00A55AAA"/>
    <w:rsid w:val="00A56570"/>
    <w:rsid w:val="00A5672B"/>
    <w:rsid w:val="00A57E0A"/>
    <w:rsid w:val="00A60006"/>
    <w:rsid w:val="00A60427"/>
    <w:rsid w:val="00A61082"/>
    <w:rsid w:val="00A62F13"/>
    <w:rsid w:val="00A63C00"/>
    <w:rsid w:val="00A64947"/>
    <w:rsid w:val="00A66451"/>
    <w:rsid w:val="00A6692F"/>
    <w:rsid w:val="00A71AF4"/>
    <w:rsid w:val="00A72AC2"/>
    <w:rsid w:val="00A72AC5"/>
    <w:rsid w:val="00A72B5C"/>
    <w:rsid w:val="00A73BA9"/>
    <w:rsid w:val="00A73F1A"/>
    <w:rsid w:val="00A744EE"/>
    <w:rsid w:val="00A756B8"/>
    <w:rsid w:val="00A76791"/>
    <w:rsid w:val="00A76844"/>
    <w:rsid w:val="00A77684"/>
    <w:rsid w:val="00A7768C"/>
    <w:rsid w:val="00A77BFF"/>
    <w:rsid w:val="00A77D31"/>
    <w:rsid w:val="00A81E67"/>
    <w:rsid w:val="00A85038"/>
    <w:rsid w:val="00A866D7"/>
    <w:rsid w:val="00A86746"/>
    <w:rsid w:val="00A8689C"/>
    <w:rsid w:val="00A86EF7"/>
    <w:rsid w:val="00A872EC"/>
    <w:rsid w:val="00A87D20"/>
    <w:rsid w:val="00A9001C"/>
    <w:rsid w:val="00A90D98"/>
    <w:rsid w:val="00A9402E"/>
    <w:rsid w:val="00AA040F"/>
    <w:rsid w:val="00AA0FEF"/>
    <w:rsid w:val="00AA155F"/>
    <w:rsid w:val="00AA39E2"/>
    <w:rsid w:val="00AA5655"/>
    <w:rsid w:val="00AA6C48"/>
    <w:rsid w:val="00AA79D8"/>
    <w:rsid w:val="00AA7F7A"/>
    <w:rsid w:val="00AB075E"/>
    <w:rsid w:val="00AB1658"/>
    <w:rsid w:val="00AB243B"/>
    <w:rsid w:val="00AB2E3D"/>
    <w:rsid w:val="00AB3D12"/>
    <w:rsid w:val="00AB4E42"/>
    <w:rsid w:val="00AB62C7"/>
    <w:rsid w:val="00AC0579"/>
    <w:rsid w:val="00AC1744"/>
    <w:rsid w:val="00AC1F08"/>
    <w:rsid w:val="00AC2091"/>
    <w:rsid w:val="00AC727D"/>
    <w:rsid w:val="00AD1595"/>
    <w:rsid w:val="00AD40C4"/>
    <w:rsid w:val="00AD4D69"/>
    <w:rsid w:val="00AD4E12"/>
    <w:rsid w:val="00AE0388"/>
    <w:rsid w:val="00AE03E0"/>
    <w:rsid w:val="00AE2044"/>
    <w:rsid w:val="00AE2B66"/>
    <w:rsid w:val="00AE39CA"/>
    <w:rsid w:val="00AE4166"/>
    <w:rsid w:val="00AE4607"/>
    <w:rsid w:val="00AE550C"/>
    <w:rsid w:val="00AE5E69"/>
    <w:rsid w:val="00AE6083"/>
    <w:rsid w:val="00AE73B8"/>
    <w:rsid w:val="00AE755A"/>
    <w:rsid w:val="00AF14E8"/>
    <w:rsid w:val="00AF1A39"/>
    <w:rsid w:val="00AF38A2"/>
    <w:rsid w:val="00AF45B0"/>
    <w:rsid w:val="00B015ED"/>
    <w:rsid w:val="00B02345"/>
    <w:rsid w:val="00B02DB1"/>
    <w:rsid w:val="00B03244"/>
    <w:rsid w:val="00B07A8B"/>
    <w:rsid w:val="00B10ADF"/>
    <w:rsid w:val="00B12B41"/>
    <w:rsid w:val="00B12BA5"/>
    <w:rsid w:val="00B13218"/>
    <w:rsid w:val="00B13D67"/>
    <w:rsid w:val="00B151B5"/>
    <w:rsid w:val="00B16167"/>
    <w:rsid w:val="00B217B4"/>
    <w:rsid w:val="00B24666"/>
    <w:rsid w:val="00B2560F"/>
    <w:rsid w:val="00B27F33"/>
    <w:rsid w:val="00B30815"/>
    <w:rsid w:val="00B30E4E"/>
    <w:rsid w:val="00B30EA0"/>
    <w:rsid w:val="00B314CC"/>
    <w:rsid w:val="00B31647"/>
    <w:rsid w:val="00B31BE5"/>
    <w:rsid w:val="00B329CB"/>
    <w:rsid w:val="00B33E91"/>
    <w:rsid w:val="00B3411F"/>
    <w:rsid w:val="00B3430B"/>
    <w:rsid w:val="00B37968"/>
    <w:rsid w:val="00B37C98"/>
    <w:rsid w:val="00B40093"/>
    <w:rsid w:val="00B40FBB"/>
    <w:rsid w:val="00B4164C"/>
    <w:rsid w:val="00B43CCA"/>
    <w:rsid w:val="00B443B8"/>
    <w:rsid w:val="00B44597"/>
    <w:rsid w:val="00B4471B"/>
    <w:rsid w:val="00B44F7D"/>
    <w:rsid w:val="00B457A8"/>
    <w:rsid w:val="00B4588E"/>
    <w:rsid w:val="00B465AB"/>
    <w:rsid w:val="00B4795C"/>
    <w:rsid w:val="00B52E13"/>
    <w:rsid w:val="00B52E86"/>
    <w:rsid w:val="00B5452C"/>
    <w:rsid w:val="00B570FB"/>
    <w:rsid w:val="00B62A21"/>
    <w:rsid w:val="00B6399B"/>
    <w:rsid w:val="00B64426"/>
    <w:rsid w:val="00B64660"/>
    <w:rsid w:val="00B64FBF"/>
    <w:rsid w:val="00B67031"/>
    <w:rsid w:val="00B670BA"/>
    <w:rsid w:val="00B7185B"/>
    <w:rsid w:val="00B71D0B"/>
    <w:rsid w:val="00B71D7C"/>
    <w:rsid w:val="00B73ACE"/>
    <w:rsid w:val="00B74162"/>
    <w:rsid w:val="00B75A95"/>
    <w:rsid w:val="00B75B0D"/>
    <w:rsid w:val="00B771ED"/>
    <w:rsid w:val="00B82BB6"/>
    <w:rsid w:val="00B82F22"/>
    <w:rsid w:val="00B83B67"/>
    <w:rsid w:val="00B83DA8"/>
    <w:rsid w:val="00B83E9C"/>
    <w:rsid w:val="00B8761E"/>
    <w:rsid w:val="00B90540"/>
    <w:rsid w:val="00B90BC9"/>
    <w:rsid w:val="00B91226"/>
    <w:rsid w:val="00B91CC2"/>
    <w:rsid w:val="00B92A95"/>
    <w:rsid w:val="00B9322F"/>
    <w:rsid w:val="00B939E0"/>
    <w:rsid w:val="00B93C09"/>
    <w:rsid w:val="00B946F3"/>
    <w:rsid w:val="00B955EC"/>
    <w:rsid w:val="00B95DE9"/>
    <w:rsid w:val="00B961E8"/>
    <w:rsid w:val="00BA0582"/>
    <w:rsid w:val="00BA0BF9"/>
    <w:rsid w:val="00BA151F"/>
    <w:rsid w:val="00BA3144"/>
    <w:rsid w:val="00BA4E30"/>
    <w:rsid w:val="00BA512A"/>
    <w:rsid w:val="00BA5F8A"/>
    <w:rsid w:val="00BA707B"/>
    <w:rsid w:val="00BA715C"/>
    <w:rsid w:val="00BA72C3"/>
    <w:rsid w:val="00BA7377"/>
    <w:rsid w:val="00BB0700"/>
    <w:rsid w:val="00BB1B36"/>
    <w:rsid w:val="00BB4988"/>
    <w:rsid w:val="00BB49AA"/>
    <w:rsid w:val="00BB761C"/>
    <w:rsid w:val="00BB7CEE"/>
    <w:rsid w:val="00BC1129"/>
    <w:rsid w:val="00BC36B3"/>
    <w:rsid w:val="00BC3746"/>
    <w:rsid w:val="00BC43C0"/>
    <w:rsid w:val="00BC5A44"/>
    <w:rsid w:val="00BD03B6"/>
    <w:rsid w:val="00BD22E0"/>
    <w:rsid w:val="00BD302F"/>
    <w:rsid w:val="00BD4436"/>
    <w:rsid w:val="00BD64BB"/>
    <w:rsid w:val="00BD6873"/>
    <w:rsid w:val="00BD7715"/>
    <w:rsid w:val="00BE08BF"/>
    <w:rsid w:val="00BE0EAC"/>
    <w:rsid w:val="00BE2DE5"/>
    <w:rsid w:val="00BE5F30"/>
    <w:rsid w:val="00BE6757"/>
    <w:rsid w:val="00BF0EE6"/>
    <w:rsid w:val="00BF62C4"/>
    <w:rsid w:val="00BF6A59"/>
    <w:rsid w:val="00BF6DA0"/>
    <w:rsid w:val="00BF7E9E"/>
    <w:rsid w:val="00C0105B"/>
    <w:rsid w:val="00C0316E"/>
    <w:rsid w:val="00C04959"/>
    <w:rsid w:val="00C06537"/>
    <w:rsid w:val="00C073F7"/>
    <w:rsid w:val="00C120C7"/>
    <w:rsid w:val="00C12D57"/>
    <w:rsid w:val="00C13603"/>
    <w:rsid w:val="00C14901"/>
    <w:rsid w:val="00C15432"/>
    <w:rsid w:val="00C16295"/>
    <w:rsid w:val="00C200A6"/>
    <w:rsid w:val="00C20DA0"/>
    <w:rsid w:val="00C22D3D"/>
    <w:rsid w:val="00C238D6"/>
    <w:rsid w:val="00C23C49"/>
    <w:rsid w:val="00C24427"/>
    <w:rsid w:val="00C248D8"/>
    <w:rsid w:val="00C251F3"/>
    <w:rsid w:val="00C2551E"/>
    <w:rsid w:val="00C261A5"/>
    <w:rsid w:val="00C27B1F"/>
    <w:rsid w:val="00C3075C"/>
    <w:rsid w:val="00C3229B"/>
    <w:rsid w:val="00C33E96"/>
    <w:rsid w:val="00C34623"/>
    <w:rsid w:val="00C34D9C"/>
    <w:rsid w:val="00C3541E"/>
    <w:rsid w:val="00C35D68"/>
    <w:rsid w:val="00C3697F"/>
    <w:rsid w:val="00C45C49"/>
    <w:rsid w:val="00C46085"/>
    <w:rsid w:val="00C46C57"/>
    <w:rsid w:val="00C50282"/>
    <w:rsid w:val="00C50515"/>
    <w:rsid w:val="00C52D79"/>
    <w:rsid w:val="00C5302B"/>
    <w:rsid w:val="00C54200"/>
    <w:rsid w:val="00C54D06"/>
    <w:rsid w:val="00C631AC"/>
    <w:rsid w:val="00C65147"/>
    <w:rsid w:val="00C65603"/>
    <w:rsid w:val="00C6567C"/>
    <w:rsid w:val="00C67050"/>
    <w:rsid w:val="00C722E5"/>
    <w:rsid w:val="00C72A24"/>
    <w:rsid w:val="00C72C22"/>
    <w:rsid w:val="00C737CA"/>
    <w:rsid w:val="00C7584E"/>
    <w:rsid w:val="00C75F6C"/>
    <w:rsid w:val="00C7681B"/>
    <w:rsid w:val="00C77A2E"/>
    <w:rsid w:val="00C80E9D"/>
    <w:rsid w:val="00C825A6"/>
    <w:rsid w:val="00C83DFC"/>
    <w:rsid w:val="00C855A0"/>
    <w:rsid w:val="00C87683"/>
    <w:rsid w:val="00C87DF5"/>
    <w:rsid w:val="00C902BE"/>
    <w:rsid w:val="00C9130B"/>
    <w:rsid w:val="00C92592"/>
    <w:rsid w:val="00C93128"/>
    <w:rsid w:val="00C94AC8"/>
    <w:rsid w:val="00C94B3B"/>
    <w:rsid w:val="00C970D7"/>
    <w:rsid w:val="00CA1117"/>
    <w:rsid w:val="00CA22E2"/>
    <w:rsid w:val="00CA3653"/>
    <w:rsid w:val="00CA497C"/>
    <w:rsid w:val="00CA5887"/>
    <w:rsid w:val="00CA6413"/>
    <w:rsid w:val="00CA64BF"/>
    <w:rsid w:val="00CA6F05"/>
    <w:rsid w:val="00CA7918"/>
    <w:rsid w:val="00CA7E68"/>
    <w:rsid w:val="00CA7E96"/>
    <w:rsid w:val="00CB0F75"/>
    <w:rsid w:val="00CB11FF"/>
    <w:rsid w:val="00CB249E"/>
    <w:rsid w:val="00CB3F15"/>
    <w:rsid w:val="00CB3FFE"/>
    <w:rsid w:val="00CB5ECE"/>
    <w:rsid w:val="00CB6A6E"/>
    <w:rsid w:val="00CB7ED6"/>
    <w:rsid w:val="00CC162E"/>
    <w:rsid w:val="00CC7491"/>
    <w:rsid w:val="00CC7923"/>
    <w:rsid w:val="00CD2376"/>
    <w:rsid w:val="00CD310E"/>
    <w:rsid w:val="00CD41F3"/>
    <w:rsid w:val="00CD4BF3"/>
    <w:rsid w:val="00CD5538"/>
    <w:rsid w:val="00CD7578"/>
    <w:rsid w:val="00CE0A45"/>
    <w:rsid w:val="00CE2492"/>
    <w:rsid w:val="00CE28E5"/>
    <w:rsid w:val="00CE3E5B"/>
    <w:rsid w:val="00CE4165"/>
    <w:rsid w:val="00CE535A"/>
    <w:rsid w:val="00CE665D"/>
    <w:rsid w:val="00CF07DD"/>
    <w:rsid w:val="00CF0A1D"/>
    <w:rsid w:val="00CF0FEA"/>
    <w:rsid w:val="00CF170E"/>
    <w:rsid w:val="00CF1FE2"/>
    <w:rsid w:val="00CF248A"/>
    <w:rsid w:val="00CF287E"/>
    <w:rsid w:val="00CF31BB"/>
    <w:rsid w:val="00CF3297"/>
    <w:rsid w:val="00CF3733"/>
    <w:rsid w:val="00CF5E23"/>
    <w:rsid w:val="00CF7456"/>
    <w:rsid w:val="00D01EC6"/>
    <w:rsid w:val="00D02E98"/>
    <w:rsid w:val="00D04BE6"/>
    <w:rsid w:val="00D07E3E"/>
    <w:rsid w:val="00D10569"/>
    <w:rsid w:val="00D11FDC"/>
    <w:rsid w:val="00D1267A"/>
    <w:rsid w:val="00D135CE"/>
    <w:rsid w:val="00D136DA"/>
    <w:rsid w:val="00D1446B"/>
    <w:rsid w:val="00D14C72"/>
    <w:rsid w:val="00D20EEF"/>
    <w:rsid w:val="00D21910"/>
    <w:rsid w:val="00D21A67"/>
    <w:rsid w:val="00D2320A"/>
    <w:rsid w:val="00D2509D"/>
    <w:rsid w:val="00D2540B"/>
    <w:rsid w:val="00D266B5"/>
    <w:rsid w:val="00D30B0A"/>
    <w:rsid w:val="00D33395"/>
    <w:rsid w:val="00D3426A"/>
    <w:rsid w:val="00D35384"/>
    <w:rsid w:val="00D36975"/>
    <w:rsid w:val="00D41489"/>
    <w:rsid w:val="00D42CBA"/>
    <w:rsid w:val="00D4488C"/>
    <w:rsid w:val="00D44A37"/>
    <w:rsid w:val="00D463CF"/>
    <w:rsid w:val="00D4747E"/>
    <w:rsid w:val="00D50E2F"/>
    <w:rsid w:val="00D54D60"/>
    <w:rsid w:val="00D56153"/>
    <w:rsid w:val="00D574F2"/>
    <w:rsid w:val="00D60CEA"/>
    <w:rsid w:val="00D6153B"/>
    <w:rsid w:val="00D61765"/>
    <w:rsid w:val="00D61F32"/>
    <w:rsid w:val="00D62B73"/>
    <w:rsid w:val="00D63CF4"/>
    <w:rsid w:val="00D63F0F"/>
    <w:rsid w:val="00D6462F"/>
    <w:rsid w:val="00D64644"/>
    <w:rsid w:val="00D64B72"/>
    <w:rsid w:val="00D64E35"/>
    <w:rsid w:val="00D6748E"/>
    <w:rsid w:val="00D7056A"/>
    <w:rsid w:val="00D71202"/>
    <w:rsid w:val="00D71228"/>
    <w:rsid w:val="00D7151D"/>
    <w:rsid w:val="00D72FF8"/>
    <w:rsid w:val="00D74206"/>
    <w:rsid w:val="00D756F9"/>
    <w:rsid w:val="00D7598E"/>
    <w:rsid w:val="00D8466A"/>
    <w:rsid w:val="00D85EA8"/>
    <w:rsid w:val="00D87844"/>
    <w:rsid w:val="00D87C8B"/>
    <w:rsid w:val="00D941EC"/>
    <w:rsid w:val="00D94CD8"/>
    <w:rsid w:val="00D94FDF"/>
    <w:rsid w:val="00D96472"/>
    <w:rsid w:val="00D97990"/>
    <w:rsid w:val="00D97FBC"/>
    <w:rsid w:val="00DA002B"/>
    <w:rsid w:val="00DA0633"/>
    <w:rsid w:val="00DA31E9"/>
    <w:rsid w:val="00DA3A82"/>
    <w:rsid w:val="00DA44D1"/>
    <w:rsid w:val="00DA521A"/>
    <w:rsid w:val="00DA5429"/>
    <w:rsid w:val="00DA5A75"/>
    <w:rsid w:val="00DA6A25"/>
    <w:rsid w:val="00DA7AE1"/>
    <w:rsid w:val="00DA7F84"/>
    <w:rsid w:val="00DB1830"/>
    <w:rsid w:val="00DB2054"/>
    <w:rsid w:val="00DB2178"/>
    <w:rsid w:val="00DB3143"/>
    <w:rsid w:val="00DB41D1"/>
    <w:rsid w:val="00DB4F6C"/>
    <w:rsid w:val="00DB667C"/>
    <w:rsid w:val="00DB6D62"/>
    <w:rsid w:val="00DB79F1"/>
    <w:rsid w:val="00DB7EA6"/>
    <w:rsid w:val="00DC1FA5"/>
    <w:rsid w:val="00DC3F12"/>
    <w:rsid w:val="00DC5295"/>
    <w:rsid w:val="00DC623D"/>
    <w:rsid w:val="00DD131B"/>
    <w:rsid w:val="00DD1A73"/>
    <w:rsid w:val="00DD2F2C"/>
    <w:rsid w:val="00DD3282"/>
    <w:rsid w:val="00DD75FC"/>
    <w:rsid w:val="00DE07F2"/>
    <w:rsid w:val="00DE0F91"/>
    <w:rsid w:val="00DE24FB"/>
    <w:rsid w:val="00DE2844"/>
    <w:rsid w:val="00DE2BF4"/>
    <w:rsid w:val="00DE6CE1"/>
    <w:rsid w:val="00DF0309"/>
    <w:rsid w:val="00DF0604"/>
    <w:rsid w:val="00DF4EE3"/>
    <w:rsid w:val="00E005FA"/>
    <w:rsid w:val="00E02246"/>
    <w:rsid w:val="00E024D1"/>
    <w:rsid w:val="00E03ED0"/>
    <w:rsid w:val="00E07608"/>
    <w:rsid w:val="00E10A1A"/>
    <w:rsid w:val="00E1374A"/>
    <w:rsid w:val="00E173BD"/>
    <w:rsid w:val="00E17BB7"/>
    <w:rsid w:val="00E206DF"/>
    <w:rsid w:val="00E21A8F"/>
    <w:rsid w:val="00E21DBF"/>
    <w:rsid w:val="00E23129"/>
    <w:rsid w:val="00E2393A"/>
    <w:rsid w:val="00E246E3"/>
    <w:rsid w:val="00E25DAB"/>
    <w:rsid w:val="00E26BE6"/>
    <w:rsid w:val="00E311B6"/>
    <w:rsid w:val="00E32860"/>
    <w:rsid w:val="00E334DB"/>
    <w:rsid w:val="00E33BDC"/>
    <w:rsid w:val="00E34EE4"/>
    <w:rsid w:val="00E37CB8"/>
    <w:rsid w:val="00E4082B"/>
    <w:rsid w:val="00E40C35"/>
    <w:rsid w:val="00E410C2"/>
    <w:rsid w:val="00E42000"/>
    <w:rsid w:val="00E42EA9"/>
    <w:rsid w:val="00E43076"/>
    <w:rsid w:val="00E43217"/>
    <w:rsid w:val="00E44A20"/>
    <w:rsid w:val="00E466BB"/>
    <w:rsid w:val="00E50AEE"/>
    <w:rsid w:val="00E51130"/>
    <w:rsid w:val="00E51447"/>
    <w:rsid w:val="00E53A42"/>
    <w:rsid w:val="00E54531"/>
    <w:rsid w:val="00E569BC"/>
    <w:rsid w:val="00E57B62"/>
    <w:rsid w:val="00E6392A"/>
    <w:rsid w:val="00E6681A"/>
    <w:rsid w:val="00E6745D"/>
    <w:rsid w:val="00E67E33"/>
    <w:rsid w:val="00E7000B"/>
    <w:rsid w:val="00E702C1"/>
    <w:rsid w:val="00E717E3"/>
    <w:rsid w:val="00E71A40"/>
    <w:rsid w:val="00E71CAC"/>
    <w:rsid w:val="00E731A7"/>
    <w:rsid w:val="00E75314"/>
    <w:rsid w:val="00E75A06"/>
    <w:rsid w:val="00E75D67"/>
    <w:rsid w:val="00E80FFA"/>
    <w:rsid w:val="00E8131C"/>
    <w:rsid w:val="00E83BD5"/>
    <w:rsid w:val="00E8410C"/>
    <w:rsid w:val="00E847EA"/>
    <w:rsid w:val="00E8487E"/>
    <w:rsid w:val="00E85C47"/>
    <w:rsid w:val="00E85D4E"/>
    <w:rsid w:val="00E85E81"/>
    <w:rsid w:val="00E86C47"/>
    <w:rsid w:val="00E86F1D"/>
    <w:rsid w:val="00E87B9A"/>
    <w:rsid w:val="00E87FC3"/>
    <w:rsid w:val="00E91683"/>
    <w:rsid w:val="00E91D48"/>
    <w:rsid w:val="00E96430"/>
    <w:rsid w:val="00E967CB"/>
    <w:rsid w:val="00EA1029"/>
    <w:rsid w:val="00EA16A0"/>
    <w:rsid w:val="00EA2634"/>
    <w:rsid w:val="00EA3D09"/>
    <w:rsid w:val="00EA5F63"/>
    <w:rsid w:val="00EA69CC"/>
    <w:rsid w:val="00EB0442"/>
    <w:rsid w:val="00EB1254"/>
    <w:rsid w:val="00EB5BB3"/>
    <w:rsid w:val="00EC1278"/>
    <w:rsid w:val="00EC1E2B"/>
    <w:rsid w:val="00EC21A0"/>
    <w:rsid w:val="00EC2810"/>
    <w:rsid w:val="00EC3A3D"/>
    <w:rsid w:val="00EC3BBD"/>
    <w:rsid w:val="00EC6006"/>
    <w:rsid w:val="00ED00C2"/>
    <w:rsid w:val="00ED196A"/>
    <w:rsid w:val="00ED1E4C"/>
    <w:rsid w:val="00ED2BFF"/>
    <w:rsid w:val="00ED2F8E"/>
    <w:rsid w:val="00ED3368"/>
    <w:rsid w:val="00EE0DD4"/>
    <w:rsid w:val="00EE1CC2"/>
    <w:rsid w:val="00EE2324"/>
    <w:rsid w:val="00EE25C4"/>
    <w:rsid w:val="00EE2DC5"/>
    <w:rsid w:val="00EE379D"/>
    <w:rsid w:val="00EE4C98"/>
    <w:rsid w:val="00EE7958"/>
    <w:rsid w:val="00EF095D"/>
    <w:rsid w:val="00EF28C1"/>
    <w:rsid w:val="00EF3D5F"/>
    <w:rsid w:val="00EF4682"/>
    <w:rsid w:val="00EF6F93"/>
    <w:rsid w:val="00EF7006"/>
    <w:rsid w:val="00F013FA"/>
    <w:rsid w:val="00F02058"/>
    <w:rsid w:val="00F03595"/>
    <w:rsid w:val="00F03B0A"/>
    <w:rsid w:val="00F03FD6"/>
    <w:rsid w:val="00F056E5"/>
    <w:rsid w:val="00F07077"/>
    <w:rsid w:val="00F127F8"/>
    <w:rsid w:val="00F12D8F"/>
    <w:rsid w:val="00F132DE"/>
    <w:rsid w:val="00F137E6"/>
    <w:rsid w:val="00F1380E"/>
    <w:rsid w:val="00F1390B"/>
    <w:rsid w:val="00F147E3"/>
    <w:rsid w:val="00F204B3"/>
    <w:rsid w:val="00F20E19"/>
    <w:rsid w:val="00F232DD"/>
    <w:rsid w:val="00F26E98"/>
    <w:rsid w:val="00F333D5"/>
    <w:rsid w:val="00F3393A"/>
    <w:rsid w:val="00F41B54"/>
    <w:rsid w:val="00F43434"/>
    <w:rsid w:val="00F449D7"/>
    <w:rsid w:val="00F44C6A"/>
    <w:rsid w:val="00F4679C"/>
    <w:rsid w:val="00F46A25"/>
    <w:rsid w:val="00F47AFC"/>
    <w:rsid w:val="00F516A8"/>
    <w:rsid w:val="00F51990"/>
    <w:rsid w:val="00F51A05"/>
    <w:rsid w:val="00F52763"/>
    <w:rsid w:val="00F530B7"/>
    <w:rsid w:val="00F54973"/>
    <w:rsid w:val="00F5595C"/>
    <w:rsid w:val="00F55BA0"/>
    <w:rsid w:val="00F576A9"/>
    <w:rsid w:val="00F57B3C"/>
    <w:rsid w:val="00F61D36"/>
    <w:rsid w:val="00F62419"/>
    <w:rsid w:val="00F650DD"/>
    <w:rsid w:val="00F6546F"/>
    <w:rsid w:val="00F655AD"/>
    <w:rsid w:val="00F67612"/>
    <w:rsid w:val="00F67674"/>
    <w:rsid w:val="00F70163"/>
    <w:rsid w:val="00F71266"/>
    <w:rsid w:val="00F71D7E"/>
    <w:rsid w:val="00F71FB8"/>
    <w:rsid w:val="00F72562"/>
    <w:rsid w:val="00F73B1E"/>
    <w:rsid w:val="00F743F1"/>
    <w:rsid w:val="00F74E04"/>
    <w:rsid w:val="00F75E6F"/>
    <w:rsid w:val="00F805CB"/>
    <w:rsid w:val="00F819FA"/>
    <w:rsid w:val="00F82445"/>
    <w:rsid w:val="00F84B3C"/>
    <w:rsid w:val="00F87228"/>
    <w:rsid w:val="00F87B82"/>
    <w:rsid w:val="00F929E0"/>
    <w:rsid w:val="00F936E9"/>
    <w:rsid w:val="00F93E30"/>
    <w:rsid w:val="00F954FE"/>
    <w:rsid w:val="00F9629C"/>
    <w:rsid w:val="00FA1A46"/>
    <w:rsid w:val="00FA23BB"/>
    <w:rsid w:val="00FA27C2"/>
    <w:rsid w:val="00FA3885"/>
    <w:rsid w:val="00FA3CE0"/>
    <w:rsid w:val="00FA4306"/>
    <w:rsid w:val="00FA6E13"/>
    <w:rsid w:val="00FB28AA"/>
    <w:rsid w:val="00FB3781"/>
    <w:rsid w:val="00FB38F2"/>
    <w:rsid w:val="00FB3FA3"/>
    <w:rsid w:val="00FB4F10"/>
    <w:rsid w:val="00FB6EB4"/>
    <w:rsid w:val="00FC024D"/>
    <w:rsid w:val="00FC37B3"/>
    <w:rsid w:val="00FC386E"/>
    <w:rsid w:val="00FC3DC2"/>
    <w:rsid w:val="00FC3E05"/>
    <w:rsid w:val="00FC5DA9"/>
    <w:rsid w:val="00FC7B0B"/>
    <w:rsid w:val="00FD1D7B"/>
    <w:rsid w:val="00FD2980"/>
    <w:rsid w:val="00FD2E52"/>
    <w:rsid w:val="00FD3B5A"/>
    <w:rsid w:val="00FD4BA4"/>
    <w:rsid w:val="00FD5301"/>
    <w:rsid w:val="00FD6379"/>
    <w:rsid w:val="00FE11D1"/>
    <w:rsid w:val="00FE447E"/>
    <w:rsid w:val="00FE465E"/>
    <w:rsid w:val="00FE48C9"/>
    <w:rsid w:val="00FE59A0"/>
    <w:rsid w:val="00FE622D"/>
    <w:rsid w:val="00FE7456"/>
    <w:rsid w:val="00FE746E"/>
    <w:rsid w:val="00FF0587"/>
    <w:rsid w:val="00FF194A"/>
    <w:rsid w:val="00FF21B8"/>
    <w:rsid w:val="00FF24C2"/>
    <w:rsid w:val="00FF2D2B"/>
    <w:rsid w:val="00FF5CF1"/>
    <w:rsid w:val="00FF5D33"/>
    <w:rsid w:val="00FF74E6"/>
    <w:rsid w:val="00FF7999"/>
    <w:rsid w:val="00FF7AF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14:docId w14:val="0F8F23C0"/>
  <w15:docId w15:val="{BF5518CD-DD64-4402-B63F-F8679821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A1A46"/>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6"/>
      </w:numPr>
      <w:spacing w:after="120"/>
      <w:ind w:right="1134"/>
      <w:jc w:val="both"/>
    </w:pPr>
  </w:style>
  <w:style w:type="paragraph" w:customStyle="1" w:styleId="Bullet2G">
    <w:name w:val="_Bullet 2_G"/>
    <w:basedOn w:val="Normal"/>
    <w:rsid w:val="00FA1A46"/>
    <w:pPr>
      <w:numPr>
        <w:numId w:val="7"/>
      </w:numPr>
      <w:spacing w:after="120"/>
      <w:ind w:right="1134"/>
      <w:jc w:val="both"/>
    </w:pPr>
  </w:style>
  <w:style w:type="paragraph" w:customStyle="1" w:styleId="AnnoHCHG">
    <w:name w:val="Anno _ H_CH_G"/>
    <w:basedOn w:val="Normal"/>
    <w:next w:val="AnnoH1G"/>
    <w:rsid w:val="00FA1A46"/>
    <w:pPr>
      <w:keepNext/>
      <w:keepLines/>
      <w:numPr>
        <w:numId w:val="8"/>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8"/>
      </w:numPr>
      <w:spacing w:before="360" w:after="240" w:line="270" w:lineRule="exact"/>
      <w:ind w:right="1134"/>
    </w:pPr>
    <w:rPr>
      <w:b/>
      <w:sz w:val="24"/>
    </w:rPr>
  </w:style>
  <w:style w:type="paragraph" w:customStyle="1" w:styleId="AnnoH23G">
    <w:name w:val="Anno_ H_2/3_G"/>
    <w:basedOn w:val="Normal"/>
    <w:next w:val="AnnoSingleTxtG"/>
    <w:autoRedefine/>
    <w:rsid w:val="00D61F32"/>
    <w:pPr>
      <w:keepNext/>
      <w:keepLines/>
      <w:spacing w:before="240" w:after="120" w:line="240" w:lineRule="exact"/>
      <w:ind w:left="851" w:right="1134"/>
    </w:pPr>
    <w:rPr>
      <w:u w:val="single"/>
    </w:rPr>
  </w:style>
  <w:style w:type="paragraph" w:customStyle="1" w:styleId="AnnoSingleTxtG">
    <w:name w:val="Anno_ Single Txt_G"/>
    <w:basedOn w:val="Normal"/>
    <w:rsid w:val="00FA1A46"/>
    <w:pPr>
      <w:numPr>
        <w:ilvl w:val="3"/>
        <w:numId w:val="8"/>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FootnotesymbolCarZchn"/>
    <w:uiPriority w:val="99"/>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uiPriority w:val="99"/>
    <w:qFormat/>
    <w:rsid w:val="00FA1A46"/>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customStyle="1" w:styleId="FootnoteTable">
    <w:name w:val="Footnote Table"/>
    <w:basedOn w:val="Normal"/>
    <w:rsid w:val="00FA1A46"/>
    <w:pPr>
      <w:spacing w:line="240" w:lineRule="auto"/>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Char"/>
    <w:rsid w:val="00FA1A46"/>
    <w:pPr>
      <w:keepNext/>
      <w:keepLines/>
      <w:numPr>
        <w:numId w:val="9"/>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9"/>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9"/>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9"/>
      </w:numPr>
      <w:tabs>
        <w:tab w:val="left" w:pos="1701"/>
      </w:tabs>
      <w:spacing w:after="120"/>
      <w:ind w:right="1134"/>
      <w:jc w:val="both"/>
    </w:pPr>
  </w:style>
  <w:style w:type="paragraph" w:styleId="TOC1">
    <w:name w:val="toc 1"/>
    <w:basedOn w:val="Normal"/>
    <w:next w:val="Normal"/>
    <w:autoRedefine/>
    <w:uiPriority w:val="39"/>
    <w:rsid w:val="00B570FB"/>
    <w:pPr>
      <w:tabs>
        <w:tab w:val="right" w:pos="851"/>
        <w:tab w:val="left" w:pos="1134"/>
        <w:tab w:val="left" w:pos="1559"/>
        <w:tab w:val="left" w:pos="1985"/>
        <w:tab w:val="left" w:leader="dot" w:pos="7655"/>
        <w:tab w:val="right" w:pos="8930"/>
        <w:tab w:val="right" w:pos="9639"/>
      </w:tabs>
      <w:spacing w:after="120"/>
      <w:ind w:left="1134" w:hanging="1134"/>
    </w:pPr>
  </w:style>
  <w:style w:type="paragraph" w:styleId="TOC2">
    <w:name w:val="toc 2"/>
    <w:basedOn w:val="Normal"/>
    <w:next w:val="Normal"/>
    <w:autoRedefine/>
    <w:uiPriority w:val="39"/>
    <w:rsid w:val="00410669"/>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spacing w:before="60"/>
      <w:ind w:left="1134" w:right="1134" w:firstLine="170"/>
      <w:contextualSpacing/>
      <w:jc w:val="left"/>
    </w:pPr>
  </w:style>
  <w:style w:type="paragraph" w:customStyle="1" w:styleId="RegSingleTxtG2">
    <w:name w:val="Reg_Single Txt_G2"/>
    <w:basedOn w:val="RegSingleTxtG"/>
    <w:qFormat/>
    <w:rsid w:val="00FA1A46"/>
    <w:pPr>
      <w:numPr>
        <w:ilvl w:val="6"/>
        <w:numId w:val="0"/>
      </w:numPr>
      <w:tabs>
        <w:tab w:val="left" w:pos="1701"/>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3"/>
      </w:numPr>
    </w:pPr>
  </w:style>
  <w:style w:type="numbering" w:customStyle="1" w:styleId="FCCCTextboxfootnote">
    <w:name w:val="FCCC Textbox footnote"/>
    <w:uiPriority w:val="99"/>
    <w:rsid w:val="00FC386E"/>
    <w:pPr>
      <w:numPr>
        <w:numId w:val="4"/>
      </w:numPr>
    </w:pPr>
  </w:style>
  <w:style w:type="numbering" w:customStyle="1" w:styleId="FigureFootnote">
    <w:name w:val="Figure Footnote"/>
    <w:uiPriority w:val="99"/>
    <w:rsid w:val="00FE622D"/>
    <w:pPr>
      <w:numPr>
        <w:numId w:val="5"/>
      </w:numPr>
    </w:pPr>
  </w:style>
  <w:style w:type="table" w:styleId="TableGrid">
    <w:name w:val="Table Grid"/>
    <w:basedOn w:val="TableNormal"/>
    <w:rsid w:val="001C5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gSingleTxtGChar">
    <w:name w:val="Reg_Single Txt_G Char"/>
    <w:link w:val="RegSingleTxtG"/>
    <w:rsid w:val="00162C90"/>
    <w:rPr>
      <w:rFonts w:eastAsia="SimSun"/>
      <w:lang w:val="en-GB" w:eastAsia="zh-CN"/>
    </w:rPr>
  </w:style>
  <w:style w:type="character" w:customStyle="1" w:styleId="RegHChGCharChar">
    <w:name w:val="Reg_H__Ch_G Char Char"/>
    <w:link w:val="RegHChG"/>
    <w:rsid w:val="00162C90"/>
    <w:rPr>
      <w:rFonts w:eastAsia="SimSun"/>
      <w:b/>
      <w:sz w:val="28"/>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uiPriority w:val="99"/>
    <w:locked/>
    <w:rsid w:val="006F671F"/>
    <w:rPr>
      <w:rFonts w:eastAsia="SimSun"/>
      <w:sz w:val="18"/>
      <w:lang w:val="en-GB" w:eastAsia="zh-CN"/>
    </w:rPr>
  </w:style>
  <w:style w:type="character" w:customStyle="1" w:styleId="SingleTxtGChar">
    <w:name w:val="_ Single Txt_G Char"/>
    <w:link w:val="SingleTxtG"/>
    <w:rsid w:val="006F671F"/>
    <w:rPr>
      <w:lang w:val="en-GB"/>
    </w:rPr>
  </w:style>
  <w:style w:type="character" w:styleId="Hyperlink">
    <w:name w:val="Hyperlink"/>
    <w:basedOn w:val="DefaultParagraphFont"/>
    <w:unhideWhenUsed/>
    <w:rsid w:val="00B64426"/>
    <w:rPr>
      <w:color w:val="0000FF" w:themeColor="hyperlink"/>
      <w:u w:val="single"/>
    </w:rPr>
  </w:style>
  <w:style w:type="character" w:customStyle="1" w:styleId="HChGChar">
    <w:name w:val="_ H _Ch_G Char"/>
    <w:link w:val="HChG"/>
    <w:locked/>
    <w:rsid w:val="00F936E9"/>
    <w:rPr>
      <w:rFonts w:eastAsia="SimSun"/>
      <w:b/>
      <w:sz w:val="28"/>
      <w:lang w:val="en-GB" w:eastAsia="zh-CN"/>
    </w:rPr>
  </w:style>
  <w:style w:type="paragraph" w:customStyle="1" w:styleId="Default">
    <w:name w:val="Default"/>
    <w:rsid w:val="00E246E3"/>
    <w:pPr>
      <w:autoSpaceDE w:val="0"/>
      <w:autoSpaceDN w:val="0"/>
      <w:adjustRightInd w:val="0"/>
    </w:pPr>
    <w:rPr>
      <w:color w:val="000000"/>
      <w:sz w:val="24"/>
      <w:szCs w:val="24"/>
      <w:lang w:val="en-GB" w:eastAsia="en-GB"/>
    </w:rPr>
  </w:style>
  <w:style w:type="paragraph" w:styleId="CommentText">
    <w:name w:val="annotation text"/>
    <w:basedOn w:val="Normal"/>
    <w:link w:val="CommentTextChar"/>
    <w:rsid w:val="00E246E3"/>
  </w:style>
  <w:style w:type="character" w:customStyle="1" w:styleId="CommentTextChar">
    <w:name w:val="Comment Text Char"/>
    <w:basedOn w:val="DefaultParagraphFont"/>
    <w:link w:val="CommentText"/>
    <w:rsid w:val="00E246E3"/>
    <w:rPr>
      <w:rFonts w:eastAsia="SimSun"/>
      <w:lang w:val="en-GB" w:eastAsia="zh-CN"/>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link w:val="FootnoteReference"/>
    <w:rsid w:val="00376B31"/>
    <w:pPr>
      <w:suppressAutoHyphens w:val="0"/>
      <w:spacing w:after="160" w:line="240" w:lineRule="exact"/>
      <w:jc w:val="both"/>
    </w:pPr>
    <w:rPr>
      <w:rFonts w:eastAsia="Times New Roman"/>
      <w:sz w:val="18"/>
      <w:vertAlign w:val="superscript"/>
      <w:lang w:val="en-US" w:eastAsia="en-US"/>
    </w:rPr>
  </w:style>
  <w:style w:type="character" w:styleId="Mention">
    <w:name w:val="Mention"/>
    <w:basedOn w:val="DefaultParagraphFont"/>
    <w:uiPriority w:val="99"/>
    <w:semiHidden/>
    <w:unhideWhenUsed/>
    <w:rsid w:val="00321716"/>
    <w:rPr>
      <w:color w:val="2B579A"/>
      <w:shd w:val="clear" w:color="auto" w:fill="E6E6E6"/>
    </w:rPr>
  </w:style>
  <w:style w:type="character" w:styleId="FollowedHyperlink">
    <w:name w:val="FollowedHyperlink"/>
    <w:basedOn w:val="DefaultParagraphFont"/>
    <w:semiHidden/>
    <w:unhideWhenUsed/>
    <w:rsid w:val="00101FE1"/>
    <w:rPr>
      <w:color w:val="800080" w:themeColor="followedHyperlink"/>
      <w:u w:val="single"/>
    </w:rPr>
  </w:style>
  <w:style w:type="paragraph" w:customStyle="1" w:styleId="1BulletList">
    <w:name w:val="1Bullet List"/>
    <w:rsid w:val="009D58CE"/>
    <w:pPr>
      <w:widowControl w:val="0"/>
      <w:tabs>
        <w:tab w:val="left" w:pos="720"/>
      </w:tabs>
      <w:ind w:left="720" w:hanging="720"/>
      <w:jc w:val="both"/>
    </w:pPr>
    <w:rPr>
      <w:sz w:val="24"/>
      <w:lang w:val="en-GB"/>
    </w:rPr>
  </w:style>
  <w:style w:type="character" w:styleId="CommentReference">
    <w:name w:val="annotation reference"/>
    <w:basedOn w:val="DefaultParagraphFont"/>
    <w:semiHidden/>
    <w:unhideWhenUsed/>
    <w:rsid w:val="00D7151D"/>
    <w:rPr>
      <w:sz w:val="16"/>
      <w:szCs w:val="16"/>
    </w:rPr>
  </w:style>
  <w:style w:type="paragraph" w:styleId="CommentSubject">
    <w:name w:val="annotation subject"/>
    <w:basedOn w:val="CommentText"/>
    <w:next w:val="CommentText"/>
    <w:link w:val="CommentSubjectChar"/>
    <w:semiHidden/>
    <w:unhideWhenUsed/>
    <w:rsid w:val="00D7151D"/>
    <w:pPr>
      <w:spacing w:line="240" w:lineRule="auto"/>
    </w:pPr>
    <w:rPr>
      <w:b/>
      <w:bCs/>
    </w:rPr>
  </w:style>
  <w:style w:type="character" w:customStyle="1" w:styleId="CommentSubjectChar">
    <w:name w:val="Comment Subject Char"/>
    <w:basedOn w:val="CommentTextChar"/>
    <w:link w:val="CommentSubject"/>
    <w:semiHidden/>
    <w:rsid w:val="00D7151D"/>
    <w:rPr>
      <w:rFonts w:eastAsia="SimSun"/>
      <w:b/>
      <w:bCs/>
      <w:lang w:val="en-GB" w:eastAsia="zh-CN"/>
    </w:rPr>
  </w:style>
  <w:style w:type="paragraph" w:styleId="Revision">
    <w:name w:val="Revision"/>
    <w:hidden/>
    <w:uiPriority w:val="99"/>
    <w:semiHidden/>
    <w:rsid w:val="00B74162"/>
    <w:rPr>
      <w:rFonts w:eastAsia="SimSu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7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unfccc.cloud.streamworld.de/webcast/sbi-closing-plenary-part-ii-5th-meeting" TargetMode="External"/><Relationship Id="rId13" Type="http://schemas.openxmlformats.org/officeDocument/2006/relationships/hyperlink" Target="http://unfccc.int/9279.php" TargetMode="External"/><Relationship Id="rId18" Type="http://schemas.openxmlformats.org/officeDocument/2006/relationships/hyperlink" Target="https://unfccc.cloud.streamworld.de/webcast/sbi-opening-plenary" TargetMode="External"/><Relationship Id="rId26" Type="http://schemas.openxmlformats.org/officeDocument/2006/relationships/hyperlink" Target="http://www4.unfccc.int/nap/Pages/national-adaptation-plans.aspx" TargetMode="External"/><Relationship Id="rId39" Type="http://schemas.openxmlformats.org/officeDocument/2006/relationships/hyperlink" Target="https://unfccc.cloud.streamworld.de/webcast/sbi-opening-plenary" TargetMode="External"/><Relationship Id="rId3" Type="http://schemas.openxmlformats.org/officeDocument/2006/relationships/hyperlink" Target="http://unfccc.int/9382" TargetMode="External"/><Relationship Id="rId21" Type="http://schemas.openxmlformats.org/officeDocument/2006/relationships/hyperlink" Target="http://unfccc.int/files/meetings/bonn_nov_2017/in-session/application/pdf/sbi47_6_informal_note.pdf" TargetMode="External"/><Relationship Id="rId34" Type="http://schemas.openxmlformats.org/officeDocument/2006/relationships/hyperlink" Target="https://unfccc.cloud.streamworld.de/webcast/sbi-closing-plenary-part-ii-5th-meeting" TargetMode="External"/><Relationship Id="rId7" Type="http://schemas.openxmlformats.org/officeDocument/2006/relationships/hyperlink" Target="http://unfccc.int/10466" TargetMode="External"/><Relationship Id="rId12" Type="http://schemas.openxmlformats.org/officeDocument/2006/relationships/hyperlink" Target="http://unfccc.int/8621.php" TargetMode="External"/><Relationship Id="rId17" Type="http://schemas.openxmlformats.org/officeDocument/2006/relationships/hyperlink" Target="http://unfccc.int/10054.php" TargetMode="External"/><Relationship Id="rId25" Type="http://schemas.openxmlformats.org/officeDocument/2006/relationships/hyperlink" Target="http://unfccc.int/files/meetings/bonn_nov_2017/in-session/application/pdf/leg_oral_report.pdf" TargetMode="External"/><Relationship Id="rId33" Type="http://schemas.openxmlformats.org/officeDocument/2006/relationships/hyperlink" Target="https://unfccc.cloud.streamworld.de/webcast/sbi-closing-plenary-part-ii-5th-meeting" TargetMode="External"/><Relationship Id="rId38" Type="http://schemas.openxmlformats.org/officeDocument/2006/relationships/hyperlink" Target="http://unfccc.int/files/meetings/bonn_nov_2017/in-session/application/pdf/sbi47_draft_oral_report_technical_workshop.pdf" TargetMode="External"/><Relationship Id="rId2" Type="http://schemas.openxmlformats.org/officeDocument/2006/relationships/hyperlink" Target="http://unfccc.int/focus/mitigation/the_multilateral_assessment_process_under_the_iar/items/10508.php" TargetMode="External"/><Relationship Id="rId16" Type="http://schemas.openxmlformats.org/officeDocument/2006/relationships/hyperlink" Target="http://unfccc.int/files/meetings/bonn_nov_2017/in-session/application/pdf/gef_oral_report.pdf" TargetMode="External"/><Relationship Id="rId20" Type="http://schemas.openxmlformats.org/officeDocument/2006/relationships/hyperlink" Target="http://www4.unfccc.int/sites/submissionportal/Pages/Home.aspx" TargetMode="External"/><Relationship Id="rId29" Type="http://schemas.openxmlformats.org/officeDocument/2006/relationships/hyperlink" Target="http://unfccc.int/files/meetings/bonn_nov_2017/in-session/application/pdf/sb47_isbi12_isbst4_ainformal_note_ac_.pdf" TargetMode="External"/><Relationship Id="rId41" Type="http://schemas.openxmlformats.org/officeDocument/2006/relationships/hyperlink" Target="https://unfccc.int/10091.php" TargetMode="External"/><Relationship Id="rId1" Type="http://schemas.openxmlformats.org/officeDocument/2006/relationships/hyperlink" Target="http://www4.unfccc.int/sites/submissionportal/Pages/Home.aspx" TargetMode="External"/><Relationship Id="rId6" Type="http://schemas.openxmlformats.org/officeDocument/2006/relationships/hyperlink" Target="http://unfccc.int/meetings/bonn_nov_2017/session/10379/php/view/workshops.php" TargetMode="External"/><Relationship Id="rId11" Type="http://schemas.openxmlformats.org/officeDocument/2006/relationships/hyperlink" Target="http://unfccc.int/349.php" TargetMode="External"/><Relationship Id="rId24" Type="http://schemas.openxmlformats.org/officeDocument/2006/relationships/hyperlink" Target="https://unfccc.cloud.streamworld.de/webcast/sbi-closing-plenary-part-ii-5th-meeting" TargetMode="External"/><Relationship Id="rId32" Type="http://schemas.openxmlformats.org/officeDocument/2006/relationships/hyperlink" Target="http://unfccc.int/files/meetings/bonn_nov_2017/in-session/application/pdf/excom_oral_report.pdf" TargetMode="External"/><Relationship Id="rId37" Type="http://schemas.openxmlformats.org/officeDocument/2006/relationships/hyperlink" Target="https://unfccc.cloud.streamworld.de/webcast/sbi-closing-plenary-part-i" TargetMode="External"/><Relationship Id="rId40" Type="http://schemas.openxmlformats.org/officeDocument/2006/relationships/hyperlink" Target="https://unfccc.cloud.streamworld.de/webcast/joint-plenary-meeting-of-sbsta-and-sbi-4th-meeting" TargetMode="External"/><Relationship Id="rId5" Type="http://schemas.openxmlformats.org/officeDocument/2006/relationships/hyperlink" Target="http://www.unfccc.int/8722" TargetMode="External"/><Relationship Id="rId15" Type="http://schemas.openxmlformats.org/officeDocument/2006/relationships/hyperlink" Target="http://www4.unfccc.int/sites/enet/SitePages/Home.aspx" TargetMode="External"/><Relationship Id="rId23" Type="http://schemas.openxmlformats.org/officeDocument/2006/relationships/hyperlink" Target="https://unfccc.cloud.streamworld.de/webcast/sbi-closing-plenary-part-i" TargetMode="External"/><Relationship Id="rId28" Type="http://schemas.openxmlformats.org/officeDocument/2006/relationships/hyperlink" Target="http://unfccc.int/files/meetings/bonn_nov_2017/in-session/application/pdf/ac_oral_report.pdf" TargetMode="External"/><Relationship Id="rId36" Type="http://schemas.openxmlformats.org/officeDocument/2006/relationships/hyperlink" Target="http://unfccc.int/files/meetings/bonn_nov_2017/in-session/application/pdf/sbi47_17b_sbsta47_9b_informal_note.pdf" TargetMode="External"/><Relationship Id="rId10" Type="http://schemas.openxmlformats.org/officeDocument/2006/relationships/hyperlink" Target="http://unfccc.int/7915.php" TargetMode="External"/><Relationship Id="rId19" Type="http://schemas.openxmlformats.org/officeDocument/2006/relationships/hyperlink" Target="http://www4.unfccc.int/sites/submissionportal/Pages/Home.aspx" TargetMode="External"/><Relationship Id="rId31" Type="http://schemas.openxmlformats.org/officeDocument/2006/relationships/hyperlink" Target="http://unfccc.int/files/meetings/bonn_nov_2017/in-session/application/pdf/sb47_isbi10_12_sbsta_4_informal_note_ac_and_leg_.pdf" TargetMode="External"/><Relationship Id="rId4" Type="http://schemas.openxmlformats.org/officeDocument/2006/relationships/hyperlink" Target="http://unfccc.int/10247" TargetMode="External"/><Relationship Id="rId9" Type="http://schemas.openxmlformats.org/officeDocument/2006/relationships/hyperlink" Target="http://unfccc.int/2608" TargetMode="External"/><Relationship Id="rId14" Type="http://schemas.openxmlformats.org/officeDocument/2006/relationships/hyperlink" Target="http://unfccc.int/349.php" TargetMode="External"/><Relationship Id="rId22" Type="http://schemas.openxmlformats.org/officeDocument/2006/relationships/hyperlink" Target="http://unfccc.int/files/meetings/bonn_nov_2017/in-session/application/pdf/sbi47_7_informal_note.pdf" TargetMode="External"/><Relationship Id="rId27" Type="http://schemas.openxmlformats.org/officeDocument/2006/relationships/hyperlink" Target="http://unfccc.int/files/adaptation/groups_committees/adaptation_committee/application/pdf/ac12_8ai_readiness.pdf" TargetMode="External"/><Relationship Id="rId30" Type="http://schemas.openxmlformats.org/officeDocument/2006/relationships/hyperlink" Target="http://unfccc.int/files/meetings/bonn_nov_2017/in-session/application/pdf/sbi47_12_sbsta47_4_informal_note_ac.pdf" TargetMode="External"/><Relationship Id="rId35" Type="http://schemas.openxmlformats.org/officeDocument/2006/relationships/hyperlink" Target="http://unfccc.int/files/meetings/bonn_nov_2017/in-session/application/pdf/reflection_not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9d8c265a-5436-43a7-80c1-713d2827ffde" ContentTypeId="0x0101" PreviousValue="false"/>
</file>

<file path=customXml/itemProps1.xml><?xml version="1.0" encoding="utf-8"?>
<ds:datastoreItem xmlns:ds="http://schemas.openxmlformats.org/officeDocument/2006/customXml" ds:itemID="{29A39A27-B38B-4434-9B6C-A87B76189C98}"/>
</file>

<file path=customXml/itemProps2.xml><?xml version="1.0" encoding="utf-8"?>
<ds:datastoreItem xmlns:ds="http://schemas.openxmlformats.org/officeDocument/2006/customXml" ds:itemID="{88371ED0-8F40-4B17-B129-4A54DA32712A}">
  <ds:schemaRefs>
    <ds:schemaRef ds:uri="http://schemas.microsoft.com/sharepoint/v3/contenttype/forms"/>
  </ds:schemaRefs>
</ds:datastoreItem>
</file>

<file path=customXml/itemProps3.xml><?xml version="1.0" encoding="utf-8"?>
<ds:datastoreItem xmlns:ds="http://schemas.openxmlformats.org/officeDocument/2006/customXml" ds:itemID="{9AA9E889-F7AE-44D0-B8E1-B376F0640BEE}">
  <ds:schemaRefs>
    <ds:schemaRef ds:uri="http://purl.org/dc/elements/1.1/"/>
    <ds:schemaRef ds:uri="http://schemas.microsoft.com/sharepoint/v3"/>
    <ds:schemaRef ds:uri="http://schemas.microsoft.com/office/2006/documentManagement/types"/>
    <ds:schemaRef ds:uri="http://purl.org/dc/dcmitype/"/>
    <ds:schemaRef ds:uri="http://schemas.microsoft.com/office/infopath/2007/PartnerControls"/>
    <ds:schemaRef ds:uri="http://purl.org/dc/terms/"/>
    <ds:schemaRef ds:uri="http://schemas.openxmlformats.org/package/2006/metadata/core-properties"/>
    <ds:schemaRef ds:uri="http://schemas.microsoft.com/office/2006/metadata/properties"/>
    <ds:schemaRef ds:uri="67dad47e-2fca-4711-b9e4-b0642648f99b"/>
    <ds:schemaRef ds:uri="d1c4ee0a-e38f-4629-9f99-336051e59c8d"/>
    <ds:schemaRef ds:uri="http://www.w3.org/XML/1998/namespace"/>
  </ds:schemaRefs>
</ds:datastoreItem>
</file>

<file path=customXml/itemProps4.xml><?xml version="1.0" encoding="utf-8"?>
<ds:datastoreItem xmlns:ds="http://schemas.openxmlformats.org/officeDocument/2006/customXml" ds:itemID="{A16FE42C-66B7-4E24-9793-E6FBFBD7E7CD}">
  <ds:schemaRefs>
    <ds:schemaRef ds:uri="http://schemas.openxmlformats.org/officeDocument/2006/bibliography"/>
  </ds:schemaRefs>
</ds:datastoreItem>
</file>

<file path=customXml/itemProps5.xml><?xml version="1.0" encoding="utf-8"?>
<ds:datastoreItem xmlns:ds="http://schemas.openxmlformats.org/officeDocument/2006/customXml" ds:itemID="{6F074456-A708-449B-80C8-7FF27C41DA69}"/>
</file>

<file path=docProps/app.xml><?xml version="1.0" encoding="utf-8"?>
<Properties xmlns="http://schemas.openxmlformats.org/officeDocument/2006/extended-properties" xmlns:vt="http://schemas.openxmlformats.org/officeDocument/2006/docPropsVTypes">
  <Template>FCCC.dotm</Template>
  <TotalTime>1</TotalTime>
  <Pages>31</Pages>
  <Words>11743</Words>
  <Characters>66938</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Report of the Subsidiary Body for Implementation on its forty-seventh session, held in Bonn from 6 to 15 November 2017</vt:lpstr>
    </vt:vector>
  </TitlesOfParts>
  <Company>UNFCCC</Company>
  <LinksUpToDate>false</LinksUpToDate>
  <CharactersWithSpaces>78524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Implementation on its forty-seventh session, held in Bonn from 6 to 15 November 2017</dc:title>
  <dc:subject/>
  <dc:creator>Corinne Loeschner</dc:creator>
  <cp:keywords/>
  <dc:description/>
  <cp:lastModifiedBy>Corinne Loeschner</cp:lastModifiedBy>
  <cp:revision>3</cp:revision>
  <cp:lastPrinted>2018-01-30T07:37:00Z</cp:lastPrinted>
  <dcterms:created xsi:type="dcterms:W3CDTF">2018-01-31T13:20:00Z</dcterms:created>
  <dcterms:modified xsi:type="dcterms:W3CDTF">2018-03-28T12:44:00Z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FCCC/SBI/2017/X</vt:lpwstr>
  </property>
  <property fmtid="{D5CDD505-2E9C-101B-9397-08002B2CF9AE}" pid="3" name="docSymbol2">
    <vt:lpwstr/>
  </property>
  <property fmtid="{D5CDD505-2E9C-101B-9397-08002B2CF9AE}" pid="4" name="ContentTypeId">
    <vt:lpwstr>0x0101002BEBFA4AD3D067488A4F8AE22F38BF68</vt:lpwstr>
  </property>
  <property fmtid="{D5CDD505-2E9C-101B-9397-08002B2CF9AE}" pid="5" name="Bodies">
    <vt:lpwstr>2;#SBI|3d0976b2-c8bc-40ac-9a53-09b0260e1ce9</vt:lpwstr>
  </property>
  <property fmtid="{D5CDD505-2E9C-101B-9397-08002B2CF9AE}" pid="6" name="Order">
    <vt:r8>59600</vt:r8>
  </property>
  <property fmtid="{D5CDD505-2E9C-101B-9397-08002B2CF9AE}" pid="7" name="UNFC3CoreFunction">
    <vt:lpwstr>5;#Official Document Production Management|4049939e-99bf-4f26-98b6-455460e52caa</vt:lpwstr>
  </property>
  <property fmtid="{D5CDD505-2E9C-101B-9397-08002B2CF9AE}" pid="8" name="UNFC3CoreCountry">
    <vt:lpwstr/>
  </property>
  <property fmtid="{D5CDD505-2E9C-101B-9397-08002B2CF9AE}" pid="9" name="UNFC3CoreSensitivity">
    <vt:lpwstr>2;#Unclassified|335d5137-159a-437c-8757-eadd2685300a</vt:lpwstr>
  </property>
</Properties>
</file>