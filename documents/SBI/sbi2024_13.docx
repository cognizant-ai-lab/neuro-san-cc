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0166A2" w14:paraId="5D1400CF" w14:textId="77777777">
        <w:trPr>
          <w:cantSplit/>
          <w:trHeight w:hRule="exact" w:val="1134"/>
        </w:trPr>
        <w:tc>
          <w:tcPr>
            <w:tcW w:w="1242" w:type="dxa"/>
            <w:vAlign w:val="bottom"/>
          </w:tcPr>
          <w:p w14:paraId="1A0EB724" w14:textId="46405472" w:rsidR="000166A2" w:rsidRPr="003F5FEE" w:rsidRDefault="000166A2" w:rsidP="000166A2">
            <w:r>
              <w:rPr>
                <w:noProof/>
                <w:lang w:val="en-US" w:eastAsia="en-US"/>
              </w:rPr>
              <w:drawing>
                <wp:anchor distT="0" distB="0" distL="114300" distR="114300" simplePos="0" relativeHeight="251658241" behindDoc="1" locked="0" layoutInCell="1" allowOverlap="1" wp14:anchorId="11B98735" wp14:editId="67454A47">
                  <wp:simplePos x="0" y="0"/>
                  <wp:positionH relativeFrom="column">
                    <wp:posOffset>-4098</wp:posOffset>
                  </wp:positionH>
                  <wp:positionV relativeFrom="paragraph">
                    <wp:posOffset>156090</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172045256"/>
            <w:bookmarkEnd w:id="0"/>
          </w:p>
        </w:tc>
        <w:tc>
          <w:tcPr>
            <w:tcW w:w="2552" w:type="dxa"/>
            <w:vAlign w:val="bottom"/>
          </w:tcPr>
          <w:p w14:paraId="4194A1A4" w14:textId="760A0413" w:rsidR="000166A2" w:rsidRPr="00A86746" w:rsidRDefault="000166A2" w:rsidP="000166A2">
            <w:pPr>
              <w:ind w:left="113"/>
              <w:rPr>
                <w:sz w:val="28"/>
                <w:szCs w:val="28"/>
              </w:rPr>
            </w:pPr>
            <w:r w:rsidRPr="00A86746">
              <w:rPr>
                <w:sz w:val="28"/>
                <w:szCs w:val="28"/>
              </w:rPr>
              <w:t>United Nations</w:t>
            </w:r>
          </w:p>
        </w:tc>
        <w:tc>
          <w:tcPr>
            <w:tcW w:w="5845" w:type="dxa"/>
            <w:gridSpan w:val="3"/>
            <w:vAlign w:val="bottom"/>
          </w:tcPr>
          <w:p w14:paraId="7E09E7F1" w14:textId="7FD59453" w:rsidR="000166A2" w:rsidRPr="00D70F3F" w:rsidRDefault="00D70F3F" w:rsidP="00D70F3F">
            <w:pPr>
              <w:jc w:val="right"/>
            </w:pPr>
            <w:r w:rsidRPr="00D70F3F">
              <w:rPr>
                <w:sz w:val="40"/>
              </w:rPr>
              <w:t>FCCC</w:t>
            </w:r>
            <w:r>
              <w:t>/SBI/2024/</w:t>
            </w:r>
            <w:r w:rsidR="00924CA3">
              <w:t>13</w:t>
            </w:r>
          </w:p>
        </w:tc>
      </w:tr>
      <w:tr w:rsidR="000166A2" w14:paraId="14DF3513" w14:textId="77777777">
        <w:trPr>
          <w:cantSplit/>
          <w:trHeight w:hRule="exact" w:val="2552"/>
        </w:trPr>
        <w:tc>
          <w:tcPr>
            <w:tcW w:w="4511" w:type="dxa"/>
            <w:gridSpan w:val="3"/>
          </w:tcPr>
          <w:p w14:paraId="02883E5C" w14:textId="1E95E2E7" w:rsidR="000166A2" w:rsidRPr="003F5FEE" w:rsidRDefault="000166A2" w:rsidP="000166A2">
            <w:r>
              <w:rPr>
                <w:noProof/>
                <w:lang w:val="en-US" w:eastAsia="en-US"/>
              </w:rPr>
              <w:drawing>
                <wp:anchor distT="0" distB="0" distL="114300" distR="114300" simplePos="0" relativeHeight="251658240" behindDoc="1" locked="0" layoutInCell="1" allowOverlap="1" wp14:anchorId="1D84940C" wp14:editId="177B3339">
                  <wp:simplePos x="0" y="0"/>
                  <wp:positionH relativeFrom="column">
                    <wp:posOffset>-4098</wp:posOffset>
                  </wp:positionH>
                  <wp:positionV relativeFrom="paragraph">
                    <wp:posOffset>-1006</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3FCCEEF8" w14:textId="77777777" w:rsidR="000166A2" w:rsidRPr="003F5FEE" w:rsidRDefault="000166A2" w:rsidP="000166A2"/>
        </w:tc>
        <w:tc>
          <w:tcPr>
            <w:tcW w:w="2835" w:type="dxa"/>
          </w:tcPr>
          <w:p w14:paraId="3CC5D577" w14:textId="6C67065C" w:rsidR="000166A2" w:rsidRDefault="00D70F3F" w:rsidP="00D70F3F">
            <w:pPr>
              <w:spacing w:before="240" w:line="240" w:lineRule="exact"/>
              <w:ind w:left="143"/>
            </w:pPr>
            <w:r>
              <w:t>Distr.: General</w:t>
            </w:r>
          </w:p>
          <w:p w14:paraId="392C6BB2" w14:textId="09942B39" w:rsidR="00924CA3" w:rsidRDefault="00401AA6" w:rsidP="00924CA3">
            <w:pPr>
              <w:spacing w:line="240" w:lineRule="exact"/>
              <w:ind w:left="143"/>
            </w:pPr>
            <w:r w:rsidRPr="00401AA6">
              <w:t>30</w:t>
            </w:r>
            <w:r w:rsidR="00924CA3" w:rsidRPr="00401AA6">
              <w:t xml:space="preserve"> July 2024</w:t>
            </w:r>
          </w:p>
          <w:p w14:paraId="592DC3D2" w14:textId="77777777" w:rsidR="00D70F3F" w:rsidRDefault="00D70F3F" w:rsidP="00D70F3F">
            <w:pPr>
              <w:spacing w:line="240" w:lineRule="exact"/>
              <w:ind w:left="143"/>
            </w:pPr>
          </w:p>
          <w:p w14:paraId="6DEF6AC0" w14:textId="4BBE309F" w:rsidR="00D70F3F" w:rsidRPr="00E0470D" w:rsidRDefault="00D70F3F" w:rsidP="00D70F3F">
            <w:pPr>
              <w:spacing w:line="240" w:lineRule="exact"/>
              <w:ind w:left="143"/>
            </w:pPr>
            <w:r>
              <w:t>Original: English</w:t>
            </w:r>
          </w:p>
        </w:tc>
      </w:tr>
    </w:tbl>
    <w:p w14:paraId="5203D984" w14:textId="33CB463D" w:rsidR="000166A2" w:rsidRDefault="000166A2" w:rsidP="000166A2">
      <w:pPr>
        <w:spacing w:before="120"/>
        <w:rPr>
          <w:b/>
          <w:sz w:val="24"/>
          <w:szCs w:val="24"/>
        </w:rPr>
      </w:pPr>
      <w:r w:rsidRPr="00F110AD">
        <w:rPr>
          <w:b/>
          <w:sz w:val="24"/>
          <w:szCs w:val="24"/>
        </w:rPr>
        <w:t>Subsidiary Body for</w:t>
      </w:r>
      <w:r>
        <w:rPr>
          <w:b/>
          <w:sz w:val="24"/>
          <w:szCs w:val="24"/>
        </w:rPr>
        <w:t xml:space="preserve"> </w:t>
      </w:r>
      <w:r w:rsidR="00D70F3F">
        <w:rPr>
          <w:b/>
          <w:sz w:val="24"/>
          <w:szCs w:val="24"/>
        </w:rPr>
        <w:t>Implementation</w:t>
      </w:r>
    </w:p>
    <w:p w14:paraId="78BC7EF5" w14:textId="4C3C1DD8" w:rsidR="000166A2" w:rsidRDefault="002E64DA" w:rsidP="002E64DA">
      <w:pPr>
        <w:pStyle w:val="MainTitle"/>
      </w:pPr>
      <w:r>
        <w:tab/>
      </w:r>
      <w:r>
        <w:tab/>
      </w:r>
      <w:r w:rsidR="000166A2">
        <w:t>R</w:t>
      </w:r>
      <w:r w:rsidR="000166A2" w:rsidRPr="00DE51A7">
        <w:t xml:space="preserve">eport of the Subsidiary Body for </w:t>
      </w:r>
      <w:r w:rsidR="00D70F3F">
        <w:t>Implementation</w:t>
      </w:r>
      <w:r w:rsidR="000166A2">
        <w:t xml:space="preserve"> o</w:t>
      </w:r>
      <w:r w:rsidR="000166A2" w:rsidRPr="00DE51A7">
        <w:t xml:space="preserve">n its </w:t>
      </w:r>
      <w:r w:rsidR="000166A2">
        <w:t>sixtieth session, held in Bonn from 3 to 13 June 2024</w:t>
      </w:r>
    </w:p>
    <w:p w14:paraId="63F958A5" w14:textId="214626D0" w:rsidR="007657CA" w:rsidRDefault="007657CA" w:rsidP="00192205">
      <w:pPr>
        <w:tabs>
          <w:tab w:val="center" w:pos="4819"/>
        </w:tabs>
        <w:spacing w:after="120"/>
        <w:rPr>
          <w:sz w:val="28"/>
        </w:rPr>
      </w:pPr>
      <w:r>
        <w:rPr>
          <w:sz w:val="28"/>
        </w:rPr>
        <w:t>Contents</w:t>
      </w:r>
    </w:p>
    <w:p w14:paraId="6A66F652" w14:textId="77777777" w:rsidR="007657CA" w:rsidRDefault="007657CA" w:rsidP="007657CA">
      <w:pPr>
        <w:tabs>
          <w:tab w:val="right" w:pos="9638"/>
        </w:tabs>
        <w:spacing w:after="120"/>
        <w:ind w:left="283"/>
      </w:pPr>
      <w:r>
        <w:rPr>
          <w:i/>
          <w:sz w:val="18"/>
        </w:rPr>
        <w:tab/>
        <w:t>Page</w:t>
      </w:r>
    </w:p>
    <w:p w14:paraId="6A5F0C6A" w14:textId="2DA1A94E" w:rsidR="007657CA" w:rsidRDefault="007657CA" w:rsidP="009F05ED">
      <w:pPr>
        <w:pStyle w:val="TOC1"/>
        <w:spacing w:after="120"/>
        <w:ind w:left="1134" w:hanging="1134"/>
        <w:rPr>
          <w:rFonts w:asciiTheme="minorHAnsi" w:eastAsiaTheme="minorEastAsia" w:hAnsiTheme="minorHAnsi" w:cstheme="minorBidi"/>
          <w:sz w:val="22"/>
          <w:szCs w:val="22"/>
          <w:lang w:val="en-US"/>
        </w:rPr>
      </w:pPr>
      <w:r>
        <w:tab/>
      </w:r>
      <w:r>
        <w:tab/>
        <w:t>Abbreviations and acronyms</w:t>
      </w:r>
      <w:r>
        <w:tab/>
      </w:r>
      <w:r>
        <w:rPr>
          <w:webHidden/>
        </w:rPr>
        <w:tab/>
      </w:r>
      <w:r w:rsidR="00B32CDF">
        <w:rPr>
          <w:webHidden/>
        </w:rPr>
        <w:t>4</w:t>
      </w:r>
    </w:p>
    <w:p w14:paraId="5B6C3425" w14:textId="2C85D036"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I.</w:t>
      </w:r>
      <w:r>
        <w:rPr>
          <w:rFonts w:asciiTheme="minorHAnsi" w:eastAsiaTheme="minorEastAsia" w:hAnsiTheme="minorHAnsi" w:cstheme="minorBidi"/>
          <w:sz w:val="22"/>
          <w:szCs w:val="22"/>
          <w:lang w:val="en-US"/>
        </w:rPr>
        <w:tab/>
      </w:r>
      <w:r>
        <w:t xml:space="preserve">Opening of the session </w:t>
      </w:r>
      <w:r w:rsidR="007C6B84">
        <w:br/>
      </w:r>
      <w:r w:rsidRPr="002611F9">
        <w:t>(Agenda item 1)</w:t>
      </w:r>
      <w:r>
        <w:tab/>
      </w:r>
      <w:r>
        <w:rPr>
          <w:webHidden/>
        </w:rPr>
        <w:tab/>
      </w:r>
      <w:r w:rsidR="00B32CDF">
        <w:rPr>
          <w:webHidden/>
        </w:rPr>
        <w:t>5</w:t>
      </w:r>
    </w:p>
    <w:p w14:paraId="61195006" w14:textId="7D3CF5E1"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II.</w:t>
      </w:r>
      <w:r>
        <w:rPr>
          <w:rFonts w:asciiTheme="minorHAnsi" w:eastAsiaTheme="minorEastAsia" w:hAnsiTheme="minorHAnsi" w:cstheme="minorBidi"/>
          <w:sz w:val="22"/>
          <w:szCs w:val="22"/>
          <w:lang w:val="en-US"/>
        </w:rPr>
        <w:tab/>
      </w:r>
      <w:r>
        <w:t xml:space="preserve">Organizational matters </w:t>
      </w:r>
      <w:r w:rsidR="007C6B84">
        <w:br/>
      </w:r>
      <w:r w:rsidRPr="002611F9">
        <w:t>(Agenda item 2)</w:t>
      </w:r>
      <w:r>
        <w:tab/>
      </w:r>
      <w:r>
        <w:rPr>
          <w:webHidden/>
        </w:rPr>
        <w:tab/>
      </w:r>
      <w:r w:rsidR="00B32CDF">
        <w:rPr>
          <w:webHidden/>
        </w:rPr>
        <w:t>5</w:t>
      </w:r>
    </w:p>
    <w:p w14:paraId="231FD531" w14:textId="0A924CFE" w:rsidR="007657CA" w:rsidRDefault="007657CA" w:rsidP="0015430D">
      <w:pPr>
        <w:pStyle w:val="TOC1"/>
        <w:spacing w:after="120"/>
        <w:ind w:left="1134" w:hanging="1134"/>
        <w:rPr>
          <w:rFonts w:asciiTheme="minorHAnsi" w:eastAsiaTheme="minorEastAsia" w:hAnsiTheme="minorHAnsi" w:cstheme="minorBidi"/>
          <w:sz w:val="22"/>
          <w:szCs w:val="22"/>
          <w:lang w:val="en-US"/>
        </w:rPr>
      </w:pPr>
      <w:r>
        <w:rPr>
          <w:bCs/>
        </w:rPr>
        <w:tab/>
      </w:r>
      <w:r>
        <w:rPr>
          <w:bCs/>
        </w:rPr>
        <w:tab/>
      </w:r>
      <w:r w:rsidRPr="002611F9">
        <w:rPr>
          <w:bCs/>
        </w:rPr>
        <w:t>A.</w:t>
      </w:r>
      <w:r>
        <w:rPr>
          <w:rFonts w:asciiTheme="minorHAnsi" w:eastAsiaTheme="minorEastAsia" w:hAnsiTheme="minorHAnsi" w:cstheme="minorBidi"/>
          <w:sz w:val="22"/>
          <w:szCs w:val="22"/>
          <w:lang w:val="en-US"/>
        </w:rPr>
        <w:tab/>
      </w:r>
      <w:r>
        <w:t>Adoption of the agenda</w:t>
      </w:r>
      <w:r>
        <w:rPr>
          <w:bCs/>
        </w:rPr>
        <w:tab/>
      </w:r>
      <w:r>
        <w:rPr>
          <w:webHidden/>
        </w:rPr>
        <w:tab/>
      </w:r>
      <w:r w:rsidR="00B32CDF">
        <w:rPr>
          <w:webHidden/>
        </w:rPr>
        <w:t>5</w:t>
      </w:r>
    </w:p>
    <w:p w14:paraId="17427891" w14:textId="07EDC148" w:rsidR="007657CA" w:rsidRDefault="007657CA">
      <w:pPr>
        <w:pStyle w:val="TOC2"/>
        <w:rPr>
          <w:rFonts w:asciiTheme="minorHAnsi" w:eastAsiaTheme="minorEastAsia" w:hAnsiTheme="minorHAnsi" w:cstheme="minorBidi"/>
          <w:noProof/>
          <w:sz w:val="22"/>
          <w:szCs w:val="22"/>
          <w:lang w:val="en-US"/>
        </w:rPr>
      </w:pPr>
      <w:r>
        <w:rPr>
          <w:bCs/>
          <w:noProof/>
        </w:rPr>
        <w:tab/>
      </w:r>
      <w:r>
        <w:rPr>
          <w:bCs/>
          <w:noProof/>
        </w:rPr>
        <w:tab/>
      </w:r>
      <w:r w:rsidRPr="002611F9">
        <w:rPr>
          <w:bCs/>
          <w:noProof/>
        </w:rPr>
        <w:t>B.</w:t>
      </w:r>
      <w:r>
        <w:rPr>
          <w:rFonts w:asciiTheme="minorHAnsi" w:eastAsiaTheme="minorEastAsia" w:hAnsiTheme="minorHAnsi" w:cstheme="minorBidi"/>
          <w:noProof/>
          <w:sz w:val="22"/>
          <w:szCs w:val="22"/>
          <w:lang w:val="en-US"/>
        </w:rPr>
        <w:tab/>
      </w:r>
      <w:r>
        <w:rPr>
          <w:noProof/>
        </w:rPr>
        <w:t>Election of officers other than the Chair</w:t>
      </w:r>
      <w:r>
        <w:rPr>
          <w:bCs/>
          <w:noProof/>
        </w:rPr>
        <w:tab/>
      </w:r>
      <w:r>
        <w:rPr>
          <w:noProof/>
          <w:webHidden/>
        </w:rPr>
        <w:tab/>
      </w:r>
      <w:r w:rsidR="00B32CDF">
        <w:rPr>
          <w:noProof/>
          <w:webHidden/>
        </w:rPr>
        <w:t>7</w:t>
      </w:r>
    </w:p>
    <w:p w14:paraId="6C181C41" w14:textId="2D907F9B" w:rsidR="007657CA" w:rsidRDefault="007657CA" w:rsidP="0015430D">
      <w:pPr>
        <w:pStyle w:val="TOC1"/>
        <w:spacing w:after="120"/>
        <w:ind w:left="1134" w:hanging="1134"/>
        <w:rPr>
          <w:rFonts w:asciiTheme="minorHAnsi" w:eastAsiaTheme="minorEastAsia" w:hAnsiTheme="minorHAnsi" w:cstheme="minorBidi"/>
          <w:sz w:val="22"/>
          <w:szCs w:val="22"/>
          <w:lang w:val="en-US"/>
        </w:rPr>
      </w:pPr>
      <w:r>
        <w:rPr>
          <w:bCs/>
        </w:rPr>
        <w:tab/>
      </w:r>
      <w:r>
        <w:rPr>
          <w:bCs/>
        </w:rPr>
        <w:tab/>
      </w:r>
      <w:r w:rsidRPr="002611F9">
        <w:rPr>
          <w:bCs/>
        </w:rPr>
        <w:t>C.</w:t>
      </w:r>
      <w:r>
        <w:rPr>
          <w:rFonts w:asciiTheme="minorHAnsi" w:eastAsiaTheme="minorEastAsia" w:hAnsiTheme="minorHAnsi" w:cstheme="minorBidi"/>
          <w:sz w:val="22"/>
          <w:szCs w:val="22"/>
          <w:lang w:val="en-US"/>
        </w:rPr>
        <w:tab/>
      </w:r>
      <w:r>
        <w:t>Organization of the work of the session</w:t>
      </w:r>
      <w:r>
        <w:rPr>
          <w:bCs/>
        </w:rPr>
        <w:tab/>
      </w:r>
      <w:r>
        <w:rPr>
          <w:webHidden/>
        </w:rPr>
        <w:tab/>
      </w:r>
      <w:r w:rsidR="00B32CDF">
        <w:rPr>
          <w:webHidden/>
        </w:rPr>
        <w:t>7</w:t>
      </w:r>
    </w:p>
    <w:p w14:paraId="7400D1B0" w14:textId="0479BFB8" w:rsidR="007657CA" w:rsidRDefault="007657CA">
      <w:pPr>
        <w:pStyle w:val="TOC2"/>
        <w:rPr>
          <w:rFonts w:asciiTheme="minorHAnsi" w:eastAsiaTheme="minorEastAsia" w:hAnsiTheme="minorHAnsi" w:cstheme="minorBidi"/>
          <w:noProof/>
          <w:sz w:val="22"/>
          <w:szCs w:val="22"/>
          <w:lang w:val="en-US"/>
        </w:rPr>
      </w:pPr>
      <w:r>
        <w:rPr>
          <w:noProof/>
        </w:rPr>
        <w:tab/>
      </w:r>
      <w:r>
        <w:rPr>
          <w:noProof/>
        </w:rPr>
        <w:tab/>
        <w:t>D.</w:t>
      </w:r>
      <w:r>
        <w:rPr>
          <w:rFonts w:asciiTheme="minorHAnsi" w:eastAsiaTheme="minorEastAsia" w:hAnsiTheme="minorHAnsi" w:cstheme="minorBidi"/>
          <w:noProof/>
          <w:sz w:val="22"/>
          <w:szCs w:val="22"/>
          <w:lang w:val="en-US"/>
        </w:rPr>
        <w:tab/>
      </w:r>
      <w:r>
        <w:rPr>
          <w:noProof/>
        </w:rPr>
        <w:t>Multilateral assessment under the international assessment and review process</w:t>
      </w:r>
      <w:r>
        <w:rPr>
          <w:noProof/>
          <w:webHidden/>
        </w:rPr>
        <w:tab/>
      </w:r>
      <w:r w:rsidR="007C6B84">
        <w:rPr>
          <w:noProof/>
          <w:webHidden/>
        </w:rPr>
        <w:tab/>
      </w:r>
      <w:r w:rsidR="00B32CDF">
        <w:rPr>
          <w:noProof/>
          <w:webHidden/>
        </w:rPr>
        <w:t>7</w:t>
      </w:r>
    </w:p>
    <w:p w14:paraId="5E793250" w14:textId="57657B3B" w:rsidR="007657CA" w:rsidRDefault="007657CA">
      <w:pPr>
        <w:pStyle w:val="TOC2"/>
        <w:rPr>
          <w:rFonts w:asciiTheme="minorHAnsi" w:eastAsiaTheme="minorEastAsia" w:hAnsiTheme="minorHAnsi" w:cstheme="minorBidi"/>
          <w:noProof/>
          <w:sz w:val="22"/>
          <w:szCs w:val="22"/>
          <w:lang w:val="en-US"/>
        </w:rPr>
      </w:pPr>
      <w:r>
        <w:rPr>
          <w:noProof/>
        </w:rPr>
        <w:tab/>
      </w:r>
      <w:r>
        <w:rPr>
          <w:noProof/>
        </w:rPr>
        <w:tab/>
        <w:t>E.</w:t>
      </w:r>
      <w:r>
        <w:rPr>
          <w:rFonts w:asciiTheme="minorHAnsi" w:eastAsiaTheme="minorEastAsia" w:hAnsiTheme="minorHAnsi" w:cstheme="minorBidi"/>
          <w:noProof/>
          <w:sz w:val="22"/>
          <w:szCs w:val="22"/>
          <w:lang w:val="en-US"/>
        </w:rPr>
        <w:tab/>
      </w:r>
      <w:r>
        <w:rPr>
          <w:noProof/>
        </w:rPr>
        <w:t>Facilitative sharing of views under the international consultation and analysis process</w:t>
      </w:r>
      <w:r w:rsidR="007C6B84">
        <w:rPr>
          <w:noProof/>
        </w:rPr>
        <w:tab/>
      </w:r>
      <w:r>
        <w:rPr>
          <w:noProof/>
          <w:webHidden/>
        </w:rPr>
        <w:tab/>
      </w:r>
      <w:r w:rsidR="00B32CDF">
        <w:rPr>
          <w:noProof/>
          <w:webHidden/>
        </w:rPr>
        <w:t>8</w:t>
      </w:r>
    </w:p>
    <w:p w14:paraId="6A8C1E1F" w14:textId="7B05C03A" w:rsidR="007657CA" w:rsidRDefault="007657CA">
      <w:pPr>
        <w:pStyle w:val="TOC2"/>
        <w:rPr>
          <w:rFonts w:asciiTheme="minorHAnsi" w:eastAsiaTheme="minorEastAsia" w:hAnsiTheme="minorHAnsi" w:cstheme="minorBidi"/>
          <w:noProof/>
          <w:sz w:val="22"/>
          <w:szCs w:val="22"/>
          <w:lang w:val="en-US"/>
        </w:rPr>
      </w:pPr>
      <w:r>
        <w:rPr>
          <w:noProof/>
        </w:rPr>
        <w:tab/>
      </w:r>
      <w:r>
        <w:rPr>
          <w:noProof/>
        </w:rPr>
        <w:tab/>
        <w:t>F.</w:t>
      </w:r>
      <w:r>
        <w:rPr>
          <w:rFonts w:asciiTheme="minorHAnsi" w:eastAsiaTheme="minorEastAsia" w:hAnsiTheme="minorHAnsi" w:cstheme="minorBidi"/>
          <w:noProof/>
          <w:sz w:val="22"/>
          <w:szCs w:val="22"/>
          <w:lang w:val="en-US"/>
        </w:rPr>
        <w:tab/>
      </w:r>
      <w:r>
        <w:rPr>
          <w:noProof/>
        </w:rPr>
        <w:t>Mandated</w:t>
      </w:r>
      <w:r w:rsidRPr="002611F9">
        <w:rPr>
          <w:noProof/>
          <w:lang w:val="en-US"/>
        </w:rPr>
        <w:t xml:space="preserve"> events</w:t>
      </w:r>
      <w:r>
        <w:rPr>
          <w:noProof/>
        </w:rPr>
        <w:tab/>
      </w:r>
      <w:r>
        <w:rPr>
          <w:noProof/>
          <w:webHidden/>
        </w:rPr>
        <w:tab/>
      </w:r>
      <w:r w:rsidR="00B32CDF">
        <w:rPr>
          <w:noProof/>
          <w:webHidden/>
        </w:rPr>
        <w:t>8</w:t>
      </w:r>
    </w:p>
    <w:p w14:paraId="1C6C7D28" w14:textId="3E6BB43B"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III.</w:t>
      </w:r>
      <w:r>
        <w:rPr>
          <w:rFonts w:asciiTheme="minorHAnsi" w:eastAsiaTheme="minorEastAsia" w:hAnsiTheme="minorHAnsi" w:cstheme="minorBidi"/>
          <w:sz w:val="22"/>
          <w:szCs w:val="22"/>
          <w:lang w:val="en-US"/>
        </w:rPr>
        <w:tab/>
      </w:r>
      <w:r>
        <w:t xml:space="preserve">Reporting from and review of Parties included in Annex I to the Convention </w:t>
      </w:r>
      <w:r w:rsidR="007C6B84">
        <w:br/>
      </w:r>
      <w:r w:rsidRPr="002611F9">
        <w:rPr>
          <w:bCs/>
        </w:rPr>
        <w:t>(</w:t>
      </w:r>
      <w:r w:rsidRPr="002611F9">
        <w:t>Agenda item 3)</w:t>
      </w:r>
      <w:r>
        <w:tab/>
      </w:r>
      <w:r>
        <w:rPr>
          <w:webHidden/>
        </w:rPr>
        <w:tab/>
      </w:r>
      <w:r w:rsidR="00B32CDF">
        <w:rPr>
          <w:webHidden/>
        </w:rPr>
        <w:t>8</w:t>
      </w:r>
    </w:p>
    <w:p w14:paraId="090A1E9B" w14:textId="608EE6A3" w:rsidR="007657CA" w:rsidRDefault="007657CA" w:rsidP="00427D0E">
      <w:pPr>
        <w:pStyle w:val="TOC2"/>
        <w:spacing w:after="120" w:line="240" w:lineRule="atLeast"/>
        <w:ind w:left="1560" w:hanging="1560"/>
        <w:rPr>
          <w:rFonts w:asciiTheme="minorHAnsi" w:eastAsiaTheme="minorEastAsia" w:hAnsiTheme="minorHAnsi" w:cstheme="minorBidi"/>
          <w:noProof/>
          <w:sz w:val="22"/>
          <w:szCs w:val="22"/>
          <w:lang w:val="en-US"/>
        </w:rPr>
      </w:pPr>
      <w:r>
        <w:rPr>
          <w:bCs/>
          <w:noProof/>
        </w:rPr>
        <w:tab/>
      </w:r>
      <w:r>
        <w:rPr>
          <w:bCs/>
          <w:noProof/>
        </w:rPr>
        <w:tab/>
      </w:r>
      <w:r w:rsidRPr="002611F9">
        <w:rPr>
          <w:bCs/>
          <w:noProof/>
        </w:rPr>
        <w:t>A.</w:t>
      </w:r>
      <w:r>
        <w:rPr>
          <w:rFonts w:asciiTheme="minorHAnsi" w:eastAsiaTheme="minorEastAsia" w:hAnsiTheme="minorHAnsi" w:cstheme="minorBidi"/>
          <w:noProof/>
          <w:sz w:val="22"/>
          <w:szCs w:val="22"/>
          <w:lang w:val="en-US"/>
        </w:rPr>
        <w:tab/>
      </w:r>
      <w:r>
        <w:rPr>
          <w:noProof/>
        </w:rPr>
        <w:t>Status of submission and review of national communications and biennial reports</w:t>
      </w:r>
      <w:r w:rsidR="00594DA0">
        <w:rPr>
          <w:noProof/>
        </w:rPr>
        <w:br/>
      </w:r>
      <w:r>
        <w:rPr>
          <w:noProof/>
        </w:rPr>
        <w:t xml:space="preserve"> from Parties included in Annex I to the Convention</w:t>
      </w:r>
      <w:r>
        <w:rPr>
          <w:noProof/>
          <w:webHidden/>
        </w:rPr>
        <w:tab/>
      </w:r>
      <w:r w:rsidR="00307D00">
        <w:rPr>
          <w:noProof/>
          <w:webHidden/>
        </w:rPr>
        <w:tab/>
      </w:r>
      <w:r w:rsidR="00A759D8">
        <w:rPr>
          <w:noProof/>
          <w:webHidden/>
        </w:rPr>
        <w:t>8</w:t>
      </w:r>
    </w:p>
    <w:p w14:paraId="6444E730" w14:textId="08FFE759" w:rsidR="007657CA" w:rsidRDefault="007657CA" w:rsidP="00427D0E">
      <w:pPr>
        <w:pStyle w:val="TOC2"/>
        <w:spacing w:after="120" w:line="240" w:lineRule="atLeast"/>
        <w:ind w:left="1560" w:hanging="1560"/>
        <w:rPr>
          <w:rFonts w:asciiTheme="minorHAnsi" w:eastAsiaTheme="minorEastAsia" w:hAnsiTheme="minorHAnsi" w:cstheme="minorBidi"/>
          <w:noProof/>
          <w:sz w:val="22"/>
          <w:szCs w:val="22"/>
          <w:lang w:val="en-US"/>
        </w:rPr>
      </w:pPr>
      <w:r>
        <w:rPr>
          <w:bCs/>
          <w:noProof/>
        </w:rPr>
        <w:tab/>
      </w:r>
      <w:r>
        <w:rPr>
          <w:bCs/>
          <w:noProof/>
        </w:rPr>
        <w:tab/>
      </w:r>
      <w:r w:rsidRPr="002611F9">
        <w:rPr>
          <w:bCs/>
          <w:noProof/>
        </w:rPr>
        <w:t>B.</w:t>
      </w:r>
      <w:r>
        <w:rPr>
          <w:rFonts w:asciiTheme="minorHAnsi" w:eastAsiaTheme="minorEastAsia" w:hAnsiTheme="minorHAnsi" w:cstheme="minorBidi"/>
          <w:noProof/>
          <w:sz w:val="22"/>
          <w:szCs w:val="22"/>
          <w:lang w:val="en-US"/>
        </w:rPr>
        <w:tab/>
      </w:r>
      <w:r>
        <w:rPr>
          <w:noProof/>
        </w:rPr>
        <w:t>Compilations and syntheses of biennial reports from Parties included in Annex</w:t>
      </w:r>
      <w:r w:rsidRPr="002611F9">
        <w:rPr>
          <w:bCs/>
          <w:noProof/>
        </w:rPr>
        <w:t> </w:t>
      </w:r>
      <w:r>
        <w:rPr>
          <w:noProof/>
        </w:rPr>
        <w:t>I</w:t>
      </w:r>
      <w:r w:rsidR="00427D0E">
        <w:rPr>
          <w:noProof/>
        </w:rPr>
        <w:t xml:space="preserve"> </w:t>
      </w:r>
      <w:r>
        <w:rPr>
          <w:noProof/>
        </w:rPr>
        <w:t xml:space="preserve">to </w:t>
      </w:r>
      <w:r w:rsidR="000373DA">
        <w:rPr>
          <w:noProof/>
        </w:rPr>
        <w:br/>
      </w:r>
      <w:r>
        <w:rPr>
          <w:noProof/>
        </w:rPr>
        <w:t>the Convention</w:t>
      </w:r>
      <w:r>
        <w:rPr>
          <w:noProof/>
        </w:rPr>
        <w:tab/>
      </w:r>
      <w:r>
        <w:rPr>
          <w:noProof/>
          <w:webHidden/>
        </w:rPr>
        <w:tab/>
      </w:r>
      <w:r w:rsidR="00A759D8">
        <w:rPr>
          <w:noProof/>
          <w:webHidden/>
        </w:rPr>
        <w:t>9</w:t>
      </w:r>
    </w:p>
    <w:p w14:paraId="42661632" w14:textId="35182AAC" w:rsidR="007657CA" w:rsidRDefault="007657CA" w:rsidP="00427D0E">
      <w:pPr>
        <w:pStyle w:val="TOC2"/>
        <w:spacing w:after="120" w:line="240" w:lineRule="atLeast"/>
        <w:ind w:left="1560" w:hanging="1560"/>
        <w:rPr>
          <w:rFonts w:asciiTheme="minorHAnsi" w:eastAsiaTheme="minorEastAsia" w:hAnsiTheme="minorHAnsi" w:cstheme="minorBidi"/>
          <w:noProof/>
          <w:sz w:val="22"/>
          <w:szCs w:val="22"/>
          <w:lang w:val="en-US"/>
        </w:rPr>
      </w:pPr>
      <w:r>
        <w:rPr>
          <w:bCs/>
          <w:noProof/>
        </w:rPr>
        <w:tab/>
      </w:r>
      <w:r>
        <w:rPr>
          <w:bCs/>
          <w:noProof/>
        </w:rPr>
        <w:tab/>
      </w:r>
      <w:r w:rsidRPr="002611F9">
        <w:rPr>
          <w:bCs/>
          <w:noProof/>
        </w:rPr>
        <w:t>C.</w:t>
      </w:r>
      <w:r>
        <w:rPr>
          <w:rFonts w:asciiTheme="minorHAnsi" w:eastAsiaTheme="minorEastAsia" w:hAnsiTheme="minorHAnsi" w:cstheme="minorBidi"/>
          <w:noProof/>
          <w:sz w:val="22"/>
          <w:szCs w:val="22"/>
          <w:lang w:val="en-US"/>
        </w:rPr>
        <w:tab/>
      </w:r>
      <w:r>
        <w:rPr>
          <w:noProof/>
        </w:rPr>
        <w:t xml:space="preserve">Report on national greenhouse gas inventory data from Parties included in Annex I to </w:t>
      </w:r>
      <w:r w:rsidR="000373DA">
        <w:rPr>
          <w:noProof/>
        </w:rPr>
        <w:br/>
      </w:r>
      <w:r>
        <w:rPr>
          <w:noProof/>
        </w:rPr>
        <w:t>the</w:t>
      </w:r>
      <w:r w:rsidR="000373DA">
        <w:rPr>
          <w:noProof/>
        </w:rPr>
        <w:t xml:space="preserve"> </w:t>
      </w:r>
      <w:r>
        <w:rPr>
          <w:noProof/>
        </w:rPr>
        <w:t>Convention</w:t>
      </w:r>
      <w:r>
        <w:rPr>
          <w:noProof/>
          <w:webHidden/>
        </w:rPr>
        <w:tab/>
      </w:r>
      <w:r>
        <w:rPr>
          <w:noProof/>
          <w:webHidden/>
        </w:rPr>
        <w:tab/>
      </w:r>
      <w:r w:rsidR="000373DA">
        <w:rPr>
          <w:noProof/>
          <w:webHidden/>
        </w:rPr>
        <w:t>9</w:t>
      </w:r>
    </w:p>
    <w:p w14:paraId="616E5C5F" w14:textId="69F74C64"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IV.</w:t>
      </w:r>
      <w:r>
        <w:rPr>
          <w:rFonts w:asciiTheme="minorHAnsi" w:eastAsiaTheme="minorEastAsia" w:hAnsiTheme="minorHAnsi" w:cstheme="minorBidi"/>
          <w:sz w:val="22"/>
          <w:szCs w:val="22"/>
          <w:lang w:val="en-US"/>
        </w:rPr>
        <w:tab/>
      </w:r>
      <w:r>
        <w:t xml:space="preserve">Reporting from Parties not included in Annex I to the Convention </w:t>
      </w:r>
      <w:r w:rsidR="00DF1782">
        <w:br/>
      </w:r>
      <w:r w:rsidRPr="002611F9">
        <w:t>(Agenda item 4)</w:t>
      </w:r>
      <w:r>
        <w:tab/>
      </w:r>
      <w:r>
        <w:rPr>
          <w:webHidden/>
        </w:rPr>
        <w:tab/>
      </w:r>
      <w:r w:rsidR="00F44435">
        <w:rPr>
          <w:webHidden/>
        </w:rPr>
        <w:t>9</w:t>
      </w:r>
    </w:p>
    <w:p w14:paraId="61DA8B0A" w14:textId="01FD3B33" w:rsidR="007657CA" w:rsidRDefault="007657CA" w:rsidP="00427D0E">
      <w:pPr>
        <w:pStyle w:val="TOC2"/>
        <w:spacing w:after="120" w:line="240" w:lineRule="atLeast"/>
        <w:ind w:left="1560" w:hanging="1560"/>
        <w:rPr>
          <w:rFonts w:asciiTheme="minorHAnsi" w:eastAsiaTheme="minorEastAsia" w:hAnsiTheme="minorHAnsi" w:cstheme="minorBidi"/>
          <w:noProof/>
          <w:sz w:val="22"/>
          <w:szCs w:val="22"/>
          <w:lang w:val="en-US"/>
        </w:rPr>
      </w:pPr>
      <w:r>
        <w:rPr>
          <w:bCs/>
          <w:noProof/>
        </w:rPr>
        <w:tab/>
      </w:r>
      <w:r>
        <w:rPr>
          <w:bCs/>
          <w:noProof/>
        </w:rPr>
        <w:tab/>
      </w:r>
      <w:r w:rsidRPr="002611F9">
        <w:rPr>
          <w:bCs/>
          <w:noProof/>
        </w:rPr>
        <w:t>A.</w:t>
      </w:r>
      <w:r>
        <w:rPr>
          <w:rFonts w:asciiTheme="minorHAnsi" w:eastAsiaTheme="minorEastAsia" w:hAnsiTheme="minorHAnsi" w:cstheme="minorBidi"/>
          <w:noProof/>
          <w:sz w:val="22"/>
          <w:szCs w:val="22"/>
          <w:lang w:val="en-US"/>
        </w:rPr>
        <w:tab/>
      </w:r>
      <w:r>
        <w:rPr>
          <w:noProof/>
        </w:rPr>
        <w:t xml:space="preserve">Information contained in national communications from Parties not included in </w:t>
      </w:r>
      <w:r w:rsidR="00E8571B">
        <w:rPr>
          <w:noProof/>
        </w:rPr>
        <w:br/>
      </w:r>
      <w:r>
        <w:rPr>
          <w:noProof/>
        </w:rPr>
        <w:t>Annex I to the</w:t>
      </w:r>
      <w:r w:rsidR="00BD1A6C">
        <w:rPr>
          <w:noProof/>
        </w:rPr>
        <w:t xml:space="preserve"> </w:t>
      </w:r>
      <w:r>
        <w:rPr>
          <w:noProof/>
        </w:rPr>
        <w:t>Convention</w:t>
      </w:r>
      <w:r>
        <w:rPr>
          <w:noProof/>
          <w:webHidden/>
        </w:rPr>
        <w:tab/>
      </w:r>
      <w:r>
        <w:rPr>
          <w:noProof/>
          <w:webHidden/>
        </w:rPr>
        <w:tab/>
      </w:r>
      <w:r w:rsidR="00F44435">
        <w:rPr>
          <w:noProof/>
          <w:webHidden/>
        </w:rPr>
        <w:t>9</w:t>
      </w:r>
    </w:p>
    <w:p w14:paraId="1814F95E" w14:textId="75444258" w:rsidR="007657CA" w:rsidRDefault="007657CA">
      <w:pPr>
        <w:pStyle w:val="TOC2"/>
        <w:rPr>
          <w:rFonts w:asciiTheme="minorHAnsi" w:eastAsiaTheme="minorEastAsia" w:hAnsiTheme="minorHAnsi" w:cstheme="minorBidi"/>
          <w:noProof/>
          <w:sz w:val="22"/>
          <w:szCs w:val="22"/>
          <w:lang w:val="en-US"/>
        </w:rPr>
      </w:pPr>
      <w:r>
        <w:rPr>
          <w:bCs/>
          <w:noProof/>
        </w:rPr>
        <w:tab/>
      </w:r>
      <w:r>
        <w:rPr>
          <w:bCs/>
          <w:noProof/>
        </w:rPr>
        <w:tab/>
      </w:r>
      <w:r w:rsidRPr="002611F9">
        <w:rPr>
          <w:bCs/>
          <w:noProof/>
        </w:rPr>
        <w:t>B.</w:t>
      </w:r>
      <w:r>
        <w:rPr>
          <w:rFonts w:asciiTheme="minorHAnsi" w:eastAsiaTheme="minorEastAsia" w:hAnsiTheme="minorHAnsi" w:cstheme="minorBidi"/>
          <w:noProof/>
          <w:sz w:val="22"/>
          <w:szCs w:val="22"/>
          <w:lang w:val="en-US"/>
        </w:rPr>
        <w:tab/>
      </w:r>
      <w:r>
        <w:rPr>
          <w:noProof/>
        </w:rPr>
        <w:t>Provision of financial and technical support</w:t>
      </w:r>
      <w:r>
        <w:rPr>
          <w:bCs/>
          <w:noProof/>
        </w:rPr>
        <w:tab/>
      </w:r>
      <w:r>
        <w:rPr>
          <w:noProof/>
          <w:webHidden/>
        </w:rPr>
        <w:tab/>
      </w:r>
      <w:r w:rsidR="00F44435">
        <w:rPr>
          <w:noProof/>
          <w:webHidden/>
        </w:rPr>
        <w:t>9</w:t>
      </w:r>
    </w:p>
    <w:p w14:paraId="77AF52DA" w14:textId="5FA2DC7A" w:rsidR="007657CA" w:rsidRDefault="007657CA" w:rsidP="00427D0E">
      <w:pPr>
        <w:pStyle w:val="TOC2"/>
        <w:spacing w:after="120" w:line="240" w:lineRule="atLeast"/>
        <w:ind w:left="1560" w:hanging="1560"/>
        <w:rPr>
          <w:rFonts w:asciiTheme="minorHAnsi" w:eastAsiaTheme="minorEastAsia" w:hAnsiTheme="minorHAnsi" w:cstheme="minorBidi"/>
          <w:noProof/>
          <w:sz w:val="22"/>
          <w:szCs w:val="22"/>
          <w:lang w:val="en-US"/>
        </w:rPr>
      </w:pPr>
      <w:r>
        <w:rPr>
          <w:bCs/>
          <w:noProof/>
        </w:rPr>
        <w:tab/>
      </w:r>
      <w:r>
        <w:rPr>
          <w:bCs/>
          <w:noProof/>
        </w:rPr>
        <w:tab/>
      </w:r>
      <w:r w:rsidRPr="002611F9">
        <w:rPr>
          <w:bCs/>
          <w:noProof/>
        </w:rPr>
        <w:t>C.</w:t>
      </w:r>
      <w:r>
        <w:rPr>
          <w:rFonts w:asciiTheme="minorHAnsi" w:eastAsiaTheme="minorEastAsia" w:hAnsiTheme="minorHAnsi" w:cstheme="minorBidi"/>
          <w:noProof/>
          <w:sz w:val="22"/>
          <w:szCs w:val="22"/>
          <w:lang w:val="en-US"/>
        </w:rPr>
        <w:tab/>
      </w:r>
      <w:r>
        <w:rPr>
          <w:noProof/>
        </w:rPr>
        <w:t>Summary reports on the technical analysis of biennial update reports of Parties</w:t>
      </w:r>
      <w:r w:rsidR="00B966CE">
        <w:rPr>
          <w:noProof/>
        </w:rPr>
        <w:br/>
      </w:r>
      <w:r>
        <w:rPr>
          <w:noProof/>
        </w:rPr>
        <w:t>not included in Annex I to the Convention</w:t>
      </w:r>
      <w:r>
        <w:rPr>
          <w:noProof/>
          <w:webHidden/>
        </w:rPr>
        <w:tab/>
      </w:r>
      <w:r>
        <w:rPr>
          <w:noProof/>
          <w:webHidden/>
        </w:rPr>
        <w:tab/>
      </w:r>
      <w:r w:rsidR="00F44435">
        <w:rPr>
          <w:noProof/>
          <w:webHidden/>
        </w:rPr>
        <w:t>9</w:t>
      </w:r>
    </w:p>
    <w:p w14:paraId="1C0A6EE2" w14:textId="5050DAD2"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V.</w:t>
      </w:r>
      <w:r>
        <w:rPr>
          <w:rFonts w:asciiTheme="minorHAnsi" w:eastAsiaTheme="minorEastAsia" w:hAnsiTheme="minorHAnsi" w:cstheme="minorBidi"/>
          <w:sz w:val="22"/>
          <w:szCs w:val="22"/>
          <w:lang w:val="en-US"/>
        </w:rPr>
        <w:tab/>
      </w:r>
      <w:r>
        <w:t xml:space="preserve">Matters relating to the global stocktake </w:t>
      </w:r>
      <w:r w:rsidR="00BF352F">
        <w:br/>
      </w:r>
      <w:r w:rsidRPr="002611F9">
        <w:t>(Agenda item 5)</w:t>
      </w:r>
      <w:r>
        <w:tab/>
      </w:r>
      <w:r w:rsidR="00FB443F">
        <w:tab/>
      </w:r>
      <w:r w:rsidR="00FB443F">
        <w:rPr>
          <w:webHidden/>
        </w:rPr>
        <w:t>10</w:t>
      </w:r>
    </w:p>
    <w:p w14:paraId="574C86FA" w14:textId="6B25A1FB" w:rsidR="007657CA" w:rsidRDefault="007657CA">
      <w:pPr>
        <w:pStyle w:val="TOC2"/>
        <w:rPr>
          <w:rFonts w:asciiTheme="minorHAnsi" w:eastAsiaTheme="minorEastAsia" w:hAnsiTheme="minorHAnsi" w:cstheme="minorBidi"/>
          <w:noProof/>
          <w:sz w:val="22"/>
          <w:szCs w:val="22"/>
          <w:lang w:val="en-US"/>
        </w:rPr>
      </w:pPr>
      <w:r>
        <w:rPr>
          <w:bCs/>
          <w:noProof/>
        </w:rPr>
        <w:tab/>
      </w:r>
      <w:r>
        <w:rPr>
          <w:bCs/>
          <w:noProof/>
        </w:rPr>
        <w:tab/>
      </w:r>
      <w:r w:rsidRPr="002611F9">
        <w:rPr>
          <w:bCs/>
          <w:noProof/>
        </w:rPr>
        <w:t>A.</w:t>
      </w:r>
      <w:r>
        <w:rPr>
          <w:rFonts w:asciiTheme="minorHAnsi" w:eastAsiaTheme="minorEastAsia" w:hAnsiTheme="minorHAnsi" w:cstheme="minorBidi"/>
          <w:noProof/>
          <w:sz w:val="22"/>
          <w:szCs w:val="22"/>
          <w:lang w:val="en-US"/>
        </w:rPr>
        <w:tab/>
      </w:r>
      <w:r>
        <w:rPr>
          <w:noProof/>
        </w:rPr>
        <w:t>Procedural and logistical elements of the overall global stocktake process</w:t>
      </w:r>
      <w:r>
        <w:rPr>
          <w:bCs/>
          <w:noProof/>
        </w:rPr>
        <w:tab/>
      </w:r>
      <w:r>
        <w:rPr>
          <w:noProof/>
          <w:webHidden/>
        </w:rPr>
        <w:tab/>
      </w:r>
      <w:r w:rsidR="00FB443F">
        <w:rPr>
          <w:noProof/>
          <w:webHidden/>
        </w:rPr>
        <w:t>10</w:t>
      </w:r>
    </w:p>
    <w:p w14:paraId="2DE30B79" w14:textId="5FCF74A2" w:rsidR="007657CA" w:rsidRDefault="007657CA" w:rsidP="00427D0E">
      <w:pPr>
        <w:pStyle w:val="TOC2"/>
        <w:spacing w:after="120" w:line="240" w:lineRule="atLeast"/>
        <w:ind w:left="1560" w:hanging="1560"/>
        <w:rPr>
          <w:rFonts w:asciiTheme="minorHAnsi" w:eastAsiaTheme="minorEastAsia" w:hAnsiTheme="minorHAnsi" w:cstheme="minorBidi"/>
          <w:noProof/>
          <w:sz w:val="22"/>
          <w:szCs w:val="22"/>
          <w:lang w:val="en-US"/>
        </w:rPr>
      </w:pPr>
      <w:r>
        <w:rPr>
          <w:bCs/>
          <w:noProof/>
        </w:rPr>
        <w:tab/>
      </w:r>
      <w:r>
        <w:rPr>
          <w:bCs/>
          <w:noProof/>
        </w:rPr>
        <w:tab/>
      </w:r>
      <w:r w:rsidRPr="002611F9">
        <w:rPr>
          <w:bCs/>
          <w:noProof/>
        </w:rPr>
        <w:t>B.</w:t>
      </w:r>
      <w:r>
        <w:rPr>
          <w:rFonts w:asciiTheme="minorHAnsi" w:eastAsiaTheme="minorEastAsia" w:hAnsiTheme="minorHAnsi" w:cstheme="minorBidi"/>
          <w:noProof/>
          <w:sz w:val="22"/>
          <w:szCs w:val="22"/>
          <w:lang w:val="en-US"/>
        </w:rPr>
        <w:tab/>
      </w:r>
      <w:r>
        <w:rPr>
          <w:noProof/>
        </w:rPr>
        <w:t xml:space="preserve">Modalities of the United Emirates dialogue on implementing the global stocktake </w:t>
      </w:r>
      <w:r w:rsidR="00B966CE">
        <w:rPr>
          <w:noProof/>
        </w:rPr>
        <w:br/>
      </w:r>
      <w:r>
        <w:rPr>
          <w:noProof/>
        </w:rPr>
        <w:t>outcomes,</w:t>
      </w:r>
      <w:r w:rsidR="00B966CE">
        <w:rPr>
          <w:noProof/>
        </w:rPr>
        <w:t xml:space="preserve"> </w:t>
      </w:r>
      <w:r>
        <w:rPr>
          <w:noProof/>
        </w:rPr>
        <w:t>referred to in paragraph 97 of decision 1/CMA.5</w:t>
      </w:r>
      <w:r>
        <w:rPr>
          <w:noProof/>
          <w:webHidden/>
        </w:rPr>
        <w:tab/>
      </w:r>
      <w:r>
        <w:rPr>
          <w:noProof/>
          <w:webHidden/>
        </w:rPr>
        <w:tab/>
      </w:r>
      <w:r w:rsidR="00FB443F">
        <w:rPr>
          <w:noProof/>
          <w:webHidden/>
        </w:rPr>
        <w:t>10</w:t>
      </w:r>
    </w:p>
    <w:p w14:paraId="7A3BF4F3" w14:textId="7719A275"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VI.</w:t>
      </w:r>
      <w:r>
        <w:rPr>
          <w:rFonts w:asciiTheme="minorHAnsi" w:eastAsiaTheme="minorEastAsia" w:hAnsiTheme="minorHAnsi" w:cstheme="minorBidi"/>
          <w:sz w:val="22"/>
          <w:szCs w:val="22"/>
          <w:lang w:val="en-US"/>
        </w:rPr>
        <w:tab/>
      </w:r>
      <w:r>
        <w:t xml:space="preserve">Sharm el-Sheikh mitigation ambition and implementation work programme </w:t>
      </w:r>
      <w:r w:rsidR="000971FF">
        <w:br/>
      </w:r>
      <w:r w:rsidRPr="002611F9">
        <w:t>(Agenda item 6)</w:t>
      </w:r>
      <w:r>
        <w:tab/>
      </w:r>
      <w:r w:rsidR="001F34BD">
        <w:tab/>
      </w:r>
      <w:r w:rsidR="001F34BD">
        <w:rPr>
          <w:webHidden/>
        </w:rPr>
        <w:t>11</w:t>
      </w:r>
    </w:p>
    <w:p w14:paraId="6930FFDE" w14:textId="477CC371"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VII.</w:t>
      </w:r>
      <w:r>
        <w:rPr>
          <w:rFonts w:asciiTheme="minorHAnsi" w:eastAsiaTheme="minorEastAsia" w:hAnsiTheme="minorHAnsi" w:cstheme="minorBidi"/>
          <w:sz w:val="22"/>
          <w:szCs w:val="22"/>
          <w:lang w:val="en-US"/>
        </w:rPr>
        <w:tab/>
      </w:r>
      <w:r>
        <w:t xml:space="preserve">United Arab Emirates just transition work programme </w:t>
      </w:r>
      <w:r w:rsidR="00242EF7">
        <w:br/>
      </w:r>
      <w:r w:rsidRPr="002611F9">
        <w:t>(Agenda item 7)</w:t>
      </w:r>
      <w:r>
        <w:tab/>
      </w:r>
      <w:r>
        <w:rPr>
          <w:webHidden/>
        </w:rPr>
        <w:tab/>
      </w:r>
      <w:r w:rsidR="001F34BD">
        <w:rPr>
          <w:webHidden/>
        </w:rPr>
        <w:t>11</w:t>
      </w:r>
    </w:p>
    <w:p w14:paraId="17D4CF94" w14:textId="4F65F9FB" w:rsidR="007657CA" w:rsidRDefault="007657CA" w:rsidP="0015430D">
      <w:pPr>
        <w:pStyle w:val="TOC1"/>
        <w:spacing w:after="120"/>
        <w:ind w:left="1134" w:hanging="1134"/>
        <w:rPr>
          <w:rFonts w:asciiTheme="minorHAnsi" w:eastAsiaTheme="minorEastAsia" w:hAnsiTheme="minorHAnsi" w:cstheme="minorBidi"/>
          <w:sz w:val="22"/>
          <w:szCs w:val="22"/>
          <w:lang w:val="en-US"/>
        </w:rPr>
      </w:pPr>
      <w:r>
        <w:rPr>
          <w:bCs/>
        </w:rPr>
        <w:tab/>
      </w:r>
      <w:r w:rsidRPr="002611F9">
        <w:rPr>
          <w:bCs/>
        </w:rPr>
        <w:t>VIII.</w:t>
      </w:r>
      <w:r>
        <w:rPr>
          <w:rFonts w:asciiTheme="minorHAnsi" w:eastAsiaTheme="minorEastAsia" w:hAnsiTheme="minorHAnsi" w:cstheme="minorBidi"/>
          <w:sz w:val="22"/>
          <w:szCs w:val="22"/>
          <w:lang w:val="en-US"/>
        </w:rPr>
        <w:tab/>
      </w:r>
      <w:r>
        <w:t>Matters relating to the forum on the impact of the implementation of response measures</w:t>
      </w:r>
      <w:r w:rsidR="0001579C">
        <w:br/>
      </w:r>
      <w:r>
        <w:t>serving the Convention, the Kyoto Protocol and the Paris Agreement</w:t>
      </w:r>
      <w:r w:rsidR="00BF0CFC">
        <w:br/>
      </w:r>
      <w:r w:rsidRPr="002611F9">
        <w:rPr>
          <w:bCs/>
        </w:rPr>
        <w:t>(Agenda item 8)</w:t>
      </w:r>
      <w:r>
        <w:rPr>
          <w:webHidden/>
        </w:rPr>
        <w:tab/>
      </w:r>
      <w:r w:rsidR="00242EF7">
        <w:rPr>
          <w:webHidden/>
        </w:rPr>
        <w:tab/>
      </w:r>
      <w:r w:rsidR="000F019B">
        <w:rPr>
          <w:webHidden/>
        </w:rPr>
        <w:t>12</w:t>
      </w:r>
    </w:p>
    <w:p w14:paraId="5A2C11C4" w14:textId="39C75DDB" w:rsidR="007657CA" w:rsidRDefault="007657CA" w:rsidP="0015430D">
      <w:pPr>
        <w:pStyle w:val="TOC1"/>
        <w:spacing w:after="120"/>
        <w:ind w:left="1134" w:hanging="1134"/>
        <w:rPr>
          <w:rFonts w:asciiTheme="minorHAnsi" w:eastAsiaTheme="minorEastAsia" w:hAnsiTheme="minorHAnsi" w:cstheme="minorBidi"/>
          <w:sz w:val="22"/>
          <w:szCs w:val="22"/>
          <w:lang w:val="en-US"/>
        </w:rPr>
      </w:pPr>
      <w:r>
        <w:rPr>
          <w:bCs/>
        </w:rPr>
        <w:tab/>
      </w:r>
      <w:r w:rsidRPr="002611F9">
        <w:rPr>
          <w:bCs/>
        </w:rPr>
        <w:t>IX.</w:t>
      </w:r>
      <w:r>
        <w:rPr>
          <w:rFonts w:asciiTheme="minorHAnsi" w:eastAsiaTheme="minorEastAsia" w:hAnsiTheme="minorHAnsi" w:cstheme="minorBidi"/>
          <w:sz w:val="22"/>
          <w:szCs w:val="22"/>
          <w:lang w:val="en-US"/>
        </w:rPr>
        <w:tab/>
      </w:r>
      <w:r>
        <w:t xml:space="preserve">Sharm el-Sheikh joint work on implementation of climate action on agriculture and </w:t>
      </w:r>
      <w:r w:rsidR="00F154DA">
        <w:br/>
      </w:r>
      <w:r>
        <w:t>food security</w:t>
      </w:r>
      <w:r w:rsidR="00F154DA">
        <w:br/>
      </w:r>
      <w:r w:rsidRPr="002611F9">
        <w:rPr>
          <w:bCs/>
        </w:rPr>
        <w:t>(Agenda item 9)</w:t>
      </w:r>
      <w:r>
        <w:rPr>
          <w:webHidden/>
        </w:rPr>
        <w:tab/>
      </w:r>
      <w:r w:rsidR="00242EF7">
        <w:rPr>
          <w:webHidden/>
        </w:rPr>
        <w:tab/>
      </w:r>
      <w:r w:rsidR="000F019B">
        <w:rPr>
          <w:webHidden/>
        </w:rPr>
        <w:t>13</w:t>
      </w:r>
    </w:p>
    <w:p w14:paraId="67B28476" w14:textId="0F88B296" w:rsidR="007657CA" w:rsidRDefault="007657CA" w:rsidP="0015430D">
      <w:pPr>
        <w:pStyle w:val="TOC1"/>
        <w:spacing w:after="120"/>
        <w:ind w:left="1134" w:hanging="1134"/>
        <w:rPr>
          <w:rFonts w:asciiTheme="minorHAnsi" w:eastAsiaTheme="minorEastAsia" w:hAnsiTheme="minorHAnsi" w:cstheme="minorBidi"/>
          <w:sz w:val="22"/>
          <w:szCs w:val="22"/>
          <w:lang w:val="en-US"/>
        </w:rPr>
      </w:pPr>
      <w:r>
        <w:rPr>
          <w:bCs/>
        </w:rPr>
        <w:tab/>
      </w:r>
      <w:r w:rsidRPr="002611F9">
        <w:rPr>
          <w:bCs/>
        </w:rPr>
        <w:t>X.</w:t>
      </w:r>
      <w:r>
        <w:rPr>
          <w:rFonts w:asciiTheme="minorHAnsi" w:eastAsiaTheme="minorEastAsia" w:hAnsiTheme="minorHAnsi" w:cstheme="minorBidi"/>
          <w:sz w:val="22"/>
          <w:szCs w:val="22"/>
          <w:lang w:val="en-US"/>
        </w:rPr>
        <w:tab/>
      </w:r>
      <w:r>
        <w:t xml:space="preserve">Matters relating to adaptation </w:t>
      </w:r>
      <w:r w:rsidR="00242EF7">
        <w:br/>
      </w:r>
      <w:r w:rsidRPr="002611F9">
        <w:rPr>
          <w:bCs/>
        </w:rPr>
        <w:t>(Agenda item 10)</w:t>
      </w:r>
      <w:r>
        <w:rPr>
          <w:bCs/>
        </w:rPr>
        <w:tab/>
      </w:r>
      <w:r>
        <w:rPr>
          <w:webHidden/>
        </w:rPr>
        <w:tab/>
      </w:r>
      <w:r w:rsidR="000F019B">
        <w:rPr>
          <w:webHidden/>
        </w:rPr>
        <w:t>14</w:t>
      </w:r>
    </w:p>
    <w:p w14:paraId="46909129" w14:textId="50DC6E69" w:rsidR="007657CA" w:rsidRDefault="007657CA">
      <w:pPr>
        <w:pStyle w:val="TOC2"/>
        <w:rPr>
          <w:rFonts w:asciiTheme="minorHAnsi" w:eastAsiaTheme="minorEastAsia" w:hAnsiTheme="minorHAnsi" w:cstheme="minorBidi"/>
          <w:noProof/>
          <w:sz w:val="22"/>
          <w:szCs w:val="22"/>
          <w:lang w:val="en-US"/>
        </w:rPr>
      </w:pPr>
      <w:r>
        <w:rPr>
          <w:noProof/>
        </w:rPr>
        <w:tab/>
      </w:r>
      <w:r>
        <w:rPr>
          <w:noProof/>
        </w:rPr>
        <w:tab/>
        <w:t>A.</w:t>
      </w:r>
      <w:r>
        <w:rPr>
          <w:rFonts w:asciiTheme="minorHAnsi" w:eastAsiaTheme="minorEastAsia" w:hAnsiTheme="minorHAnsi" w:cstheme="minorBidi"/>
          <w:noProof/>
          <w:sz w:val="22"/>
          <w:szCs w:val="22"/>
          <w:lang w:val="en-US"/>
        </w:rPr>
        <w:tab/>
      </w:r>
      <w:r>
        <w:rPr>
          <w:noProof/>
        </w:rPr>
        <w:t>Matters relating to the global goal on adaptation</w:t>
      </w:r>
      <w:r>
        <w:rPr>
          <w:noProof/>
        </w:rPr>
        <w:tab/>
      </w:r>
      <w:r>
        <w:rPr>
          <w:noProof/>
          <w:webHidden/>
        </w:rPr>
        <w:tab/>
      </w:r>
      <w:r w:rsidR="000F019B">
        <w:rPr>
          <w:noProof/>
          <w:webHidden/>
        </w:rPr>
        <w:t>14</w:t>
      </w:r>
    </w:p>
    <w:p w14:paraId="331DBA1F" w14:textId="152E36D8" w:rsidR="007657CA" w:rsidRDefault="007657CA" w:rsidP="00427D0E">
      <w:pPr>
        <w:pStyle w:val="TOC2"/>
        <w:spacing w:after="120" w:line="240" w:lineRule="atLeast"/>
        <w:ind w:left="1560" w:hanging="1560"/>
        <w:rPr>
          <w:rFonts w:asciiTheme="minorHAnsi" w:eastAsiaTheme="minorEastAsia" w:hAnsiTheme="minorHAnsi" w:cstheme="minorBidi"/>
          <w:noProof/>
          <w:sz w:val="22"/>
          <w:szCs w:val="22"/>
          <w:lang w:val="en-US"/>
        </w:rPr>
      </w:pPr>
      <w:r>
        <w:rPr>
          <w:noProof/>
        </w:rPr>
        <w:tab/>
      </w:r>
      <w:r>
        <w:rPr>
          <w:noProof/>
        </w:rPr>
        <w:tab/>
        <w:t>B.</w:t>
      </w:r>
      <w:r>
        <w:rPr>
          <w:rFonts w:asciiTheme="minorHAnsi" w:eastAsiaTheme="minorEastAsia" w:hAnsiTheme="minorHAnsi" w:cstheme="minorBidi"/>
          <w:noProof/>
          <w:sz w:val="22"/>
          <w:szCs w:val="22"/>
          <w:lang w:val="en-US"/>
        </w:rPr>
        <w:tab/>
      </w:r>
      <w:r>
        <w:rPr>
          <w:noProof/>
        </w:rPr>
        <w:t xml:space="preserve">Report of the Adaptation Committee and review of the progress, effectiveness and </w:t>
      </w:r>
      <w:r w:rsidR="00E4268C">
        <w:rPr>
          <w:noProof/>
        </w:rPr>
        <w:br/>
      </w:r>
      <w:r>
        <w:rPr>
          <w:noProof/>
        </w:rPr>
        <w:t>performance of the Adaptation Committee</w:t>
      </w:r>
      <w:r>
        <w:rPr>
          <w:noProof/>
          <w:webHidden/>
        </w:rPr>
        <w:tab/>
      </w:r>
      <w:r>
        <w:rPr>
          <w:noProof/>
          <w:webHidden/>
        </w:rPr>
        <w:tab/>
      </w:r>
      <w:r w:rsidR="002C154B">
        <w:rPr>
          <w:noProof/>
          <w:webHidden/>
        </w:rPr>
        <w:t>18</w:t>
      </w:r>
    </w:p>
    <w:p w14:paraId="167A0424" w14:textId="6445201F" w:rsidR="007657CA" w:rsidRDefault="007657CA">
      <w:pPr>
        <w:pStyle w:val="TOC2"/>
        <w:rPr>
          <w:rFonts w:asciiTheme="minorHAnsi" w:eastAsiaTheme="minorEastAsia" w:hAnsiTheme="minorHAnsi" w:cstheme="minorBidi"/>
          <w:noProof/>
          <w:sz w:val="22"/>
          <w:szCs w:val="22"/>
          <w:lang w:val="en-US"/>
        </w:rPr>
      </w:pPr>
      <w:r>
        <w:rPr>
          <w:noProof/>
        </w:rPr>
        <w:tab/>
      </w:r>
      <w:r>
        <w:rPr>
          <w:noProof/>
        </w:rPr>
        <w:tab/>
        <w:t>C.</w:t>
      </w:r>
      <w:r>
        <w:rPr>
          <w:rFonts w:asciiTheme="minorHAnsi" w:eastAsiaTheme="minorEastAsia" w:hAnsiTheme="minorHAnsi" w:cstheme="minorBidi"/>
          <w:noProof/>
          <w:sz w:val="22"/>
          <w:szCs w:val="22"/>
          <w:lang w:val="en-US"/>
        </w:rPr>
        <w:tab/>
      </w:r>
      <w:r>
        <w:rPr>
          <w:noProof/>
        </w:rPr>
        <w:t>National adaptation plans</w:t>
      </w:r>
      <w:r>
        <w:rPr>
          <w:noProof/>
          <w:webHidden/>
        </w:rPr>
        <w:tab/>
      </w:r>
      <w:r>
        <w:rPr>
          <w:noProof/>
          <w:webHidden/>
        </w:rPr>
        <w:tab/>
        <w:t>1</w:t>
      </w:r>
      <w:r w:rsidR="002C154B">
        <w:rPr>
          <w:noProof/>
          <w:webHidden/>
        </w:rPr>
        <w:t>9</w:t>
      </w:r>
    </w:p>
    <w:p w14:paraId="61FD9A7D" w14:textId="2F2E2968"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XI.</w:t>
      </w:r>
      <w:r>
        <w:rPr>
          <w:rFonts w:asciiTheme="minorHAnsi" w:eastAsiaTheme="minorEastAsia" w:hAnsiTheme="minorHAnsi" w:cstheme="minorBidi"/>
          <w:sz w:val="22"/>
          <w:szCs w:val="22"/>
          <w:lang w:val="en-US"/>
        </w:rPr>
        <w:tab/>
      </w:r>
      <w:r>
        <w:t xml:space="preserve">Matters relating to the least developed countries </w:t>
      </w:r>
      <w:r w:rsidR="00DD629E">
        <w:br/>
      </w:r>
      <w:r w:rsidRPr="002611F9">
        <w:t>(Agenda item 11)</w:t>
      </w:r>
      <w:r>
        <w:rPr>
          <w:webHidden/>
        </w:rPr>
        <w:tab/>
      </w:r>
      <w:r>
        <w:rPr>
          <w:webHidden/>
        </w:rPr>
        <w:tab/>
        <w:t>1</w:t>
      </w:r>
      <w:r w:rsidR="002C154B">
        <w:rPr>
          <w:webHidden/>
        </w:rPr>
        <w:t>9</w:t>
      </w:r>
    </w:p>
    <w:p w14:paraId="591C9D34" w14:textId="224DCAEF" w:rsidR="007657CA" w:rsidRDefault="007657CA" w:rsidP="0015430D">
      <w:pPr>
        <w:pStyle w:val="TOC1"/>
        <w:spacing w:after="120"/>
        <w:ind w:left="1134" w:hanging="1134"/>
        <w:rPr>
          <w:rFonts w:asciiTheme="minorHAnsi" w:eastAsiaTheme="minorEastAsia" w:hAnsiTheme="minorHAnsi" w:cstheme="minorBidi"/>
          <w:sz w:val="22"/>
          <w:szCs w:val="22"/>
          <w:lang w:val="en-US"/>
        </w:rPr>
      </w:pPr>
      <w:r>
        <w:rPr>
          <w:bCs/>
        </w:rPr>
        <w:tab/>
      </w:r>
      <w:r w:rsidRPr="002611F9">
        <w:rPr>
          <w:bCs/>
        </w:rPr>
        <w:t>XII.</w:t>
      </w:r>
      <w:r>
        <w:rPr>
          <w:rFonts w:asciiTheme="minorHAnsi" w:eastAsiaTheme="minorEastAsia" w:hAnsiTheme="minorHAnsi" w:cstheme="minorBidi"/>
          <w:sz w:val="22"/>
          <w:szCs w:val="22"/>
          <w:lang w:val="en-US"/>
        </w:rPr>
        <w:tab/>
      </w:r>
      <w:r>
        <w:t xml:space="preserve">Terms of reference for the 2024 review of the Warsaw International Mechanism for </w:t>
      </w:r>
      <w:r w:rsidR="00661AB1">
        <w:br/>
      </w:r>
      <w:r>
        <w:t xml:space="preserve">Loss and Damage associated with Climate Change Impacts </w:t>
      </w:r>
      <w:r w:rsidR="00D41C46">
        <w:br/>
      </w:r>
      <w:r w:rsidRPr="002611F9">
        <w:rPr>
          <w:bCs/>
        </w:rPr>
        <w:t>(Agenda item 12)</w:t>
      </w:r>
      <w:r>
        <w:rPr>
          <w:webHidden/>
        </w:rPr>
        <w:tab/>
      </w:r>
      <w:r w:rsidR="00D41C46">
        <w:rPr>
          <w:webHidden/>
        </w:rPr>
        <w:tab/>
      </w:r>
      <w:r w:rsidR="002C154B">
        <w:rPr>
          <w:webHidden/>
        </w:rPr>
        <w:t>22</w:t>
      </w:r>
    </w:p>
    <w:p w14:paraId="39C7AE08" w14:textId="364A18E4"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XIII.</w:t>
      </w:r>
      <w:r>
        <w:rPr>
          <w:rFonts w:asciiTheme="minorHAnsi" w:eastAsiaTheme="minorEastAsia" w:hAnsiTheme="minorHAnsi" w:cstheme="minorBidi"/>
          <w:sz w:val="22"/>
          <w:szCs w:val="22"/>
          <w:lang w:val="en-US"/>
        </w:rPr>
        <w:tab/>
      </w:r>
      <w:r>
        <w:t xml:space="preserve">Development and transfer of technologies and implementation of the Technology </w:t>
      </w:r>
      <w:r w:rsidR="00A23D57">
        <w:br/>
      </w:r>
      <w:r>
        <w:t xml:space="preserve">Mechanism: linkages between the Technology Mechanism and the Financial Mechanism </w:t>
      </w:r>
      <w:r w:rsidR="00563278">
        <w:br/>
      </w:r>
      <w:r w:rsidRPr="002611F9">
        <w:rPr>
          <w:bCs/>
        </w:rPr>
        <w:t>(Agenda item 13)</w:t>
      </w:r>
      <w:r>
        <w:rPr>
          <w:webHidden/>
        </w:rPr>
        <w:tab/>
      </w:r>
      <w:r w:rsidR="00563278">
        <w:rPr>
          <w:webHidden/>
        </w:rPr>
        <w:tab/>
      </w:r>
      <w:r w:rsidR="00C00057">
        <w:rPr>
          <w:webHidden/>
        </w:rPr>
        <w:t>2</w:t>
      </w:r>
      <w:r>
        <w:rPr>
          <w:webHidden/>
        </w:rPr>
        <w:t>3</w:t>
      </w:r>
    </w:p>
    <w:p w14:paraId="3C6C3017" w14:textId="0BEA6133" w:rsidR="007657CA" w:rsidRDefault="007657CA" w:rsidP="0015430D">
      <w:pPr>
        <w:pStyle w:val="TOC1"/>
        <w:spacing w:after="120"/>
        <w:ind w:left="1134" w:hanging="1134"/>
        <w:rPr>
          <w:rFonts w:asciiTheme="minorHAnsi" w:eastAsiaTheme="minorEastAsia" w:hAnsiTheme="minorHAnsi" w:cstheme="minorBidi"/>
          <w:sz w:val="22"/>
          <w:szCs w:val="22"/>
          <w:lang w:val="en-US"/>
        </w:rPr>
      </w:pPr>
      <w:r>
        <w:rPr>
          <w:bCs/>
        </w:rPr>
        <w:tab/>
      </w:r>
      <w:r w:rsidRPr="002611F9">
        <w:rPr>
          <w:bCs/>
        </w:rPr>
        <w:t>XIV.</w:t>
      </w:r>
      <w:r>
        <w:rPr>
          <w:rFonts w:asciiTheme="minorHAnsi" w:eastAsiaTheme="minorEastAsia" w:hAnsiTheme="minorHAnsi" w:cstheme="minorBidi"/>
          <w:sz w:val="22"/>
          <w:szCs w:val="22"/>
          <w:lang w:val="en-US"/>
        </w:rPr>
        <w:tab/>
      </w:r>
      <w:r>
        <w:t xml:space="preserve">Matters relating to the Adaptation Fund </w:t>
      </w:r>
      <w:r w:rsidR="00A3556F">
        <w:br/>
      </w:r>
      <w:r w:rsidRPr="002611F9">
        <w:rPr>
          <w:bCs/>
        </w:rPr>
        <w:t>(Agenda item 14)</w:t>
      </w:r>
      <w:r>
        <w:rPr>
          <w:webHidden/>
        </w:rPr>
        <w:tab/>
      </w:r>
      <w:r>
        <w:rPr>
          <w:webHidden/>
        </w:rPr>
        <w:tab/>
      </w:r>
      <w:r w:rsidR="00C00057">
        <w:rPr>
          <w:webHidden/>
        </w:rPr>
        <w:t>23</w:t>
      </w:r>
    </w:p>
    <w:p w14:paraId="1D7DAB43" w14:textId="056EA21A" w:rsidR="007657CA" w:rsidRDefault="007657CA" w:rsidP="0015430D">
      <w:pPr>
        <w:pStyle w:val="TOC1"/>
        <w:spacing w:after="120"/>
        <w:ind w:left="1134" w:hanging="1134"/>
        <w:rPr>
          <w:rFonts w:asciiTheme="minorHAnsi" w:eastAsiaTheme="minorEastAsia" w:hAnsiTheme="minorHAnsi" w:cstheme="minorBidi"/>
          <w:sz w:val="22"/>
          <w:szCs w:val="22"/>
          <w:lang w:val="en-US"/>
        </w:rPr>
      </w:pPr>
      <w:r>
        <w:rPr>
          <w:bCs/>
        </w:rPr>
        <w:tab/>
      </w:r>
      <w:r w:rsidRPr="002611F9">
        <w:rPr>
          <w:bCs/>
        </w:rPr>
        <w:t>XV.</w:t>
      </w:r>
      <w:r>
        <w:rPr>
          <w:rFonts w:asciiTheme="minorHAnsi" w:eastAsiaTheme="minorEastAsia" w:hAnsiTheme="minorHAnsi" w:cstheme="minorBidi"/>
          <w:sz w:val="22"/>
          <w:szCs w:val="22"/>
          <w:lang w:val="en-US"/>
        </w:rPr>
        <w:tab/>
      </w:r>
      <w:r>
        <w:t xml:space="preserve">Matters relating to capacity-building </w:t>
      </w:r>
      <w:r w:rsidR="00A3556F">
        <w:br/>
      </w:r>
      <w:r w:rsidRPr="002611F9">
        <w:rPr>
          <w:bCs/>
        </w:rPr>
        <w:t>(Agenda item 15)</w:t>
      </w:r>
      <w:r>
        <w:rPr>
          <w:webHidden/>
        </w:rPr>
        <w:tab/>
      </w:r>
      <w:r>
        <w:rPr>
          <w:webHidden/>
        </w:rPr>
        <w:tab/>
      </w:r>
      <w:r w:rsidR="00C00057">
        <w:rPr>
          <w:webHidden/>
        </w:rPr>
        <w:t>2</w:t>
      </w:r>
      <w:r>
        <w:rPr>
          <w:webHidden/>
        </w:rPr>
        <w:t>4</w:t>
      </w:r>
    </w:p>
    <w:p w14:paraId="791FF90F" w14:textId="28037061" w:rsidR="007657CA" w:rsidRDefault="007657CA" w:rsidP="0015430D">
      <w:pPr>
        <w:pStyle w:val="TOC1"/>
        <w:spacing w:after="120"/>
        <w:ind w:left="1134" w:hanging="1134"/>
        <w:rPr>
          <w:rFonts w:asciiTheme="minorHAnsi" w:eastAsiaTheme="minorEastAsia" w:hAnsiTheme="minorHAnsi" w:cstheme="minorBidi"/>
          <w:sz w:val="22"/>
          <w:szCs w:val="22"/>
          <w:lang w:val="en-US"/>
        </w:rPr>
      </w:pPr>
      <w:r>
        <w:rPr>
          <w:bCs/>
        </w:rPr>
        <w:tab/>
      </w:r>
      <w:r w:rsidRPr="002611F9">
        <w:rPr>
          <w:bCs/>
        </w:rPr>
        <w:t>XVI.</w:t>
      </w:r>
      <w:r>
        <w:rPr>
          <w:rFonts w:asciiTheme="minorHAnsi" w:eastAsiaTheme="minorEastAsia" w:hAnsiTheme="minorHAnsi" w:cstheme="minorBidi"/>
          <w:sz w:val="22"/>
          <w:szCs w:val="22"/>
          <w:lang w:val="en-US"/>
        </w:rPr>
        <w:tab/>
      </w:r>
      <w:r>
        <w:t xml:space="preserve">Arrangements for intergovernmental meetings </w:t>
      </w:r>
      <w:r w:rsidR="002032E0">
        <w:br/>
      </w:r>
      <w:r w:rsidRPr="002611F9">
        <w:rPr>
          <w:bCs/>
        </w:rPr>
        <w:t>(Agenda item 16)</w:t>
      </w:r>
      <w:r>
        <w:rPr>
          <w:webHidden/>
        </w:rPr>
        <w:tab/>
      </w:r>
      <w:r>
        <w:rPr>
          <w:webHidden/>
        </w:rPr>
        <w:tab/>
      </w:r>
      <w:r w:rsidR="00C00057">
        <w:rPr>
          <w:webHidden/>
        </w:rPr>
        <w:t>2</w:t>
      </w:r>
      <w:r>
        <w:rPr>
          <w:webHidden/>
        </w:rPr>
        <w:t>5</w:t>
      </w:r>
    </w:p>
    <w:p w14:paraId="5AA2BED7" w14:textId="297EF5FF" w:rsidR="007657CA" w:rsidRDefault="007657CA" w:rsidP="00427D0E">
      <w:pPr>
        <w:pStyle w:val="TOC1"/>
        <w:spacing w:after="120"/>
        <w:ind w:left="1134" w:hanging="1134"/>
        <w:rPr>
          <w:rFonts w:asciiTheme="minorHAnsi" w:eastAsiaTheme="minorEastAsia" w:hAnsiTheme="minorHAnsi" w:cstheme="minorBidi"/>
          <w:sz w:val="22"/>
          <w:szCs w:val="22"/>
          <w:lang w:val="en-US"/>
        </w:rPr>
      </w:pPr>
      <w:r>
        <w:rPr>
          <w:bCs/>
        </w:rPr>
        <w:tab/>
      </w:r>
      <w:r w:rsidRPr="002611F9">
        <w:rPr>
          <w:bCs/>
        </w:rPr>
        <w:t>XVII.</w:t>
      </w:r>
      <w:r>
        <w:rPr>
          <w:rFonts w:asciiTheme="minorHAnsi" w:eastAsiaTheme="minorEastAsia" w:hAnsiTheme="minorHAnsi" w:cstheme="minorBidi"/>
          <w:sz w:val="22"/>
          <w:szCs w:val="22"/>
          <w:lang w:val="en-US"/>
        </w:rPr>
        <w:tab/>
      </w:r>
      <w:r>
        <w:t xml:space="preserve">Gender and climate change </w:t>
      </w:r>
      <w:r w:rsidR="00F719DA">
        <w:br/>
      </w:r>
      <w:r w:rsidRPr="002611F9">
        <w:rPr>
          <w:bCs/>
        </w:rPr>
        <w:t>(Agenda item 17)</w:t>
      </w:r>
      <w:r>
        <w:rPr>
          <w:webHidden/>
        </w:rPr>
        <w:tab/>
      </w:r>
      <w:r>
        <w:rPr>
          <w:webHidden/>
        </w:rPr>
        <w:tab/>
      </w:r>
      <w:r w:rsidR="00C00057">
        <w:rPr>
          <w:webHidden/>
        </w:rPr>
        <w:t>2</w:t>
      </w:r>
      <w:r>
        <w:rPr>
          <w:webHidden/>
        </w:rPr>
        <w:t>9</w:t>
      </w:r>
    </w:p>
    <w:p w14:paraId="30802AD4" w14:textId="76E2980C"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XVIII.</w:t>
      </w:r>
      <w:r>
        <w:rPr>
          <w:rFonts w:asciiTheme="minorHAnsi" w:eastAsiaTheme="minorEastAsia" w:hAnsiTheme="minorHAnsi" w:cstheme="minorBidi"/>
          <w:sz w:val="22"/>
          <w:szCs w:val="22"/>
          <w:lang w:val="en-US"/>
        </w:rPr>
        <w:tab/>
      </w:r>
      <w:r>
        <w:t xml:space="preserve">Matters relating to Action for Climate Empowerment </w:t>
      </w:r>
      <w:r w:rsidR="00D5402A">
        <w:br/>
      </w:r>
      <w:r w:rsidRPr="002611F9">
        <w:t>(Agenda item 18)</w:t>
      </w:r>
      <w:r>
        <w:rPr>
          <w:webHidden/>
        </w:rPr>
        <w:tab/>
      </w:r>
      <w:r>
        <w:rPr>
          <w:webHidden/>
        </w:rPr>
        <w:tab/>
      </w:r>
      <w:r w:rsidR="00C00057">
        <w:rPr>
          <w:webHidden/>
        </w:rPr>
        <w:t>3</w:t>
      </w:r>
      <w:r>
        <w:rPr>
          <w:webHidden/>
        </w:rPr>
        <w:t>0</w:t>
      </w:r>
    </w:p>
    <w:p w14:paraId="3FF7CFFF" w14:textId="5FCA0F18"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XIX.</w:t>
      </w:r>
      <w:r>
        <w:rPr>
          <w:rFonts w:asciiTheme="minorHAnsi" w:eastAsiaTheme="minorEastAsia" w:hAnsiTheme="minorHAnsi" w:cstheme="minorBidi"/>
          <w:sz w:val="22"/>
          <w:szCs w:val="22"/>
          <w:lang w:val="en-US"/>
        </w:rPr>
        <w:tab/>
      </w:r>
      <w:r>
        <w:t xml:space="preserve">Administrative, financial and institutional matters </w:t>
      </w:r>
      <w:r w:rsidR="00D4214B">
        <w:br/>
      </w:r>
      <w:r w:rsidRPr="002611F9">
        <w:t>(Agenda item 19)</w:t>
      </w:r>
      <w:r>
        <w:rPr>
          <w:webHidden/>
        </w:rPr>
        <w:tab/>
      </w:r>
      <w:r>
        <w:rPr>
          <w:webHidden/>
        </w:rPr>
        <w:tab/>
      </w:r>
      <w:r w:rsidR="00C00057">
        <w:rPr>
          <w:webHidden/>
        </w:rPr>
        <w:t>3</w:t>
      </w:r>
      <w:r>
        <w:rPr>
          <w:webHidden/>
        </w:rPr>
        <w:t>0</w:t>
      </w:r>
    </w:p>
    <w:p w14:paraId="20F34055" w14:textId="10C95955" w:rsidR="007657CA" w:rsidRDefault="007657CA" w:rsidP="0015430D">
      <w:pPr>
        <w:pStyle w:val="TOC1"/>
        <w:spacing w:after="120"/>
        <w:ind w:left="1134" w:hanging="1134"/>
        <w:rPr>
          <w:rFonts w:asciiTheme="minorHAnsi" w:eastAsiaTheme="minorEastAsia" w:hAnsiTheme="minorHAnsi" w:cstheme="minorBidi"/>
          <w:sz w:val="22"/>
          <w:szCs w:val="22"/>
          <w:lang w:val="en-US"/>
        </w:rPr>
      </w:pPr>
      <w:r>
        <w:tab/>
        <w:t>XX.</w:t>
      </w:r>
      <w:r>
        <w:rPr>
          <w:rFonts w:asciiTheme="minorHAnsi" w:eastAsiaTheme="minorEastAsia" w:hAnsiTheme="minorHAnsi" w:cstheme="minorBidi"/>
          <w:sz w:val="22"/>
          <w:szCs w:val="22"/>
          <w:lang w:val="en-US"/>
        </w:rPr>
        <w:tab/>
      </w:r>
      <w:r>
        <w:t xml:space="preserve">Other matters </w:t>
      </w:r>
      <w:r w:rsidR="00603C20">
        <w:br/>
      </w:r>
      <w:r w:rsidRPr="002611F9">
        <w:t>(Agenda item 20)</w:t>
      </w:r>
      <w:r>
        <w:rPr>
          <w:webHidden/>
        </w:rPr>
        <w:tab/>
      </w:r>
      <w:r w:rsidR="00BA7214">
        <w:rPr>
          <w:webHidden/>
        </w:rPr>
        <w:tab/>
        <w:t>30</w:t>
      </w:r>
    </w:p>
    <w:p w14:paraId="2EF7B66D" w14:textId="334F73D3" w:rsidR="007657CA" w:rsidRDefault="007657CA" w:rsidP="003E374F">
      <w:pPr>
        <w:pStyle w:val="TOC1"/>
        <w:spacing w:after="120"/>
      </w:pPr>
      <w:r>
        <w:rPr>
          <w:bCs/>
        </w:rPr>
        <w:tab/>
      </w:r>
      <w:r w:rsidRPr="002611F9">
        <w:rPr>
          <w:bCs/>
        </w:rPr>
        <w:t>XXI.</w:t>
      </w:r>
      <w:r>
        <w:rPr>
          <w:rFonts w:asciiTheme="minorHAnsi" w:eastAsiaTheme="minorEastAsia" w:hAnsiTheme="minorHAnsi" w:cstheme="minorBidi"/>
          <w:sz w:val="22"/>
          <w:szCs w:val="22"/>
          <w:lang w:val="en-US"/>
        </w:rPr>
        <w:tab/>
      </w:r>
      <w:r>
        <w:t xml:space="preserve">Closure of and report on the session </w:t>
      </w:r>
      <w:r w:rsidR="00603C20">
        <w:br/>
      </w:r>
      <w:r w:rsidR="00603C20">
        <w:rPr>
          <w:bCs/>
        </w:rPr>
        <w:tab/>
      </w:r>
      <w:r w:rsidR="00603C20">
        <w:rPr>
          <w:bCs/>
        </w:rPr>
        <w:tab/>
      </w:r>
      <w:r w:rsidRPr="002611F9">
        <w:rPr>
          <w:bCs/>
        </w:rPr>
        <w:t>(Agenda item 21)</w:t>
      </w:r>
      <w:r>
        <w:rPr>
          <w:webHidden/>
        </w:rPr>
        <w:tab/>
      </w:r>
      <w:r>
        <w:rPr>
          <w:webHidden/>
        </w:rPr>
        <w:tab/>
      </w:r>
      <w:r w:rsidR="00BA7214">
        <w:rPr>
          <w:webHidden/>
        </w:rPr>
        <w:t>30</w:t>
      </w:r>
    </w:p>
    <w:p w14:paraId="563531FA" w14:textId="62B3F88F" w:rsidR="00923104" w:rsidRDefault="00923104" w:rsidP="00E8626E">
      <w:pPr>
        <w:spacing w:after="120"/>
      </w:pPr>
      <w:r>
        <w:t>Annexes</w:t>
      </w:r>
    </w:p>
    <w:p w14:paraId="76CA494C" w14:textId="1F672787" w:rsidR="00923104" w:rsidRDefault="008532EA" w:rsidP="00D23892">
      <w:pPr>
        <w:pStyle w:val="ListParagraph"/>
        <w:numPr>
          <w:ilvl w:val="0"/>
          <w:numId w:val="31"/>
        </w:numPr>
        <w:tabs>
          <w:tab w:val="right" w:pos="850"/>
          <w:tab w:val="left" w:pos="1984"/>
          <w:tab w:val="center" w:leader="dot" w:pos="8929"/>
          <w:tab w:val="right" w:pos="9638"/>
        </w:tabs>
        <w:spacing w:after="120"/>
        <w:ind w:left="1134" w:hanging="391"/>
        <w:contextualSpacing w:val="0"/>
      </w:pPr>
      <w:r w:rsidRPr="004A02B8">
        <w:t>Terms of reference for the 2024 review of the Warsaw International Mechanism</w:t>
      </w:r>
      <w:r w:rsidR="00D23892">
        <w:t xml:space="preserve"> </w:t>
      </w:r>
      <w:r w:rsidRPr="004A02B8">
        <w:t>for Loss and</w:t>
      </w:r>
      <w:r w:rsidR="00D23892">
        <w:t xml:space="preserve"> </w:t>
      </w:r>
      <w:r w:rsidR="00D23892">
        <w:br/>
      </w:r>
      <w:r w:rsidRPr="004A02B8">
        <w:t>Damage associated with Climate Change Impacts</w:t>
      </w:r>
      <w:r>
        <w:t xml:space="preserve"> </w:t>
      </w:r>
      <w:r w:rsidR="00923104">
        <w:tab/>
      </w:r>
      <w:r w:rsidR="00923104">
        <w:tab/>
      </w:r>
      <w:r w:rsidR="00F922BA">
        <w:t>33</w:t>
      </w:r>
    </w:p>
    <w:p w14:paraId="5AE51D9B" w14:textId="6F738CB4" w:rsidR="00923104" w:rsidRDefault="0086751D" w:rsidP="00D23892">
      <w:pPr>
        <w:pStyle w:val="ListParagraph"/>
        <w:numPr>
          <w:ilvl w:val="0"/>
          <w:numId w:val="31"/>
        </w:numPr>
        <w:tabs>
          <w:tab w:val="right" w:pos="850"/>
          <w:tab w:val="center" w:leader="dot" w:pos="8929"/>
          <w:tab w:val="right" w:pos="9638"/>
        </w:tabs>
        <w:spacing w:after="120"/>
        <w:ind w:left="1134" w:hanging="394"/>
      </w:pPr>
      <w:r w:rsidRPr="009F1D8A">
        <w:t xml:space="preserve">Road map for the Sharm el-Sheikh joint work on implementation of climate action on </w:t>
      </w:r>
      <w:r w:rsidR="00F154DA">
        <w:br/>
      </w:r>
      <w:r w:rsidRPr="009F1D8A">
        <w:t>agriculture and food security</w:t>
      </w:r>
      <w:r w:rsidR="00923104">
        <w:tab/>
      </w:r>
      <w:r w:rsidR="00923104">
        <w:tab/>
      </w:r>
      <w:r w:rsidR="00F922BA">
        <w:t>36</w:t>
      </w:r>
    </w:p>
    <w:p w14:paraId="75B3E821" w14:textId="6008632C" w:rsidR="0097162E" w:rsidRDefault="006637D5" w:rsidP="0097162E">
      <w:pPr>
        <w:pStyle w:val="RegHChG"/>
        <w:numPr>
          <w:ilvl w:val="0"/>
          <w:numId w:val="0"/>
        </w:numPr>
        <w:ind w:left="1135"/>
      </w:pPr>
      <w:bookmarkStart w:id="1" w:name="_Toc171522708"/>
      <w:r w:rsidRPr="00FB088F">
        <w:t>Addendum</w:t>
      </w:r>
      <w:bookmarkEnd w:id="1"/>
      <w:r w:rsidR="001D79EB">
        <w:t xml:space="preserve"> </w:t>
      </w:r>
      <w:r w:rsidR="0097162E">
        <w:t xml:space="preserve">– FCCC/SBI/2024/13/Add.1 </w:t>
      </w:r>
    </w:p>
    <w:p w14:paraId="55F128FC" w14:textId="77777777" w:rsidR="006637D5" w:rsidRPr="001907B0" w:rsidRDefault="006637D5" w:rsidP="004E35CC">
      <w:pPr>
        <w:pStyle w:val="RegH1G"/>
        <w:numPr>
          <w:ilvl w:val="0"/>
          <w:numId w:val="0"/>
        </w:numPr>
        <w:ind w:left="1134"/>
        <w:rPr>
          <w:sz w:val="28"/>
          <w:szCs w:val="28"/>
        </w:rPr>
      </w:pPr>
      <w:r w:rsidRPr="00FB088F">
        <w:tab/>
      </w:r>
      <w:bookmarkStart w:id="2" w:name="_Toc141164630"/>
      <w:bookmarkStart w:id="3" w:name="_Toc171522709"/>
      <w:r w:rsidRPr="001907B0">
        <w:rPr>
          <w:sz w:val="28"/>
          <w:szCs w:val="28"/>
        </w:rPr>
        <w:t>Draft decisions forwarded for consideration and adoption by the Conference of the Parties, the Conference of the Parties serving as the meeting of the Parties to the Kyoto Protocol and the Conference of the Parties serving as the meeting of the Parties to the Paris Agreement</w:t>
      </w:r>
      <w:bookmarkEnd w:id="2"/>
      <w:bookmarkEnd w:id="3"/>
    </w:p>
    <w:p w14:paraId="09E20A66" w14:textId="0EBA2D97" w:rsidR="00894844" w:rsidRDefault="00894844" w:rsidP="004E35CC">
      <w:pPr>
        <w:pStyle w:val="RegHChG"/>
        <w:numPr>
          <w:ilvl w:val="0"/>
          <w:numId w:val="0"/>
        </w:numPr>
        <w:ind w:left="1135"/>
      </w:pPr>
      <w:r>
        <w:t>Addendum</w:t>
      </w:r>
      <w:r w:rsidR="004E35CC" w:rsidRPr="004E35CC">
        <w:t xml:space="preserve"> </w:t>
      </w:r>
      <w:r w:rsidR="00881FDC">
        <w:t>–</w:t>
      </w:r>
      <w:r w:rsidR="002269E7">
        <w:t xml:space="preserve"> </w:t>
      </w:r>
      <w:r w:rsidR="004E35CC">
        <w:t>FCCC/SBI/2024/13/Add.</w:t>
      </w:r>
      <w:r w:rsidR="0099492B">
        <w:t>2</w:t>
      </w:r>
    </w:p>
    <w:p w14:paraId="3FB5A786" w14:textId="5CFEED14" w:rsidR="00894844" w:rsidRDefault="00894844" w:rsidP="004E35CC">
      <w:pPr>
        <w:pStyle w:val="RegHChG"/>
        <w:numPr>
          <w:ilvl w:val="0"/>
          <w:numId w:val="0"/>
        </w:numPr>
        <w:ind w:left="1135"/>
      </w:pPr>
      <w:r w:rsidRPr="008A4186">
        <w:t>Summary reports on multilateral assessments at the sixtieth session of the Subsidiary Body for Implementation</w:t>
      </w:r>
    </w:p>
    <w:p w14:paraId="55C6000D" w14:textId="6858F596" w:rsidR="002843AA" w:rsidRDefault="002843AA" w:rsidP="002E64DA">
      <w:pPr>
        <w:pStyle w:val="MainTitle"/>
        <w:sectPr w:rsidR="002843AA" w:rsidSect="00D70F3F">
          <w:headerReference w:type="even" r:id="rId15"/>
          <w:headerReference w:type="default" r:id="rId16"/>
          <w:footerReference w:type="even" r:id="rId17"/>
          <w:footerReference w:type="default" r:id="rId18"/>
          <w:pgSz w:w="11906" w:h="16838" w:code="9"/>
          <w:pgMar w:top="1417" w:right="1134" w:bottom="1134" w:left="1134" w:header="850" w:footer="567" w:gutter="0"/>
          <w:cols w:space="708"/>
          <w:titlePg/>
          <w:docGrid w:linePitch="360"/>
        </w:sectPr>
      </w:pPr>
    </w:p>
    <w:p w14:paraId="03F98A7B" w14:textId="0192A531" w:rsidR="000166A2" w:rsidRDefault="00487FF4" w:rsidP="00487FF4">
      <w:pPr>
        <w:pStyle w:val="RegHChG"/>
        <w:numPr>
          <w:ilvl w:val="0"/>
          <w:numId w:val="0"/>
        </w:numPr>
      </w:pPr>
      <w:bookmarkStart w:id="4" w:name="_Toc171497881"/>
      <w:bookmarkStart w:id="5" w:name="_Toc171498235"/>
      <w:bookmarkStart w:id="6" w:name="_Toc171517520"/>
      <w:r>
        <w:t>Abbreviations and acronyms</w:t>
      </w:r>
      <w:bookmarkEnd w:id="4"/>
      <w:bookmarkEnd w:id="5"/>
      <w:bookmarkEnd w:id="6"/>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0408FD" w:rsidRPr="00487FF4" w14:paraId="7BC8A06B" w14:textId="77777777" w:rsidTr="00487FF4">
        <w:tc>
          <w:tcPr>
            <w:tcW w:w="2551" w:type="dxa"/>
            <w:shd w:val="clear" w:color="auto" w:fill="auto"/>
          </w:tcPr>
          <w:p w14:paraId="0AC5555E" w14:textId="0E7E118E" w:rsidR="000408FD" w:rsidRDefault="000408FD" w:rsidP="00487FF4">
            <w:pPr>
              <w:spacing w:after="60" w:line="240" w:lineRule="auto"/>
              <w:ind w:right="-113"/>
            </w:pPr>
            <w:r>
              <w:t>AILAC</w:t>
            </w:r>
          </w:p>
        </w:tc>
        <w:tc>
          <w:tcPr>
            <w:tcW w:w="6236" w:type="dxa"/>
            <w:shd w:val="clear" w:color="auto" w:fill="auto"/>
          </w:tcPr>
          <w:p w14:paraId="4F689FD5" w14:textId="6C8750D0" w:rsidR="000408FD" w:rsidRDefault="001B3064" w:rsidP="00487FF4">
            <w:pPr>
              <w:spacing w:after="60" w:line="240" w:lineRule="auto"/>
              <w:ind w:right="-113"/>
            </w:pPr>
            <w:r>
              <w:t>Independent Association for Latin America and the Caribbean</w:t>
            </w:r>
          </w:p>
        </w:tc>
      </w:tr>
      <w:tr w:rsidR="00DD664C" w:rsidRPr="00487FF4" w14:paraId="56FCCDC7" w14:textId="77777777" w:rsidTr="00487FF4">
        <w:tc>
          <w:tcPr>
            <w:tcW w:w="2551" w:type="dxa"/>
            <w:shd w:val="clear" w:color="auto" w:fill="auto"/>
          </w:tcPr>
          <w:p w14:paraId="450A2D4C" w14:textId="3A20A6B2" w:rsidR="00DD664C" w:rsidRDefault="00DD664C" w:rsidP="00487FF4">
            <w:pPr>
              <w:spacing w:after="60" w:line="240" w:lineRule="auto"/>
              <w:ind w:right="-113"/>
            </w:pPr>
            <w:r>
              <w:t>AOSIS</w:t>
            </w:r>
          </w:p>
        </w:tc>
        <w:tc>
          <w:tcPr>
            <w:tcW w:w="6236" w:type="dxa"/>
            <w:shd w:val="clear" w:color="auto" w:fill="auto"/>
          </w:tcPr>
          <w:p w14:paraId="3278951A" w14:textId="15E031E0" w:rsidR="00DD664C" w:rsidRDefault="008E75D8" w:rsidP="00487FF4">
            <w:pPr>
              <w:spacing w:after="60" w:line="240" w:lineRule="auto"/>
              <w:ind w:right="-113"/>
            </w:pPr>
            <w:r>
              <w:t>Alliance of Small Island States</w:t>
            </w:r>
          </w:p>
        </w:tc>
      </w:tr>
      <w:tr w:rsidR="00487FF4" w:rsidRPr="00487FF4" w14:paraId="451FD4E0" w14:textId="77777777" w:rsidTr="00487FF4">
        <w:tc>
          <w:tcPr>
            <w:tcW w:w="2551" w:type="dxa"/>
            <w:shd w:val="clear" w:color="auto" w:fill="auto"/>
          </w:tcPr>
          <w:p w14:paraId="34AD18F0" w14:textId="4663ED75" w:rsidR="00487FF4" w:rsidRPr="00487FF4" w:rsidRDefault="00487FF4" w:rsidP="00487FF4">
            <w:pPr>
              <w:spacing w:after="60" w:line="240" w:lineRule="auto"/>
              <w:ind w:right="-113"/>
            </w:pPr>
            <w:r>
              <w:t>CMA</w:t>
            </w:r>
          </w:p>
        </w:tc>
        <w:tc>
          <w:tcPr>
            <w:tcW w:w="6236" w:type="dxa"/>
            <w:shd w:val="clear" w:color="auto" w:fill="auto"/>
          </w:tcPr>
          <w:p w14:paraId="6FA26C40" w14:textId="02998BAE" w:rsidR="00487FF4" w:rsidRPr="00487FF4" w:rsidRDefault="00487FF4" w:rsidP="00487FF4">
            <w:pPr>
              <w:spacing w:after="60" w:line="240" w:lineRule="auto"/>
              <w:ind w:right="-113"/>
            </w:pPr>
            <w:r>
              <w:t>Conference of the Parties serving as the meeting of the Parties to the Paris Agreement</w:t>
            </w:r>
          </w:p>
        </w:tc>
      </w:tr>
      <w:tr w:rsidR="00487FF4" w:rsidRPr="00487FF4" w14:paraId="60D1C4A6" w14:textId="77777777" w:rsidTr="00487FF4">
        <w:tc>
          <w:tcPr>
            <w:tcW w:w="2551" w:type="dxa"/>
            <w:shd w:val="clear" w:color="auto" w:fill="auto"/>
          </w:tcPr>
          <w:p w14:paraId="71367881" w14:textId="57905472" w:rsidR="00487FF4" w:rsidRPr="00487FF4" w:rsidRDefault="00487FF4" w:rsidP="00487FF4">
            <w:pPr>
              <w:spacing w:after="60" w:line="240" w:lineRule="auto"/>
              <w:ind w:right="-113"/>
            </w:pPr>
            <w:r>
              <w:t>CMP</w:t>
            </w:r>
          </w:p>
        </w:tc>
        <w:tc>
          <w:tcPr>
            <w:tcW w:w="6236" w:type="dxa"/>
            <w:shd w:val="clear" w:color="auto" w:fill="auto"/>
          </w:tcPr>
          <w:p w14:paraId="51B9D29D" w14:textId="57048922" w:rsidR="00487FF4" w:rsidRPr="00487FF4" w:rsidRDefault="00487FF4" w:rsidP="00487FF4">
            <w:pPr>
              <w:spacing w:after="60" w:line="240" w:lineRule="auto"/>
              <w:ind w:right="-113"/>
            </w:pPr>
            <w:r>
              <w:t>Conference of the Parties serving as the meeting of the Parties to the Kyoto Protocol</w:t>
            </w:r>
          </w:p>
        </w:tc>
      </w:tr>
      <w:tr w:rsidR="00487FF4" w:rsidRPr="00487FF4" w14:paraId="4CF057BA" w14:textId="77777777" w:rsidTr="00487FF4">
        <w:tc>
          <w:tcPr>
            <w:tcW w:w="2551" w:type="dxa"/>
            <w:shd w:val="clear" w:color="auto" w:fill="auto"/>
          </w:tcPr>
          <w:p w14:paraId="6A71F88E" w14:textId="640DC786" w:rsidR="00487FF4" w:rsidRPr="00487FF4" w:rsidRDefault="00487FF4" w:rsidP="00487FF4">
            <w:pPr>
              <w:spacing w:after="60" w:line="240" w:lineRule="auto"/>
              <w:ind w:right="-113"/>
            </w:pPr>
            <w:r>
              <w:t>COP</w:t>
            </w:r>
          </w:p>
        </w:tc>
        <w:tc>
          <w:tcPr>
            <w:tcW w:w="6236" w:type="dxa"/>
            <w:shd w:val="clear" w:color="auto" w:fill="auto"/>
          </w:tcPr>
          <w:p w14:paraId="31596123" w14:textId="7FAC4847" w:rsidR="00487FF4" w:rsidRPr="00487FF4" w:rsidRDefault="00487FF4" w:rsidP="00487FF4">
            <w:pPr>
              <w:spacing w:after="60" w:line="240" w:lineRule="auto"/>
              <w:ind w:right="-113"/>
            </w:pPr>
            <w:r>
              <w:t>Conference of the Parties</w:t>
            </w:r>
          </w:p>
        </w:tc>
      </w:tr>
      <w:tr w:rsidR="00DD664C" w:rsidRPr="00487FF4" w14:paraId="1B0DB343" w14:textId="77777777" w:rsidTr="00487FF4">
        <w:tc>
          <w:tcPr>
            <w:tcW w:w="2551" w:type="dxa"/>
            <w:shd w:val="clear" w:color="auto" w:fill="auto"/>
          </w:tcPr>
          <w:p w14:paraId="4F10B245" w14:textId="79A3F924" w:rsidR="00DD664C" w:rsidRDefault="00DD664C" w:rsidP="00487FF4">
            <w:pPr>
              <w:spacing w:after="60" w:line="240" w:lineRule="auto"/>
              <w:ind w:right="-113"/>
            </w:pPr>
            <w:r>
              <w:t>EIG</w:t>
            </w:r>
          </w:p>
        </w:tc>
        <w:tc>
          <w:tcPr>
            <w:tcW w:w="6236" w:type="dxa"/>
            <w:shd w:val="clear" w:color="auto" w:fill="auto"/>
          </w:tcPr>
          <w:p w14:paraId="4E93E6E5" w14:textId="47336D03" w:rsidR="00DD664C" w:rsidRDefault="00EC4363" w:rsidP="00487FF4">
            <w:pPr>
              <w:spacing w:after="60" w:line="240" w:lineRule="auto"/>
              <w:ind w:right="-113"/>
            </w:pPr>
            <w:r>
              <w:t>Environmental Integrity Group</w:t>
            </w:r>
          </w:p>
        </w:tc>
      </w:tr>
      <w:tr w:rsidR="00434D28" w:rsidRPr="00487FF4" w14:paraId="0CA845EA" w14:textId="77777777" w:rsidTr="00487FF4">
        <w:tc>
          <w:tcPr>
            <w:tcW w:w="2551" w:type="dxa"/>
            <w:shd w:val="clear" w:color="auto" w:fill="auto"/>
          </w:tcPr>
          <w:p w14:paraId="7182C0D5" w14:textId="2DF3E4D0" w:rsidR="00434D28" w:rsidRDefault="00434D28" w:rsidP="00487FF4">
            <w:pPr>
              <w:spacing w:after="60" w:line="240" w:lineRule="auto"/>
              <w:ind w:right="-113"/>
            </w:pPr>
            <w:r>
              <w:t>EU</w:t>
            </w:r>
          </w:p>
        </w:tc>
        <w:tc>
          <w:tcPr>
            <w:tcW w:w="6236" w:type="dxa"/>
            <w:shd w:val="clear" w:color="auto" w:fill="auto"/>
          </w:tcPr>
          <w:p w14:paraId="402CAAFB" w14:textId="20D359BB" w:rsidR="00434D28" w:rsidRDefault="00434D28" w:rsidP="00487FF4">
            <w:pPr>
              <w:spacing w:after="60" w:line="240" w:lineRule="auto"/>
              <w:ind w:right="-113"/>
            </w:pPr>
            <w:r>
              <w:t>European Union</w:t>
            </w:r>
          </w:p>
        </w:tc>
      </w:tr>
      <w:tr w:rsidR="00487FF4" w:rsidRPr="00487FF4" w14:paraId="2564ED41" w14:textId="77777777" w:rsidTr="00487FF4">
        <w:tc>
          <w:tcPr>
            <w:tcW w:w="2551" w:type="dxa"/>
            <w:shd w:val="clear" w:color="auto" w:fill="auto"/>
          </w:tcPr>
          <w:p w14:paraId="3B625682" w14:textId="0F5DBB84" w:rsidR="00487FF4" w:rsidRPr="00487FF4" w:rsidRDefault="00487FF4" w:rsidP="00487FF4">
            <w:pPr>
              <w:spacing w:after="60" w:line="240" w:lineRule="auto"/>
              <w:ind w:right="-113"/>
            </w:pPr>
            <w:r>
              <w:t>GCF</w:t>
            </w:r>
          </w:p>
        </w:tc>
        <w:tc>
          <w:tcPr>
            <w:tcW w:w="6236" w:type="dxa"/>
            <w:shd w:val="clear" w:color="auto" w:fill="auto"/>
          </w:tcPr>
          <w:p w14:paraId="469D8E32" w14:textId="19EF63D6" w:rsidR="00487FF4" w:rsidRPr="00487FF4" w:rsidRDefault="00487FF4" w:rsidP="00487FF4">
            <w:pPr>
              <w:spacing w:after="60" w:line="240" w:lineRule="auto"/>
              <w:ind w:right="-113"/>
            </w:pPr>
            <w:r>
              <w:t>Green Climate Fund</w:t>
            </w:r>
          </w:p>
        </w:tc>
      </w:tr>
      <w:tr w:rsidR="00487FF4" w:rsidRPr="00487FF4" w14:paraId="00EE8799" w14:textId="77777777" w:rsidTr="00487FF4">
        <w:tc>
          <w:tcPr>
            <w:tcW w:w="2551" w:type="dxa"/>
            <w:shd w:val="clear" w:color="auto" w:fill="auto"/>
          </w:tcPr>
          <w:p w14:paraId="2BEEAF54" w14:textId="0FD5DB04" w:rsidR="00487FF4" w:rsidRPr="00487FF4" w:rsidRDefault="00487FF4" w:rsidP="00487FF4">
            <w:pPr>
              <w:spacing w:after="60" w:line="240" w:lineRule="auto"/>
              <w:ind w:right="-113"/>
            </w:pPr>
            <w:r>
              <w:t>GEF</w:t>
            </w:r>
          </w:p>
        </w:tc>
        <w:tc>
          <w:tcPr>
            <w:tcW w:w="6236" w:type="dxa"/>
            <w:shd w:val="clear" w:color="auto" w:fill="auto"/>
          </w:tcPr>
          <w:p w14:paraId="7EC905C0" w14:textId="1A3FECDE" w:rsidR="00487FF4" w:rsidRPr="00487FF4" w:rsidRDefault="00487FF4" w:rsidP="00487FF4">
            <w:pPr>
              <w:spacing w:after="60" w:line="240" w:lineRule="auto"/>
              <w:ind w:right="-113"/>
            </w:pPr>
            <w:r>
              <w:t>Global Environment Facility</w:t>
            </w:r>
          </w:p>
        </w:tc>
      </w:tr>
      <w:tr w:rsidR="00487FF4" w:rsidRPr="00487FF4" w14:paraId="5451740B" w14:textId="77777777" w:rsidTr="00487FF4">
        <w:tc>
          <w:tcPr>
            <w:tcW w:w="2551" w:type="dxa"/>
            <w:shd w:val="clear" w:color="auto" w:fill="auto"/>
          </w:tcPr>
          <w:p w14:paraId="59D49AF9" w14:textId="216EADE8" w:rsidR="00487FF4" w:rsidRPr="00487FF4" w:rsidRDefault="00487FF4" w:rsidP="00487FF4">
            <w:pPr>
              <w:spacing w:after="60" w:line="240" w:lineRule="auto"/>
              <w:ind w:right="-113"/>
            </w:pPr>
            <w:r>
              <w:t>LDC</w:t>
            </w:r>
          </w:p>
        </w:tc>
        <w:tc>
          <w:tcPr>
            <w:tcW w:w="6236" w:type="dxa"/>
            <w:shd w:val="clear" w:color="auto" w:fill="auto"/>
          </w:tcPr>
          <w:p w14:paraId="4C4A2A9C" w14:textId="2E126C08" w:rsidR="00487FF4" w:rsidRPr="00487FF4" w:rsidRDefault="00487FF4" w:rsidP="00487FF4">
            <w:pPr>
              <w:spacing w:after="60" w:line="240" w:lineRule="auto"/>
              <w:ind w:right="-113"/>
            </w:pPr>
            <w:r>
              <w:t>least developed country</w:t>
            </w:r>
          </w:p>
        </w:tc>
      </w:tr>
      <w:tr w:rsidR="00487FF4" w:rsidRPr="00487FF4" w14:paraId="74549B3E" w14:textId="77777777" w:rsidTr="00487FF4">
        <w:tc>
          <w:tcPr>
            <w:tcW w:w="2551" w:type="dxa"/>
            <w:shd w:val="clear" w:color="auto" w:fill="auto"/>
          </w:tcPr>
          <w:p w14:paraId="53DDADE0" w14:textId="13C74514" w:rsidR="00487FF4" w:rsidRPr="00487FF4" w:rsidRDefault="00487FF4" w:rsidP="00487FF4">
            <w:pPr>
              <w:spacing w:after="60" w:line="240" w:lineRule="auto"/>
              <w:ind w:right="-113"/>
            </w:pPr>
            <w:r>
              <w:t>LDCF</w:t>
            </w:r>
          </w:p>
        </w:tc>
        <w:tc>
          <w:tcPr>
            <w:tcW w:w="6236" w:type="dxa"/>
            <w:shd w:val="clear" w:color="auto" w:fill="auto"/>
          </w:tcPr>
          <w:p w14:paraId="7A644915" w14:textId="5EB1BF65" w:rsidR="00487FF4" w:rsidRPr="00487FF4" w:rsidRDefault="00487FF4" w:rsidP="00487FF4">
            <w:pPr>
              <w:spacing w:after="60" w:line="240" w:lineRule="auto"/>
              <w:ind w:right="-113"/>
            </w:pPr>
            <w:r>
              <w:t>Least Developed Countries Fund</w:t>
            </w:r>
          </w:p>
        </w:tc>
      </w:tr>
      <w:tr w:rsidR="00487FF4" w:rsidRPr="00487FF4" w14:paraId="4B22196C" w14:textId="77777777" w:rsidTr="00487FF4">
        <w:tc>
          <w:tcPr>
            <w:tcW w:w="2551" w:type="dxa"/>
            <w:shd w:val="clear" w:color="auto" w:fill="auto"/>
          </w:tcPr>
          <w:p w14:paraId="6CD49A06" w14:textId="64086932" w:rsidR="00487FF4" w:rsidRPr="00487FF4" w:rsidRDefault="00487FF4" w:rsidP="00487FF4">
            <w:pPr>
              <w:spacing w:after="60" w:line="240" w:lineRule="auto"/>
              <w:ind w:right="-113"/>
            </w:pPr>
            <w:r>
              <w:t>LEG</w:t>
            </w:r>
          </w:p>
        </w:tc>
        <w:tc>
          <w:tcPr>
            <w:tcW w:w="6236" w:type="dxa"/>
            <w:shd w:val="clear" w:color="auto" w:fill="auto"/>
          </w:tcPr>
          <w:p w14:paraId="3325C5CD" w14:textId="31B88565" w:rsidR="00487FF4" w:rsidRPr="00487FF4" w:rsidRDefault="00487FF4" w:rsidP="00487FF4">
            <w:pPr>
              <w:spacing w:after="60" w:line="240" w:lineRule="auto"/>
              <w:ind w:right="-113"/>
            </w:pPr>
            <w:r>
              <w:t>Least Developed Countries Expert Group</w:t>
            </w:r>
          </w:p>
        </w:tc>
      </w:tr>
      <w:tr w:rsidR="000C7C8C" w:rsidRPr="00487FF4" w14:paraId="1E322181" w14:textId="77777777" w:rsidTr="00487FF4">
        <w:tc>
          <w:tcPr>
            <w:tcW w:w="2551" w:type="dxa"/>
            <w:shd w:val="clear" w:color="auto" w:fill="auto"/>
          </w:tcPr>
          <w:p w14:paraId="2F37596D" w14:textId="46AB8F10" w:rsidR="000C7C8C" w:rsidRDefault="000C7C8C" w:rsidP="00487FF4">
            <w:pPr>
              <w:spacing w:after="60" w:line="240" w:lineRule="auto"/>
              <w:ind w:right="-113"/>
            </w:pPr>
            <w:r>
              <w:t>LMDCs</w:t>
            </w:r>
          </w:p>
        </w:tc>
        <w:tc>
          <w:tcPr>
            <w:tcW w:w="6236" w:type="dxa"/>
            <w:shd w:val="clear" w:color="auto" w:fill="auto"/>
          </w:tcPr>
          <w:p w14:paraId="796E7958" w14:textId="7B8719B9" w:rsidR="000C7C8C" w:rsidRDefault="00DF2B07" w:rsidP="00487FF4">
            <w:pPr>
              <w:spacing w:after="60" w:line="240" w:lineRule="auto"/>
              <w:ind w:right="-113"/>
            </w:pPr>
            <w:r>
              <w:t>Like-minded Developing Countries</w:t>
            </w:r>
          </w:p>
        </w:tc>
      </w:tr>
      <w:tr w:rsidR="00E0522A" w:rsidRPr="00487FF4" w14:paraId="6718E3A9" w14:textId="77777777" w:rsidTr="00487FF4">
        <w:tc>
          <w:tcPr>
            <w:tcW w:w="2551" w:type="dxa"/>
            <w:shd w:val="clear" w:color="auto" w:fill="auto"/>
          </w:tcPr>
          <w:p w14:paraId="7C4691E7" w14:textId="70BD3768" w:rsidR="00E0522A" w:rsidRDefault="00E0522A" w:rsidP="00487FF4">
            <w:pPr>
              <w:spacing w:after="60" w:line="240" w:lineRule="auto"/>
              <w:ind w:right="-113"/>
            </w:pPr>
            <w:r>
              <w:t>LT-LEDS</w:t>
            </w:r>
          </w:p>
        </w:tc>
        <w:tc>
          <w:tcPr>
            <w:tcW w:w="6236" w:type="dxa"/>
            <w:shd w:val="clear" w:color="auto" w:fill="auto"/>
          </w:tcPr>
          <w:p w14:paraId="3A584341" w14:textId="28FABF9D" w:rsidR="00E0522A" w:rsidRDefault="00900FA6" w:rsidP="00487FF4">
            <w:pPr>
              <w:spacing w:after="60" w:line="240" w:lineRule="auto"/>
              <w:ind w:right="-113"/>
            </w:pPr>
            <w:r>
              <w:t>long-term low-emission development strategy(ies</w:t>
            </w:r>
            <w:r w:rsidR="00F94EA2">
              <w:t>)</w:t>
            </w:r>
          </w:p>
        </w:tc>
      </w:tr>
      <w:tr w:rsidR="00487FF4" w:rsidRPr="00487FF4" w14:paraId="2105117A" w14:textId="77777777" w:rsidTr="00487FF4">
        <w:tc>
          <w:tcPr>
            <w:tcW w:w="2551" w:type="dxa"/>
            <w:shd w:val="clear" w:color="auto" w:fill="auto"/>
          </w:tcPr>
          <w:p w14:paraId="763616CD" w14:textId="0EE2528E" w:rsidR="00487FF4" w:rsidRPr="00487FF4" w:rsidRDefault="00487FF4" w:rsidP="00487FF4">
            <w:pPr>
              <w:spacing w:after="60" w:line="240" w:lineRule="auto"/>
              <w:ind w:right="-113"/>
            </w:pPr>
            <w:r>
              <w:t>NAP</w:t>
            </w:r>
          </w:p>
        </w:tc>
        <w:tc>
          <w:tcPr>
            <w:tcW w:w="6236" w:type="dxa"/>
            <w:shd w:val="clear" w:color="auto" w:fill="auto"/>
          </w:tcPr>
          <w:p w14:paraId="1415BD1F" w14:textId="1B85C36A" w:rsidR="00487FF4" w:rsidRPr="00487FF4" w:rsidRDefault="00487FF4" w:rsidP="00487FF4">
            <w:pPr>
              <w:spacing w:after="60" w:line="240" w:lineRule="auto"/>
              <w:ind w:right="-113"/>
            </w:pPr>
            <w:r>
              <w:t>national adaptation plan</w:t>
            </w:r>
          </w:p>
        </w:tc>
      </w:tr>
      <w:tr w:rsidR="00E0522A" w:rsidRPr="00487FF4" w14:paraId="2CF7CAC2" w14:textId="77777777" w:rsidTr="00487FF4">
        <w:tc>
          <w:tcPr>
            <w:tcW w:w="2551" w:type="dxa"/>
            <w:shd w:val="clear" w:color="auto" w:fill="auto"/>
          </w:tcPr>
          <w:p w14:paraId="0CC47AA7" w14:textId="2E607DDD" w:rsidR="00E0522A" w:rsidRDefault="00E0522A" w:rsidP="00487FF4">
            <w:pPr>
              <w:spacing w:after="60" w:line="240" w:lineRule="auto"/>
              <w:ind w:right="-113"/>
            </w:pPr>
            <w:r>
              <w:t>NDC</w:t>
            </w:r>
          </w:p>
        </w:tc>
        <w:tc>
          <w:tcPr>
            <w:tcW w:w="6236" w:type="dxa"/>
            <w:shd w:val="clear" w:color="auto" w:fill="auto"/>
          </w:tcPr>
          <w:p w14:paraId="68A21475" w14:textId="36138993" w:rsidR="00E0522A" w:rsidRDefault="00900FA6" w:rsidP="00487FF4">
            <w:pPr>
              <w:spacing w:after="60" w:line="240" w:lineRule="auto"/>
              <w:ind w:right="-113"/>
            </w:pPr>
            <w:r>
              <w:t>nationally determined contribution</w:t>
            </w:r>
          </w:p>
        </w:tc>
      </w:tr>
      <w:tr w:rsidR="00F2664F" w:rsidRPr="00487FF4" w14:paraId="3C25F091" w14:textId="77777777" w:rsidTr="00487FF4">
        <w:tc>
          <w:tcPr>
            <w:tcW w:w="2551" w:type="dxa"/>
            <w:shd w:val="clear" w:color="auto" w:fill="auto"/>
          </w:tcPr>
          <w:p w14:paraId="3511ADB7" w14:textId="3DBE1BFA" w:rsidR="00F2664F" w:rsidRDefault="00F2664F" w:rsidP="00487FF4">
            <w:pPr>
              <w:spacing w:after="60" w:line="240" w:lineRule="auto"/>
              <w:ind w:right="-113"/>
            </w:pPr>
            <w:r>
              <w:t>NGO</w:t>
            </w:r>
          </w:p>
        </w:tc>
        <w:tc>
          <w:tcPr>
            <w:tcW w:w="6236" w:type="dxa"/>
            <w:shd w:val="clear" w:color="auto" w:fill="auto"/>
          </w:tcPr>
          <w:p w14:paraId="024214D5" w14:textId="488245CB" w:rsidR="00F2664F" w:rsidRDefault="00F2664F" w:rsidP="00487FF4">
            <w:pPr>
              <w:spacing w:after="60" w:line="240" w:lineRule="auto"/>
              <w:ind w:right="-113"/>
            </w:pPr>
            <w:r>
              <w:t>non-governmental organization</w:t>
            </w:r>
          </w:p>
        </w:tc>
      </w:tr>
      <w:tr w:rsidR="00487FF4" w:rsidRPr="00487FF4" w14:paraId="6402B6DF" w14:textId="77777777" w:rsidTr="00487FF4">
        <w:tc>
          <w:tcPr>
            <w:tcW w:w="2551" w:type="dxa"/>
            <w:shd w:val="clear" w:color="auto" w:fill="auto"/>
          </w:tcPr>
          <w:p w14:paraId="5A7C262C" w14:textId="75A68B54" w:rsidR="00487FF4" w:rsidRPr="00487FF4" w:rsidRDefault="00487FF4" w:rsidP="00487FF4">
            <w:pPr>
              <w:spacing w:after="60" w:line="240" w:lineRule="auto"/>
              <w:ind w:right="-113"/>
            </w:pPr>
            <w:r>
              <w:t>SB</w:t>
            </w:r>
          </w:p>
        </w:tc>
        <w:tc>
          <w:tcPr>
            <w:tcW w:w="6236" w:type="dxa"/>
            <w:shd w:val="clear" w:color="auto" w:fill="auto"/>
          </w:tcPr>
          <w:p w14:paraId="67D1504E" w14:textId="113BFCD8" w:rsidR="00487FF4" w:rsidRPr="00487FF4" w:rsidRDefault="00487FF4" w:rsidP="00487FF4">
            <w:pPr>
              <w:spacing w:after="60" w:line="240" w:lineRule="auto"/>
              <w:ind w:right="-113"/>
            </w:pPr>
            <w:r>
              <w:t>sessions of the subsidiary bodies</w:t>
            </w:r>
          </w:p>
        </w:tc>
      </w:tr>
      <w:tr w:rsidR="00487FF4" w:rsidRPr="00487FF4" w14:paraId="70F06423" w14:textId="77777777" w:rsidTr="00487FF4">
        <w:tc>
          <w:tcPr>
            <w:tcW w:w="2551" w:type="dxa"/>
            <w:shd w:val="clear" w:color="auto" w:fill="auto"/>
          </w:tcPr>
          <w:p w14:paraId="572E707D" w14:textId="455FB087" w:rsidR="00487FF4" w:rsidRPr="00487FF4" w:rsidRDefault="00487FF4" w:rsidP="00487FF4">
            <w:pPr>
              <w:spacing w:after="60" w:line="240" w:lineRule="auto"/>
              <w:ind w:right="-113"/>
            </w:pPr>
            <w:r>
              <w:t>SBI</w:t>
            </w:r>
          </w:p>
        </w:tc>
        <w:tc>
          <w:tcPr>
            <w:tcW w:w="6236" w:type="dxa"/>
            <w:shd w:val="clear" w:color="auto" w:fill="auto"/>
          </w:tcPr>
          <w:p w14:paraId="2B9E3F55" w14:textId="0303FE84" w:rsidR="00487FF4" w:rsidRPr="00487FF4" w:rsidRDefault="00487FF4" w:rsidP="00487FF4">
            <w:pPr>
              <w:spacing w:after="60" w:line="240" w:lineRule="auto"/>
              <w:ind w:right="-113"/>
            </w:pPr>
            <w:r>
              <w:t>Subsidiary Body for Implementation</w:t>
            </w:r>
          </w:p>
        </w:tc>
      </w:tr>
      <w:tr w:rsidR="00487FF4" w:rsidRPr="00487FF4" w14:paraId="26CAE18A" w14:textId="77777777" w:rsidTr="00487FF4">
        <w:tc>
          <w:tcPr>
            <w:tcW w:w="2551" w:type="dxa"/>
            <w:shd w:val="clear" w:color="auto" w:fill="auto"/>
          </w:tcPr>
          <w:p w14:paraId="513E7EC3" w14:textId="4B47CEC4" w:rsidR="00487FF4" w:rsidRPr="00487FF4" w:rsidRDefault="00487FF4" w:rsidP="00487FF4">
            <w:pPr>
              <w:spacing w:after="60" w:line="240" w:lineRule="auto"/>
              <w:ind w:right="-113"/>
            </w:pPr>
            <w:r>
              <w:t>SBSTA</w:t>
            </w:r>
          </w:p>
        </w:tc>
        <w:tc>
          <w:tcPr>
            <w:tcW w:w="6236" w:type="dxa"/>
            <w:shd w:val="clear" w:color="auto" w:fill="auto"/>
          </w:tcPr>
          <w:p w14:paraId="6591D5FB" w14:textId="1CD4139E" w:rsidR="00487FF4" w:rsidRPr="00487FF4" w:rsidRDefault="00487FF4" w:rsidP="00487FF4">
            <w:pPr>
              <w:spacing w:after="60" w:line="240" w:lineRule="auto"/>
              <w:ind w:right="-113"/>
            </w:pPr>
            <w:r>
              <w:t>Subsidiary Body for Scientific and Technological Advice</w:t>
            </w:r>
          </w:p>
        </w:tc>
      </w:tr>
      <w:tr w:rsidR="00487FF4" w:rsidRPr="00487FF4" w14:paraId="08B5ED79" w14:textId="77777777" w:rsidTr="00487FF4">
        <w:tc>
          <w:tcPr>
            <w:tcW w:w="2551" w:type="dxa"/>
            <w:shd w:val="clear" w:color="auto" w:fill="auto"/>
          </w:tcPr>
          <w:p w14:paraId="503B3F6D" w14:textId="0F0159C9" w:rsidR="00487FF4" w:rsidRPr="00487FF4" w:rsidRDefault="00487FF4" w:rsidP="00487FF4">
            <w:pPr>
              <w:spacing w:after="60" w:line="240" w:lineRule="auto"/>
              <w:ind w:right="-113"/>
            </w:pPr>
            <w:r>
              <w:t>WIM</w:t>
            </w:r>
          </w:p>
        </w:tc>
        <w:tc>
          <w:tcPr>
            <w:tcW w:w="6236" w:type="dxa"/>
            <w:shd w:val="clear" w:color="auto" w:fill="auto"/>
          </w:tcPr>
          <w:p w14:paraId="0BFD1FB4" w14:textId="41DE2F23" w:rsidR="00487FF4" w:rsidRPr="00487FF4" w:rsidRDefault="00487FF4" w:rsidP="00487FF4">
            <w:pPr>
              <w:spacing w:after="60" w:line="240" w:lineRule="auto"/>
              <w:ind w:right="-113"/>
            </w:pPr>
            <w:r>
              <w:t>Warsaw International Mechanism for Loss and Damage associated with Climate Change Impacts</w:t>
            </w:r>
          </w:p>
        </w:tc>
      </w:tr>
    </w:tbl>
    <w:p w14:paraId="17424BF4" w14:textId="43199B3D" w:rsidR="000166A2" w:rsidRDefault="000166A2" w:rsidP="000166A2">
      <w:pPr>
        <w:suppressAutoHyphens w:val="0"/>
        <w:spacing w:line="240" w:lineRule="auto"/>
      </w:pPr>
      <w:r>
        <w:br w:type="page"/>
      </w:r>
    </w:p>
    <w:p w14:paraId="3F14A4D7" w14:textId="77777777" w:rsidR="00692338" w:rsidRPr="003A7059" w:rsidRDefault="00692338" w:rsidP="00692338">
      <w:pPr>
        <w:pStyle w:val="RegHChG"/>
      </w:pPr>
      <w:bookmarkStart w:id="7" w:name="_Toc171497882"/>
      <w:bookmarkStart w:id="8" w:name="_Toc171498236"/>
      <w:bookmarkStart w:id="9" w:name="_Toc171517521"/>
      <w:r w:rsidRPr="00484DC2">
        <w:t>Opening of the session</w:t>
      </w:r>
      <w:r w:rsidRPr="00484DC2">
        <w:br/>
      </w:r>
      <w:r w:rsidRPr="003A7059">
        <w:rPr>
          <w:b w:val="0"/>
          <w:sz w:val="20"/>
        </w:rPr>
        <w:t>(Agenda item 1)</w:t>
      </w:r>
      <w:bookmarkEnd w:id="7"/>
      <w:bookmarkEnd w:id="8"/>
      <w:bookmarkEnd w:id="9"/>
    </w:p>
    <w:p w14:paraId="16049204" w14:textId="0B99ED93" w:rsidR="00692338" w:rsidRDefault="00692338" w:rsidP="00692338">
      <w:pPr>
        <w:pStyle w:val="RegSingleTxtG"/>
      </w:pPr>
      <w:r>
        <w:t>SBI</w:t>
      </w:r>
      <w:r w:rsidR="00A15B40">
        <w:t xml:space="preserve"> 60</w:t>
      </w:r>
      <w:r>
        <w:t xml:space="preserve"> was held at the World Conference Center Bonn in Bonn, Germany, from 3 to 13 June 2024.</w:t>
      </w:r>
    </w:p>
    <w:p w14:paraId="486268FD" w14:textId="2215ECCD" w:rsidR="00692338" w:rsidRPr="00574C51" w:rsidRDefault="00692338" w:rsidP="00692338">
      <w:pPr>
        <w:pStyle w:val="RegSingleTxtG"/>
      </w:pPr>
      <w:r w:rsidRPr="00574C51">
        <w:t xml:space="preserve">The </w:t>
      </w:r>
      <w:r w:rsidR="00F96764">
        <w:t>SBI</w:t>
      </w:r>
      <w:r w:rsidRPr="00574C51">
        <w:t xml:space="preserve"> Chair, Nabeel Munir (Pakistan), opened the session and welcomed all Parties and observers. He also welcomed Gonzalo Guaiquil (Chile) as Vice-Chair and Ayşin Turpanc</w:t>
      </w:r>
      <w:r w:rsidR="00BE7CF6">
        <w:t>i</w:t>
      </w:r>
      <w:r w:rsidRPr="00574C51">
        <w:t xml:space="preserve"> (Türkiye) as Rapporteur.</w:t>
      </w:r>
    </w:p>
    <w:p w14:paraId="02627AF8" w14:textId="7E2C5D99" w:rsidR="00692338" w:rsidRDefault="00692338" w:rsidP="00692338">
      <w:pPr>
        <w:pStyle w:val="RegSingleTxtG"/>
      </w:pPr>
      <w:r>
        <w:t>The opening included welcoming remarks by the UNFCCC Executive Secretary</w:t>
      </w:r>
      <w:r w:rsidR="00E66AD3">
        <w:t>,</w:t>
      </w:r>
      <w:r w:rsidR="00E66AD3" w:rsidRPr="00E66AD3">
        <w:t xml:space="preserve"> </w:t>
      </w:r>
      <w:r w:rsidR="00E66AD3">
        <w:t>Simon Stiell,</w:t>
      </w:r>
      <w:r w:rsidR="004716DA">
        <w:rPr>
          <w:rStyle w:val="FootnoteReference"/>
        </w:rPr>
        <w:footnoteReference w:id="2"/>
      </w:r>
      <w:r w:rsidR="004716DA">
        <w:t xml:space="preserve"> </w:t>
      </w:r>
      <w:r w:rsidR="00E66AD3">
        <w:t>and t</w:t>
      </w:r>
      <w:r>
        <w:t xml:space="preserve">ribute was paid to the </w:t>
      </w:r>
      <w:r w:rsidR="00E05B99" w:rsidRPr="00AD2EC0">
        <w:t>l</w:t>
      </w:r>
      <w:r w:rsidR="00E66AD3">
        <w:t>at</w:t>
      </w:r>
      <w:r w:rsidR="00E05B99" w:rsidRPr="00AD2EC0">
        <w:t xml:space="preserve">e Daniel Machado da Fonseca (Brazil) </w:t>
      </w:r>
      <w:r w:rsidR="005A520D">
        <w:t>for his significant contribution to the UNFCCC process</w:t>
      </w:r>
      <w:r>
        <w:t>.</w:t>
      </w:r>
    </w:p>
    <w:p w14:paraId="17143365" w14:textId="77777777" w:rsidR="00692338" w:rsidRPr="003A7059" w:rsidRDefault="00692338" w:rsidP="00692338">
      <w:pPr>
        <w:pStyle w:val="RegHChG"/>
      </w:pPr>
      <w:bookmarkStart w:id="10" w:name="_Toc171497883"/>
      <w:bookmarkStart w:id="11" w:name="_Toc171498237"/>
      <w:bookmarkStart w:id="12" w:name="_Toc171517522"/>
      <w:r>
        <w:t>Organizational matters</w:t>
      </w:r>
      <w:r w:rsidRPr="00484DC2">
        <w:br/>
      </w:r>
      <w:r w:rsidRPr="003A7059">
        <w:rPr>
          <w:b w:val="0"/>
          <w:sz w:val="20"/>
        </w:rPr>
        <w:t xml:space="preserve">(Agenda item </w:t>
      </w:r>
      <w:r>
        <w:rPr>
          <w:b w:val="0"/>
          <w:sz w:val="20"/>
        </w:rPr>
        <w:t>2</w:t>
      </w:r>
      <w:r w:rsidRPr="003A7059">
        <w:rPr>
          <w:b w:val="0"/>
          <w:sz w:val="20"/>
        </w:rPr>
        <w:t>)</w:t>
      </w:r>
      <w:bookmarkEnd w:id="10"/>
      <w:bookmarkEnd w:id="11"/>
      <w:bookmarkEnd w:id="12"/>
    </w:p>
    <w:p w14:paraId="7D045F1D" w14:textId="77777777" w:rsidR="00692338" w:rsidRPr="00960C64" w:rsidRDefault="00692338" w:rsidP="00960C64">
      <w:pPr>
        <w:pStyle w:val="RegH1G"/>
        <w:rPr>
          <w:b w:val="0"/>
          <w:bCs/>
        </w:rPr>
      </w:pPr>
      <w:bookmarkStart w:id="13" w:name="_Toc171497884"/>
      <w:bookmarkStart w:id="14" w:name="_Toc171498238"/>
      <w:bookmarkStart w:id="15" w:name="_Toc171517523"/>
      <w:r>
        <w:t>Adoption of the agenda</w:t>
      </w:r>
      <w:r>
        <w:br/>
      </w:r>
      <w:r w:rsidRPr="00960C64">
        <w:rPr>
          <w:b w:val="0"/>
          <w:bCs/>
          <w:sz w:val="20"/>
        </w:rPr>
        <w:t>(Agenda sub-item 2(a))</w:t>
      </w:r>
      <w:bookmarkEnd w:id="13"/>
      <w:bookmarkEnd w:id="14"/>
      <w:bookmarkEnd w:id="15"/>
    </w:p>
    <w:p w14:paraId="2BC1DFEF" w14:textId="74A36F33" w:rsidR="00692338" w:rsidRDefault="00692338" w:rsidP="00692338">
      <w:pPr>
        <w:pStyle w:val="RegSingleTxtG"/>
      </w:pPr>
      <w:r>
        <w:t xml:space="preserve">At </w:t>
      </w:r>
      <w:r w:rsidR="005B6698">
        <w:t>i</w:t>
      </w:r>
      <w:r w:rsidR="00AC5273">
        <w:t>t</w:t>
      </w:r>
      <w:r w:rsidR="005B6698">
        <w:t>s</w:t>
      </w:r>
      <w:r>
        <w:t xml:space="preserve"> 1</w:t>
      </w:r>
      <w:r w:rsidRPr="00EA458E">
        <w:rPr>
          <w:vertAlign w:val="superscript"/>
        </w:rPr>
        <w:t>st</w:t>
      </w:r>
      <w:r>
        <w:t xml:space="preserve"> meeting,</w:t>
      </w:r>
      <w:r w:rsidR="009035F0">
        <w:t xml:space="preserve"> held together with the 1</w:t>
      </w:r>
      <w:r w:rsidR="009035F0" w:rsidRPr="009035F0">
        <w:rPr>
          <w:vertAlign w:val="superscript"/>
        </w:rPr>
        <w:t>st</w:t>
      </w:r>
      <w:r w:rsidR="009035F0">
        <w:t xml:space="preserve"> meeting of SBSTA</w:t>
      </w:r>
      <w:r w:rsidR="000B746D">
        <w:t xml:space="preserve"> 60</w:t>
      </w:r>
      <w:r w:rsidR="00F12C05">
        <w:t>,</w:t>
      </w:r>
      <w:r w:rsidR="009035F0">
        <w:t xml:space="preserve"> </w:t>
      </w:r>
      <w:r w:rsidR="0038290A">
        <w:t>on 3 June,</w:t>
      </w:r>
      <w:r w:rsidR="009035F0">
        <w:t xml:space="preserve"> </w:t>
      </w:r>
      <w:r>
        <w:t xml:space="preserve">the SBI </w:t>
      </w:r>
      <w:r w:rsidRPr="00B37FC7">
        <w:t xml:space="preserve">considered </w:t>
      </w:r>
      <w:r>
        <w:t xml:space="preserve">the note by the Executive Secretary </w:t>
      </w:r>
      <w:r w:rsidRPr="00B37FC7">
        <w:t xml:space="preserve">containing the provisional </w:t>
      </w:r>
      <w:r>
        <w:t>agenda and annotations.</w:t>
      </w:r>
      <w:r>
        <w:rPr>
          <w:rStyle w:val="FootnoteReference"/>
        </w:rPr>
        <w:footnoteReference w:id="3"/>
      </w:r>
      <w:r>
        <w:t xml:space="preserve"> The Chair recalled that</w:t>
      </w:r>
      <w:r w:rsidR="00773912">
        <w:t>,</w:t>
      </w:r>
      <w:r>
        <w:t xml:space="preserve"> during the pre</w:t>
      </w:r>
      <w:r>
        <w:noBreakHyphen/>
        <w:t>sessional consultations</w:t>
      </w:r>
      <w:r w:rsidR="00773912">
        <w:t>,</w:t>
      </w:r>
      <w:r>
        <w:t xml:space="preserve"> Parties </w:t>
      </w:r>
      <w:r w:rsidR="00773912">
        <w:t xml:space="preserve">had </w:t>
      </w:r>
      <w:r>
        <w:t xml:space="preserve">expressed eagerness to work during the session and broad support </w:t>
      </w:r>
      <w:r w:rsidR="00773912">
        <w:t>for</w:t>
      </w:r>
      <w:r>
        <w:t xml:space="preserve"> the proposed approach to adopting the agenda.</w:t>
      </w:r>
    </w:p>
    <w:p w14:paraId="47B8AC2A" w14:textId="263CDD30" w:rsidR="00692338" w:rsidRDefault="00692338" w:rsidP="00692338">
      <w:pPr>
        <w:pStyle w:val="RegSingleTxtG"/>
      </w:pPr>
      <w:r>
        <w:t>At the same meeting, the Chair proposed that the agenda be adopted with the exception of items 20–21 of the provisional agenda, with the understanding that he would conduct consultations on the way forward for those matters</w:t>
      </w:r>
      <w:r w:rsidR="00E44177">
        <w:t>.</w:t>
      </w:r>
      <w:r w:rsidR="00EA54C3">
        <w:rPr>
          <w:rStyle w:val="FootnoteReference"/>
        </w:rPr>
        <w:footnoteReference w:id="4"/>
      </w:r>
    </w:p>
    <w:p w14:paraId="12B1A705" w14:textId="77777777" w:rsidR="00692338" w:rsidRDefault="00692338" w:rsidP="00692338">
      <w:pPr>
        <w:pStyle w:val="RegSingleTxtG"/>
      </w:pPr>
      <w:r>
        <w:t>As proposed by the Chair, the SBI</w:t>
      </w:r>
      <w:r w:rsidRPr="00B37FC7">
        <w:t xml:space="preserve"> adopted the agenda as follows</w:t>
      </w:r>
      <w:r>
        <w:t>:</w:t>
      </w:r>
      <w:r>
        <w:rPr>
          <w:rStyle w:val="FootnoteReference"/>
        </w:rPr>
        <w:footnoteReference w:id="5"/>
      </w:r>
    </w:p>
    <w:p w14:paraId="4461238A" w14:textId="77777777" w:rsidR="00692338" w:rsidRDefault="00692338">
      <w:pPr>
        <w:pStyle w:val="AnnoSingleTxtG"/>
        <w:numPr>
          <w:ilvl w:val="3"/>
          <w:numId w:val="9"/>
        </w:numPr>
        <w:tabs>
          <w:tab w:val="clear" w:pos="1702"/>
          <w:tab w:val="num" w:pos="2268"/>
        </w:tabs>
        <w:ind w:left="2268"/>
      </w:pPr>
      <w:r w:rsidRPr="0046386F">
        <w:t>Opening of the session.</w:t>
      </w:r>
    </w:p>
    <w:p w14:paraId="5D9D2BDD" w14:textId="77777777" w:rsidR="00692338" w:rsidRPr="0046386F" w:rsidRDefault="00692338">
      <w:pPr>
        <w:pStyle w:val="AnnoSingleTxtG"/>
        <w:numPr>
          <w:ilvl w:val="3"/>
          <w:numId w:val="9"/>
        </w:numPr>
        <w:tabs>
          <w:tab w:val="clear" w:pos="1702"/>
          <w:tab w:val="num" w:pos="2268"/>
          <w:tab w:val="left" w:pos="8504"/>
        </w:tabs>
        <w:ind w:left="2268"/>
      </w:pPr>
      <w:r w:rsidRPr="0046386F">
        <w:t>Organizational matters:</w:t>
      </w:r>
    </w:p>
    <w:p w14:paraId="71A8A91B" w14:textId="77777777" w:rsidR="00692338" w:rsidRPr="0046386F" w:rsidRDefault="00692338">
      <w:pPr>
        <w:pStyle w:val="AnnoSingleTxtG"/>
        <w:numPr>
          <w:ilvl w:val="4"/>
          <w:numId w:val="2"/>
        </w:numPr>
        <w:tabs>
          <w:tab w:val="clear" w:pos="2269"/>
          <w:tab w:val="num" w:pos="2835"/>
        </w:tabs>
        <w:ind w:left="2268"/>
      </w:pPr>
      <w:r w:rsidRPr="0046386F">
        <w:t>Adoption of the agenda;</w:t>
      </w:r>
    </w:p>
    <w:p w14:paraId="6E6C5942" w14:textId="77777777" w:rsidR="00692338" w:rsidRDefault="00692338">
      <w:pPr>
        <w:pStyle w:val="AnnoSingleTxtG"/>
        <w:numPr>
          <w:ilvl w:val="4"/>
          <w:numId w:val="2"/>
        </w:numPr>
        <w:tabs>
          <w:tab w:val="clear" w:pos="2269"/>
          <w:tab w:val="num" w:pos="2835"/>
        </w:tabs>
        <w:ind w:left="2268"/>
      </w:pPr>
      <w:r w:rsidRPr="0023079B">
        <w:t>Election of officers other than the Chair</w:t>
      </w:r>
      <w:r>
        <w:t>;</w:t>
      </w:r>
    </w:p>
    <w:p w14:paraId="4DA91AE8" w14:textId="77777777" w:rsidR="00692338" w:rsidRDefault="00692338">
      <w:pPr>
        <w:pStyle w:val="AnnoSingleTxtG"/>
        <w:numPr>
          <w:ilvl w:val="4"/>
          <w:numId w:val="2"/>
        </w:numPr>
        <w:tabs>
          <w:tab w:val="clear" w:pos="2269"/>
          <w:tab w:val="num" w:pos="2835"/>
        </w:tabs>
        <w:ind w:left="2268"/>
      </w:pPr>
      <w:r w:rsidRPr="0046386F">
        <w:t>Organization of the work of the session;</w:t>
      </w:r>
    </w:p>
    <w:p w14:paraId="6B7A1FB4" w14:textId="77777777" w:rsidR="00692338" w:rsidRPr="009E5FA0" w:rsidRDefault="00692338">
      <w:pPr>
        <w:pStyle w:val="AnnoSingleTxtG"/>
        <w:numPr>
          <w:ilvl w:val="4"/>
          <w:numId w:val="2"/>
        </w:numPr>
        <w:tabs>
          <w:tab w:val="clear" w:pos="2269"/>
          <w:tab w:val="num" w:pos="2835"/>
        </w:tabs>
        <w:ind w:left="2835" w:hanging="567"/>
      </w:pPr>
      <w:r w:rsidRPr="009E5FA0">
        <w:t>Multilateral assessment under the international assessment and review process;</w:t>
      </w:r>
    </w:p>
    <w:p w14:paraId="471F2C09" w14:textId="77777777" w:rsidR="00692338" w:rsidRDefault="00692338">
      <w:pPr>
        <w:pStyle w:val="AnnoSingleTxtG"/>
        <w:numPr>
          <w:ilvl w:val="4"/>
          <w:numId w:val="2"/>
        </w:numPr>
        <w:tabs>
          <w:tab w:val="clear" w:pos="2269"/>
          <w:tab w:val="num" w:pos="2835"/>
        </w:tabs>
        <w:ind w:left="2834" w:hanging="567"/>
      </w:pPr>
      <w:r w:rsidRPr="003066C6">
        <w:t>Facilitative sharing of views under the international consultation and analysis process;</w:t>
      </w:r>
    </w:p>
    <w:p w14:paraId="11E921A0" w14:textId="77777777" w:rsidR="00692338" w:rsidRPr="0088772D" w:rsidRDefault="00692338">
      <w:pPr>
        <w:pStyle w:val="AnnoSingleTxtG"/>
        <w:numPr>
          <w:ilvl w:val="4"/>
          <w:numId w:val="2"/>
        </w:numPr>
        <w:tabs>
          <w:tab w:val="clear" w:pos="2269"/>
          <w:tab w:val="num" w:pos="2835"/>
        </w:tabs>
        <w:ind w:left="2268"/>
        <w:rPr>
          <w:lang w:val="en-US"/>
        </w:rPr>
      </w:pPr>
      <w:bookmarkStart w:id="16" w:name="_Ref164112224"/>
      <w:r w:rsidRPr="00435401">
        <w:t>Mandated</w:t>
      </w:r>
      <w:r w:rsidRPr="002A46F3">
        <w:rPr>
          <w:lang w:val="en-US"/>
        </w:rPr>
        <w:t xml:space="preserve"> events.</w:t>
      </w:r>
      <w:bookmarkEnd w:id="16"/>
      <w:r w:rsidRPr="002A46F3">
        <w:rPr>
          <w:lang w:val="en-US"/>
        </w:rPr>
        <w:t xml:space="preserve"> </w:t>
      </w:r>
      <w:bookmarkStart w:id="17" w:name="_Hlk90385568"/>
      <w:bookmarkStart w:id="18" w:name="_Hlk90649410"/>
    </w:p>
    <w:bookmarkEnd w:id="17"/>
    <w:p w14:paraId="37BBAE20" w14:textId="77777777" w:rsidR="00692338" w:rsidRDefault="00692338">
      <w:pPr>
        <w:pStyle w:val="AnnoSingleTxtG"/>
        <w:numPr>
          <w:ilvl w:val="3"/>
          <w:numId w:val="9"/>
        </w:numPr>
        <w:ind w:left="2268"/>
      </w:pPr>
      <w:r w:rsidRPr="0046386F">
        <w:t>Reporting from and review of Parties included in Annex I to the Convention</w:t>
      </w:r>
      <w:r>
        <w:t>:</w:t>
      </w:r>
    </w:p>
    <w:p w14:paraId="3613C18A" w14:textId="77777777" w:rsidR="00692338" w:rsidRDefault="00692338">
      <w:pPr>
        <w:pStyle w:val="AnnoSingleTxtG"/>
        <w:numPr>
          <w:ilvl w:val="4"/>
          <w:numId w:val="2"/>
        </w:numPr>
        <w:tabs>
          <w:tab w:val="clear" w:pos="2269"/>
          <w:tab w:val="num" w:pos="2835"/>
        </w:tabs>
        <w:ind w:left="2834" w:hanging="566"/>
      </w:pPr>
      <w:r w:rsidRPr="009516B0">
        <w:t>Status of submission and review of national communications and biennial reports from Parties included in Annex I to the Convention;</w:t>
      </w:r>
    </w:p>
    <w:p w14:paraId="2EF4A2A7" w14:textId="77777777" w:rsidR="00692338" w:rsidRDefault="00692338">
      <w:pPr>
        <w:pStyle w:val="AnnoSingleTxtG"/>
        <w:numPr>
          <w:ilvl w:val="4"/>
          <w:numId w:val="2"/>
        </w:numPr>
        <w:tabs>
          <w:tab w:val="clear" w:pos="2269"/>
          <w:tab w:val="num" w:pos="2835"/>
        </w:tabs>
        <w:ind w:left="2834" w:hanging="566"/>
      </w:pPr>
      <w:r w:rsidRPr="009516B0">
        <w:t>Compilations and syntheses of biennial reports from Parties included in Annex</w:t>
      </w:r>
      <w:r>
        <w:t> </w:t>
      </w:r>
      <w:r w:rsidRPr="009516B0">
        <w:t xml:space="preserve">I to the Convention; </w:t>
      </w:r>
    </w:p>
    <w:p w14:paraId="7A109A22" w14:textId="77777777" w:rsidR="00692338" w:rsidRDefault="00692338">
      <w:pPr>
        <w:pStyle w:val="AnnoSingleTxtG"/>
        <w:numPr>
          <w:ilvl w:val="4"/>
          <w:numId w:val="2"/>
        </w:numPr>
        <w:tabs>
          <w:tab w:val="clear" w:pos="2269"/>
          <w:tab w:val="num" w:pos="2835"/>
        </w:tabs>
        <w:ind w:left="2834" w:hanging="566"/>
      </w:pPr>
      <w:r w:rsidRPr="009516B0">
        <w:t>Report on national greenhouse gas inventory data from Parties included in Annex I to the Convention</w:t>
      </w:r>
      <w:r>
        <w:t>.</w:t>
      </w:r>
    </w:p>
    <w:p w14:paraId="69F616C4" w14:textId="77777777" w:rsidR="00692338" w:rsidRPr="0046386F" w:rsidRDefault="00692338">
      <w:pPr>
        <w:pStyle w:val="AnnoSingleTxtG"/>
        <w:numPr>
          <w:ilvl w:val="3"/>
          <w:numId w:val="9"/>
        </w:numPr>
        <w:tabs>
          <w:tab w:val="clear" w:pos="1702"/>
          <w:tab w:val="num" w:pos="2268"/>
        </w:tabs>
        <w:ind w:left="2268"/>
      </w:pPr>
      <w:r w:rsidRPr="0046386F">
        <w:t>Reporting from Parties not included in Annex I to the Convention</w:t>
      </w:r>
      <w:bookmarkEnd w:id="18"/>
      <w:r w:rsidRPr="0046386F">
        <w:t>:</w:t>
      </w:r>
    </w:p>
    <w:p w14:paraId="20D44654" w14:textId="77777777" w:rsidR="00692338" w:rsidRPr="0046386F" w:rsidRDefault="00692338">
      <w:pPr>
        <w:pStyle w:val="AnnoSingleTxtG"/>
        <w:numPr>
          <w:ilvl w:val="4"/>
          <w:numId w:val="2"/>
        </w:numPr>
        <w:tabs>
          <w:tab w:val="clear" w:pos="2269"/>
          <w:tab w:val="num" w:pos="2835"/>
        </w:tabs>
        <w:ind w:left="2834" w:hanging="567"/>
      </w:pPr>
      <w:bookmarkStart w:id="19" w:name="_Hlk129260940"/>
      <w:r w:rsidRPr="0046386F">
        <w:t>Information contained in national communications from Parties not included in Annex I to the Convention;</w:t>
      </w:r>
    </w:p>
    <w:p w14:paraId="0A9AD84A" w14:textId="77777777" w:rsidR="00692338" w:rsidRPr="0046386F" w:rsidRDefault="00692338">
      <w:pPr>
        <w:pStyle w:val="AnnoSingleTxtG"/>
        <w:numPr>
          <w:ilvl w:val="4"/>
          <w:numId w:val="2"/>
        </w:numPr>
        <w:tabs>
          <w:tab w:val="clear" w:pos="2269"/>
          <w:tab w:val="num" w:pos="2835"/>
        </w:tabs>
        <w:ind w:left="2834" w:hanging="567"/>
      </w:pPr>
      <w:r w:rsidRPr="0046386F">
        <w:t>Provision of financial and technical support;</w:t>
      </w:r>
    </w:p>
    <w:p w14:paraId="71684534" w14:textId="77777777" w:rsidR="00692338" w:rsidRDefault="00692338">
      <w:pPr>
        <w:pStyle w:val="AnnoSingleTxtG"/>
        <w:numPr>
          <w:ilvl w:val="4"/>
          <w:numId w:val="2"/>
        </w:numPr>
        <w:tabs>
          <w:tab w:val="clear" w:pos="2269"/>
          <w:tab w:val="num" w:pos="2835"/>
        </w:tabs>
        <w:ind w:left="2834" w:hanging="567"/>
      </w:pPr>
      <w:r w:rsidRPr="0046386F">
        <w:t>Summary reports on the technical analysis of biennial update reports of Parties not included in Annex I to the Convention</w:t>
      </w:r>
      <w:r>
        <w:t>.</w:t>
      </w:r>
    </w:p>
    <w:p w14:paraId="4833D02E" w14:textId="77777777" w:rsidR="00692338" w:rsidRDefault="00692338">
      <w:pPr>
        <w:pStyle w:val="AnnoSingleTxtG"/>
        <w:numPr>
          <w:ilvl w:val="3"/>
          <w:numId w:val="9"/>
        </w:numPr>
        <w:tabs>
          <w:tab w:val="clear" w:pos="1702"/>
          <w:tab w:val="num" w:pos="2268"/>
        </w:tabs>
        <w:ind w:left="2268"/>
      </w:pPr>
      <w:bookmarkStart w:id="20" w:name="_Hlk155710615"/>
      <w:bookmarkEnd w:id="19"/>
      <w:r w:rsidRPr="00E42AC0">
        <w:t>Matters relating to the global stock</w:t>
      </w:r>
      <w:r>
        <w:t>take:</w:t>
      </w:r>
    </w:p>
    <w:p w14:paraId="06C64AF5" w14:textId="77777777" w:rsidR="00692338" w:rsidRDefault="00692338">
      <w:pPr>
        <w:pStyle w:val="AnnoSingleTxtG"/>
        <w:numPr>
          <w:ilvl w:val="4"/>
          <w:numId w:val="2"/>
        </w:numPr>
        <w:tabs>
          <w:tab w:val="clear" w:pos="2269"/>
          <w:tab w:val="num" w:pos="2835"/>
        </w:tabs>
        <w:ind w:left="2834" w:hanging="566"/>
      </w:pPr>
      <w:r w:rsidRPr="1196D7EE">
        <w:t>Procedural and logistical elements of the overall global stocktake process;</w:t>
      </w:r>
      <w:r w:rsidRPr="00626209">
        <w:rPr>
          <w:sz w:val="18"/>
          <w:szCs w:val="18"/>
        </w:rPr>
        <w:t>*</w:t>
      </w:r>
    </w:p>
    <w:bookmarkEnd w:id="20"/>
    <w:p w14:paraId="00364F1B" w14:textId="77777777" w:rsidR="00692338" w:rsidRPr="00E42AC0" w:rsidRDefault="00692338">
      <w:pPr>
        <w:pStyle w:val="AnnoSingleTxtG"/>
        <w:numPr>
          <w:ilvl w:val="4"/>
          <w:numId w:val="2"/>
        </w:numPr>
        <w:tabs>
          <w:tab w:val="clear" w:pos="2269"/>
          <w:tab w:val="num" w:pos="3401"/>
        </w:tabs>
        <w:ind w:left="2834" w:hanging="566"/>
      </w:pPr>
      <w:r w:rsidRPr="1196D7EE">
        <w:t xml:space="preserve">Modalities </w:t>
      </w:r>
      <w:r>
        <w:t>of</w:t>
      </w:r>
      <w:r w:rsidRPr="1196D7EE">
        <w:t xml:space="preserve"> the </w:t>
      </w:r>
      <w:r>
        <w:t>United Arab Emirates d</w:t>
      </w:r>
      <w:r w:rsidRPr="1196D7EE">
        <w:t xml:space="preserve">ialogue on </w:t>
      </w:r>
      <w:r>
        <w:t>i</w:t>
      </w:r>
      <w:r w:rsidRPr="1196D7EE">
        <w:t>mplementing the</w:t>
      </w:r>
      <w:r>
        <w:t xml:space="preserve"> global stocktake</w:t>
      </w:r>
      <w:r w:rsidRPr="1196D7EE" w:rsidDel="00537D30">
        <w:t xml:space="preserve"> </w:t>
      </w:r>
      <w:r w:rsidDel="00537D30">
        <w:t>o</w:t>
      </w:r>
      <w:r w:rsidRPr="1196D7EE" w:rsidDel="00537D30">
        <w:t>utcomes</w:t>
      </w:r>
      <w:r w:rsidDel="00537D30">
        <w:t>, referred to</w:t>
      </w:r>
      <w:r w:rsidRPr="00563271" w:rsidDel="00537D30">
        <w:t xml:space="preserve"> </w:t>
      </w:r>
      <w:r w:rsidDel="00537D30">
        <w:t>in</w:t>
      </w:r>
      <w:r w:rsidRPr="00563271" w:rsidDel="00537D30">
        <w:t xml:space="preserve"> </w:t>
      </w:r>
      <w:r>
        <w:t xml:space="preserve">paragraph 97 of </w:t>
      </w:r>
      <w:r w:rsidRPr="00563271" w:rsidDel="00537D30">
        <w:t>decision 1/CMA.5</w:t>
      </w:r>
      <w:r>
        <w:t>.</w:t>
      </w:r>
    </w:p>
    <w:p w14:paraId="3E8577D4" w14:textId="77777777" w:rsidR="00692338" w:rsidRPr="00B3223E" w:rsidRDefault="00692338">
      <w:pPr>
        <w:pStyle w:val="AnnoSingleTxtG"/>
        <w:numPr>
          <w:ilvl w:val="3"/>
          <w:numId w:val="9"/>
        </w:numPr>
        <w:tabs>
          <w:tab w:val="clear" w:pos="1702"/>
          <w:tab w:val="num" w:pos="2268"/>
        </w:tabs>
        <w:ind w:left="2268"/>
      </w:pPr>
      <w:bookmarkStart w:id="21" w:name="_Hlk155710643"/>
      <w:r w:rsidRPr="4FB546D2">
        <w:t>Sharm el-Sheikh mitigation ambition and implementation work programme.</w:t>
      </w:r>
      <w:r w:rsidRPr="00FA649F">
        <w:rPr>
          <w:sz w:val="18"/>
          <w:szCs w:val="18"/>
        </w:rPr>
        <w:t>*</w:t>
      </w:r>
    </w:p>
    <w:p w14:paraId="2152E2A0" w14:textId="77777777" w:rsidR="00692338" w:rsidRPr="005F3BB5" w:rsidRDefault="00692338">
      <w:pPr>
        <w:pStyle w:val="AnnoSingleTxtG"/>
        <w:numPr>
          <w:ilvl w:val="3"/>
          <w:numId w:val="9"/>
        </w:numPr>
        <w:tabs>
          <w:tab w:val="clear" w:pos="1702"/>
          <w:tab w:val="num" w:pos="2268"/>
        </w:tabs>
        <w:ind w:left="2268"/>
      </w:pPr>
      <w:r>
        <w:t>United Arab Emirates just transition work</w:t>
      </w:r>
      <w:r w:rsidRPr="005F3BB5">
        <w:t xml:space="preserve"> programme.</w:t>
      </w:r>
      <w:r w:rsidRPr="00FA649F">
        <w:rPr>
          <w:sz w:val="18"/>
          <w:szCs w:val="18"/>
        </w:rPr>
        <w:t>*</w:t>
      </w:r>
    </w:p>
    <w:bookmarkEnd w:id="21"/>
    <w:p w14:paraId="03CCD77D" w14:textId="77777777" w:rsidR="00692338" w:rsidRPr="0046386F" w:rsidRDefault="00692338">
      <w:pPr>
        <w:pStyle w:val="AnnoSingleTxtG"/>
        <w:numPr>
          <w:ilvl w:val="3"/>
          <w:numId w:val="9"/>
        </w:numPr>
        <w:tabs>
          <w:tab w:val="clear" w:pos="1702"/>
          <w:tab w:val="num" w:pos="2834"/>
        </w:tabs>
        <w:ind w:left="2268"/>
      </w:pPr>
      <w:r w:rsidRPr="0046386F">
        <w:t>Matters relating to the forum on the impact of the implementation of response measures serving the Convention, the Kyoto Protocol and the Paris Agreement</w:t>
      </w:r>
      <w:r>
        <w:t>.</w:t>
      </w:r>
      <w:r w:rsidRPr="00FA649F">
        <w:rPr>
          <w:sz w:val="18"/>
          <w:szCs w:val="18"/>
        </w:rPr>
        <w:t>*</w:t>
      </w:r>
    </w:p>
    <w:p w14:paraId="64739533" w14:textId="77777777" w:rsidR="00692338" w:rsidRPr="00074C57" w:rsidRDefault="00692338">
      <w:pPr>
        <w:pStyle w:val="AnnoSingleTxtG"/>
        <w:numPr>
          <w:ilvl w:val="3"/>
          <w:numId w:val="9"/>
        </w:numPr>
        <w:tabs>
          <w:tab w:val="clear" w:pos="1702"/>
          <w:tab w:val="num" w:pos="2268"/>
        </w:tabs>
        <w:ind w:left="2268"/>
      </w:pPr>
      <w:r w:rsidRPr="00987166">
        <w:t>Sharm el-Sheikh joint work on implementation of climate action on agriculture and food security</w:t>
      </w:r>
      <w:r w:rsidRPr="00074C57">
        <w:t>.</w:t>
      </w:r>
      <w:r w:rsidRPr="00FA649F">
        <w:rPr>
          <w:sz w:val="18"/>
          <w:szCs w:val="18"/>
        </w:rPr>
        <w:t>*</w:t>
      </w:r>
    </w:p>
    <w:p w14:paraId="412FA79C" w14:textId="77777777" w:rsidR="00692338" w:rsidRDefault="00692338">
      <w:pPr>
        <w:pStyle w:val="AnnoSingleTxtG"/>
        <w:numPr>
          <w:ilvl w:val="3"/>
          <w:numId w:val="9"/>
        </w:numPr>
        <w:tabs>
          <w:tab w:val="clear" w:pos="1702"/>
          <w:tab w:val="num" w:pos="2268"/>
        </w:tabs>
        <w:ind w:left="2268"/>
      </w:pPr>
      <w:r>
        <w:t>Matters relating to adaptation:</w:t>
      </w:r>
    </w:p>
    <w:p w14:paraId="5C3DDC98" w14:textId="77777777" w:rsidR="00692338" w:rsidRDefault="00692338">
      <w:pPr>
        <w:pStyle w:val="RegSingleTxtG2"/>
        <w:numPr>
          <w:ilvl w:val="4"/>
          <w:numId w:val="2"/>
        </w:numPr>
        <w:ind w:left="2834" w:hanging="567"/>
      </w:pPr>
      <w:bookmarkStart w:id="22" w:name="_Hlk155710481"/>
      <w:r>
        <w:t>Matters relating to the g</w:t>
      </w:r>
      <w:r w:rsidRPr="00C015BC">
        <w:t>lobal goal on adaptation</w:t>
      </w:r>
      <w:r>
        <w:t>;</w:t>
      </w:r>
      <w:r w:rsidRPr="00FA649F">
        <w:rPr>
          <w:sz w:val="18"/>
          <w:szCs w:val="18"/>
        </w:rPr>
        <w:t>*</w:t>
      </w:r>
    </w:p>
    <w:p w14:paraId="4C4493A7" w14:textId="77777777" w:rsidR="00692338" w:rsidRPr="00E03175" w:rsidRDefault="00692338">
      <w:pPr>
        <w:pStyle w:val="RegSingleTxtG2"/>
        <w:numPr>
          <w:ilvl w:val="4"/>
          <w:numId w:val="2"/>
        </w:numPr>
        <w:ind w:left="2834" w:hanging="567"/>
      </w:pPr>
      <w:r>
        <w:t>Report of the Adaptation Committee and r</w:t>
      </w:r>
      <w:r w:rsidRPr="00E03175">
        <w:t>eview of the progress, effectiveness and performance of the Adaptation Committee</w:t>
      </w:r>
      <w:r>
        <w:t>;</w:t>
      </w:r>
      <w:r w:rsidRPr="00FA649F">
        <w:rPr>
          <w:sz w:val="18"/>
          <w:szCs w:val="18"/>
        </w:rPr>
        <w:t>*</w:t>
      </w:r>
    </w:p>
    <w:bookmarkEnd w:id="22"/>
    <w:p w14:paraId="7DE13EBD" w14:textId="77777777" w:rsidR="00692338" w:rsidRPr="00074C57" w:rsidRDefault="00692338">
      <w:pPr>
        <w:pStyle w:val="RegSingleTxtG2"/>
        <w:numPr>
          <w:ilvl w:val="4"/>
          <w:numId w:val="2"/>
        </w:numPr>
        <w:ind w:left="2834" w:hanging="567"/>
      </w:pPr>
      <w:r>
        <w:t>National adaptation plans.</w:t>
      </w:r>
    </w:p>
    <w:p w14:paraId="4530C708" w14:textId="77777777" w:rsidR="00692338" w:rsidRDefault="00692338">
      <w:pPr>
        <w:pStyle w:val="AnnoSingleTxtG"/>
        <w:numPr>
          <w:ilvl w:val="3"/>
          <w:numId w:val="9"/>
        </w:numPr>
        <w:ind w:left="2268"/>
      </w:pPr>
      <w:r w:rsidRPr="0046386F">
        <w:t>Matters relating to the least developed countries.</w:t>
      </w:r>
    </w:p>
    <w:p w14:paraId="7B5046CF" w14:textId="77777777" w:rsidR="00692338" w:rsidRPr="001D3FBB" w:rsidRDefault="00692338">
      <w:pPr>
        <w:pStyle w:val="AnnoSingleTxtG"/>
        <w:numPr>
          <w:ilvl w:val="3"/>
          <w:numId w:val="9"/>
        </w:numPr>
        <w:tabs>
          <w:tab w:val="clear" w:pos="1702"/>
          <w:tab w:val="num" w:pos="2268"/>
        </w:tabs>
        <w:ind w:left="2268"/>
      </w:pPr>
      <w:bookmarkStart w:id="23" w:name="_Hlk90652287"/>
      <w:r w:rsidRPr="00264BED">
        <w:t>Terms</w:t>
      </w:r>
      <w:r w:rsidRPr="004B0DFF">
        <w:t xml:space="preserve"> of </w:t>
      </w:r>
      <w:r w:rsidRPr="00264BED">
        <w:t xml:space="preserve">reference for </w:t>
      </w:r>
      <w:r w:rsidRPr="004B0DFF">
        <w:t xml:space="preserve">the </w:t>
      </w:r>
      <w:r>
        <w:t xml:space="preserve">2024 </w:t>
      </w:r>
      <w:r w:rsidRPr="00264BED">
        <w:t>r</w:t>
      </w:r>
      <w:r>
        <w:t>eview</w:t>
      </w:r>
      <w:r w:rsidRPr="004B0DFF">
        <w:t xml:space="preserve"> of the Warsaw International Mechanism </w:t>
      </w:r>
      <w:r w:rsidRPr="009E5FA0">
        <w:t>for Loss and Damage associated with Climate Change Impacts</w:t>
      </w:r>
      <w:r w:rsidRPr="001D3FBB">
        <w:t>.</w:t>
      </w:r>
      <w:r w:rsidRPr="00FA649F">
        <w:rPr>
          <w:sz w:val="18"/>
          <w:szCs w:val="18"/>
        </w:rPr>
        <w:t>*</w:t>
      </w:r>
    </w:p>
    <w:bookmarkEnd w:id="23"/>
    <w:p w14:paraId="51B96949" w14:textId="77777777" w:rsidR="00692338" w:rsidRPr="003D0511" w:rsidRDefault="00692338">
      <w:pPr>
        <w:pStyle w:val="AnnoSingleTxtG"/>
        <w:numPr>
          <w:ilvl w:val="3"/>
          <w:numId w:val="9"/>
        </w:numPr>
        <w:tabs>
          <w:tab w:val="clear" w:pos="1702"/>
          <w:tab w:val="num" w:pos="2834"/>
        </w:tabs>
        <w:ind w:left="2268"/>
      </w:pPr>
      <w:r w:rsidRPr="003D0511">
        <w:t xml:space="preserve">Development and transfer of technologies and implementation of the Technology Mechanism: </w:t>
      </w:r>
      <w:r>
        <w:t>l</w:t>
      </w:r>
      <w:r w:rsidRPr="003D0511">
        <w:t>inkages between the Technology Mechanism and the Financial Mechanism</w:t>
      </w:r>
      <w:r>
        <w:t>.</w:t>
      </w:r>
    </w:p>
    <w:p w14:paraId="5108F98C" w14:textId="77777777" w:rsidR="00692338" w:rsidRDefault="00692338">
      <w:pPr>
        <w:pStyle w:val="AnnoSingleTxtG"/>
        <w:numPr>
          <w:ilvl w:val="3"/>
          <w:numId w:val="9"/>
        </w:numPr>
        <w:tabs>
          <w:tab w:val="clear" w:pos="1702"/>
          <w:tab w:val="num" w:pos="2268"/>
        </w:tabs>
        <w:ind w:left="2268"/>
      </w:pPr>
      <w:r w:rsidRPr="00CA3134">
        <w:t>Matters relating to the Adaptation Fund</w:t>
      </w:r>
      <w:r>
        <w:t>.</w:t>
      </w:r>
    </w:p>
    <w:p w14:paraId="605A5C81" w14:textId="77777777" w:rsidR="00692338" w:rsidRPr="0046386F" w:rsidRDefault="00692338">
      <w:pPr>
        <w:pStyle w:val="AnnoSingleTxtG"/>
        <w:numPr>
          <w:ilvl w:val="3"/>
          <w:numId w:val="9"/>
        </w:numPr>
        <w:tabs>
          <w:tab w:val="clear" w:pos="1702"/>
          <w:tab w:val="num" w:pos="2268"/>
        </w:tabs>
        <w:ind w:left="2268"/>
      </w:pPr>
      <w:r w:rsidRPr="0046386F">
        <w:t>Matters relating to capacity-building</w:t>
      </w:r>
      <w:r>
        <w:t>.</w:t>
      </w:r>
    </w:p>
    <w:p w14:paraId="059BA93E" w14:textId="77777777" w:rsidR="00692338" w:rsidRDefault="00692338">
      <w:pPr>
        <w:pStyle w:val="AnnoSingleTxtG"/>
        <w:numPr>
          <w:ilvl w:val="3"/>
          <w:numId w:val="9"/>
        </w:numPr>
        <w:tabs>
          <w:tab w:val="clear" w:pos="1702"/>
          <w:tab w:val="num" w:pos="2268"/>
        </w:tabs>
        <w:ind w:left="2268"/>
      </w:pPr>
      <w:r>
        <w:t>Arrangements for intergovernmental meetings.</w:t>
      </w:r>
    </w:p>
    <w:p w14:paraId="3FB863F9" w14:textId="77777777" w:rsidR="00692338" w:rsidRDefault="00692338">
      <w:pPr>
        <w:pStyle w:val="AnnoSingleTxtG"/>
        <w:numPr>
          <w:ilvl w:val="3"/>
          <w:numId w:val="9"/>
        </w:numPr>
        <w:tabs>
          <w:tab w:val="clear" w:pos="1702"/>
          <w:tab w:val="num" w:pos="2268"/>
        </w:tabs>
        <w:ind w:left="2268"/>
      </w:pPr>
      <w:r>
        <w:t>Gender and climate change.</w:t>
      </w:r>
    </w:p>
    <w:p w14:paraId="1FE026FE" w14:textId="77777777" w:rsidR="00692338" w:rsidRPr="0046386F" w:rsidRDefault="00692338">
      <w:pPr>
        <w:pStyle w:val="AnnoSingleTxtG"/>
        <w:numPr>
          <w:ilvl w:val="3"/>
          <w:numId w:val="9"/>
        </w:numPr>
        <w:tabs>
          <w:tab w:val="clear" w:pos="1702"/>
          <w:tab w:val="num" w:pos="2268"/>
        </w:tabs>
        <w:ind w:left="2268"/>
      </w:pPr>
      <w:r>
        <w:t>Matters relating to Action for Climate Empowerment.</w:t>
      </w:r>
    </w:p>
    <w:p w14:paraId="7544A873" w14:textId="77777777" w:rsidR="00692338" w:rsidRPr="0046386F" w:rsidRDefault="00692338">
      <w:pPr>
        <w:pStyle w:val="AnnoSingleTxtG"/>
        <w:numPr>
          <w:ilvl w:val="3"/>
          <w:numId w:val="9"/>
        </w:numPr>
        <w:tabs>
          <w:tab w:val="clear" w:pos="1702"/>
          <w:tab w:val="num" w:pos="2268"/>
        </w:tabs>
        <w:ind w:left="2268"/>
      </w:pPr>
      <w:r w:rsidRPr="0046386F">
        <w:t>Administrative, financial and institutional matters</w:t>
      </w:r>
      <w:r>
        <w:t>.</w:t>
      </w:r>
    </w:p>
    <w:p w14:paraId="65FF3D3C" w14:textId="77777777" w:rsidR="00692338" w:rsidRDefault="00692338">
      <w:pPr>
        <w:pStyle w:val="AnnoSingleTxtG"/>
        <w:numPr>
          <w:ilvl w:val="3"/>
          <w:numId w:val="9"/>
        </w:numPr>
        <w:tabs>
          <w:tab w:val="clear" w:pos="1702"/>
          <w:tab w:val="num" w:pos="2268"/>
        </w:tabs>
        <w:ind w:left="2268"/>
      </w:pPr>
      <w:r w:rsidRPr="0046386F">
        <w:t>Other matters.</w:t>
      </w:r>
    </w:p>
    <w:p w14:paraId="0BDD1193" w14:textId="77777777" w:rsidR="00692338" w:rsidRDefault="00692338">
      <w:pPr>
        <w:pStyle w:val="AnnoSingleTxtG"/>
        <w:numPr>
          <w:ilvl w:val="3"/>
          <w:numId w:val="9"/>
        </w:numPr>
        <w:tabs>
          <w:tab w:val="clear" w:pos="1702"/>
          <w:tab w:val="num" w:pos="2268"/>
        </w:tabs>
        <w:ind w:left="2268"/>
      </w:pPr>
      <w:r w:rsidRPr="0046386F">
        <w:t>Closure of and report on the session.</w:t>
      </w:r>
    </w:p>
    <w:p w14:paraId="40AD721A" w14:textId="05BC6D73" w:rsidR="00E44177" w:rsidRDefault="004B6819" w:rsidP="004B6819">
      <w:pPr>
        <w:pStyle w:val="RegSingleTxtG"/>
      </w:pPr>
      <w:r w:rsidRPr="00AD2EC0">
        <w:t xml:space="preserve">Representatives of </w:t>
      </w:r>
      <w:r w:rsidR="00BC7C6C">
        <w:t>three</w:t>
      </w:r>
      <w:r w:rsidRPr="00AD2EC0">
        <w:t xml:space="preserve"> Parties </w:t>
      </w:r>
      <w:r w:rsidR="00004155">
        <w:t xml:space="preserve">made </w:t>
      </w:r>
      <w:r w:rsidR="00AF5613">
        <w:t>statements,</w:t>
      </w:r>
      <w:r w:rsidRPr="00AD2EC0">
        <w:t xml:space="preserve"> including </w:t>
      </w:r>
      <w:r w:rsidR="00CE2653">
        <w:t>two</w:t>
      </w:r>
      <w:r w:rsidRPr="00AD2EC0">
        <w:t xml:space="preserve"> on behalf of </w:t>
      </w:r>
      <w:bookmarkStart w:id="24" w:name="_Ref171072657"/>
      <w:r w:rsidR="00AA78AB">
        <w:t>groups</w:t>
      </w:r>
      <w:r w:rsidRPr="00AD2EC0">
        <w:t xml:space="preserve"> of Parties</w:t>
      </w:r>
      <w:r w:rsidR="00C55CE7">
        <w:t>: African Group and</w:t>
      </w:r>
      <w:r w:rsidRPr="00AD2EC0">
        <w:t xml:space="preserve"> </w:t>
      </w:r>
      <w:r w:rsidR="00AA78AB">
        <w:t>LMDC</w:t>
      </w:r>
      <w:r w:rsidR="00C55CE7">
        <w:t>s</w:t>
      </w:r>
      <w:r w:rsidRPr="00AD2EC0">
        <w:t>.</w:t>
      </w:r>
      <w:bookmarkStart w:id="25" w:name="_Ref172037612"/>
      <w:r w:rsidRPr="00AD2EC0">
        <w:rPr>
          <w:rStyle w:val="FootnoteReference"/>
        </w:rPr>
        <w:footnoteReference w:id="6"/>
      </w:r>
      <w:bookmarkEnd w:id="24"/>
      <w:bookmarkEnd w:id="25"/>
    </w:p>
    <w:p w14:paraId="7672769F" w14:textId="79359251" w:rsidR="003D454A" w:rsidRPr="00C80DC8" w:rsidRDefault="00EB7EC4" w:rsidP="00C80DC8">
      <w:pPr>
        <w:pStyle w:val="RegH1G"/>
        <w:rPr>
          <w:b w:val="0"/>
          <w:bCs/>
          <w:sz w:val="20"/>
        </w:rPr>
      </w:pPr>
      <w:bookmarkStart w:id="26" w:name="_Toc171497885"/>
      <w:bookmarkStart w:id="27" w:name="_Toc171498239"/>
      <w:bookmarkStart w:id="28" w:name="_Toc171517524"/>
      <w:r>
        <w:t>Election of of</w:t>
      </w:r>
      <w:r w:rsidR="00723478">
        <w:t>ficers other than the Chair</w:t>
      </w:r>
      <w:r w:rsidR="00FF28D8">
        <w:br/>
      </w:r>
      <w:r w:rsidR="00FF28D8" w:rsidRPr="00723478">
        <w:rPr>
          <w:b w:val="0"/>
          <w:bCs/>
          <w:sz w:val="20"/>
        </w:rPr>
        <w:t>(Agenda sub-item 2(</w:t>
      </w:r>
      <w:r w:rsidR="00A46558" w:rsidRPr="00723478">
        <w:rPr>
          <w:b w:val="0"/>
          <w:bCs/>
          <w:sz w:val="20"/>
        </w:rPr>
        <w:t>b</w:t>
      </w:r>
      <w:r w:rsidR="00FF28D8" w:rsidRPr="00723478">
        <w:rPr>
          <w:b w:val="0"/>
          <w:bCs/>
          <w:sz w:val="20"/>
        </w:rPr>
        <w:t>))</w:t>
      </w:r>
      <w:bookmarkEnd w:id="26"/>
      <w:bookmarkEnd w:id="27"/>
      <w:bookmarkEnd w:id="28"/>
    </w:p>
    <w:p w14:paraId="229D766D" w14:textId="5C5FDDE4" w:rsidR="0022783D" w:rsidRPr="00BD3276" w:rsidRDefault="0003094D" w:rsidP="00C80DC8">
      <w:pPr>
        <w:pStyle w:val="RegSingleTxtG"/>
      </w:pPr>
      <w:r w:rsidRPr="0003094D">
        <w:t xml:space="preserve">At </w:t>
      </w:r>
      <w:r w:rsidR="007243B8">
        <w:t>the</w:t>
      </w:r>
      <w:r w:rsidR="00914FA6">
        <w:t xml:space="preserve"> 1</w:t>
      </w:r>
      <w:r w:rsidR="00914FA6" w:rsidRPr="00914FA6">
        <w:rPr>
          <w:vertAlign w:val="superscript"/>
        </w:rPr>
        <w:t>st</w:t>
      </w:r>
      <w:r w:rsidR="00914FA6">
        <w:t xml:space="preserve"> meeting</w:t>
      </w:r>
      <w:r w:rsidRPr="0003094D">
        <w:t>, the Chair</w:t>
      </w:r>
      <w:r w:rsidR="0022783D" w:rsidRPr="0022783D">
        <w:t xml:space="preserve"> recalled that the SBI was expected to elect its Vice-Chair and Rapporteur for 2024</w:t>
      </w:r>
      <w:r w:rsidR="00566091">
        <w:t xml:space="preserve">. </w:t>
      </w:r>
      <w:r w:rsidR="0022783D" w:rsidRPr="0022783D">
        <w:t xml:space="preserve">At </w:t>
      </w:r>
      <w:r w:rsidR="00096423">
        <w:t>its 3</w:t>
      </w:r>
      <w:r w:rsidR="00096423" w:rsidRPr="00096423">
        <w:rPr>
          <w:vertAlign w:val="superscript"/>
        </w:rPr>
        <w:t>rd</w:t>
      </w:r>
      <w:r w:rsidR="00096423">
        <w:t xml:space="preserve"> </w:t>
      </w:r>
      <w:r w:rsidR="0022783D" w:rsidRPr="0022783D">
        <w:t xml:space="preserve">meeting, </w:t>
      </w:r>
      <w:r w:rsidR="006E3539">
        <w:t xml:space="preserve">on </w:t>
      </w:r>
      <w:r w:rsidR="00A62A70">
        <w:t>13</w:t>
      </w:r>
      <w:r w:rsidR="006E3539">
        <w:t xml:space="preserve"> June, </w:t>
      </w:r>
      <w:r w:rsidR="0022783D" w:rsidRPr="0022783D">
        <w:t>the</w:t>
      </w:r>
      <w:r w:rsidR="003C0D33">
        <w:t xml:space="preserve"> </w:t>
      </w:r>
      <w:r w:rsidR="0022783D" w:rsidRPr="0022783D">
        <w:t>SBI re-elected Gonzalo Guaiquil as its Vice-Chair</w:t>
      </w:r>
      <w:r w:rsidR="004469CB">
        <w:t>,</w:t>
      </w:r>
      <w:r w:rsidR="003C0D33">
        <w:t xml:space="preserve"> and the </w:t>
      </w:r>
      <w:r w:rsidR="0022783D" w:rsidRPr="0022783D">
        <w:t xml:space="preserve">Chair informed </w:t>
      </w:r>
      <w:r w:rsidR="00467864">
        <w:t>the SBI</w:t>
      </w:r>
      <w:r w:rsidR="0022783D" w:rsidRPr="0022783D">
        <w:t xml:space="preserve"> that the secretariat had not received any nominations for Rapporteur. In accordance with rule 22, paragraph 2, of the draft rules of procedure being applied, the serving Rapporteur, Ayşin Turpanci, will remain in office until her successor has been elected at SBI 61 (November 2024).</w:t>
      </w:r>
    </w:p>
    <w:p w14:paraId="2A8D2D94" w14:textId="3C6420CD" w:rsidR="00EB7EC4" w:rsidRDefault="00EB7EC4" w:rsidP="00EB7EC4">
      <w:pPr>
        <w:pStyle w:val="RegH1G"/>
        <w:rPr>
          <w:b w:val="0"/>
          <w:bCs/>
          <w:sz w:val="20"/>
        </w:rPr>
      </w:pPr>
      <w:bookmarkStart w:id="29" w:name="_Toc171497886"/>
      <w:bookmarkStart w:id="30" w:name="_Toc171498240"/>
      <w:bookmarkStart w:id="31" w:name="_Toc171517525"/>
      <w:r>
        <w:t>Organization of the work of the session</w:t>
      </w:r>
      <w:r>
        <w:br/>
      </w:r>
      <w:r w:rsidRPr="00723478">
        <w:rPr>
          <w:b w:val="0"/>
          <w:bCs/>
          <w:sz w:val="20"/>
        </w:rPr>
        <w:t>(Agenda sub-item 2(c))</w:t>
      </w:r>
      <w:bookmarkEnd w:id="29"/>
      <w:bookmarkEnd w:id="30"/>
      <w:bookmarkEnd w:id="31"/>
    </w:p>
    <w:p w14:paraId="6729C32F" w14:textId="77777777" w:rsidR="001A2A85" w:rsidRPr="00AD2EC0" w:rsidRDefault="001A2A85" w:rsidP="001A2A85">
      <w:pPr>
        <w:pStyle w:val="RegSingleTxtG"/>
      </w:pPr>
      <w:r w:rsidRPr="00AD2EC0">
        <w:t>At the 1</w:t>
      </w:r>
      <w:r w:rsidRPr="001A2A85">
        <w:rPr>
          <w:vertAlign w:val="superscript"/>
        </w:rPr>
        <w:t>st</w:t>
      </w:r>
      <w:r w:rsidRPr="00AD2EC0">
        <w:t xml:space="preserve"> meeting,</w:t>
      </w:r>
      <w:r>
        <w:t xml:space="preserve"> </w:t>
      </w:r>
      <w:r w:rsidRPr="00AD2EC0">
        <w:t>the Chair encouraged Parties to engage constructively in the negotiations and respect meeting times</w:t>
      </w:r>
      <w:r>
        <w:t>,</w:t>
      </w:r>
      <w:r w:rsidRPr="00AD2EC0">
        <w:t xml:space="preserve"> and </w:t>
      </w:r>
      <w:r>
        <w:t>recalled</w:t>
      </w:r>
      <w:r w:rsidRPr="00AD2EC0">
        <w:t xml:space="preserve"> the deadline for all groups to conclude work by 6 p.m. on 12 June </w:t>
      </w:r>
      <w:r>
        <w:t xml:space="preserve">in order </w:t>
      </w:r>
      <w:r w:rsidRPr="00AD2EC0">
        <w:t xml:space="preserve">to ensure the timely availability of draft conclusions </w:t>
      </w:r>
      <w:r w:rsidRPr="000315A4">
        <w:t xml:space="preserve">in all official languages of the United Nations </w:t>
      </w:r>
      <w:r w:rsidRPr="00AD2EC0">
        <w:t>for the closing plenary on 13 June. He encouraged Parties to keep all informal consultations open to observers in accordance with established practice.</w:t>
      </w:r>
      <w:r>
        <w:rPr>
          <w:rStyle w:val="FootnoteReference"/>
        </w:rPr>
        <w:footnoteReference w:id="7"/>
      </w:r>
      <w:r w:rsidRPr="00AD2EC0">
        <w:t xml:space="preserve"> </w:t>
      </w:r>
    </w:p>
    <w:p w14:paraId="4831BD56" w14:textId="18256148" w:rsidR="001A2A85" w:rsidRPr="00AD2EC0" w:rsidRDefault="001A2A85" w:rsidP="001A2A85">
      <w:pPr>
        <w:pStyle w:val="RegSingleTxtG"/>
      </w:pPr>
      <w:r w:rsidRPr="00AD2EC0">
        <w:t xml:space="preserve">On </w:t>
      </w:r>
      <w:r>
        <w:t>a</w:t>
      </w:r>
      <w:r w:rsidRPr="00AD2EC0">
        <w:t xml:space="preserve"> proposal by the Chair, the </w:t>
      </w:r>
      <w:r w:rsidR="00680D65">
        <w:t>SBI</w:t>
      </w:r>
      <w:r w:rsidRPr="00AD2EC0">
        <w:t xml:space="preserve"> agreed to proceed on that basis and in line with previously adopted SBI conclusions</w:t>
      </w:r>
      <w:r w:rsidRPr="00AD2EC0">
        <w:rPr>
          <w:rStyle w:val="FootnoteReference"/>
        </w:rPr>
        <w:footnoteReference w:id="8"/>
      </w:r>
      <w:r w:rsidRPr="00AD2EC0">
        <w:t xml:space="preserve"> on the timely conclusion of negotiations and related working practices. </w:t>
      </w:r>
    </w:p>
    <w:p w14:paraId="37397AB0" w14:textId="4E2D9203" w:rsidR="001A2A85" w:rsidRDefault="001A2A85" w:rsidP="001A2A85">
      <w:pPr>
        <w:pStyle w:val="RegSingleTxtG"/>
      </w:pPr>
      <w:r w:rsidRPr="00AD2EC0">
        <w:t>At the 2</w:t>
      </w:r>
      <w:r w:rsidRPr="001A2A85">
        <w:rPr>
          <w:vertAlign w:val="superscript"/>
        </w:rPr>
        <w:t>nd</w:t>
      </w:r>
      <w:r w:rsidRPr="00AD2EC0">
        <w:t xml:space="preserve"> meeting of the </w:t>
      </w:r>
      <w:r w:rsidR="00680D65">
        <w:t>SBI</w:t>
      </w:r>
      <w:r w:rsidRPr="00AD2EC0">
        <w:t>, held together with the 2</w:t>
      </w:r>
      <w:r w:rsidRPr="001A2A85">
        <w:rPr>
          <w:vertAlign w:val="superscript"/>
        </w:rPr>
        <w:t>nd</w:t>
      </w:r>
      <w:r w:rsidRPr="00AD2EC0">
        <w:t xml:space="preserve"> meeting of </w:t>
      </w:r>
      <w:r w:rsidR="00680D65">
        <w:t>SBSTA</w:t>
      </w:r>
      <w:r w:rsidRPr="00AD2EC0">
        <w:t xml:space="preserve"> 60, </w:t>
      </w:r>
      <w:r>
        <w:t xml:space="preserve">on 3 June, </w:t>
      </w:r>
      <w:r w:rsidRPr="00AD2EC0">
        <w:t xml:space="preserve">statements were made by representatives of 30 Parties, including 14 on behalf of groups of Parties: African Group; </w:t>
      </w:r>
      <w:r>
        <w:t xml:space="preserve">AILAC; </w:t>
      </w:r>
      <w:r w:rsidRPr="00AD2EC0">
        <w:t>A</w:t>
      </w:r>
      <w:r>
        <w:t>OSIS</w:t>
      </w:r>
      <w:r w:rsidRPr="00AD2EC0">
        <w:t>; Arab Group; Bolivarian Alliance for the Peoples of Our America – People’s Trade Treaty; Brazil, South Africa, India and China; Coalition for Rainforest Nations; EIG; EU and its member States; Group of 77 and China; Group SUR (form</w:t>
      </w:r>
      <w:r>
        <w:t>er</w:t>
      </w:r>
      <w:r w:rsidRPr="00AD2EC0">
        <w:t xml:space="preserve">ly Argentina, Brazil and Uruguay); </w:t>
      </w:r>
      <w:r>
        <w:t xml:space="preserve">LDCs; LMDCs; </w:t>
      </w:r>
      <w:r w:rsidRPr="00AD2EC0">
        <w:t>and Umbrella Group.</w:t>
      </w:r>
      <w:bookmarkStart w:id="32" w:name="_Ref172046297"/>
      <w:r w:rsidRPr="00AD2EC0">
        <w:rPr>
          <w:rStyle w:val="FootnoteReference"/>
        </w:rPr>
        <w:footnoteReference w:id="9"/>
      </w:r>
      <w:bookmarkEnd w:id="32"/>
      <w:r w:rsidRPr="00AD2EC0">
        <w:t xml:space="preserve"> Statements were also made by representatives of seven </w:t>
      </w:r>
      <w:bookmarkStart w:id="33" w:name="_Hlk169859232"/>
      <w:r w:rsidRPr="00AD2EC0">
        <w:t>U</w:t>
      </w:r>
      <w:r>
        <w:t xml:space="preserve">nited </w:t>
      </w:r>
      <w:r w:rsidRPr="00AD2EC0">
        <w:t>N</w:t>
      </w:r>
      <w:r>
        <w:t>ations</w:t>
      </w:r>
      <w:r w:rsidRPr="00AD2EC0">
        <w:t xml:space="preserve"> and other intergovernmental organizations</w:t>
      </w:r>
      <w:bookmarkEnd w:id="33"/>
      <w:r w:rsidRPr="00AD2EC0">
        <w:t xml:space="preserve">: Global Climate Observing System, Intergovernmental Oceanographic Commission of </w:t>
      </w:r>
      <w:r>
        <w:t>the United Nations Educational, Scientific and Cultural Organization</w:t>
      </w:r>
      <w:r w:rsidRPr="00AD2EC0">
        <w:t>, International Civil Aviation Organization</w:t>
      </w:r>
      <w:r>
        <w:t>,</w:t>
      </w:r>
      <w:r w:rsidRPr="00AD2EC0">
        <w:t xml:space="preserve"> International Maritime Organization</w:t>
      </w:r>
      <w:r>
        <w:t xml:space="preserve">, </w:t>
      </w:r>
      <w:r w:rsidR="003904E7">
        <w:t>Intergovernmental Panel on Climate Change</w:t>
      </w:r>
      <w:r w:rsidRPr="00AD2EC0">
        <w:t>, World Climate Research Programme</w:t>
      </w:r>
      <w:r>
        <w:t xml:space="preserve"> and </w:t>
      </w:r>
      <w:r w:rsidRPr="00AD2EC0">
        <w:t>World Meteorological Organization</w:t>
      </w:r>
      <w:r>
        <w:t>;</w:t>
      </w:r>
      <w:r w:rsidRPr="00AD2EC0">
        <w:rPr>
          <w:rStyle w:val="FootnoteReference"/>
        </w:rPr>
        <w:footnoteReference w:id="10"/>
      </w:r>
      <w:r w:rsidRPr="00AD2EC0">
        <w:t xml:space="preserve"> and by representatives of eight UNFCCC </w:t>
      </w:r>
      <w:r>
        <w:t xml:space="preserve">NGO </w:t>
      </w:r>
      <w:r w:rsidRPr="00AD2EC0">
        <w:t>constituencies: business and industry</w:t>
      </w:r>
      <w:r>
        <w:t>,</w:t>
      </w:r>
      <w:r w:rsidRPr="00AD2EC0">
        <w:t xml:space="preserve"> children and youth</w:t>
      </w:r>
      <w:r>
        <w:t>,</w:t>
      </w:r>
      <w:r w:rsidRPr="00AD2EC0">
        <w:t xml:space="preserve"> environmental</w:t>
      </w:r>
      <w:r>
        <w:t>,</w:t>
      </w:r>
      <w:r w:rsidRPr="00AD2EC0">
        <w:t xml:space="preserve"> research and independen</w:t>
      </w:r>
      <w:r>
        <w:t>t, and</w:t>
      </w:r>
      <w:r w:rsidRPr="00AD2EC0">
        <w:t xml:space="preserve"> trade union NGOs</w:t>
      </w:r>
      <w:r>
        <w:t>,</w:t>
      </w:r>
      <w:r w:rsidRPr="00AD2EC0">
        <w:t xml:space="preserve"> Indigenous Peoples organizations</w:t>
      </w:r>
      <w:r>
        <w:t>,</w:t>
      </w:r>
      <w:r w:rsidRPr="00AD2EC0">
        <w:t xml:space="preserve"> local government and municipal authorities</w:t>
      </w:r>
      <w:r>
        <w:t>,</w:t>
      </w:r>
      <w:r w:rsidRPr="00AD2EC0">
        <w:t xml:space="preserve"> </w:t>
      </w:r>
      <w:r>
        <w:t xml:space="preserve">and </w:t>
      </w:r>
      <w:r w:rsidRPr="00AD2EC0">
        <w:t>women and gender constituency.</w:t>
      </w:r>
      <w:r w:rsidRPr="00AD2EC0">
        <w:rPr>
          <w:rStyle w:val="FootnoteReference"/>
        </w:rPr>
        <w:footnoteReference w:id="11"/>
      </w:r>
    </w:p>
    <w:p w14:paraId="332481BD" w14:textId="77777777" w:rsidR="001A2A85" w:rsidRPr="00AD2EC0" w:rsidRDefault="001A2A85" w:rsidP="001A2A85">
      <w:pPr>
        <w:pStyle w:val="RegSingleTxtG"/>
      </w:pPr>
      <w:r>
        <w:t>All documents prepared for this session are available</w:t>
      </w:r>
      <w:r w:rsidDel="00FA2BC1">
        <w:t xml:space="preserve"> </w:t>
      </w:r>
      <w:r>
        <w:t>on the UNFCCC website.</w:t>
      </w:r>
      <w:r>
        <w:rPr>
          <w:rStyle w:val="FootnoteReference"/>
        </w:rPr>
        <w:footnoteReference w:id="12"/>
      </w:r>
    </w:p>
    <w:p w14:paraId="63D14C34" w14:textId="39DD18FB" w:rsidR="002F7AC0" w:rsidRDefault="001A1CF4" w:rsidP="002F7AC0">
      <w:pPr>
        <w:pStyle w:val="RegH1G"/>
        <w:rPr>
          <w:b w:val="0"/>
          <w:sz w:val="20"/>
        </w:rPr>
      </w:pPr>
      <w:bookmarkStart w:id="34" w:name="_Toc171497887"/>
      <w:bookmarkStart w:id="35" w:name="_Toc171498241"/>
      <w:bookmarkStart w:id="36" w:name="_Toc171517526"/>
      <w:r w:rsidRPr="009E5FA0">
        <w:t>Multilateral assessment under the international assessment and review process</w:t>
      </w:r>
      <w:r>
        <w:t xml:space="preserve"> </w:t>
      </w:r>
      <w:r w:rsidR="002F7AC0">
        <w:br/>
      </w:r>
      <w:r w:rsidR="002F7AC0" w:rsidRPr="00A01CB7">
        <w:rPr>
          <w:b w:val="0"/>
          <w:sz w:val="20"/>
        </w:rPr>
        <w:t>(Agenda sub-item 2(</w:t>
      </w:r>
      <w:r w:rsidR="00A01CB7" w:rsidRPr="00A01CB7">
        <w:rPr>
          <w:b w:val="0"/>
          <w:sz w:val="20"/>
        </w:rPr>
        <w:t>d</w:t>
      </w:r>
      <w:r w:rsidR="002F7AC0" w:rsidRPr="00A01CB7">
        <w:rPr>
          <w:b w:val="0"/>
          <w:sz w:val="20"/>
        </w:rPr>
        <w:t>))</w:t>
      </w:r>
      <w:bookmarkEnd w:id="34"/>
      <w:bookmarkEnd w:id="35"/>
      <w:bookmarkEnd w:id="36"/>
    </w:p>
    <w:p w14:paraId="5E0CED74" w14:textId="037163BC" w:rsidR="00123F38" w:rsidRDefault="00C9642D" w:rsidP="002163E8">
      <w:pPr>
        <w:pStyle w:val="RegSingleTxtG"/>
      </w:pPr>
      <w:r>
        <w:t>At its 1</w:t>
      </w:r>
      <w:r w:rsidRPr="00C9642D">
        <w:rPr>
          <w:vertAlign w:val="superscript"/>
        </w:rPr>
        <w:t>st</w:t>
      </w:r>
      <w:r>
        <w:t xml:space="preserve"> meeting, </w:t>
      </w:r>
      <w:r w:rsidR="007E2F1C">
        <w:t xml:space="preserve">the </w:t>
      </w:r>
      <w:r w:rsidR="00EE1345" w:rsidRPr="00EE1345">
        <w:t xml:space="preserve">SBI took note of the information provided by its Chair on the </w:t>
      </w:r>
      <w:r w:rsidR="003D74A0">
        <w:t xml:space="preserve">second multilateral </w:t>
      </w:r>
      <w:r w:rsidR="000B2DF3">
        <w:t xml:space="preserve">assessment </w:t>
      </w:r>
      <w:r w:rsidR="00A5772C" w:rsidRPr="00A5772C">
        <w:t>working group session in the fifth and final cycle of the international assessment and review process</w:t>
      </w:r>
      <w:r w:rsidR="0018710F">
        <w:t>,</w:t>
      </w:r>
      <w:r w:rsidR="0018710F">
        <w:rPr>
          <w:rStyle w:val="FootnoteReference"/>
        </w:rPr>
        <w:footnoteReference w:id="13"/>
      </w:r>
      <w:r w:rsidR="00A12456">
        <w:t xml:space="preserve"> which </w:t>
      </w:r>
      <w:r w:rsidR="00ED6D64">
        <w:t>took</w:t>
      </w:r>
      <w:r w:rsidR="00A12456">
        <w:t xml:space="preserve"> place </w:t>
      </w:r>
      <w:r w:rsidR="00420088">
        <w:t>in conjunction with</w:t>
      </w:r>
      <w:r w:rsidR="00034336">
        <w:t xml:space="preserve"> this session,</w:t>
      </w:r>
      <w:r w:rsidR="00B743B1">
        <w:t xml:space="preserve"> featuring </w:t>
      </w:r>
      <w:r w:rsidR="00E60C50">
        <w:t>15 Parties</w:t>
      </w:r>
      <w:r w:rsidR="006C231B">
        <w:t xml:space="preserve"> included in </w:t>
      </w:r>
      <w:r w:rsidR="004470D0">
        <w:t xml:space="preserve">Annex I to the </w:t>
      </w:r>
      <w:r w:rsidR="00FD1F36">
        <w:t>Convention.</w:t>
      </w:r>
      <w:r w:rsidR="00FD1F36">
        <w:rPr>
          <w:rStyle w:val="FootnoteReference"/>
        </w:rPr>
        <w:footnoteReference w:id="14"/>
      </w:r>
      <w:r w:rsidR="00104DBB" w:rsidRPr="008D2ECC">
        <w:rPr>
          <w:sz w:val="18"/>
          <w:szCs w:val="18"/>
          <w:vertAlign w:val="superscript"/>
        </w:rPr>
        <w:t>,</w:t>
      </w:r>
      <w:r w:rsidR="00104DBB">
        <w:rPr>
          <w:sz w:val="18"/>
          <w:szCs w:val="18"/>
          <w:vertAlign w:val="superscript"/>
        </w:rPr>
        <w:t xml:space="preserve"> </w:t>
      </w:r>
      <w:r w:rsidR="00104DBB">
        <w:rPr>
          <w:rStyle w:val="FootnoteReference"/>
          <w:szCs w:val="18"/>
        </w:rPr>
        <w:footnoteReference w:id="15"/>
      </w:r>
    </w:p>
    <w:p w14:paraId="36850A9B" w14:textId="10066BE2" w:rsidR="002F7AC0" w:rsidRDefault="000A73AD" w:rsidP="002F7AC0">
      <w:pPr>
        <w:pStyle w:val="RegH1G"/>
        <w:rPr>
          <w:b w:val="0"/>
          <w:sz w:val="20"/>
        </w:rPr>
      </w:pPr>
      <w:bookmarkStart w:id="37" w:name="_Toc171497888"/>
      <w:bookmarkStart w:id="38" w:name="_Toc171498242"/>
      <w:bookmarkStart w:id="39" w:name="_Toc171517527"/>
      <w:bookmarkStart w:id="40" w:name="_Hlk169019100"/>
      <w:r w:rsidRPr="003066C6">
        <w:t>Facilitative sharing of views under the international consultation and analysis process</w:t>
      </w:r>
      <w:r>
        <w:t xml:space="preserve"> </w:t>
      </w:r>
      <w:r w:rsidR="002F7AC0">
        <w:br/>
      </w:r>
      <w:r w:rsidR="002F7AC0" w:rsidRPr="005115D1">
        <w:rPr>
          <w:b w:val="0"/>
          <w:sz w:val="20"/>
        </w:rPr>
        <w:t>(Agenda sub-item 2(</w:t>
      </w:r>
      <w:r w:rsidR="005115D1" w:rsidRPr="005115D1">
        <w:rPr>
          <w:b w:val="0"/>
          <w:sz w:val="20"/>
        </w:rPr>
        <w:t>e</w:t>
      </w:r>
      <w:r w:rsidR="002F7AC0" w:rsidRPr="005115D1">
        <w:rPr>
          <w:b w:val="0"/>
          <w:sz w:val="20"/>
        </w:rPr>
        <w:t>))</w:t>
      </w:r>
      <w:bookmarkEnd w:id="37"/>
      <w:bookmarkEnd w:id="38"/>
      <w:bookmarkEnd w:id="39"/>
    </w:p>
    <w:p w14:paraId="0DE96C2D" w14:textId="2A412FCC" w:rsidR="001C23C2" w:rsidRPr="001C23C2" w:rsidRDefault="001C23C2" w:rsidP="001C23C2">
      <w:pPr>
        <w:pStyle w:val="RegSingleTxtG"/>
      </w:pPr>
      <w:r w:rsidRPr="001C23C2">
        <w:t>At its 1</w:t>
      </w:r>
      <w:r w:rsidRPr="00B4674F">
        <w:rPr>
          <w:vertAlign w:val="superscript"/>
        </w:rPr>
        <w:t>st</w:t>
      </w:r>
      <w:r w:rsidRPr="001C23C2">
        <w:t xml:space="preserve"> meeting, the SBI took note of the information provided by its Chair on the sixteenth workshop for the facilitative sharing of views under the international consultation and analysis process,</w:t>
      </w:r>
      <w:r w:rsidR="00346A49">
        <w:rPr>
          <w:rStyle w:val="FootnoteReference"/>
        </w:rPr>
        <w:footnoteReference w:id="16"/>
      </w:r>
      <w:r w:rsidRPr="001C23C2">
        <w:t xml:space="preserve"> </w:t>
      </w:r>
      <w:r w:rsidRPr="003E7A25">
        <w:t>which</w:t>
      </w:r>
      <w:r w:rsidR="001F76E0" w:rsidRPr="003E7A25">
        <w:t xml:space="preserve"> took </w:t>
      </w:r>
      <w:r w:rsidRPr="003E7A25">
        <w:t xml:space="preserve">place </w:t>
      </w:r>
      <w:r w:rsidR="00420088">
        <w:t>in conjunction with</w:t>
      </w:r>
      <w:r w:rsidR="00034336">
        <w:t xml:space="preserve"> this session,</w:t>
      </w:r>
      <w:r w:rsidRPr="003E7A25">
        <w:t xml:space="preserve"> featuring </w:t>
      </w:r>
      <w:r w:rsidR="009A1CA2">
        <w:t>eight</w:t>
      </w:r>
      <w:r w:rsidRPr="003E7A25">
        <w:t xml:space="preserve"> Parties not included in Annex I to the Convention</w:t>
      </w:r>
      <w:r w:rsidR="002A1470">
        <w:t>.</w:t>
      </w:r>
      <w:r w:rsidR="002A1470">
        <w:rPr>
          <w:rStyle w:val="FootnoteReference"/>
        </w:rPr>
        <w:footnoteReference w:id="17"/>
      </w:r>
      <w:r w:rsidR="009C365A">
        <w:t xml:space="preserve"> A representative </w:t>
      </w:r>
      <w:r w:rsidR="00CB515E">
        <w:t>of one Party made a statement.</w:t>
      </w:r>
      <w:r w:rsidR="00471485">
        <w:rPr>
          <w:rStyle w:val="FootnoteReference"/>
        </w:rPr>
        <w:footnoteReference w:id="18"/>
      </w:r>
    </w:p>
    <w:p w14:paraId="034A09E6" w14:textId="5DBCDDB6" w:rsidR="00A01CB7" w:rsidRDefault="00A6308C" w:rsidP="00A01CB7">
      <w:pPr>
        <w:pStyle w:val="RegH1G"/>
        <w:rPr>
          <w:b w:val="0"/>
          <w:sz w:val="20"/>
        </w:rPr>
      </w:pPr>
      <w:bookmarkStart w:id="41" w:name="_Toc171497889"/>
      <w:bookmarkStart w:id="42" w:name="_Toc171498243"/>
      <w:bookmarkStart w:id="43" w:name="_Toc171517528"/>
      <w:bookmarkStart w:id="44" w:name="_Hlk169019339"/>
      <w:bookmarkEnd w:id="40"/>
      <w:r w:rsidRPr="00435401">
        <w:t>Mandated</w:t>
      </w:r>
      <w:r w:rsidRPr="002A46F3">
        <w:rPr>
          <w:lang w:val="en-US"/>
        </w:rPr>
        <w:t xml:space="preserve"> events</w:t>
      </w:r>
      <w:r>
        <w:t xml:space="preserve"> </w:t>
      </w:r>
      <w:r w:rsidR="00A01CB7">
        <w:br/>
      </w:r>
      <w:r w:rsidR="00A01CB7" w:rsidRPr="007A527D">
        <w:rPr>
          <w:b w:val="0"/>
          <w:sz w:val="20"/>
        </w:rPr>
        <w:t>(</w:t>
      </w:r>
      <w:bookmarkStart w:id="45" w:name="_Hlk169020117"/>
      <w:r w:rsidR="00A01CB7" w:rsidRPr="007A527D">
        <w:rPr>
          <w:b w:val="0"/>
          <w:sz w:val="20"/>
        </w:rPr>
        <w:t>Agenda sub-item 2</w:t>
      </w:r>
      <w:bookmarkEnd w:id="45"/>
      <w:r w:rsidR="00A01CB7" w:rsidRPr="007A527D">
        <w:rPr>
          <w:b w:val="0"/>
          <w:sz w:val="20"/>
        </w:rPr>
        <w:t>(</w:t>
      </w:r>
      <w:r w:rsidRPr="007A527D">
        <w:rPr>
          <w:b w:val="0"/>
          <w:sz w:val="20"/>
        </w:rPr>
        <w:t>f</w:t>
      </w:r>
      <w:r w:rsidR="00A01CB7" w:rsidRPr="007A527D">
        <w:rPr>
          <w:b w:val="0"/>
          <w:sz w:val="20"/>
        </w:rPr>
        <w:t>))</w:t>
      </w:r>
      <w:bookmarkEnd w:id="41"/>
      <w:bookmarkEnd w:id="42"/>
      <w:bookmarkEnd w:id="43"/>
    </w:p>
    <w:p w14:paraId="77A9EDB9" w14:textId="10128A50" w:rsidR="00AD4A70" w:rsidRPr="00E26138" w:rsidRDefault="00010A96" w:rsidP="00AD4A70">
      <w:pPr>
        <w:pStyle w:val="RegSingleTxtG"/>
      </w:pPr>
      <w:r>
        <w:t>At its 1</w:t>
      </w:r>
      <w:r w:rsidRPr="00010A96">
        <w:rPr>
          <w:vertAlign w:val="superscript"/>
        </w:rPr>
        <w:t>st</w:t>
      </w:r>
      <w:r>
        <w:t xml:space="preserve"> meeting, </w:t>
      </w:r>
      <w:r w:rsidR="00E4087F">
        <w:t xml:space="preserve">the SBI took note </w:t>
      </w:r>
      <w:r w:rsidR="00250B9A">
        <w:t xml:space="preserve">of the information </w:t>
      </w:r>
      <w:r w:rsidR="005B73D7">
        <w:t xml:space="preserve">provided by </w:t>
      </w:r>
      <w:r w:rsidR="003859AD">
        <w:t>its</w:t>
      </w:r>
      <w:r w:rsidR="005B73D7">
        <w:t xml:space="preserve"> Chair</w:t>
      </w:r>
      <w:r w:rsidR="004D196E">
        <w:t xml:space="preserve"> </w:t>
      </w:r>
      <w:r w:rsidR="004D196E" w:rsidRPr="00AD2EC0">
        <w:t>on the mandated events being held in conjunction with this session</w:t>
      </w:r>
      <w:r w:rsidR="00AD2F14">
        <w:t>,</w:t>
      </w:r>
      <w:r w:rsidR="00637C30">
        <w:rPr>
          <w:rStyle w:val="FootnoteReference"/>
        </w:rPr>
        <w:footnoteReference w:id="19"/>
      </w:r>
      <w:r w:rsidR="004D196E">
        <w:t xml:space="preserve"> </w:t>
      </w:r>
      <w:r w:rsidR="00AD2F14">
        <w:t>including</w:t>
      </w:r>
      <w:r w:rsidR="00F71B0B">
        <w:t xml:space="preserve"> the </w:t>
      </w:r>
      <w:r w:rsidR="000B5453">
        <w:t>3</w:t>
      </w:r>
      <w:r w:rsidR="000B5453" w:rsidRPr="000B5453">
        <w:rPr>
          <w:vertAlign w:val="superscript"/>
        </w:rPr>
        <w:t>rd</w:t>
      </w:r>
      <w:r w:rsidR="00F71B0B">
        <w:t xml:space="preserve"> and </w:t>
      </w:r>
      <w:r w:rsidR="000B5453">
        <w:t>final</w:t>
      </w:r>
      <w:r w:rsidR="00F71B0B">
        <w:t xml:space="preserve"> Glasgow </w:t>
      </w:r>
      <w:r w:rsidR="00E1385C">
        <w:t>d</w:t>
      </w:r>
      <w:r w:rsidR="00F71B0B">
        <w:t>ialogue</w:t>
      </w:r>
      <w:r w:rsidR="00597A20">
        <w:t xml:space="preserve">. </w:t>
      </w:r>
    </w:p>
    <w:p w14:paraId="7E6B79C4" w14:textId="33422F2C" w:rsidR="009775E6" w:rsidRDefault="00AB0B23" w:rsidP="00A45F33">
      <w:pPr>
        <w:pStyle w:val="RegHChG"/>
        <w:rPr>
          <w:b w:val="0"/>
          <w:sz w:val="20"/>
        </w:rPr>
      </w:pPr>
      <w:bookmarkStart w:id="46" w:name="_Toc171497890"/>
      <w:bookmarkStart w:id="47" w:name="_Toc171498244"/>
      <w:bookmarkStart w:id="48" w:name="_Toc171517529"/>
      <w:bookmarkStart w:id="49" w:name="_Hlk169020428"/>
      <w:bookmarkEnd w:id="44"/>
      <w:r w:rsidRPr="0046386F">
        <w:t>Reporting from and review of Parties included in Annex I to the Convention</w:t>
      </w:r>
      <w:r w:rsidR="00692338">
        <w:br/>
      </w:r>
      <w:r w:rsidR="00692338" w:rsidRPr="006A1263">
        <w:rPr>
          <w:b w:val="0"/>
          <w:bCs/>
          <w:sz w:val="20"/>
        </w:rPr>
        <w:t>(</w:t>
      </w:r>
      <w:r w:rsidR="004D04F8" w:rsidRPr="007A527D">
        <w:rPr>
          <w:b w:val="0"/>
          <w:sz w:val="20"/>
        </w:rPr>
        <w:t xml:space="preserve">Agenda item </w:t>
      </w:r>
      <w:r w:rsidR="004D04F8">
        <w:rPr>
          <w:b w:val="0"/>
          <w:sz w:val="20"/>
        </w:rPr>
        <w:t>3</w:t>
      </w:r>
      <w:r w:rsidR="00BA518F">
        <w:rPr>
          <w:b w:val="0"/>
          <w:sz w:val="20"/>
        </w:rPr>
        <w:t>)</w:t>
      </w:r>
      <w:bookmarkEnd w:id="46"/>
      <w:bookmarkEnd w:id="47"/>
      <w:bookmarkEnd w:id="48"/>
    </w:p>
    <w:p w14:paraId="7FC2D5B6" w14:textId="0872D834" w:rsidR="000E5815" w:rsidRDefault="000E5815" w:rsidP="000E5815">
      <w:pPr>
        <w:pStyle w:val="RegSingleTxtG"/>
      </w:pPr>
      <w:r w:rsidRPr="00F02DFB">
        <w:t>At its 1</w:t>
      </w:r>
      <w:r w:rsidRPr="00F02DFB">
        <w:rPr>
          <w:vertAlign w:val="superscript"/>
        </w:rPr>
        <w:t>st</w:t>
      </w:r>
      <w:r w:rsidRPr="00F02DFB">
        <w:t xml:space="preserve"> meeting, the SBI agreed to consider </w:t>
      </w:r>
      <w:r w:rsidR="00F77393">
        <w:t>each</w:t>
      </w:r>
      <w:r w:rsidR="00942363">
        <w:t xml:space="preserve"> sub-item</w:t>
      </w:r>
      <w:r w:rsidR="00F77393">
        <w:t xml:space="preserve"> under this </w:t>
      </w:r>
      <w:r w:rsidR="00942363">
        <w:t xml:space="preserve">agenda </w:t>
      </w:r>
      <w:r w:rsidR="00BE24BF">
        <w:t xml:space="preserve">item </w:t>
      </w:r>
      <w:r w:rsidRPr="00F02DFB">
        <w:t>in informal consultations co-facilitated by</w:t>
      </w:r>
      <w:r w:rsidRPr="008D5FD4">
        <w:rPr>
          <w:rFonts w:ascii="Arial" w:hAnsi="Arial" w:cs="Arial"/>
          <w:color w:val="1A1A1C"/>
          <w:sz w:val="21"/>
          <w:szCs w:val="21"/>
          <w:shd w:val="clear" w:color="auto" w:fill="FFFFFF"/>
        </w:rPr>
        <w:t xml:space="preserve"> </w:t>
      </w:r>
      <w:r w:rsidRPr="008D5FD4">
        <w:rPr>
          <w:rFonts w:asciiTheme="majorBidi" w:hAnsiTheme="majorBidi" w:cstheme="majorBidi"/>
          <w:color w:val="1A1A1C"/>
          <w:shd w:val="clear" w:color="auto" w:fill="FFFFFF"/>
        </w:rPr>
        <w:t xml:space="preserve">Toby Hedger </w:t>
      </w:r>
      <w:r>
        <w:rPr>
          <w:rFonts w:asciiTheme="majorBidi" w:hAnsiTheme="majorBidi" w:cstheme="majorBidi"/>
          <w:color w:val="1A1A1C"/>
          <w:shd w:val="clear" w:color="auto" w:fill="FFFFFF"/>
        </w:rPr>
        <w:t xml:space="preserve">(United States of America) </w:t>
      </w:r>
      <w:r w:rsidRPr="008D5FD4">
        <w:rPr>
          <w:rFonts w:asciiTheme="majorBidi" w:hAnsiTheme="majorBidi" w:cstheme="majorBidi"/>
          <w:color w:val="1A1A1C"/>
          <w:shd w:val="clear" w:color="auto" w:fill="FFFFFF"/>
        </w:rPr>
        <w:t>and Tian Wang</w:t>
      </w:r>
      <w:r>
        <w:rPr>
          <w:rFonts w:asciiTheme="majorBidi" w:hAnsiTheme="majorBidi" w:cstheme="majorBidi"/>
          <w:color w:val="1A1A1C"/>
          <w:shd w:val="clear" w:color="auto" w:fill="FFFFFF"/>
        </w:rPr>
        <w:t xml:space="preserve"> (China)</w:t>
      </w:r>
      <w:r w:rsidRPr="00682E8A">
        <w:rPr>
          <w:rFonts w:asciiTheme="majorBidi" w:hAnsiTheme="majorBidi" w:cstheme="majorBidi"/>
          <w:color w:val="1A1A1C"/>
          <w:shd w:val="clear" w:color="auto" w:fill="FFFFFF"/>
        </w:rPr>
        <w:t>.</w:t>
      </w:r>
    </w:p>
    <w:p w14:paraId="4D311715" w14:textId="318A3762" w:rsidR="00710DF6" w:rsidRPr="00DE09E9" w:rsidRDefault="00721FB6" w:rsidP="00DE09E9">
      <w:pPr>
        <w:pStyle w:val="RegH1G"/>
        <w:numPr>
          <w:ilvl w:val="1"/>
          <w:numId w:val="14"/>
        </w:numPr>
        <w:rPr>
          <w:b w:val="0"/>
          <w:bCs/>
          <w:sz w:val="20"/>
        </w:rPr>
      </w:pPr>
      <w:bookmarkStart w:id="50" w:name="_Toc171497891"/>
      <w:bookmarkStart w:id="51" w:name="_Toc171498245"/>
      <w:bookmarkStart w:id="52" w:name="_Toc171517530"/>
      <w:bookmarkEnd w:id="49"/>
      <w:r w:rsidRPr="009516B0">
        <w:t>Status of submission and review of national communications and biennial reports from Parties included in Annex I to the Convention</w:t>
      </w:r>
      <w:r w:rsidR="007A527D">
        <w:t xml:space="preserve"> </w:t>
      </w:r>
      <w:r w:rsidR="007A527D">
        <w:br/>
      </w:r>
      <w:r w:rsidR="007A527D" w:rsidRPr="00F600F7">
        <w:rPr>
          <w:b w:val="0"/>
          <w:bCs/>
          <w:sz w:val="20"/>
        </w:rPr>
        <w:t>(</w:t>
      </w:r>
      <w:r w:rsidR="00E6069E" w:rsidRPr="00DE09E9">
        <w:rPr>
          <w:b w:val="0"/>
          <w:bCs/>
          <w:sz w:val="20"/>
        </w:rPr>
        <w:t>Agenda sub-item 3</w:t>
      </w:r>
      <w:r w:rsidR="00111649" w:rsidRPr="00DE09E9">
        <w:rPr>
          <w:b w:val="0"/>
          <w:bCs/>
          <w:sz w:val="20"/>
        </w:rPr>
        <w:t>(a))</w:t>
      </w:r>
      <w:bookmarkEnd w:id="50"/>
      <w:bookmarkEnd w:id="51"/>
      <w:bookmarkEnd w:id="52"/>
    </w:p>
    <w:p w14:paraId="013BEFC2" w14:textId="192EF1C5" w:rsidR="00111649" w:rsidRPr="00111649" w:rsidRDefault="00FF60AF" w:rsidP="00111649">
      <w:pPr>
        <w:pStyle w:val="RegSingleTxtG"/>
      </w:pPr>
      <w:r>
        <w:t>The</w:t>
      </w:r>
      <w:r w:rsidR="000B0632">
        <w:t xml:space="preserve"> SBI </w:t>
      </w:r>
      <w:r w:rsidR="008B2AB2">
        <w:t>considered the note by the secretariat on the status of submission and review of national communications and biennial reports</w:t>
      </w:r>
      <w:r w:rsidR="00D6256F">
        <w:t>.</w:t>
      </w:r>
      <w:r w:rsidR="00ED7640">
        <w:rPr>
          <w:rStyle w:val="FootnoteReference"/>
        </w:rPr>
        <w:footnoteReference w:id="20"/>
      </w:r>
      <w:r w:rsidR="00D6256F">
        <w:t xml:space="preserve"> </w:t>
      </w:r>
      <w:r w:rsidR="00111649">
        <w:t xml:space="preserve">At its </w:t>
      </w:r>
      <w:r w:rsidR="000B0632">
        <w:t>3</w:t>
      </w:r>
      <w:r w:rsidR="000B0632" w:rsidRPr="000B0632">
        <w:rPr>
          <w:vertAlign w:val="superscript"/>
        </w:rPr>
        <w:t>rd</w:t>
      </w:r>
      <w:r w:rsidR="000B0632">
        <w:t xml:space="preserve"> meeting, </w:t>
      </w:r>
      <w:r w:rsidR="00D6256F">
        <w:t>the SBI</w:t>
      </w:r>
      <w:r w:rsidR="000C3FD0">
        <w:t xml:space="preserve"> agreed to </w:t>
      </w:r>
      <w:r w:rsidR="002466F5">
        <w:t xml:space="preserve">continue consideration </w:t>
      </w:r>
      <w:r w:rsidR="00434E50">
        <w:t xml:space="preserve">of this </w:t>
      </w:r>
      <w:r w:rsidR="007D3A93">
        <w:t>matter</w:t>
      </w:r>
      <w:r w:rsidR="006B6934">
        <w:t xml:space="preserve"> </w:t>
      </w:r>
      <w:r w:rsidR="0000073E">
        <w:t xml:space="preserve">at </w:t>
      </w:r>
      <w:r w:rsidR="00A9117C">
        <w:t>SBI 61.</w:t>
      </w:r>
    </w:p>
    <w:p w14:paraId="4CED730E" w14:textId="1C2B9978" w:rsidR="00082E83" w:rsidRDefault="00BA53E7" w:rsidP="009F5515">
      <w:pPr>
        <w:pStyle w:val="RegH1G"/>
        <w:rPr>
          <w:b w:val="0"/>
          <w:bCs/>
          <w:sz w:val="20"/>
        </w:rPr>
      </w:pPr>
      <w:bookmarkStart w:id="53" w:name="_Toc171497892"/>
      <w:bookmarkStart w:id="54" w:name="_Toc171498246"/>
      <w:bookmarkStart w:id="55" w:name="_Toc171517531"/>
      <w:r w:rsidRPr="009516B0">
        <w:t>Compilations and syntheses of biennial reports from Parties included in Annex</w:t>
      </w:r>
      <w:r w:rsidRPr="00B96931">
        <w:rPr>
          <w:b w:val="0"/>
          <w:bCs/>
        </w:rPr>
        <w:t> </w:t>
      </w:r>
      <w:r w:rsidRPr="009516B0">
        <w:t>I to the Convention</w:t>
      </w:r>
      <w:r w:rsidR="007A527D">
        <w:t xml:space="preserve"> </w:t>
      </w:r>
      <w:r w:rsidR="007A527D">
        <w:br/>
      </w:r>
      <w:r w:rsidR="007A527D" w:rsidRPr="003D60F3">
        <w:rPr>
          <w:b w:val="0"/>
          <w:bCs/>
          <w:sz w:val="20"/>
        </w:rPr>
        <w:t>(</w:t>
      </w:r>
      <w:r w:rsidR="00E6069E" w:rsidRPr="003D60F3">
        <w:rPr>
          <w:b w:val="0"/>
          <w:bCs/>
          <w:sz w:val="20"/>
        </w:rPr>
        <w:t>Agenda sub-item</w:t>
      </w:r>
      <w:r w:rsidR="007A527D" w:rsidRPr="003D60F3">
        <w:rPr>
          <w:b w:val="0"/>
          <w:bCs/>
          <w:sz w:val="20"/>
        </w:rPr>
        <w:t xml:space="preserve"> </w:t>
      </w:r>
      <w:r w:rsidR="00E6069E" w:rsidRPr="003D60F3">
        <w:rPr>
          <w:b w:val="0"/>
          <w:bCs/>
          <w:sz w:val="20"/>
        </w:rPr>
        <w:t>3</w:t>
      </w:r>
      <w:r w:rsidR="007A527D" w:rsidRPr="003D60F3">
        <w:rPr>
          <w:b w:val="0"/>
          <w:bCs/>
          <w:sz w:val="20"/>
        </w:rPr>
        <w:t>(</w:t>
      </w:r>
      <w:r w:rsidR="00E6069E" w:rsidRPr="003D60F3">
        <w:rPr>
          <w:b w:val="0"/>
          <w:bCs/>
          <w:sz w:val="20"/>
        </w:rPr>
        <w:t>b</w:t>
      </w:r>
      <w:r w:rsidR="007A527D" w:rsidRPr="003D60F3">
        <w:rPr>
          <w:b w:val="0"/>
          <w:bCs/>
          <w:sz w:val="20"/>
        </w:rPr>
        <w:t>))</w:t>
      </w:r>
      <w:bookmarkEnd w:id="53"/>
      <w:bookmarkEnd w:id="54"/>
      <w:bookmarkEnd w:id="55"/>
    </w:p>
    <w:p w14:paraId="0C5123C8" w14:textId="66F0D6F9" w:rsidR="00A9117C" w:rsidRPr="00A9117C" w:rsidRDefault="00666C1C" w:rsidP="00A9117C">
      <w:pPr>
        <w:pStyle w:val="RegSingleTxtG"/>
      </w:pPr>
      <w:r>
        <w:t>T</w:t>
      </w:r>
      <w:r w:rsidR="000E5815">
        <w:t xml:space="preserve">he SBI </w:t>
      </w:r>
      <w:r w:rsidR="009E1957">
        <w:t xml:space="preserve">considered </w:t>
      </w:r>
      <w:r w:rsidR="005D5C5E" w:rsidRPr="005D5C5E">
        <w:t>the compilation and synthesis by the secretariat of the fifth biennial reports of Parties included in Annex I to the Convention</w:t>
      </w:r>
      <w:r>
        <w:t>.</w:t>
      </w:r>
      <w:r w:rsidR="005D5C5E">
        <w:rPr>
          <w:rStyle w:val="FootnoteReference"/>
        </w:rPr>
        <w:footnoteReference w:id="21"/>
      </w:r>
      <w:r w:rsidR="007775B9">
        <w:t xml:space="preserve"> </w:t>
      </w:r>
      <w:r>
        <w:t>At its 3</w:t>
      </w:r>
      <w:r w:rsidRPr="000E5815">
        <w:rPr>
          <w:vertAlign w:val="superscript"/>
        </w:rPr>
        <w:t>rd</w:t>
      </w:r>
      <w:r>
        <w:t xml:space="preserve"> meeting, the SBI</w:t>
      </w:r>
      <w:r w:rsidR="007775B9">
        <w:t xml:space="preserve"> agreed to </w:t>
      </w:r>
      <w:r w:rsidR="00610751">
        <w:t xml:space="preserve">continue consideration </w:t>
      </w:r>
      <w:r w:rsidR="00E004A5">
        <w:t xml:space="preserve">of this </w:t>
      </w:r>
      <w:r w:rsidR="007D3A93">
        <w:t>matter</w:t>
      </w:r>
      <w:r w:rsidR="0098792A">
        <w:t xml:space="preserve"> at SBI 61.</w:t>
      </w:r>
    </w:p>
    <w:p w14:paraId="2DF0E092" w14:textId="78D54F76" w:rsidR="007A527D" w:rsidRDefault="00025861" w:rsidP="007A527D">
      <w:pPr>
        <w:pStyle w:val="RegH1G"/>
        <w:rPr>
          <w:b w:val="0"/>
          <w:bCs/>
          <w:sz w:val="20"/>
        </w:rPr>
      </w:pPr>
      <w:bookmarkStart w:id="56" w:name="_Toc171497893"/>
      <w:bookmarkStart w:id="57" w:name="_Toc171498247"/>
      <w:bookmarkStart w:id="58" w:name="_Toc171517532"/>
      <w:r w:rsidRPr="009516B0">
        <w:t>Report on national greenhouse gas inventory data from Parties included in Annex I to the Convention</w:t>
      </w:r>
      <w:r w:rsidR="007A527D">
        <w:t xml:space="preserve"> </w:t>
      </w:r>
      <w:r w:rsidR="007A527D">
        <w:br/>
      </w:r>
      <w:r w:rsidR="007A527D" w:rsidRPr="003D60F3">
        <w:rPr>
          <w:b w:val="0"/>
          <w:bCs/>
          <w:sz w:val="20"/>
        </w:rPr>
        <w:t>(</w:t>
      </w:r>
      <w:r w:rsidR="00E6069E" w:rsidRPr="003D60F3">
        <w:rPr>
          <w:b w:val="0"/>
          <w:bCs/>
          <w:sz w:val="20"/>
        </w:rPr>
        <w:t>Agenda sub-item</w:t>
      </w:r>
      <w:r w:rsidR="007A527D" w:rsidRPr="003D60F3">
        <w:rPr>
          <w:b w:val="0"/>
          <w:bCs/>
          <w:sz w:val="20"/>
        </w:rPr>
        <w:t xml:space="preserve"> </w:t>
      </w:r>
      <w:r w:rsidR="00E6069E" w:rsidRPr="003D60F3">
        <w:rPr>
          <w:b w:val="0"/>
          <w:bCs/>
          <w:sz w:val="20"/>
        </w:rPr>
        <w:t>3</w:t>
      </w:r>
      <w:r w:rsidR="007A527D" w:rsidRPr="003D60F3">
        <w:rPr>
          <w:b w:val="0"/>
          <w:bCs/>
          <w:sz w:val="20"/>
        </w:rPr>
        <w:t>(</w:t>
      </w:r>
      <w:r w:rsidR="00933384" w:rsidRPr="003D60F3">
        <w:rPr>
          <w:b w:val="0"/>
          <w:bCs/>
          <w:sz w:val="20"/>
        </w:rPr>
        <w:t>c</w:t>
      </w:r>
      <w:r w:rsidR="007A527D" w:rsidRPr="003D60F3">
        <w:rPr>
          <w:b w:val="0"/>
          <w:bCs/>
          <w:sz w:val="20"/>
        </w:rPr>
        <w:t>))</w:t>
      </w:r>
      <w:bookmarkEnd w:id="56"/>
      <w:bookmarkEnd w:id="57"/>
      <w:bookmarkEnd w:id="58"/>
    </w:p>
    <w:p w14:paraId="5F050F8A" w14:textId="2E2CEEEC" w:rsidR="003C742A" w:rsidRPr="003C742A" w:rsidRDefault="00666C1C" w:rsidP="003C742A">
      <w:pPr>
        <w:pStyle w:val="RegSingleTxtG"/>
      </w:pPr>
      <w:r>
        <w:t>T</w:t>
      </w:r>
      <w:r w:rsidR="00192521">
        <w:t xml:space="preserve">he </w:t>
      </w:r>
      <w:r w:rsidR="0098792A">
        <w:t xml:space="preserve">SBI </w:t>
      </w:r>
      <w:r w:rsidR="00BF2814">
        <w:t xml:space="preserve">considered the report </w:t>
      </w:r>
      <w:r w:rsidR="00342F0F">
        <w:t xml:space="preserve">by the secretariat </w:t>
      </w:r>
      <w:r w:rsidR="00B46721">
        <w:t xml:space="preserve">on national greenhouse gas </w:t>
      </w:r>
      <w:r w:rsidR="00A74E3F">
        <w:t>inventory data</w:t>
      </w:r>
      <w:r w:rsidR="00A74E3F">
        <w:rPr>
          <w:rStyle w:val="FootnoteReference"/>
        </w:rPr>
        <w:footnoteReference w:id="22"/>
      </w:r>
      <w:r w:rsidR="004A3E0C">
        <w:t xml:space="preserve"> </w:t>
      </w:r>
      <w:r w:rsidR="002801B6">
        <w:t>from Parties</w:t>
      </w:r>
      <w:r w:rsidR="00504481">
        <w:t xml:space="preserve"> included in </w:t>
      </w:r>
      <w:r w:rsidR="007C0C9B">
        <w:t>Annex I to the Convention</w:t>
      </w:r>
      <w:r>
        <w:t xml:space="preserve">. </w:t>
      </w:r>
      <w:r w:rsidR="00067837">
        <w:t>At its 3</w:t>
      </w:r>
      <w:r w:rsidR="00067837" w:rsidRPr="0098792A">
        <w:rPr>
          <w:vertAlign w:val="superscript"/>
        </w:rPr>
        <w:t>rd</w:t>
      </w:r>
      <w:r w:rsidR="00067837">
        <w:t xml:space="preserve"> meeting, the SBI</w:t>
      </w:r>
      <w:r w:rsidR="009607C1">
        <w:t xml:space="preserve"> agreed to continue consideration </w:t>
      </w:r>
      <w:r w:rsidR="009F0000">
        <w:t xml:space="preserve">of this </w:t>
      </w:r>
      <w:r w:rsidR="007D3A93">
        <w:t>matter</w:t>
      </w:r>
      <w:r w:rsidR="003C7B4C">
        <w:t xml:space="preserve"> </w:t>
      </w:r>
      <w:r w:rsidR="00A54036">
        <w:t>at SBI 61.</w:t>
      </w:r>
    </w:p>
    <w:p w14:paraId="3CE2FB22" w14:textId="3A38739C" w:rsidR="006F4029" w:rsidRPr="00C975F3" w:rsidRDefault="00BE7933" w:rsidP="00C975F3">
      <w:pPr>
        <w:pStyle w:val="RegHChG"/>
        <w:rPr>
          <w:b w:val="0"/>
          <w:sz w:val="20"/>
        </w:rPr>
      </w:pPr>
      <w:bookmarkStart w:id="59" w:name="_Toc171497894"/>
      <w:bookmarkStart w:id="60" w:name="_Toc171498248"/>
      <w:bookmarkStart w:id="61" w:name="_Toc171517533"/>
      <w:r>
        <w:t>R</w:t>
      </w:r>
      <w:r w:rsidR="00783F60" w:rsidRPr="0046386F">
        <w:t xml:space="preserve">eporting from Parties </w:t>
      </w:r>
      <w:r w:rsidR="004D7D1A">
        <w:t xml:space="preserve">not </w:t>
      </w:r>
      <w:r w:rsidR="00783F60" w:rsidRPr="0046386F">
        <w:t>included in Annex I to the Convention</w:t>
      </w:r>
      <w:r w:rsidR="00783F60">
        <w:br/>
      </w:r>
      <w:r w:rsidR="00783F60" w:rsidRPr="00BD10F1">
        <w:rPr>
          <w:b w:val="0"/>
          <w:sz w:val="20"/>
        </w:rPr>
        <w:t xml:space="preserve">(Agenda item </w:t>
      </w:r>
      <w:r w:rsidR="00BD10F1">
        <w:rPr>
          <w:b w:val="0"/>
          <w:sz w:val="20"/>
        </w:rPr>
        <w:t>4</w:t>
      </w:r>
      <w:r w:rsidR="00783F60" w:rsidRPr="00BD10F1">
        <w:rPr>
          <w:b w:val="0"/>
          <w:sz w:val="20"/>
        </w:rPr>
        <w:t>)</w:t>
      </w:r>
      <w:bookmarkEnd w:id="59"/>
      <w:bookmarkEnd w:id="60"/>
      <w:bookmarkEnd w:id="61"/>
    </w:p>
    <w:p w14:paraId="37B84002" w14:textId="5CF5B4EC" w:rsidR="00F26128" w:rsidRDefault="00582EEA" w:rsidP="00F26128">
      <w:pPr>
        <w:pStyle w:val="RegH1G"/>
        <w:rPr>
          <w:b w:val="0"/>
          <w:bCs/>
          <w:sz w:val="20"/>
        </w:rPr>
      </w:pPr>
      <w:bookmarkStart w:id="62" w:name="_Toc171497895"/>
      <w:bookmarkStart w:id="63" w:name="_Toc171498249"/>
      <w:bookmarkStart w:id="64" w:name="_Toc171517534"/>
      <w:r w:rsidRPr="0046386F">
        <w:t>Information contained in national communications from Parties not included in Annex I to the Convention</w:t>
      </w:r>
      <w:r w:rsidR="00F26128">
        <w:t xml:space="preserve"> </w:t>
      </w:r>
      <w:r w:rsidR="00F26128">
        <w:br/>
      </w:r>
      <w:r w:rsidR="00F26128" w:rsidRPr="00BF71BA">
        <w:rPr>
          <w:b w:val="0"/>
          <w:bCs/>
          <w:sz w:val="20"/>
        </w:rPr>
        <w:t xml:space="preserve">(Agenda sub-item </w:t>
      </w:r>
      <w:r w:rsidR="00BF71BA">
        <w:rPr>
          <w:b w:val="0"/>
          <w:bCs/>
          <w:sz w:val="20"/>
        </w:rPr>
        <w:t>4</w:t>
      </w:r>
      <w:r w:rsidR="00F26128" w:rsidRPr="00BF71BA">
        <w:rPr>
          <w:b w:val="0"/>
          <w:bCs/>
          <w:sz w:val="20"/>
        </w:rPr>
        <w:t>(</w:t>
      </w:r>
      <w:r w:rsidR="00BF71BA">
        <w:rPr>
          <w:b w:val="0"/>
          <w:bCs/>
          <w:sz w:val="20"/>
        </w:rPr>
        <w:t>a</w:t>
      </w:r>
      <w:r w:rsidR="00F26128" w:rsidRPr="00BF71BA">
        <w:rPr>
          <w:b w:val="0"/>
          <w:bCs/>
          <w:sz w:val="20"/>
        </w:rPr>
        <w:t>))</w:t>
      </w:r>
      <w:bookmarkEnd w:id="62"/>
      <w:bookmarkEnd w:id="63"/>
      <w:bookmarkEnd w:id="64"/>
    </w:p>
    <w:p w14:paraId="5B14E96C" w14:textId="42A30D6C" w:rsidR="006F4029" w:rsidRPr="00524FEC" w:rsidRDefault="004D4C69" w:rsidP="006F4029">
      <w:pPr>
        <w:pStyle w:val="RegSingleTxtG"/>
        <w:rPr>
          <w:rFonts w:asciiTheme="majorBidi" w:hAnsiTheme="majorBidi" w:cstheme="majorBidi"/>
        </w:rPr>
      </w:pPr>
      <w:bookmarkStart w:id="65" w:name="_Hlk169710089"/>
      <w:r w:rsidRPr="00217F34">
        <w:t>At its 1</w:t>
      </w:r>
      <w:r w:rsidRPr="00217F34">
        <w:rPr>
          <w:vertAlign w:val="superscript"/>
        </w:rPr>
        <w:t>st</w:t>
      </w:r>
      <w:r w:rsidRPr="00217F34">
        <w:t xml:space="preserve"> meeting, the SBI agreed to consider this matter in informal consultations co-facilitated</w:t>
      </w:r>
      <w:r w:rsidR="003F2391" w:rsidRPr="003F2391">
        <w:t xml:space="preserve"> </w:t>
      </w:r>
      <w:r w:rsidR="003F2391" w:rsidRPr="00F02DFB">
        <w:t>by</w:t>
      </w:r>
      <w:r w:rsidR="003F2391">
        <w:t xml:space="preserve"> </w:t>
      </w:r>
      <w:bookmarkEnd w:id="65"/>
      <w:r w:rsidRPr="00524FEC">
        <w:rPr>
          <w:rFonts w:asciiTheme="majorBidi" w:hAnsiTheme="majorBidi" w:cstheme="majorBidi"/>
          <w:color w:val="1A1A1C"/>
          <w:shd w:val="clear" w:color="auto" w:fill="FFFFFF"/>
        </w:rPr>
        <w:t>Mausami Desai (United States of America) and Marcelo Rocha (Brazil)</w:t>
      </w:r>
      <w:r w:rsidR="007D3A93">
        <w:rPr>
          <w:rFonts w:asciiTheme="majorBidi" w:hAnsiTheme="majorBidi" w:cstheme="majorBidi"/>
          <w:color w:val="1A1A1C"/>
          <w:shd w:val="clear" w:color="auto" w:fill="FFFFFF"/>
        </w:rPr>
        <w:t>.</w:t>
      </w:r>
    </w:p>
    <w:p w14:paraId="4ABD2296" w14:textId="6DE76036" w:rsidR="006F4029" w:rsidRPr="006F4029" w:rsidRDefault="009D50DF" w:rsidP="006F4029">
      <w:pPr>
        <w:pStyle w:val="RegSingleTxtG"/>
      </w:pPr>
      <w:r>
        <w:t>At its 3</w:t>
      </w:r>
      <w:r w:rsidRPr="009D50DF">
        <w:rPr>
          <w:vertAlign w:val="superscript"/>
        </w:rPr>
        <w:t>rd</w:t>
      </w:r>
      <w:r>
        <w:t xml:space="preserve"> meeting, the SBI </w:t>
      </w:r>
      <w:r w:rsidR="000D63FA">
        <w:t>considered the information contained in national communications from Parties not included in Annex I to the Convention</w:t>
      </w:r>
      <w:r w:rsidR="00160D9E">
        <w:rPr>
          <w:rStyle w:val="FootnoteReference"/>
        </w:rPr>
        <w:footnoteReference w:id="23"/>
      </w:r>
      <w:r w:rsidR="000D63FA">
        <w:t xml:space="preserve"> and agreed to continue consideration of this matter at SBI 61.</w:t>
      </w:r>
    </w:p>
    <w:p w14:paraId="67FE8293" w14:textId="05AA51E2" w:rsidR="00F26128" w:rsidRDefault="002F647F" w:rsidP="00F26128">
      <w:pPr>
        <w:pStyle w:val="RegH1G"/>
        <w:rPr>
          <w:b w:val="0"/>
          <w:bCs/>
          <w:sz w:val="20"/>
        </w:rPr>
      </w:pPr>
      <w:bookmarkStart w:id="66" w:name="_Toc171497896"/>
      <w:bookmarkStart w:id="67" w:name="_Toc171498250"/>
      <w:bookmarkStart w:id="68" w:name="_Toc171517535"/>
      <w:r w:rsidRPr="0046386F">
        <w:t>Provision of financial and technical support</w:t>
      </w:r>
      <w:r w:rsidR="00F26128">
        <w:t xml:space="preserve"> </w:t>
      </w:r>
      <w:r w:rsidR="00F26128">
        <w:br/>
      </w:r>
      <w:r w:rsidR="00F26128" w:rsidRPr="00BF71BA">
        <w:rPr>
          <w:b w:val="0"/>
          <w:bCs/>
          <w:sz w:val="20"/>
        </w:rPr>
        <w:t xml:space="preserve">(Agenda sub-item </w:t>
      </w:r>
      <w:r w:rsidR="00C91646">
        <w:rPr>
          <w:b w:val="0"/>
          <w:bCs/>
          <w:sz w:val="20"/>
        </w:rPr>
        <w:t>4</w:t>
      </w:r>
      <w:r w:rsidR="00F26128" w:rsidRPr="00BF71BA">
        <w:rPr>
          <w:b w:val="0"/>
          <w:bCs/>
          <w:sz w:val="20"/>
        </w:rPr>
        <w:t>(</w:t>
      </w:r>
      <w:r w:rsidR="00C91646">
        <w:rPr>
          <w:b w:val="0"/>
          <w:bCs/>
          <w:sz w:val="20"/>
        </w:rPr>
        <w:t>b</w:t>
      </w:r>
      <w:r w:rsidR="00F26128" w:rsidRPr="00BF71BA">
        <w:rPr>
          <w:b w:val="0"/>
          <w:bCs/>
          <w:sz w:val="20"/>
        </w:rPr>
        <w:t>))</w:t>
      </w:r>
      <w:bookmarkEnd w:id="66"/>
      <w:bookmarkEnd w:id="67"/>
      <w:bookmarkEnd w:id="68"/>
    </w:p>
    <w:p w14:paraId="10224C67" w14:textId="68B079E4" w:rsidR="006F4029" w:rsidRPr="00562324" w:rsidRDefault="005F488F" w:rsidP="006F4029">
      <w:pPr>
        <w:pStyle w:val="RegSingleTxtG"/>
        <w:rPr>
          <w:rFonts w:asciiTheme="majorBidi" w:hAnsiTheme="majorBidi" w:cstheme="majorBidi"/>
        </w:rPr>
      </w:pPr>
      <w:r w:rsidRPr="00217F34">
        <w:t>At its 1</w:t>
      </w:r>
      <w:r w:rsidRPr="00217F34">
        <w:rPr>
          <w:vertAlign w:val="superscript"/>
        </w:rPr>
        <w:t>st</w:t>
      </w:r>
      <w:r w:rsidRPr="00217F34">
        <w:t xml:space="preserve"> meeting, the SBI agreed to consider this matter in informal consultations co-facilitated</w:t>
      </w:r>
      <w:r w:rsidRPr="003F2391">
        <w:t xml:space="preserve"> </w:t>
      </w:r>
      <w:r w:rsidRPr="00F02DFB">
        <w:t>by</w:t>
      </w:r>
      <w:r>
        <w:t xml:space="preserve"> </w:t>
      </w:r>
      <w:r w:rsidR="00562324" w:rsidRPr="00562324">
        <w:rPr>
          <w:rFonts w:asciiTheme="majorBidi" w:hAnsiTheme="majorBidi" w:cstheme="majorBidi"/>
          <w:color w:val="1A1A1C"/>
          <w:shd w:val="clear" w:color="auto" w:fill="FFFFFF"/>
        </w:rPr>
        <w:t>Steven Brine (Australia) and Sandra Motshwanedi (South Africa).</w:t>
      </w:r>
    </w:p>
    <w:p w14:paraId="0B994555" w14:textId="24EDB07B" w:rsidR="008B0F22" w:rsidRPr="006F4029" w:rsidRDefault="00C72C74" w:rsidP="006F4029">
      <w:pPr>
        <w:pStyle w:val="RegSingleTxtG"/>
      </w:pPr>
      <w:r>
        <w:t>The SBI engaged in constructive discussions on this matter at this session. At its 3</w:t>
      </w:r>
      <w:r w:rsidRPr="00C72C74">
        <w:rPr>
          <w:vertAlign w:val="superscript"/>
        </w:rPr>
        <w:t>rd</w:t>
      </w:r>
      <w:r>
        <w:t xml:space="preserve"> meeting, </w:t>
      </w:r>
      <w:r w:rsidR="007607A3">
        <w:t xml:space="preserve">the SBI agreed to </w:t>
      </w:r>
      <w:r w:rsidR="006A2BA8">
        <w:t xml:space="preserve">continue consideration </w:t>
      </w:r>
      <w:r w:rsidR="00601230">
        <w:t xml:space="preserve">of </w:t>
      </w:r>
      <w:r w:rsidR="001D3F2E">
        <w:t>the matter</w:t>
      </w:r>
      <w:r w:rsidR="00601230">
        <w:t xml:space="preserve"> at SBI 61</w:t>
      </w:r>
      <w:r w:rsidR="00B30E6B">
        <w:t xml:space="preserve"> taking into account </w:t>
      </w:r>
      <w:r w:rsidR="00981946">
        <w:t xml:space="preserve">the draft text prepared </w:t>
      </w:r>
      <w:r w:rsidR="00C73B3E">
        <w:t>by the co-facilitators</w:t>
      </w:r>
      <w:r w:rsidR="00F77CC0">
        <w:t xml:space="preserve"> for this agenda </w:t>
      </w:r>
      <w:r w:rsidR="001D3F2E">
        <w:t>sub-</w:t>
      </w:r>
      <w:r w:rsidR="00F77CC0">
        <w:t>item.</w:t>
      </w:r>
      <w:r w:rsidR="00F77CC0">
        <w:rPr>
          <w:rStyle w:val="FootnoteReference"/>
        </w:rPr>
        <w:footnoteReference w:id="24"/>
      </w:r>
    </w:p>
    <w:p w14:paraId="3F74BF2B" w14:textId="30152372" w:rsidR="00F26128" w:rsidRDefault="00112AC8" w:rsidP="00F26128">
      <w:pPr>
        <w:pStyle w:val="RegH1G"/>
        <w:rPr>
          <w:b w:val="0"/>
          <w:bCs/>
          <w:sz w:val="20"/>
        </w:rPr>
      </w:pPr>
      <w:bookmarkStart w:id="69" w:name="_Toc171497897"/>
      <w:bookmarkStart w:id="70" w:name="_Toc171498251"/>
      <w:bookmarkStart w:id="71" w:name="_Toc171517536"/>
      <w:r w:rsidRPr="0046386F">
        <w:t>Summary reports on the technical analysis of biennial update reports of Parties not included in Annex I to the Convention</w:t>
      </w:r>
      <w:r w:rsidR="00F26128">
        <w:t xml:space="preserve"> </w:t>
      </w:r>
      <w:r w:rsidR="00F26128">
        <w:br/>
      </w:r>
      <w:r w:rsidR="00F26128" w:rsidRPr="00BF71BA">
        <w:rPr>
          <w:b w:val="0"/>
          <w:bCs/>
          <w:sz w:val="20"/>
        </w:rPr>
        <w:t xml:space="preserve">(Agenda sub-item </w:t>
      </w:r>
      <w:r w:rsidR="00C91646">
        <w:rPr>
          <w:b w:val="0"/>
          <w:bCs/>
          <w:sz w:val="20"/>
        </w:rPr>
        <w:t>4</w:t>
      </w:r>
      <w:r w:rsidR="00F26128" w:rsidRPr="00BF71BA">
        <w:rPr>
          <w:b w:val="0"/>
          <w:bCs/>
          <w:sz w:val="20"/>
        </w:rPr>
        <w:t>(</w:t>
      </w:r>
      <w:r w:rsidR="00C91646">
        <w:rPr>
          <w:b w:val="0"/>
          <w:bCs/>
          <w:sz w:val="20"/>
        </w:rPr>
        <w:t>c</w:t>
      </w:r>
      <w:r w:rsidR="00F26128" w:rsidRPr="00BF71BA">
        <w:rPr>
          <w:b w:val="0"/>
          <w:bCs/>
          <w:sz w:val="20"/>
        </w:rPr>
        <w:t>))</w:t>
      </w:r>
      <w:bookmarkEnd w:id="69"/>
      <w:bookmarkEnd w:id="70"/>
      <w:bookmarkEnd w:id="71"/>
    </w:p>
    <w:p w14:paraId="53D0599A" w14:textId="7234137B" w:rsidR="006F4029" w:rsidRDefault="009F37BB" w:rsidP="00524FEC">
      <w:pPr>
        <w:pStyle w:val="RegSingleTxtG"/>
      </w:pPr>
      <w:r w:rsidRPr="00217F34">
        <w:t>At its 1</w:t>
      </w:r>
      <w:r w:rsidRPr="00217F34">
        <w:rPr>
          <w:vertAlign w:val="superscript"/>
        </w:rPr>
        <w:t>st</w:t>
      </w:r>
      <w:r w:rsidRPr="00217F34">
        <w:t xml:space="preserve"> meeting, the SBI agreed to consider this matter in informal consultations co-facilitated</w:t>
      </w:r>
      <w:r w:rsidRPr="003F2391">
        <w:t xml:space="preserve"> </w:t>
      </w:r>
      <w:r w:rsidRPr="00F02DFB">
        <w:t>b</w:t>
      </w:r>
      <w:r w:rsidR="00524FEC">
        <w:t>y</w:t>
      </w:r>
      <w:r w:rsidR="002F1B4C" w:rsidRPr="002F1B4C">
        <w:t xml:space="preserve"> Mausami Desai and Marcelo Rocha</w:t>
      </w:r>
      <w:r w:rsidR="00DB2CFA">
        <w:t>.</w:t>
      </w:r>
    </w:p>
    <w:p w14:paraId="2B65B5A8" w14:textId="07EA20FB" w:rsidR="008B0F22" w:rsidRPr="006F4029" w:rsidRDefault="00C81A5D" w:rsidP="008B0F22">
      <w:pPr>
        <w:pStyle w:val="RegSingleTxtG"/>
      </w:pPr>
      <w:r w:rsidRPr="00C81A5D">
        <w:t xml:space="preserve">At </w:t>
      </w:r>
      <w:r w:rsidR="001D3F2E">
        <w:t>i</w:t>
      </w:r>
      <w:r w:rsidRPr="00C81A5D">
        <w:t>t</w:t>
      </w:r>
      <w:r w:rsidR="001D3F2E">
        <w:t>s</w:t>
      </w:r>
      <w:r w:rsidRPr="00C81A5D">
        <w:t xml:space="preserve"> </w:t>
      </w:r>
      <w:r w:rsidR="009F6FD8">
        <w:t>3</w:t>
      </w:r>
      <w:r w:rsidR="009F6FD8" w:rsidRPr="007C04B6">
        <w:rPr>
          <w:vertAlign w:val="superscript"/>
        </w:rPr>
        <w:t>rd</w:t>
      </w:r>
      <w:r w:rsidRPr="00C81A5D">
        <w:t xml:space="preserve"> meeting, </w:t>
      </w:r>
      <w:r w:rsidR="009B581B">
        <w:t>the SBI</w:t>
      </w:r>
      <w:r w:rsidR="00E64BED">
        <w:t xml:space="preserve"> considered </w:t>
      </w:r>
      <w:r w:rsidR="00A654AB">
        <w:t>and agree</w:t>
      </w:r>
      <w:r w:rsidR="00B1053B">
        <w:t xml:space="preserve">d to take note of </w:t>
      </w:r>
      <w:r w:rsidR="00E64BED">
        <w:t>the summary reports on the technical analysis of biennial update reports of Parties not included in Annex I to the Convention</w:t>
      </w:r>
      <w:r w:rsidR="00F27F21">
        <w:rPr>
          <w:rStyle w:val="FootnoteReference"/>
        </w:rPr>
        <w:footnoteReference w:id="25"/>
      </w:r>
      <w:r w:rsidR="004A6DDD">
        <w:t xml:space="preserve"> published </w:t>
      </w:r>
      <w:r w:rsidR="007F6DE1">
        <w:t>as at 3 April 2024</w:t>
      </w:r>
      <w:r w:rsidR="00B52E75">
        <w:t>.</w:t>
      </w:r>
    </w:p>
    <w:p w14:paraId="152ED053" w14:textId="2407285E" w:rsidR="008B0F22" w:rsidRPr="00F5099A" w:rsidRDefault="00657F43" w:rsidP="00F5099A">
      <w:pPr>
        <w:pStyle w:val="RegHChG"/>
        <w:rPr>
          <w:b w:val="0"/>
          <w:sz w:val="20"/>
        </w:rPr>
      </w:pPr>
      <w:bookmarkStart w:id="72" w:name="_Toc171497898"/>
      <w:bookmarkStart w:id="73" w:name="_Toc171498252"/>
      <w:bookmarkStart w:id="74" w:name="_Toc171517537"/>
      <w:r w:rsidRPr="00E42AC0">
        <w:t>Matters relating to the global stock</w:t>
      </w:r>
      <w:r>
        <w:t>take</w:t>
      </w:r>
      <w:r w:rsidR="001B48FC" w:rsidRPr="0046386F">
        <w:t xml:space="preserve"> </w:t>
      </w:r>
      <w:r w:rsidR="001B48FC">
        <w:br/>
      </w:r>
      <w:r w:rsidR="001B48FC" w:rsidRPr="00BD10F1">
        <w:rPr>
          <w:b w:val="0"/>
          <w:sz w:val="20"/>
        </w:rPr>
        <w:t xml:space="preserve">(Agenda item </w:t>
      </w:r>
      <w:r w:rsidR="00665DE1">
        <w:rPr>
          <w:b w:val="0"/>
          <w:sz w:val="20"/>
        </w:rPr>
        <w:t>5</w:t>
      </w:r>
      <w:r w:rsidR="001B48FC" w:rsidRPr="00BD10F1">
        <w:rPr>
          <w:b w:val="0"/>
          <w:sz w:val="20"/>
        </w:rPr>
        <w:t>)</w:t>
      </w:r>
      <w:bookmarkEnd w:id="72"/>
      <w:bookmarkEnd w:id="73"/>
      <w:bookmarkEnd w:id="74"/>
    </w:p>
    <w:p w14:paraId="7F8FF02A" w14:textId="3350AC3D" w:rsidR="00D66788" w:rsidRDefault="00E32409" w:rsidP="00D66788">
      <w:pPr>
        <w:pStyle w:val="RegH1G"/>
        <w:rPr>
          <w:b w:val="0"/>
          <w:bCs/>
          <w:sz w:val="20"/>
        </w:rPr>
      </w:pPr>
      <w:bookmarkStart w:id="75" w:name="_Toc171497899"/>
      <w:bookmarkStart w:id="76" w:name="_Toc171498253"/>
      <w:bookmarkStart w:id="77" w:name="_Toc171517538"/>
      <w:bookmarkStart w:id="78" w:name="_Hlk169023928"/>
      <w:r w:rsidRPr="1196D7EE">
        <w:t xml:space="preserve">Procedural and logistical elements of the overall global stocktake </w:t>
      </w:r>
      <w:r w:rsidRPr="0012568D">
        <w:t>process</w:t>
      </w:r>
      <w:r w:rsidR="0082163B" w:rsidRPr="0082163B">
        <w:rPr>
          <w:sz w:val="22"/>
          <w:szCs w:val="22"/>
        </w:rPr>
        <w:t>*</w:t>
      </w:r>
      <w:r w:rsidR="00572754">
        <w:br/>
      </w:r>
      <w:r w:rsidR="00572754" w:rsidRPr="00665DE1">
        <w:rPr>
          <w:b w:val="0"/>
          <w:bCs/>
          <w:sz w:val="20"/>
        </w:rPr>
        <w:t xml:space="preserve">(Agenda sub-item </w:t>
      </w:r>
      <w:r w:rsidR="00665DE1">
        <w:rPr>
          <w:b w:val="0"/>
          <w:bCs/>
          <w:sz w:val="20"/>
        </w:rPr>
        <w:t>5</w:t>
      </w:r>
      <w:r w:rsidR="00572754" w:rsidRPr="00665DE1">
        <w:rPr>
          <w:b w:val="0"/>
          <w:bCs/>
          <w:sz w:val="20"/>
        </w:rPr>
        <w:t>(</w:t>
      </w:r>
      <w:r w:rsidR="00665DE1">
        <w:rPr>
          <w:b w:val="0"/>
          <w:bCs/>
          <w:sz w:val="20"/>
        </w:rPr>
        <w:t>a</w:t>
      </w:r>
      <w:r w:rsidR="00572754" w:rsidRPr="00665DE1">
        <w:rPr>
          <w:b w:val="0"/>
          <w:bCs/>
          <w:sz w:val="20"/>
        </w:rPr>
        <w:t>))</w:t>
      </w:r>
      <w:bookmarkEnd w:id="75"/>
      <w:bookmarkEnd w:id="76"/>
      <w:bookmarkEnd w:id="77"/>
    </w:p>
    <w:p w14:paraId="128B9762" w14:textId="77777777" w:rsidR="00595C82" w:rsidRPr="00AD2EC0" w:rsidRDefault="00595C82" w:rsidP="00595C82">
      <w:pPr>
        <w:pStyle w:val="RegH23G"/>
      </w:pPr>
      <w:bookmarkStart w:id="79" w:name="_Hlk169690517"/>
      <w:r w:rsidRPr="00AD2EC0">
        <w:t>Proceedings</w:t>
      </w:r>
    </w:p>
    <w:p w14:paraId="103B487F" w14:textId="47BA643B" w:rsidR="00595C82" w:rsidRPr="00AD2EC0" w:rsidRDefault="00595C82" w:rsidP="00595C82">
      <w:pPr>
        <w:pStyle w:val="RegSingleTxtG"/>
      </w:pPr>
      <w:bookmarkStart w:id="80" w:name="_Hlk169692687"/>
      <w:r w:rsidRPr="00AD2EC0">
        <w:t>At its 1</w:t>
      </w:r>
      <w:r w:rsidRPr="00595C82">
        <w:rPr>
          <w:vertAlign w:val="superscript"/>
        </w:rPr>
        <w:t>st</w:t>
      </w:r>
      <w:r w:rsidRPr="00AD2EC0">
        <w:t xml:space="preserve"> meeting, the </w:t>
      </w:r>
      <w:r w:rsidR="00517044">
        <w:t>SBI</w:t>
      </w:r>
      <w:r w:rsidRPr="00AD2EC0">
        <w:t xml:space="preserve"> agreed that this </w:t>
      </w:r>
      <w:r w:rsidR="00923CF6">
        <w:t>sub-</w:t>
      </w:r>
      <w:r w:rsidRPr="00AD2EC0">
        <w:t xml:space="preserve">item would be considered together with the equally titled </w:t>
      </w:r>
      <w:r w:rsidR="00517044">
        <w:t>SBSTA</w:t>
      </w:r>
      <w:r w:rsidRPr="00AD2EC0">
        <w:t xml:space="preserve"> 60 agenda item </w:t>
      </w:r>
      <w:r w:rsidR="005619EE">
        <w:t>3</w:t>
      </w:r>
      <w:r w:rsidRPr="00AD2EC0">
        <w:t xml:space="preserve"> in informal consultations co-facilitated by Thureya Al Ali (United Arab Emirates)</w:t>
      </w:r>
      <w:r>
        <w:t xml:space="preserve"> and</w:t>
      </w:r>
      <w:r w:rsidRPr="00641BEC">
        <w:t xml:space="preserve"> Patrick Spicer (Canada)</w:t>
      </w:r>
      <w:r w:rsidRPr="00AD2EC0">
        <w:t>. At its 3</w:t>
      </w:r>
      <w:r w:rsidRPr="00595C82">
        <w:rPr>
          <w:vertAlign w:val="superscript"/>
        </w:rPr>
        <w:t>rd</w:t>
      </w:r>
      <w:r w:rsidRPr="00AD2EC0">
        <w:t xml:space="preserve"> meeting, the </w:t>
      </w:r>
      <w:r w:rsidR="005619EE">
        <w:t>SBI</w:t>
      </w:r>
      <w:r w:rsidRPr="00AD2EC0">
        <w:t xml:space="preserve"> considered and adopted the conclusions below.</w:t>
      </w:r>
    </w:p>
    <w:bookmarkEnd w:id="80"/>
    <w:p w14:paraId="4D58E4F6" w14:textId="77777777" w:rsidR="00595C82" w:rsidRPr="00AD2EC0" w:rsidRDefault="00595C82" w:rsidP="00595C82">
      <w:pPr>
        <w:pStyle w:val="RegH23G"/>
      </w:pPr>
      <w:r w:rsidRPr="00AD2EC0">
        <w:t>Conclusions</w:t>
      </w:r>
    </w:p>
    <w:p w14:paraId="66548D61" w14:textId="31E3E632" w:rsidR="00595C82" w:rsidRPr="00AD2EC0" w:rsidRDefault="00595C82" w:rsidP="00595C82">
      <w:pPr>
        <w:pStyle w:val="RegSingleTxtG"/>
      </w:pPr>
      <w:r w:rsidRPr="00AD2EC0">
        <w:t xml:space="preserve">The SBI </w:t>
      </w:r>
      <w:r w:rsidR="005619EE">
        <w:t xml:space="preserve">and the SBSTA </w:t>
      </w:r>
      <w:r w:rsidRPr="00AD2EC0">
        <w:t>welcomed the conclusion of the first global stocktake and the adoption of decision 1/CMA.5 on the outcome thereof.</w:t>
      </w:r>
    </w:p>
    <w:bookmarkEnd w:id="79"/>
    <w:p w14:paraId="54C09E2D" w14:textId="487C5DA3" w:rsidR="00595C82" w:rsidRPr="00AD2EC0" w:rsidRDefault="00595C82" w:rsidP="00595C82">
      <w:pPr>
        <w:pStyle w:val="RegSingleTxtG"/>
      </w:pPr>
      <w:r w:rsidRPr="00AD2EC0">
        <w:t xml:space="preserve">The SBI </w:t>
      </w:r>
      <w:r w:rsidR="00027DCA" w:rsidRPr="00AD2EC0">
        <w:t xml:space="preserve">and the SBSTA </w:t>
      </w:r>
      <w:r w:rsidRPr="00AD2EC0">
        <w:t>commenced and advanced consideration of refining the procedural and logistical elements of the overall global stocktake process on the basis of experience gained from the first global stocktake, in accordance with paragraph 192 of decision 1/CMA.5.</w:t>
      </w:r>
    </w:p>
    <w:p w14:paraId="4594B5DA" w14:textId="483C7384" w:rsidR="00116E03" w:rsidRPr="008B0F22" w:rsidRDefault="00595C82" w:rsidP="00C427CA">
      <w:pPr>
        <w:pStyle w:val="RegSingleTxtG"/>
      </w:pPr>
      <w:r w:rsidRPr="00AD2EC0">
        <w:t xml:space="preserve">The </w:t>
      </w:r>
      <w:r w:rsidR="00027DCA" w:rsidRPr="00AD2EC0">
        <w:t xml:space="preserve">SBI and the SBSTA </w:t>
      </w:r>
      <w:r w:rsidRPr="00AD2EC0">
        <w:t>took note of the informal note</w:t>
      </w:r>
      <w:r w:rsidRPr="00AD2EC0">
        <w:rPr>
          <w:rStyle w:val="FootnoteReference"/>
        </w:rPr>
        <w:footnoteReference w:id="26"/>
      </w:r>
      <w:r w:rsidRPr="00AD2EC0">
        <w:t xml:space="preserve"> prepared by the co</w:t>
      </w:r>
      <w:r>
        <w:noBreakHyphen/>
      </w:r>
      <w:r w:rsidRPr="00AD2EC0">
        <w:t xml:space="preserve">facilitators for </w:t>
      </w:r>
      <w:r w:rsidR="008B5AF7">
        <w:t>the relevant agenda items</w:t>
      </w:r>
      <w:r w:rsidRPr="00AD2EC0">
        <w:t xml:space="preserve"> at these sessions, noted that the informal note does not represent consensus among Parties and agreed to continue consideration of this matter, taking into account the informal note, at SB 61 </w:t>
      </w:r>
      <w:r>
        <w:t>(November 2024)</w:t>
      </w:r>
      <w:r w:rsidRPr="00AD2EC0">
        <w:t xml:space="preserve"> with a view to </w:t>
      </w:r>
      <w:r>
        <w:t>CMA 6</w:t>
      </w:r>
      <w:r w:rsidRPr="00AD2EC0">
        <w:t xml:space="preserve"> (November 2024</w:t>
      </w:r>
      <w:r>
        <w:t>)</w:t>
      </w:r>
      <w:r w:rsidRPr="00AD2EC0">
        <w:t xml:space="preserve"> concluding consideration of th</w:t>
      </w:r>
      <w:r w:rsidR="0060118F">
        <w:t>e</w:t>
      </w:r>
      <w:r w:rsidRPr="00AD2EC0">
        <w:t xml:space="preserve"> matter.</w:t>
      </w:r>
    </w:p>
    <w:p w14:paraId="7D48B7CC" w14:textId="4286DB8C" w:rsidR="00572754" w:rsidRDefault="00572754" w:rsidP="00572754">
      <w:pPr>
        <w:pStyle w:val="RegH1G"/>
        <w:rPr>
          <w:b w:val="0"/>
          <w:bCs/>
          <w:sz w:val="20"/>
        </w:rPr>
      </w:pPr>
      <w:bookmarkStart w:id="81" w:name="_Toc171497900"/>
      <w:bookmarkStart w:id="82" w:name="_Toc171498254"/>
      <w:bookmarkStart w:id="83" w:name="_Toc171517539"/>
      <w:bookmarkEnd w:id="78"/>
      <w:r w:rsidRPr="00435401">
        <w:t>M</w:t>
      </w:r>
      <w:r w:rsidR="005345E2">
        <w:t>odalities</w:t>
      </w:r>
      <w:r w:rsidR="0049769B">
        <w:t xml:space="preserve"> </w:t>
      </w:r>
      <w:r w:rsidR="00BC257B">
        <w:t xml:space="preserve">of the United Emirates </w:t>
      </w:r>
      <w:r w:rsidR="00141FA2">
        <w:t xml:space="preserve">dialogue on implementing </w:t>
      </w:r>
      <w:r w:rsidR="00B34037">
        <w:t xml:space="preserve">the </w:t>
      </w:r>
      <w:r w:rsidR="00E87265">
        <w:t>global stock</w:t>
      </w:r>
      <w:r w:rsidR="00EA1229">
        <w:t xml:space="preserve">take </w:t>
      </w:r>
      <w:r w:rsidR="00041D68">
        <w:t>outcomes, referred</w:t>
      </w:r>
      <w:r w:rsidR="00082BFE">
        <w:t xml:space="preserve"> </w:t>
      </w:r>
      <w:r w:rsidR="00BC7285">
        <w:t>to</w:t>
      </w:r>
      <w:r w:rsidR="00082BFE">
        <w:t xml:space="preserve"> in paragraph 97 of decision 1/CM</w:t>
      </w:r>
      <w:r w:rsidR="00041D68">
        <w:t>A.5</w:t>
      </w:r>
      <w:r w:rsidR="00C135C9">
        <w:t xml:space="preserve"> </w:t>
      </w:r>
      <w:r>
        <w:br/>
      </w:r>
      <w:r w:rsidRPr="00665DE1">
        <w:rPr>
          <w:b w:val="0"/>
          <w:bCs/>
          <w:sz w:val="20"/>
        </w:rPr>
        <w:t xml:space="preserve">(Agenda sub-item </w:t>
      </w:r>
      <w:r w:rsidR="00665DE1">
        <w:rPr>
          <w:b w:val="0"/>
          <w:bCs/>
          <w:sz w:val="20"/>
        </w:rPr>
        <w:t>5</w:t>
      </w:r>
      <w:r w:rsidRPr="00665DE1">
        <w:rPr>
          <w:b w:val="0"/>
          <w:bCs/>
          <w:sz w:val="20"/>
        </w:rPr>
        <w:t>(</w:t>
      </w:r>
      <w:r w:rsidR="00BF45FC">
        <w:rPr>
          <w:b w:val="0"/>
          <w:bCs/>
          <w:sz w:val="20"/>
        </w:rPr>
        <w:t>b</w:t>
      </w:r>
      <w:r w:rsidRPr="00665DE1">
        <w:rPr>
          <w:b w:val="0"/>
          <w:bCs/>
          <w:sz w:val="20"/>
        </w:rPr>
        <w:t>))</w:t>
      </w:r>
      <w:bookmarkEnd w:id="81"/>
      <w:bookmarkEnd w:id="82"/>
      <w:bookmarkEnd w:id="83"/>
    </w:p>
    <w:p w14:paraId="19F53FEC" w14:textId="6C0E1A54" w:rsidR="007E48B6" w:rsidRPr="007E48B6" w:rsidRDefault="007E48B6" w:rsidP="007E48B6">
      <w:pPr>
        <w:pStyle w:val="RegH23G"/>
      </w:pPr>
      <w:r w:rsidRPr="007E48B6">
        <w:t>Proceedings</w:t>
      </w:r>
    </w:p>
    <w:p w14:paraId="6E61EDCF" w14:textId="153D0320" w:rsidR="00D90C2D" w:rsidRDefault="007E48B6" w:rsidP="000E1434">
      <w:pPr>
        <w:pStyle w:val="RegSingleTxtG"/>
      </w:pPr>
      <w:bookmarkStart w:id="84" w:name="_Hlk169770531"/>
      <w:r w:rsidRPr="007E48B6">
        <w:t>At its 1</w:t>
      </w:r>
      <w:r w:rsidRPr="007C04B6">
        <w:rPr>
          <w:vertAlign w:val="superscript"/>
        </w:rPr>
        <w:t>st</w:t>
      </w:r>
      <w:r w:rsidRPr="007E48B6">
        <w:t xml:space="preserve"> meeting, the SBI agreed to consider this matter in informal consultations co-facilitated by Ricardo Marshall (Barbados) and Patrick Spicer. At its 3</w:t>
      </w:r>
      <w:r w:rsidRPr="007C04B6">
        <w:rPr>
          <w:vertAlign w:val="superscript"/>
        </w:rPr>
        <w:t>rd</w:t>
      </w:r>
      <w:r w:rsidRPr="007E48B6">
        <w:t xml:space="preserve"> meeting, the SBI considered and adopted the conclusions below.</w:t>
      </w:r>
    </w:p>
    <w:p w14:paraId="5D04B16A" w14:textId="35144444" w:rsidR="003460CE" w:rsidRDefault="00197976" w:rsidP="00B70468">
      <w:pPr>
        <w:pStyle w:val="RegH23G"/>
      </w:pPr>
      <w:bookmarkStart w:id="85" w:name="_Hlk169770670"/>
      <w:bookmarkEnd w:id="84"/>
      <w:r w:rsidRPr="00197976">
        <w:t>Conclusions</w:t>
      </w:r>
    </w:p>
    <w:bookmarkEnd w:id="85"/>
    <w:p w14:paraId="7E7C3D9E" w14:textId="4477BEEA" w:rsidR="00B044C3" w:rsidRDefault="00B044C3" w:rsidP="00E25A20">
      <w:pPr>
        <w:pStyle w:val="RegSingleTxtG"/>
      </w:pPr>
      <w:r w:rsidRPr="005568CF">
        <w:t>The SBI</w:t>
      </w:r>
      <w:r>
        <w:t xml:space="preserve"> </w:t>
      </w:r>
      <w:r w:rsidRPr="00443425">
        <w:t>initiated deliberations on the modalities of the United Arab Emirates dialogue on implementing the global stocktake outcomes, referred to in paragraph 97 of decision 1/CMA.5</w:t>
      </w:r>
      <w:r>
        <w:t xml:space="preserve">. </w:t>
      </w:r>
    </w:p>
    <w:p w14:paraId="7F54C31E" w14:textId="01B32037" w:rsidR="00B044C3" w:rsidRPr="00D71828" w:rsidRDefault="00B044C3" w:rsidP="00953958">
      <w:pPr>
        <w:pStyle w:val="RegSingleTxtG"/>
      </w:pPr>
      <w:r w:rsidRPr="00D71828">
        <w:t>The SBI took note of the informal note</w:t>
      </w:r>
      <w:r w:rsidRPr="00D71828">
        <w:rPr>
          <w:rStyle w:val="FootnoteReference"/>
        </w:rPr>
        <w:footnoteReference w:id="27"/>
      </w:r>
      <w:r w:rsidRPr="00D71828">
        <w:t xml:space="preserve"> prepared by the co-facilitators for this agenda </w:t>
      </w:r>
      <w:r w:rsidR="005859C5">
        <w:t>sub-</w:t>
      </w:r>
      <w:r w:rsidRPr="00D71828">
        <w:t>item at this session, noted that the informal note does not represent consensus among Parties and agreed to continue consideration of this matter, taking into account the informal note</w:t>
      </w:r>
      <w:r>
        <w:t>,</w:t>
      </w:r>
      <w:r w:rsidRPr="00D71828">
        <w:t xml:space="preserve"> at SB</w:t>
      </w:r>
      <w:r>
        <w:t>I</w:t>
      </w:r>
      <w:r w:rsidRPr="00D71828">
        <w:t xml:space="preserve"> 61 with a view to </w:t>
      </w:r>
      <w:r w:rsidR="005A19E6">
        <w:t>CMA 6</w:t>
      </w:r>
      <w:r w:rsidR="00181342">
        <w:t xml:space="preserve"> </w:t>
      </w:r>
      <w:r w:rsidRPr="00D71828">
        <w:t xml:space="preserve">concluding consideration </w:t>
      </w:r>
      <w:r>
        <w:t>of the</w:t>
      </w:r>
      <w:r w:rsidR="003928C3">
        <w:t xml:space="preserve"> matter</w:t>
      </w:r>
      <w:r w:rsidRPr="00D71828">
        <w:t>.</w:t>
      </w:r>
    </w:p>
    <w:p w14:paraId="71CE4550" w14:textId="43C682B2" w:rsidR="00B044C3" w:rsidRDefault="00B044C3" w:rsidP="0069493E">
      <w:pPr>
        <w:pStyle w:val="RegSingleTxtG"/>
      </w:pPr>
      <w:bookmarkStart w:id="86" w:name="_Ref170282447"/>
      <w:r>
        <w:t xml:space="preserve">The SBI </w:t>
      </w:r>
      <w:r w:rsidRPr="00443425">
        <w:t>invite</w:t>
      </w:r>
      <w:r>
        <w:t>d</w:t>
      </w:r>
      <w:r w:rsidRPr="00443425">
        <w:t xml:space="preserve"> Parties to submi</w:t>
      </w:r>
      <w:r>
        <w:t>t</w:t>
      </w:r>
      <w:r w:rsidRPr="00443425">
        <w:t xml:space="preserve"> </w:t>
      </w:r>
      <w:r>
        <w:t>via the submission portal</w:t>
      </w:r>
      <w:r>
        <w:rPr>
          <w:rStyle w:val="FootnoteReference"/>
        </w:rPr>
        <w:footnoteReference w:id="28"/>
      </w:r>
      <w:r>
        <w:t xml:space="preserve"> by</w:t>
      </w:r>
      <w:r w:rsidRPr="00443425">
        <w:t xml:space="preserve"> </w:t>
      </w:r>
      <w:r>
        <w:t>15</w:t>
      </w:r>
      <w:r w:rsidRPr="00443425">
        <w:t xml:space="preserve"> September 2024</w:t>
      </w:r>
      <w:r>
        <w:t xml:space="preserve"> views</w:t>
      </w:r>
      <w:r w:rsidRPr="00443425">
        <w:t xml:space="preserve"> on the modalities of the U</w:t>
      </w:r>
      <w:r>
        <w:t xml:space="preserve">nited </w:t>
      </w:r>
      <w:r w:rsidRPr="00443425">
        <w:t>A</w:t>
      </w:r>
      <w:r>
        <w:t xml:space="preserve">rab </w:t>
      </w:r>
      <w:r w:rsidRPr="00443425">
        <w:t>E</w:t>
      </w:r>
      <w:r>
        <w:t>mirates</w:t>
      </w:r>
      <w:r w:rsidRPr="00443425">
        <w:t xml:space="preserve"> dialogue</w:t>
      </w:r>
      <w:r>
        <w:t>.</w:t>
      </w:r>
      <w:bookmarkEnd w:id="86"/>
    </w:p>
    <w:p w14:paraId="3D7887E7" w14:textId="10904F59" w:rsidR="00197976" w:rsidRDefault="00B044C3" w:rsidP="00B044C3">
      <w:pPr>
        <w:pStyle w:val="RegSingleTxtG"/>
      </w:pPr>
      <w:r w:rsidRPr="005568CF">
        <w:t>The SBI</w:t>
      </w:r>
      <w:r>
        <w:t xml:space="preserve"> r</w:t>
      </w:r>
      <w:r w:rsidRPr="00443425">
        <w:t>equest</w:t>
      </w:r>
      <w:r>
        <w:t>ed</w:t>
      </w:r>
      <w:r w:rsidRPr="00443425">
        <w:t xml:space="preserve"> the secretariat to prepare a synthesis of the submissions referred to in paragraph </w:t>
      </w:r>
      <w:r w:rsidR="0000094E">
        <w:rPr>
          <w:cs/>
        </w:rPr>
        <w:t>‎</w:t>
      </w:r>
      <w:r w:rsidR="0000094E">
        <w:t>33</w:t>
      </w:r>
      <w:r w:rsidR="00C977DE">
        <w:t xml:space="preserve"> </w:t>
      </w:r>
      <w:r w:rsidRPr="00860017">
        <w:t>above</w:t>
      </w:r>
      <w:r>
        <w:t xml:space="preserve"> </w:t>
      </w:r>
      <w:r w:rsidRPr="00443425">
        <w:t>for consideration at SBI 61</w:t>
      </w:r>
      <w:r>
        <w:t>.</w:t>
      </w:r>
    </w:p>
    <w:p w14:paraId="3F42FD14" w14:textId="7BD15ACF" w:rsidR="00EE01E9" w:rsidRDefault="00EF3FF2" w:rsidP="00C21E54">
      <w:pPr>
        <w:pStyle w:val="RegHChG"/>
        <w:rPr>
          <w:b w:val="0"/>
          <w:sz w:val="20"/>
        </w:rPr>
      </w:pPr>
      <w:bookmarkStart w:id="87" w:name="_Toc171497901"/>
      <w:bookmarkStart w:id="88" w:name="_Toc171498255"/>
      <w:bookmarkStart w:id="89" w:name="_Toc171517540"/>
      <w:r w:rsidRPr="00FB0091">
        <w:rPr>
          <w:szCs w:val="28"/>
        </w:rPr>
        <w:t>Sharm el-Sheikh mitigation ambition and implementation work programme</w:t>
      </w:r>
      <w:r w:rsidR="0082163B" w:rsidRPr="006663FD">
        <w:rPr>
          <w:sz w:val="24"/>
          <w:szCs w:val="24"/>
        </w:rPr>
        <w:t>*</w:t>
      </w:r>
      <w:r w:rsidR="00C31A5F">
        <w:br/>
      </w:r>
      <w:r w:rsidR="00C31A5F" w:rsidRPr="00522A4E">
        <w:rPr>
          <w:b w:val="0"/>
          <w:sz w:val="20"/>
        </w:rPr>
        <w:t xml:space="preserve">(Agenda item </w:t>
      </w:r>
      <w:r w:rsidRPr="00522A4E">
        <w:rPr>
          <w:b w:val="0"/>
          <w:sz w:val="20"/>
        </w:rPr>
        <w:t>6</w:t>
      </w:r>
      <w:r w:rsidR="00C31A5F" w:rsidRPr="00522A4E">
        <w:rPr>
          <w:b w:val="0"/>
          <w:sz w:val="20"/>
        </w:rPr>
        <w:t>)</w:t>
      </w:r>
      <w:bookmarkEnd w:id="87"/>
      <w:bookmarkEnd w:id="88"/>
      <w:bookmarkEnd w:id="89"/>
    </w:p>
    <w:p w14:paraId="11464454" w14:textId="1ECCFD21" w:rsidR="000A3FCC" w:rsidRDefault="000A3FCC" w:rsidP="000A3FCC">
      <w:pPr>
        <w:pStyle w:val="RegSingleTxtG"/>
      </w:pPr>
      <w:r w:rsidRPr="00AD2EC0">
        <w:t>At its 1</w:t>
      </w:r>
      <w:r w:rsidRPr="000A3FCC">
        <w:rPr>
          <w:vertAlign w:val="superscript"/>
        </w:rPr>
        <w:t>st</w:t>
      </w:r>
      <w:r w:rsidRPr="00AD2EC0">
        <w:t xml:space="preserve"> meeting, the </w:t>
      </w:r>
      <w:r w:rsidR="00096A9F">
        <w:t>SBI</w:t>
      </w:r>
      <w:r w:rsidRPr="00AD2EC0">
        <w:t xml:space="preserve"> agreed that this item would be considered together with the equally titled </w:t>
      </w:r>
      <w:r w:rsidR="00096A9F">
        <w:t>SBSTA</w:t>
      </w:r>
      <w:r w:rsidRPr="00AD2EC0">
        <w:t xml:space="preserve"> 60 agenda item </w:t>
      </w:r>
      <w:r w:rsidR="000C462A">
        <w:t>8</w:t>
      </w:r>
      <w:r w:rsidRPr="00AD2EC0">
        <w:t xml:space="preserve"> in informal consultations co-facilitated </w:t>
      </w:r>
      <w:r>
        <w:t xml:space="preserve">by </w:t>
      </w:r>
      <w:r w:rsidRPr="00AD2EC0">
        <w:t>Carlos Fuller (Belize) and Kay Harrison (New Zealand)</w:t>
      </w:r>
      <w:r>
        <w:t>.</w:t>
      </w:r>
    </w:p>
    <w:p w14:paraId="42B14960" w14:textId="27C0BD9A" w:rsidR="00E33F7D" w:rsidRPr="00116E03" w:rsidRDefault="000A3FCC" w:rsidP="00D90C2D">
      <w:pPr>
        <w:pStyle w:val="RegSingleTxtG"/>
      </w:pPr>
      <w:r w:rsidRPr="00AD2EC0">
        <w:t xml:space="preserve"> </w:t>
      </w:r>
      <w:r>
        <w:t>At the 3</w:t>
      </w:r>
      <w:r w:rsidRPr="000A3FCC">
        <w:rPr>
          <w:vertAlign w:val="superscript"/>
        </w:rPr>
        <w:t>rd</w:t>
      </w:r>
      <w:r>
        <w:t xml:space="preserve"> meeting, the Chair informed the </w:t>
      </w:r>
      <w:r w:rsidR="000C462A">
        <w:t>SBI</w:t>
      </w:r>
      <w:r>
        <w:t xml:space="preserve"> that</w:t>
      </w:r>
      <w:r w:rsidRPr="00AD2EC0">
        <w:t xml:space="preserve"> Parties could not conclude consideration of th</w:t>
      </w:r>
      <w:r>
        <w:t>is</w:t>
      </w:r>
      <w:r w:rsidRPr="00AD2EC0">
        <w:t xml:space="preserve"> matter at this session. In accordance with rules 10(c) and 16 of the draft rules of procedure being applied, the matter will be included in the provisional agenda for </w:t>
      </w:r>
      <w:r w:rsidR="000C462A">
        <w:t>SBI</w:t>
      </w:r>
      <w:r w:rsidRPr="00AD2EC0">
        <w:t xml:space="preserve"> 61. Representatives of </w:t>
      </w:r>
      <w:r>
        <w:t>14</w:t>
      </w:r>
      <w:r w:rsidRPr="00AD2EC0">
        <w:t xml:space="preserve"> Parties made statements, including </w:t>
      </w:r>
      <w:r>
        <w:t>8</w:t>
      </w:r>
      <w:r w:rsidRPr="00AD2EC0">
        <w:t xml:space="preserve"> on behalf of groups of Parties: </w:t>
      </w:r>
      <w:r>
        <w:t xml:space="preserve">African Group, AILAC, </w:t>
      </w:r>
      <w:r w:rsidRPr="00AD2EC0">
        <w:t xml:space="preserve">AOSIS, </w:t>
      </w:r>
      <w:r>
        <w:t xml:space="preserve">EIG, </w:t>
      </w:r>
      <w:r w:rsidRPr="00340D4E">
        <w:t>EU</w:t>
      </w:r>
      <w:r w:rsidRPr="00AD2EC0">
        <w:t xml:space="preserve"> and its member States, LDCs, L</w:t>
      </w:r>
      <w:r>
        <w:t>M</w:t>
      </w:r>
      <w:r w:rsidRPr="00AD2EC0">
        <w:t>DCs</w:t>
      </w:r>
      <w:r>
        <w:t xml:space="preserve"> and Umbrella Group</w:t>
      </w:r>
      <w:r w:rsidRPr="00AD2EC0">
        <w:t>.</w:t>
      </w:r>
      <w:r w:rsidRPr="00AD2EC0">
        <w:rPr>
          <w:rStyle w:val="FootnoteReference"/>
        </w:rPr>
        <w:footnoteReference w:id="29"/>
      </w:r>
    </w:p>
    <w:p w14:paraId="546C54AB" w14:textId="1BAAA039" w:rsidR="00316CB9" w:rsidRDefault="00712611" w:rsidP="00316CB9">
      <w:pPr>
        <w:pStyle w:val="RegHChG"/>
        <w:rPr>
          <w:b w:val="0"/>
          <w:sz w:val="20"/>
        </w:rPr>
      </w:pPr>
      <w:bookmarkStart w:id="90" w:name="_Toc138165451"/>
      <w:bookmarkStart w:id="91" w:name="_Toc141444673"/>
      <w:bookmarkStart w:id="92" w:name="_Toc141713036"/>
      <w:bookmarkStart w:id="93" w:name="_Toc171497902"/>
      <w:bookmarkStart w:id="94" w:name="_Toc171498256"/>
      <w:bookmarkStart w:id="95" w:name="_Toc171517541"/>
      <w:bookmarkStart w:id="96" w:name="_Hlk169023699"/>
      <w:r>
        <w:t>United Arab Emirates</w:t>
      </w:r>
      <w:r w:rsidR="007F2055">
        <w:t xml:space="preserve"> just transition work</w:t>
      </w:r>
      <w:r w:rsidR="007F2055" w:rsidRPr="005F3BB5">
        <w:t xml:space="preserve"> programme</w:t>
      </w:r>
      <w:r w:rsidR="0082163B" w:rsidRPr="006663FD">
        <w:rPr>
          <w:sz w:val="24"/>
          <w:szCs w:val="24"/>
        </w:rPr>
        <w:t>*</w:t>
      </w:r>
      <w:r w:rsidR="00316CB9">
        <w:br/>
      </w:r>
      <w:r w:rsidR="00316CB9" w:rsidRPr="00522A4E">
        <w:rPr>
          <w:b w:val="0"/>
          <w:sz w:val="20"/>
        </w:rPr>
        <w:t xml:space="preserve">(Agenda item </w:t>
      </w:r>
      <w:r w:rsidR="00522A4E" w:rsidRPr="00522A4E">
        <w:rPr>
          <w:b w:val="0"/>
          <w:sz w:val="20"/>
        </w:rPr>
        <w:t>7</w:t>
      </w:r>
      <w:r w:rsidR="00316CB9" w:rsidRPr="00522A4E">
        <w:rPr>
          <w:b w:val="0"/>
          <w:sz w:val="20"/>
        </w:rPr>
        <w:t>)</w:t>
      </w:r>
      <w:bookmarkEnd w:id="90"/>
      <w:bookmarkEnd w:id="91"/>
      <w:bookmarkEnd w:id="92"/>
      <w:bookmarkEnd w:id="93"/>
      <w:bookmarkEnd w:id="94"/>
      <w:bookmarkEnd w:id="95"/>
    </w:p>
    <w:p w14:paraId="76DDF508" w14:textId="343656A3" w:rsidR="00A06FA8" w:rsidRPr="00AD2EC0" w:rsidRDefault="00A06FA8" w:rsidP="00A06FA8">
      <w:pPr>
        <w:pStyle w:val="RegH23G"/>
      </w:pPr>
      <w:r w:rsidRPr="00AD2EC0">
        <w:t>Proceedings</w:t>
      </w:r>
    </w:p>
    <w:p w14:paraId="3C0E3515" w14:textId="5A05D257" w:rsidR="00A06FA8" w:rsidRPr="00AD2EC0" w:rsidRDefault="00A06FA8" w:rsidP="00A06FA8">
      <w:pPr>
        <w:pStyle w:val="RegSingleTxtG"/>
      </w:pPr>
      <w:r w:rsidRPr="00AD2EC0">
        <w:t>At its 1</w:t>
      </w:r>
      <w:r w:rsidRPr="00A06FA8">
        <w:rPr>
          <w:vertAlign w:val="superscript"/>
        </w:rPr>
        <w:t>st</w:t>
      </w:r>
      <w:r w:rsidRPr="00AD2EC0">
        <w:t xml:space="preserve"> meeting, the </w:t>
      </w:r>
      <w:r w:rsidR="00945886">
        <w:t>SBI</w:t>
      </w:r>
      <w:r w:rsidRPr="00AD2EC0">
        <w:t xml:space="preserve"> agreed that this item would be considered </w:t>
      </w:r>
      <w:r>
        <w:t xml:space="preserve">together </w:t>
      </w:r>
      <w:r w:rsidRPr="00AD2EC0">
        <w:t xml:space="preserve">with the equally titled </w:t>
      </w:r>
      <w:r w:rsidR="00962724">
        <w:t>SBSTA</w:t>
      </w:r>
      <w:r w:rsidRPr="00AD2EC0">
        <w:t xml:space="preserve"> 60 agenda item </w:t>
      </w:r>
      <w:r w:rsidR="00962724">
        <w:t>9</w:t>
      </w:r>
      <w:r w:rsidRPr="00AD2EC0">
        <w:t xml:space="preserve"> in a </w:t>
      </w:r>
      <w:r>
        <w:t xml:space="preserve">joint </w:t>
      </w:r>
      <w:r w:rsidRPr="00AD2EC0">
        <w:t>contact group co-chaired by Marianne Karlsen (Norway) and Kishan Kumarsingh (Trinidad and Tobago). At its 3</w:t>
      </w:r>
      <w:r w:rsidRPr="00A06FA8">
        <w:rPr>
          <w:vertAlign w:val="superscript"/>
        </w:rPr>
        <w:t>rd</w:t>
      </w:r>
      <w:r w:rsidRPr="00AD2EC0">
        <w:t xml:space="preserve"> meeting, the </w:t>
      </w:r>
      <w:r w:rsidR="00962724">
        <w:t>SBI</w:t>
      </w:r>
      <w:r w:rsidRPr="00AD2EC0">
        <w:t xml:space="preserve"> considered and adopted the conclusions below.</w:t>
      </w:r>
    </w:p>
    <w:p w14:paraId="0817462B" w14:textId="77777777" w:rsidR="00A06FA8" w:rsidRPr="00AD2EC0" w:rsidRDefault="00A06FA8" w:rsidP="00A06FA8">
      <w:pPr>
        <w:pStyle w:val="RegH23G"/>
      </w:pPr>
      <w:r w:rsidRPr="00AD2EC0">
        <w:t>Conclusions</w:t>
      </w:r>
    </w:p>
    <w:p w14:paraId="7FEB836F" w14:textId="3C2386CD" w:rsidR="00A06FA8" w:rsidRPr="00AD2EC0" w:rsidRDefault="00A06FA8" w:rsidP="00A06FA8">
      <w:pPr>
        <w:pStyle w:val="RegSingleTxtG"/>
      </w:pPr>
      <w:r w:rsidRPr="00AD2EC0">
        <w:t xml:space="preserve">The </w:t>
      </w:r>
      <w:r w:rsidR="00E9159C">
        <w:t>SBI and the SBSTA</w:t>
      </w:r>
      <w:r w:rsidRPr="00AD2EC0">
        <w:t xml:space="preserve"> considered matters relating to the implementation of the United Arab Emirates just transition work programme.</w:t>
      </w:r>
      <w:r w:rsidRPr="00AD2EC0">
        <w:rPr>
          <w:rStyle w:val="FootnoteReference"/>
        </w:rPr>
        <w:footnoteReference w:id="30"/>
      </w:r>
    </w:p>
    <w:p w14:paraId="091E32C9" w14:textId="0A58171F" w:rsidR="00A06FA8" w:rsidRPr="00AD2EC0" w:rsidRDefault="00A06FA8" w:rsidP="00A06FA8">
      <w:pPr>
        <w:pStyle w:val="RegSingleTxtG"/>
      </w:pPr>
      <w:r w:rsidRPr="00AD2EC0">
        <w:t xml:space="preserve">The </w:t>
      </w:r>
      <w:r w:rsidR="00E9159C">
        <w:t>SBI and the SBSTA</w:t>
      </w:r>
      <w:r w:rsidRPr="00AD2EC0">
        <w:t xml:space="preserve"> welcomed the first hybrid dialogue under the work programme,</w:t>
      </w:r>
      <w:r w:rsidRPr="00AD2EC0">
        <w:rPr>
          <w:rStyle w:val="FootnoteReference"/>
        </w:rPr>
        <w:footnoteReference w:id="31"/>
      </w:r>
      <w:r w:rsidRPr="00AD2EC0">
        <w:t xml:space="preserve"> held from 2 to 3 June 2024 on the topic “Just transition pathways to achieving the goals of the Paris Agreement through NDCs, NAPs and LT-LEDS”, as decided upon and communicated by the Chairs of the </w:t>
      </w:r>
      <w:r w:rsidR="00E9159C">
        <w:t>SBI and the SBSTA</w:t>
      </w:r>
      <w:r w:rsidRPr="00AD2EC0">
        <w:t xml:space="preserve"> on the basis of views submitted by Parties, observers and other non-Party stakeholders.</w:t>
      </w:r>
      <w:r w:rsidRPr="00AD2EC0">
        <w:rPr>
          <w:rStyle w:val="FootnoteReference"/>
        </w:rPr>
        <w:footnoteReference w:id="32"/>
      </w:r>
    </w:p>
    <w:p w14:paraId="668F0D6D" w14:textId="53FEB317" w:rsidR="00A06FA8" w:rsidRPr="00AD2EC0" w:rsidRDefault="00A06FA8" w:rsidP="00A06FA8">
      <w:pPr>
        <w:pStyle w:val="RegSingleTxtG"/>
      </w:pPr>
      <w:r w:rsidRPr="00AD2EC0">
        <w:t xml:space="preserve">The </w:t>
      </w:r>
      <w:r w:rsidR="00E9159C">
        <w:t>SBI and the SBSTA</w:t>
      </w:r>
      <w:r w:rsidRPr="00AD2EC0">
        <w:t xml:space="preserve"> recognized the significant contribution of the late Daniel Machado da Fonseca, who most recently held the position of Head of the Climate Action Division at the Ministry of Foreign Affairs of Brazil, to the deliberations on just transition pathways, resulting in the successful establishment of the work programme.</w:t>
      </w:r>
    </w:p>
    <w:p w14:paraId="19030895" w14:textId="0DFCD8BE" w:rsidR="00A06FA8" w:rsidRPr="00AD2EC0" w:rsidRDefault="00A06FA8" w:rsidP="00A06FA8">
      <w:pPr>
        <w:pStyle w:val="RegSingleTxtG"/>
      </w:pPr>
      <w:r w:rsidRPr="00AD2EC0">
        <w:t xml:space="preserve">The </w:t>
      </w:r>
      <w:r w:rsidR="00E9159C">
        <w:t>SBI and the SBSTA</w:t>
      </w:r>
      <w:r w:rsidRPr="00AD2EC0">
        <w:t xml:space="preserve"> reiterated that the topic of the second hybrid dialogue under the work programme, to be held prior to SB 61, will be decided by the Chairs of the </w:t>
      </w:r>
      <w:r w:rsidR="00E9159C">
        <w:t>SBI and the SBSTA</w:t>
      </w:r>
      <w:r w:rsidRPr="00AD2EC0">
        <w:t xml:space="preserve"> taking into account submissions from Parties, observers and other non-Party stakeholders</w:t>
      </w:r>
      <w:r>
        <w:rPr>
          <w:rStyle w:val="FootnoteReference"/>
        </w:rPr>
        <w:footnoteReference w:id="33"/>
      </w:r>
      <w:r w:rsidRPr="00AD2EC0">
        <w:t xml:space="preserve"> and invited the Chairs to consider, in deciding on the topic in a transparent and consultative manner, the outcomes of the first hybrid dialogue and the inputs provided by Parties during the joint contact group on the work programme in the light of the elements contained in paragraph 2 of decision 3/CMA.5.</w:t>
      </w:r>
    </w:p>
    <w:p w14:paraId="246D0AE1" w14:textId="63C5DDBD" w:rsidR="00A06FA8" w:rsidRPr="00AD2EC0" w:rsidRDefault="00A06FA8" w:rsidP="00A06FA8">
      <w:pPr>
        <w:pStyle w:val="RegSingleTxtG"/>
      </w:pPr>
      <w:r w:rsidRPr="00AD2EC0">
        <w:t xml:space="preserve">The </w:t>
      </w:r>
      <w:r w:rsidR="00E9159C">
        <w:t>SBI and the SBSTA</w:t>
      </w:r>
      <w:r w:rsidRPr="00AD2EC0">
        <w:t xml:space="preserve"> emphasized working systematically to cover the elements contained in paragraph 2 of decision 3/CMA.5.</w:t>
      </w:r>
    </w:p>
    <w:p w14:paraId="06472FE9" w14:textId="68844318" w:rsidR="00A06FA8" w:rsidRPr="00AD2EC0" w:rsidRDefault="00A06FA8" w:rsidP="00A06FA8">
      <w:pPr>
        <w:pStyle w:val="RegSingleTxtG"/>
      </w:pPr>
      <w:r w:rsidRPr="00AD2EC0">
        <w:t xml:space="preserve">The </w:t>
      </w:r>
      <w:r w:rsidR="00E9159C">
        <w:t>SBI and the SBSTA</w:t>
      </w:r>
      <w:r w:rsidRPr="00AD2EC0">
        <w:t xml:space="preserve"> also emphasized the importance of ensuring the effective and inclusive participation and active and constructive engagement of Parties and non-Party stakeholders in the second dialogue, and encouraged their Chairs to consider interactive formats for engagement, increasing the participation of non-Party stakeholders, especially from developing countries, and facilitating interaction among participants with a view to informing discussions under the work programme. </w:t>
      </w:r>
    </w:p>
    <w:p w14:paraId="7405ACC6" w14:textId="15C9E86E" w:rsidR="00A06FA8" w:rsidRPr="00AD2EC0" w:rsidRDefault="00A06FA8" w:rsidP="00A06FA8">
      <w:pPr>
        <w:pStyle w:val="RegSingleTxtG"/>
      </w:pPr>
      <w:bookmarkStart w:id="97" w:name="_Ref169703171"/>
      <w:r w:rsidRPr="00AD2EC0">
        <w:t xml:space="preserve">The </w:t>
      </w:r>
      <w:r w:rsidR="00E9159C">
        <w:t>SBI and the SBSTA</w:t>
      </w:r>
      <w:r w:rsidRPr="00AD2EC0">
        <w:t xml:space="preserve"> emphasized the need to hold the second dialogue organized under the work programme, as per paragraph 5 of decision 3/CMA.5, prior to SB 61 in order for the reports to be made available in a timely manner.</w:t>
      </w:r>
      <w:bookmarkEnd w:id="97"/>
    </w:p>
    <w:p w14:paraId="18C20B70" w14:textId="10C82F99" w:rsidR="00A06FA8" w:rsidRPr="00AD2EC0" w:rsidRDefault="00A06FA8" w:rsidP="00A06FA8">
      <w:pPr>
        <w:pStyle w:val="RegSingleTxtG"/>
      </w:pPr>
      <w:bookmarkStart w:id="98" w:name="_Ref169703185"/>
      <w:r w:rsidRPr="00AD2EC0">
        <w:t xml:space="preserve">The </w:t>
      </w:r>
      <w:r w:rsidR="00E9159C">
        <w:t>SBI and the SBSTA</w:t>
      </w:r>
      <w:r w:rsidRPr="00AD2EC0">
        <w:t xml:space="preserve"> encouraged their Chairs to prepare and publish, starting from the first dialogue and immediately following each dialogue under the work programme, an informal summary of the discussions at that dialogue, including on opportunities, best practices, actionable solutions, challenges and barriers, ensuring that those discussions are reflected in a comprehensive and balanced manner.</w:t>
      </w:r>
      <w:bookmarkEnd w:id="98"/>
    </w:p>
    <w:p w14:paraId="673D838E" w14:textId="4D5E4BBC" w:rsidR="00A06FA8" w:rsidRPr="00AD2EC0" w:rsidRDefault="00A06FA8" w:rsidP="00A06FA8">
      <w:pPr>
        <w:pStyle w:val="RegSingleTxtG"/>
      </w:pPr>
      <w:r w:rsidRPr="00AD2EC0">
        <w:t xml:space="preserve">The </w:t>
      </w:r>
      <w:r w:rsidR="00E9159C">
        <w:t>SBI and the SBSTA</w:t>
      </w:r>
      <w:r w:rsidRPr="00AD2EC0">
        <w:t xml:space="preserve"> agreed to continue consideration of this matter at SB 61, taking note of the informal note prepared by the co-chairs for the </w:t>
      </w:r>
      <w:r>
        <w:t xml:space="preserve">relevant </w:t>
      </w:r>
      <w:r w:rsidRPr="00AD2EC0">
        <w:t xml:space="preserve">agenda items </w:t>
      </w:r>
      <w:r>
        <w:t>at these sessions</w:t>
      </w:r>
      <w:r w:rsidRPr="00AD2EC0">
        <w:t xml:space="preserve"> under their own responsibility,</w:t>
      </w:r>
      <w:r w:rsidRPr="00AD2EC0">
        <w:rPr>
          <w:rStyle w:val="FootnoteReference"/>
        </w:rPr>
        <w:footnoteReference w:id="34"/>
      </w:r>
      <w:r w:rsidRPr="00AD2EC0">
        <w:t xml:space="preserve"> the exchanges of views and inputs by Parties under these agenda items at these sessions, views submitted via the submission portal no later than four weeks prior to SB 61, and the annual summary report on the dialogues</w:t>
      </w:r>
      <w:r w:rsidRPr="00AD2EC0">
        <w:rPr>
          <w:rStyle w:val="FootnoteReference"/>
        </w:rPr>
        <w:footnoteReference w:id="35"/>
      </w:r>
      <w:r w:rsidRPr="00AD2EC0">
        <w:t xml:space="preserve"> with a view to recommending a draft decision on the matter for consideration and adoption </w:t>
      </w:r>
      <w:r>
        <w:t>at CMA 6</w:t>
      </w:r>
      <w:r w:rsidRPr="00AD2EC0">
        <w:t>, recognizing that all inputs do not represent consensus among Parties and further work is necessary to finalize the decision.</w:t>
      </w:r>
    </w:p>
    <w:p w14:paraId="3DECBD72" w14:textId="14A49536" w:rsidR="00A06FA8" w:rsidRPr="00AD2EC0" w:rsidRDefault="00A06FA8" w:rsidP="00A06FA8">
      <w:pPr>
        <w:pStyle w:val="RegSingleTxtG"/>
      </w:pPr>
      <w:r w:rsidRPr="00AD2EC0">
        <w:t xml:space="preserve">The </w:t>
      </w:r>
      <w:r w:rsidR="00E9159C">
        <w:t>SBI and the SBSTA</w:t>
      </w:r>
      <w:r w:rsidRPr="00AD2EC0">
        <w:t xml:space="preserve"> took note of the estimated budgetary implications of the activities to be undertaken by the secretariat referred to in paragraphs</w:t>
      </w:r>
      <w:r w:rsidR="00167EFC">
        <w:t xml:space="preserve"> </w:t>
      </w:r>
      <w:r w:rsidR="0000094E">
        <w:rPr>
          <w:cs/>
        </w:rPr>
        <w:t>‎</w:t>
      </w:r>
      <w:r w:rsidR="0000094E">
        <w:t>44–</w:t>
      </w:r>
      <w:r w:rsidR="0000094E">
        <w:rPr>
          <w:cs/>
        </w:rPr>
        <w:t>‎</w:t>
      </w:r>
      <w:r w:rsidR="0000094E">
        <w:t>45</w:t>
      </w:r>
      <w:r w:rsidR="00167EFC">
        <w:t xml:space="preserve"> above</w:t>
      </w:r>
      <w:r w:rsidRPr="00AD2EC0">
        <w:t>.</w:t>
      </w:r>
    </w:p>
    <w:p w14:paraId="13E587B6" w14:textId="3E2C969B" w:rsidR="00E2340F" w:rsidRDefault="00A06FA8" w:rsidP="00E33F7D">
      <w:pPr>
        <w:pStyle w:val="RegSingleTxtG"/>
      </w:pPr>
      <w:r w:rsidRPr="00AD2EC0">
        <w:t>The</w:t>
      </w:r>
      <w:r>
        <w:t>y</w:t>
      </w:r>
      <w:r w:rsidRPr="00AD2EC0">
        <w:t xml:space="preserve"> requested that the actions of the secretariat called for in these conclusions be undertaken subject to the availability of financial resources.</w:t>
      </w:r>
    </w:p>
    <w:p w14:paraId="733F16F4" w14:textId="2995A891" w:rsidR="00BB03AF" w:rsidRDefault="00A52D69" w:rsidP="00BB03AF">
      <w:pPr>
        <w:pStyle w:val="RegHChG"/>
        <w:rPr>
          <w:b w:val="0"/>
          <w:bCs/>
          <w:sz w:val="20"/>
        </w:rPr>
      </w:pPr>
      <w:bookmarkStart w:id="99" w:name="_Toc171497903"/>
      <w:bookmarkStart w:id="100" w:name="_Toc171498257"/>
      <w:bookmarkStart w:id="101" w:name="_Toc171517542"/>
      <w:bookmarkEnd w:id="96"/>
      <w:r w:rsidRPr="001679A0">
        <w:rPr>
          <w:szCs w:val="28"/>
        </w:rPr>
        <w:t>Matters relating to the forum on the impact of the implementation of response measures serving the Convention, the Kyoto Protocol and the Paris Agreement</w:t>
      </w:r>
      <w:r w:rsidR="00BB03AF" w:rsidRPr="006663FD">
        <w:rPr>
          <w:sz w:val="24"/>
          <w:szCs w:val="24"/>
        </w:rPr>
        <w:t>*</w:t>
      </w:r>
      <w:r w:rsidR="00BB03AF" w:rsidRPr="001679A0">
        <w:rPr>
          <w:szCs w:val="28"/>
        </w:rPr>
        <w:br/>
      </w:r>
      <w:r w:rsidR="00BB03AF" w:rsidRPr="00F368ED">
        <w:rPr>
          <w:b w:val="0"/>
          <w:bCs/>
          <w:sz w:val="20"/>
        </w:rPr>
        <w:t xml:space="preserve">(Agenda item </w:t>
      </w:r>
      <w:r w:rsidR="00F368ED" w:rsidRPr="00F368ED">
        <w:rPr>
          <w:b w:val="0"/>
          <w:bCs/>
          <w:sz w:val="20"/>
        </w:rPr>
        <w:t>8</w:t>
      </w:r>
      <w:r w:rsidR="00BB03AF" w:rsidRPr="00F368ED">
        <w:rPr>
          <w:b w:val="0"/>
          <w:bCs/>
          <w:sz w:val="20"/>
        </w:rPr>
        <w:t>)</w:t>
      </w:r>
      <w:bookmarkEnd w:id="99"/>
      <w:bookmarkEnd w:id="100"/>
      <w:bookmarkEnd w:id="101"/>
    </w:p>
    <w:p w14:paraId="127D4C40" w14:textId="77777777" w:rsidR="00771287" w:rsidRPr="00AD2EC0" w:rsidRDefault="00771287" w:rsidP="00771287">
      <w:pPr>
        <w:pStyle w:val="RegH23G"/>
      </w:pPr>
      <w:r w:rsidRPr="00AD2EC0">
        <w:t>Proceedings</w:t>
      </w:r>
    </w:p>
    <w:p w14:paraId="6BE2F2C9" w14:textId="60AE9E1C" w:rsidR="00771287" w:rsidRPr="00AD2EC0" w:rsidRDefault="00771287" w:rsidP="00771287">
      <w:pPr>
        <w:pStyle w:val="RegSingleTxtG"/>
      </w:pPr>
      <w:r w:rsidRPr="00AD2EC0">
        <w:t>At its 1</w:t>
      </w:r>
      <w:r w:rsidRPr="00771287">
        <w:rPr>
          <w:vertAlign w:val="superscript"/>
        </w:rPr>
        <w:t>st</w:t>
      </w:r>
      <w:r w:rsidRPr="00AD2EC0">
        <w:t xml:space="preserve"> meeting, the </w:t>
      </w:r>
      <w:r w:rsidR="00B65403">
        <w:t>SBI</w:t>
      </w:r>
      <w:r w:rsidRPr="00AD2EC0">
        <w:t xml:space="preserve"> agreed that this item would be considered together with the equally titled </w:t>
      </w:r>
      <w:r w:rsidR="00B65403">
        <w:t>SBSTA</w:t>
      </w:r>
      <w:r w:rsidRPr="00AD2EC0">
        <w:t xml:space="preserve"> 60 agenda item </w:t>
      </w:r>
      <w:r w:rsidR="009A0B11">
        <w:t>10</w:t>
      </w:r>
      <w:r w:rsidRPr="00AD2EC0">
        <w:t xml:space="preserve"> in a joint contact group co-chaired by </w:t>
      </w:r>
      <w:r w:rsidRPr="0038351E">
        <w:t>Xolisa Ngwadla (Botswana)</w:t>
      </w:r>
      <w:r>
        <w:t xml:space="preserve"> and </w:t>
      </w:r>
      <w:r w:rsidRPr="00AD2EC0">
        <w:t>Maria Samuelsen (Denmark)</w:t>
      </w:r>
      <w:r>
        <w:t xml:space="preserve">. </w:t>
      </w:r>
      <w:r w:rsidRPr="00AD2EC0">
        <w:t>At its 3</w:t>
      </w:r>
      <w:r w:rsidRPr="00771287">
        <w:rPr>
          <w:vertAlign w:val="superscript"/>
        </w:rPr>
        <w:t>rd</w:t>
      </w:r>
      <w:r w:rsidRPr="00AD2EC0">
        <w:t xml:space="preserve"> meeting, the </w:t>
      </w:r>
      <w:r w:rsidR="009A0B11">
        <w:t>SBI</w:t>
      </w:r>
      <w:r w:rsidRPr="00AD2EC0">
        <w:t xml:space="preserve"> considered and adopted the conclusions below.</w:t>
      </w:r>
    </w:p>
    <w:p w14:paraId="7C890A6B" w14:textId="77777777" w:rsidR="00771287" w:rsidRPr="00AD2EC0" w:rsidRDefault="00771287" w:rsidP="00771287">
      <w:pPr>
        <w:pStyle w:val="RegH23G"/>
      </w:pPr>
      <w:r w:rsidRPr="00AD2EC0">
        <w:t>Conclusions</w:t>
      </w:r>
    </w:p>
    <w:p w14:paraId="30619F63" w14:textId="441B97AD" w:rsidR="00771287" w:rsidRPr="008058E8" w:rsidRDefault="00771287" w:rsidP="00771287">
      <w:pPr>
        <w:pStyle w:val="RegSingleTxtG"/>
      </w:pPr>
      <w:r>
        <w:t xml:space="preserve">The </w:t>
      </w:r>
      <w:r w:rsidR="000859AA">
        <w:t>SBI and the SBSTA</w:t>
      </w:r>
      <w:r>
        <w:t xml:space="preserve"> convened a meeting of the forum on the impact of the implementation of response measures</w:t>
      </w:r>
      <w:r w:rsidR="0031522F">
        <w:t xml:space="preserve">, </w:t>
      </w:r>
      <w:r w:rsidR="004C22B1">
        <w:t>at these sessions</w:t>
      </w:r>
      <w:r w:rsidR="00E1171B">
        <w:t>.</w:t>
      </w:r>
    </w:p>
    <w:p w14:paraId="2C2C5DD3" w14:textId="0D3187B5" w:rsidR="00771287" w:rsidRPr="00AD2EC0" w:rsidRDefault="00771287" w:rsidP="00771287">
      <w:pPr>
        <w:pStyle w:val="RegSingleTxtG"/>
      </w:pPr>
      <w:r w:rsidRPr="008058E8">
        <w:t xml:space="preserve">The </w:t>
      </w:r>
      <w:r w:rsidR="000859AA">
        <w:t>SBI and the SBSTA</w:t>
      </w:r>
      <w:r w:rsidRPr="008058E8">
        <w:t xml:space="preserve"> welcomed the forum’s technical events on guidelines and policy frameworks to promote just transition within and across sectors</w:t>
      </w:r>
      <w:r w:rsidRPr="008058E8">
        <w:rPr>
          <w:rStyle w:val="FootnoteReference"/>
        </w:rPr>
        <w:footnoteReference w:id="36"/>
      </w:r>
      <w:r w:rsidRPr="008058E8">
        <w:t xml:space="preserve"> and on understanding the positive and negative</w:t>
      </w:r>
      <w:r w:rsidRPr="00AD2EC0">
        <w:t xml:space="preserve"> impacts of low</w:t>
      </w:r>
      <w:r>
        <w:t>-</w:t>
      </w:r>
      <w:r w:rsidRPr="00AD2EC0">
        <w:t xml:space="preserve"> and zero</w:t>
      </w:r>
      <w:r>
        <w:t>-</w:t>
      </w:r>
      <w:r w:rsidRPr="00AD2EC0">
        <w:t>emission transportation technologies,</w:t>
      </w:r>
      <w:r w:rsidRPr="00AD2EC0">
        <w:rPr>
          <w:rStyle w:val="FootnoteReference"/>
        </w:rPr>
        <w:footnoteReference w:id="37"/>
      </w:r>
      <w:r w:rsidRPr="00AD2EC0">
        <w:t xml:space="preserve"> and expressed gratitude to the experts for their contributions to the events.</w:t>
      </w:r>
    </w:p>
    <w:p w14:paraId="3D183EB8" w14:textId="05E380D4" w:rsidR="00771287" w:rsidRPr="00AD2EC0" w:rsidRDefault="00771287" w:rsidP="00771287">
      <w:pPr>
        <w:pStyle w:val="RegSingleTxtG"/>
      </w:pPr>
      <w:r w:rsidRPr="00AD2EC0">
        <w:t xml:space="preserve">The </w:t>
      </w:r>
      <w:r w:rsidR="000859AA">
        <w:t>SBI and the SBSTA</w:t>
      </w:r>
      <w:r w:rsidRPr="00AD2EC0">
        <w:t xml:space="preserve"> initiated the development of the five-year workplan of the forum and its Katowice Committee </w:t>
      </w:r>
      <w:r>
        <w:t xml:space="preserve">of Experts </w:t>
      </w:r>
      <w:r w:rsidRPr="00AD2EC0">
        <w:t xml:space="preserve">on </w:t>
      </w:r>
      <w:r>
        <w:t xml:space="preserve">the </w:t>
      </w:r>
      <w:r w:rsidRPr="00AD2EC0">
        <w:t xml:space="preserve">Impacts </w:t>
      </w:r>
      <w:r>
        <w:t>of the Implementation of Response Measures</w:t>
      </w:r>
      <w:r w:rsidRPr="00AD2EC0">
        <w:t xml:space="preserve"> in line with the forum’s functions, work programme and modalities, taking into account relevant policy issues of concern to Parties, referred to in decisions 13/CP.28, 4/CMP.18 and 19/CMA.5.</w:t>
      </w:r>
    </w:p>
    <w:p w14:paraId="1830CC4D" w14:textId="73160F7E" w:rsidR="00E2340F" w:rsidRPr="00E2340F" w:rsidRDefault="00771287" w:rsidP="00E2340F">
      <w:pPr>
        <w:pStyle w:val="RegSingleTxtG"/>
      </w:pPr>
      <w:r w:rsidRPr="00AD2EC0">
        <w:t xml:space="preserve">The </w:t>
      </w:r>
      <w:r w:rsidR="000859AA">
        <w:t>SBI and the SBSTA</w:t>
      </w:r>
      <w:r w:rsidRPr="00AD2EC0">
        <w:t xml:space="preserve"> agreed to continue work on this matter at SB 61, taking into account the non-paper</w:t>
      </w:r>
      <w:r w:rsidRPr="00AD2EC0">
        <w:rPr>
          <w:rStyle w:val="FootnoteReference"/>
        </w:rPr>
        <w:footnoteReference w:id="38"/>
      </w:r>
      <w:r w:rsidRPr="00AD2EC0">
        <w:t xml:space="preserve"> prepared by the co-chairs for th</w:t>
      </w:r>
      <w:r>
        <w:t>e</w:t>
      </w:r>
      <w:r w:rsidRPr="00AD2EC0">
        <w:t xml:space="preserve"> </w:t>
      </w:r>
      <w:r>
        <w:t>relevant</w:t>
      </w:r>
      <w:r w:rsidRPr="00AD2EC0">
        <w:t xml:space="preserve"> agenda item</w:t>
      </w:r>
      <w:r>
        <w:t>s</w:t>
      </w:r>
      <w:r w:rsidRPr="00AD2EC0">
        <w:t xml:space="preserve"> at these sessions available on the UNFCCC website,</w:t>
      </w:r>
      <w:r w:rsidRPr="00AD2EC0">
        <w:rPr>
          <w:rStyle w:val="FootnoteReference"/>
        </w:rPr>
        <w:footnoteReference w:id="39"/>
      </w:r>
      <w:r w:rsidRPr="00AD2EC0">
        <w:t xml:space="preserve"> with a view to recommending a draft decision on the matter for consideration and adoption </w:t>
      </w:r>
      <w:r>
        <w:t>at COP 29</w:t>
      </w:r>
      <w:r w:rsidRPr="00AD2EC0">
        <w:t xml:space="preserve">, </w:t>
      </w:r>
      <w:r>
        <w:t xml:space="preserve">CMP 19 </w:t>
      </w:r>
      <w:r w:rsidRPr="00AD2EC0">
        <w:t xml:space="preserve">and </w:t>
      </w:r>
      <w:r>
        <w:t>CMA 6</w:t>
      </w:r>
      <w:r w:rsidR="00B22462">
        <w:t xml:space="preserve"> (November 2024)</w:t>
      </w:r>
      <w:r w:rsidRPr="00AD2EC0">
        <w:t>.</w:t>
      </w:r>
    </w:p>
    <w:p w14:paraId="3FA6E307" w14:textId="6D7095C5" w:rsidR="00F368ED" w:rsidRDefault="00D34418" w:rsidP="00F368ED">
      <w:pPr>
        <w:pStyle w:val="RegHChG"/>
        <w:rPr>
          <w:b w:val="0"/>
          <w:bCs/>
          <w:sz w:val="20"/>
        </w:rPr>
      </w:pPr>
      <w:bookmarkStart w:id="102" w:name="_Toc171497904"/>
      <w:bookmarkStart w:id="103" w:name="_Toc171498258"/>
      <w:bookmarkStart w:id="104" w:name="_Toc171517543"/>
      <w:r w:rsidRPr="00987166">
        <w:t>Sharm el-Sheikh joint work on implementation of climate action on agriculture and food security</w:t>
      </w:r>
      <w:r w:rsidR="00F368ED" w:rsidRPr="006663FD">
        <w:rPr>
          <w:sz w:val="24"/>
          <w:szCs w:val="24"/>
        </w:rPr>
        <w:t>*</w:t>
      </w:r>
      <w:r w:rsidR="00F368ED">
        <w:br/>
      </w:r>
      <w:r w:rsidR="00F368ED" w:rsidRPr="00F368ED">
        <w:rPr>
          <w:b w:val="0"/>
          <w:bCs/>
          <w:sz w:val="20"/>
        </w:rPr>
        <w:t>(Agenda item 9)</w:t>
      </w:r>
      <w:bookmarkEnd w:id="102"/>
      <w:bookmarkEnd w:id="103"/>
      <w:bookmarkEnd w:id="104"/>
    </w:p>
    <w:p w14:paraId="2B3E2E1A" w14:textId="77777777" w:rsidR="0021720E" w:rsidRPr="00AD2EC0" w:rsidRDefault="0021720E" w:rsidP="0021720E">
      <w:pPr>
        <w:pStyle w:val="RegH23G"/>
      </w:pPr>
      <w:r w:rsidRPr="00AD2EC0">
        <w:t>Proceedings</w:t>
      </w:r>
    </w:p>
    <w:p w14:paraId="0B7B5D63" w14:textId="09B7BD3A" w:rsidR="0021720E" w:rsidRPr="00AD2EC0" w:rsidRDefault="0021720E" w:rsidP="0021720E">
      <w:pPr>
        <w:pStyle w:val="RegSingleTxtG"/>
      </w:pPr>
      <w:r w:rsidRPr="00AD2EC0">
        <w:t>At its 1</w:t>
      </w:r>
      <w:r w:rsidRPr="0021720E">
        <w:rPr>
          <w:vertAlign w:val="superscript"/>
        </w:rPr>
        <w:t>st</w:t>
      </w:r>
      <w:r w:rsidRPr="00AD2EC0">
        <w:t xml:space="preserve"> meeting, the </w:t>
      </w:r>
      <w:r>
        <w:t>SBI</w:t>
      </w:r>
      <w:r w:rsidRPr="00AD2EC0">
        <w:t xml:space="preserve"> agreed that this item would be considered together with the equally titled </w:t>
      </w:r>
      <w:r>
        <w:t>SBSTA</w:t>
      </w:r>
      <w:r w:rsidRPr="00AD2EC0">
        <w:t xml:space="preserve"> 60 agenda item </w:t>
      </w:r>
      <w:r>
        <w:t>11</w:t>
      </w:r>
      <w:r w:rsidRPr="00AD2EC0">
        <w:t xml:space="preserve"> in informal consultations co-facilitated by Annela Anger-Kraavi (Slovakia) and Una May Gordon (Belize). At its 3</w:t>
      </w:r>
      <w:r w:rsidRPr="0021720E">
        <w:rPr>
          <w:vertAlign w:val="superscript"/>
        </w:rPr>
        <w:t>rd</w:t>
      </w:r>
      <w:r w:rsidRPr="00AD2EC0">
        <w:t xml:space="preserve"> meeting, the </w:t>
      </w:r>
      <w:r>
        <w:t>SBI</w:t>
      </w:r>
      <w:r w:rsidRPr="00AD2EC0">
        <w:t xml:space="preserve"> considered and adopted the conclusions below.</w:t>
      </w:r>
    </w:p>
    <w:p w14:paraId="16BA4C73" w14:textId="77777777" w:rsidR="0021720E" w:rsidRPr="00AD2EC0" w:rsidRDefault="0021720E" w:rsidP="0021720E">
      <w:pPr>
        <w:pStyle w:val="RegH23G"/>
      </w:pPr>
      <w:r w:rsidRPr="00AD2EC0">
        <w:t>Conclusions</w:t>
      </w:r>
    </w:p>
    <w:p w14:paraId="04139513" w14:textId="67F357E5" w:rsidR="0021720E" w:rsidRPr="00AD2EC0" w:rsidRDefault="0021720E" w:rsidP="0021720E">
      <w:pPr>
        <w:pStyle w:val="RegSingleTxtG"/>
      </w:pPr>
      <w:r w:rsidRPr="003D12A6">
        <w:t xml:space="preserve">The </w:t>
      </w:r>
      <w:r>
        <w:t>SBI and the SBSTA</w:t>
      </w:r>
      <w:r w:rsidRPr="003D12A6">
        <w:t xml:space="preserve"> continued consideration of the Sharm el-Sheikh joint work on implementation of climate action on agriculture and food security.</w:t>
      </w:r>
      <w:r w:rsidRPr="003D12A6">
        <w:rPr>
          <w:rStyle w:val="FootnoteReference"/>
        </w:rPr>
        <w:footnoteReference w:id="40"/>
      </w:r>
      <w:r w:rsidRPr="003D12A6">
        <w:t xml:space="preserve"> They welcomed the views submitted by Parties and observers</w:t>
      </w:r>
      <w:r w:rsidRPr="00AD2EC0">
        <w:t xml:space="preserve"> on the elements of that joint work, including on topics for the workshops referred to in paragraph 15(b) of decision 3/CP.27 and on the operationalization of the Sharm el-Sheikh online portal referred to in paragraph 16 of that decision.</w:t>
      </w:r>
      <w:r w:rsidRPr="00AD2EC0">
        <w:rPr>
          <w:rStyle w:val="FootnoteReference"/>
        </w:rPr>
        <w:footnoteReference w:id="41"/>
      </w:r>
    </w:p>
    <w:p w14:paraId="7E4A9D57" w14:textId="57E55816" w:rsidR="0021720E" w:rsidRPr="00AD2EC0" w:rsidRDefault="0021720E" w:rsidP="0021720E">
      <w:pPr>
        <w:pStyle w:val="RegSingleTxtG"/>
      </w:pPr>
      <w:bookmarkStart w:id="105" w:name="_Ref169774271"/>
      <w:r w:rsidRPr="00AD2EC0">
        <w:t xml:space="preserve">The </w:t>
      </w:r>
      <w:r>
        <w:t>SBI and the SBSTA</w:t>
      </w:r>
      <w:r w:rsidRPr="00AD2EC0">
        <w:t xml:space="preserve"> requested the secretariat to dedicate time during the workshops referred to in paragraph</w:t>
      </w:r>
      <w:r w:rsidR="00981899">
        <w:t xml:space="preserve"> </w:t>
      </w:r>
      <w:r w:rsidR="0000094E">
        <w:rPr>
          <w:cs/>
        </w:rPr>
        <w:t>‎</w:t>
      </w:r>
      <w:r w:rsidR="0000094E">
        <w:t>59</w:t>
      </w:r>
      <w:r w:rsidR="00981899">
        <w:t xml:space="preserve"> below </w:t>
      </w:r>
      <w:r w:rsidRPr="00AD2EC0">
        <w:t xml:space="preserve">to coordinate in relation to the joint work, and agreed to include this in the report to </w:t>
      </w:r>
      <w:r>
        <w:t>COP 31</w:t>
      </w:r>
      <w:r w:rsidRPr="00AD2EC0">
        <w:t xml:space="preserve"> (November 2026) on the progress and outcomes of the joint work.</w:t>
      </w:r>
      <w:r w:rsidRPr="00AD2EC0">
        <w:rPr>
          <w:rStyle w:val="FootnoteReference"/>
        </w:rPr>
        <w:footnoteReference w:id="42"/>
      </w:r>
      <w:bookmarkEnd w:id="105"/>
    </w:p>
    <w:p w14:paraId="0F830F97" w14:textId="16910CE1" w:rsidR="0021720E" w:rsidRPr="00AD2EC0" w:rsidRDefault="0021720E" w:rsidP="0021720E">
      <w:pPr>
        <w:pStyle w:val="RegSingleTxtG"/>
      </w:pPr>
      <w:r w:rsidRPr="00AD2EC0">
        <w:t xml:space="preserve">The </w:t>
      </w:r>
      <w:r>
        <w:t>SBI and the SBSTA</w:t>
      </w:r>
      <w:r w:rsidRPr="00AD2EC0">
        <w:t xml:space="preserve"> recalled paragraph 13 of decision 3/CP.27, in which current and future </w:t>
      </w:r>
      <w:r>
        <w:t xml:space="preserve">COP </w:t>
      </w:r>
      <w:r w:rsidRPr="00AD2EC0">
        <w:t>Presidencies, high-level champions and other actors were invited, when promoting climate initiatives, to take into account the conclusions referred to in paragraph 2 of decision 3/CP.27 in considering issues related to agriculture and to promote the sharing of information and knowledge on best practices and means of implementation. They highlighted the potential contribution of current initiatives to the implementation of the joint work and invited the secretariat to include information on progress under and the outcomes of those initiatives in the annual synthesis report referred to in paragraph 15(a) of decision 3/CP.27.</w:t>
      </w:r>
    </w:p>
    <w:p w14:paraId="31F9C66F" w14:textId="21C5ECD1" w:rsidR="0021720E" w:rsidRPr="00AD2EC0" w:rsidRDefault="0021720E" w:rsidP="0021720E">
      <w:pPr>
        <w:pStyle w:val="RegSingleTxtG"/>
      </w:pPr>
      <w:bookmarkStart w:id="106" w:name="_Ref169774288"/>
      <w:r w:rsidRPr="00AD2EC0">
        <w:t xml:space="preserve">The </w:t>
      </w:r>
      <w:r>
        <w:t>SBI and the SBSTA</w:t>
      </w:r>
      <w:r w:rsidRPr="00AD2EC0">
        <w:t xml:space="preserve"> also invited relevant international organizations to submit information on their activities related to the joint work via the Sharm el-Sheikh online portal referred to in paragraph 16 of decision 3/CP.27 by 31 December each year. They requested the secretariat to prepare the annual synthesis report referred to in paragraph 15(a) of decision 3/CP.27 taking into account that information, and to make the annual report available for consideration at the first regular sessions of the subsidiary bodies each year, starting in 2025. They noted that the first annual synthesis report, to be prepared according to the timeline contained in annex </w:t>
      </w:r>
      <w:r>
        <w:t>II</w:t>
      </w:r>
      <w:r w:rsidRPr="00AD2EC0">
        <w:t>, should cover the period starting from 2013 in order to encompass the implementation of the outcomes of the Koronivia joint work on agriculture and previous activities.</w:t>
      </w:r>
      <w:bookmarkEnd w:id="106"/>
    </w:p>
    <w:p w14:paraId="563E5B1A" w14:textId="65D1D840" w:rsidR="0021720E" w:rsidRPr="00AD2EC0" w:rsidRDefault="0021720E" w:rsidP="0021720E">
      <w:pPr>
        <w:pStyle w:val="RegSingleTxtG"/>
      </w:pPr>
      <w:bookmarkStart w:id="107" w:name="_Ref169774123"/>
      <w:r w:rsidRPr="00AD2EC0">
        <w:t xml:space="preserve">The </w:t>
      </w:r>
      <w:r>
        <w:t>SBI and the SBSTA</w:t>
      </w:r>
      <w:r w:rsidRPr="00AD2EC0">
        <w:t>, recalling paragraph 15(b) of decision 3/CP.27,</w:t>
      </w:r>
      <w:r>
        <w:t xml:space="preserve"> </w:t>
      </w:r>
      <w:r w:rsidRPr="00AD2EC0">
        <w:t xml:space="preserve">requested the secretariat to hold in-session workshops in hybrid format, facilitating both virtual and in-person participation, in accordance with the road map contained in annex </w:t>
      </w:r>
      <w:r>
        <w:t>II</w:t>
      </w:r>
      <w:r w:rsidRPr="00AD2EC0">
        <w:t>, and encouraged observers to participate in the workshops. They recalled the request to the secretariat in that same paragraph to invite representatives of the constituted bodies under the Convention, the operating entities of the Financial Mechanism, the Adaptation Fund, the Least Developed Countries Fund, the Special Climate Change Fund and observers to participate in the workshops.</w:t>
      </w:r>
      <w:bookmarkEnd w:id="107"/>
    </w:p>
    <w:p w14:paraId="3139D8ED" w14:textId="3161504D" w:rsidR="0021720E" w:rsidRPr="00AD2EC0" w:rsidRDefault="0021720E" w:rsidP="0021720E">
      <w:pPr>
        <w:pStyle w:val="RegSingleTxtG"/>
      </w:pPr>
      <w:bookmarkStart w:id="108" w:name="_Ref169774323"/>
      <w:r w:rsidRPr="00AD2EC0">
        <w:t xml:space="preserve">The </w:t>
      </w:r>
      <w:r>
        <w:t>SBI and the SBSTA</w:t>
      </w:r>
      <w:r w:rsidRPr="00AD2EC0">
        <w:t xml:space="preserve"> requested the secretariat to prepare a report on each of the workshops referred to in paragraph </w:t>
      </w:r>
      <w:r w:rsidR="0000094E">
        <w:rPr>
          <w:cs/>
        </w:rPr>
        <w:t>‎</w:t>
      </w:r>
      <w:r w:rsidR="0000094E">
        <w:t>59</w:t>
      </w:r>
      <w:r w:rsidR="000C749C">
        <w:t xml:space="preserve"> above </w:t>
      </w:r>
      <w:r w:rsidRPr="00AD2EC0">
        <w:t>for consideration by the subsidiary bodies at their sessions following the respective workshop.</w:t>
      </w:r>
      <w:bookmarkEnd w:id="108"/>
    </w:p>
    <w:p w14:paraId="1343C5D5" w14:textId="19F4480D" w:rsidR="0021720E" w:rsidRPr="00AD2EC0" w:rsidRDefault="0021720E" w:rsidP="0021720E">
      <w:pPr>
        <w:pStyle w:val="RegSingleTxtG"/>
      </w:pPr>
      <w:r w:rsidRPr="00AD2EC0">
        <w:t xml:space="preserve">The </w:t>
      </w:r>
      <w:r>
        <w:t>SBI and the SBSTA</w:t>
      </w:r>
      <w:r w:rsidRPr="00AD2EC0">
        <w:t xml:space="preserve"> invited Parties and observers to submit via the submission portal, for each workshop referred to in paragraph </w:t>
      </w:r>
      <w:r w:rsidR="0000094E">
        <w:rPr>
          <w:cs/>
        </w:rPr>
        <w:t>‎</w:t>
      </w:r>
      <w:r w:rsidR="0000094E">
        <w:t>59 above</w:t>
      </w:r>
      <w:r w:rsidRPr="00AD2EC0">
        <w:t>, views on the subject of that workshop, options for its format and suggested speakers by the deadline specified in annex</w:t>
      </w:r>
      <w:r w:rsidR="007667BB">
        <w:t> </w:t>
      </w:r>
      <w:r>
        <w:t>II</w:t>
      </w:r>
      <w:r w:rsidRPr="00AD2EC0">
        <w:t>.</w:t>
      </w:r>
    </w:p>
    <w:p w14:paraId="2A0925AB" w14:textId="61DDD3A3" w:rsidR="0021720E" w:rsidRPr="00AD2EC0" w:rsidRDefault="0021720E" w:rsidP="0021720E">
      <w:pPr>
        <w:pStyle w:val="RegSingleTxtG"/>
      </w:pPr>
      <w:r w:rsidRPr="00AD2EC0">
        <w:t xml:space="preserve">Recalling paragraphs 9–10 of decision 3/CP.27, the </w:t>
      </w:r>
      <w:r>
        <w:t>SBI and the SBSTA</w:t>
      </w:r>
      <w:r w:rsidRPr="00AD2EC0">
        <w:t xml:space="preserve"> recognized the importance of considering the vulnerability of farmers and other groups vulnerable to climate change impacts, especially small-scale farmers, Indigenous Peoples, local communities, women, youth and children, as well as their knowledge, experience and leadership, in scaling up action and support, including with regard to capacity-building, access to finance, and technology development and transfer.</w:t>
      </w:r>
    </w:p>
    <w:p w14:paraId="3BF6C7D2" w14:textId="08C20483" w:rsidR="0021720E" w:rsidRPr="00AD2EC0" w:rsidRDefault="0021720E" w:rsidP="0021720E">
      <w:pPr>
        <w:pStyle w:val="RegSingleTxtG"/>
      </w:pPr>
      <w:bookmarkStart w:id="109" w:name="_Ref169774381"/>
      <w:r w:rsidRPr="00AD2EC0">
        <w:t xml:space="preserve">The </w:t>
      </w:r>
      <w:r>
        <w:t>SBI and the SBSTA</w:t>
      </w:r>
      <w:r w:rsidRPr="00AD2EC0">
        <w:t xml:space="preserve"> requested the secretariat to develop the Sharm el-Sheikh online portal in accordance with the timeline specified in annex </w:t>
      </w:r>
      <w:r>
        <w:t>II</w:t>
      </w:r>
      <w:r w:rsidRPr="00AD2EC0">
        <w:t>.</w:t>
      </w:r>
      <w:bookmarkEnd w:id="109"/>
    </w:p>
    <w:p w14:paraId="055C8DB2" w14:textId="0E5200DC" w:rsidR="0021720E" w:rsidRPr="00AD2EC0" w:rsidRDefault="0021720E" w:rsidP="0021720E">
      <w:pPr>
        <w:pStyle w:val="RegSingleTxtG"/>
      </w:pPr>
      <w:r w:rsidRPr="00AD2EC0">
        <w:t xml:space="preserve">The </w:t>
      </w:r>
      <w:r>
        <w:t>SBI and the SBSTA</w:t>
      </w:r>
      <w:r w:rsidRPr="00AD2EC0">
        <w:t xml:space="preserve"> agreed to continue consideration of this matter at SB 61.</w:t>
      </w:r>
    </w:p>
    <w:p w14:paraId="4AB4A74D" w14:textId="1F160D54" w:rsidR="0021720E" w:rsidRPr="00AD2EC0" w:rsidRDefault="0021720E" w:rsidP="0021720E">
      <w:pPr>
        <w:pStyle w:val="RegSingleTxtG"/>
      </w:pPr>
      <w:r w:rsidRPr="00AD2EC0">
        <w:t xml:space="preserve">The </w:t>
      </w:r>
      <w:r>
        <w:t>SBI and the SBSTA</w:t>
      </w:r>
      <w:r w:rsidRPr="00AD2EC0">
        <w:t xml:space="preserve"> took note of the estimated budgetary implications of the activities to be undertaken by the secretariat referred to in paragraphs </w:t>
      </w:r>
      <w:r w:rsidR="0000094E">
        <w:rPr>
          <w:cs/>
        </w:rPr>
        <w:t>‎</w:t>
      </w:r>
      <w:r w:rsidR="0000094E">
        <w:t>56</w:t>
      </w:r>
      <w:r w:rsidRPr="00AD2EC0">
        <w:t xml:space="preserve">, </w:t>
      </w:r>
      <w:r w:rsidR="0000094E">
        <w:rPr>
          <w:cs/>
        </w:rPr>
        <w:t>‎</w:t>
      </w:r>
      <w:r w:rsidR="0000094E">
        <w:t>58</w:t>
      </w:r>
      <w:r w:rsidRPr="00AD2EC0">
        <w:t xml:space="preserve">, </w:t>
      </w:r>
      <w:r w:rsidR="0000094E">
        <w:rPr>
          <w:cs/>
        </w:rPr>
        <w:t>‎</w:t>
      </w:r>
      <w:r w:rsidR="0000094E">
        <w:t>59</w:t>
      </w:r>
      <w:r w:rsidRPr="00AD2EC0">
        <w:t xml:space="preserve">, </w:t>
      </w:r>
      <w:r w:rsidR="0000094E">
        <w:rPr>
          <w:cs/>
        </w:rPr>
        <w:t>‎</w:t>
      </w:r>
      <w:r w:rsidR="0000094E">
        <w:t>60</w:t>
      </w:r>
      <w:r w:rsidR="003344BA">
        <w:t xml:space="preserve"> </w:t>
      </w:r>
      <w:r w:rsidRPr="00AD2EC0">
        <w:t xml:space="preserve">and </w:t>
      </w:r>
      <w:r w:rsidR="0000094E">
        <w:rPr>
          <w:cs/>
        </w:rPr>
        <w:t>‎</w:t>
      </w:r>
      <w:r w:rsidR="0000094E">
        <w:t>63</w:t>
      </w:r>
      <w:r w:rsidR="00DB3665">
        <w:t xml:space="preserve"> above</w:t>
      </w:r>
      <w:r w:rsidRPr="00AD2EC0">
        <w:t>.</w:t>
      </w:r>
    </w:p>
    <w:p w14:paraId="7132E114" w14:textId="125AC8A5" w:rsidR="00E2340F" w:rsidRPr="00E2340F" w:rsidRDefault="0021720E" w:rsidP="00E2340F">
      <w:pPr>
        <w:pStyle w:val="RegSingleTxtG"/>
      </w:pPr>
      <w:r w:rsidRPr="00AD2EC0">
        <w:t>They requested that the actions of the secretariat called for in these conclusions be undertaken subject to the availability of financial resources</w:t>
      </w:r>
      <w:r w:rsidR="007F5BBC">
        <w:t>.</w:t>
      </w:r>
    </w:p>
    <w:p w14:paraId="41303922" w14:textId="132E9144" w:rsidR="007A6F0C" w:rsidRPr="000002B9" w:rsidRDefault="005F18FE" w:rsidP="000002B9">
      <w:pPr>
        <w:pStyle w:val="RegHChG"/>
        <w:rPr>
          <w:b w:val="0"/>
          <w:bCs/>
          <w:sz w:val="20"/>
        </w:rPr>
      </w:pPr>
      <w:bookmarkStart w:id="110" w:name="_Toc171497905"/>
      <w:bookmarkStart w:id="111" w:name="_Toc171498259"/>
      <w:bookmarkStart w:id="112" w:name="_Toc171517544"/>
      <w:r>
        <w:t>Matters relating to adaptation</w:t>
      </w:r>
      <w:r w:rsidR="003D0ECD">
        <w:br/>
      </w:r>
      <w:r w:rsidR="003D0ECD" w:rsidRPr="00A80DED">
        <w:rPr>
          <w:b w:val="0"/>
          <w:bCs/>
          <w:sz w:val="20"/>
        </w:rPr>
        <w:t xml:space="preserve">(Agenda item </w:t>
      </w:r>
      <w:r w:rsidR="00A80DED" w:rsidRPr="00A80DED">
        <w:rPr>
          <w:b w:val="0"/>
          <w:bCs/>
          <w:sz w:val="20"/>
        </w:rPr>
        <w:t>10</w:t>
      </w:r>
      <w:r w:rsidR="003D0ECD" w:rsidRPr="00A80DED">
        <w:rPr>
          <w:b w:val="0"/>
          <w:bCs/>
          <w:sz w:val="20"/>
        </w:rPr>
        <w:t>)</w:t>
      </w:r>
      <w:bookmarkEnd w:id="110"/>
      <w:bookmarkEnd w:id="111"/>
      <w:bookmarkEnd w:id="112"/>
    </w:p>
    <w:p w14:paraId="6ACF2F77" w14:textId="7C87AA5A" w:rsidR="007A6F0C" w:rsidRDefault="008C166E" w:rsidP="00A80DED">
      <w:pPr>
        <w:pStyle w:val="RegH1G"/>
        <w:rPr>
          <w:b w:val="0"/>
          <w:sz w:val="20"/>
        </w:rPr>
      </w:pPr>
      <w:bookmarkStart w:id="113" w:name="_Toc171497906"/>
      <w:bookmarkStart w:id="114" w:name="_Toc171498260"/>
      <w:bookmarkStart w:id="115" w:name="_Toc171517545"/>
      <w:r>
        <w:t>Matters relating to the g</w:t>
      </w:r>
      <w:r w:rsidRPr="00C015BC">
        <w:t>lobal goal on adaptation</w:t>
      </w:r>
      <w:r w:rsidR="00A80DED" w:rsidRPr="0082163B">
        <w:rPr>
          <w:sz w:val="22"/>
          <w:szCs w:val="22"/>
        </w:rPr>
        <w:t>*</w:t>
      </w:r>
      <w:r w:rsidR="00A80DED">
        <w:br/>
      </w:r>
      <w:r w:rsidR="00A80DED" w:rsidRPr="00BE4B3E">
        <w:rPr>
          <w:b w:val="0"/>
          <w:sz w:val="20"/>
        </w:rPr>
        <w:t xml:space="preserve">(Agenda sub-item </w:t>
      </w:r>
      <w:r w:rsidR="00BE4B3E">
        <w:rPr>
          <w:b w:val="0"/>
          <w:sz w:val="20"/>
        </w:rPr>
        <w:t>10</w:t>
      </w:r>
      <w:r w:rsidR="00A80DED" w:rsidRPr="00BE4B3E">
        <w:rPr>
          <w:b w:val="0"/>
          <w:sz w:val="20"/>
        </w:rPr>
        <w:t>(a)</w:t>
      </w:r>
      <w:r w:rsidR="007D3269">
        <w:rPr>
          <w:b w:val="0"/>
          <w:sz w:val="20"/>
        </w:rPr>
        <w:t>)</w:t>
      </w:r>
      <w:bookmarkEnd w:id="113"/>
      <w:bookmarkEnd w:id="114"/>
      <w:bookmarkEnd w:id="115"/>
    </w:p>
    <w:p w14:paraId="11C3E1F9" w14:textId="77777777" w:rsidR="00B83B66" w:rsidRPr="00AD2EC0" w:rsidRDefault="00B83B66" w:rsidP="00B83B66">
      <w:pPr>
        <w:pStyle w:val="RegH23G"/>
      </w:pPr>
      <w:r w:rsidRPr="00AD2EC0">
        <w:t>Proceedings</w:t>
      </w:r>
    </w:p>
    <w:p w14:paraId="22C0CE32" w14:textId="48273A8D" w:rsidR="00B83B66" w:rsidRPr="00AD2EC0" w:rsidRDefault="00B83B66" w:rsidP="00B83B66">
      <w:pPr>
        <w:pStyle w:val="RegSingleTxtG"/>
      </w:pPr>
      <w:bookmarkStart w:id="116" w:name="_Hlk169699254"/>
      <w:r w:rsidRPr="00AD2EC0">
        <w:t>At its 1</w:t>
      </w:r>
      <w:r w:rsidRPr="00B83B66">
        <w:rPr>
          <w:vertAlign w:val="superscript"/>
        </w:rPr>
        <w:t>st</w:t>
      </w:r>
      <w:r w:rsidRPr="00AD2EC0">
        <w:t xml:space="preserve"> meeting, the </w:t>
      </w:r>
      <w:r w:rsidR="00F84895">
        <w:t>SBI</w:t>
      </w:r>
      <w:r w:rsidRPr="00AD2EC0">
        <w:t xml:space="preserve"> agreed that this </w:t>
      </w:r>
      <w:r>
        <w:t>sub-</w:t>
      </w:r>
      <w:r w:rsidRPr="00AD2EC0">
        <w:t xml:space="preserve">item would be considered together with the equally titled SBI 60 agenda </w:t>
      </w:r>
      <w:r>
        <w:t>sub-</w:t>
      </w:r>
      <w:r w:rsidRPr="00AD2EC0">
        <w:t xml:space="preserve">item </w:t>
      </w:r>
      <w:r w:rsidR="001E5869">
        <w:t>5</w:t>
      </w:r>
      <w:r w:rsidRPr="00AD2EC0">
        <w:t>(a) in informal consultations co-facilitated by Tina Kobil</w:t>
      </w:r>
      <w:r w:rsidRPr="00880B2A">
        <w:t>š</w:t>
      </w:r>
      <w:r w:rsidRPr="00AD2EC0">
        <w:t>ek (Slovenia)</w:t>
      </w:r>
      <w:r>
        <w:t xml:space="preserve"> and </w:t>
      </w:r>
      <w:r w:rsidRPr="00215AD3">
        <w:t>Pedro Pedroso (Cuba)</w:t>
      </w:r>
      <w:r w:rsidRPr="00AD2EC0">
        <w:t>. At its 3</w:t>
      </w:r>
      <w:r w:rsidRPr="00B83B66">
        <w:rPr>
          <w:vertAlign w:val="superscript"/>
        </w:rPr>
        <w:t>rd</w:t>
      </w:r>
      <w:r w:rsidRPr="00AD2EC0">
        <w:t xml:space="preserve"> meeting, the </w:t>
      </w:r>
      <w:r w:rsidR="009B7ECB">
        <w:t>SBI</w:t>
      </w:r>
      <w:r w:rsidRPr="00AD2EC0">
        <w:t xml:space="preserve"> considered and adopted the conclusions below. Representatives of two Parties made statements.</w:t>
      </w:r>
      <w:r w:rsidRPr="00AD2EC0">
        <w:rPr>
          <w:rStyle w:val="FootnoteReference"/>
        </w:rPr>
        <w:footnoteReference w:id="43"/>
      </w:r>
    </w:p>
    <w:bookmarkEnd w:id="116"/>
    <w:p w14:paraId="59B32B9B" w14:textId="77777777" w:rsidR="00B83B66" w:rsidRPr="00AD2EC0" w:rsidRDefault="00B83B66" w:rsidP="00B83B66">
      <w:pPr>
        <w:pStyle w:val="RegH23G"/>
      </w:pPr>
      <w:r w:rsidRPr="00AD2EC0">
        <w:t>Conclusions</w:t>
      </w:r>
    </w:p>
    <w:p w14:paraId="499CB22C" w14:textId="648A0D82" w:rsidR="00B83B66" w:rsidRPr="00AD2EC0" w:rsidRDefault="00B83B66" w:rsidP="00B83B66">
      <w:pPr>
        <w:pStyle w:val="RegSingleTxtG"/>
      </w:pPr>
      <w:r w:rsidRPr="00AD2EC0">
        <w:t xml:space="preserve">The </w:t>
      </w:r>
      <w:r w:rsidR="009B7ECB" w:rsidRPr="00AD2EC0">
        <w:t xml:space="preserve">SBI and the SBSTA </w:t>
      </w:r>
      <w:r w:rsidRPr="00AD2EC0">
        <w:t>initiated consideration of matters relating to the global goal on adaptation and agreed to continue consideration of views</w:t>
      </w:r>
      <w:r>
        <w:t>,</w:t>
      </w:r>
      <w:r w:rsidRPr="00AD2EC0">
        <w:t xml:space="preserve"> focusing, inter alia, on matters related to paragraph 38(a–e) of decision 2/CMA.5</w:t>
      </w:r>
      <w:r>
        <w:t>,</w:t>
      </w:r>
      <w:r w:rsidRPr="00AD2EC0">
        <w:t xml:space="preserve"> at SB 61 with a view to providing recommendations for consideration and adoption </w:t>
      </w:r>
      <w:r>
        <w:t xml:space="preserve">at </w:t>
      </w:r>
      <w:r w:rsidRPr="00AD2EC0">
        <w:t xml:space="preserve">CMA </w:t>
      </w:r>
      <w:r>
        <w:t>7</w:t>
      </w:r>
      <w:r w:rsidRPr="00AD2EC0">
        <w:t xml:space="preserve"> (November 2025)</w:t>
      </w:r>
      <w:r>
        <w:t xml:space="preserve"> at the latest</w:t>
      </w:r>
      <w:r w:rsidRPr="00AD2EC0">
        <w:t>.</w:t>
      </w:r>
    </w:p>
    <w:p w14:paraId="1B6C2C29" w14:textId="54633193" w:rsidR="00B83B66" w:rsidRPr="00AD2EC0" w:rsidRDefault="00B83B66" w:rsidP="00B83B66">
      <w:pPr>
        <w:pStyle w:val="RegSingleTxtG"/>
      </w:pPr>
      <w:r w:rsidRPr="00AD2EC0">
        <w:t xml:space="preserve">The </w:t>
      </w:r>
      <w:r w:rsidR="009B7ECB" w:rsidRPr="00AD2EC0">
        <w:t xml:space="preserve">SBI and the SBSTA </w:t>
      </w:r>
      <w:r w:rsidRPr="00AD2EC0">
        <w:t>invited Parties to submit views on matters related to paragraph 38 of decision 2/CMA.5 via the submission portal by no later than six weeks prior to SB 61.</w:t>
      </w:r>
    </w:p>
    <w:p w14:paraId="1FE6E322" w14:textId="3335CFAB" w:rsidR="00B83B66" w:rsidRPr="00AD2EC0" w:rsidRDefault="00B83B66" w:rsidP="00B83B66">
      <w:pPr>
        <w:pStyle w:val="RegSingleTxtG"/>
      </w:pPr>
      <w:r w:rsidRPr="00AD2EC0">
        <w:t xml:space="preserve">The </w:t>
      </w:r>
      <w:r w:rsidR="009B7ECB" w:rsidRPr="00AD2EC0">
        <w:t xml:space="preserve">SBI and the SBSTA </w:t>
      </w:r>
      <w:r w:rsidRPr="00AD2EC0">
        <w:t>recalled preambular paragraph 6 of decision 2/CMA.5, which recalls relevant provisions and principles of the Convention and the Paris Agreement.</w:t>
      </w:r>
    </w:p>
    <w:p w14:paraId="77A458B4" w14:textId="22E5228C" w:rsidR="00B83B66" w:rsidRPr="00AD2EC0" w:rsidRDefault="00B83B66" w:rsidP="00B83B66">
      <w:pPr>
        <w:pStyle w:val="RegSingleTxtG"/>
      </w:pPr>
      <w:r w:rsidRPr="00AD2EC0">
        <w:t xml:space="preserve">The </w:t>
      </w:r>
      <w:r w:rsidR="009B7ECB" w:rsidRPr="00AD2EC0">
        <w:t xml:space="preserve">SBI and the SBSTA </w:t>
      </w:r>
      <w:r w:rsidRPr="00AD2EC0">
        <w:t>recognized that means of implementation for adaptation, such as finance, technology transfer and capacity-building, are crucial to the implementation of the United Arab Emirates Framework for Global Climate Resilience, and also recognized that factors such as leadership, institutional arrangements, policies, data and knowledge, skills and education, public participation, and strengthened and inclusive governance are also crucial to enabling the implementation of adaptation action as referred to in paragraphs 24–</w:t>
      </w:r>
      <w:r w:rsidR="008F5B1B">
        <w:t>‍</w:t>
      </w:r>
      <w:r w:rsidRPr="00AD2EC0">
        <w:t>33 of decision 2/CMA.5.</w:t>
      </w:r>
    </w:p>
    <w:p w14:paraId="76EBEAEC" w14:textId="40A7E4A0" w:rsidR="00B83B66" w:rsidRPr="00AD2EC0" w:rsidRDefault="00B83B66" w:rsidP="00B83B66">
      <w:pPr>
        <w:pStyle w:val="RegSingleTxtG"/>
      </w:pPr>
      <w:r w:rsidRPr="00AD2EC0">
        <w:t xml:space="preserve">The </w:t>
      </w:r>
      <w:r w:rsidR="009B7ECB" w:rsidRPr="00AD2EC0">
        <w:t xml:space="preserve">SBI and the SBSTA </w:t>
      </w:r>
      <w:r w:rsidRPr="00AD2EC0">
        <w:t xml:space="preserve">recalled paragraph 22 of decision 2/CMA.5, which recognizes the leadership of Indigenous Peoples and local communities as stewards of nature and encourages ethical and equitable engagement with Indigenous Peoples and local communities and </w:t>
      </w:r>
      <w:r>
        <w:t xml:space="preserve">the </w:t>
      </w:r>
      <w:r w:rsidRPr="00AD2EC0">
        <w:t>application of traditional knowledge, the knowledge, wisdom and values of Indigenous Peoples, and local knowledge systems in implementing the United Arab Emirates Framework for Global Climate Resilience.</w:t>
      </w:r>
    </w:p>
    <w:p w14:paraId="53A0518D" w14:textId="42C837DE" w:rsidR="00B83B66" w:rsidRPr="00AD2EC0" w:rsidRDefault="00B83B66" w:rsidP="00B83B66">
      <w:pPr>
        <w:pStyle w:val="RegSingleTxtG"/>
      </w:pPr>
      <w:r w:rsidRPr="00AD2EC0">
        <w:t xml:space="preserve">The </w:t>
      </w:r>
      <w:r w:rsidR="009B7ECB" w:rsidRPr="00AD2EC0">
        <w:t xml:space="preserve">SBI and the SBSTA </w:t>
      </w:r>
      <w:r>
        <w:t>also</w:t>
      </w:r>
      <w:r w:rsidRPr="00AD2EC0">
        <w:t xml:space="preserve"> recalled paragraph 13 of decision 2/CMA.5, which encourages Parties, when implementing the United Arab Emirates Framework for Global Climate Resilience and their adaptation efforts, when integrating adaptation into relevant socioeconomic and environmental policies and actions and in pursuing the targets referred to in paragraphs 9–10 of the same decision, to take into account, where possible, country-driven, gender-responsive, participatory and fully transparent approaches, as well as human rights approaches, and to ensure intergenerational equity and social justice, taking into consideration vulnerable ecosystems, groups and communities and including children, youth and persons with disabilities. </w:t>
      </w:r>
    </w:p>
    <w:p w14:paraId="486564C4" w14:textId="1B8D28CF" w:rsidR="00B83B66" w:rsidRPr="00AD2EC0" w:rsidRDefault="00B83B66" w:rsidP="00B83B66">
      <w:pPr>
        <w:pStyle w:val="RegSingleTxtG"/>
      </w:pPr>
      <w:r w:rsidRPr="00AD2EC0">
        <w:t xml:space="preserve">The </w:t>
      </w:r>
      <w:r w:rsidR="009B7ECB" w:rsidRPr="00AD2EC0">
        <w:t xml:space="preserve">SBI and the SBSTA </w:t>
      </w:r>
      <w:r w:rsidRPr="00AD2EC0">
        <w:t>took note of the report prepared by the secretariat synthesizing submissions from Parties and observers on matters related to and modalities of the United Arab Emirates–Belém work programme on indicators for measuring progress achieved towards the targets referred to in paragraphs 9–10 of decision 2/CMA.5.</w:t>
      </w:r>
      <w:r w:rsidRPr="00AD2EC0">
        <w:rPr>
          <w:rStyle w:val="FootnoteReference"/>
        </w:rPr>
        <w:footnoteReference w:id="44"/>
      </w:r>
    </w:p>
    <w:p w14:paraId="74D7852C" w14:textId="2B021880" w:rsidR="00B83B66" w:rsidRPr="00AD2EC0" w:rsidRDefault="00B83B66" w:rsidP="00B83B66">
      <w:pPr>
        <w:pStyle w:val="RegSingleTxtG"/>
      </w:pPr>
      <w:r w:rsidRPr="00AD2EC0">
        <w:t xml:space="preserve">The </w:t>
      </w:r>
      <w:r w:rsidR="009B7ECB" w:rsidRPr="00AD2EC0">
        <w:t>SBI and the SBSTA</w:t>
      </w:r>
      <w:r w:rsidRPr="00AD2EC0">
        <w:t xml:space="preserve"> expressed appreciation to their respective Chairs and the secretariat for organizing and to the Government of Bhutan for hosting the workshop, held in Thimphu from 15 to 17 May 2024, on matters related to the United Arab Emirates–Belém work programme.</w:t>
      </w:r>
      <w:r w:rsidRPr="00AD2EC0">
        <w:rPr>
          <w:rStyle w:val="FootnoteReference"/>
        </w:rPr>
        <w:footnoteReference w:id="45"/>
      </w:r>
    </w:p>
    <w:p w14:paraId="0B1CDE40" w14:textId="6BDFC297" w:rsidR="00B83B66" w:rsidRPr="00AD2EC0" w:rsidRDefault="00B83B66" w:rsidP="00B83B66">
      <w:pPr>
        <w:pStyle w:val="RegSingleTxtG"/>
      </w:pPr>
      <w:bookmarkStart w:id="117" w:name="_Ref169694220"/>
      <w:r w:rsidRPr="00AD2EC0">
        <w:t xml:space="preserve">The </w:t>
      </w:r>
      <w:r w:rsidR="009B7ECB" w:rsidRPr="00AD2EC0">
        <w:t xml:space="preserve">SBI and the SBSTA </w:t>
      </w:r>
      <w:r w:rsidRPr="00AD2EC0">
        <w:t xml:space="preserve">invited Parties and non-Party stakeholders, including relevant </w:t>
      </w:r>
      <w:r>
        <w:t xml:space="preserve">UNFCCC </w:t>
      </w:r>
      <w:r w:rsidRPr="00AD2EC0">
        <w:t>constituted bodies, United Nations organizations and specialized agencies, and other relevant organizations from all geographical regions, to submit via the submission portal by 31 July 2024 information on existing indicators for measuring progress towards the targets referred to in paragraphs 9–10 of decision 2/CMA.5 in use at the local, national, regional and global level, including, if available, information on associated methodologies and data readiness for such indicators, as well as identified gaps and areas for which the development of new indicators may be needed.</w:t>
      </w:r>
      <w:bookmarkEnd w:id="117"/>
    </w:p>
    <w:p w14:paraId="6D86FB10" w14:textId="584E470E" w:rsidR="00B83B66" w:rsidRPr="00AD2EC0" w:rsidRDefault="00B83B66" w:rsidP="00B83B66">
      <w:pPr>
        <w:pStyle w:val="RegSingleTxtG"/>
      </w:pPr>
      <w:bookmarkStart w:id="118" w:name="_Ref169694282"/>
      <w:r w:rsidRPr="00AD2EC0">
        <w:t xml:space="preserve">The </w:t>
      </w:r>
      <w:r w:rsidR="009B7ECB" w:rsidRPr="00AD2EC0">
        <w:t xml:space="preserve">SBI and the SBSTA </w:t>
      </w:r>
      <w:r w:rsidRPr="00AD2EC0">
        <w:t xml:space="preserve">requested their Chairs to prepare, with the support of the secretariat, in collaboration with relevant United Nations organizations and specialized agencies, and with contributions from relevant constituted bodies, a compilation and mapping of existing indicators relevant to measuring progress towards the targets referred to in paragraphs 9–10 of decision 2/CMA.5, including information on areas potentially not covered by existing indicators, in advance of the workshop referred to in paragraph </w:t>
      </w:r>
      <w:r w:rsidR="0000094E">
        <w:rPr>
          <w:cs/>
        </w:rPr>
        <w:t>‎</w:t>
      </w:r>
      <w:r w:rsidR="0000094E">
        <w:t>89 below</w:t>
      </w:r>
      <w:r w:rsidRPr="00AD2EC0">
        <w:t xml:space="preserve">, taking into account the submissions referred to in paragraph </w:t>
      </w:r>
      <w:r w:rsidR="0000094E">
        <w:rPr>
          <w:cs/>
        </w:rPr>
        <w:t>‎</w:t>
      </w:r>
      <w:r w:rsidR="0000094E">
        <w:t>76</w:t>
      </w:r>
      <w:r w:rsidR="00125127">
        <w:t xml:space="preserve"> above </w:t>
      </w:r>
      <w:r w:rsidRPr="00AD2EC0">
        <w:t>and the sources of information under the United Arab Emirates Framework for Global Climate Resilience referred to in paragraph 15 of decision 2/CMA.5.</w:t>
      </w:r>
      <w:bookmarkEnd w:id="118"/>
    </w:p>
    <w:p w14:paraId="6E5A8F65" w14:textId="15D0F6E3" w:rsidR="00B83B66" w:rsidRPr="00AD2EC0" w:rsidRDefault="00B83B66" w:rsidP="00B83B66">
      <w:pPr>
        <w:pStyle w:val="RegSingleTxtG"/>
      </w:pPr>
      <w:r w:rsidRPr="00AD2EC0">
        <w:t xml:space="preserve">The </w:t>
      </w:r>
      <w:r w:rsidR="009B7ECB" w:rsidRPr="00AD2EC0">
        <w:t xml:space="preserve">SBI and the SBSTA </w:t>
      </w:r>
      <w:r w:rsidRPr="00AD2EC0">
        <w:t>agreed that the work under the United Arab Emirates–Belém work programme contributes to the purpose of the United Arab Emirates Framework for Global Climate Resilience, which is defined in paragraph 7 of decision 2/CMA.5 as guiding the achievement of the global goal on adaptation and the review of overall progress in achieving it with a view to reducing the increasing adverse impacts, risks and vulnerabilities associated with climate change, as well as enhancing adaptation action and support.</w:t>
      </w:r>
    </w:p>
    <w:p w14:paraId="233BF5D4" w14:textId="53C4C907" w:rsidR="00B83B66" w:rsidRPr="00AD2EC0" w:rsidRDefault="00B83B66" w:rsidP="00B83B66">
      <w:pPr>
        <w:pStyle w:val="RegSingleTxtG"/>
      </w:pPr>
      <w:r w:rsidRPr="00AD2EC0">
        <w:t xml:space="preserve">The </w:t>
      </w:r>
      <w:r w:rsidR="009B7ECB" w:rsidRPr="00AD2EC0">
        <w:t xml:space="preserve">SBI and the SBSTA </w:t>
      </w:r>
      <w:r w:rsidRPr="00AD2EC0">
        <w:t xml:space="preserve">also agreed that the mapping referred to in paragraph </w:t>
      </w:r>
      <w:r w:rsidR="0000094E">
        <w:rPr>
          <w:cs/>
        </w:rPr>
        <w:t>‎</w:t>
      </w:r>
      <w:r w:rsidR="0000094E">
        <w:t>77</w:t>
      </w:r>
      <w:r w:rsidR="00A56586">
        <w:t xml:space="preserve"> </w:t>
      </w:r>
      <w:r w:rsidR="00955D24">
        <w:t>above</w:t>
      </w:r>
      <w:r w:rsidRPr="00AD2EC0">
        <w:t xml:space="preserve"> may consider:</w:t>
      </w:r>
    </w:p>
    <w:p w14:paraId="4E527B4A" w14:textId="77777777" w:rsidR="00B83B66" w:rsidRPr="00AD2EC0" w:rsidRDefault="00B83B66" w:rsidP="00B83B66">
      <w:pPr>
        <w:pStyle w:val="RegSingleTxtG2"/>
      </w:pPr>
      <w:r w:rsidRPr="00AD2EC0">
        <w:t>The relevance of the indicators to measuring progress towards one or more of the targets referred to in paragraphs 9–10 of decision 2/CMA.5;</w:t>
      </w:r>
    </w:p>
    <w:p w14:paraId="4D50A557" w14:textId="77777777" w:rsidR="00B83B66" w:rsidRPr="00AD2EC0" w:rsidRDefault="00B83B66" w:rsidP="00B83B66">
      <w:pPr>
        <w:pStyle w:val="RegSingleTxtG2"/>
      </w:pPr>
      <w:r w:rsidRPr="00AD2EC0">
        <w:t>The specific relevance of the indicators to adaptation, including enhancing adaptive capacity, strengthening resilience and reducing vulnerability to climate change;</w:t>
      </w:r>
    </w:p>
    <w:p w14:paraId="29E3E42E" w14:textId="77777777" w:rsidR="00B83B66" w:rsidRPr="00AD2EC0" w:rsidRDefault="00B83B66" w:rsidP="00B83B66">
      <w:pPr>
        <w:pStyle w:val="RegSingleTxtG2"/>
      </w:pPr>
      <w:r w:rsidRPr="00AD2EC0">
        <w:t>Whether quantitative and/or qualitative information applies to the indicators;</w:t>
      </w:r>
    </w:p>
    <w:p w14:paraId="26B58FEE" w14:textId="77777777" w:rsidR="00B83B66" w:rsidRPr="00AD2EC0" w:rsidRDefault="00B83B66" w:rsidP="00B83B66">
      <w:pPr>
        <w:pStyle w:val="RegSingleTxtG2"/>
      </w:pPr>
      <w:r w:rsidRPr="00AD2EC0">
        <w:t>Data availability for the indicators;</w:t>
      </w:r>
    </w:p>
    <w:p w14:paraId="1E5F616C" w14:textId="77777777" w:rsidR="00B83B66" w:rsidRPr="00AD2EC0" w:rsidRDefault="00B83B66" w:rsidP="00B83B66">
      <w:pPr>
        <w:pStyle w:val="RegSingleTxtG2"/>
      </w:pPr>
      <w:r w:rsidRPr="00AD2EC0">
        <w:t>The ability of the indicators to reflect regional, national and local circumstances;</w:t>
      </w:r>
    </w:p>
    <w:p w14:paraId="4C293C68" w14:textId="77777777" w:rsidR="00B83B66" w:rsidRPr="00AD2EC0" w:rsidRDefault="00B83B66" w:rsidP="00B83B66">
      <w:pPr>
        <w:pStyle w:val="RegSingleTxtG2"/>
      </w:pPr>
      <w:r w:rsidRPr="00AD2EC0">
        <w:t>The applicability of the indicators across different contexts;</w:t>
      </w:r>
    </w:p>
    <w:p w14:paraId="64FF4941" w14:textId="77777777" w:rsidR="00B83B66" w:rsidRPr="00AD2EC0" w:rsidRDefault="00B83B66" w:rsidP="00B83B66">
      <w:pPr>
        <w:pStyle w:val="RegSingleTxtG2"/>
      </w:pPr>
      <w:r w:rsidRPr="00AD2EC0">
        <w:t>The ease of interpretation of the indicators;</w:t>
      </w:r>
    </w:p>
    <w:p w14:paraId="30AA3CE6" w14:textId="77777777" w:rsidR="00B83B66" w:rsidRPr="00AD2EC0" w:rsidRDefault="00B83B66" w:rsidP="00B83B66">
      <w:pPr>
        <w:pStyle w:val="RegSingleTxtG2"/>
      </w:pPr>
      <w:r w:rsidRPr="00AD2EC0">
        <w:t>The clarity of methodologies associated with the indicators;</w:t>
      </w:r>
    </w:p>
    <w:p w14:paraId="0DEF07D1" w14:textId="77777777" w:rsidR="00B83B66" w:rsidRPr="00AD2EC0" w:rsidRDefault="00B83B66" w:rsidP="00B83B66">
      <w:pPr>
        <w:pStyle w:val="RegSingleTxtG2"/>
      </w:pPr>
      <w:r w:rsidRPr="00AD2EC0">
        <w:t>The ability of the indicators to be aggregated across levels and disaggregated by demographic and socioeconomic characteristics, such as vulnerability, gender, age, disability, race, socioeconomic status, and status as Indigenous Peoples, as appropriate and depending on national circumstances;</w:t>
      </w:r>
    </w:p>
    <w:p w14:paraId="260BA29C" w14:textId="77777777" w:rsidR="00B83B66" w:rsidRPr="00AD2EC0" w:rsidRDefault="00B83B66" w:rsidP="00B83B66">
      <w:pPr>
        <w:pStyle w:val="RegSingleTxtG2"/>
      </w:pPr>
      <w:r w:rsidRPr="00AD2EC0">
        <w:t>The indicators’ basis on the best available science;</w:t>
      </w:r>
    </w:p>
    <w:p w14:paraId="276A11AA" w14:textId="77777777" w:rsidR="00B83B66" w:rsidRPr="00AD2EC0" w:rsidRDefault="00B83B66" w:rsidP="00B83B66">
      <w:pPr>
        <w:pStyle w:val="RegSingleTxtG2"/>
      </w:pPr>
      <w:r w:rsidRPr="00AD2EC0">
        <w:t>The indicators’ basis on traditional knowledge, Indigenous Peoples’ knowledge and local knowledge systems;</w:t>
      </w:r>
    </w:p>
    <w:p w14:paraId="2B347C2D" w14:textId="77777777" w:rsidR="00B83B66" w:rsidRPr="00AD2EC0" w:rsidRDefault="00B83B66" w:rsidP="00B83B66">
      <w:pPr>
        <w:pStyle w:val="RegSingleTxtG2"/>
      </w:pPr>
      <w:r w:rsidRPr="00AD2EC0">
        <w:t>That the indicators should not be used as a basis for comparison between Parties.</w:t>
      </w:r>
    </w:p>
    <w:p w14:paraId="178CA6E3" w14:textId="17008822" w:rsidR="00B83B66" w:rsidRPr="00AD2EC0" w:rsidRDefault="00B83B66" w:rsidP="00B83B66">
      <w:pPr>
        <w:pStyle w:val="RegSingleTxtG"/>
      </w:pPr>
      <w:bookmarkStart w:id="119" w:name="_Ref169695219"/>
      <w:r w:rsidRPr="00AD2EC0">
        <w:t xml:space="preserve">The </w:t>
      </w:r>
      <w:r w:rsidR="009B7ECB" w:rsidRPr="00AD2EC0">
        <w:t xml:space="preserve">SBI and the SBSTA </w:t>
      </w:r>
      <w:r w:rsidRPr="00AD2EC0">
        <w:t xml:space="preserve">invited the Adaptation Committee to prepare a contribution to the compilation and mapping referred to in </w:t>
      </w:r>
      <w:r>
        <w:t xml:space="preserve">paragraph </w:t>
      </w:r>
      <w:r w:rsidR="0000094E">
        <w:rPr>
          <w:cs/>
        </w:rPr>
        <w:t>‎</w:t>
      </w:r>
      <w:r w:rsidR="0000094E">
        <w:t>77</w:t>
      </w:r>
      <w:r>
        <w:t xml:space="preserve"> by identifying</w:t>
      </w:r>
      <w:r w:rsidRPr="00AD2EC0">
        <w:t xml:space="preserve"> information on indicators reported by Parties in their national reports and communications in the context of the work referred to in paragraph 45 of decision 2/CMA.5.</w:t>
      </w:r>
      <w:bookmarkEnd w:id="119"/>
    </w:p>
    <w:p w14:paraId="09EB1275" w14:textId="40785776" w:rsidR="00B83B66" w:rsidRPr="00AD2EC0" w:rsidRDefault="00B83B66" w:rsidP="00B83B66">
      <w:pPr>
        <w:pStyle w:val="RegSingleTxtG"/>
      </w:pPr>
      <w:bookmarkStart w:id="120" w:name="_Ref169694403"/>
      <w:r w:rsidRPr="00AD2EC0">
        <w:t xml:space="preserve">The </w:t>
      </w:r>
      <w:r w:rsidR="009B7ECB" w:rsidRPr="00AD2EC0">
        <w:t xml:space="preserve">SBI and the SBSTA </w:t>
      </w:r>
      <w:r w:rsidRPr="00AD2EC0">
        <w:t xml:space="preserve">requested their Chairs to convene technical experts to assist in the technical work under the United Arab Emirates–Belém work programme, including reviewing and refining the compilation and mapping of existing indicators referred to in paragraph </w:t>
      </w:r>
      <w:r w:rsidR="0000094E">
        <w:rPr>
          <w:cs/>
        </w:rPr>
        <w:t>‎</w:t>
      </w:r>
      <w:r w:rsidR="0000094E">
        <w:t>77</w:t>
      </w:r>
      <w:r w:rsidRPr="00AD2EC0">
        <w:t xml:space="preserve"> above and, as needed, developing new indicators for measuring progress achieved towards the targets referred to in paragraphs 9–10 of decision 2/CMA.5.</w:t>
      </w:r>
      <w:bookmarkEnd w:id="120"/>
    </w:p>
    <w:p w14:paraId="1A2FCAA1" w14:textId="3B3874EB" w:rsidR="00B83B66" w:rsidRPr="00AD2EC0" w:rsidRDefault="00B83B66" w:rsidP="00B83B66">
      <w:pPr>
        <w:pStyle w:val="RegSingleTxtG"/>
      </w:pPr>
      <w:r w:rsidRPr="00AD2EC0">
        <w:t xml:space="preserve">The </w:t>
      </w:r>
      <w:r w:rsidR="009B7ECB" w:rsidRPr="00AD2EC0">
        <w:t xml:space="preserve">SBI and the SBSTA </w:t>
      </w:r>
      <w:r w:rsidRPr="00AD2EC0">
        <w:t xml:space="preserve">agreed that the technical experts referred to in paragraph </w:t>
      </w:r>
      <w:r w:rsidR="0000094E">
        <w:rPr>
          <w:cs/>
        </w:rPr>
        <w:t>‎</w:t>
      </w:r>
      <w:r w:rsidR="0000094E">
        <w:t>81</w:t>
      </w:r>
      <w:r w:rsidR="009F0E1E">
        <w:t xml:space="preserve"> </w:t>
      </w:r>
      <w:r w:rsidRPr="00AD2EC0">
        <w:t>above should have relevant qualifications and expertise related to the targets referred to in paragraphs 9–10 of decision 2/CMA.5 and that experts shall serve in an independent capacity.</w:t>
      </w:r>
    </w:p>
    <w:p w14:paraId="367D37D7" w14:textId="324376ED" w:rsidR="00B83B66" w:rsidRPr="00AD2EC0" w:rsidRDefault="00B83B66" w:rsidP="00B83B66">
      <w:pPr>
        <w:pStyle w:val="RegSingleTxtG"/>
      </w:pPr>
      <w:r w:rsidRPr="00AD2EC0">
        <w:t xml:space="preserve">The </w:t>
      </w:r>
      <w:r w:rsidR="009B7ECB" w:rsidRPr="00AD2EC0">
        <w:t xml:space="preserve">SBI and the SBSTA </w:t>
      </w:r>
      <w:r w:rsidRPr="00AD2EC0">
        <w:t>requested their Chairs to ensure balance in terms of technical expertise related to the targets referred to in paragraphs 9–10 of decision 2/CMA.5, geographical representation and gender.</w:t>
      </w:r>
    </w:p>
    <w:p w14:paraId="7CD3F32A" w14:textId="7810BE95" w:rsidR="00B83B66" w:rsidRPr="00AD2EC0" w:rsidRDefault="00B83B66" w:rsidP="00B83B66">
      <w:pPr>
        <w:pStyle w:val="RegSingleTxtG"/>
      </w:pPr>
      <w:r w:rsidRPr="00AD2EC0">
        <w:t xml:space="preserve">The </w:t>
      </w:r>
      <w:r w:rsidR="009B7ECB" w:rsidRPr="00AD2EC0">
        <w:t xml:space="preserve">SBI and the SBSTA </w:t>
      </w:r>
      <w:r w:rsidRPr="00AD2EC0">
        <w:t>agreed that the participation of experts will include:</w:t>
      </w:r>
    </w:p>
    <w:p w14:paraId="6A249E12" w14:textId="77777777" w:rsidR="00B83B66" w:rsidRPr="00AD2EC0" w:rsidRDefault="00B83B66" w:rsidP="00B83B66">
      <w:pPr>
        <w:pStyle w:val="RegSingleTxtG2"/>
      </w:pPr>
      <w:r w:rsidRPr="00AD2EC0">
        <w:t xml:space="preserve">Experts with balanced and inclusive geographical and gender representation, including experts from small island developing States and the </w:t>
      </w:r>
      <w:r>
        <w:t>LDC</w:t>
      </w:r>
      <w:r w:rsidRPr="00AD2EC0">
        <w:t>s, taking into account recommendations of Parties, as appropriate, and giving special consideration in terms of support for participation to experts from developing countries eligible for funding under the UNFCCC process;</w:t>
      </w:r>
    </w:p>
    <w:p w14:paraId="19D116A5" w14:textId="77777777" w:rsidR="00B83B66" w:rsidRPr="00AD2EC0" w:rsidRDefault="00B83B66" w:rsidP="00B83B66">
      <w:pPr>
        <w:pStyle w:val="RegSingleTxtG2"/>
      </w:pPr>
      <w:r w:rsidRPr="00AD2EC0">
        <w:t>Experts from United Nations and other intergovernmental organizations, international and regional organizations, and research and academic institutions with experience in a relevant technical area, taking into account the recommendations of these organizations and institutions;</w:t>
      </w:r>
    </w:p>
    <w:p w14:paraId="055E8652" w14:textId="77777777" w:rsidR="00B83B66" w:rsidRPr="00AD2EC0" w:rsidRDefault="00B83B66" w:rsidP="00B83B66">
      <w:pPr>
        <w:pStyle w:val="RegSingleTxtG2"/>
      </w:pPr>
      <w:r w:rsidRPr="00AD2EC0">
        <w:t>Indigenous knowledge holders.</w:t>
      </w:r>
    </w:p>
    <w:p w14:paraId="1653AB1E" w14:textId="7EBF1705" w:rsidR="00B83B66" w:rsidRPr="00AD2EC0" w:rsidRDefault="00B83B66" w:rsidP="00B83B66">
      <w:pPr>
        <w:pStyle w:val="RegSingleTxtG"/>
      </w:pPr>
      <w:r w:rsidRPr="00AD2EC0">
        <w:t xml:space="preserve">The </w:t>
      </w:r>
      <w:r w:rsidR="009B7ECB" w:rsidRPr="00AD2EC0">
        <w:t xml:space="preserve">SBI and the SBSTA </w:t>
      </w:r>
      <w:r w:rsidRPr="00AD2EC0">
        <w:t>requested the secretariat, with input from the technical experts, to prepare technical reports, including through work at virtual meetings, containing a list of proposed new indicators for assessing overall progress towards achievement of the targets referred to in paragraphs 9–10 of decision 2/CMA.5 that may be needed to fill any gaps in coverage by existing indicators, as appropriate, by May 2025 for consideration at SB</w:t>
      </w:r>
      <w:r w:rsidR="00DC2D8F">
        <w:t> </w:t>
      </w:r>
      <w:r w:rsidRPr="00AD2EC0">
        <w:t>62 (June 2025).</w:t>
      </w:r>
    </w:p>
    <w:p w14:paraId="22D861A3" w14:textId="173684F3" w:rsidR="00B83B66" w:rsidRPr="00AD2EC0" w:rsidRDefault="00B83B66" w:rsidP="00B83B66">
      <w:pPr>
        <w:pStyle w:val="RegSingleTxtG"/>
      </w:pPr>
      <w:r w:rsidRPr="00AD2EC0">
        <w:t xml:space="preserve">The </w:t>
      </w:r>
      <w:r w:rsidR="009B7ECB" w:rsidRPr="00AD2EC0">
        <w:t xml:space="preserve">SBI and the SBSTA </w:t>
      </w:r>
      <w:r w:rsidRPr="00AD2EC0">
        <w:t>agreed to consider issuing regular invitations for submissions from Parties and observers on topics that would inform the technical work under the United Arab Emirates–Belém work programme.</w:t>
      </w:r>
    </w:p>
    <w:p w14:paraId="6226657B" w14:textId="68D9E8B6" w:rsidR="00B83B66" w:rsidRPr="00AD2EC0" w:rsidRDefault="00B83B66" w:rsidP="00B83B66">
      <w:pPr>
        <w:pStyle w:val="RegSingleTxtG"/>
      </w:pPr>
      <w:r w:rsidRPr="00AD2EC0">
        <w:t xml:space="preserve">The </w:t>
      </w:r>
      <w:r w:rsidR="009B7ECB" w:rsidRPr="00AD2EC0">
        <w:t xml:space="preserve">SBI and the SBSTA </w:t>
      </w:r>
      <w:r w:rsidRPr="00AD2EC0">
        <w:t xml:space="preserve">invited interested United Nations organizations and specialized agencies and other relevant organizations to explore the possibility of hosting meetings of technical experts referred to in paragraph </w:t>
      </w:r>
      <w:r w:rsidR="0000094E">
        <w:rPr>
          <w:cs/>
        </w:rPr>
        <w:t>‎</w:t>
      </w:r>
      <w:r w:rsidR="0000094E">
        <w:t>81</w:t>
      </w:r>
      <w:r w:rsidR="00761640">
        <w:t xml:space="preserve"> above</w:t>
      </w:r>
      <w:r w:rsidRPr="00AD2EC0">
        <w:t>, including providing financial support for the meetings.</w:t>
      </w:r>
    </w:p>
    <w:p w14:paraId="76101385" w14:textId="063BA081" w:rsidR="00B83B66" w:rsidRPr="00AD2EC0" w:rsidRDefault="00B83B66" w:rsidP="00B83B66">
      <w:pPr>
        <w:pStyle w:val="RegSingleTxtG"/>
      </w:pPr>
      <w:r w:rsidRPr="00AD2EC0">
        <w:t xml:space="preserve">The </w:t>
      </w:r>
      <w:r w:rsidR="009B7ECB" w:rsidRPr="00AD2EC0">
        <w:t xml:space="preserve">SBI and the SBSTA </w:t>
      </w:r>
      <w:r w:rsidRPr="00AD2EC0">
        <w:t>agreed to take stock of the work under the United Arab Emirates–Belém work programme, including the assessment of areas not covered by existing indicators and, as needed, the development of new indicators, at SB 61, 62 and 63 (November 2025) with a view to informing the decision on the work programme at CMA 7.</w:t>
      </w:r>
    </w:p>
    <w:p w14:paraId="61C9CE79" w14:textId="5C4145B7" w:rsidR="00B83B66" w:rsidRPr="00AD2EC0" w:rsidRDefault="00B83B66" w:rsidP="00B83B66">
      <w:pPr>
        <w:pStyle w:val="RegSingleTxtG"/>
      </w:pPr>
      <w:bookmarkStart w:id="121" w:name="_Ref169694177"/>
      <w:r w:rsidRPr="00AD2EC0">
        <w:t xml:space="preserve">The </w:t>
      </w:r>
      <w:r w:rsidR="009B7ECB" w:rsidRPr="00AD2EC0">
        <w:t xml:space="preserve">SBI and the SBSTA </w:t>
      </w:r>
      <w:r w:rsidRPr="00AD2EC0">
        <w:t xml:space="preserve">requested their Chairs to organize, with the support of the secretariat, a hybrid workshop for Parties and the technical experts referred to in paragraph </w:t>
      </w:r>
      <w:r w:rsidR="0000094E">
        <w:rPr>
          <w:cs/>
        </w:rPr>
        <w:t>‎</w:t>
      </w:r>
      <w:r w:rsidR="0000094E">
        <w:t>81</w:t>
      </w:r>
      <w:r w:rsidR="00744390">
        <w:t xml:space="preserve"> above</w:t>
      </w:r>
      <w:r w:rsidRPr="00AD2EC0">
        <w:t xml:space="preserve">, following the completion of the mapping referred to in paragraph </w:t>
      </w:r>
      <w:r w:rsidR="0000094E">
        <w:rPr>
          <w:cs/>
        </w:rPr>
        <w:t>‎</w:t>
      </w:r>
      <w:r w:rsidR="0000094E">
        <w:t>77</w:t>
      </w:r>
      <w:r w:rsidR="00744390">
        <w:t xml:space="preserve"> above</w:t>
      </w:r>
      <w:r w:rsidRPr="00AD2EC0">
        <w:t xml:space="preserve"> and prior to CMA 6, with the aim of:</w:t>
      </w:r>
      <w:bookmarkEnd w:id="121"/>
    </w:p>
    <w:p w14:paraId="1602ED39" w14:textId="61AE60A0" w:rsidR="00B83B66" w:rsidRPr="00AD2EC0" w:rsidRDefault="00B83B66" w:rsidP="00B83B66">
      <w:pPr>
        <w:pStyle w:val="RegSingleTxtG2"/>
      </w:pPr>
      <w:r w:rsidRPr="00AD2EC0">
        <w:t xml:space="preserve">Facilitating expert review and refinement of the mapping referred to in paragraph </w:t>
      </w:r>
      <w:r w:rsidR="0000094E">
        <w:rPr>
          <w:cs/>
        </w:rPr>
        <w:t>‎</w:t>
      </w:r>
      <w:r w:rsidR="0000094E">
        <w:t>77</w:t>
      </w:r>
      <w:r w:rsidR="007A4B32">
        <w:t xml:space="preserve"> above</w:t>
      </w:r>
      <w:r w:rsidRPr="00AD2EC0">
        <w:t>;</w:t>
      </w:r>
    </w:p>
    <w:p w14:paraId="09536174" w14:textId="212E3BDA" w:rsidR="00B83B66" w:rsidRPr="00AD2EC0" w:rsidRDefault="00B83B66" w:rsidP="00B83B66">
      <w:pPr>
        <w:pStyle w:val="RegSingleTxtG2"/>
      </w:pPr>
      <w:r w:rsidRPr="00AD2EC0">
        <w:t xml:space="preserve">Enabling a dialogue between Parties and the technical experts referred to in paragraph </w:t>
      </w:r>
      <w:r w:rsidR="0000094E">
        <w:rPr>
          <w:cs/>
        </w:rPr>
        <w:t>‎</w:t>
      </w:r>
      <w:r w:rsidR="0000094E">
        <w:t>81</w:t>
      </w:r>
      <w:r w:rsidR="009B0325">
        <w:t xml:space="preserve"> above</w:t>
      </w:r>
      <w:r w:rsidRPr="00AD2EC0">
        <w:t xml:space="preserve"> on the mapping and providing an opportunity for the technical experts to clarify the methodologies and assumptions used in refining the mapping;</w:t>
      </w:r>
    </w:p>
    <w:p w14:paraId="5ECE4607" w14:textId="77777777" w:rsidR="00B83B66" w:rsidRPr="00AD2EC0" w:rsidRDefault="00B83B66" w:rsidP="00B83B66">
      <w:pPr>
        <w:pStyle w:val="RegSingleTxtG2"/>
      </w:pPr>
      <w:r w:rsidRPr="00AD2EC0">
        <w:t>Providing Parties with the opportunity to reflect on the outcome of the mapping and on progress in the work on indicators in preparation for CMA 7.</w:t>
      </w:r>
    </w:p>
    <w:p w14:paraId="2A615ECC" w14:textId="57BF7D2D" w:rsidR="00B83B66" w:rsidRPr="00AD2EC0" w:rsidRDefault="00B83B66" w:rsidP="00B83B66">
      <w:pPr>
        <w:pStyle w:val="RegSingleTxtG"/>
      </w:pPr>
      <w:r w:rsidRPr="00AD2EC0">
        <w:t xml:space="preserve">The </w:t>
      </w:r>
      <w:r w:rsidR="009B7ECB" w:rsidRPr="00AD2EC0">
        <w:t xml:space="preserve">SBI and the SBSTA </w:t>
      </w:r>
      <w:r w:rsidRPr="00AD2EC0">
        <w:t xml:space="preserve">noted that the workshop referred to in paragraph </w:t>
      </w:r>
      <w:r w:rsidR="0000094E">
        <w:rPr>
          <w:cs/>
        </w:rPr>
        <w:t>‎</w:t>
      </w:r>
      <w:r w:rsidR="0000094E">
        <w:t>89</w:t>
      </w:r>
      <w:r w:rsidR="000E4F52">
        <w:t xml:space="preserve"> above</w:t>
      </w:r>
      <w:r w:rsidRPr="00AD2EC0">
        <w:t xml:space="preserve"> could be organized back to back with a meeting of the Adaptation Committee.</w:t>
      </w:r>
    </w:p>
    <w:p w14:paraId="747E934B" w14:textId="723A96FA" w:rsidR="00B83B66" w:rsidRPr="00AD2EC0" w:rsidRDefault="00B83B66" w:rsidP="00B83B66">
      <w:pPr>
        <w:pStyle w:val="RegSingleTxtG"/>
      </w:pPr>
      <w:bookmarkStart w:id="122" w:name="_Ref169695168"/>
      <w:r w:rsidRPr="00AD2EC0">
        <w:t xml:space="preserve">The </w:t>
      </w:r>
      <w:r w:rsidR="009B7ECB" w:rsidRPr="00AD2EC0">
        <w:t xml:space="preserve">SBI and the SBSTA </w:t>
      </w:r>
      <w:r w:rsidRPr="00AD2EC0">
        <w:t xml:space="preserve">requested the secretariat to publish the refined mapping of indicators as part of a report on the workshop referred to in paragraph </w:t>
      </w:r>
      <w:r w:rsidR="0000094E">
        <w:rPr>
          <w:cs/>
        </w:rPr>
        <w:t>‎</w:t>
      </w:r>
      <w:r w:rsidR="0000094E">
        <w:t>89</w:t>
      </w:r>
      <w:r w:rsidR="00511F71">
        <w:t xml:space="preserve"> above </w:t>
      </w:r>
      <w:r w:rsidRPr="00AD2EC0">
        <w:t>prior to CMA</w:t>
      </w:r>
      <w:r w:rsidR="00566DF9">
        <w:t> </w:t>
      </w:r>
      <w:r w:rsidRPr="00AD2EC0">
        <w:t>6.</w:t>
      </w:r>
      <w:bookmarkEnd w:id="122"/>
    </w:p>
    <w:p w14:paraId="36E5A69F" w14:textId="47273937" w:rsidR="00B83B66" w:rsidRPr="00AD2EC0" w:rsidRDefault="00B83B66" w:rsidP="00B83B66">
      <w:pPr>
        <w:pStyle w:val="RegSingleTxtG"/>
      </w:pPr>
      <w:bookmarkStart w:id="123" w:name="_Ref169695252"/>
      <w:r w:rsidRPr="00AD2EC0">
        <w:t xml:space="preserve">The </w:t>
      </w:r>
      <w:r w:rsidR="009B7ECB" w:rsidRPr="00AD2EC0">
        <w:t xml:space="preserve">SBI and the SBSTA </w:t>
      </w:r>
      <w:r w:rsidRPr="00AD2EC0">
        <w:t>also requested their Chairs to organize, with the support of the secretariat, two hybrid workshops for Parties, experts and observers under the United Arab Emirates–Belém work programme, one to take stock of the progress of work by the technical experts, to be held in conjunction with SB 62, and one to reflect on the final list of potential indicators to be agreed at CMA 7, to be held between SB 62 and 63.</w:t>
      </w:r>
      <w:bookmarkEnd w:id="123"/>
    </w:p>
    <w:p w14:paraId="2335FDB3" w14:textId="6F6242F8" w:rsidR="00B83B66" w:rsidRPr="00AD2EC0" w:rsidRDefault="00B83B66" w:rsidP="00B83B66">
      <w:pPr>
        <w:pStyle w:val="RegSingleTxtG"/>
      </w:pPr>
      <w:r w:rsidRPr="00AD2EC0">
        <w:t xml:space="preserve">The </w:t>
      </w:r>
      <w:r w:rsidR="009B7ECB" w:rsidRPr="00AD2EC0">
        <w:t xml:space="preserve">SBI and the SBSTA </w:t>
      </w:r>
      <w:r>
        <w:t>further</w:t>
      </w:r>
      <w:r w:rsidRPr="00AD2EC0">
        <w:t xml:space="preserve"> requested the secretariat, including through its regional collaboration centres, to disseminate relevant information to help to engage regional organizations and research and academic institutions in the work on indicators.</w:t>
      </w:r>
    </w:p>
    <w:p w14:paraId="695290FE" w14:textId="269940F8" w:rsidR="00B83B66" w:rsidRPr="00AD2EC0" w:rsidRDefault="00B83B66" w:rsidP="00B83B66">
      <w:pPr>
        <w:pStyle w:val="RegSingleTxtG"/>
      </w:pPr>
      <w:bookmarkStart w:id="124" w:name="_Ref169695271"/>
      <w:r w:rsidRPr="00AD2EC0">
        <w:t xml:space="preserve">The </w:t>
      </w:r>
      <w:r w:rsidR="009B7ECB" w:rsidRPr="00AD2EC0">
        <w:t xml:space="preserve">SBI and the SBSTA </w:t>
      </w:r>
      <w:r w:rsidRPr="00AD2EC0">
        <w:t>requested the secretariat to make the final outputs of the technical work available in the six official languages of the United Nations.</w:t>
      </w:r>
      <w:bookmarkEnd w:id="124"/>
    </w:p>
    <w:p w14:paraId="1F915FBB" w14:textId="727D26F5" w:rsidR="00B83B66" w:rsidRPr="00AD2EC0" w:rsidRDefault="00B83B66" w:rsidP="00B83B66">
      <w:pPr>
        <w:pStyle w:val="RegSingleTxtG"/>
      </w:pPr>
      <w:bookmarkStart w:id="125" w:name="_Ref169695069"/>
      <w:r w:rsidRPr="00AD2EC0">
        <w:t xml:space="preserve">The </w:t>
      </w:r>
      <w:r w:rsidR="009B7ECB" w:rsidRPr="00AD2EC0">
        <w:t xml:space="preserve">SBI and the SBSTA </w:t>
      </w:r>
      <w:r w:rsidRPr="00AD2EC0">
        <w:t xml:space="preserve">agreed to consider additional work by the technical experts referred to in paragraph </w:t>
      </w:r>
      <w:r w:rsidR="0000094E">
        <w:rPr>
          <w:cs/>
        </w:rPr>
        <w:t>‎</w:t>
      </w:r>
      <w:r w:rsidR="0000094E">
        <w:t>81</w:t>
      </w:r>
      <w:r w:rsidRPr="00AD2EC0">
        <w:t xml:space="preserve"> above, and associated modalities,</w:t>
      </w:r>
      <w:r w:rsidRPr="00AD2EC0">
        <w:rPr>
          <w:rStyle w:val="FootnoteReference"/>
        </w:rPr>
        <w:footnoteReference w:id="46"/>
      </w:r>
      <w:r w:rsidRPr="00AD2EC0">
        <w:t xml:space="preserve"> at SB 61 with a view to making a recommendation on this matter for consideration at CMA 6.</w:t>
      </w:r>
      <w:bookmarkEnd w:id="125"/>
    </w:p>
    <w:p w14:paraId="27123B4A" w14:textId="5899D4F6" w:rsidR="00B83B66" w:rsidRPr="00AD2EC0" w:rsidRDefault="00B83B66" w:rsidP="00B83B66">
      <w:pPr>
        <w:pStyle w:val="RegSingleTxtG"/>
      </w:pPr>
      <w:r w:rsidRPr="00AD2EC0">
        <w:t xml:space="preserve">The </w:t>
      </w:r>
      <w:r w:rsidR="009B7ECB" w:rsidRPr="00AD2EC0">
        <w:t xml:space="preserve">SBI and the SBSTA </w:t>
      </w:r>
      <w:r>
        <w:t xml:space="preserve">also </w:t>
      </w:r>
      <w:r w:rsidRPr="00AD2EC0">
        <w:t>agreed to consider any additional activities under the United Arab Emirates–Belém work programme at future sessions of the subsidiary bodies, if needed.</w:t>
      </w:r>
    </w:p>
    <w:p w14:paraId="01793BC3" w14:textId="4A498478" w:rsidR="00B83B66" w:rsidRPr="00AD2EC0" w:rsidRDefault="00B83B66" w:rsidP="00B83B66">
      <w:pPr>
        <w:pStyle w:val="RegSingleTxtG"/>
      </w:pPr>
      <w:r w:rsidRPr="00AD2EC0">
        <w:t xml:space="preserve">The </w:t>
      </w:r>
      <w:r w:rsidR="009B7ECB">
        <w:t xml:space="preserve">SBI and the SBSTA </w:t>
      </w:r>
      <w:r>
        <w:t xml:space="preserve">further </w:t>
      </w:r>
      <w:r w:rsidRPr="00AD2EC0">
        <w:t>agreed to continue considering the nature of the final outcome of the United Arab Emirates–Belém work programme at SB 61 and 62, following the mapping referred to in paragraph</w:t>
      </w:r>
      <w:r w:rsidR="00BB5B8E">
        <w:t xml:space="preserve"> </w:t>
      </w:r>
      <w:r w:rsidR="0000094E">
        <w:rPr>
          <w:cs/>
        </w:rPr>
        <w:t>‎</w:t>
      </w:r>
      <w:r w:rsidR="0000094E">
        <w:t>91</w:t>
      </w:r>
      <w:r w:rsidR="00BB5B8E">
        <w:t xml:space="preserve"> above</w:t>
      </w:r>
      <w:r w:rsidRPr="00AD2EC0">
        <w:t xml:space="preserve"> and the work of the technical experts referred to in paragraph </w:t>
      </w:r>
      <w:r w:rsidR="0000094E">
        <w:rPr>
          <w:cs/>
        </w:rPr>
        <w:t>‎</w:t>
      </w:r>
      <w:r w:rsidR="0000094E">
        <w:t>81</w:t>
      </w:r>
      <w:r w:rsidR="007557A4">
        <w:t xml:space="preserve"> above</w:t>
      </w:r>
      <w:r w:rsidRPr="00AD2EC0">
        <w:t>.</w:t>
      </w:r>
    </w:p>
    <w:p w14:paraId="22F64BF5" w14:textId="4CD659A7" w:rsidR="00B83B66" w:rsidRPr="00AD2EC0" w:rsidRDefault="00B83B66" w:rsidP="00B83B66">
      <w:pPr>
        <w:pStyle w:val="RegSingleTxtG"/>
      </w:pPr>
      <w:bookmarkStart w:id="126" w:name="_Ref169695100"/>
      <w:r w:rsidRPr="00AD2EC0">
        <w:t xml:space="preserve">The </w:t>
      </w:r>
      <w:r w:rsidR="009B7ECB">
        <w:t>SBI and the SBSTA</w:t>
      </w:r>
      <w:r w:rsidRPr="00AD2EC0">
        <w:t xml:space="preserve"> took note of the importance of data readiness assessments in relation to indicators for the targets referred to in paragraphs 9–10 of decision 2/CMA.5 and invited Parties to consider th</w:t>
      </w:r>
      <w:r>
        <w:t>e</w:t>
      </w:r>
      <w:r w:rsidRPr="00AD2EC0">
        <w:t xml:space="preserve"> matter at SB 61.</w:t>
      </w:r>
      <w:bookmarkEnd w:id="126"/>
    </w:p>
    <w:p w14:paraId="5DCCBE9C" w14:textId="7860181E" w:rsidR="00B83B66" w:rsidRPr="00AD2EC0" w:rsidRDefault="00B83B66" w:rsidP="00B83B66">
      <w:pPr>
        <w:pStyle w:val="RegSingleTxtG"/>
      </w:pPr>
      <w:r w:rsidRPr="00AD2EC0">
        <w:t xml:space="preserve">The </w:t>
      </w:r>
      <w:r w:rsidR="009B7ECB">
        <w:t>SBI and the SBSTA</w:t>
      </w:r>
      <w:r w:rsidRPr="00AD2EC0">
        <w:t xml:space="preserve"> took note of the views expressed by Parties at these sessions in relation to the matters described in </w:t>
      </w:r>
      <w:r w:rsidRPr="00862AB3">
        <w:t xml:space="preserve">paragraphs </w:t>
      </w:r>
      <w:r w:rsidR="0000094E">
        <w:rPr>
          <w:cs/>
        </w:rPr>
        <w:t>‎</w:t>
      </w:r>
      <w:r w:rsidR="0000094E">
        <w:t>95–</w:t>
      </w:r>
      <w:r w:rsidR="0000094E">
        <w:rPr>
          <w:cs/>
        </w:rPr>
        <w:t>‎</w:t>
      </w:r>
      <w:r w:rsidR="0000094E">
        <w:t>98</w:t>
      </w:r>
      <w:r w:rsidR="00CC7BE9" w:rsidRPr="00862AB3">
        <w:t xml:space="preserve"> above</w:t>
      </w:r>
      <w:r w:rsidRPr="00862AB3">
        <w:t xml:space="preserve"> and in relation</w:t>
      </w:r>
      <w:r w:rsidRPr="00AD2EC0">
        <w:t xml:space="preserve"> to other considerations,</w:t>
      </w:r>
      <w:r w:rsidRPr="00AD2EC0">
        <w:rPr>
          <w:rStyle w:val="FootnoteReference"/>
        </w:rPr>
        <w:footnoteReference w:id="47"/>
      </w:r>
      <w:r w:rsidRPr="00AD2EC0">
        <w:t xml:space="preserve"> which may be considered at SB 61, as appropriate, recognizing that these views do not capture those of all Parties and do not represent consensus.</w:t>
      </w:r>
    </w:p>
    <w:p w14:paraId="12B94C64" w14:textId="4E5E4085" w:rsidR="00B83B66" w:rsidRPr="00012C69" w:rsidRDefault="00B83B66" w:rsidP="00B83B66">
      <w:pPr>
        <w:pStyle w:val="RegSingleTxtG"/>
      </w:pPr>
      <w:r w:rsidRPr="00AD2EC0">
        <w:t xml:space="preserve">The </w:t>
      </w:r>
      <w:r w:rsidR="009B7ECB">
        <w:t>SBI and the SBSTA</w:t>
      </w:r>
      <w:r w:rsidRPr="00AD2EC0">
        <w:t xml:space="preserve"> took note of the estimated budgetary implications of the activities to be undertaken by the secretariat </w:t>
      </w:r>
      <w:r w:rsidRPr="00012C69">
        <w:t xml:space="preserve">referred to in paragraphs </w:t>
      </w:r>
      <w:r w:rsidR="0000094E">
        <w:rPr>
          <w:cs/>
        </w:rPr>
        <w:t>‎</w:t>
      </w:r>
      <w:r w:rsidR="0000094E">
        <w:t>80</w:t>
      </w:r>
      <w:r w:rsidRPr="00012C69">
        <w:t xml:space="preserve">, </w:t>
      </w:r>
      <w:r w:rsidR="0000094E">
        <w:rPr>
          <w:cs/>
        </w:rPr>
        <w:t>‎</w:t>
      </w:r>
      <w:r w:rsidR="0000094E">
        <w:t>89</w:t>
      </w:r>
      <w:r w:rsidRPr="00012C69">
        <w:t xml:space="preserve">, </w:t>
      </w:r>
      <w:r w:rsidR="0000094E">
        <w:rPr>
          <w:cs/>
        </w:rPr>
        <w:t>‎</w:t>
      </w:r>
      <w:r w:rsidR="0000094E">
        <w:t>92</w:t>
      </w:r>
      <w:r w:rsidR="00012C69" w:rsidRPr="00012C69">
        <w:t xml:space="preserve"> </w:t>
      </w:r>
      <w:r w:rsidRPr="00012C69">
        <w:t xml:space="preserve">and </w:t>
      </w:r>
      <w:r w:rsidR="0000094E">
        <w:rPr>
          <w:cs/>
        </w:rPr>
        <w:t>‎</w:t>
      </w:r>
      <w:r w:rsidR="0000094E">
        <w:t>94</w:t>
      </w:r>
      <w:r w:rsidR="009C290F">
        <w:t xml:space="preserve"> above</w:t>
      </w:r>
      <w:r w:rsidRPr="00012C69">
        <w:t>.</w:t>
      </w:r>
    </w:p>
    <w:p w14:paraId="63CCB8CF" w14:textId="69B44EB9" w:rsidR="002D06B2" w:rsidRPr="002D06B2" w:rsidRDefault="00B83B66" w:rsidP="002D06B2">
      <w:pPr>
        <w:pStyle w:val="RegSingleTxtG"/>
        <w:rPr>
          <w:bCs/>
        </w:rPr>
      </w:pPr>
      <w:r w:rsidRPr="00AD2EC0">
        <w:t>The</w:t>
      </w:r>
      <w:r>
        <w:t>y</w:t>
      </w:r>
      <w:r w:rsidRPr="00AD2EC0">
        <w:t xml:space="preserve"> requested that the actions of the secretariat called for in these conclusions be undertaken subject to the availability of financial resources.</w:t>
      </w:r>
    </w:p>
    <w:p w14:paraId="5E471614" w14:textId="7B9F37ED" w:rsidR="00C3628D" w:rsidRDefault="00272B18" w:rsidP="00C3628D">
      <w:pPr>
        <w:pStyle w:val="RegH1G"/>
        <w:rPr>
          <w:b w:val="0"/>
          <w:sz w:val="20"/>
        </w:rPr>
      </w:pPr>
      <w:bookmarkStart w:id="127" w:name="_Toc171497907"/>
      <w:bookmarkStart w:id="128" w:name="_Toc171498261"/>
      <w:bookmarkStart w:id="129" w:name="_Toc171517546"/>
      <w:r>
        <w:t>Report of the Adaptation Committee and r</w:t>
      </w:r>
      <w:r w:rsidRPr="00E03175">
        <w:t>eview of the progress, effectiveness and performance of the Adaptation Committee</w:t>
      </w:r>
      <w:r w:rsidR="00C3628D" w:rsidRPr="0082163B">
        <w:rPr>
          <w:sz w:val="22"/>
          <w:szCs w:val="22"/>
        </w:rPr>
        <w:t>*</w:t>
      </w:r>
      <w:r w:rsidR="00C3628D">
        <w:br/>
      </w:r>
      <w:r w:rsidR="00C3628D" w:rsidRPr="00BE4B3E">
        <w:rPr>
          <w:b w:val="0"/>
          <w:sz w:val="20"/>
        </w:rPr>
        <w:t xml:space="preserve">(Agenda sub-item </w:t>
      </w:r>
      <w:r w:rsidR="00BE4B3E">
        <w:rPr>
          <w:b w:val="0"/>
          <w:sz w:val="20"/>
        </w:rPr>
        <w:t>10</w:t>
      </w:r>
      <w:r w:rsidR="00C3628D" w:rsidRPr="00BE4B3E">
        <w:rPr>
          <w:b w:val="0"/>
          <w:sz w:val="20"/>
        </w:rPr>
        <w:t>(</w:t>
      </w:r>
      <w:r w:rsidR="00BE4B3E">
        <w:rPr>
          <w:b w:val="0"/>
          <w:sz w:val="20"/>
        </w:rPr>
        <w:t>b</w:t>
      </w:r>
      <w:r w:rsidR="00C3628D" w:rsidRPr="00BE4B3E">
        <w:rPr>
          <w:b w:val="0"/>
          <w:sz w:val="20"/>
        </w:rPr>
        <w:t>))</w:t>
      </w:r>
      <w:bookmarkEnd w:id="127"/>
      <w:bookmarkEnd w:id="128"/>
      <w:bookmarkEnd w:id="129"/>
    </w:p>
    <w:p w14:paraId="7D18AF16" w14:textId="0449735C" w:rsidR="00462E27" w:rsidRPr="00462E27" w:rsidRDefault="007126F3" w:rsidP="00462E27">
      <w:pPr>
        <w:pStyle w:val="RegH23G"/>
      </w:pPr>
      <w:r w:rsidRPr="00AD2EC0">
        <w:t>Proceedings</w:t>
      </w:r>
    </w:p>
    <w:p w14:paraId="01052532" w14:textId="471D80F5" w:rsidR="00125CA5" w:rsidRPr="00AD2EC0" w:rsidRDefault="00125CA5" w:rsidP="00125CA5">
      <w:pPr>
        <w:pStyle w:val="RegSingleTxtG"/>
      </w:pPr>
      <w:r w:rsidRPr="00AD2EC0">
        <w:t>At its 1</w:t>
      </w:r>
      <w:r w:rsidRPr="00125CA5">
        <w:rPr>
          <w:vertAlign w:val="superscript"/>
        </w:rPr>
        <w:t>st</w:t>
      </w:r>
      <w:r w:rsidRPr="00AD2EC0">
        <w:t xml:space="preserve"> meeting, the </w:t>
      </w:r>
      <w:r>
        <w:t>SBI</w:t>
      </w:r>
      <w:r w:rsidRPr="00AD2EC0">
        <w:t xml:space="preserve"> agreed that </w:t>
      </w:r>
      <w:r>
        <w:t>its Chair would convene consultations on this sub-item</w:t>
      </w:r>
      <w:r w:rsidRPr="00AD2EC0">
        <w:t xml:space="preserve"> together with the </w:t>
      </w:r>
      <w:r>
        <w:t xml:space="preserve">SBSTA Chair for </w:t>
      </w:r>
      <w:r w:rsidRPr="00AD2EC0">
        <w:t>the equally titled SB</w:t>
      </w:r>
      <w:r>
        <w:t>STA</w:t>
      </w:r>
      <w:r w:rsidRPr="00AD2EC0">
        <w:t xml:space="preserve"> 60 agenda </w:t>
      </w:r>
      <w:r>
        <w:t>sub-</w:t>
      </w:r>
      <w:r w:rsidRPr="00AD2EC0">
        <w:t xml:space="preserve">item </w:t>
      </w:r>
      <w:r w:rsidR="00517044">
        <w:t>5</w:t>
      </w:r>
      <w:r w:rsidRPr="00AD2EC0">
        <w:t>(b). At its 3</w:t>
      </w:r>
      <w:r w:rsidRPr="00125CA5">
        <w:rPr>
          <w:vertAlign w:val="superscript"/>
        </w:rPr>
        <w:t>rd</w:t>
      </w:r>
      <w:r w:rsidRPr="00AD2EC0">
        <w:t xml:space="preserve"> meeting, the </w:t>
      </w:r>
      <w:r w:rsidR="00D166B2">
        <w:t>SBI</w:t>
      </w:r>
      <w:r w:rsidRPr="00AD2EC0">
        <w:t xml:space="preserve"> considered and adopted the conclusions below.</w:t>
      </w:r>
    </w:p>
    <w:p w14:paraId="3D709C7F" w14:textId="77777777" w:rsidR="00125CA5" w:rsidRPr="00AD2EC0" w:rsidRDefault="00125CA5" w:rsidP="00125CA5">
      <w:pPr>
        <w:pStyle w:val="RegH23G"/>
      </w:pPr>
      <w:r w:rsidRPr="00AD2EC0">
        <w:t>Conclusions</w:t>
      </w:r>
    </w:p>
    <w:p w14:paraId="243089DC" w14:textId="2CD28665" w:rsidR="00125CA5" w:rsidRPr="00AD2EC0" w:rsidRDefault="00125CA5" w:rsidP="00125CA5">
      <w:pPr>
        <w:pStyle w:val="RegSingleTxtG"/>
      </w:pPr>
      <w:r w:rsidRPr="00AD2EC0">
        <w:t xml:space="preserve">The </w:t>
      </w:r>
      <w:r w:rsidR="009B7ECB">
        <w:t>SBI and the SBSTA</w:t>
      </w:r>
      <w:r>
        <w:t xml:space="preserve"> r</w:t>
      </w:r>
      <w:r w:rsidRPr="00AD2EC0">
        <w:t xml:space="preserve">ecommended that </w:t>
      </w:r>
      <w:r>
        <w:t xml:space="preserve">COP 29 </w:t>
      </w:r>
      <w:r w:rsidRPr="00AD2EC0">
        <w:t xml:space="preserve">and </w:t>
      </w:r>
      <w:r>
        <w:t>CMA 6</w:t>
      </w:r>
      <w:r w:rsidRPr="00AD2EC0">
        <w:t xml:space="preserve"> take note of the report of the Adaptation Committee for 2023.</w:t>
      </w:r>
      <w:r w:rsidRPr="00AD2EC0">
        <w:rPr>
          <w:rStyle w:val="FootnoteReference"/>
        </w:rPr>
        <w:footnoteReference w:id="48"/>
      </w:r>
    </w:p>
    <w:p w14:paraId="75257411" w14:textId="68BE0104" w:rsidR="00125CA5" w:rsidRPr="00AD2EC0" w:rsidRDefault="00125CA5" w:rsidP="00125CA5">
      <w:pPr>
        <w:pStyle w:val="RegSingleTxtG"/>
      </w:pPr>
      <w:r w:rsidRPr="00AD2EC0">
        <w:t xml:space="preserve">The </w:t>
      </w:r>
      <w:r w:rsidR="009B7ECB">
        <w:t>SBI and the SBSTA</w:t>
      </w:r>
      <w:r w:rsidRPr="00AD2EC0">
        <w:t xml:space="preserve"> agreed to continue consideration of the review of the progress, effectiveness and performance of the Adaptation Committee</w:t>
      </w:r>
      <w:r w:rsidRPr="00AD2EC0">
        <w:rPr>
          <w:rStyle w:val="FootnoteReference"/>
        </w:rPr>
        <w:footnoteReference w:id="49"/>
      </w:r>
      <w:r w:rsidRPr="00AD2EC0">
        <w:t xml:space="preserve"> at SB 61.</w:t>
      </w:r>
    </w:p>
    <w:p w14:paraId="39F4965B" w14:textId="31B37683" w:rsidR="002D06B2" w:rsidRPr="002D06B2" w:rsidRDefault="00125CA5" w:rsidP="002D06B2">
      <w:pPr>
        <w:pStyle w:val="RegSingleTxtG"/>
      </w:pPr>
      <w:r w:rsidRPr="00AD2EC0">
        <w:t xml:space="preserve">The </w:t>
      </w:r>
      <w:r w:rsidR="009B7ECB">
        <w:t>SBI and the SBSTA</w:t>
      </w:r>
      <w:r w:rsidRPr="00AD2EC0">
        <w:t xml:space="preserve"> </w:t>
      </w:r>
      <w:r>
        <w:t xml:space="preserve">also </w:t>
      </w:r>
      <w:r w:rsidRPr="00AD2EC0">
        <w:t>agreed to consider the annual report of the Adaptation Committee and the review of the progress, effectiveness and performance of the Adaptation Committee under two separate agenda sub-items at future sessions.</w:t>
      </w:r>
    </w:p>
    <w:p w14:paraId="38B2F65A" w14:textId="5F27E15D" w:rsidR="00C3628D" w:rsidRDefault="00BF5EDD" w:rsidP="00C3628D">
      <w:pPr>
        <w:pStyle w:val="RegH1G"/>
        <w:rPr>
          <w:b w:val="0"/>
          <w:sz w:val="20"/>
        </w:rPr>
      </w:pPr>
      <w:bookmarkStart w:id="130" w:name="_Toc171497908"/>
      <w:bookmarkStart w:id="131" w:name="_Toc171498262"/>
      <w:bookmarkStart w:id="132" w:name="_Toc171517547"/>
      <w:r>
        <w:t>National adaptation plans</w:t>
      </w:r>
      <w:r w:rsidR="00C3628D" w:rsidRPr="0012568D">
        <w:t xml:space="preserve"> </w:t>
      </w:r>
      <w:r w:rsidR="00C3628D">
        <w:br/>
      </w:r>
      <w:r w:rsidR="00C3628D" w:rsidRPr="00BE4B3E">
        <w:rPr>
          <w:b w:val="0"/>
          <w:sz w:val="20"/>
        </w:rPr>
        <w:t xml:space="preserve">(Agenda sub-item </w:t>
      </w:r>
      <w:r w:rsidR="00BE4B3E">
        <w:rPr>
          <w:b w:val="0"/>
          <w:sz w:val="20"/>
        </w:rPr>
        <w:t>10</w:t>
      </w:r>
      <w:r w:rsidR="00C3628D" w:rsidRPr="00BE4B3E">
        <w:rPr>
          <w:b w:val="0"/>
          <w:sz w:val="20"/>
        </w:rPr>
        <w:t>(</w:t>
      </w:r>
      <w:r w:rsidR="00BE4B3E">
        <w:rPr>
          <w:b w:val="0"/>
          <w:sz w:val="20"/>
        </w:rPr>
        <w:t>c</w:t>
      </w:r>
      <w:r w:rsidR="00C3628D" w:rsidRPr="00BE4B3E">
        <w:rPr>
          <w:b w:val="0"/>
          <w:sz w:val="20"/>
        </w:rPr>
        <w:t>))</w:t>
      </w:r>
      <w:bookmarkEnd w:id="130"/>
      <w:bookmarkEnd w:id="131"/>
      <w:bookmarkEnd w:id="132"/>
    </w:p>
    <w:p w14:paraId="085B9106" w14:textId="037C30A7" w:rsidR="00316D35" w:rsidRPr="00316D35" w:rsidRDefault="0019199C" w:rsidP="002C5DAC">
      <w:pPr>
        <w:pStyle w:val="RegH23G"/>
      </w:pPr>
      <w:bookmarkStart w:id="133" w:name="_Hlk169770776"/>
      <w:r w:rsidRPr="0019199C">
        <w:t>Proceedings</w:t>
      </w:r>
    </w:p>
    <w:bookmarkEnd w:id="133"/>
    <w:p w14:paraId="0DC06332" w14:textId="7218BBDD" w:rsidR="0089009A" w:rsidRDefault="005F004B" w:rsidP="003F4E56">
      <w:pPr>
        <w:pStyle w:val="RegSingleTxtG"/>
      </w:pPr>
      <w:r w:rsidRPr="007E48B6">
        <w:t>At its 1</w:t>
      </w:r>
      <w:r w:rsidRPr="005B07DF">
        <w:rPr>
          <w:vertAlign w:val="superscript"/>
        </w:rPr>
        <w:t>st</w:t>
      </w:r>
      <w:r w:rsidRPr="007E48B6">
        <w:t xml:space="preserve"> meeting, the SBI agreed to consider this matter in informal consultations co-facilitated by </w:t>
      </w:r>
      <w:r w:rsidR="003D50F2" w:rsidRPr="003D50F2">
        <w:t>Antwi Boasiako Amoah (Ghana) and Jens Fugl (Denmark)</w:t>
      </w:r>
      <w:r w:rsidRPr="007E48B6">
        <w:t>. At its 3</w:t>
      </w:r>
      <w:r w:rsidRPr="005B07DF">
        <w:rPr>
          <w:vertAlign w:val="superscript"/>
        </w:rPr>
        <w:t>rd</w:t>
      </w:r>
      <w:r w:rsidRPr="007E48B6">
        <w:t xml:space="preserve"> meeting, the SBI considered and adopted the conclusions below.</w:t>
      </w:r>
    </w:p>
    <w:p w14:paraId="06F27FBB" w14:textId="7783265D" w:rsidR="003F4E56" w:rsidRDefault="003F4E56" w:rsidP="003F4E56">
      <w:pPr>
        <w:pStyle w:val="RegH23G"/>
      </w:pPr>
      <w:bookmarkStart w:id="134" w:name="_Hlk169770798"/>
      <w:r w:rsidRPr="00197976">
        <w:t>Conclusions</w:t>
      </w:r>
    </w:p>
    <w:bookmarkEnd w:id="134"/>
    <w:p w14:paraId="072C9FDE" w14:textId="29C9571B" w:rsidR="009D0772" w:rsidRDefault="001525D5" w:rsidP="003F4E56">
      <w:pPr>
        <w:pStyle w:val="RegSingleTxtG"/>
      </w:pPr>
      <w:r>
        <w:t xml:space="preserve">The </w:t>
      </w:r>
      <w:r w:rsidR="007D58C4">
        <w:t>SBI welcomed:</w:t>
      </w:r>
    </w:p>
    <w:p w14:paraId="4AB4CA3C" w14:textId="2C7CB6FD" w:rsidR="007D58C4" w:rsidRDefault="009A7579" w:rsidP="009C3720">
      <w:pPr>
        <w:pStyle w:val="RegSingleTxtG2"/>
      </w:pPr>
      <w:r w:rsidRPr="00186387">
        <w:t>The submissions from Parties and relevant organizations</w:t>
      </w:r>
      <w:r w:rsidRPr="00186387">
        <w:rPr>
          <w:rStyle w:val="FootnoteReference"/>
        </w:rPr>
        <w:footnoteReference w:id="50"/>
      </w:r>
      <w:r w:rsidRPr="00186387">
        <w:t xml:space="preserve"> and the synthesis report by the secretariat</w:t>
      </w:r>
      <w:r w:rsidRPr="00186387">
        <w:rPr>
          <w:rStyle w:val="FootnoteReference"/>
        </w:rPr>
        <w:footnoteReference w:id="51"/>
      </w:r>
      <w:r w:rsidRPr="00186387">
        <w:t xml:space="preserve"> on progress towards the achievement of the objectives of the process to formulate and implement NAPs, as well as experience, best practices, lessons learned, gaps and needs, and support provided and received;</w:t>
      </w:r>
    </w:p>
    <w:p w14:paraId="43104B7E" w14:textId="2E490F06" w:rsidR="009A7579" w:rsidRDefault="001B15E2" w:rsidP="009C3720">
      <w:pPr>
        <w:pStyle w:val="RegSingleTxtG2"/>
      </w:pPr>
      <w:r w:rsidRPr="00186387">
        <w:t xml:space="preserve">The report by the </w:t>
      </w:r>
      <w:r w:rsidR="00BC36A7">
        <w:t>LEG</w:t>
      </w:r>
      <w:r w:rsidRPr="00186387">
        <w:t xml:space="preserve"> in collaboration with the Adaptation Committee, prepared with the support of the secretariat, on progress in the process to formulate and implement NAPs.</w:t>
      </w:r>
      <w:r w:rsidRPr="00186387">
        <w:rPr>
          <w:rStyle w:val="FootnoteReference"/>
        </w:rPr>
        <w:footnoteReference w:id="52"/>
      </w:r>
    </w:p>
    <w:p w14:paraId="03E4DC11" w14:textId="77777777" w:rsidR="00BE2153" w:rsidRDefault="00BE2153" w:rsidP="00BE2153">
      <w:pPr>
        <w:pStyle w:val="RegSingleTxtG"/>
      </w:pPr>
      <w:bookmarkStart w:id="135" w:name="_Ref170282717"/>
      <w:r w:rsidRPr="00186387">
        <w:t xml:space="preserve">The SBI expressed appreciation to the Government of Bangladesh for hosting the </w:t>
      </w:r>
      <w:r>
        <w:t xml:space="preserve">NAP Expo in Dhaka from 22 to 25 April 2024 and the </w:t>
      </w:r>
      <w:r w:rsidRPr="00186387">
        <w:t>meeting of Party experts</w:t>
      </w:r>
      <w:r>
        <w:rPr>
          <w:rStyle w:val="FootnoteReference"/>
        </w:rPr>
        <w:footnoteReference w:id="53"/>
      </w:r>
      <w:r w:rsidRPr="00186387">
        <w:t xml:space="preserve"> </w:t>
      </w:r>
      <w:r>
        <w:t>referred to in paragraph 3(d) of decision 3/CP.26</w:t>
      </w:r>
      <w:r w:rsidRPr="00186387">
        <w:t xml:space="preserve"> </w:t>
      </w:r>
      <w:r>
        <w:t>that was held in conjunction therewith.</w:t>
      </w:r>
      <w:bookmarkEnd w:id="135"/>
      <w:r>
        <w:t xml:space="preserve"> </w:t>
      </w:r>
    </w:p>
    <w:p w14:paraId="7DDB2BF3" w14:textId="32A1CC12" w:rsidR="00BE2153" w:rsidRPr="00186387" w:rsidRDefault="00BE2153" w:rsidP="00BE2153">
      <w:pPr>
        <w:pStyle w:val="RegSingleTxtG"/>
      </w:pPr>
      <w:r w:rsidRPr="00186387">
        <w:t xml:space="preserve">The SBI welcomed the </w:t>
      </w:r>
      <w:r>
        <w:t xml:space="preserve">outcomes of the discussions held at the meeting of Party experts referred to in paragraph </w:t>
      </w:r>
      <w:r w:rsidR="0000094E">
        <w:rPr>
          <w:cs/>
        </w:rPr>
        <w:t>‎</w:t>
      </w:r>
      <w:r w:rsidR="0000094E">
        <w:t>108</w:t>
      </w:r>
      <w:r w:rsidRPr="0054127C">
        <w:t xml:space="preserve"> above</w:t>
      </w:r>
      <w:r>
        <w:rPr>
          <w:rStyle w:val="FootnoteReference"/>
        </w:rPr>
        <w:footnoteReference w:id="54"/>
      </w:r>
      <w:r>
        <w:t xml:space="preserve"> and emphasized the importance of continuing the assessment of progress in the process to formulate and implement NAPs.</w:t>
      </w:r>
    </w:p>
    <w:p w14:paraId="6D3DC701" w14:textId="4FAC0998" w:rsidR="009D0772" w:rsidRDefault="00BE2153" w:rsidP="001C2640">
      <w:pPr>
        <w:pStyle w:val="RegSingleTxtG"/>
        <w:suppressAutoHyphens w:val="0"/>
        <w:spacing w:line="240" w:lineRule="auto"/>
      </w:pPr>
      <w:r>
        <w:t xml:space="preserve">The SBI took note of the informal note prepared by the co-facilitators for this agenda </w:t>
      </w:r>
      <w:r w:rsidR="006F2D31">
        <w:t>sub-</w:t>
      </w:r>
      <w:r>
        <w:t>item at this session.</w:t>
      </w:r>
      <w:r>
        <w:rPr>
          <w:rStyle w:val="FootnoteReference"/>
        </w:rPr>
        <w:footnoteReference w:id="55"/>
      </w:r>
      <w:r>
        <w:t xml:space="preserve"> It decided to continue consideration of this </w:t>
      </w:r>
      <w:r w:rsidR="004B3569">
        <w:t>matter</w:t>
      </w:r>
      <w:r>
        <w:t xml:space="preserve"> at SBI 61</w:t>
      </w:r>
      <w:r w:rsidR="00BE3B88">
        <w:t xml:space="preserve"> taking into</w:t>
      </w:r>
      <w:r>
        <w:t xml:space="preserve"> consideration, in particular, th</w:t>
      </w:r>
      <w:r w:rsidR="003F6F46">
        <w:t>at</w:t>
      </w:r>
      <w:r>
        <w:t xml:space="preserve"> informal note with the aim of recommending a draft decision for consideration and adoption </w:t>
      </w:r>
      <w:r w:rsidR="004A02BB">
        <w:t>at</w:t>
      </w:r>
      <w:r>
        <w:t xml:space="preserve"> </w:t>
      </w:r>
      <w:r w:rsidR="00C62F94">
        <w:t>COP 29</w:t>
      </w:r>
      <w:r>
        <w:t>.</w:t>
      </w:r>
    </w:p>
    <w:p w14:paraId="3D4901BC" w14:textId="36C185CF" w:rsidR="00CA50F6" w:rsidRDefault="004D04DD" w:rsidP="00CA50F6">
      <w:pPr>
        <w:pStyle w:val="RegHChG"/>
        <w:rPr>
          <w:sz w:val="20"/>
        </w:rPr>
      </w:pPr>
      <w:bookmarkStart w:id="136" w:name="_Toc171497909"/>
      <w:bookmarkStart w:id="137" w:name="_Toc171498263"/>
      <w:bookmarkStart w:id="138" w:name="_Toc171517548"/>
      <w:r w:rsidRPr="0046386F">
        <w:t>Matters relating to the least developed countries</w:t>
      </w:r>
      <w:r w:rsidR="00CA50F6">
        <w:t xml:space="preserve"> </w:t>
      </w:r>
      <w:r w:rsidR="00CA50F6">
        <w:br/>
      </w:r>
      <w:r w:rsidR="00CA50F6" w:rsidRPr="1BFEF9D3">
        <w:rPr>
          <w:b w:val="0"/>
          <w:sz w:val="20"/>
        </w:rPr>
        <w:t>(Agenda item 11)</w:t>
      </w:r>
      <w:bookmarkEnd w:id="136"/>
      <w:bookmarkEnd w:id="137"/>
      <w:bookmarkEnd w:id="138"/>
    </w:p>
    <w:p w14:paraId="084D3084" w14:textId="77777777" w:rsidR="00E9049B" w:rsidRPr="00316D35" w:rsidRDefault="00E9049B" w:rsidP="00E9049B">
      <w:pPr>
        <w:pStyle w:val="RegH23G"/>
      </w:pPr>
      <w:bookmarkStart w:id="139" w:name="_Hlk169774445"/>
      <w:r w:rsidRPr="0019199C">
        <w:t>Proceedings</w:t>
      </w:r>
    </w:p>
    <w:bookmarkEnd w:id="139"/>
    <w:p w14:paraId="5D884FFD" w14:textId="7E19B339" w:rsidR="00E9049B" w:rsidRDefault="00E170E0" w:rsidP="00B804DD">
      <w:pPr>
        <w:pStyle w:val="RegSingleTxtG"/>
      </w:pPr>
      <w:r w:rsidRPr="007E48B6">
        <w:t>At its 1</w:t>
      </w:r>
      <w:r w:rsidRPr="00540F8E">
        <w:rPr>
          <w:vertAlign w:val="superscript"/>
        </w:rPr>
        <w:t>st</w:t>
      </w:r>
      <w:r w:rsidRPr="007E48B6">
        <w:t xml:space="preserve"> meeting, the SBI agreed to consider this matter in informal consultations co</w:t>
      </w:r>
      <w:r w:rsidR="00D43F32">
        <w:noBreakHyphen/>
      </w:r>
      <w:r w:rsidRPr="007E48B6">
        <w:t xml:space="preserve">facilitated by </w:t>
      </w:r>
      <w:r w:rsidR="0014403E">
        <w:t>Jens Fugl and Ephraim Shitima (Zambia).</w:t>
      </w:r>
      <w:r w:rsidRPr="007E48B6">
        <w:t xml:space="preserve"> At its 3</w:t>
      </w:r>
      <w:r w:rsidRPr="00540F8E">
        <w:rPr>
          <w:vertAlign w:val="superscript"/>
        </w:rPr>
        <w:t>rd</w:t>
      </w:r>
      <w:r w:rsidRPr="007E48B6">
        <w:t xml:space="preserve"> meeting, the SBI considered and adopted the conclusions below</w:t>
      </w:r>
      <w:r w:rsidR="008A0550">
        <w:t>.</w:t>
      </w:r>
    </w:p>
    <w:p w14:paraId="5D2B40DA" w14:textId="0C3A1E6F" w:rsidR="00A11673" w:rsidRDefault="00A7095A" w:rsidP="00A7095A">
      <w:pPr>
        <w:pStyle w:val="RegH23G"/>
      </w:pPr>
      <w:bookmarkStart w:id="140" w:name="_Hlk169774491"/>
      <w:r w:rsidRPr="00197976">
        <w:t>Conclusions</w:t>
      </w:r>
    </w:p>
    <w:bookmarkEnd w:id="140"/>
    <w:p w14:paraId="50BEBF41" w14:textId="4C3F080D" w:rsidR="00302E03" w:rsidRPr="00AF50A0" w:rsidRDefault="00302E03" w:rsidP="00302E03">
      <w:pPr>
        <w:pStyle w:val="RegSingleTxtG"/>
        <w:spacing w:before="120"/>
      </w:pPr>
      <w:r w:rsidRPr="00AF50A0">
        <w:t>The SBI welcomed the report on the 4</w:t>
      </w:r>
      <w:r>
        <w:t>5</w:t>
      </w:r>
      <w:r w:rsidRPr="00A25014">
        <w:rPr>
          <w:vertAlign w:val="superscript"/>
        </w:rPr>
        <w:t>th</w:t>
      </w:r>
      <w:r>
        <w:t xml:space="preserve"> </w:t>
      </w:r>
      <w:r w:rsidRPr="00AF50A0">
        <w:t>meeting of the LEG,</w:t>
      </w:r>
      <w:r>
        <w:rPr>
          <w:rStyle w:val="FootnoteReference"/>
        </w:rPr>
        <w:footnoteReference w:id="56"/>
      </w:r>
      <w:r w:rsidRPr="00AF50A0">
        <w:t xml:space="preserve"> held in </w:t>
      </w:r>
      <w:r>
        <w:t>Bujumbura, Burundi,</w:t>
      </w:r>
      <w:r w:rsidRPr="00AF50A0">
        <w:t xml:space="preserve"> from </w:t>
      </w:r>
      <w:r>
        <w:t>20 to 23 February 2024.</w:t>
      </w:r>
    </w:p>
    <w:p w14:paraId="40BBFC53" w14:textId="7FCB2E82" w:rsidR="00302E03" w:rsidRPr="0084643D" w:rsidRDefault="00302E03" w:rsidP="00302E03">
      <w:pPr>
        <w:pStyle w:val="RegSingleTxtG"/>
      </w:pPr>
      <w:bookmarkStart w:id="141" w:name="_Ref135139446"/>
      <w:bookmarkStart w:id="142" w:name="_Ref168486899"/>
      <w:r>
        <w:t>The SBI also welcomed the successful conduct of the NAP Expo in Dhaka, Bangladesh, from 22 to 25 April 2024 and acknowledged that the Expos continue to provide a platform for stakeholders to exchange experience and establish partnerships relevant to advancing the process to formulate and implement NAPs</w:t>
      </w:r>
      <w:bookmarkEnd w:id="141"/>
      <w:r>
        <w:t>.</w:t>
      </w:r>
      <w:bookmarkEnd w:id="142"/>
    </w:p>
    <w:p w14:paraId="06CBE295" w14:textId="77777777" w:rsidR="00302E03" w:rsidRPr="00A3229B" w:rsidRDefault="00302E03" w:rsidP="00302E03">
      <w:pPr>
        <w:pStyle w:val="RegSingleTxtG"/>
      </w:pPr>
      <w:r>
        <w:t>The SBI noted the high-level transformational dialogue on NAPs hosted by the UNFCCC Executive Secretary that took place on 22 April 2024 as part of the above-mentioned NAP Expo.</w:t>
      </w:r>
    </w:p>
    <w:p w14:paraId="56C02D38" w14:textId="77777777" w:rsidR="00302E03" w:rsidRPr="00CE3CFA" w:rsidRDefault="00302E03" w:rsidP="00302E03">
      <w:pPr>
        <w:pStyle w:val="RegSingleTxtG"/>
      </w:pPr>
      <w:r>
        <w:t>The SBI expressed appreciation to the Government of Burundi for hosting LEG 45 and to the Government of Bangladesh for hosting, as well as to the organizations, bodies, and regional centres and networks involved in organizing, the above-mentioned NAP Expo.</w:t>
      </w:r>
    </w:p>
    <w:p w14:paraId="7DC09D48" w14:textId="70364B77" w:rsidR="003B5D05" w:rsidRPr="00A55141" w:rsidRDefault="00302E03" w:rsidP="00302E03">
      <w:pPr>
        <w:pStyle w:val="RegSingleTxtG"/>
      </w:pPr>
      <w:r>
        <w:t>The SBI also expressed appreciation to the LEG and the secretariat for their invaluable work in supporting the LDCs, including in helping them to have in place national adaptation plans, policies and planning processes by 2025 and to have progressed in implementing them by 2030 in line with paragraph 59 of decision 1/CMA.5</w:t>
      </w:r>
      <w:r w:rsidRPr="2205B036">
        <w:rPr>
          <w:rFonts w:eastAsia="Times New Roman"/>
        </w:rPr>
        <w:t>.</w:t>
      </w:r>
    </w:p>
    <w:p w14:paraId="30E41477" w14:textId="77777777" w:rsidR="009E1455" w:rsidRPr="00A3229B" w:rsidRDefault="009E1455" w:rsidP="009E1455">
      <w:pPr>
        <w:pStyle w:val="RegSingleTxtG"/>
      </w:pPr>
      <w:r w:rsidRPr="00F74C35">
        <w:t>The SBI recalled</w:t>
      </w:r>
      <w:r w:rsidRPr="00D902C0">
        <w:t xml:space="preserve"> </w:t>
      </w:r>
      <w:r>
        <w:t xml:space="preserve">paragraph 46 of </w:t>
      </w:r>
      <w:r w:rsidRPr="00F74C35">
        <w:t xml:space="preserve">decision 1/CP.21 in relation to expediting support for the LDCs to formulate and implement </w:t>
      </w:r>
      <w:r>
        <w:t>NAPs</w:t>
      </w:r>
      <w:r w:rsidRPr="00F74C35">
        <w:t>.</w:t>
      </w:r>
      <w:r>
        <w:t xml:space="preserve"> </w:t>
      </w:r>
    </w:p>
    <w:p w14:paraId="38F1F28C" w14:textId="77777777" w:rsidR="009E1455" w:rsidRDefault="009E1455" w:rsidP="009E1455">
      <w:pPr>
        <w:pStyle w:val="RegSingleTxtG"/>
      </w:pPr>
      <w:r>
        <w:t>The SBI welcomed the rolling work programme of the LEG for 2024–2025.</w:t>
      </w:r>
      <w:r>
        <w:rPr>
          <w:rStyle w:val="FootnoteReference"/>
        </w:rPr>
        <w:footnoteReference w:id="57"/>
      </w:r>
    </w:p>
    <w:p w14:paraId="7913CDA8" w14:textId="34F2AC1E" w:rsidR="00A55141" w:rsidRDefault="009E1455" w:rsidP="009E1455">
      <w:pPr>
        <w:pStyle w:val="RegSingleTxtG"/>
      </w:pPr>
      <w:r>
        <w:t>The SBI also welcomed the inclusion of activities related to the United Arab Emirates Framework for Global Climate Resilience in the rolling work programme of the LEG for 2024–2025,</w:t>
      </w:r>
      <w:r>
        <w:rPr>
          <w:rStyle w:val="FootnoteReference"/>
        </w:rPr>
        <w:footnoteReference w:id="58"/>
      </w:r>
      <w:r>
        <w:t xml:space="preserve"> namely supporting the implementation of the Framework with technical guidance and training materials and contributing to the implementation of the United Arab Emirates–Belém work programme</w:t>
      </w:r>
      <w:r w:rsidRPr="00200DBA">
        <w:t xml:space="preserve"> </w:t>
      </w:r>
      <w:r>
        <w:t>on indicators for measuring progress achieved towards the targets referred to in paragraphs 9–10 of decision 2/CMA.5.</w:t>
      </w:r>
    </w:p>
    <w:p w14:paraId="249F4666" w14:textId="41B684B0" w:rsidR="00B53A2D" w:rsidRDefault="00EF3E64" w:rsidP="009E1455">
      <w:pPr>
        <w:pStyle w:val="RegSingleTxtG"/>
      </w:pPr>
      <w:r>
        <w:t>The SBI noted that, as at 7 June 2024:</w:t>
      </w:r>
    </w:p>
    <w:p w14:paraId="54CD7389" w14:textId="29628C86" w:rsidR="00D86D33" w:rsidRDefault="00D86D33" w:rsidP="00D86D33">
      <w:pPr>
        <w:pStyle w:val="RegSingleTxtG2"/>
      </w:pPr>
      <w:r w:rsidRPr="00F447F1">
        <w:t>The LDCs had submitted a total of 46 readiness proposals to the GCF for funding for formulating NAPs or for other adaptation planning processes, of which 3</w:t>
      </w:r>
      <w:r>
        <w:t>2,</w:t>
      </w:r>
      <w:r w:rsidRPr="00F447F1">
        <w:t xml:space="preserve"> </w:t>
      </w:r>
      <w:r>
        <w:t xml:space="preserve">amounting to a total of USD 74 million, </w:t>
      </w:r>
      <w:r w:rsidRPr="00F447F1">
        <w:t xml:space="preserve">had been approved and for </w:t>
      </w:r>
      <w:r>
        <w:t>29</w:t>
      </w:r>
      <w:r w:rsidRPr="00F447F1">
        <w:t xml:space="preserve"> of which the disbursement of funds had started;</w:t>
      </w:r>
    </w:p>
    <w:p w14:paraId="54F8342D" w14:textId="262EDBE2" w:rsidR="00D86D33" w:rsidRPr="00F447F1" w:rsidRDefault="00D413D8" w:rsidP="00D86D33">
      <w:pPr>
        <w:pStyle w:val="RegSingleTxtG2"/>
      </w:pPr>
      <w:r>
        <w:t>O</w:t>
      </w:r>
      <w:r w:rsidR="00D86D33" w:rsidRPr="00F447F1">
        <w:t>f the 45 LDCs, 22 had prepared and submitted NAPs,</w:t>
      </w:r>
      <w:r w:rsidR="00D86D33" w:rsidRPr="00F447F1">
        <w:rPr>
          <w:rStyle w:val="FootnoteReference"/>
        </w:rPr>
        <w:footnoteReference w:id="59"/>
      </w:r>
      <w:r w:rsidR="00D86D33" w:rsidRPr="00F447F1">
        <w:t xml:space="preserve"> 16 were preparing NAPs and expected to submit them in 2024–2025,</w:t>
      </w:r>
      <w:r w:rsidR="00D86D33" w:rsidRPr="00F447F1">
        <w:rPr>
          <w:rStyle w:val="FootnoteReference"/>
        </w:rPr>
        <w:footnoteReference w:id="60"/>
      </w:r>
      <w:r w:rsidR="00D86D33" w:rsidRPr="00F447F1">
        <w:t xml:space="preserve"> 5 had not yet started formulating NAPs,</w:t>
      </w:r>
      <w:r w:rsidR="00D86D33" w:rsidRPr="00F447F1">
        <w:rPr>
          <w:rStyle w:val="FootnoteReference"/>
        </w:rPr>
        <w:footnoteReference w:id="61"/>
      </w:r>
      <w:r w:rsidR="00D86D33" w:rsidRPr="00F447F1">
        <w:t xml:space="preserve"> and information </w:t>
      </w:r>
      <w:r w:rsidR="00D86D33">
        <w:t xml:space="preserve">on NAP formulation </w:t>
      </w:r>
      <w:r w:rsidR="00D86D33" w:rsidRPr="00F447F1">
        <w:t>from 2 LDCs was pending;</w:t>
      </w:r>
      <w:r w:rsidR="00D86D33" w:rsidRPr="00F447F1">
        <w:rPr>
          <w:rStyle w:val="FootnoteReference"/>
        </w:rPr>
        <w:footnoteReference w:id="62"/>
      </w:r>
      <w:r w:rsidR="00D86D33" w:rsidRPr="00F447F1">
        <w:t xml:space="preserve"> </w:t>
      </w:r>
    </w:p>
    <w:p w14:paraId="2BB59621" w14:textId="6522BA06" w:rsidR="00EF3E64" w:rsidRDefault="00D86D33" w:rsidP="00D86D33">
      <w:pPr>
        <w:pStyle w:val="RegSingleTxtG2"/>
      </w:pPr>
      <w:r>
        <w:t>All</w:t>
      </w:r>
      <w:r w:rsidRPr="00F447F1">
        <w:t xml:space="preserve"> 22 LDCs that had submitted NAPs had also submitted proposals for accessing funding from the GCF for implementing priority actions identified therein, and proposals from </w:t>
      </w:r>
      <w:r>
        <w:t>20</w:t>
      </w:r>
      <w:r w:rsidRPr="00703A88">
        <w:rPr>
          <w:rStyle w:val="FootnoteReference"/>
        </w:rPr>
        <w:footnoteReference w:id="63"/>
      </w:r>
      <w:r w:rsidRPr="00F447F1">
        <w:t xml:space="preserve"> of them had been approved for such funding.</w:t>
      </w:r>
    </w:p>
    <w:p w14:paraId="5F0A41B8" w14:textId="3DA4721A" w:rsidR="002C51CE" w:rsidRPr="00A3229B" w:rsidRDefault="002C51CE" w:rsidP="002C51CE">
      <w:pPr>
        <w:pStyle w:val="RegSingleTxtG"/>
      </w:pPr>
      <w:r w:rsidRPr="00A3229B">
        <w:t>The SBI welcomed the submission by Canada and New Zealand of a national adaptation strategy and a NAP respectively,</w:t>
      </w:r>
      <w:r w:rsidRPr="00A3229B">
        <w:rPr>
          <w:rStyle w:val="FootnoteReference"/>
        </w:rPr>
        <w:footnoteReference w:id="64"/>
      </w:r>
      <w:r w:rsidRPr="00A3229B">
        <w:t xml:space="preserve"> and invited other developed country Parties to submit NAPs and relevant strategies on NAP Central</w:t>
      </w:r>
      <w:r w:rsidRPr="00A3229B">
        <w:rPr>
          <w:rStyle w:val="FootnoteReference"/>
        </w:rPr>
        <w:footnoteReference w:id="65"/>
      </w:r>
      <w:r w:rsidRPr="00A3229B">
        <w:t xml:space="preserve"> with a view to promoting exchange of experience, lessons learned and best practices in relation to adaptation planning and implementation.</w:t>
      </w:r>
    </w:p>
    <w:p w14:paraId="27882AE1" w14:textId="359DDE7B" w:rsidR="002C51CE" w:rsidRPr="00D84106" w:rsidRDefault="002C51CE" w:rsidP="002C51CE">
      <w:pPr>
        <w:pStyle w:val="RegSingleTxtG"/>
      </w:pPr>
      <w:r>
        <w:t>The SBI noted that, a</w:t>
      </w:r>
      <w:r w:rsidRPr="00D84106">
        <w:t>s at 31 December 2023, 40 LDCs had drafted a total of 92 project ideas under the NAP implementation pipeline development initiative,</w:t>
      </w:r>
      <w:r w:rsidRPr="00D84106">
        <w:rPr>
          <w:rStyle w:val="FootnoteReference"/>
        </w:rPr>
        <w:footnoteReference w:id="66"/>
      </w:r>
      <w:r w:rsidRPr="00D84106">
        <w:t xml:space="preserve"> of which 4 countries had developed their project ideas into concept notes, two of which (by Central African Republic and Togo) had been submitted to the GCF and two (by Bhutan and Rwanda) to the LDCF that were approved for funding. Six project ideas from four other LDCs (Burkina Faso, Ethiopia, Madagascar and Sudan) had been developed into concept notes but not yet submitted for approval for funding. </w:t>
      </w:r>
    </w:p>
    <w:p w14:paraId="2DE1B6F5" w14:textId="77777777" w:rsidR="002C51CE" w:rsidRDefault="002C51CE" w:rsidP="002C51CE">
      <w:pPr>
        <w:pStyle w:val="RegSingleTxtG"/>
      </w:pPr>
      <w:r>
        <w:t>The SBI welcomed the revision of the strategy for the GCF Readiness and Preparatory Support Programme,</w:t>
      </w:r>
      <w:r>
        <w:rPr>
          <w:rStyle w:val="FootnoteReference"/>
        </w:rPr>
        <w:footnoteReference w:id="67"/>
      </w:r>
      <w:r>
        <w:t xml:space="preserve"> took note that the LDCs continue to face challenges in accessing support for the formulation and implementation of NAPs, and underscored the importance of enhancing efforts to convert concept notes into funding proposals. </w:t>
      </w:r>
    </w:p>
    <w:p w14:paraId="473497D7" w14:textId="6E1A8999" w:rsidR="002C51CE" w:rsidRPr="00416105" w:rsidRDefault="002C51CE" w:rsidP="002C51CE">
      <w:pPr>
        <w:pStyle w:val="RegSingleTxtG"/>
      </w:pPr>
      <w:r w:rsidRPr="00DC0D49">
        <w:t xml:space="preserve">The SBI noted that the GEF </w:t>
      </w:r>
      <w:r>
        <w:t xml:space="preserve">has </w:t>
      </w:r>
      <w:r w:rsidRPr="00DC0D49">
        <w:t xml:space="preserve">provided grant funding </w:t>
      </w:r>
      <w:r>
        <w:t xml:space="preserve">of USD </w:t>
      </w:r>
      <w:r w:rsidRPr="00D2668D">
        <w:t>2</w:t>
      </w:r>
      <w:r>
        <w:t>57</w:t>
      </w:r>
      <w:r w:rsidRPr="00D2668D">
        <w:t xml:space="preserve"> million for 25 adaptation projects</w:t>
      </w:r>
      <w:r>
        <w:t xml:space="preserve"> in the LDCs</w:t>
      </w:r>
      <w:r>
        <w:rPr>
          <w:rStyle w:val="FootnoteReference"/>
        </w:rPr>
        <w:footnoteReference w:id="68"/>
      </w:r>
      <w:r>
        <w:t xml:space="preserve"> </w:t>
      </w:r>
      <w:r w:rsidRPr="00DC0D49">
        <w:t>through the LDCF</w:t>
      </w:r>
      <w:r>
        <w:t xml:space="preserve"> since the start of the eighth replenishment of the GEF in July 2022</w:t>
      </w:r>
      <w:r w:rsidRPr="00DC0D49">
        <w:t>.</w:t>
      </w:r>
    </w:p>
    <w:p w14:paraId="2E4E7890" w14:textId="47B1EDD8" w:rsidR="00D413D8" w:rsidRDefault="002C51CE" w:rsidP="002C51CE">
      <w:pPr>
        <w:pStyle w:val="RegSingleTxtG"/>
      </w:pPr>
      <w:r w:rsidRPr="00416105">
        <w:t>The SBI also</w:t>
      </w:r>
      <w:r w:rsidRPr="00827CF2">
        <w:t xml:space="preserve"> noted that, as at 10 June 2024, the GCF had provided grant funding of USD </w:t>
      </w:r>
      <w:r>
        <w:t>1.067</w:t>
      </w:r>
      <w:r w:rsidRPr="00827CF2">
        <w:t xml:space="preserve"> billion for </w:t>
      </w:r>
      <w:r>
        <w:t>46</w:t>
      </w:r>
      <w:r w:rsidRPr="00827CF2">
        <w:t xml:space="preserve"> adaptation </w:t>
      </w:r>
      <w:r>
        <w:t xml:space="preserve">single- and multi-country </w:t>
      </w:r>
      <w:r w:rsidRPr="00827CF2">
        <w:t>projects in the LDCs since its inception</w:t>
      </w:r>
      <w:r>
        <w:t xml:space="preserve"> in 2010</w:t>
      </w:r>
      <w:r w:rsidRPr="00827CF2">
        <w:t>.</w:t>
      </w:r>
    </w:p>
    <w:p w14:paraId="4A1F3F86" w14:textId="2BD4D03F" w:rsidR="00A60FD8" w:rsidRDefault="00A60FD8" w:rsidP="002C51CE">
      <w:pPr>
        <w:pStyle w:val="RegSingleTxtG"/>
      </w:pPr>
      <w:r w:rsidRPr="00827CF2">
        <w:t xml:space="preserve">The SBI </w:t>
      </w:r>
      <w:r>
        <w:t>further</w:t>
      </w:r>
      <w:r w:rsidRPr="00827CF2">
        <w:t xml:space="preserve"> noted that, as at 10 June 2024, the Adaptation Fund had provided grant funding of USD 408 million for 41 LDCs through single-country and regional projects since its inception</w:t>
      </w:r>
      <w:r>
        <w:t xml:space="preserve"> in 2001</w:t>
      </w:r>
      <w:r w:rsidRPr="00827CF2">
        <w:t>.</w:t>
      </w:r>
    </w:p>
    <w:p w14:paraId="1A459A13" w14:textId="77777777" w:rsidR="0094071A" w:rsidRPr="00A3229B" w:rsidRDefault="0094071A" w:rsidP="0094071A">
      <w:pPr>
        <w:pStyle w:val="RegSingleTxtG"/>
      </w:pPr>
      <w:r>
        <w:t>The SBI noted the recommendations provided by the LEG</w:t>
      </w:r>
      <w:r>
        <w:rPr>
          <w:rStyle w:val="FootnoteReference"/>
        </w:rPr>
        <w:footnoteReference w:id="69"/>
      </w:r>
      <w:r>
        <w:t xml:space="preserve"> for addressing the challenges, gaps and needs faced by the LDCs that have not yet initiated NAP formulation</w:t>
      </w:r>
      <w:r w:rsidRPr="0084643D">
        <w:t>.</w:t>
      </w:r>
      <w:r>
        <w:rPr>
          <w:rStyle w:val="FootnoteReference"/>
        </w:rPr>
        <w:footnoteReference w:id="70"/>
      </w:r>
      <w:r w:rsidRPr="00486A45">
        <w:t xml:space="preserve"> </w:t>
      </w:r>
    </w:p>
    <w:p w14:paraId="7B349A2C" w14:textId="77777777" w:rsidR="0094071A" w:rsidRPr="00A3229B" w:rsidRDefault="0094071A" w:rsidP="0094071A">
      <w:pPr>
        <w:pStyle w:val="RegSingleTxtG"/>
      </w:pPr>
      <w:r w:rsidRPr="00A3229B">
        <w:t xml:space="preserve">The SBI encouraged </w:t>
      </w:r>
      <w:r>
        <w:t xml:space="preserve">the </w:t>
      </w:r>
      <w:r w:rsidRPr="00A3229B">
        <w:t>LDCs and agencies supporting them in formulating and implementing NAPs to make use of the LDC roster of experts on NAPs</w:t>
      </w:r>
      <w:r w:rsidRPr="00A3229B">
        <w:rPr>
          <w:rStyle w:val="FootnoteReference"/>
        </w:rPr>
        <w:footnoteReference w:id="71"/>
      </w:r>
      <w:r w:rsidRPr="00A3229B">
        <w:t xml:space="preserve"> for addressing needs for technical capacity using endogenous capacity. </w:t>
      </w:r>
    </w:p>
    <w:p w14:paraId="2C0B90EF" w14:textId="396CB6A5" w:rsidR="0094071A" w:rsidRPr="00B449AF" w:rsidRDefault="0094071A" w:rsidP="0094071A">
      <w:pPr>
        <w:pStyle w:val="RegSingleTxtG"/>
      </w:pPr>
      <w:r>
        <w:t>The SBI recalled paragraph 21 of decision 5/CP.17, and urged developed country Parties to continue to mobilize financial support for the NAP process for the LDCs through bilateral and multilateral channels, including through the LDCF, in accordance with decision</w:t>
      </w:r>
      <w:r w:rsidR="00F03D05">
        <w:t> </w:t>
      </w:r>
      <w:r>
        <w:t>1/CP.16.</w:t>
      </w:r>
    </w:p>
    <w:p w14:paraId="52C3D98B" w14:textId="6A6BCE28" w:rsidR="0094071A" w:rsidRPr="0084643D" w:rsidRDefault="0094071A" w:rsidP="0094071A">
      <w:pPr>
        <w:pStyle w:val="RegSingleTxtG"/>
      </w:pPr>
      <w:r>
        <w:t>The SBI noted that the LEG plans to discuss at LEG 46 the results of its survey of the LDCs, the GCF and other relevant actors to identify the challenges, gaps and needs faced by the LDCs in having adaptation projects approved for funding by national direct access entities with a view to preparing findings for consideration at SBI 61.</w:t>
      </w:r>
    </w:p>
    <w:p w14:paraId="3E7D9698" w14:textId="77777777" w:rsidR="0094071A" w:rsidRPr="00B05475" w:rsidRDefault="0094071A" w:rsidP="0094071A">
      <w:pPr>
        <w:pStyle w:val="RegSingleTxtG"/>
      </w:pPr>
      <w:r w:rsidRPr="00B05475">
        <w:t>The SBI welcomed the meeting convened virtually on 16 May 2024 by the LEG with the Adaptation Fund Board, the GCF and GEF secretariats and other relevant organizations to identify ways to assist the LDCs in expeditiously implementing adaptation action based on priorities identified in their NAPs.</w:t>
      </w:r>
    </w:p>
    <w:p w14:paraId="73070AAD" w14:textId="0FED3F0D" w:rsidR="0094071A" w:rsidRDefault="0094071A" w:rsidP="0094071A">
      <w:pPr>
        <w:pStyle w:val="RegSingleTxtG"/>
      </w:pPr>
      <w:r>
        <w:t>The SBI also welcomed and encouraged the continued collaboration between the LEG and the Adaptation Committee and other constituted bodies, partners of the Nairobi work programme on impacts, vulnerability and adaptation to climate change and a range of other organizations, agencies, and regional centres and networks on supporting the LDCs in undertaking adaptation and on other relevant work under the Convention and the Paris</w:t>
      </w:r>
      <w:r w:rsidR="00F03D05">
        <w:t> </w:t>
      </w:r>
      <w:r>
        <w:t xml:space="preserve">Agreement. </w:t>
      </w:r>
    </w:p>
    <w:p w14:paraId="7031774C" w14:textId="77777777" w:rsidR="0094071A" w:rsidRPr="00A3229B" w:rsidRDefault="0094071A" w:rsidP="0094071A">
      <w:pPr>
        <w:pStyle w:val="RegSingleTxtG"/>
      </w:pPr>
      <w:r>
        <w:t>The SBI acknowledged and congratulated the Government of Bhutan on the graduation of the country from LDC status as of 14 December 2023.</w:t>
      </w:r>
    </w:p>
    <w:p w14:paraId="0D6530D3" w14:textId="64842708" w:rsidR="0094071A" w:rsidRDefault="0094071A" w:rsidP="0094071A">
      <w:pPr>
        <w:pStyle w:val="RegSingleTxtG"/>
      </w:pPr>
      <w:r>
        <w:t>The SBI reiterated the importance of ensuring support for the smooth transition of countries graduating from LDC status.</w:t>
      </w:r>
      <w:r>
        <w:rPr>
          <w:rStyle w:val="FootnoteReference"/>
        </w:rPr>
        <w:footnoteReference w:id="72"/>
      </w:r>
    </w:p>
    <w:p w14:paraId="71E2178E" w14:textId="77777777" w:rsidR="0094071A" w:rsidRDefault="0094071A" w:rsidP="0094071A">
      <w:pPr>
        <w:pStyle w:val="RegSingleTxtG"/>
      </w:pPr>
      <w:r>
        <w:t>The SBI invited Parties and relevant organizations to continue providing resources for supporting implementation of the LEG work programme.</w:t>
      </w:r>
    </w:p>
    <w:p w14:paraId="42C1A78D" w14:textId="09AE923C" w:rsidR="0094071A" w:rsidRPr="003B5D05" w:rsidRDefault="0094071A" w:rsidP="0094071A">
      <w:pPr>
        <w:pStyle w:val="RegSingleTxtG"/>
      </w:pPr>
      <w:r>
        <w:t>It requested that the actions of the secretariat called for in these conclusions be undertaken subject to the availability of financial resources.</w:t>
      </w:r>
    </w:p>
    <w:p w14:paraId="6BC15CB7" w14:textId="77777777" w:rsidR="00CA50F6" w:rsidRPr="00A73315" w:rsidRDefault="006C76BA" w:rsidP="00CA50F6">
      <w:pPr>
        <w:pStyle w:val="RegHChG"/>
        <w:rPr>
          <w:b w:val="0"/>
          <w:bCs/>
          <w:sz w:val="20"/>
        </w:rPr>
      </w:pPr>
      <w:bookmarkStart w:id="143" w:name="_Toc171497910"/>
      <w:bookmarkStart w:id="144" w:name="_Toc171498264"/>
      <w:bookmarkStart w:id="145" w:name="_Toc171517549"/>
      <w:r w:rsidRPr="00264BED">
        <w:t>Terms</w:t>
      </w:r>
      <w:r w:rsidRPr="004B0DFF">
        <w:t xml:space="preserve"> of </w:t>
      </w:r>
      <w:r w:rsidRPr="00264BED">
        <w:t xml:space="preserve">reference for </w:t>
      </w:r>
      <w:r w:rsidRPr="004B0DFF">
        <w:t xml:space="preserve">the </w:t>
      </w:r>
      <w:r>
        <w:t xml:space="preserve">2024 </w:t>
      </w:r>
      <w:r w:rsidRPr="00264BED">
        <w:t>r</w:t>
      </w:r>
      <w:r>
        <w:t>eview</w:t>
      </w:r>
      <w:r w:rsidRPr="004B0DFF">
        <w:t xml:space="preserve"> of the Warsaw International Mechanism </w:t>
      </w:r>
      <w:r w:rsidRPr="009E5FA0">
        <w:t>for Loss and Damage associated with Climate Change Impacts</w:t>
      </w:r>
      <w:r w:rsidR="00A73315" w:rsidRPr="00333104">
        <w:rPr>
          <w:rStyle w:val="FootnoteReference"/>
          <w:sz w:val="24"/>
          <w:szCs w:val="24"/>
          <w:vertAlign w:val="baseline"/>
        </w:rPr>
        <w:t>*</w:t>
      </w:r>
      <w:r w:rsidR="00CA50F6" w:rsidRPr="00A73315">
        <w:br/>
      </w:r>
      <w:r w:rsidR="00CA50F6" w:rsidRPr="00A73315">
        <w:rPr>
          <w:b w:val="0"/>
          <w:bCs/>
          <w:sz w:val="20"/>
        </w:rPr>
        <w:t>(Agenda item 12)</w:t>
      </w:r>
      <w:bookmarkEnd w:id="143"/>
      <w:bookmarkEnd w:id="144"/>
      <w:bookmarkEnd w:id="145"/>
    </w:p>
    <w:p w14:paraId="7D1555F0" w14:textId="77777777" w:rsidR="009A3209" w:rsidRPr="00AD2EC0" w:rsidRDefault="009A3209" w:rsidP="009A3209">
      <w:pPr>
        <w:pStyle w:val="RegH23G"/>
      </w:pPr>
      <w:r w:rsidRPr="00AD2EC0">
        <w:t>Proceedings</w:t>
      </w:r>
    </w:p>
    <w:p w14:paraId="368EE009" w14:textId="636E88E5" w:rsidR="009A3209" w:rsidRPr="00AD2EC0" w:rsidRDefault="009A3209" w:rsidP="009A3209">
      <w:pPr>
        <w:pStyle w:val="RegSingleTxtG"/>
      </w:pPr>
      <w:r w:rsidRPr="00AD2EC0">
        <w:t>At its 1</w:t>
      </w:r>
      <w:r w:rsidRPr="009A3209">
        <w:rPr>
          <w:vertAlign w:val="superscript"/>
        </w:rPr>
        <w:t>st</w:t>
      </w:r>
      <w:r w:rsidRPr="00AD2EC0">
        <w:t xml:space="preserve"> meeting, the </w:t>
      </w:r>
      <w:r>
        <w:t>SBI</w:t>
      </w:r>
      <w:r w:rsidRPr="00AD2EC0">
        <w:t xml:space="preserve"> agreed that this item would be considered together with the equally titled </w:t>
      </w:r>
      <w:r w:rsidR="00AC26E4">
        <w:t>SBSTA</w:t>
      </w:r>
      <w:r w:rsidRPr="00AD2EC0">
        <w:t xml:space="preserve"> 60 agenda item </w:t>
      </w:r>
      <w:r w:rsidR="00AC26E4">
        <w:t>6</w:t>
      </w:r>
      <w:r w:rsidRPr="00AD2EC0">
        <w:t xml:space="preserve"> in informal consultations co-facilitated by Pepetua Latasi (Tuvalu) and Meredith Ryder-Rude (United States of America). At its 3</w:t>
      </w:r>
      <w:r w:rsidRPr="009A3209">
        <w:rPr>
          <w:vertAlign w:val="superscript"/>
        </w:rPr>
        <w:t>rd</w:t>
      </w:r>
      <w:r w:rsidRPr="00AD2EC0">
        <w:t xml:space="preserve"> meeting, the </w:t>
      </w:r>
      <w:r w:rsidR="00AC26E4">
        <w:t>SBI</w:t>
      </w:r>
      <w:r w:rsidRPr="00AD2EC0">
        <w:t xml:space="preserve"> considered and adopted the conclusions below.</w:t>
      </w:r>
    </w:p>
    <w:p w14:paraId="223578E3" w14:textId="77777777" w:rsidR="009A3209" w:rsidRPr="00AD2EC0" w:rsidRDefault="009A3209" w:rsidP="009A3209">
      <w:pPr>
        <w:pStyle w:val="RegH23G"/>
      </w:pPr>
      <w:r w:rsidRPr="00AD2EC0">
        <w:t>Conclusions</w:t>
      </w:r>
    </w:p>
    <w:p w14:paraId="40FFE388" w14:textId="34DDB1B9" w:rsidR="009C0545" w:rsidRDefault="004D459B" w:rsidP="009A3209">
      <w:pPr>
        <w:pStyle w:val="RegSingleTxtG"/>
      </w:pPr>
      <w:bookmarkStart w:id="146" w:name="_Ref171073421"/>
      <w:r w:rsidRPr="00AD2EC0">
        <w:t xml:space="preserve">The </w:t>
      </w:r>
      <w:r>
        <w:t>SBI and the SBSTA</w:t>
      </w:r>
      <w:r w:rsidRPr="00AD2EC0">
        <w:t xml:space="preserve"> finalized the terms of reference for the 2024 review of the WIM</w:t>
      </w:r>
      <w:r w:rsidR="000F5B72">
        <w:t>,</w:t>
      </w:r>
      <w:r w:rsidR="000F5B72">
        <w:rPr>
          <w:rStyle w:val="FootnoteReference"/>
        </w:rPr>
        <w:footnoteReference w:id="73"/>
      </w:r>
      <w:r w:rsidR="0073455C">
        <w:t xml:space="preserve"> as contained in annex I.</w:t>
      </w:r>
    </w:p>
    <w:p w14:paraId="491FF420" w14:textId="2B99A947" w:rsidR="009A3209" w:rsidRPr="00AD2EC0" w:rsidRDefault="009A3209" w:rsidP="009A3209">
      <w:pPr>
        <w:pStyle w:val="RegSingleTxtG"/>
      </w:pPr>
      <w:r w:rsidRPr="00AD2EC0">
        <w:t xml:space="preserve">The </w:t>
      </w:r>
      <w:r w:rsidR="00AC26E4">
        <w:t>SBI and the SBSTA</w:t>
      </w:r>
      <w:r w:rsidRPr="00CB667D">
        <w:t xml:space="preserve"> </w:t>
      </w:r>
      <w:r w:rsidRPr="00AD2EC0">
        <w:t>agreed to undertake that review at SB 61 on the basis of those terms of reference and to forward the outcomes to the appropriate governing body or bodies for consideration.</w:t>
      </w:r>
      <w:r w:rsidRPr="00AD2EC0">
        <w:rPr>
          <w:rStyle w:val="FootnoteReference"/>
        </w:rPr>
        <w:footnoteReference w:id="74"/>
      </w:r>
      <w:bookmarkEnd w:id="146"/>
    </w:p>
    <w:p w14:paraId="69E55440" w14:textId="55D1EE46" w:rsidR="009A3209" w:rsidRPr="00AD2EC0" w:rsidRDefault="009A3209" w:rsidP="009A3209">
      <w:pPr>
        <w:pStyle w:val="RegSingleTxtG"/>
      </w:pPr>
      <w:bookmarkStart w:id="147" w:name="_Ref169787158"/>
      <w:r w:rsidRPr="00AD2EC0">
        <w:t xml:space="preserve">The </w:t>
      </w:r>
      <w:r w:rsidR="00AC26E4">
        <w:t>SBI and the SBSTA</w:t>
      </w:r>
      <w:r w:rsidRPr="00CB667D">
        <w:t xml:space="preserve"> </w:t>
      </w:r>
      <w:r w:rsidRPr="00AD2EC0">
        <w:t>invited Parties and non-Party stakeholders to submit via the submission portal by 30 September 2024, in order to serve as input to the 2024 review of the WIM, inter alia:</w:t>
      </w:r>
      <w:bookmarkEnd w:id="147"/>
    </w:p>
    <w:p w14:paraId="1DDE1948" w14:textId="77777777" w:rsidR="009A3209" w:rsidRPr="00AD2EC0" w:rsidRDefault="009A3209" w:rsidP="009A3209">
      <w:pPr>
        <w:pStyle w:val="RegSingleTxtG2"/>
      </w:pPr>
      <w:r w:rsidRPr="00AD2EC0">
        <w:t>Views on strengths, weaknesses, gaps, challenges and opportunities related to enhancing the effectiveness and efficiency of the WIM;</w:t>
      </w:r>
    </w:p>
    <w:p w14:paraId="6C7CA68F" w14:textId="77777777" w:rsidR="009A3209" w:rsidRPr="00AD2EC0" w:rsidRDefault="009A3209" w:rsidP="009A3209">
      <w:pPr>
        <w:pStyle w:val="RegSingleTxtG2"/>
      </w:pPr>
      <w:r w:rsidRPr="00AD2EC0">
        <w:t>Views on the use and usefulness of the outputs of the WIM and the usefulness of activities under the WIM;</w:t>
      </w:r>
    </w:p>
    <w:p w14:paraId="050EC020" w14:textId="7931A517" w:rsidR="009A3209" w:rsidRPr="00AD2EC0" w:rsidRDefault="009A3209" w:rsidP="009A3209">
      <w:pPr>
        <w:pStyle w:val="RegSingleTxtG2"/>
      </w:pPr>
      <w:r w:rsidRPr="00AD2EC0">
        <w:t>Views on improvements of the WIM and the implementation of its functions;</w:t>
      </w:r>
      <w:r w:rsidR="007C2CD9">
        <w:rPr>
          <w:rStyle w:val="FootnoteReference"/>
        </w:rPr>
        <w:footnoteReference w:id="75"/>
      </w:r>
    </w:p>
    <w:p w14:paraId="21ED4EFD" w14:textId="77777777" w:rsidR="009A3209" w:rsidRPr="00AD2EC0" w:rsidRDefault="009A3209" w:rsidP="009A3209">
      <w:pPr>
        <w:pStyle w:val="RegSingleTxtG2"/>
      </w:pPr>
      <w:r w:rsidRPr="00AD2EC0">
        <w:t>Other inputs on how the WIM can promote the implementation of approaches to averting, minimizing and addressing loss and damage associated with climate change impacts.</w:t>
      </w:r>
    </w:p>
    <w:p w14:paraId="27FBFEB4" w14:textId="60E450B7" w:rsidR="009A3209" w:rsidRPr="00AD2EC0" w:rsidRDefault="009A3209" w:rsidP="009A3209">
      <w:pPr>
        <w:pStyle w:val="RegSingleTxtG"/>
      </w:pPr>
      <w:r w:rsidRPr="00AD2EC0">
        <w:t xml:space="preserve">The </w:t>
      </w:r>
      <w:r w:rsidR="00AC26E4">
        <w:t>SBI and the SBSTA</w:t>
      </w:r>
      <w:r w:rsidRPr="00CB667D">
        <w:t xml:space="preserve"> </w:t>
      </w:r>
      <w:r w:rsidRPr="00AD2EC0">
        <w:t xml:space="preserve">encouraged Parties to consult their loss and damage contact points in preparing the submissions referred to in </w:t>
      </w:r>
      <w:r w:rsidR="00462D56" w:rsidRPr="00AD2EC0">
        <w:t>paragraph</w:t>
      </w:r>
      <w:r w:rsidR="00462D56">
        <w:t xml:space="preserve"> </w:t>
      </w:r>
      <w:r w:rsidR="0000094E">
        <w:rPr>
          <w:cs/>
        </w:rPr>
        <w:t>‎</w:t>
      </w:r>
      <w:r w:rsidR="0000094E">
        <w:t>140</w:t>
      </w:r>
      <w:r w:rsidR="00462D56">
        <w:t xml:space="preserve"> above</w:t>
      </w:r>
      <w:r w:rsidRPr="00AD2EC0">
        <w:t>, as appropriate.</w:t>
      </w:r>
    </w:p>
    <w:p w14:paraId="0966FB1D" w14:textId="3AAD5523" w:rsidR="009A3209" w:rsidRPr="00AD2EC0" w:rsidRDefault="009A3209" w:rsidP="009A3209">
      <w:pPr>
        <w:pStyle w:val="RegSingleTxtG"/>
      </w:pPr>
      <w:bookmarkStart w:id="148" w:name="_Ref169787293"/>
      <w:r w:rsidRPr="00AD2EC0">
        <w:t xml:space="preserve">The </w:t>
      </w:r>
      <w:r w:rsidR="00AC26E4">
        <w:t>SBI and the SBSTA</w:t>
      </w:r>
      <w:r w:rsidRPr="00CB667D">
        <w:t xml:space="preserve"> </w:t>
      </w:r>
      <w:r w:rsidRPr="00AD2EC0">
        <w:t>requested the secretariat to prepare a summary of the views referred to in paragraph</w:t>
      </w:r>
      <w:r w:rsidR="00096810">
        <w:t xml:space="preserve"> </w:t>
      </w:r>
      <w:r w:rsidR="0000094E">
        <w:rPr>
          <w:cs/>
        </w:rPr>
        <w:t>‎</w:t>
      </w:r>
      <w:r w:rsidR="0000094E">
        <w:t>140</w:t>
      </w:r>
      <w:r w:rsidR="00096810">
        <w:t xml:space="preserve"> </w:t>
      </w:r>
      <w:r w:rsidR="00C3713B">
        <w:t>above</w:t>
      </w:r>
      <w:r w:rsidRPr="00AD2EC0">
        <w:t xml:space="preserve"> to serve as input to the 2024 review of the WIM.</w:t>
      </w:r>
      <w:bookmarkEnd w:id="148"/>
    </w:p>
    <w:p w14:paraId="4EBC3218" w14:textId="2D0BE0DD" w:rsidR="009A3209" w:rsidRPr="00AD2EC0" w:rsidRDefault="009A3209" w:rsidP="009A3209">
      <w:pPr>
        <w:pStyle w:val="RegSingleTxtG"/>
      </w:pPr>
      <w:bookmarkStart w:id="149" w:name="_Ref169789833"/>
      <w:r w:rsidRPr="00AD2EC0">
        <w:t xml:space="preserve">The </w:t>
      </w:r>
      <w:r w:rsidR="00AC26E4">
        <w:t>SBI and the SBSTA</w:t>
      </w:r>
      <w:r w:rsidRPr="00CB667D">
        <w:t xml:space="preserve"> </w:t>
      </w:r>
      <w:r w:rsidRPr="00AD2EC0">
        <w:t>also requested the secretariat to prepare a background paper to inform the 2024 review of the WIM, with the paper to include information on the status of work, activities and outputs under the WIM, covering:</w:t>
      </w:r>
      <w:bookmarkEnd w:id="149"/>
    </w:p>
    <w:p w14:paraId="24DAA327" w14:textId="77777777" w:rsidR="009A3209" w:rsidRDefault="009A3209" w:rsidP="009A3209">
      <w:pPr>
        <w:pStyle w:val="RegSingleTxtG2"/>
      </w:pPr>
      <w:r w:rsidRPr="00AD2EC0">
        <w:t>Relevant decisions and mandates;</w:t>
      </w:r>
    </w:p>
    <w:p w14:paraId="72B1E03D" w14:textId="77777777" w:rsidR="009A3209" w:rsidRPr="00AD2EC0" w:rsidRDefault="009A3209" w:rsidP="009A3209">
      <w:pPr>
        <w:pStyle w:val="RegSingleTxtG2"/>
      </w:pPr>
      <w:r w:rsidRPr="00AD2EC0">
        <w:t>Institutional arrangements relating to loss and damage established since the 2019 review of the WIM, including those of the expert groups, the technical expert group and the task force under the WIM and the engagement of loss and damage contact points;</w:t>
      </w:r>
    </w:p>
    <w:p w14:paraId="2CF47288" w14:textId="77777777" w:rsidR="009A3209" w:rsidRPr="00AD2EC0" w:rsidRDefault="009A3209" w:rsidP="009A3209">
      <w:pPr>
        <w:pStyle w:val="RegSingleTxtG2"/>
      </w:pPr>
      <w:bookmarkStart w:id="150" w:name="_Ref171072805"/>
      <w:r w:rsidRPr="00AD2EC0">
        <w:t>Progress of implementation of the workplan of the WIM Executive Committee and the plans of action of its expert groups, technical expert group and task force;</w:t>
      </w:r>
      <w:bookmarkEnd w:id="150"/>
    </w:p>
    <w:p w14:paraId="38DA9450" w14:textId="77777777" w:rsidR="009A3209" w:rsidRPr="00AD2EC0" w:rsidRDefault="009A3209" w:rsidP="009A3209">
      <w:pPr>
        <w:pStyle w:val="RegSingleTxtG2"/>
      </w:pPr>
      <w:r w:rsidRPr="00AD2EC0">
        <w:t>Progress of operationalization of the Santiago network for averting, minimizing and addressing loss and damage associated with the adverse effects of climate change in all regions, including consideration of the reports on the regional scoping workshops that took place in 2023;</w:t>
      </w:r>
    </w:p>
    <w:p w14:paraId="347890CA" w14:textId="77777777" w:rsidR="009A3209" w:rsidRPr="00AD2EC0" w:rsidRDefault="009A3209" w:rsidP="009A3209">
      <w:pPr>
        <w:pStyle w:val="RegSingleTxtG2"/>
      </w:pPr>
      <w:r w:rsidRPr="00AD2EC0">
        <w:t>Implementation under the WIM of mandates and recommendations arising from the 2019 review of the WIM and relevant outcomes of the first global stocktake, as set out in decision 1/CMA.5.</w:t>
      </w:r>
    </w:p>
    <w:p w14:paraId="1057530D" w14:textId="19A69DC6" w:rsidR="009A3209" w:rsidRPr="00AD2EC0" w:rsidRDefault="009A3209" w:rsidP="009A3209">
      <w:pPr>
        <w:pStyle w:val="RegSingleTxtG"/>
      </w:pPr>
      <w:bookmarkStart w:id="151" w:name="_Ref169787314"/>
      <w:r w:rsidRPr="00AD2EC0">
        <w:t xml:space="preserve">The </w:t>
      </w:r>
      <w:r w:rsidR="00AC26E4">
        <w:t>SBI and the SBSTA</w:t>
      </w:r>
      <w:r w:rsidRPr="00CB667D">
        <w:t xml:space="preserve"> </w:t>
      </w:r>
      <w:r w:rsidRPr="00AD2EC0">
        <w:t>further requested the secretariat, under the guidance of the Chairs of the subsidiary bodies, to organize an event, to be held in conjunction with SB 61, to provide inputs to the 2024 review of the WIM through engagement of Parties and non-Party stakeholders in structured discussions taking into account the terms of reference for the review.</w:t>
      </w:r>
      <w:bookmarkEnd w:id="151"/>
    </w:p>
    <w:p w14:paraId="0119E002" w14:textId="4C009ADC" w:rsidR="009A3209" w:rsidRPr="00AD2EC0" w:rsidRDefault="009A3209" w:rsidP="009A3209">
      <w:pPr>
        <w:pStyle w:val="RegSingleTxtG"/>
      </w:pPr>
      <w:r w:rsidRPr="00AD2EC0">
        <w:t xml:space="preserve">The </w:t>
      </w:r>
      <w:r w:rsidR="00AC26E4">
        <w:t>SBI and the SBSTA</w:t>
      </w:r>
      <w:r w:rsidRPr="00AE5F40">
        <w:t xml:space="preserve"> </w:t>
      </w:r>
      <w:r w:rsidRPr="00AD2EC0">
        <w:t>noted the discussions that took place among Parties at these sessions relating to representation on the WIM Executive Committee.</w:t>
      </w:r>
    </w:p>
    <w:p w14:paraId="58B36EBD" w14:textId="77C04429" w:rsidR="009A3209" w:rsidRPr="00AD2EC0" w:rsidRDefault="009A3209" w:rsidP="009A3209">
      <w:pPr>
        <w:pStyle w:val="RegSingleTxtG"/>
      </w:pPr>
      <w:bookmarkStart w:id="152" w:name="_Ref171073381"/>
      <w:r w:rsidRPr="00AD2EC0">
        <w:t xml:space="preserve">The </w:t>
      </w:r>
      <w:r w:rsidR="00AC26E4">
        <w:t>SBI and the SBSTA</w:t>
      </w:r>
      <w:r w:rsidRPr="00AE5F40">
        <w:t xml:space="preserve"> </w:t>
      </w:r>
      <w:r w:rsidRPr="00AD2EC0">
        <w:t>took note of the estimated budgetary implications of the activities to be undertaken by the secretariat referred to in paragraphs</w:t>
      </w:r>
      <w:r w:rsidR="00276931">
        <w:t xml:space="preserve"> </w:t>
      </w:r>
      <w:r w:rsidR="0000094E">
        <w:rPr>
          <w:cs/>
        </w:rPr>
        <w:t>‎</w:t>
      </w:r>
      <w:r w:rsidR="0000094E">
        <w:t>142–</w:t>
      </w:r>
      <w:r w:rsidR="0000094E">
        <w:rPr>
          <w:cs/>
        </w:rPr>
        <w:t>‎</w:t>
      </w:r>
      <w:r w:rsidR="0000094E">
        <w:t>144</w:t>
      </w:r>
      <w:r w:rsidR="00404544">
        <w:t xml:space="preserve"> above</w:t>
      </w:r>
      <w:r w:rsidRPr="00AD2EC0">
        <w:t>.</w:t>
      </w:r>
      <w:bookmarkEnd w:id="152"/>
    </w:p>
    <w:p w14:paraId="6F6DF013" w14:textId="76AC2379" w:rsidR="00B01C16" w:rsidRPr="00120ED5" w:rsidRDefault="009A3209" w:rsidP="00120ED5">
      <w:pPr>
        <w:pStyle w:val="RegSingleTxtG"/>
      </w:pPr>
      <w:r w:rsidRPr="00AD2EC0">
        <w:t>They requested that the actions of the secretariat called for in these conclusions be undertaken subject to the availability of financial resources.</w:t>
      </w:r>
    </w:p>
    <w:p w14:paraId="140811FD" w14:textId="74FD51AC" w:rsidR="00C73A70" w:rsidRDefault="005176EE" w:rsidP="009B5D73">
      <w:pPr>
        <w:pStyle w:val="RegHChG"/>
      </w:pPr>
      <w:bookmarkStart w:id="153" w:name="_Toc171497911"/>
      <w:bookmarkStart w:id="154" w:name="_Toc171498265"/>
      <w:bookmarkStart w:id="155" w:name="_Toc171517550"/>
      <w:r w:rsidRPr="003D0511">
        <w:t xml:space="preserve">Development and transfer of technologies and implementation of the Technology Mechanism: </w:t>
      </w:r>
      <w:r>
        <w:t>l</w:t>
      </w:r>
      <w:r w:rsidRPr="003D0511">
        <w:t>inkages between the Technology Mechanism and the Financial Mechanism</w:t>
      </w:r>
      <w:r w:rsidR="00CA50F6">
        <w:t xml:space="preserve"> </w:t>
      </w:r>
      <w:r w:rsidR="00CA50F6">
        <w:br/>
      </w:r>
      <w:r w:rsidR="00CA50F6" w:rsidRPr="00836C54">
        <w:rPr>
          <w:b w:val="0"/>
          <w:bCs/>
          <w:sz w:val="20"/>
        </w:rPr>
        <w:t>(Agenda item 13)</w:t>
      </w:r>
      <w:bookmarkEnd w:id="153"/>
      <w:bookmarkEnd w:id="154"/>
      <w:bookmarkEnd w:id="155"/>
    </w:p>
    <w:p w14:paraId="160E09FB" w14:textId="28B7A7E0" w:rsidR="004F2FE9" w:rsidRDefault="00E22575" w:rsidP="00AB1912">
      <w:pPr>
        <w:pStyle w:val="RegSingleTxtG"/>
      </w:pPr>
      <w:r w:rsidRPr="00E22575">
        <w:t>At its 1</w:t>
      </w:r>
      <w:r w:rsidRPr="006833FF">
        <w:rPr>
          <w:vertAlign w:val="superscript"/>
        </w:rPr>
        <w:t>st</w:t>
      </w:r>
      <w:r w:rsidRPr="00E22575">
        <w:t xml:space="preserve"> meeting, the SBI agreed to consider this matter in informal consultations co</w:t>
      </w:r>
      <w:r w:rsidR="00ED41AE">
        <w:t>-</w:t>
      </w:r>
      <w:r w:rsidRPr="00E22575">
        <w:t xml:space="preserve">facilitated by </w:t>
      </w:r>
      <w:r w:rsidR="00AD2503" w:rsidRPr="00AD2503">
        <w:t>Peter Govindasamy (Singapore) and Stephen Minas (Greece)</w:t>
      </w:r>
      <w:r w:rsidRPr="00E22575">
        <w:t xml:space="preserve">. </w:t>
      </w:r>
    </w:p>
    <w:p w14:paraId="0E8ED76A" w14:textId="072F68A2" w:rsidR="00B01C16" w:rsidRDefault="00BF013E" w:rsidP="00AB1912">
      <w:pPr>
        <w:pStyle w:val="RegSingleTxtG"/>
      </w:pPr>
      <w:r>
        <w:t>T</w:t>
      </w:r>
      <w:r w:rsidR="009768EF">
        <w:t xml:space="preserve">he SBI considered linkages, collaboration and cooperation between the Technology Mechanism and the Financial Mechanism taking into account the submissions </w:t>
      </w:r>
      <w:r w:rsidR="00554057">
        <w:t>thereon</w:t>
      </w:r>
      <w:r w:rsidR="009768EF">
        <w:t xml:space="preserve"> </w:t>
      </w:r>
      <w:r w:rsidR="00FA35C1">
        <w:t>from</w:t>
      </w:r>
      <w:r w:rsidR="009768EF">
        <w:t xml:space="preserve"> Parties and other stakeholders</w:t>
      </w:r>
      <w:r w:rsidR="00846411">
        <w:t>,</w:t>
      </w:r>
      <w:r w:rsidR="00714624">
        <w:rPr>
          <w:rStyle w:val="FootnoteReference"/>
        </w:rPr>
        <w:footnoteReference w:id="76"/>
      </w:r>
      <w:r w:rsidR="00B067E6">
        <w:t xml:space="preserve"> the synthesis report </w:t>
      </w:r>
      <w:r w:rsidR="00BB3E6D">
        <w:t>by the secretariat</w:t>
      </w:r>
      <w:r w:rsidR="000C157D">
        <w:rPr>
          <w:rStyle w:val="FootnoteReference"/>
        </w:rPr>
        <w:footnoteReference w:id="77"/>
      </w:r>
      <w:r w:rsidR="006075E1">
        <w:t xml:space="preserve"> and the </w:t>
      </w:r>
      <w:r w:rsidR="00D23C78">
        <w:t>in-session workshop</w:t>
      </w:r>
      <w:r w:rsidR="00A260F8">
        <w:t>.</w:t>
      </w:r>
    </w:p>
    <w:p w14:paraId="5939A068" w14:textId="39E45D40" w:rsidR="00A260F8" w:rsidRDefault="00BF013E" w:rsidP="00AB1912">
      <w:pPr>
        <w:pStyle w:val="RegSingleTxtG"/>
      </w:pPr>
      <w:r>
        <w:t>At its 3</w:t>
      </w:r>
      <w:r w:rsidRPr="009768EF">
        <w:rPr>
          <w:vertAlign w:val="superscript"/>
        </w:rPr>
        <w:t>rd</w:t>
      </w:r>
      <w:r>
        <w:t xml:space="preserve"> meeting, t</w:t>
      </w:r>
      <w:r w:rsidR="00B15C3C">
        <w:t xml:space="preserve">he SBI agreed to </w:t>
      </w:r>
      <w:r w:rsidR="00F16CFD">
        <w:t xml:space="preserve">continue consideration </w:t>
      </w:r>
      <w:r w:rsidR="00AB1121">
        <w:t xml:space="preserve">of this matter </w:t>
      </w:r>
      <w:r w:rsidR="006038F7">
        <w:t>at SBI 61</w:t>
      </w:r>
      <w:r w:rsidR="007C03E2">
        <w:t xml:space="preserve"> </w:t>
      </w:r>
      <w:r w:rsidR="00D951C1">
        <w:t xml:space="preserve">taking into account the </w:t>
      </w:r>
      <w:r w:rsidR="002C43EA">
        <w:t>draft text</w:t>
      </w:r>
      <w:r w:rsidR="00346E82">
        <w:t xml:space="preserve"> </w:t>
      </w:r>
      <w:r w:rsidR="00F90DC1">
        <w:t xml:space="preserve">prepared for this agenda item </w:t>
      </w:r>
      <w:r w:rsidR="00346E82">
        <w:t>on the UNFCCC website</w:t>
      </w:r>
      <w:r w:rsidR="00346E82">
        <w:rPr>
          <w:rStyle w:val="FootnoteReference"/>
        </w:rPr>
        <w:footnoteReference w:id="78"/>
      </w:r>
      <w:r w:rsidR="00FA35C1" w:rsidRPr="00FA35C1">
        <w:t xml:space="preserve"> </w:t>
      </w:r>
      <w:r w:rsidR="007C03E2">
        <w:t xml:space="preserve">with a view </w:t>
      </w:r>
      <w:r w:rsidR="00387328">
        <w:t xml:space="preserve">to recommending a </w:t>
      </w:r>
      <w:r w:rsidR="006D63CC">
        <w:t xml:space="preserve">draft decision </w:t>
      </w:r>
      <w:r w:rsidR="00423857">
        <w:t xml:space="preserve">for consideration </w:t>
      </w:r>
      <w:r w:rsidR="00881EF6">
        <w:t xml:space="preserve">and adoption </w:t>
      </w:r>
      <w:r w:rsidR="00AB4FA4">
        <w:t>at COP 29</w:t>
      </w:r>
      <w:r w:rsidR="00FB507F">
        <w:t>.</w:t>
      </w:r>
    </w:p>
    <w:p w14:paraId="05609B94" w14:textId="6AE0294D" w:rsidR="00CA50F6" w:rsidRDefault="00FC6147" w:rsidP="00CA50F6">
      <w:pPr>
        <w:pStyle w:val="RegHChG"/>
        <w:rPr>
          <w:b w:val="0"/>
          <w:bCs/>
          <w:sz w:val="20"/>
        </w:rPr>
      </w:pPr>
      <w:bookmarkStart w:id="156" w:name="_Toc171497912"/>
      <w:bookmarkStart w:id="157" w:name="_Toc171498266"/>
      <w:bookmarkStart w:id="158" w:name="_Toc171517551"/>
      <w:r w:rsidRPr="00CA3134">
        <w:t>Matters relating to the Adaptation Fund</w:t>
      </w:r>
      <w:r w:rsidR="00CA50F6">
        <w:t xml:space="preserve"> </w:t>
      </w:r>
      <w:r w:rsidR="00CA50F6">
        <w:br/>
      </w:r>
      <w:r w:rsidR="00CA50F6" w:rsidRPr="00E0132C">
        <w:rPr>
          <w:b w:val="0"/>
          <w:bCs/>
          <w:sz w:val="20"/>
        </w:rPr>
        <w:t>(Agenda item 14)</w:t>
      </w:r>
      <w:bookmarkEnd w:id="156"/>
      <w:bookmarkEnd w:id="157"/>
      <w:bookmarkEnd w:id="158"/>
    </w:p>
    <w:p w14:paraId="275392D7" w14:textId="687F24E0" w:rsidR="002203D7" w:rsidRDefault="002203D7" w:rsidP="009C189D">
      <w:pPr>
        <w:pStyle w:val="RegSingleTxtG"/>
      </w:pPr>
      <w:r>
        <w:t>At its 1</w:t>
      </w:r>
      <w:r w:rsidRPr="00B97D10">
        <w:rPr>
          <w:vertAlign w:val="superscript"/>
        </w:rPr>
        <w:t>st</w:t>
      </w:r>
      <w:r>
        <w:t xml:space="preserve"> meeting, the SBI agreed to consider this matter in informal consultations co</w:t>
      </w:r>
      <w:r w:rsidR="00DB42CB">
        <w:t>-</w:t>
      </w:r>
      <w:r>
        <w:t xml:space="preserve">facilitated by </w:t>
      </w:r>
      <w:r w:rsidR="00261321" w:rsidRPr="00261321">
        <w:t>Ralph Bodle (Germany) and Amena Yauvoli (Fi</w:t>
      </w:r>
      <w:r w:rsidR="009C189D">
        <w:t>ji)</w:t>
      </w:r>
      <w:r w:rsidR="00FB507F">
        <w:t>.</w:t>
      </w:r>
    </w:p>
    <w:p w14:paraId="642C67CA" w14:textId="61E8F6F7" w:rsidR="00D36580" w:rsidRPr="00461434" w:rsidRDefault="00E37BBB" w:rsidP="00461434">
      <w:pPr>
        <w:pStyle w:val="RegSingleTxtG"/>
      </w:pPr>
      <w:r>
        <w:t>At its 3</w:t>
      </w:r>
      <w:r w:rsidRPr="00E37BBB">
        <w:rPr>
          <w:vertAlign w:val="superscript"/>
        </w:rPr>
        <w:t>rd</w:t>
      </w:r>
      <w:r>
        <w:t xml:space="preserve"> meeting, </w:t>
      </w:r>
      <w:r w:rsidR="00AD1DB8">
        <w:t xml:space="preserve">the Chair informed </w:t>
      </w:r>
      <w:r w:rsidR="00B4246B">
        <w:t xml:space="preserve">the SBI that Parties </w:t>
      </w:r>
      <w:r w:rsidR="00E16C7A">
        <w:t xml:space="preserve">could not </w:t>
      </w:r>
      <w:r w:rsidR="00D33041">
        <w:t xml:space="preserve">conclude </w:t>
      </w:r>
      <w:r w:rsidR="006A3B39">
        <w:t xml:space="preserve">consideration </w:t>
      </w:r>
      <w:r w:rsidR="00B97C4A">
        <w:t>of th</w:t>
      </w:r>
      <w:r w:rsidR="00503B34">
        <w:t>is</w:t>
      </w:r>
      <w:r w:rsidR="00B97C4A">
        <w:t xml:space="preserve"> matter </w:t>
      </w:r>
      <w:r w:rsidR="004663E5">
        <w:t xml:space="preserve">at this session. </w:t>
      </w:r>
      <w:r w:rsidR="001E6F4B">
        <w:t xml:space="preserve">In accordance with </w:t>
      </w:r>
      <w:r w:rsidR="00ED4D24">
        <w:t>rule 16</w:t>
      </w:r>
      <w:r w:rsidR="005F09BE">
        <w:t xml:space="preserve"> of the draft rules </w:t>
      </w:r>
      <w:r w:rsidR="006B05EF">
        <w:t xml:space="preserve">of procedure being applied, </w:t>
      </w:r>
      <w:r w:rsidR="00A86080">
        <w:t xml:space="preserve">the matter will be </w:t>
      </w:r>
      <w:r w:rsidR="00E13F28">
        <w:t>included in the provisional agenda</w:t>
      </w:r>
      <w:r w:rsidR="007B1FDC">
        <w:t xml:space="preserve"> for SBI 6</w:t>
      </w:r>
      <w:r w:rsidR="00E6313F">
        <w:t>1.</w:t>
      </w:r>
    </w:p>
    <w:p w14:paraId="2B043C0D" w14:textId="7E07384A" w:rsidR="00CA50F6" w:rsidRDefault="00811492" w:rsidP="00CA50F6">
      <w:pPr>
        <w:pStyle w:val="RegHChG"/>
        <w:rPr>
          <w:b w:val="0"/>
          <w:bCs/>
          <w:sz w:val="20"/>
        </w:rPr>
      </w:pPr>
      <w:bookmarkStart w:id="159" w:name="_Toc171497913"/>
      <w:bookmarkStart w:id="160" w:name="_Toc171498267"/>
      <w:bookmarkStart w:id="161" w:name="_Toc171517552"/>
      <w:r w:rsidRPr="0046386F">
        <w:t>Matters relating to capacity-building</w:t>
      </w:r>
      <w:r w:rsidR="00CA50F6">
        <w:t xml:space="preserve"> </w:t>
      </w:r>
      <w:r w:rsidR="00CA50F6">
        <w:br/>
      </w:r>
      <w:r w:rsidR="00CA50F6" w:rsidRPr="00E0132C">
        <w:rPr>
          <w:b w:val="0"/>
          <w:bCs/>
          <w:sz w:val="20"/>
        </w:rPr>
        <w:t>(Agenda item 15)</w:t>
      </w:r>
      <w:bookmarkEnd w:id="159"/>
      <w:bookmarkEnd w:id="160"/>
      <w:bookmarkEnd w:id="161"/>
    </w:p>
    <w:p w14:paraId="2DB1E1CB" w14:textId="72A1FD20" w:rsidR="003563A7" w:rsidRPr="003563A7" w:rsidRDefault="003563A7" w:rsidP="008B43E7">
      <w:pPr>
        <w:pStyle w:val="RegH23G"/>
      </w:pPr>
      <w:r w:rsidRPr="003563A7">
        <w:t>Proceedings</w:t>
      </w:r>
    </w:p>
    <w:p w14:paraId="2B6757A8" w14:textId="171F2061" w:rsidR="005D48AD" w:rsidRPr="005D48AD" w:rsidRDefault="005D48AD" w:rsidP="004C772F">
      <w:pPr>
        <w:pStyle w:val="RegSingleTxtG"/>
      </w:pPr>
      <w:r w:rsidRPr="005D48AD">
        <w:t>At its 1</w:t>
      </w:r>
      <w:r w:rsidRPr="007F621D">
        <w:rPr>
          <w:vertAlign w:val="superscript"/>
        </w:rPr>
        <w:t>st</w:t>
      </w:r>
      <w:r w:rsidRPr="005D48AD">
        <w:t xml:space="preserve"> meeting, the SBI agreed to consider this matter in informal consultations co</w:t>
      </w:r>
      <w:r w:rsidR="00572B8E">
        <w:t>-</w:t>
      </w:r>
      <w:r w:rsidRPr="005D48AD">
        <w:t xml:space="preserve"> facilitated by </w:t>
      </w:r>
      <w:r w:rsidR="004C772F" w:rsidRPr="004C772F">
        <w:t>Cristina Carreiras (European Union) and Nat</w:t>
      </w:r>
      <w:r w:rsidR="000E486E">
        <w:t>h</w:t>
      </w:r>
      <w:r w:rsidR="004C772F" w:rsidRPr="004C772F">
        <w:t>alie Flores Gonz</w:t>
      </w:r>
      <w:r w:rsidR="00507B76">
        <w:t>á</w:t>
      </w:r>
      <w:r w:rsidR="004C772F" w:rsidRPr="004C772F">
        <w:t>lez (Dominican Republic).</w:t>
      </w:r>
      <w:r w:rsidR="006C0808">
        <w:t xml:space="preserve"> </w:t>
      </w:r>
      <w:r w:rsidR="006C0808" w:rsidRPr="007E48B6">
        <w:t>At its 3</w:t>
      </w:r>
      <w:r w:rsidR="006C0808" w:rsidRPr="00540F8E">
        <w:rPr>
          <w:vertAlign w:val="superscript"/>
        </w:rPr>
        <w:t>rd</w:t>
      </w:r>
      <w:r w:rsidR="006C0808" w:rsidRPr="007E48B6">
        <w:t xml:space="preserve"> meeting, the SBI considered and adopted the conclusions below</w:t>
      </w:r>
      <w:r w:rsidR="006C0808">
        <w:t>.</w:t>
      </w:r>
    </w:p>
    <w:p w14:paraId="32F9F848" w14:textId="77777777" w:rsidR="008B43E7" w:rsidRPr="008B43E7" w:rsidRDefault="008B43E7" w:rsidP="008B43E7">
      <w:pPr>
        <w:pStyle w:val="RegH23G"/>
      </w:pPr>
      <w:bookmarkStart w:id="162" w:name="_Hlk169779899"/>
      <w:r w:rsidRPr="008B43E7">
        <w:t>Conclusions</w:t>
      </w:r>
    </w:p>
    <w:bookmarkEnd w:id="162"/>
    <w:p w14:paraId="2BD2EF56" w14:textId="4AA398B4" w:rsidR="006D181B" w:rsidRDefault="00FE5112" w:rsidP="00E65D76">
      <w:pPr>
        <w:pStyle w:val="RegH4G"/>
      </w:pPr>
      <w:r>
        <w:t xml:space="preserve">Matters relating to </w:t>
      </w:r>
      <w:r w:rsidR="0095685B">
        <w:t xml:space="preserve">capacity-building </w:t>
      </w:r>
      <w:r w:rsidR="00211C9E">
        <w:t>under the Convention</w:t>
      </w:r>
    </w:p>
    <w:p w14:paraId="07CBB25D" w14:textId="4DCC1835" w:rsidR="00414667" w:rsidRPr="005D0326" w:rsidRDefault="00414667" w:rsidP="00414667">
      <w:pPr>
        <w:pStyle w:val="RegH5G"/>
      </w:pPr>
      <w:r w:rsidRPr="00C678F2">
        <w:rPr>
          <w:bCs/>
          <w:iCs/>
        </w:rPr>
        <w:t xml:space="preserve">Annual monitoring </w:t>
      </w:r>
      <w:r w:rsidR="00F63394" w:rsidRPr="00C678F2">
        <w:rPr>
          <w:bCs/>
          <w:iCs/>
        </w:rPr>
        <w:t xml:space="preserve">of the implementation </w:t>
      </w:r>
      <w:r w:rsidR="007C79D2" w:rsidRPr="00C678F2">
        <w:rPr>
          <w:bCs/>
          <w:iCs/>
        </w:rPr>
        <w:t xml:space="preserve">of the capacity-building </w:t>
      </w:r>
      <w:r w:rsidR="00246414" w:rsidRPr="00C678F2">
        <w:rPr>
          <w:bCs/>
          <w:iCs/>
        </w:rPr>
        <w:t>framework</w:t>
      </w:r>
    </w:p>
    <w:p w14:paraId="6996333C" w14:textId="4E6FA84A" w:rsidR="00CE7FB1" w:rsidRDefault="00CE7FB1" w:rsidP="00CE7FB1">
      <w:pPr>
        <w:pStyle w:val="RegSingleTxtG"/>
      </w:pPr>
      <w:r>
        <w:t>The SBI welcomed the synthesis reports prepared by the secretariat on the implementation of the framework for capacity-building in developing countries established under decision 2/CP.7</w:t>
      </w:r>
      <w:r w:rsidRPr="002B0D91">
        <w:t xml:space="preserve">, </w:t>
      </w:r>
      <w:r>
        <w:t>and the capacity-building work of bodies established under the Convention and its Kyoto Protocol.</w:t>
      </w:r>
      <w:r>
        <w:rPr>
          <w:rStyle w:val="FootnoteReference"/>
        </w:rPr>
        <w:footnoteReference w:id="79"/>
      </w:r>
      <w:r>
        <w:t xml:space="preserve"> </w:t>
      </w:r>
    </w:p>
    <w:p w14:paraId="423868E7" w14:textId="77777777" w:rsidR="00CE7FB1" w:rsidRDefault="00CE7FB1" w:rsidP="00CE7FB1">
      <w:pPr>
        <w:pStyle w:val="RegSingleTxtG"/>
      </w:pPr>
      <w:r>
        <w:t xml:space="preserve">The SBI </w:t>
      </w:r>
      <w:r w:rsidRPr="00942D0E">
        <w:t>acknowledg</w:t>
      </w:r>
      <w:r>
        <w:t>ed</w:t>
      </w:r>
      <w:r w:rsidRPr="00942D0E">
        <w:t xml:space="preserve"> the</w:t>
      </w:r>
      <w:r>
        <w:t xml:space="preserve"> progress</w:t>
      </w:r>
      <w:r w:rsidRPr="00420616">
        <w:t xml:space="preserve"> </w:t>
      </w:r>
      <w:r>
        <w:t xml:space="preserve">in implementing the </w:t>
      </w:r>
      <w:r w:rsidRPr="00942D0E" w:rsidDel="00035DB4">
        <w:t xml:space="preserve">framework for </w:t>
      </w:r>
      <w:r w:rsidRPr="00942D0E">
        <w:t xml:space="preserve">capacity-building </w:t>
      </w:r>
      <w:r w:rsidRPr="00942D0E" w:rsidDel="00ED2CB5">
        <w:t>in develo</w:t>
      </w:r>
      <w:r w:rsidRPr="00942D0E" w:rsidDel="00035DB4">
        <w:t>ping countries</w:t>
      </w:r>
      <w:r w:rsidRPr="00942D0E">
        <w:t xml:space="preserve"> under the Convention at the individual</w:t>
      </w:r>
      <w:r>
        <w:t>,</w:t>
      </w:r>
      <w:r w:rsidRPr="00942D0E">
        <w:t xml:space="preserve"> institutional</w:t>
      </w:r>
      <w:r>
        <w:t xml:space="preserve"> and </w:t>
      </w:r>
      <w:r w:rsidRPr="00942D0E">
        <w:t>systemic level</w:t>
      </w:r>
      <w:r>
        <w:t>.</w:t>
      </w:r>
    </w:p>
    <w:p w14:paraId="091D332C" w14:textId="334A9237" w:rsidR="00CE7FB1" w:rsidRDefault="00CE7FB1" w:rsidP="00CE7FB1">
      <w:pPr>
        <w:pStyle w:val="RegSingleTxtG"/>
      </w:pPr>
      <w:r>
        <w:t xml:space="preserve">The SBI reiterated that needs and gaps remain in addressing the priority issues identified in the framework </w:t>
      </w:r>
      <w:r w:rsidRPr="00942D0E">
        <w:t>for capacity-building in developing countries</w:t>
      </w:r>
      <w:r>
        <w:t>,</w:t>
      </w:r>
      <w:r>
        <w:rPr>
          <w:rStyle w:val="FootnoteReference"/>
        </w:rPr>
        <w:footnoteReference w:id="80"/>
      </w:r>
      <w:r>
        <w:t xml:space="preserve"> </w:t>
      </w:r>
      <w:r w:rsidRPr="00942D0E">
        <w:t xml:space="preserve">particularly in addressing the capacity needs and gaps of the </w:t>
      </w:r>
      <w:r w:rsidR="00C63087">
        <w:t>LDC</w:t>
      </w:r>
      <w:r w:rsidRPr="00942D0E">
        <w:t>s and small island developing States</w:t>
      </w:r>
      <w:r>
        <w:t>.</w:t>
      </w:r>
    </w:p>
    <w:p w14:paraId="4040DCE0" w14:textId="77777777" w:rsidR="00CE7FB1" w:rsidRDefault="00CE7FB1" w:rsidP="00CE7FB1">
      <w:pPr>
        <w:pStyle w:val="RegSingleTxtG"/>
      </w:pPr>
      <w:r w:rsidRPr="00E620D0">
        <w:t>The SBI noted that further efforts are needed to address current and emerging capacity-building gaps and needs</w:t>
      </w:r>
      <w:r>
        <w:rPr>
          <w:rStyle w:val="FootnoteReference"/>
        </w:rPr>
        <w:footnoteReference w:id="81"/>
      </w:r>
      <w:r w:rsidRPr="00E620D0">
        <w:t xml:space="preserve"> related to implementi</w:t>
      </w:r>
      <w:r>
        <w:t>ng</w:t>
      </w:r>
      <w:r w:rsidRPr="00E620D0">
        <w:t xml:space="preserve"> the Paris Agreement </w:t>
      </w:r>
      <w:r>
        <w:t xml:space="preserve">in developing </w:t>
      </w:r>
      <w:r w:rsidRPr="00E231E3">
        <w:t>countries</w:t>
      </w:r>
      <w:r w:rsidRPr="00E620D0">
        <w:t xml:space="preserve"> that are outside the current scope of the capacity-building framework under the Convention</w:t>
      </w:r>
      <w:r>
        <w:t>.</w:t>
      </w:r>
    </w:p>
    <w:p w14:paraId="13665891" w14:textId="00B37A7E" w:rsidR="00CE7FB1" w:rsidRDefault="00CE7FB1" w:rsidP="00CE7FB1">
      <w:pPr>
        <w:pStyle w:val="RegSingleTxtG"/>
      </w:pPr>
      <w:r>
        <w:t>The SBI emphasized the importance of the capacity-building portal</w:t>
      </w:r>
      <w:r>
        <w:rPr>
          <w:rStyle w:val="FootnoteReference"/>
        </w:rPr>
        <w:footnoteReference w:id="82"/>
      </w:r>
      <w:r>
        <w:t xml:space="preserve"> and the Durban Forum on capacity-building as means of </w:t>
      </w:r>
      <w:r w:rsidRPr="00942D0E">
        <w:t>effectively</w:t>
      </w:r>
      <w:r>
        <w:t xml:space="preserve"> and </w:t>
      </w:r>
      <w:r w:rsidRPr="00942D0E">
        <w:t>continuously</w:t>
      </w:r>
      <w:r>
        <w:t xml:space="preserve"> sharing information, good practices and lessons learned among a wide range of stakeholders under and outside the</w:t>
      </w:r>
      <w:r w:rsidR="000D1ADB">
        <w:t> </w:t>
      </w:r>
      <w:r>
        <w:t>Convention.</w:t>
      </w:r>
    </w:p>
    <w:p w14:paraId="3293D311" w14:textId="58606853" w:rsidR="00246414" w:rsidRDefault="00CE7FB1" w:rsidP="00CE7FB1">
      <w:pPr>
        <w:pStyle w:val="RegSingleTxtG"/>
      </w:pPr>
      <w:r>
        <w:t>The SBI noted with appreciation the outcomes of the 13</w:t>
      </w:r>
      <w:r w:rsidRPr="00A05FD6">
        <w:rPr>
          <w:vertAlign w:val="superscript"/>
        </w:rPr>
        <w:t>th</w:t>
      </w:r>
      <w:r>
        <w:t xml:space="preserve"> Durban Forum on capacity-building, held at this session, on</w:t>
      </w:r>
      <w:r w:rsidRPr="00461F58">
        <w:t xml:space="preserve"> </w:t>
      </w:r>
      <w:r>
        <w:t>c</w:t>
      </w:r>
      <w:r w:rsidRPr="008C4B0A">
        <w:rPr>
          <w:rStyle w:val="ui-provider"/>
        </w:rPr>
        <w:t xml:space="preserve">apacity-building for addressing gaps and needs for accessing finance for </w:t>
      </w:r>
      <w:r>
        <w:t>n</w:t>
      </w:r>
      <w:r w:rsidRPr="000E6922">
        <w:t xml:space="preserve">ational </w:t>
      </w:r>
      <w:r>
        <w:t>a</w:t>
      </w:r>
      <w:r w:rsidRPr="000E6922">
        <w:t xml:space="preserve">daptation </w:t>
      </w:r>
      <w:r>
        <w:t>p</w:t>
      </w:r>
      <w:r w:rsidRPr="000E6922">
        <w:t>lans</w:t>
      </w:r>
      <w:r>
        <w:t>.</w:t>
      </w:r>
    </w:p>
    <w:p w14:paraId="7C096FFE" w14:textId="77777777" w:rsidR="00192600" w:rsidRPr="009B0260" w:rsidRDefault="00192600" w:rsidP="00192600">
      <w:pPr>
        <w:pStyle w:val="RegH5G"/>
      </w:pPr>
      <w:r w:rsidRPr="00F762B3">
        <w:t>Terms of reference for the fifth comprehensive review of the implementation of the framework for capacity-building in developing countries under the Convention</w:t>
      </w:r>
    </w:p>
    <w:p w14:paraId="4DA4B581" w14:textId="40F23166" w:rsidR="00192600" w:rsidRDefault="007F4B4F" w:rsidP="002E71FE">
      <w:pPr>
        <w:pStyle w:val="RegSingleTxtG"/>
      </w:pPr>
      <w:r>
        <w:t>The SBI recommended a draft decision on the t</w:t>
      </w:r>
      <w:r w:rsidRPr="00622D79">
        <w:t>erms of reference for the fifth comprehensive review of the implementation of the framework for capacity-building in developing countries under the Convention</w:t>
      </w:r>
      <w:r>
        <w:t xml:space="preserve"> for consideration and adoption </w:t>
      </w:r>
      <w:r w:rsidR="000B7EC6">
        <w:t>at</w:t>
      </w:r>
      <w:r>
        <w:t xml:space="preserve"> COP 29.</w:t>
      </w:r>
      <w:r w:rsidR="000B7EC6">
        <w:rPr>
          <w:rStyle w:val="FootnoteReference"/>
        </w:rPr>
        <w:footnoteReference w:id="83"/>
      </w:r>
    </w:p>
    <w:p w14:paraId="14BC46B5" w14:textId="49AC161B" w:rsidR="006906B3" w:rsidRDefault="00EC5242" w:rsidP="009168E9">
      <w:pPr>
        <w:pStyle w:val="RegH4G"/>
      </w:pPr>
      <w:r>
        <w:t xml:space="preserve">Matters relating to </w:t>
      </w:r>
      <w:r w:rsidR="00BF4682">
        <w:t xml:space="preserve">capacity-building under the </w:t>
      </w:r>
      <w:r w:rsidR="00B85636">
        <w:t xml:space="preserve">Convention and </w:t>
      </w:r>
      <w:r w:rsidR="00956C74">
        <w:t>the Paris Agreement</w:t>
      </w:r>
    </w:p>
    <w:p w14:paraId="464EBDF8" w14:textId="2FFE677B" w:rsidR="00956C74" w:rsidRPr="00956C74" w:rsidRDefault="00F762B3" w:rsidP="005D7BBC">
      <w:pPr>
        <w:pStyle w:val="RegH5G"/>
        <w:numPr>
          <w:ilvl w:val="0"/>
          <w:numId w:val="0"/>
        </w:numPr>
        <w:ind w:left="1135"/>
      </w:pPr>
      <w:r>
        <w:t xml:space="preserve">Second review </w:t>
      </w:r>
      <w:r w:rsidR="001625D4">
        <w:t>of the Paris Committee on Capacity-building</w:t>
      </w:r>
    </w:p>
    <w:p w14:paraId="10500C14" w14:textId="4B0817AA" w:rsidR="00FD7842" w:rsidRDefault="00FF3106" w:rsidP="009E3D91">
      <w:pPr>
        <w:pStyle w:val="RegSingleTxtG"/>
      </w:pPr>
      <w:r>
        <w:t xml:space="preserve">The SBI recommended draft decisions on the second review of the Paris Committee on Capacity-building for consideration and adoption </w:t>
      </w:r>
      <w:r w:rsidR="000B7EC6">
        <w:t>at</w:t>
      </w:r>
      <w:r>
        <w:t xml:space="preserve"> </w:t>
      </w:r>
      <w:r w:rsidR="005C7B27">
        <w:t>COP 29 and CMA 6</w:t>
      </w:r>
      <w:r>
        <w:t>.</w:t>
      </w:r>
      <w:r w:rsidR="000B7EC6">
        <w:rPr>
          <w:rStyle w:val="FootnoteReference"/>
        </w:rPr>
        <w:footnoteReference w:id="84"/>
      </w:r>
    </w:p>
    <w:p w14:paraId="126A1008" w14:textId="0822EFBF" w:rsidR="005C7B27" w:rsidRDefault="00630922" w:rsidP="00B66678">
      <w:pPr>
        <w:pStyle w:val="RegH4G"/>
      </w:pPr>
      <w:r>
        <w:t xml:space="preserve">Matters relating to capacity-building </w:t>
      </w:r>
      <w:r w:rsidR="00F2157E">
        <w:t>under the Kyoto Protocol</w:t>
      </w:r>
    </w:p>
    <w:p w14:paraId="36E5C77D" w14:textId="73BD9D5E" w:rsidR="00F2157E" w:rsidRDefault="004B602E" w:rsidP="007C4C78">
      <w:pPr>
        <w:pStyle w:val="RegH5G"/>
        <w:numPr>
          <w:ilvl w:val="0"/>
          <w:numId w:val="0"/>
        </w:numPr>
        <w:ind w:left="1135"/>
      </w:pPr>
      <w:r w:rsidRPr="007602F9">
        <w:t>Annual monitoring of the implementation of the capacity-building framework</w:t>
      </w:r>
    </w:p>
    <w:p w14:paraId="32D4F953" w14:textId="77777777" w:rsidR="00B06811" w:rsidRDefault="00B06811" w:rsidP="00B06811">
      <w:pPr>
        <w:pStyle w:val="RegSingleTxtG"/>
      </w:pPr>
      <w:r w:rsidRPr="00461F58">
        <w:t>The SBI welcomed the synthesis reports prepared by the secretariat on the implementation of the framework for capacity-building in developing countries established under decision 2/CP.7, and reaffirmed in decision 29/CMP.1, and the capacity-building work of bodies established under the Convention and its Kyoto Protocol.</w:t>
      </w:r>
      <w:r>
        <w:rPr>
          <w:rStyle w:val="FootnoteReference"/>
        </w:rPr>
        <w:footnoteReference w:id="85"/>
      </w:r>
      <w:r>
        <w:t xml:space="preserve"> </w:t>
      </w:r>
    </w:p>
    <w:p w14:paraId="2F6DB939" w14:textId="77777777" w:rsidR="00B06811" w:rsidRPr="00461F58" w:rsidRDefault="00B06811" w:rsidP="00B06811">
      <w:pPr>
        <w:pStyle w:val="RegSingleTxtG"/>
      </w:pPr>
      <w:r w:rsidRPr="00461F58">
        <w:t>The SBI reiterated that</w:t>
      </w:r>
      <w:r>
        <w:t>,</w:t>
      </w:r>
      <w:r w:rsidRPr="00461F58">
        <w:t xml:space="preserve"> while progress </w:t>
      </w:r>
      <w:r>
        <w:t xml:space="preserve">has been made in implementing </w:t>
      </w:r>
      <w:r w:rsidRPr="00C440D0">
        <w:t>the framework for capacity-building in developing countries</w:t>
      </w:r>
      <w:r>
        <w:t xml:space="preserve"> under the Kyoto Protocol</w:t>
      </w:r>
      <w:r w:rsidRPr="00461F58">
        <w:t>, needs</w:t>
      </w:r>
      <w:r>
        <w:t xml:space="preserve"> and gaps</w:t>
      </w:r>
      <w:r w:rsidRPr="00461F58">
        <w:t xml:space="preserve"> remain in addressing the priority areas </w:t>
      </w:r>
      <w:r w:rsidRPr="00961DB2">
        <w:t>set out in paragraph 2 of decision 29/CMP.1</w:t>
      </w:r>
      <w:r>
        <w:t>.</w:t>
      </w:r>
    </w:p>
    <w:p w14:paraId="1F6791E8" w14:textId="77777777" w:rsidR="00B06811" w:rsidRPr="00461F58" w:rsidRDefault="00B06811" w:rsidP="00B06811">
      <w:pPr>
        <w:pStyle w:val="RegSingleTxtG"/>
      </w:pPr>
      <w:r w:rsidRPr="00461F58">
        <w:t xml:space="preserve">The SBI </w:t>
      </w:r>
      <w:r>
        <w:t>emphasized</w:t>
      </w:r>
      <w:r w:rsidRPr="00461F58">
        <w:t xml:space="preserve"> the importance of the capacity-building portal and the Durban Forum on capacity-building </w:t>
      </w:r>
      <w:r w:rsidRPr="00942D0E">
        <w:t>as means of effectively</w:t>
      </w:r>
      <w:r w:rsidRPr="00461F58">
        <w:t xml:space="preserve"> and </w:t>
      </w:r>
      <w:r w:rsidRPr="00942D0E">
        <w:t>continuously</w:t>
      </w:r>
      <w:r w:rsidRPr="00461F58">
        <w:t xml:space="preserve"> sharing information, good practices and lessons learned among a wide </w:t>
      </w:r>
      <w:r>
        <w:t>range</w:t>
      </w:r>
      <w:r w:rsidRPr="00461F58">
        <w:t xml:space="preserve"> of stakeholders under and outside the Convention and </w:t>
      </w:r>
      <w:r>
        <w:t>its</w:t>
      </w:r>
      <w:r w:rsidRPr="00461F58">
        <w:t xml:space="preserve"> Kyoto Protocol.</w:t>
      </w:r>
    </w:p>
    <w:p w14:paraId="63552EB8" w14:textId="77777777" w:rsidR="00B06811" w:rsidRDefault="00B06811" w:rsidP="00B06811">
      <w:pPr>
        <w:pStyle w:val="RegSingleTxtG"/>
        <w:rPr>
          <w:rStyle w:val="ui-provider"/>
        </w:rPr>
      </w:pPr>
      <w:r w:rsidRPr="00461F58">
        <w:t xml:space="preserve">The SBI noted with appreciation the outcomes of the </w:t>
      </w:r>
      <w:r>
        <w:t>13</w:t>
      </w:r>
      <w:r w:rsidRPr="008C4B0A">
        <w:rPr>
          <w:vertAlign w:val="superscript"/>
        </w:rPr>
        <w:t>th</w:t>
      </w:r>
      <w:r>
        <w:t xml:space="preserve"> </w:t>
      </w:r>
      <w:r w:rsidRPr="00461F58">
        <w:t xml:space="preserve">Durban Forum, held at this session, on </w:t>
      </w:r>
      <w:r>
        <w:t>c</w:t>
      </w:r>
      <w:r w:rsidRPr="008C4B0A">
        <w:rPr>
          <w:rStyle w:val="ui-provider"/>
        </w:rPr>
        <w:t xml:space="preserve">apacity-building for addressing gaps and needs for accessing finance for </w:t>
      </w:r>
      <w:r>
        <w:t>n</w:t>
      </w:r>
      <w:r w:rsidRPr="000E6922">
        <w:t xml:space="preserve">ational </w:t>
      </w:r>
      <w:r>
        <w:t>a</w:t>
      </w:r>
      <w:r w:rsidRPr="000E6922">
        <w:t xml:space="preserve">daptation </w:t>
      </w:r>
      <w:r>
        <w:t>p</w:t>
      </w:r>
      <w:r w:rsidRPr="000E6922">
        <w:t>lans</w:t>
      </w:r>
      <w:r>
        <w:rPr>
          <w:rStyle w:val="ui-provider"/>
        </w:rPr>
        <w:t>.</w:t>
      </w:r>
    </w:p>
    <w:p w14:paraId="18895BC5" w14:textId="55EE46F2" w:rsidR="004B602E" w:rsidRPr="00F2157E" w:rsidRDefault="00B06811" w:rsidP="00B06811">
      <w:pPr>
        <w:pStyle w:val="RegSingleTxtG"/>
      </w:pPr>
      <w:r>
        <w:rPr>
          <w:rStyle w:val="ui-provider"/>
        </w:rPr>
        <w:t>The SBI highlighted the importance of considering the outcomes of the fifth comprehensive review of the implementation of the framework for capacity-building in developing countries under the Convention as an input to the fourth review of the framework for capacity-building in developing countries under the Kyoto Protocol.</w:t>
      </w:r>
    </w:p>
    <w:p w14:paraId="66AE0E69" w14:textId="7797648C" w:rsidR="00CA50F6" w:rsidRDefault="00770F10" w:rsidP="00CA50F6">
      <w:pPr>
        <w:pStyle w:val="RegHChG"/>
        <w:rPr>
          <w:b w:val="0"/>
          <w:bCs/>
          <w:sz w:val="20"/>
        </w:rPr>
      </w:pPr>
      <w:bookmarkStart w:id="163" w:name="_Toc171497914"/>
      <w:bookmarkStart w:id="164" w:name="_Toc171498268"/>
      <w:bookmarkStart w:id="165" w:name="_Toc171517553"/>
      <w:r>
        <w:t>Arrangements for intergovernmental meetings</w:t>
      </w:r>
      <w:r w:rsidR="00CA50F6">
        <w:t xml:space="preserve"> </w:t>
      </w:r>
      <w:r w:rsidR="00CA50F6">
        <w:br/>
      </w:r>
      <w:r w:rsidR="00CA50F6" w:rsidRPr="007168EA">
        <w:rPr>
          <w:b w:val="0"/>
          <w:bCs/>
          <w:sz w:val="20"/>
        </w:rPr>
        <w:t>(Agenda item 1</w:t>
      </w:r>
      <w:r w:rsidR="00DA6033" w:rsidRPr="007168EA">
        <w:rPr>
          <w:b w:val="0"/>
          <w:bCs/>
          <w:sz w:val="20"/>
        </w:rPr>
        <w:t>6</w:t>
      </w:r>
      <w:r w:rsidR="00CA50F6" w:rsidRPr="007168EA">
        <w:rPr>
          <w:b w:val="0"/>
          <w:bCs/>
          <w:sz w:val="20"/>
        </w:rPr>
        <w:t>)</w:t>
      </w:r>
      <w:bookmarkEnd w:id="163"/>
      <w:bookmarkEnd w:id="164"/>
      <w:bookmarkEnd w:id="165"/>
    </w:p>
    <w:p w14:paraId="7E12A347" w14:textId="77777777" w:rsidR="00955F3E" w:rsidRDefault="00955F3E" w:rsidP="00955F3E">
      <w:pPr>
        <w:pStyle w:val="RegH23G"/>
      </w:pPr>
      <w:bookmarkStart w:id="166" w:name="_Hlk169780860"/>
      <w:r w:rsidRPr="00955F3E">
        <w:t>Proceedings</w:t>
      </w:r>
    </w:p>
    <w:bookmarkEnd w:id="166"/>
    <w:p w14:paraId="083667DA" w14:textId="79164A52" w:rsidR="00955F3E" w:rsidRPr="00955F3E" w:rsidRDefault="00053BE8" w:rsidP="00C5218C">
      <w:pPr>
        <w:pStyle w:val="RegSingleTxtG"/>
      </w:pPr>
      <w:r w:rsidRPr="00053BE8">
        <w:t>At its 1</w:t>
      </w:r>
      <w:r w:rsidRPr="00B97D10">
        <w:rPr>
          <w:vertAlign w:val="superscript"/>
        </w:rPr>
        <w:t>st</w:t>
      </w:r>
      <w:r w:rsidRPr="00053BE8">
        <w:t xml:space="preserve"> meeting, the SBI agreed to consider this matter in a contact group chaired by the SBI Chair. At its </w:t>
      </w:r>
      <w:r w:rsidR="00B97D10">
        <w:t>3</w:t>
      </w:r>
      <w:r w:rsidR="00B97D10" w:rsidRPr="00B97D10">
        <w:rPr>
          <w:vertAlign w:val="superscript"/>
        </w:rPr>
        <w:t>rd</w:t>
      </w:r>
      <w:r w:rsidRPr="00053BE8">
        <w:t xml:space="preserve"> meeting, the SBI considered and adopted the conclusions below</w:t>
      </w:r>
      <w:r w:rsidR="00B95499">
        <w:t>.</w:t>
      </w:r>
    </w:p>
    <w:p w14:paraId="33FD0D87" w14:textId="5D581A70" w:rsidR="00934526" w:rsidRPr="00934526" w:rsidRDefault="00955F3E" w:rsidP="00B617D6">
      <w:pPr>
        <w:pStyle w:val="RegH23G"/>
      </w:pPr>
      <w:r w:rsidRPr="00955F3E">
        <w:t>Conclusions</w:t>
      </w:r>
    </w:p>
    <w:p w14:paraId="011CE458" w14:textId="35F4DB41" w:rsidR="00130881" w:rsidRPr="0062117F" w:rsidRDefault="00130881" w:rsidP="00130881">
      <w:pPr>
        <w:pStyle w:val="RegSingleTxtG"/>
      </w:pPr>
      <w:r w:rsidRPr="0062117F">
        <w:t>The SBI took note of the document on arrangements for intergovernmental meetings prepared for this session.</w:t>
      </w:r>
      <w:r w:rsidRPr="0062117F">
        <w:rPr>
          <w:rStyle w:val="FootnoteReference"/>
        </w:rPr>
        <w:footnoteReference w:id="86"/>
      </w:r>
    </w:p>
    <w:p w14:paraId="4C70C42F" w14:textId="77777777" w:rsidR="00130881" w:rsidRPr="0062117F" w:rsidRDefault="00130881" w:rsidP="00130881">
      <w:pPr>
        <w:pStyle w:val="RegSingleTxtG"/>
      </w:pPr>
      <w:r w:rsidRPr="0062117F">
        <w:t xml:space="preserve">The SBI emphasized the importance of openness, transparency, inclusiveness and adhering to established decision-making practices in making arrangements for </w:t>
      </w:r>
      <w:r w:rsidRPr="00037E6D">
        <w:t>sessions of the governing and subsidiary bodies</w:t>
      </w:r>
      <w:r w:rsidRPr="0062117F">
        <w:t>.</w:t>
      </w:r>
    </w:p>
    <w:p w14:paraId="1D230C1B" w14:textId="625B3ABC" w:rsidR="00130881" w:rsidRPr="0062117F" w:rsidRDefault="00130881" w:rsidP="00130881">
      <w:pPr>
        <w:pStyle w:val="RegSingleTxtG"/>
      </w:pPr>
      <w:r w:rsidRPr="0062117F">
        <w:t xml:space="preserve">The SBI welcomed the continued efforts of the </w:t>
      </w:r>
      <w:r w:rsidR="005E4342">
        <w:t xml:space="preserve">COP 28 </w:t>
      </w:r>
      <w:r>
        <w:t>Presidency</w:t>
      </w:r>
      <w:r w:rsidRPr="0062117F">
        <w:t>, the incoming COP 29 Presidency and the presiding officers of the subsidiary bodies to ensure efficiency, coordination, coherence, management and due process in the consideration of issues under discussion, including mandated events. The SBI encouraged them, as well as future presiding officers, to continue to enhance efforts in this regard.</w:t>
      </w:r>
    </w:p>
    <w:p w14:paraId="4B954202" w14:textId="3D9278F6" w:rsidR="006D181B" w:rsidRDefault="00130881" w:rsidP="00130881">
      <w:pPr>
        <w:pStyle w:val="RegSingleTxtG"/>
      </w:pPr>
      <w:r w:rsidRPr="0062117F">
        <w:t>Emphasizing the need to ensure efficient time management during sessions of the governing and subsidiary bodies, the SBI requested presiding officers of the governing and subsidiary bodies, with the support of the secretariat, to continue to enhance efforts in this regard.</w:t>
      </w:r>
    </w:p>
    <w:p w14:paraId="79DC99F9" w14:textId="77777777" w:rsidR="00A82F23" w:rsidRDefault="00A82F23" w:rsidP="00636516">
      <w:pPr>
        <w:pStyle w:val="RegH4G"/>
        <w:numPr>
          <w:ilvl w:val="3"/>
          <w:numId w:val="33"/>
        </w:numPr>
      </w:pPr>
      <w:r w:rsidRPr="00A82F23">
        <w:t>Preparations for the twenty-ninth session of the Conference of the Parties, the nineteenth session of the Conference of the Parties serving as the meeting of the Parties to the Kyoto Protocol and the sixth session of the Conference of the Parties serving as the meeting of the Parties to the Paris Agreement</w:t>
      </w:r>
    </w:p>
    <w:p w14:paraId="27554347" w14:textId="0733B167" w:rsidR="0090252A" w:rsidRPr="0062117F" w:rsidRDefault="0090252A" w:rsidP="0090252A">
      <w:pPr>
        <w:pStyle w:val="RegSingleTxtG"/>
        <w:spacing w:before="120"/>
      </w:pPr>
      <w:r w:rsidRPr="0062117F">
        <w:t xml:space="preserve">The SBI noted with appreciation the preparations by the Government of Azerbaijan to ensure the success of the United Nations Climate Change Conference to be held there from 11 to 22 November 2024, which will include </w:t>
      </w:r>
      <w:r w:rsidR="00214C3F">
        <w:t>COP 29</w:t>
      </w:r>
      <w:r w:rsidRPr="0062117F">
        <w:t>,</w:t>
      </w:r>
      <w:r w:rsidR="00214C3F">
        <w:t xml:space="preserve"> CMP 19</w:t>
      </w:r>
      <w:r w:rsidRPr="0062117F">
        <w:t>, CMA</w:t>
      </w:r>
      <w:r w:rsidR="00214C3F">
        <w:t xml:space="preserve"> 6</w:t>
      </w:r>
      <w:r w:rsidRPr="0062117F">
        <w:t xml:space="preserve"> and </w:t>
      </w:r>
      <w:r w:rsidR="00214C3F">
        <w:t>SB 61</w:t>
      </w:r>
      <w:r w:rsidRPr="0062117F">
        <w:t>.</w:t>
      </w:r>
    </w:p>
    <w:p w14:paraId="0D02C892" w14:textId="592889AC" w:rsidR="0090252A" w:rsidRPr="0062117F" w:rsidRDefault="0090252A" w:rsidP="0090252A">
      <w:pPr>
        <w:pStyle w:val="RegSingleTxtG"/>
        <w:spacing w:before="120"/>
      </w:pPr>
      <w:r w:rsidRPr="0062117F">
        <w:t xml:space="preserve">The SBI noted that the Government of Azerbaijan will invite Heads of State and Government to attend the World Leaders Summit to be held </w:t>
      </w:r>
      <w:r w:rsidR="007A0B96">
        <w:t>from</w:t>
      </w:r>
      <w:r w:rsidRPr="0062117F">
        <w:t xml:space="preserve"> 12 </w:t>
      </w:r>
      <w:r w:rsidR="007A0B96">
        <w:t>to</w:t>
      </w:r>
      <w:r w:rsidRPr="0062117F">
        <w:t xml:space="preserve"> 13 November 2024.</w:t>
      </w:r>
    </w:p>
    <w:p w14:paraId="3ED55158" w14:textId="77777777" w:rsidR="0090252A" w:rsidRPr="0062117F" w:rsidRDefault="0090252A" w:rsidP="0090252A">
      <w:pPr>
        <w:pStyle w:val="RegSingleTxtG"/>
        <w:spacing w:before="120"/>
      </w:pPr>
      <w:r w:rsidRPr="0062117F">
        <w:t>The SBI invited the incoming Presidency of COP 29, CMP 19 and CMA 6, in consultation with the secretariat and the Bureau, to finalize the details of the arrangements for the Conference and to keep Parties informed thereof.</w:t>
      </w:r>
    </w:p>
    <w:p w14:paraId="189E81AD" w14:textId="77777777" w:rsidR="0090252A" w:rsidRPr="0062117F" w:rsidRDefault="0090252A" w:rsidP="0090252A">
      <w:pPr>
        <w:pStyle w:val="RegSingleTxtG"/>
        <w:spacing w:before="120"/>
      </w:pPr>
      <w:r w:rsidRPr="0062117F">
        <w:t>The SBI requested the secretariat to take note of the views of Parties on the possible elements of the provisional agendas for COP 29, CMP 19 and CMA 6.</w:t>
      </w:r>
    </w:p>
    <w:p w14:paraId="11DD0814" w14:textId="13E1821F" w:rsidR="00A82F23" w:rsidRDefault="0090252A" w:rsidP="0090252A">
      <w:pPr>
        <w:pStyle w:val="RegSingleTxtG"/>
      </w:pPr>
      <w:r w:rsidRPr="0062117F">
        <w:t>The SBI</w:t>
      </w:r>
      <w:r w:rsidRPr="0062117F" w:rsidDel="00665E43">
        <w:t xml:space="preserve"> </w:t>
      </w:r>
      <w:r w:rsidRPr="0062117F">
        <w:t>recalled its invitation to the secretariat to make arrangements for the delivery of concise national statements by ministers and other heads of delegation during the high-level segment of the Conference with a recommended time limit of three minutes, and statements by representatives of observer organizations with a recommended time limit of two minutes. The SBI also recalled its encouragement to Parties and observer organizations to keep within their respective time allocations.</w:t>
      </w:r>
      <w:r w:rsidRPr="0062117F">
        <w:rPr>
          <w:rStyle w:val="FootnoteReference"/>
        </w:rPr>
        <w:footnoteReference w:id="87"/>
      </w:r>
    </w:p>
    <w:p w14:paraId="5ACDC6DD" w14:textId="675251B3" w:rsidR="00AE587F" w:rsidRDefault="00D36D39" w:rsidP="00632C92">
      <w:pPr>
        <w:pStyle w:val="RegH4G"/>
      </w:pPr>
      <w:r>
        <w:t>Hosts of future sessions</w:t>
      </w:r>
    </w:p>
    <w:p w14:paraId="555156A2" w14:textId="2033BABE" w:rsidR="00501B3C" w:rsidRPr="0062117F" w:rsidRDefault="00501B3C" w:rsidP="00501B3C">
      <w:pPr>
        <w:pStyle w:val="RegSingleTxtG"/>
      </w:pPr>
      <w:r w:rsidRPr="0062117F">
        <w:t xml:space="preserve">The SBI noted that, in keeping with the principle of rotation among the United Nations regional groups, the President of COP 31 would come from the Western European and other States. The SBI urged the Western European and other States to accelerate </w:t>
      </w:r>
      <w:r w:rsidR="00ED4816">
        <w:t xml:space="preserve">their </w:t>
      </w:r>
      <w:r w:rsidRPr="0062117F">
        <w:t>consultations with a view to presenting an offer to host COP 31 as soon as possible and no later than at SBI</w:t>
      </w:r>
      <w:r w:rsidR="00722C18">
        <w:t> </w:t>
      </w:r>
      <w:r w:rsidRPr="0062117F">
        <w:t>62 (June 2025) in order to facilitate timely planning.</w:t>
      </w:r>
    </w:p>
    <w:p w14:paraId="2C756DE7" w14:textId="77777777" w:rsidR="00501B3C" w:rsidRPr="0062117F" w:rsidRDefault="00501B3C" w:rsidP="00501B3C">
      <w:pPr>
        <w:pStyle w:val="RegSingleTxtG"/>
      </w:pPr>
      <w:r w:rsidRPr="0062117F">
        <w:t>The SBI noted that, in keeping with the principle of rotation among the United Nations regional groups, the President of COP 32 (November 2027) would come from the African States. The SBI encouraged the African States to finalize their consultations and submit an offer to host COP 32 as soon as possible and no later than at SBI 64 (June 2026) in order to facilitate early planning.</w:t>
      </w:r>
    </w:p>
    <w:p w14:paraId="300603B9" w14:textId="77777777" w:rsidR="00501B3C" w:rsidRPr="0062117F" w:rsidRDefault="00501B3C" w:rsidP="00501B3C">
      <w:pPr>
        <w:pStyle w:val="RegSingleTxtG"/>
      </w:pPr>
      <w:r w:rsidRPr="0062117F">
        <w:t>The SBI noted that, in keeping with the principle of rotation among the United Nations regional groups, the President of COP 33 (2028) would come from the Asia-Pacific States. The SBI encouraged the Asia-Pacific States to finalize their consultations and submit an offer to host COP 33 as soon as possible and no later than at SBI 66 (June 2027) in order to facilitate early planning.</w:t>
      </w:r>
    </w:p>
    <w:p w14:paraId="71C98AA6" w14:textId="27CA6670" w:rsidR="00501B3C" w:rsidRPr="0062117F" w:rsidRDefault="00501B3C" w:rsidP="00501B3C">
      <w:pPr>
        <w:pStyle w:val="RegSingleTxtG"/>
      </w:pPr>
      <w:r w:rsidRPr="0062117F">
        <w:t>The SBI reiterated that confirming the host country for a session of the COP as far in advance of the conference as possible minimizes logistical and financial risks and enables the secretariat to facilitate timely planning.</w:t>
      </w:r>
    </w:p>
    <w:p w14:paraId="5BD8F638" w14:textId="77777777" w:rsidR="00501B3C" w:rsidRPr="0062117F" w:rsidRDefault="00501B3C" w:rsidP="00501B3C">
      <w:pPr>
        <w:pStyle w:val="RegSingleTxtG"/>
      </w:pPr>
      <w:r w:rsidRPr="0062117F">
        <w:t>The SBI highlighted the importance of ensuring the full participation of Parties and the effective and meaningful participation of observer organizations in sessions of the governing and subsidiary bodies and mandated events. It emphasized that the secretariat and hosts of sessions and mandated events should make logistical arrangements that will facilitate the inclusive and effective participation of Parties and observer organizations, including timely issuance of visas, where required, to all participants; availability of affordable accommodation; a safe and secure conference venue for all; and ease of access to the venue.</w:t>
      </w:r>
    </w:p>
    <w:p w14:paraId="2D6A9C2F" w14:textId="77777777" w:rsidR="00501B3C" w:rsidRPr="0062117F" w:rsidRDefault="00501B3C" w:rsidP="00501B3C">
      <w:pPr>
        <w:pStyle w:val="RegSingleTxtG"/>
      </w:pPr>
      <w:r w:rsidRPr="0062117F">
        <w:t>The SBI noted with concern the difficulties experienced by some delegates in obtaining visas to enable them to attend sessions of the governing and subsidiary bodies, and mandated events convened at the seat of the secretariat.</w:t>
      </w:r>
    </w:p>
    <w:p w14:paraId="6DF688BE" w14:textId="77777777" w:rsidR="00501B3C" w:rsidRPr="0062117F" w:rsidRDefault="00501B3C" w:rsidP="00501B3C">
      <w:pPr>
        <w:pStyle w:val="RegSingleTxtG"/>
      </w:pPr>
      <w:r w:rsidRPr="0062117F">
        <w:t>The SBI affirmed the importance of adhering to the equal treatment of the six official languages of the United Nations.</w:t>
      </w:r>
    </w:p>
    <w:p w14:paraId="25E8E0C7" w14:textId="77777777" w:rsidR="00501B3C" w:rsidRPr="0062117F" w:rsidRDefault="00501B3C" w:rsidP="00501B3C">
      <w:pPr>
        <w:pStyle w:val="RegSingleTxtG"/>
      </w:pPr>
      <w:r w:rsidRPr="0062117F">
        <w:t xml:space="preserve">The SBI highlighted that virtual access and webcasting can enhance the inclusivity and transparency of the </w:t>
      </w:r>
      <w:r>
        <w:t xml:space="preserve">UNFCCC </w:t>
      </w:r>
      <w:r w:rsidRPr="0062117F">
        <w:t>process and requested the secretariat and future hosts of sessions and mandated events to enhance virtual access</w:t>
      </w:r>
      <w:r w:rsidRPr="0062117F">
        <w:rPr>
          <w:rStyle w:val="FootnoteReference"/>
        </w:rPr>
        <w:footnoteReference w:id="88"/>
      </w:r>
      <w:r w:rsidRPr="0062117F">
        <w:t xml:space="preserve"> to the best of their ability and subject to the availability of financial resources, while noting that it is not mandatory and acknowledging the associated challenges and opportunities.</w:t>
      </w:r>
    </w:p>
    <w:p w14:paraId="72040097" w14:textId="77777777" w:rsidR="00501B3C" w:rsidRPr="0062117F" w:rsidRDefault="00501B3C" w:rsidP="00501B3C">
      <w:pPr>
        <w:pStyle w:val="RegSingleTxtG"/>
      </w:pPr>
      <w:r w:rsidRPr="0062117F">
        <w:t>The SBI encouraged hosts of sessions of the governing and subsidiary bodies and mandated events to reaffirm their commitment to upholding the purposes and principles of the Charter of the United Nations and international human rights law before, during and after the sessions and mandated events. The SBI emphasized the importance of ensuring that participants can exercise human rights without fear of intimidation and repercussions.</w:t>
      </w:r>
    </w:p>
    <w:p w14:paraId="1E9799F1" w14:textId="77777777" w:rsidR="00501B3C" w:rsidRPr="0062117F" w:rsidRDefault="00501B3C" w:rsidP="00501B3C">
      <w:pPr>
        <w:pStyle w:val="RegSingleTxtG"/>
      </w:pPr>
      <w:r w:rsidRPr="0062117F">
        <w:t>The SBI noted progress by the secretariat regarding the Code of Conduct for UNFCCC events,</w:t>
      </w:r>
      <w:r w:rsidRPr="0062117F">
        <w:rPr>
          <w:rStyle w:val="FootnoteReference"/>
        </w:rPr>
        <w:footnoteReference w:id="89"/>
      </w:r>
      <w:r w:rsidRPr="0062117F">
        <w:t xml:space="preserve"> relevant UNFCCC standard operating procedures and efforts to provide safe and secure conference venues for participants. The SBI highlighted the importance of participants abiding by the Code of Conduct at all sessions and events and respecting the national laws of the host country outside of those venues.</w:t>
      </w:r>
    </w:p>
    <w:p w14:paraId="38F97A68" w14:textId="61DC2F15" w:rsidR="00501B3C" w:rsidRPr="0062117F" w:rsidRDefault="00501B3C" w:rsidP="00501B3C">
      <w:pPr>
        <w:pStyle w:val="RegSingleTxtG"/>
      </w:pPr>
      <w:r w:rsidRPr="0062117F">
        <w:rPr>
          <w:lang w:val="en-US"/>
        </w:rPr>
        <w:t xml:space="preserve">The SBI recalled that host country agreements should reflect the purposes and principles of the </w:t>
      </w:r>
      <w:r w:rsidR="00A1175C">
        <w:rPr>
          <w:lang w:val="en-US"/>
        </w:rPr>
        <w:t xml:space="preserve">Charter of the </w:t>
      </w:r>
      <w:r w:rsidRPr="0062117F">
        <w:rPr>
          <w:lang w:val="en-US"/>
        </w:rPr>
        <w:t>United Nations and the respective obligations under international human rights law, and facilitate the inclusive and effective participation of Parties and observer organizations, with a view to ensuring that sessions and mandated events are convened in places where human rights and fundamental freedoms are promoted and protected, and where all participants are effectively protected against any violations or abuses</w:t>
      </w:r>
      <w:r w:rsidR="003D22AB">
        <w:rPr>
          <w:lang w:val="en-US"/>
        </w:rPr>
        <w:t>,</w:t>
      </w:r>
      <w:r w:rsidRPr="0062117F">
        <w:rPr>
          <w:lang w:val="en-US"/>
        </w:rPr>
        <w:t xml:space="preserve"> including harassment and sexual harassment.</w:t>
      </w:r>
    </w:p>
    <w:p w14:paraId="438D86AA" w14:textId="55D9C90A" w:rsidR="00D36D39" w:rsidRDefault="00501B3C" w:rsidP="00501B3C">
      <w:pPr>
        <w:pStyle w:val="RegSingleTxtG"/>
      </w:pPr>
      <w:r w:rsidRPr="0062117F">
        <w:t>The SBI noted that, to ensure transparency, host country agreements for sessions of the COP should be made publicly available, consistent with the Charter of the United Nations and relevant United Nations regulations.</w:t>
      </w:r>
    </w:p>
    <w:p w14:paraId="64F132BA" w14:textId="45D27644" w:rsidR="00550820" w:rsidRDefault="00BB3054" w:rsidP="00550820">
      <w:pPr>
        <w:pStyle w:val="RegH4G"/>
      </w:pPr>
      <w:r w:rsidRPr="0062117F">
        <w:t>Calendar of future sessions</w:t>
      </w:r>
    </w:p>
    <w:p w14:paraId="421D204C" w14:textId="77777777" w:rsidR="002A0BEF" w:rsidRPr="0062117F" w:rsidRDefault="002A0BEF" w:rsidP="00AF1BD3">
      <w:pPr>
        <w:pStyle w:val="RegSingleTxtG"/>
      </w:pPr>
      <w:r w:rsidRPr="0062117F">
        <w:t>The SBI recommended the following dates for the sessional periods in 2028 for consideration and adoption at COP 29:</w:t>
      </w:r>
    </w:p>
    <w:p w14:paraId="726CDBB9" w14:textId="77777777" w:rsidR="002A0BEF" w:rsidRPr="0062117F" w:rsidRDefault="002A0BEF" w:rsidP="002A0BEF">
      <w:pPr>
        <w:pStyle w:val="RegSingleTxtG"/>
        <w:numPr>
          <w:ilvl w:val="6"/>
          <w:numId w:val="17"/>
        </w:numPr>
        <w:spacing w:before="120"/>
      </w:pPr>
      <w:r w:rsidRPr="0062117F">
        <w:t>First sessional period: Monday, 5 June, to Thursday, 15 June;</w:t>
      </w:r>
    </w:p>
    <w:p w14:paraId="5536396C" w14:textId="77777777" w:rsidR="002A0BEF" w:rsidRPr="0062117F" w:rsidRDefault="002A0BEF" w:rsidP="002A0BEF">
      <w:pPr>
        <w:pStyle w:val="RegSingleTxtG"/>
        <w:numPr>
          <w:ilvl w:val="6"/>
          <w:numId w:val="17"/>
        </w:numPr>
        <w:spacing w:before="120"/>
      </w:pPr>
      <w:r w:rsidRPr="0062117F">
        <w:t>Second sessional period: Monday, 6 November, to Friday, 17 November.</w:t>
      </w:r>
    </w:p>
    <w:p w14:paraId="1C45CFC2" w14:textId="77777777" w:rsidR="002A0BEF" w:rsidRPr="0062117F" w:rsidRDefault="002A0BEF" w:rsidP="00AF1BD3">
      <w:pPr>
        <w:pStyle w:val="RegSingleTxtG"/>
      </w:pPr>
      <w:r w:rsidRPr="0062117F">
        <w:t>The SBI also recommended the following dates for the sessional periods in 2029 for consideration and adoption at COP 29:</w:t>
      </w:r>
    </w:p>
    <w:p w14:paraId="3D40120E" w14:textId="77777777" w:rsidR="002A0BEF" w:rsidRPr="0062117F" w:rsidRDefault="002A0BEF" w:rsidP="002A0BEF">
      <w:pPr>
        <w:pStyle w:val="RegSingleTxtG"/>
        <w:numPr>
          <w:ilvl w:val="6"/>
          <w:numId w:val="18"/>
        </w:numPr>
        <w:spacing w:before="120"/>
      </w:pPr>
      <w:r w:rsidRPr="0062117F">
        <w:t>First sessional period: Monday, 4 June, to Thursday, 14 June;</w:t>
      </w:r>
    </w:p>
    <w:p w14:paraId="1B25A596" w14:textId="5E016EFD" w:rsidR="00BB3054" w:rsidRDefault="002A0BEF" w:rsidP="004260B9">
      <w:pPr>
        <w:pStyle w:val="RegSingleTxtG"/>
        <w:numPr>
          <w:ilvl w:val="6"/>
          <w:numId w:val="18"/>
        </w:numPr>
        <w:spacing w:before="120"/>
      </w:pPr>
      <w:r w:rsidRPr="0062117F">
        <w:t>Second sessional period: Monday, 5 November, to Friday, 16 November.</w:t>
      </w:r>
    </w:p>
    <w:p w14:paraId="0B6F30DB" w14:textId="45799973" w:rsidR="002A0BEF" w:rsidRDefault="00D57172" w:rsidP="002A0BEF">
      <w:pPr>
        <w:pStyle w:val="RegH4G"/>
      </w:pPr>
      <w:r w:rsidRPr="0062117F">
        <w:t xml:space="preserve">Increasing the efficiency of the </w:t>
      </w:r>
      <w:r>
        <w:t>UNFCCC</w:t>
      </w:r>
      <w:r w:rsidRPr="0062117F">
        <w:t xml:space="preserve"> process</w:t>
      </w:r>
    </w:p>
    <w:p w14:paraId="3B856492" w14:textId="77777777" w:rsidR="00591432" w:rsidRPr="0062117F" w:rsidRDefault="00591432" w:rsidP="00591432">
      <w:pPr>
        <w:pStyle w:val="RegSingleTxtG"/>
      </w:pPr>
      <w:bookmarkStart w:id="167" w:name="_Ref168942125"/>
      <w:r w:rsidRPr="0062117F">
        <w:t xml:space="preserve">The SBI welcomed the rich exchange of views among Parties at this session on increasing efficiency in the </w:t>
      </w:r>
      <w:r>
        <w:t xml:space="preserve">UNFCCC </w:t>
      </w:r>
      <w:r w:rsidRPr="0062117F">
        <w:t xml:space="preserve">process, including the streamlining of </w:t>
      </w:r>
      <w:r>
        <w:t xml:space="preserve">the </w:t>
      </w:r>
      <w:r w:rsidRPr="0062117F">
        <w:t xml:space="preserve">agendas </w:t>
      </w:r>
      <w:r>
        <w:t>of the governing and subsidiary bodies</w:t>
      </w:r>
      <w:r w:rsidRPr="0062117F">
        <w:t xml:space="preserve"> informed by submissions</w:t>
      </w:r>
      <w:r w:rsidRPr="0062117F">
        <w:rPr>
          <w:rStyle w:val="FootnoteReference"/>
        </w:rPr>
        <w:footnoteReference w:id="90"/>
      </w:r>
      <w:r w:rsidRPr="0062117F">
        <w:t xml:space="preserve"> and a technical paper.</w:t>
      </w:r>
      <w:r w:rsidRPr="0062117F">
        <w:rPr>
          <w:rStyle w:val="FootnoteReference"/>
        </w:rPr>
        <w:footnoteReference w:id="91"/>
      </w:r>
      <w:bookmarkEnd w:id="167"/>
    </w:p>
    <w:p w14:paraId="077005E4" w14:textId="4364A574" w:rsidR="00591432" w:rsidRDefault="00591432" w:rsidP="00591432">
      <w:pPr>
        <w:pStyle w:val="RegSingleTxtG"/>
      </w:pPr>
      <w:bookmarkStart w:id="168" w:name="_Ref169022775"/>
      <w:r w:rsidRPr="0062117F">
        <w:t xml:space="preserve">The SBI invited Parties and observer organizations to submit via the submission portal by 31 March 2025 views on </w:t>
      </w:r>
      <w:r>
        <w:t xml:space="preserve">the </w:t>
      </w:r>
      <w:r w:rsidRPr="0062117F">
        <w:t xml:space="preserve">matters referred to in </w:t>
      </w:r>
      <w:r w:rsidRPr="00C33E50">
        <w:t xml:space="preserve">paragraph </w:t>
      </w:r>
      <w:r w:rsidRPr="00C33E50">
        <w:rPr>
          <w:cs/>
        </w:rPr>
        <w:t>‎</w:t>
      </w:r>
      <w:r w:rsidR="0000094E">
        <w:rPr>
          <w:cs/>
        </w:rPr>
        <w:t>‎</w:t>
      </w:r>
      <w:r w:rsidR="0000094E">
        <w:t>191</w:t>
      </w:r>
      <w:r w:rsidR="00C33E50">
        <w:t xml:space="preserve"> </w:t>
      </w:r>
      <w:r w:rsidR="00C33E50" w:rsidRPr="00266CB8">
        <w:rPr>
          <w:cs/>
        </w:rPr>
        <w:t>‎</w:t>
      </w:r>
      <w:r w:rsidRPr="00266CB8">
        <w:t>above</w:t>
      </w:r>
      <w:r w:rsidRPr="0062117F">
        <w:t>.</w:t>
      </w:r>
      <w:bookmarkEnd w:id="168"/>
    </w:p>
    <w:p w14:paraId="2218AC21" w14:textId="6DB76B9A" w:rsidR="00266CB8" w:rsidRDefault="00266CB8" w:rsidP="00591432">
      <w:pPr>
        <w:pStyle w:val="RegSingleTxtG"/>
      </w:pPr>
      <w:bookmarkStart w:id="169" w:name="_Ref170288986"/>
      <w:r w:rsidRPr="0062117F">
        <w:t xml:space="preserve">The SBI requested the secretariat to prepare an information paper for consideration at SBI 62 that includes </w:t>
      </w:r>
      <w:r w:rsidRPr="00F640C2">
        <w:t>visuali</w:t>
      </w:r>
      <w:r w:rsidR="0092141E">
        <w:t>z</w:t>
      </w:r>
      <w:r w:rsidRPr="00F640C2">
        <w:t xml:space="preserve">ing the operationalization of the </w:t>
      </w:r>
      <w:r w:rsidRPr="0062117F">
        <w:t xml:space="preserve">options contained in the submissions and the </w:t>
      </w:r>
      <w:r w:rsidRPr="00266CB8">
        <w:t xml:space="preserve">technical paper referred to in paragraph </w:t>
      </w:r>
      <w:r w:rsidRPr="00266CB8">
        <w:rPr>
          <w:cs/>
        </w:rPr>
        <w:t>‎</w:t>
      </w:r>
      <w:r w:rsidR="0000094E">
        <w:t>191</w:t>
      </w:r>
      <w:r w:rsidR="00FC545E">
        <w:t xml:space="preserve"> </w:t>
      </w:r>
      <w:r w:rsidRPr="00266CB8">
        <w:rPr>
          <w:cs/>
        </w:rPr>
        <w:t>‎</w:t>
      </w:r>
      <w:r w:rsidRPr="00266CB8">
        <w:t xml:space="preserve">above and the submissions referred to in paragraph </w:t>
      </w:r>
      <w:r w:rsidRPr="00FC545E">
        <w:rPr>
          <w:cs/>
        </w:rPr>
        <w:t>‎</w:t>
      </w:r>
      <w:r w:rsidR="0000094E">
        <w:rPr>
          <w:cs/>
        </w:rPr>
        <w:t>‎</w:t>
      </w:r>
      <w:r w:rsidR="0000094E">
        <w:t>192</w:t>
      </w:r>
      <w:r w:rsidRPr="00FC545E">
        <w:t xml:space="preserve"> a</w:t>
      </w:r>
      <w:r w:rsidRPr="00266CB8">
        <w:t>bove</w:t>
      </w:r>
      <w:r>
        <w:t>.</w:t>
      </w:r>
      <w:bookmarkEnd w:id="169"/>
    </w:p>
    <w:p w14:paraId="6FC27D8C" w14:textId="77777777" w:rsidR="006F729A" w:rsidRPr="0062117F" w:rsidRDefault="006F729A" w:rsidP="006F729A">
      <w:pPr>
        <w:pStyle w:val="RegSingleTxtG"/>
      </w:pPr>
      <w:r w:rsidRPr="0062117F">
        <w:t xml:space="preserve">The SBI decided to continue consideration of the </w:t>
      </w:r>
      <w:r>
        <w:t>matter</w:t>
      </w:r>
      <w:r w:rsidRPr="0062117F">
        <w:t xml:space="preserve"> o</w:t>
      </w:r>
      <w:r>
        <w:t>f</w:t>
      </w:r>
      <w:r w:rsidRPr="0062117F">
        <w:t xml:space="preserve"> increasing the efficiency of the UNFCCC process towards enhancing ambition and strengthening implementation at SBI 62.</w:t>
      </w:r>
      <w:bookmarkStart w:id="170" w:name="_Ref167123461"/>
    </w:p>
    <w:p w14:paraId="13575BD3" w14:textId="1CCD8363" w:rsidR="006F729A" w:rsidRPr="0062117F" w:rsidRDefault="006F729A" w:rsidP="006F729A">
      <w:pPr>
        <w:pStyle w:val="RegSingleTxtG"/>
      </w:pPr>
      <w:bookmarkStart w:id="171" w:name="_Ref169022858"/>
      <w:r w:rsidRPr="0062117F">
        <w:t>The SBI noted with appreciation the note by the secretariat on the implications of changing the frequency of sessions of the governing bodies</w:t>
      </w:r>
      <w:r w:rsidRPr="0062117F">
        <w:rPr>
          <w:rStyle w:val="FootnoteReference"/>
        </w:rPr>
        <w:footnoteReference w:id="92"/>
      </w:r>
      <w:r w:rsidRPr="0062117F">
        <w:t xml:space="preserve"> and the related submissions from </w:t>
      </w:r>
      <w:bookmarkEnd w:id="170"/>
      <w:r w:rsidRPr="0062117F">
        <w:t>Parties.</w:t>
      </w:r>
      <w:bookmarkEnd w:id="171"/>
      <w:r w:rsidRPr="0062117F">
        <w:t xml:space="preserve"> </w:t>
      </w:r>
    </w:p>
    <w:p w14:paraId="6BEA233D" w14:textId="693E11FD" w:rsidR="006F729A" w:rsidRDefault="006F729A" w:rsidP="006F729A">
      <w:pPr>
        <w:pStyle w:val="RegSingleTxtG"/>
      </w:pPr>
      <w:bookmarkStart w:id="172" w:name="_Ref169009613"/>
      <w:bookmarkStart w:id="173" w:name="_Ref169078365"/>
      <w:r w:rsidRPr="00F640C2">
        <w:t xml:space="preserve">The SBI requested the secretariat to prepare an updated version of the information paper referred to in paragraph </w:t>
      </w:r>
      <w:r>
        <w:rPr>
          <w:cs/>
        </w:rPr>
        <w:t>‎</w:t>
      </w:r>
      <w:r w:rsidR="0000094E">
        <w:t>195</w:t>
      </w:r>
      <w:r w:rsidR="00070189" w:rsidRPr="003025F8">
        <w:t xml:space="preserve"> </w:t>
      </w:r>
      <w:r w:rsidRPr="003025F8">
        <w:rPr>
          <w:cs/>
        </w:rPr>
        <w:t>‎</w:t>
      </w:r>
      <w:r w:rsidRPr="00F640C2">
        <w:t>above for consideration at SBI 68 (2028)</w:t>
      </w:r>
      <w:bookmarkEnd w:id="172"/>
      <w:r w:rsidRPr="00F640C2">
        <w:t>.</w:t>
      </w:r>
      <w:bookmarkEnd w:id="173"/>
    </w:p>
    <w:p w14:paraId="010AC22E" w14:textId="71A4E5A1" w:rsidR="006F729A" w:rsidRDefault="007F181B" w:rsidP="006F729A">
      <w:pPr>
        <w:pStyle w:val="RegH4G"/>
      </w:pPr>
      <w:r>
        <w:t>Observer engagement</w:t>
      </w:r>
    </w:p>
    <w:p w14:paraId="17F3731D" w14:textId="1F71B7F5" w:rsidR="00241F84" w:rsidRPr="0062117F" w:rsidRDefault="00241F84" w:rsidP="00241F84">
      <w:pPr>
        <w:pStyle w:val="RegSingleTxtG"/>
      </w:pPr>
      <w:r w:rsidRPr="0062117F">
        <w:t>The SBI welcomed the information on enhancing engagement of observer organizations, including on the implementation by the secretariat in 2022–2023 of the SBI conclusions on th</w:t>
      </w:r>
      <w:r w:rsidR="006B16C5">
        <w:t>e</w:t>
      </w:r>
      <w:r w:rsidRPr="0062117F">
        <w:t xml:space="preserve"> matter.</w:t>
      </w:r>
      <w:r w:rsidRPr="0062117F">
        <w:rPr>
          <w:rStyle w:val="FootnoteReference"/>
        </w:rPr>
        <w:footnoteReference w:id="93"/>
      </w:r>
    </w:p>
    <w:p w14:paraId="7193CF69" w14:textId="77777777" w:rsidR="00241F84" w:rsidRPr="0062117F" w:rsidRDefault="00241F84" w:rsidP="00241F84">
      <w:pPr>
        <w:pStyle w:val="RegSingleTxtG"/>
      </w:pPr>
      <w:r w:rsidRPr="0062117F">
        <w:t>The SBI reaffirmed the value of substantive contributions from observer organizations for achieving ambitious outcomes in the UNFCCC process.</w:t>
      </w:r>
    </w:p>
    <w:p w14:paraId="4E88F1F8" w14:textId="77777777" w:rsidR="00241F84" w:rsidRPr="0062117F" w:rsidRDefault="00241F84" w:rsidP="00241F84">
      <w:pPr>
        <w:pStyle w:val="RegSingleTxtG"/>
      </w:pPr>
      <w:r w:rsidRPr="0062117F">
        <w:t>The SBI took note of the significant increase in the number of observer organizations admitted to the UNFCCC process at recent sessions of the COP and the associated challenges in ensuring their meaningful participation therein, including regional imbalance.</w:t>
      </w:r>
    </w:p>
    <w:p w14:paraId="76B796A0" w14:textId="77777777" w:rsidR="00241F84" w:rsidRPr="0062117F" w:rsidRDefault="00241F84" w:rsidP="00241F84">
      <w:pPr>
        <w:pStyle w:val="RegSingleTxtG"/>
      </w:pPr>
      <w:r w:rsidRPr="0062117F">
        <w:t>The SBI welcomed the exchange of views among Parties at this session on</w:t>
      </w:r>
      <w:bookmarkStart w:id="174" w:name="_Ref167120233"/>
      <w:r w:rsidRPr="0062117F">
        <w:t xml:space="preserve"> options for increasing the participation of observer organizations from developing countries, informed by the technical paper prepared by the secretariat.</w:t>
      </w:r>
      <w:r w:rsidRPr="0062117F">
        <w:rPr>
          <w:rStyle w:val="FootnoteReference"/>
        </w:rPr>
        <w:footnoteReference w:id="94"/>
      </w:r>
      <w:bookmarkEnd w:id="174"/>
      <w:r>
        <w:t xml:space="preserve"> The SBI recognized that developing countries form the majority of underrepresented regions for observer organizations admitted to the UNFCCC process.</w:t>
      </w:r>
    </w:p>
    <w:p w14:paraId="18672340" w14:textId="6529CD50" w:rsidR="007F181B" w:rsidRDefault="00241F84" w:rsidP="00241F84">
      <w:pPr>
        <w:pStyle w:val="RegSingleTxtG"/>
      </w:pPr>
      <w:bookmarkStart w:id="175" w:name="_Ref172044344"/>
      <w:r w:rsidRPr="0062117F">
        <w:t>To ensure open, inclusive and meaningful observer engagement in the face of an increasing number of admitted observer organizations, while fully preserving and respecting the Party-driven nature of the UNFCCC process and ensuring alignment with the draft rules of procedure being applied, the SBI took note of the views provided by Parties and observer organizations, and highlighted the following existing and additional practices and steps for engaging observers, subject to the availability of financial resources and while increasing the participation of observer organizations from underrepresented regions</w:t>
      </w:r>
      <w:r>
        <w:t>:</w:t>
      </w:r>
      <w:bookmarkEnd w:id="175"/>
    </w:p>
    <w:p w14:paraId="5B644BDF" w14:textId="5C42604A" w:rsidR="00241F84" w:rsidRDefault="005F4920" w:rsidP="00241F84">
      <w:pPr>
        <w:pStyle w:val="RegSingleTxtG2"/>
      </w:pPr>
      <w:r>
        <w:t xml:space="preserve">Recommending </w:t>
      </w:r>
      <w:r w:rsidR="00BC658A" w:rsidRPr="0062117F">
        <w:t xml:space="preserve">that current and incoming </w:t>
      </w:r>
      <w:r w:rsidR="003E3418">
        <w:t>COP</w:t>
      </w:r>
      <w:r w:rsidR="00BC658A" w:rsidRPr="0062117F">
        <w:t xml:space="preserve"> Presidencies</w:t>
      </w:r>
      <w:r w:rsidR="00BC658A">
        <w:t>:</w:t>
      </w:r>
    </w:p>
    <w:p w14:paraId="49041265" w14:textId="77777777" w:rsidR="003815CD" w:rsidRPr="0062117F" w:rsidRDefault="003815CD" w:rsidP="003815CD">
      <w:pPr>
        <w:pStyle w:val="RegSingleTxtG3"/>
      </w:pPr>
      <w:r w:rsidRPr="0062117F">
        <w:t>Ensure open, inclusive and meaningful engagement of observer organizations in the lead-up to, during and after sessions of the COP</w:t>
      </w:r>
      <w:r w:rsidRPr="0062117F" w:rsidDel="00601594">
        <w:t xml:space="preserve"> </w:t>
      </w:r>
      <w:r w:rsidRPr="0062117F">
        <w:t>in terms of both logistical and accessibility arrangements and engagement opportunities;</w:t>
      </w:r>
    </w:p>
    <w:p w14:paraId="3C427EE3" w14:textId="77777777" w:rsidR="003815CD" w:rsidRPr="0062117F" w:rsidRDefault="003815CD" w:rsidP="003815CD">
      <w:pPr>
        <w:pStyle w:val="RegSingleTxtG3"/>
      </w:pPr>
      <w:r w:rsidRPr="0062117F">
        <w:t>Continue to increase the engagement of observer organizations, particularly organizations from underrepresented regions and organizations for children and youth, Indigenous Peoples and women and gender, in Presidency initiatives and events;</w:t>
      </w:r>
    </w:p>
    <w:p w14:paraId="233B1C92" w14:textId="6966B46E" w:rsidR="00BC658A" w:rsidRDefault="003815CD" w:rsidP="003815CD">
      <w:pPr>
        <w:pStyle w:val="RegSingleTxtG3"/>
      </w:pPr>
      <w:r w:rsidRPr="0062117F">
        <w:t xml:space="preserve">Increase intervention opportunities for </w:t>
      </w:r>
      <w:r>
        <w:t>observer</w:t>
      </w:r>
      <w:r w:rsidR="6C46B3BF">
        <w:t xml:space="preserve"> organization</w:t>
      </w:r>
      <w:r>
        <w:t>s</w:t>
      </w:r>
      <w:r w:rsidRPr="0062117F">
        <w:t xml:space="preserve"> at meetings and make the best use of their inputs, including submissions;</w:t>
      </w:r>
    </w:p>
    <w:p w14:paraId="3ECD7B1B" w14:textId="44945392" w:rsidR="003815CD" w:rsidRDefault="00541891" w:rsidP="003815CD">
      <w:pPr>
        <w:pStyle w:val="RegSingleTxtG2"/>
      </w:pPr>
      <w:r w:rsidRPr="0062117F">
        <w:t xml:space="preserve">Recommending that the presiding officers, co-chairs and co-facilitators, as applicable, of the governing bodies, the subsidiary bodies, UNFCCC constituted bodies and work programmes </w:t>
      </w:r>
      <w:r>
        <w:t>e</w:t>
      </w:r>
      <w:r w:rsidRPr="0062117F">
        <w:t xml:space="preserve">ncourage Parties to ensure at UNFCCC meetings and events </w:t>
      </w:r>
      <w:r>
        <w:t xml:space="preserve">that </w:t>
      </w:r>
      <w:r w:rsidRPr="0062117F">
        <w:t>adequate time is available for interventions from observer organizations, particularly for agenda items related to observer engagement;</w:t>
      </w:r>
    </w:p>
    <w:p w14:paraId="08FEC8F2" w14:textId="7C858B3D" w:rsidR="00F042F3" w:rsidRDefault="00F042F3" w:rsidP="003815CD">
      <w:pPr>
        <w:pStyle w:val="RegSingleTxtG2"/>
      </w:pPr>
      <w:r>
        <w:t>Encouraging all Parties to:</w:t>
      </w:r>
    </w:p>
    <w:p w14:paraId="5B650CD0" w14:textId="77777777" w:rsidR="00142DF4" w:rsidRPr="00127D3F" w:rsidRDefault="00142DF4" w:rsidP="00142DF4">
      <w:pPr>
        <w:pStyle w:val="RegSingleTxtG3"/>
        <w:rPr>
          <w:spacing w:val="-3"/>
        </w:rPr>
      </w:pPr>
      <w:r w:rsidRPr="00127D3F">
        <w:rPr>
          <w:spacing w:val="-3"/>
        </w:rPr>
        <w:t>Enhance the engagement of observer organizations to enable exchange of more varied views on substantive issues, while maintaining gender balance among participants;</w:t>
      </w:r>
    </w:p>
    <w:p w14:paraId="4EA96021" w14:textId="77777777" w:rsidR="00142DF4" w:rsidRPr="0062117F" w:rsidRDefault="00142DF4" w:rsidP="00142DF4">
      <w:pPr>
        <w:pStyle w:val="RegSingleTxtG3"/>
      </w:pPr>
      <w:r w:rsidRPr="0062117F">
        <w:t>Consider developing capacity-building initiatives for observer organizations, particularly organizations from underrepresented regions and organizations for children and youth, Indigenous Peoples, and women and gender;</w:t>
      </w:r>
    </w:p>
    <w:p w14:paraId="4A82E37F" w14:textId="52D9A04A" w:rsidR="00F042F3" w:rsidRDefault="00142DF4" w:rsidP="00142DF4">
      <w:pPr>
        <w:pStyle w:val="RegSingleTxtG3"/>
      </w:pPr>
      <w:r w:rsidRPr="0062117F">
        <w:t xml:space="preserve">Consider </w:t>
      </w:r>
      <w:r>
        <w:t>improving time management of meetings with a view to</w:t>
      </w:r>
      <w:r w:rsidRPr="0062117F">
        <w:t xml:space="preserve"> enabling the nine constituencies of non-governmental organizations to deliver short interventions at meetings on agenda items related to observer engagement;</w:t>
      </w:r>
    </w:p>
    <w:p w14:paraId="33585D83" w14:textId="63B10292" w:rsidR="00142DF4" w:rsidRDefault="00B84FB6" w:rsidP="00142DF4">
      <w:pPr>
        <w:pStyle w:val="RegSingleTxtG2"/>
      </w:pPr>
      <w:bookmarkStart w:id="176" w:name="_Ref170289066"/>
      <w:r>
        <w:t>Requesting the secretariat to:</w:t>
      </w:r>
      <w:bookmarkEnd w:id="176"/>
    </w:p>
    <w:p w14:paraId="586C7EE3" w14:textId="18D23064" w:rsidR="0007719C" w:rsidRPr="0062117F" w:rsidRDefault="0007719C" w:rsidP="0007719C">
      <w:pPr>
        <w:pStyle w:val="RegSingleTxtG3"/>
      </w:pPr>
      <w:r w:rsidRPr="0062117F">
        <w:t>Report back to SBI 62 on the follow-up</w:t>
      </w:r>
      <w:r>
        <w:t xml:space="preserve"> in relation</w:t>
      </w:r>
      <w:r w:rsidRPr="0062117F">
        <w:t xml:space="preserve"> </w:t>
      </w:r>
      <w:r>
        <w:t xml:space="preserve">to this </w:t>
      </w:r>
      <w:r w:rsidRPr="0062117F">
        <w:t xml:space="preserve">paragraph and explore further technical measures to facilitate the engagement of a broad range of observer organizations in sessions in the face of the increasing number of admitted observer organizations, </w:t>
      </w:r>
      <w:r w:rsidR="4CABB87B">
        <w:t>subject to</w:t>
      </w:r>
      <w:r w:rsidRPr="0062117F">
        <w:t xml:space="preserve"> the availability of financial resources; </w:t>
      </w:r>
    </w:p>
    <w:p w14:paraId="554CB1DD" w14:textId="483BB49A" w:rsidR="0007719C" w:rsidRPr="0062117F" w:rsidRDefault="0007719C" w:rsidP="0007719C">
      <w:pPr>
        <w:pStyle w:val="RegSingleTxtG3"/>
      </w:pPr>
      <w:r w:rsidRPr="0062117F">
        <w:t xml:space="preserve">Consider making available detailed information on </w:t>
      </w:r>
      <w:r>
        <w:t xml:space="preserve">the </w:t>
      </w:r>
      <w:r w:rsidRPr="0062117F">
        <w:t xml:space="preserve">distribution of regional presence among </w:t>
      </w:r>
      <w:r>
        <w:t>observer</w:t>
      </w:r>
      <w:r w:rsidR="52D6F8C7">
        <w:t xml:space="preserve"> organization</w:t>
      </w:r>
      <w:r>
        <w:t>s</w:t>
      </w:r>
      <w:r w:rsidRPr="0062117F">
        <w:t xml:space="preserve"> at sessions of the COP;</w:t>
      </w:r>
    </w:p>
    <w:p w14:paraId="7A505E99" w14:textId="77777777" w:rsidR="0007719C" w:rsidRPr="0062117F" w:rsidRDefault="0007719C" w:rsidP="0007719C">
      <w:pPr>
        <w:pStyle w:val="RegSingleTxtG3"/>
      </w:pPr>
      <w:r w:rsidRPr="0062117F">
        <w:t>Continue taking administrative measures to encourage a more diverse representation of observer organizations and to consider opportunities to enhance participation of observer organizations, such as through undertaking capacity</w:t>
      </w:r>
      <w:r>
        <w:t>-</w:t>
      </w:r>
      <w:r w:rsidRPr="0062117F">
        <w:t>building activities as regards procedures for observer participation and engagement, in particular for organizations from underrepresented regions</w:t>
      </w:r>
      <w:r>
        <w:t>;</w:t>
      </w:r>
    </w:p>
    <w:p w14:paraId="603EBED3" w14:textId="7E2CEF0A" w:rsidR="00B84FB6" w:rsidRDefault="0007719C" w:rsidP="001F650C">
      <w:pPr>
        <w:pStyle w:val="RegSingleTxtG3"/>
      </w:pPr>
      <w:r w:rsidRPr="0062117F">
        <w:t xml:space="preserve">Prioritize assessment of applications for admission </w:t>
      </w:r>
      <w:r>
        <w:t>of observer organizations</w:t>
      </w:r>
      <w:r w:rsidRPr="0062117F">
        <w:t xml:space="preserve"> from </w:t>
      </w:r>
      <w:r>
        <w:t xml:space="preserve">the </w:t>
      </w:r>
      <w:r w:rsidRPr="0062117F">
        <w:t>regions of the incoming COP Presidencies, taking into consideration observer organizations from underrepresented regions.</w:t>
      </w:r>
    </w:p>
    <w:p w14:paraId="7E19780B" w14:textId="77777777" w:rsidR="00BE1D60" w:rsidRPr="0062117F" w:rsidRDefault="00BE1D60" w:rsidP="00BE1D60">
      <w:pPr>
        <w:pStyle w:val="RegSingleTxtG"/>
      </w:pPr>
      <w:r w:rsidRPr="0062117F">
        <w:t xml:space="preserve">The SBI noted the importance of financial resources for the impactful engagement of observer organizations, in particular those from underrepresented regions. </w:t>
      </w:r>
    </w:p>
    <w:p w14:paraId="13AC13A4" w14:textId="51CC4CAE" w:rsidR="005E1C69" w:rsidRPr="0062117F" w:rsidRDefault="005E1C69" w:rsidP="005E1C69">
      <w:pPr>
        <w:pStyle w:val="RegSingleTxtG"/>
      </w:pPr>
      <w:r w:rsidRPr="0062117F">
        <w:t xml:space="preserve">The SBI took note of the estimated budgetary implications of the activities to be undertaken by the secretariat referred to in paragraphs </w:t>
      </w:r>
      <w:r w:rsidRPr="00655E75">
        <w:rPr>
          <w:cs/>
        </w:rPr>
        <w:t>‎</w:t>
      </w:r>
      <w:r w:rsidR="0000094E">
        <w:rPr>
          <w:cs/>
        </w:rPr>
        <w:t>‎</w:t>
      </w:r>
      <w:r w:rsidR="0000094E">
        <w:t xml:space="preserve">193, </w:t>
      </w:r>
      <w:r w:rsidR="0000094E">
        <w:rPr>
          <w:cs/>
        </w:rPr>
        <w:t>‎</w:t>
      </w:r>
      <w:r w:rsidR="0000094E">
        <w:t>196</w:t>
      </w:r>
      <w:r w:rsidR="00F11F8F" w:rsidRPr="00655E75">
        <w:t xml:space="preserve"> </w:t>
      </w:r>
      <w:r w:rsidRPr="00655E75">
        <w:t xml:space="preserve">and </w:t>
      </w:r>
      <w:r w:rsidR="0000094E">
        <w:rPr>
          <w:cs/>
        </w:rPr>
        <w:t>‎</w:t>
      </w:r>
      <w:r w:rsidR="000E6A06">
        <w:rPr>
          <w:cs/>
        </w:rPr>
        <w:t>‎</w:t>
      </w:r>
      <w:r w:rsidR="000E6A06">
        <w:t>201(d)</w:t>
      </w:r>
      <w:r w:rsidRPr="00655E75">
        <w:t>(i–iii) abov</w:t>
      </w:r>
      <w:r w:rsidRPr="0062117F">
        <w:t>e.</w:t>
      </w:r>
    </w:p>
    <w:p w14:paraId="163CCB86" w14:textId="4B7A30FA" w:rsidR="001F650C" w:rsidRPr="007F181B" w:rsidRDefault="005E1C69" w:rsidP="005E1C69">
      <w:pPr>
        <w:pStyle w:val="RegSingleTxtG"/>
      </w:pPr>
      <w:r w:rsidRPr="0062117F">
        <w:t>It requested that the actions of the secretariat called for in these conclusions be undertaken subject to the availability of financial resources.</w:t>
      </w:r>
    </w:p>
    <w:p w14:paraId="7C8C4C4D" w14:textId="0A4E44EB" w:rsidR="00CA50F6" w:rsidRDefault="00D60577" w:rsidP="00CA50F6">
      <w:pPr>
        <w:pStyle w:val="RegHChG"/>
        <w:rPr>
          <w:b w:val="0"/>
          <w:bCs/>
          <w:sz w:val="20"/>
        </w:rPr>
      </w:pPr>
      <w:bookmarkStart w:id="177" w:name="_Toc171497915"/>
      <w:bookmarkStart w:id="178" w:name="_Toc171498269"/>
      <w:bookmarkStart w:id="179" w:name="_Toc171517554"/>
      <w:r>
        <w:t>Gender and climate change</w:t>
      </w:r>
      <w:r w:rsidR="00CA50F6">
        <w:t xml:space="preserve"> </w:t>
      </w:r>
      <w:r w:rsidR="00CA50F6">
        <w:br/>
      </w:r>
      <w:r w:rsidR="00CA50F6" w:rsidRPr="00B31F2A">
        <w:rPr>
          <w:b w:val="0"/>
          <w:bCs/>
          <w:sz w:val="20"/>
        </w:rPr>
        <w:t xml:space="preserve">(Agenda item </w:t>
      </w:r>
      <w:r w:rsidR="00DA6033" w:rsidRPr="00B31F2A">
        <w:rPr>
          <w:b w:val="0"/>
          <w:bCs/>
          <w:sz w:val="20"/>
        </w:rPr>
        <w:t>1</w:t>
      </w:r>
      <w:r w:rsidR="00CA50F6" w:rsidRPr="00B31F2A">
        <w:rPr>
          <w:b w:val="0"/>
          <w:bCs/>
          <w:sz w:val="20"/>
        </w:rPr>
        <w:t>7)</w:t>
      </w:r>
      <w:bookmarkEnd w:id="177"/>
      <w:bookmarkEnd w:id="178"/>
      <w:bookmarkEnd w:id="179"/>
    </w:p>
    <w:p w14:paraId="009AAA99" w14:textId="232F99D5" w:rsidR="00291955" w:rsidRPr="00291955" w:rsidRDefault="00291955" w:rsidP="00291955">
      <w:pPr>
        <w:pStyle w:val="RegH23G"/>
      </w:pPr>
      <w:bookmarkStart w:id="180" w:name="_Hlk169781449"/>
      <w:r w:rsidRPr="00291955">
        <w:t>Proceedings</w:t>
      </w:r>
    </w:p>
    <w:bookmarkEnd w:id="180"/>
    <w:p w14:paraId="25150578" w14:textId="2F6ECD44" w:rsidR="00452D4A" w:rsidRPr="00452D4A" w:rsidRDefault="00452D4A" w:rsidP="00452D4A">
      <w:pPr>
        <w:pStyle w:val="RegSingleTxtG"/>
      </w:pPr>
      <w:r w:rsidRPr="00452D4A">
        <w:t>At its 1</w:t>
      </w:r>
      <w:r w:rsidRPr="009405E2">
        <w:rPr>
          <w:vertAlign w:val="superscript"/>
        </w:rPr>
        <w:t>st</w:t>
      </w:r>
      <w:r w:rsidRPr="00452D4A">
        <w:t xml:space="preserve"> meeting, the SBI agreed to consider this matter in informal consultations co</w:t>
      </w:r>
      <w:r w:rsidR="00DC3A6E">
        <w:t>-</w:t>
      </w:r>
      <w:r w:rsidRPr="00452D4A">
        <w:t>facilitated by</w:t>
      </w:r>
      <w:r w:rsidR="00D25481" w:rsidRPr="00D25481">
        <w:t xml:space="preserve"> Angela Ebeleke (Democratic Republic of </w:t>
      </w:r>
      <w:r w:rsidR="00DC3A6E">
        <w:t xml:space="preserve">the </w:t>
      </w:r>
      <w:r w:rsidR="00D25481" w:rsidRPr="00D25481">
        <w:t>Congo) and Marc-André Lafrance (Canada)</w:t>
      </w:r>
      <w:r w:rsidRPr="00452D4A">
        <w:t>.</w:t>
      </w:r>
      <w:r w:rsidR="00F9368C">
        <w:t xml:space="preserve"> </w:t>
      </w:r>
      <w:r w:rsidR="00F9368C" w:rsidRPr="00053BE8">
        <w:t xml:space="preserve">At its </w:t>
      </w:r>
      <w:r w:rsidR="00F9368C">
        <w:t>3</w:t>
      </w:r>
      <w:r w:rsidR="00F9368C" w:rsidRPr="00B97D10">
        <w:rPr>
          <w:vertAlign w:val="superscript"/>
        </w:rPr>
        <w:t>rd</w:t>
      </w:r>
      <w:r w:rsidR="00F9368C" w:rsidRPr="00053BE8">
        <w:t xml:space="preserve"> meeting, the SBI considered and adopted the conclusions below</w:t>
      </w:r>
      <w:r w:rsidR="00F9368C">
        <w:t>.</w:t>
      </w:r>
    </w:p>
    <w:p w14:paraId="60398DF1" w14:textId="77777777" w:rsidR="0052362E" w:rsidRPr="0052362E" w:rsidRDefault="0052362E" w:rsidP="0052362E">
      <w:pPr>
        <w:pStyle w:val="RegH23G"/>
      </w:pPr>
      <w:r w:rsidRPr="0052362E">
        <w:t>Conclusions</w:t>
      </w:r>
    </w:p>
    <w:p w14:paraId="26F63E50" w14:textId="07F63373" w:rsidR="00C6084E" w:rsidRDefault="00070EF9" w:rsidP="00C6084E">
      <w:pPr>
        <w:pStyle w:val="RegSingleTxtG"/>
      </w:pPr>
      <w:r>
        <w:t xml:space="preserve">The SBI initiated </w:t>
      </w:r>
      <w:r w:rsidR="001B497D">
        <w:t xml:space="preserve">the final review </w:t>
      </w:r>
      <w:r w:rsidR="00FE20BB">
        <w:t xml:space="preserve">of the implementation </w:t>
      </w:r>
      <w:r w:rsidR="00461FF4" w:rsidRPr="00B31C90">
        <w:t>of the enhanced Lima work programme on gender and its gender action plan,</w:t>
      </w:r>
      <w:r w:rsidR="00461FF4" w:rsidRPr="00B31C90">
        <w:rPr>
          <w:rStyle w:val="FootnoteReference"/>
        </w:rPr>
        <w:footnoteReference w:id="95"/>
      </w:r>
      <w:r w:rsidR="00461FF4" w:rsidRPr="00B31C90">
        <w:t xml:space="preserve"> starting with consideration of the work programme.</w:t>
      </w:r>
    </w:p>
    <w:p w14:paraId="00864036" w14:textId="09BCEAA1" w:rsidR="00CD45E2" w:rsidRDefault="00587F88" w:rsidP="00C6084E">
      <w:pPr>
        <w:pStyle w:val="RegSingleTxtG"/>
      </w:pPr>
      <w:r>
        <w:rPr>
          <w:rStyle w:val="ui-provider"/>
        </w:rPr>
        <w:t>The SBI agreed to continue consideration of this matter at SBI 61 on the basis of the draft text prepared for this agenda item at this session</w:t>
      </w:r>
      <w:r>
        <w:rPr>
          <w:rStyle w:val="FootnoteReference"/>
        </w:rPr>
        <w:footnoteReference w:id="96"/>
      </w:r>
      <w:r>
        <w:rPr>
          <w:rStyle w:val="ui-provider"/>
        </w:rPr>
        <w:t xml:space="preserve"> with a view to recommending a draft decision thereon for consideration and adoption </w:t>
      </w:r>
      <w:r w:rsidR="000D273A">
        <w:rPr>
          <w:rStyle w:val="ui-provider"/>
        </w:rPr>
        <w:t>at</w:t>
      </w:r>
      <w:r>
        <w:rPr>
          <w:rStyle w:val="ui-provider"/>
        </w:rPr>
        <w:t xml:space="preserve"> COP 29.</w:t>
      </w:r>
    </w:p>
    <w:p w14:paraId="5ACA7B22" w14:textId="6998D3D3" w:rsidR="00B56CD1" w:rsidRDefault="00463D85" w:rsidP="00B56CD1">
      <w:pPr>
        <w:pStyle w:val="RegHChG"/>
        <w:rPr>
          <w:b w:val="0"/>
        </w:rPr>
      </w:pPr>
      <w:bookmarkStart w:id="181" w:name="_Toc171497916"/>
      <w:bookmarkStart w:id="182" w:name="_Toc171498270"/>
      <w:bookmarkStart w:id="183" w:name="_Toc171517555"/>
      <w:r>
        <w:t>Matters relating to Action for Climate Empowerment</w:t>
      </w:r>
      <w:r w:rsidR="00B56CD1">
        <w:t xml:space="preserve"> </w:t>
      </w:r>
      <w:r w:rsidR="00B56CD1">
        <w:br/>
      </w:r>
      <w:r w:rsidR="00B56CD1" w:rsidRPr="00463D85">
        <w:rPr>
          <w:b w:val="0"/>
          <w:sz w:val="20"/>
        </w:rPr>
        <w:t>(Agenda item 1</w:t>
      </w:r>
      <w:r w:rsidR="00F17893" w:rsidRPr="00463D85">
        <w:rPr>
          <w:b w:val="0"/>
          <w:sz w:val="20"/>
        </w:rPr>
        <w:t>8</w:t>
      </w:r>
      <w:r w:rsidR="00B56CD1" w:rsidRPr="00463D85">
        <w:rPr>
          <w:b w:val="0"/>
          <w:sz w:val="20"/>
        </w:rPr>
        <w:t>)</w:t>
      </w:r>
      <w:bookmarkEnd w:id="181"/>
      <w:bookmarkEnd w:id="182"/>
      <w:bookmarkEnd w:id="183"/>
    </w:p>
    <w:p w14:paraId="09D7472A" w14:textId="4131FACC" w:rsidR="00FA22CB" w:rsidRDefault="006C2D0C" w:rsidP="00FA22CB">
      <w:pPr>
        <w:pStyle w:val="RegSingleTxtG"/>
      </w:pPr>
      <w:r w:rsidRPr="006C2D0C">
        <w:t>At its 1</w:t>
      </w:r>
      <w:r w:rsidRPr="009405E2">
        <w:rPr>
          <w:vertAlign w:val="superscript"/>
        </w:rPr>
        <w:t>st</w:t>
      </w:r>
      <w:r w:rsidRPr="006C2D0C">
        <w:t xml:space="preserve"> meeting, the SBI agreed to consider this matter in informal consultations co</w:t>
      </w:r>
      <w:r w:rsidR="00D826DA">
        <w:t>-</w:t>
      </w:r>
      <w:r w:rsidRPr="006C2D0C">
        <w:t xml:space="preserve">facilitated by </w:t>
      </w:r>
      <w:r w:rsidR="00BB6342" w:rsidRPr="00BB6342">
        <w:t>Pemy Gasela (South Africa) and Arne Riedel (Germany).</w:t>
      </w:r>
    </w:p>
    <w:p w14:paraId="04FEC0C5" w14:textId="77777777" w:rsidR="00115E7E" w:rsidRDefault="009028C3" w:rsidP="00FA22CB">
      <w:pPr>
        <w:pStyle w:val="RegSingleTxtG"/>
      </w:pPr>
      <w:r>
        <w:t xml:space="preserve">The SBI considered the 2023 summary report by the secretariat on progress in implementing </w:t>
      </w:r>
      <w:r w:rsidR="008404D3">
        <w:t>activities under the Glasgow work programme on Action for Climate Empowerment.</w:t>
      </w:r>
      <w:r w:rsidR="008404D3">
        <w:rPr>
          <w:rStyle w:val="FootnoteReference"/>
        </w:rPr>
        <w:footnoteReference w:id="97"/>
      </w:r>
      <w:r w:rsidR="008404D3">
        <w:t xml:space="preserve"> </w:t>
      </w:r>
    </w:p>
    <w:p w14:paraId="7D20A53E" w14:textId="4E186D27" w:rsidR="00B83CB1" w:rsidRPr="00FA22CB" w:rsidRDefault="00B83CB1" w:rsidP="00FA22CB">
      <w:pPr>
        <w:pStyle w:val="RegSingleTxtG"/>
      </w:pPr>
      <w:r>
        <w:t>At its 3</w:t>
      </w:r>
      <w:r w:rsidRPr="00B83CB1">
        <w:rPr>
          <w:vertAlign w:val="superscript"/>
        </w:rPr>
        <w:t>rd</w:t>
      </w:r>
      <w:r>
        <w:t xml:space="preserve"> meeting, the SBI </w:t>
      </w:r>
      <w:r w:rsidR="0034785E">
        <w:t xml:space="preserve">agreed to continue </w:t>
      </w:r>
      <w:r w:rsidR="00913C3D">
        <w:t xml:space="preserve">consideration </w:t>
      </w:r>
      <w:r w:rsidR="00066D1F">
        <w:t xml:space="preserve">of </w:t>
      </w:r>
      <w:r w:rsidR="00560B82">
        <w:t xml:space="preserve">this </w:t>
      </w:r>
      <w:r w:rsidR="00066D1F">
        <w:t>matter at SBI 61 taking into account the informal note prepared by the co-facilitators for this agenda item at this session.</w:t>
      </w:r>
      <w:r w:rsidR="00066D1F">
        <w:rPr>
          <w:rStyle w:val="FootnoteReference"/>
        </w:rPr>
        <w:footnoteReference w:id="98"/>
      </w:r>
    </w:p>
    <w:p w14:paraId="011802A4" w14:textId="59BB86D5" w:rsidR="00B56CD1" w:rsidRDefault="00AB2114" w:rsidP="00B56CD1">
      <w:pPr>
        <w:pStyle w:val="RegHChG"/>
        <w:rPr>
          <w:b w:val="0"/>
          <w:sz w:val="20"/>
        </w:rPr>
      </w:pPr>
      <w:bookmarkStart w:id="184" w:name="_Toc171497917"/>
      <w:bookmarkStart w:id="185" w:name="_Toc171498271"/>
      <w:bookmarkStart w:id="186" w:name="_Toc171517556"/>
      <w:r w:rsidRPr="0046386F">
        <w:t>Administrative, financial and institutional matters</w:t>
      </w:r>
      <w:r>
        <w:t xml:space="preserve"> </w:t>
      </w:r>
      <w:r w:rsidR="00B56CD1">
        <w:br/>
      </w:r>
      <w:r w:rsidR="00B56CD1" w:rsidRPr="00AB2114">
        <w:rPr>
          <w:b w:val="0"/>
          <w:sz w:val="20"/>
        </w:rPr>
        <w:t>(Agenda item 1</w:t>
      </w:r>
      <w:r w:rsidR="00F17893" w:rsidRPr="00AB2114">
        <w:rPr>
          <w:b w:val="0"/>
          <w:sz w:val="20"/>
        </w:rPr>
        <w:t>9</w:t>
      </w:r>
      <w:r w:rsidR="00B56CD1" w:rsidRPr="00AB2114">
        <w:rPr>
          <w:b w:val="0"/>
          <w:sz w:val="20"/>
        </w:rPr>
        <w:t>)</w:t>
      </w:r>
      <w:bookmarkEnd w:id="184"/>
      <w:bookmarkEnd w:id="185"/>
      <w:bookmarkEnd w:id="186"/>
    </w:p>
    <w:p w14:paraId="0FC136F7" w14:textId="2B89319A" w:rsidR="00A735A9" w:rsidRDefault="009645ED" w:rsidP="00EC1B4C">
      <w:pPr>
        <w:pStyle w:val="RegSingleTxtG"/>
      </w:pPr>
      <w:r w:rsidRPr="009645ED">
        <w:t>At its 1</w:t>
      </w:r>
      <w:r w:rsidRPr="009405E2">
        <w:rPr>
          <w:vertAlign w:val="superscript"/>
        </w:rPr>
        <w:t>st</w:t>
      </w:r>
      <w:r w:rsidRPr="009645ED">
        <w:t xml:space="preserve"> meeting, the SBI agreed to consider this matter in a contact group co-chaired by </w:t>
      </w:r>
      <w:r w:rsidR="00CF18B5" w:rsidRPr="00CF18B5">
        <w:t xml:space="preserve">Gabriela Blatter (Switzerland) and Zita </w:t>
      </w:r>
      <w:r w:rsidR="00D826DA">
        <w:t xml:space="preserve">Kassa </w:t>
      </w:r>
      <w:r w:rsidR="00CF18B5" w:rsidRPr="00CF18B5">
        <w:t>Wilks (Gabon)</w:t>
      </w:r>
      <w:r w:rsidRPr="009645ED">
        <w:t xml:space="preserve">. </w:t>
      </w:r>
    </w:p>
    <w:p w14:paraId="69F5E27B" w14:textId="004A613A" w:rsidR="00EC1B4C" w:rsidRPr="00EC1B4C" w:rsidRDefault="009645ED" w:rsidP="00EC1B4C">
      <w:pPr>
        <w:pStyle w:val="RegSingleTxtG"/>
      </w:pPr>
      <w:r w:rsidRPr="009645ED">
        <w:t xml:space="preserve">At its </w:t>
      </w:r>
      <w:r w:rsidR="007E6EAA">
        <w:t>3</w:t>
      </w:r>
      <w:r w:rsidR="007E6EAA" w:rsidRPr="009405E2">
        <w:rPr>
          <w:vertAlign w:val="superscript"/>
        </w:rPr>
        <w:t>rd</w:t>
      </w:r>
      <w:r w:rsidRPr="009645ED">
        <w:t xml:space="preserve"> meeting, the SBI </w:t>
      </w:r>
      <w:r w:rsidR="00557F05">
        <w:t xml:space="preserve">recommended </w:t>
      </w:r>
      <w:r w:rsidR="00E54F09">
        <w:t xml:space="preserve">draft decisions </w:t>
      </w:r>
      <w:r w:rsidR="00DE7D6B">
        <w:t xml:space="preserve">for consideration and adoption </w:t>
      </w:r>
      <w:r w:rsidR="001F4FB8">
        <w:t xml:space="preserve">at COP 29 </w:t>
      </w:r>
      <w:r w:rsidR="00AA7AFE">
        <w:t>and CMP 19</w:t>
      </w:r>
      <w:r w:rsidRPr="009645ED">
        <w:t>.</w:t>
      </w:r>
      <w:r w:rsidR="001848DD">
        <w:rPr>
          <w:rStyle w:val="FootnoteReference"/>
        </w:rPr>
        <w:footnoteReference w:id="99"/>
      </w:r>
    </w:p>
    <w:p w14:paraId="39E24A43" w14:textId="686E3463" w:rsidR="00B56CD1" w:rsidRDefault="000D6EF5" w:rsidP="00B56CD1">
      <w:pPr>
        <w:pStyle w:val="RegHChG"/>
        <w:rPr>
          <w:b w:val="0"/>
          <w:sz w:val="20"/>
        </w:rPr>
      </w:pPr>
      <w:bookmarkStart w:id="187" w:name="_Toc171497918"/>
      <w:bookmarkStart w:id="188" w:name="_Toc171498272"/>
      <w:bookmarkStart w:id="189" w:name="_Toc171517557"/>
      <w:r w:rsidRPr="0046386F">
        <w:t>Other matters</w:t>
      </w:r>
      <w:r w:rsidR="00B56CD1">
        <w:t xml:space="preserve"> </w:t>
      </w:r>
      <w:r w:rsidR="00B56CD1">
        <w:br/>
      </w:r>
      <w:r w:rsidR="00B56CD1" w:rsidRPr="000D6EF5">
        <w:rPr>
          <w:b w:val="0"/>
          <w:sz w:val="20"/>
        </w:rPr>
        <w:t xml:space="preserve">(Agenda item </w:t>
      </w:r>
      <w:r w:rsidR="005A412B" w:rsidRPr="000D6EF5">
        <w:rPr>
          <w:b w:val="0"/>
          <w:sz w:val="20"/>
        </w:rPr>
        <w:t>20</w:t>
      </w:r>
      <w:r w:rsidR="00B56CD1" w:rsidRPr="000D6EF5">
        <w:rPr>
          <w:b w:val="0"/>
          <w:sz w:val="20"/>
        </w:rPr>
        <w:t>)</w:t>
      </w:r>
      <w:bookmarkEnd w:id="187"/>
      <w:bookmarkEnd w:id="188"/>
      <w:bookmarkEnd w:id="189"/>
    </w:p>
    <w:p w14:paraId="50C45E74" w14:textId="39D9FBDC" w:rsidR="002B3D72" w:rsidRPr="00AD2EC0" w:rsidRDefault="002B3D72" w:rsidP="002B3D72">
      <w:pPr>
        <w:pStyle w:val="RegSingleTxtG"/>
      </w:pPr>
      <w:r w:rsidRPr="00AD2EC0">
        <w:t xml:space="preserve">The </w:t>
      </w:r>
      <w:r>
        <w:t>SBI</w:t>
      </w:r>
      <w:r w:rsidRPr="00AD2EC0">
        <w:t xml:space="preserve"> considered this agenda item at its 1</w:t>
      </w:r>
      <w:r w:rsidRPr="00AD2EC0">
        <w:rPr>
          <w:vertAlign w:val="superscript"/>
        </w:rPr>
        <w:t>st</w:t>
      </w:r>
      <w:r w:rsidRPr="00AD2EC0">
        <w:t xml:space="preserve"> meeting. No other matters were raised.</w:t>
      </w:r>
    </w:p>
    <w:p w14:paraId="5298DF25" w14:textId="2F6FCAAD" w:rsidR="00692338" w:rsidRDefault="00692338" w:rsidP="00692338">
      <w:pPr>
        <w:pStyle w:val="RegHChG"/>
        <w:rPr>
          <w:b w:val="0"/>
          <w:bCs/>
          <w:sz w:val="20"/>
        </w:rPr>
      </w:pPr>
      <w:bookmarkStart w:id="190" w:name="_Toc171497919"/>
      <w:bookmarkStart w:id="191" w:name="_Toc171498273"/>
      <w:bookmarkStart w:id="192" w:name="_Toc171517558"/>
      <w:r>
        <w:t>Closure of and report on the session</w:t>
      </w:r>
      <w:r>
        <w:br/>
      </w:r>
      <w:r>
        <w:rPr>
          <w:b w:val="0"/>
          <w:bCs/>
          <w:sz w:val="20"/>
        </w:rPr>
        <w:t>(Agenda item 21)</w:t>
      </w:r>
      <w:bookmarkEnd w:id="190"/>
      <w:bookmarkEnd w:id="191"/>
      <w:bookmarkEnd w:id="192"/>
    </w:p>
    <w:p w14:paraId="1933AD2D" w14:textId="34AB8C10" w:rsidR="002246CB" w:rsidRPr="002246CB" w:rsidRDefault="002246CB" w:rsidP="002246CB">
      <w:pPr>
        <w:pStyle w:val="RegH23G"/>
      </w:pPr>
      <w:r>
        <w:t xml:space="preserve">Administrative and </w:t>
      </w:r>
      <w:r w:rsidR="00722A68">
        <w:t>b</w:t>
      </w:r>
      <w:r>
        <w:t>udgetary implications</w:t>
      </w:r>
    </w:p>
    <w:p w14:paraId="4DB5649C" w14:textId="39810044" w:rsidR="00692338" w:rsidRDefault="00296ACF" w:rsidP="00692338">
      <w:pPr>
        <w:pStyle w:val="RegSingleTxtG"/>
      </w:pPr>
      <w:r w:rsidRPr="00AD2EC0">
        <w:t>At the 3</w:t>
      </w:r>
      <w:r w:rsidRPr="00DD2B73">
        <w:rPr>
          <w:vertAlign w:val="superscript"/>
        </w:rPr>
        <w:t>rd</w:t>
      </w:r>
      <w:r w:rsidRPr="00AD2EC0">
        <w:t xml:space="preserve"> meeting, a representative of the secretariat informed the </w:t>
      </w:r>
      <w:r w:rsidR="00ED6EDC">
        <w:t>SBI</w:t>
      </w:r>
      <w:r w:rsidRPr="00AD2EC0">
        <w:t xml:space="preserve"> that several activities resulting from the conclusions adopted at this session require additional resources over and above the core budget for the biennium 2024–2025.</w:t>
      </w:r>
      <w:r w:rsidRPr="00AD2EC0">
        <w:rPr>
          <w:rStyle w:val="FootnoteReference"/>
        </w:rPr>
        <w:footnoteReference w:id="100"/>
      </w:r>
      <w:r w:rsidRPr="00AD2EC0">
        <w:t xml:space="preserve"> </w:t>
      </w:r>
      <w:r w:rsidR="0044398B" w:rsidRPr="00AD2EC0">
        <w:t xml:space="preserve">Relevant requests for activities are contained in conclusions adopted under various </w:t>
      </w:r>
      <w:r w:rsidR="0044398B">
        <w:t>SBI</w:t>
      </w:r>
      <w:r w:rsidR="0044398B" w:rsidRPr="00AD2EC0">
        <w:t>, including joint</w:t>
      </w:r>
      <w:r w:rsidR="0044398B">
        <w:t xml:space="preserve"> </w:t>
      </w:r>
      <w:r w:rsidR="0044398B" w:rsidRPr="00AD2EC0">
        <w:t>SBI</w:t>
      </w:r>
      <w:r w:rsidR="00D826DA">
        <w:t>–</w:t>
      </w:r>
      <w:r w:rsidR="0044398B">
        <w:t>SBSTA</w:t>
      </w:r>
      <w:r w:rsidR="0044398B" w:rsidRPr="00AD2EC0">
        <w:t>, agenda items.</w:t>
      </w:r>
    </w:p>
    <w:p w14:paraId="49AFEDF3" w14:textId="17F98130" w:rsidR="002F21C9" w:rsidRDefault="002F21C9" w:rsidP="002F21C9">
      <w:pPr>
        <w:pStyle w:val="RegSingleTxtG"/>
      </w:pPr>
      <w:r w:rsidRPr="00AD2EC0">
        <w:t xml:space="preserve">Under joint </w:t>
      </w:r>
      <w:r>
        <w:t>S</w:t>
      </w:r>
      <w:r w:rsidRPr="00AD2EC0">
        <w:t>BI agenda item 7</w:t>
      </w:r>
      <w:r>
        <w:t xml:space="preserve"> and </w:t>
      </w:r>
      <w:r w:rsidRPr="00AD2EC0">
        <w:t>SBSTA agenda item 9</w:t>
      </w:r>
      <w:r w:rsidR="00D14A3C">
        <w:t>,</w:t>
      </w:r>
      <w:r w:rsidRPr="00AD2EC0">
        <w:t xml:space="preserve"> “United Arab Emirates just transition work programme”, supplementary funding of EUR 45,000 will be required in 2024</w:t>
      </w:r>
      <w:r w:rsidR="00C07D81">
        <w:t>–20</w:t>
      </w:r>
      <w:r w:rsidRPr="00AD2EC0">
        <w:t xml:space="preserve">25 to prepare an annual synthesis report, organize in-session workshops in hybrid format and prepare </w:t>
      </w:r>
      <w:r w:rsidR="001A1AF3">
        <w:t xml:space="preserve">a </w:t>
      </w:r>
      <w:r w:rsidRPr="00AD2EC0">
        <w:t>report on each workshop.</w:t>
      </w:r>
    </w:p>
    <w:p w14:paraId="46B9A658" w14:textId="28925808" w:rsidR="00707C74" w:rsidRPr="0051797E" w:rsidRDefault="00707C74" w:rsidP="002F21C9">
      <w:pPr>
        <w:pStyle w:val="RegSingleTxtG"/>
      </w:pPr>
      <w:r w:rsidRPr="00AD2EC0">
        <w:t>Under joint SBI agenda item 9</w:t>
      </w:r>
      <w:r>
        <w:t xml:space="preserve"> and </w:t>
      </w:r>
      <w:r w:rsidRPr="00AD2EC0">
        <w:t>SBSTA agenda item 11</w:t>
      </w:r>
      <w:r w:rsidR="00D14A3C">
        <w:t>,</w:t>
      </w:r>
      <w:r w:rsidRPr="00AD2EC0">
        <w:t xml:space="preserve"> “Sharm el-Sheikh joint work on implementation of climate action on agriculture and food security”, supplementary funding of EUR 164,000 will be required in 2024 and EUR 242,000 in 2025 to develop the Sharm el-Sheikh online portal, organize in-session workshops and prepare a synthesis report.</w:t>
      </w:r>
    </w:p>
    <w:p w14:paraId="037FD34D" w14:textId="734EE24F" w:rsidR="00DD2B73" w:rsidRPr="00AD2EC0" w:rsidRDefault="00DD2B73" w:rsidP="00DD2B73">
      <w:pPr>
        <w:pStyle w:val="RegSingleTxtG"/>
      </w:pPr>
      <w:r w:rsidRPr="00AD2EC0">
        <w:t xml:space="preserve">Under joint SBI agenda </w:t>
      </w:r>
      <w:r w:rsidR="00C45063">
        <w:t>sub-</w:t>
      </w:r>
      <w:r w:rsidRPr="00AD2EC0">
        <w:t>item 10</w:t>
      </w:r>
      <w:r w:rsidR="00C45063">
        <w:t>(</w:t>
      </w:r>
      <w:r w:rsidRPr="00AD2EC0">
        <w:t>a</w:t>
      </w:r>
      <w:r w:rsidR="00C45063">
        <w:t>)</w:t>
      </w:r>
      <w:r w:rsidR="003F0FF1">
        <w:t xml:space="preserve"> and </w:t>
      </w:r>
      <w:r w:rsidR="003F0FF1" w:rsidRPr="00AD2EC0">
        <w:t xml:space="preserve">SBSTA agenda </w:t>
      </w:r>
      <w:r w:rsidR="00C45063">
        <w:t>sub-</w:t>
      </w:r>
      <w:r w:rsidR="003F0FF1" w:rsidRPr="00AD2EC0">
        <w:t>item 5</w:t>
      </w:r>
      <w:r w:rsidR="00C45063">
        <w:t>(</w:t>
      </w:r>
      <w:r w:rsidR="003F0FF1" w:rsidRPr="00AD2EC0">
        <w:t>a</w:t>
      </w:r>
      <w:r w:rsidR="00C45063">
        <w:t>)</w:t>
      </w:r>
      <w:r w:rsidRPr="00AD2EC0">
        <w:t>, “Matters relating to the global goal on adaptation”, supplementary funding of EUR 627,000 will be required in 2024</w:t>
      </w:r>
      <w:r w:rsidR="00C45063">
        <w:t>–20</w:t>
      </w:r>
      <w:r w:rsidRPr="00AD2EC0">
        <w:t xml:space="preserve">25 to organize three workshops </w:t>
      </w:r>
      <w:r w:rsidR="00040FAE">
        <w:t>in hybrid format</w:t>
      </w:r>
      <w:r w:rsidRPr="00AD2EC0">
        <w:t xml:space="preserve"> under the United Arab Emirates–Belém work programme and </w:t>
      </w:r>
      <w:r w:rsidR="005F2703">
        <w:t xml:space="preserve">to </w:t>
      </w:r>
      <w:r w:rsidRPr="00AD2EC0">
        <w:t>make the final outputs of the technical work available in the official languages</w:t>
      </w:r>
      <w:r w:rsidR="00A8485F">
        <w:t xml:space="preserve"> of the United Nations</w:t>
      </w:r>
      <w:r w:rsidRPr="00AD2EC0">
        <w:t xml:space="preserve">. </w:t>
      </w:r>
    </w:p>
    <w:p w14:paraId="09759190" w14:textId="61473A13" w:rsidR="00DD2B73" w:rsidRDefault="00DD2B73" w:rsidP="00DD2B73">
      <w:pPr>
        <w:pStyle w:val="RegSingleTxtG"/>
      </w:pPr>
      <w:r w:rsidRPr="00AD2EC0">
        <w:t>Under joint SBI agenda item 12</w:t>
      </w:r>
      <w:r w:rsidR="003F0FF1">
        <w:t xml:space="preserve"> and </w:t>
      </w:r>
      <w:r w:rsidR="003F0FF1" w:rsidRPr="00AD2EC0">
        <w:t xml:space="preserve">SBSTA </w:t>
      </w:r>
      <w:r w:rsidR="007A19AD">
        <w:t xml:space="preserve">agenda </w:t>
      </w:r>
      <w:r w:rsidR="003F0FF1" w:rsidRPr="00AD2EC0">
        <w:t>item 6</w:t>
      </w:r>
      <w:r w:rsidRPr="00AD2EC0">
        <w:t xml:space="preserve">, “Terms of reference for the 2024 review of the Warsaw International Mechanism for Loss and Damage associated with Climate Change Impacts”, supplementary funding of EUR 62,000 will be required in 2024 to prepare outputs and summaries to inform the 2024 review </w:t>
      </w:r>
      <w:r w:rsidR="00364267">
        <w:t xml:space="preserve">of the </w:t>
      </w:r>
      <w:r w:rsidRPr="00AD2EC0">
        <w:t xml:space="preserve">WIM and </w:t>
      </w:r>
      <w:r w:rsidR="00364267">
        <w:t>to</w:t>
      </w:r>
      <w:r w:rsidRPr="00AD2EC0">
        <w:t xml:space="preserve"> organize an event </w:t>
      </w:r>
      <w:r w:rsidR="00364267">
        <w:t xml:space="preserve">to be held </w:t>
      </w:r>
      <w:r w:rsidRPr="00AD2EC0">
        <w:t>at SB</w:t>
      </w:r>
      <w:r w:rsidR="00B3372D">
        <w:t xml:space="preserve"> </w:t>
      </w:r>
      <w:r w:rsidRPr="00AD2EC0">
        <w:t>61.</w:t>
      </w:r>
    </w:p>
    <w:p w14:paraId="14493B39" w14:textId="0CB250D1" w:rsidR="00D14A3C" w:rsidRDefault="00057BD4" w:rsidP="00DD2B73">
      <w:pPr>
        <w:pStyle w:val="RegSingleTxtG"/>
      </w:pPr>
      <w:r>
        <w:t>Under agenda item 15, “</w:t>
      </w:r>
      <w:r w:rsidR="00470F17" w:rsidRPr="00470F17">
        <w:t xml:space="preserve">Matters relating to capacity-building”, funding of EUR 33,000 will be required </w:t>
      </w:r>
      <w:r w:rsidR="00123BE8">
        <w:t>in</w:t>
      </w:r>
      <w:r w:rsidR="00470F17" w:rsidRPr="00470F17">
        <w:t xml:space="preserve"> 2025 to prepare a technical report to inform the fifth comprehensive review of the implementation of the framework for capacity-building in developing countries; the estimated requirements will be absorbed within available resources</w:t>
      </w:r>
      <w:r w:rsidR="00470F17">
        <w:t>.</w:t>
      </w:r>
    </w:p>
    <w:p w14:paraId="7FA6DF49" w14:textId="4D789979" w:rsidR="00470F17" w:rsidRDefault="008E32A6" w:rsidP="00DD2B73">
      <w:pPr>
        <w:pStyle w:val="RegSingleTxtG"/>
      </w:pPr>
      <w:r>
        <w:t>Under agenda item 16, “</w:t>
      </w:r>
      <w:r w:rsidR="007530E7" w:rsidRPr="007530E7">
        <w:t>Arrangements for intergovernmental meetings”</w:t>
      </w:r>
      <w:r w:rsidR="00123BE8">
        <w:t>,</w:t>
      </w:r>
      <w:r w:rsidR="007530E7" w:rsidRPr="007530E7">
        <w:t xml:space="preserve"> funding of EUR 826,000 will be required in 2024</w:t>
      </w:r>
      <w:r w:rsidR="00B3372D">
        <w:t>–20</w:t>
      </w:r>
      <w:r w:rsidR="007530E7" w:rsidRPr="007530E7">
        <w:t>25 to prepare a technical paper, increase and report on participation and regional representation of observer organizations at sessions</w:t>
      </w:r>
      <w:r w:rsidR="007B4501">
        <w:t xml:space="preserve"> of the governing and subsidiary bodies</w:t>
      </w:r>
      <w:r w:rsidR="007530E7" w:rsidRPr="007530E7">
        <w:t>, tak</w:t>
      </w:r>
      <w:r w:rsidR="00F10C0C">
        <w:t>e</w:t>
      </w:r>
      <w:r w:rsidR="007530E7" w:rsidRPr="007530E7">
        <w:t xml:space="preserve"> measures to encourage diverse representation, particular</w:t>
      </w:r>
      <w:r w:rsidR="00631525">
        <w:t>ly</w:t>
      </w:r>
      <w:r w:rsidR="007530E7" w:rsidRPr="007530E7">
        <w:t xml:space="preserve"> for organizations from underrepresented regions</w:t>
      </w:r>
      <w:r w:rsidR="00C51705">
        <w:t>,</w:t>
      </w:r>
      <w:r w:rsidR="007530E7" w:rsidRPr="007530E7">
        <w:t xml:space="preserve"> and arrange virtual access and webcasting for mandated events to enhance the inclusivity and transparency of the UNFCCC process</w:t>
      </w:r>
      <w:r w:rsidR="007530E7">
        <w:t>.</w:t>
      </w:r>
    </w:p>
    <w:p w14:paraId="136D4A72" w14:textId="5487D6F8" w:rsidR="007530E7" w:rsidRDefault="0027340B" w:rsidP="00DD2B73">
      <w:pPr>
        <w:pStyle w:val="RegSingleTxtG"/>
      </w:pPr>
      <w:r>
        <w:t xml:space="preserve">Under agenda item 19, </w:t>
      </w:r>
      <w:r w:rsidR="00C51705">
        <w:t>“</w:t>
      </w:r>
      <w:r w:rsidR="00A41367" w:rsidRPr="00A41367">
        <w:t>Administrative, financial and institutional matters”</w:t>
      </w:r>
      <w:r w:rsidR="00B3372D">
        <w:t>,</w:t>
      </w:r>
      <w:r w:rsidR="00A41367" w:rsidRPr="00A41367">
        <w:t xml:space="preserve"> supplementary funding of EUR 137,000 </w:t>
      </w:r>
      <w:r w:rsidR="00D70BEA">
        <w:t>in</w:t>
      </w:r>
      <w:r w:rsidR="00A41367" w:rsidRPr="00A41367">
        <w:t xml:space="preserve"> 2024 and EUR 205,000 </w:t>
      </w:r>
      <w:r w:rsidR="00D70BEA">
        <w:t>in</w:t>
      </w:r>
      <w:r w:rsidR="00A41367" w:rsidRPr="00A41367">
        <w:t xml:space="preserve"> 2025 will be required to prepare quarterly reports on the extent to which the core and supplementary budgets are funded, to update documents on standard costs in advance of SBI 62 and </w:t>
      </w:r>
      <w:r w:rsidR="00182209">
        <w:t>to</w:t>
      </w:r>
      <w:r w:rsidR="00A41367" w:rsidRPr="00A41367">
        <w:t xml:space="preserve"> significantly improve the transparency of t</w:t>
      </w:r>
      <w:r w:rsidR="002A26C1">
        <w:t>he secretariat’</w:t>
      </w:r>
      <w:r w:rsidR="00A41367" w:rsidRPr="00A41367">
        <w:t>s budget management process</w:t>
      </w:r>
      <w:r w:rsidR="00A41367">
        <w:t xml:space="preserve">. </w:t>
      </w:r>
    </w:p>
    <w:p w14:paraId="4D7E64DA" w14:textId="751542E2" w:rsidR="000F7810" w:rsidRPr="00AD2EC0" w:rsidRDefault="000F7810" w:rsidP="000F7810">
      <w:pPr>
        <w:pStyle w:val="RegSingleTxtG"/>
      </w:pPr>
      <w:r w:rsidRPr="00AD2EC0">
        <w:t>Activities newly mandated under agenda items 7, 9</w:t>
      </w:r>
      <w:r w:rsidR="001B0FCA">
        <w:t>, 16</w:t>
      </w:r>
      <w:r w:rsidRPr="00AD2EC0">
        <w:t xml:space="preserve"> and </w:t>
      </w:r>
      <w:r w:rsidR="00B14F3D">
        <w:t>19</w:t>
      </w:r>
      <w:r w:rsidRPr="00AD2EC0">
        <w:t xml:space="preserve"> include recurring or long-term activities </w:t>
      </w:r>
      <w:r w:rsidR="00392545">
        <w:t>and those</w:t>
      </w:r>
      <w:r w:rsidRPr="00AD2EC0">
        <w:t xml:space="preserve"> under </w:t>
      </w:r>
      <w:r w:rsidR="00392545" w:rsidRPr="00AD2EC0">
        <w:t xml:space="preserve">agenda items </w:t>
      </w:r>
      <w:r w:rsidR="00D47F5E">
        <w:t xml:space="preserve">9, </w:t>
      </w:r>
      <w:r w:rsidR="00EE650A">
        <w:t>10(a)</w:t>
      </w:r>
      <w:r w:rsidR="00392545" w:rsidRPr="00AD2EC0">
        <w:t xml:space="preserve">, </w:t>
      </w:r>
      <w:r w:rsidR="00EE650A">
        <w:t>12</w:t>
      </w:r>
      <w:r w:rsidR="00E00243">
        <w:t xml:space="preserve"> and 15 </w:t>
      </w:r>
      <w:r w:rsidR="00392545" w:rsidRPr="00AD2EC0">
        <w:t xml:space="preserve">include short-term or temporary activities </w:t>
      </w:r>
      <w:r w:rsidR="007C402F">
        <w:t>accord</w:t>
      </w:r>
      <w:r w:rsidRPr="00AD2EC0">
        <w:t>ing to the categor</w:t>
      </w:r>
      <w:r w:rsidR="007C402F">
        <w:t>ization</w:t>
      </w:r>
      <w:r w:rsidRPr="00AD2EC0">
        <w:t xml:space="preserve"> established for the UNFCCC budget</w:t>
      </w:r>
      <w:r w:rsidR="004C765E">
        <w:t>.</w:t>
      </w:r>
      <w:bookmarkStart w:id="193" w:name="_Ref170318478"/>
      <w:r w:rsidR="004C765E">
        <w:rPr>
          <w:rStyle w:val="FootnoteReference"/>
        </w:rPr>
        <w:footnoteReference w:id="101"/>
      </w:r>
      <w:bookmarkEnd w:id="193"/>
      <w:r w:rsidRPr="00AD2EC0">
        <w:t xml:space="preserve"> </w:t>
      </w:r>
    </w:p>
    <w:p w14:paraId="5F5391F5" w14:textId="31EFA9A7" w:rsidR="001D44A0" w:rsidRDefault="006451EE" w:rsidP="00DD2B73">
      <w:pPr>
        <w:pStyle w:val="RegSingleTxtG"/>
      </w:pPr>
      <w:r w:rsidRPr="00AD2EC0">
        <w:t>The representative of the secretariat noted that the presented amounts</w:t>
      </w:r>
      <w:r w:rsidR="00644B7A">
        <w:t>,</w:t>
      </w:r>
      <w:r w:rsidRPr="00AD2EC0">
        <w:t xml:space="preserve"> total</w:t>
      </w:r>
      <w:r w:rsidR="00644B7A">
        <w:t>ling</w:t>
      </w:r>
      <w:r w:rsidRPr="00AD2EC0">
        <w:t xml:space="preserve"> EUR </w:t>
      </w:r>
      <w:r>
        <w:t>2.3</w:t>
      </w:r>
      <w:r w:rsidRPr="00AD2EC0">
        <w:t xml:space="preserve"> million</w:t>
      </w:r>
      <w:r w:rsidR="00644B7A">
        <w:t>,</w:t>
      </w:r>
      <w:r w:rsidRPr="00AD2EC0">
        <w:t xml:space="preserve"> are preliminary and based on information available at the time. </w:t>
      </w:r>
      <w:r w:rsidR="00DF5DFA">
        <w:t>The representative</w:t>
      </w:r>
      <w:r w:rsidRPr="00AD2EC0">
        <w:t xml:space="preserve"> also noted that the secretariat is counting on the continued generosity of Parties to provide supplementary funding for these activities in a timely and predictable manner as without such contributions it will be a challenge for the secretariat to provide the requested support</w:t>
      </w:r>
      <w:r w:rsidR="0038096B" w:rsidRPr="0038096B">
        <w:t>.</w:t>
      </w:r>
    </w:p>
    <w:p w14:paraId="6690522C" w14:textId="043249CA" w:rsidR="00151966" w:rsidRPr="0051797E" w:rsidRDefault="005E6234" w:rsidP="00C07D81">
      <w:pPr>
        <w:pStyle w:val="RegSingleTxtG"/>
      </w:pPr>
      <w:r>
        <w:t xml:space="preserve">The representative </w:t>
      </w:r>
      <w:r w:rsidR="00F57D46" w:rsidRPr="00AD2EC0">
        <w:t>concluded by noting that costs for 2026 and beyond will be reviewed in the context of preparing the budget for the biennium 2026–2027</w:t>
      </w:r>
      <w:r w:rsidR="00F57D46">
        <w:t>.</w:t>
      </w:r>
    </w:p>
    <w:p w14:paraId="2A22C59F" w14:textId="469BC621" w:rsidR="00564528" w:rsidRDefault="00620BF7" w:rsidP="00151966">
      <w:pPr>
        <w:pStyle w:val="RegH23G"/>
      </w:pPr>
      <w:r>
        <w:t>Closure of and report on the session</w:t>
      </w:r>
    </w:p>
    <w:p w14:paraId="000336BB" w14:textId="39246443" w:rsidR="00E433B9" w:rsidRPr="003C754A" w:rsidRDefault="00E433B9" w:rsidP="00E433B9">
      <w:pPr>
        <w:pStyle w:val="RegSingleTxtG"/>
        <w:rPr>
          <w:spacing w:val="-2"/>
        </w:rPr>
      </w:pPr>
      <w:r w:rsidRPr="00AD2EC0">
        <w:t>At the 4</w:t>
      </w:r>
      <w:r w:rsidRPr="00E433B9">
        <w:rPr>
          <w:vertAlign w:val="superscript"/>
        </w:rPr>
        <w:t>th</w:t>
      </w:r>
      <w:r w:rsidRPr="00AD2EC0">
        <w:t xml:space="preserve"> meeting of the SB</w:t>
      </w:r>
      <w:r w:rsidR="00652574">
        <w:t>I</w:t>
      </w:r>
      <w:r w:rsidRPr="00AD2EC0">
        <w:t>, held together with the 4</w:t>
      </w:r>
      <w:r w:rsidRPr="00E433B9">
        <w:rPr>
          <w:vertAlign w:val="superscript"/>
        </w:rPr>
        <w:t>th</w:t>
      </w:r>
      <w:r w:rsidRPr="00AD2EC0">
        <w:t xml:space="preserve"> meeting of SB</w:t>
      </w:r>
      <w:r w:rsidR="00652574">
        <w:t>STA</w:t>
      </w:r>
      <w:r w:rsidRPr="00AD2EC0">
        <w:t xml:space="preserve"> 60, </w:t>
      </w:r>
      <w:r>
        <w:t>on 13</w:t>
      </w:r>
      <w:r w:rsidR="006B0156">
        <w:t xml:space="preserve"> </w:t>
      </w:r>
      <w:r>
        <w:t xml:space="preserve">June, </w:t>
      </w:r>
      <w:r w:rsidRPr="00AD2EC0">
        <w:t xml:space="preserve">statements were made by representatives of 25 Parties, including 14 on behalf of groups of Parties: African Group; </w:t>
      </w:r>
      <w:r>
        <w:t xml:space="preserve">AILAC; </w:t>
      </w:r>
      <w:r w:rsidRPr="00AD2EC0">
        <w:t>A</w:t>
      </w:r>
      <w:r>
        <w:t>OSIS</w:t>
      </w:r>
      <w:r w:rsidRPr="00AD2EC0">
        <w:t xml:space="preserve">; Arab Group; Bolivarian Alliance for the Peoples of Our America – People’s Trade Treaty; Brazil, South Africa, India and China; EIG; </w:t>
      </w:r>
      <w:r w:rsidRPr="009F13BB">
        <w:t>EU</w:t>
      </w:r>
      <w:r w:rsidRPr="00AD2EC0">
        <w:t xml:space="preserve"> and its member States; Group of 77 and China</w:t>
      </w:r>
      <w:r>
        <w:t>;</w:t>
      </w:r>
      <w:r w:rsidRPr="00AD2EC0">
        <w:t xml:space="preserve"> </w:t>
      </w:r>
      <w:r w:rsidRPr="00AD2EC0" w:rsidDel="00EE6E25">
        <w:t xml:space="preserve">Group </w:t>
      </w:r>
      <w:r w:rsidRPr="00AD2EC0">
        <w:t>SUR (form</w:t>
      </w:r>
      <w:r>
        <w:t>er</w:t>
      </w:r>
      <w:r w:rsidRPr="00AD2EC0">
        <w:t>ly Argentina, Brazil and Uruguay); L</w:t>
      </w:r>
      <w:r>
        <w:t>DC</w:t>
      </w:r>
      <w:r w:rsidRPr="00AD2EC0">
        <w:t>s; L</w:t>
      </w:r>
      <w:r>
        <w:t>M</w:t>
      </w:r>
      <w:r w:rsidRPr="00AD2EC0">
        <w:t>DCs; Mountain Partnership</w:t>
      </w:r>
      <w:r>
        <w:t>;</w:t>
      </w:r>
      <w:r w:rsidRPr="00AD2EC0">
        <w:t xml:space="preserve"> and Umbrella Group.</w:t>
      </w:r>
      <w:bookmarkStart w:id="194" w:name="_Ref172034240"/>
      <w:r w:rsidRPr="00AD2EC0">
        <w:rPr>
          <w:rStyle w:val="FootnoteReference"/>
        </w:rPr>
        <w:footnoteReference w:id="102"/>
      </w:r>
      <w:bookmarkEnd w:id="194"/>
      <w:r w:rsidRPr="00AD2EC0">
        <w:t xml:space="preserve"> Statements were also made by representatives of eight UNFCCC </w:t>
      </w:r>
      <w:r w:rsidRPr="009F13BB">
        <w:t>NGO</w:t>
      </w:r>
      <w:r>
        <w:t xml:space="preserve"> </w:t>
      </w:r>
      <w:r w:rsidRPr="00AD2EC0">
        <w:t>constituencies: business and industry</w:t>
      </w:r>
      <w:r>
        <w:t>,</w:t>
      </w:r>
      <w:r w:rsidRPr="00AD2EC0">
        <w:t xml:space="preserve"> </w:t>
      </w:r>
      <w:r>
        <w:t xml:space="preserve">children and youth, </w:t>
      </w:r>
      <w:r w:rsidRPr="00AD2EC0">
        <w:t>environmental</w:t>
      </w:r>
      <w:r>
        <w:t>,</w:t>
      </w:r>
      <w:r w:rsidRPr="00AD2EC0">
        <w:t xml:space="preserve"> </w:t>
      </w:r>
      <w:r>
        <w:t>f</w:t>
      </w:r>
      <w:r w:rsidRPr="00AD2EC0">
        <w:t>armers and agricultural</w:t>
      </w:r>
      <w:r>
        <w:t>,</w:t>
      </w:r>
      <w:r w:rsidRPr="00AD2EC0">
        <w:t xml:space="preserve"> research and independent</w:t>
      </w:r>
      <w:r>
        <w:t>, and</w:t>
      </w:r>
      <w:r w:rsidRPr="00AD2EC0" w:rsidDel="00C021A4">
        <w:t xml:space="preserve"> </w:t>
      </w:r>
      <w:r w:rsidRPr="003C754A">
        <w:rPr>
          <w:spacing w:val="-2"/>
        </w:rPr>
        <w:t>trade union NGOs</w:t>
      </w:r>
      <w:r w:rsidR="00FD20B5" w:rsidRPr="003C754A">
        <w:rPr>
          <w:spacing w:val="-2"/>
        </w:rPr>
        <w:t>,</w:t>
      </w:r>
      <w:r w:rsidRPr="003C754A">
        <w:rPr>
          <w:spacing w:val="-2"/>
        </w:rPr>
        <w:t xml:space="preserve"> Indigenous Peoples organizations</w:t>
      </w:r>
      <w:r w:rsidR="00FD20B5" w:rsidRPr="003C754A">
        <w:rPr>
          <w:spacing w:val="-2"/>
        </w:rPr>
        <w:t>,</w:t>
      </w:r>
      <w:r w:rsidRPr="003C754A">
        <w:rPr>
          <w:spacing w:val="-2"/>
        </w:rPr>
        <w:t xml:space="preserve"> and women and gender constituency.</w:t>
      </w:r>
      <w:r w:rsidRPr="003C754A">
        <w:rPr>
          <w:rStyle w:val="FootnoteReference"/>
          <w:spacing w:val="-2"/>
        </w:rPr>
        <w:footnoteReference w:id="103"/>
      </w:r>
      <w:r w:rsidRPr="003C754A">
        <w:rPr>
          <w:spacing w:val="-2"/>
        </w:rPr>
        <w:t xml:space="preserve"> </w:t>
      </w:r>
    </w:p>
    <w:p w14:paraId="16574761" w14:textId="5C1C1318" w:rsidR="00E433B9" w:rsidRPr="00AD2EC0" w:rsidRDefault="00E433B9" w:rsidP="00E433B9">
      <w:pPr>
        <w:pStyle w:val="RegSingleTxtG"/>
      </w:pPr>
      <w:r w:rsidRPr="00AD2EC0">
        <w:t>At the 5</w:t>
      </w:r>
      <w:r w:rsidRPr="00E433B9">
        <w:rPr>
          <w:vertAlign w:val="superscript"/>
        </w:rPr>
        <w:t>th</w:t>
      </w:r>
      <w:r w:rsidRPr="00AD2EC0">
        <w:t xml:space="preserve"> meeting of the </w:t>
      </w:r>
      <w:r w:rsidR="00BB572B">
        <w:t>SBI</w:t>
      </w:r>
      <w:r w:rsidRPr="00AD2EC0">
        <w:t>, held together with the 5</w:t>
      </w:r>
      <w:r w:rsidRPr="00E433B9">
        <w:rPr>
          <w:vertAlign w:val="superscript"/>
        </w:rPr>
        <w:t>th</w:t>
      </w:r>
      <w:r w:rsidRPr="00AD2EC0">
        <w:t xml:space="preserve"> meeting of </w:t>
      </w:r>
      <w:r w:rsidR="00BB572B">
        <w:t>SBSTA</w:t>
      </w:r>
      <w:r w:rsidRPr="00AD2EC0">
        <w:t xml:space="preserve"> 60, </w:t>
      </w:r>
      <w:r>
        <w:t xml:space="preserve">on 13 June, </w:t>
      </w:r>
      <w:r w:rsidRPr="00AD2EC0">
        <w:t xml:space="preserve">the </w:t>
      </w:r>
      <w:r w:rsidR="00BB572B">
        <w:t>SBI</w:t>
      </w:r>
      <w:r w:rsidRPr="00AD2EC0">
        <w:t xml:space="preserve"> considered and adopted the draft report on the session and authorized the Rapporteur, with the assistance of the secretariat and under the guidance of the Chair, to complete the report on </w:t>
      </w:r>
      <w:r>
        <w:t xml:space="preserve">the session </w:t>
      </w:r>
      <w:r w:rsidRPr="00AD2EC0">
        <w:t>and make it available to Parties.</w:t>
      </w:r>
    </w:p>
    <w:p w14:paraId="3B92DE9A" w14:textId="4F36F0E3" w:rsidR="00E433B9" w:rsidRDefault="00E433B9" w:rsidP="00E433B9">
      <w:pPr>
        <w:pStyle w:val="RegSingleTxtG"/>
      </w:pPr>
      <w:r w:rsidRPr="00AD2EC0">
        <w:t xml:space="preserve">The Chair thanked all Parties </w:t>
      </w:r>
      <w:r>
        <w:t>and observers</w:t>
      </w:r>
      <w:r w:rsidRPr="00AD2EC0">
        <w:t xml:space="preserve"> for their constructive engagement throughout the session. He also thanked the co-chairs of contact groups and co-facilitators of informal consultations for their work, the other presiding officers for their close collaboration and the translators, technicians and World Conference </w:t>
      </w:r>
      <w:r>
        <w:t>C</w:t>
      </w:r>
      <w:r w:rsidRPr="00AD2EC0">
        <w:t>ent</w:t>
      </w:r>
      <w:r>
        <w:t>e</w:t>
      </w:r>
      <w:r w:rsidRPr="00AD2EC0">
        <w:t xml:space="preserve">r </w:t>
      </w:r>
      <w:r>
        <w:t>Bonn</w:t>
      </w:r>
      <w:r w:rsidRPr="00AD2EC0">
        <w:t xml:space="preserve"> staff for their support and facilitation. The Chair then closed the session.</w:t>
      </w:r>
    </w:p>
    <w:p w14:paraId="33AEE4ED" w14:textId="77777777" w:rsidR="009834FE" w:rsidRDefault="009834FE" w:rsidP="009834FE">
      <w:pPr>
        <w:pStyle w:val="RegSingleTxtG"/>
        <w:numPr>
          <w:ilvl w:val="0"/>
          <w:numId w:val="0"/>
        </w:numPr>
        <w:ind w:left="1134"/>
        <w:sectPr w:rsidR="009834FE" w:rsidSect="006B0156">
          <w:headerReference w:type="even" r:id="rId19"/>
          <w:headerReference w:type="default" r:id="rId20"/>
          <w:footerReference w:type="even" r:id="rId21"/>
          <w:footerReference w:type="default" r:id="rId22"/>
          <w:footnotePr>
            <w:numRestart w:val="eachSect"/>
          </w:footnotePr>
          <w:pgSz w:w="11906" w:h="16838" w:code="9"/>
          <w:pgMar w:top="1417" w:right="1134" w:bottom="1134" w:left="1134" w:header="850" w:footer="567" w:gutter="0"/>
          <w:cols w:space="708"/>
          <w:docGrid w:linePitch="360"/>
        </w:sectPr>
      </w:pPr>
    </w:p>
    <w:p w14:paraId="13438805" w14:textId="5A53A70D" w:rsidR="009834FE" w:rsidRDefault="009834FE">
      <w:pPr>
        <w:pStyle w:val="HChG"/>
        <w:spacing w:before="0"/>
      </w:pPr>
      <w:r>
        <w:t xml:space="preserve">Annex </w:t>
      </w:r>
      <w:r w:rsidR="00F0174F">
        <w:t>I</w:t>
      </w:r>
    </w:p>
    <w:p w14:paraId="30A4A655" w14:textId="77777777" w:rsidR="00725388" w:rsidRPr="00AD2EC0" w:rsidRDefault="00725388" w:rsidP="00725388">
      <w:pPr>
        <w:pStyle w:val="HChG"/>
        <w:tabs>
          <w:tab w:val="clear" w:pos="851"/>
        </w:tabs>
        <w:ind w:firstLine="0"/>
      </w:pPr>
      <w:r w:rsidRPr="00AD2EC0">
        <w:t>Terms of reference for the 2024 review of the Warsaw International Mechanism for Loss and Damage associated with Climate Change Impacts</w:t>
      </w:r>
    </w:p>
    <w:p w14:paraId="378DC83F" w14:textId="77777777" w:rsidR="00725388" w:rsidRPr="00AD2EC0" w:rsidRDefault="00725388" w:rsidP="00821A0D">
      <w:pPr>
        <w:pStyle w:val="RegHChG"/>
        <w:numPr>
          <w:ilvl w:val="0"/>
          <w:numId w:val="34"/>
        </w:numPr>
      </w:pPr>
      <w:bookmarkStart w:id="195" w:name="_Toc171525129"/>
      <w:r w:rsidRPr="00AD2EC0">
        <w:t>Mandate</w:t>
      </w:r>
      <w:bookmarkEnd w:id="195"/>
    </w:p>
    <w:p w14:paraId="5547E9A9" w14:textId="7DE98B5C" w:rsidR="00725388" w:rsidRPr="00AD2EC0" w:rsidRDefault="00725388" w:rsidP="00ED3BD1">
      <w:pPr>
        <w:pStyle w:val="RegSingleTxtG"/>
        <w:numPr>
          <w:ilvl w:val="5"/>
          <w:numId w:val="35"/>
        </w:numPr>
      </w:pPr>
      <w:bookmarkStart w:id="196" w:name="_Ref172041727"/>
      <w:r w:rsidRPr="00AD2EC0">
        <w:t>Decisions 4/CP.22 and 2/CMA.2,</w:t>
      </w:r>
      <w:r w:rsidRPr="00AD2EC0">
        <w:rPr>
          <w:rStyle w:val="FootnoteReference"/>
        </w:rPr>
        <w:footnoteReference w:id="104"/>
      </w:r>
      <w:r w:rsidRPr="00AD2EC0">
        <w:t xml:space="preserve"> paragraph 46, provide recommendations regarding the 2024 review of the WIM.</w:t>
      </w:r>
      <w:r w:rsidRPr="00AD2EC0">
        <w:rPr>
          <w:rStyle w:val="FootnoteReference"/>
        </w:rPr>
        <w:footnoteReference w:id="105"/>
      </w:r>
      <w:bookmarkEnd w:id="196"/>
    </w:p>
    <w:p w14:paraId="42DBCAE4" w14:textId="77777777" w:rsidR="00725388" w:rsidRPr="00AD2EC0" w:rsidRDefault="00725388" w:rsidP="00725388">
      <w:pPr>
        <w:pStyle w:val="RegHChG"/>
      </w:pPr>
      <w:bookmarkStart w:id="197" w:name="_Toc171525130"/>
      <w:r w:rsidRPr="00AD2EC0">
        <w:t>Objective</w:t>
      </w:r>
      <w:bookmarkEnd w:id="197"/>
    </w:p>
    <w:p w14:paraId="05036626" w14:textId="77777777" w:rsidR="00725388" w:rsidRPr="00AD2EC0" w:rsidRDefault="00725388" w:rsidP="00DE600F">
      <w:pPr>
        <w:pStyle w:val="RegSingleTxtG"/>
        <w:numPr>
          <w:ilvl w:val="5"/>
          <w:numId w:val="35"/>
        </w:numPr>
      </w:pPr>
      <w:bookmarkStart w:id="198" w:name="_Ref172041688"/>
      <w:r w:rsidRPr="00AD2EC0">
        <w:t>During the 2024 review, Parties will consider, inter alia, progress in implementing the functions of the WIM, as set out in decision 2/CP.19, and the performance of and achievements facilitated by those functions; progress in achieving the long-term vision of the WIM; progress in implementing the activities of the WIM Executive Committee and those under the Santiago network for averting, minimizing and addressing loss and damage associated with the adverse effects of climate change; and ways in which the WIM may be enhanced and strengthened, as appropriate, in the light of the current context in which the WIM is implemented, to promote implementation of approaches to averting, minimizing and addressing loss and damage associated with the adverse effects of climate change.</w:t>
      </w:r>
      <w:bookmarkEnd w:id="198"/>
    </w:p>
    <w:p w14:paraId="6E7260B2" w14:textId="77777777" w:rsidR="00725388" w:rsidRPr="00AD2EC0" w:rsidRDefault="00725388" w:rsidP="00725388">
      <w:pPr>
        <w:pStyle w:val="RegHChG"/>
      </w:pPr>
      <w:bookmarkStart w:id="199" w:name="_Toc171525131"/>
      <w:r w:rsidRPr="00AD2EC0">
        <w:t>Scope</w:t>
      </w:r>
      <w:bookmarkEnd w:id="199"/>
    </w:p>
    <w:p w14:paraId="34F482E7" w14:textId="77777777" w:rsidR="00725388" w:rsidRPr="00AD2EC0" w:rsidRDefault="00725388" w:rsidP="00537B70">
      <w:pPr>
        <w:pStyle w:val="RegSingleTxtG"/>
        <w:numPr>
          <w:ilvl w:val="5"/>
          <w:numId w:val="35"/>
        </w:numPr>
      </w:pPr>
      <w:bookmarkStart w:id="200" w:name="_Ref172042387"/>
      <w:r w:rsidRPr="00AD2EC0">
        <w:t>Parties will review the WIM since its 2019 review, taking into account the broader context of work on averting, minimizing and addressing loss and damage under and outside the Convention and the Paris Agreement; the segments of the population that are already vulnerable, as set out in paragraph 7(a)(iii) of decision 3/CP.18; and the evolving needs and priorities of developing countries that are particularly vulnerable to the adverse effects of climate change.</w:t>
      </w:r>
      <w:r w:rsidRPr="00AD2EC0">
        <w:rPr>
          <w:rStyle w:val="FootnoteReference"/>
        </w:rPr>
        <w:footnoteReference w:id="106"/>
      </w:r>
      <w:bookmarkEnd w:id="200"/>
    </w:p>
    <w:p w14:paraId="234EA3AC" w14:textId="77777777" w:rsidR="00725388" w:rsidRPr="00AD2EC0" w:rsidRDefault="00725388" w:rsidP="006F32F2">
      <w:pPr>
        <w:pStyle w:val="RegSingleTxtG"/>
        <w:numPr>
          <w:ilvl w:val="5"/>
          <w:numId w:val="35"/>
        </w:numPr>
      </w:pPr>
      <w:r w:rsidRPr="00AD2EC0">
        <w:t xml:space="preserve">The review will focus on, inter alia: </w:t>
      </w:r>
    </w:p>
    <w:p w14:paraId="1AE9C977" w14:textId="77777777" w:rsidR="00725388" w:rsidRPr="00AD2EC0" w:rsidRDefault="00725388" w:rsidP="00725388">
      <w:pPr>
        <w:pStyle w:val="RegSingleTxtG2"/>
        <w:tabs>
          <w:tab w:val="num" w:pos="1702"/>
        </w:tabs>
      </w:pPr>
      <w:r w:rsidRPr="00AD2EC0">
        <w:t>The performance of the WIM and its functions as set out in decision 2/CP.19, and how it can continue to be fit-for-purpose to promote the implementation of approaches to averting, minimizing and addressing loss and damage;</w:t>
      </w:r>
    </w:p>
    <w:p w14:paraId="15E294C1" w14:textId="77777777" w:rsidR="00725388" w:rsidRPr="00AD2EC0" w:rsidRDefault="00725388" w:rsidP="00725388">
      <w:pPr>
        <w:pStyle w:val="RegSingleTxtG2"/>
        <w:tabs>
          <w:tab w:val="num" w:pos="1702"/>
        </w:tabs>
      </w:pPr>
      <w:r w:rsidRPr="00AD2EC0">
        <w:t>The structure of the WIM, including its Executive Committee</w:t>
      </w:r>
      <w:r w:rsidRPr="00AD2EC0">
        <w:rPr>
          <w:rStyle w:val="FootnoteReference"/>
        </w:rPr>
        <w:footnoteReference w:id="107"/>
      </w:r>
      <w:r w:rsidRPr="00AD2EC0">
        <w:t xml:space="preserve"> and its Santiago network;</w:t>
      </w:r>
      <w:r w:rsidRPr="00AD2EC0">
        <w:rPr>
          <w:rStyle w:val="FootnoteReference"/>
        </w:rPr>
        <w:footnoteReference w:id="108"/>
      </w:r>
    </w:p>
    <w:p w14:paraId="30715E45" w14:textId="77777777" w:rsidR="00725388" w:rsidRPr="00AD2EC0" w:rsidRDefault="00725388" w:rsidP="00725388">
      <w:pPr>
        <w:pStyle w:val="RegSingleTxtG2"/>
        <w:tabs>
          <w:tab w:val="num" w:pos="1702"/>
        </w:tabs>
      </w:pPr>
      <w:r w:rsidRPr="00AD2EC0">
        <w:t>The usefulness, use, development and dissemination of the outputs of the WIM, including in relation to developing countries that are particularly vulnerable to the adverse effects of climate change;</w:t>
      </w:r>
    </w:p>
    <w:p w14:paraId="083A52B7" w14:textId="77777777" w:rsidR="00725388" w:rsidRPr="00AD2EC0" w:rsidRDefault="00725388" w:rsidP="00725388">
      <w:pPr>
        <w:pStyle w:val="RegSingleTxtG2"/>
        <w:tabs>
          <w:tab w:val="num" w:pos="1702"/>
        </w:tabs>
      </w:pPr>
      <w:r w:rsidRPr="00AD2EC0">
        <w:t>Collaboration, coordination, partnerships and coherence and synergies of work under the WIM in relation to bodies, entities and work programmes, including the funding arrangements, including a fund, for responding to loss and damage referred to in paragraphs 2–3 of decisions 2/CP.27 and 2/CMA.4, and with stakeholders under and outside the Convention and the Paris Agreement;</w:t>
      </w:r>
    </w:p>
    <w:p w14:paraId="4083DB32" w14:textId="77777777" w:rsidR="00725388" w:rsidRPr="00AD2EC0" w:rsidRDefault="00725388" w:rsidP="00725388">
      <w:pPr>
        <w:pStyle w:val="RegSingleTxtG2"/>
        <w:tabs>
          <w:tab w:val="num" w:pos="1702"/>
        </w:tabs>
      </w:pPr>
      <w:r w:rsidRPr="00AD2EC0">
        <w:t>The progress of implementation of the workplan of the WIM Executive Committee, including in relation to outreach and communication, and the work programme of the Santiago network in relation to implementing the functions of the WIM;</w:t>
      </w:r>
    </w:p>
    <w:p w14:paraId="1D7CE728" w14:textId="77777777" w:rsidR="00725388" w:rsidRPr="00AD2EC0" w:rsidRDefault="00725388" w:rsidP="00725388">
      <w:pPr>
        <w:pStyle w:val="RegSingleTxtG2"/>
        <w:tabs>
          <w:tab w:val="num" w:pos="1702"/>
        </w:tabs>
      </w:pPr>
      <w:r w:rsidRPr="00AD2EC0">
        <w:t>The response under the WIM to relevant decisions and the Paris Agreement.</w:t>
      </w:r>
      <w:r w:rsidRPr="00AD2EC0">
        <w:rPr>
          <w:rStyle w:val="FootnoteReference"/>
        </w:rPr>
        <w:footnoteReference w:id="109"/>
      </w:r>
    </w:p>
    <w:p w14:paraId="5BBCA2C6" w14:textId="77777777" w:rsidR="00725388" w:rsidRPr="00AD2EC0" w:rsidRDefault="00725388" w:rsidP="006F32F2">
      <w:pPr>
        <w:pStyle w:val="RegSingleTxtG"/>
        <w:numPr>
          <w:ilvl w:val="5"/>
          <w:numId w:val="35"/>
        </w:numPr>
      </w:pPr>
      <w:r w:rsidRPr="00AD2EC0">
        <w:t>In their assessment, Parties will consider:</w:t>
      </w:r>
    </w:p>
    <w:p w14:paraId="6EBD7D70" w14:textId="77777777" w:rsidR="00725388" w:rsidRPr="00AD2EC0" w:rsidRDefault="00725388" w:rsidP="00725388">
      <w:pPr>
        <w:pStyle w:val="RegSingleTxtG2"/>
        <w:tabs>
          <w:tab w:val="num" w:pos="1702"/>
        </w:tabs>
      </w:pPr>
      <w:r w:rsidRPr="00AD2EC0">
        <w:t>The effectiveness and efficiency of the work under the WIM, including of its Executive Committee, expert groups, technical expert group, task force and Santiago network, regarding, inter alia, timeliness, relevance, usefulness, visibility, coherence, complementarity, synergies, comprehensiveness, responsiveness and resourcing;</w:t>
      </w:r>
    </w:p>
    <w:p w14:paraId="76822706" w14:textId="77777777" w:rsidR="00725388" w:rsidRPr="00AD2EC0" w:rsidRDefault="00725388" w:rsidP="00725388">
      <w:pPr>
        <w:pStyle w:val="RegSingleTxtG2"/>
        <w:tabs>
          <w:tab w:val="num" w:pos="1702"/>
        </w:tabs>
      </w:pPr>
      <w:r w:rsidRPr="00AD2EC0">
        <w:t>Barriers and gaps, challenges and opportunities, good practices and lessons learned in the context of the implementation of the WIM.</w:t>
      </w:r>
    </w:p>
    <w:p w14:paraId="7A1FFC66" w14:textId="77777777" w:rsidR="00725388" w:rsidRPr="00AD2EC0" w:rsidRDefault="00725388" w:rsidP="00725388">
      <w:pPr>
        <w:pStyle w:val="RegHChG"/>
      </w:pPr>
      <w:bookmarkStart w:id="201" w:name="_Toc171525132"/>
      <w:r w:rsidRPr="00AD2EC0">
        <w:t>Inputs and sources of information</w:t>
      </w:r>
      <w:bookmarkEnd w:id="201"/>
    </w:p>
    <w:p w14:paraId="3822D28F" w14:textId="77777777" w:rsidR="00725388" w:rsidRPr="00AD2EC0" w:rsidRDefault="00725388" w:rsidP="002E0C6C">
      <w:pPr>
        <w:pStyle w:val="RegSingleTxtG"/>
        <w:numPr>
          <w:ilvl w:val="5"/>
          <w:numId w:val="35"/>
        </w:numPr>
      </w:pPr>
      <w:r w:rsidRPr="00AD2EC0">
        <w:t xml:space="preserve">Being guided by the best available science, </w:t>
      </w:r>
      <w:r>
        <w:t>Indigenous</w:t>
      </w:r>
      <w:r w:rsidRPr="00AD2EC0">
        <w:t xml:space="preserve"> Peoples’ knowledge and the knowledge systems of local communities, the inputs to the review are as follows:</w:t>
      </w:r>
    </w:p>
    <w:p w14:paraId="2AF49B61" w14:textId="0D1E25E9" w:rsidR="00725388" w:rsidRPr="00AD2EC0" w:rsidRDefault="00725388" w:rsidP="00725388">
      <w:pPr>
        <w:pStyle w:val="RegSingleTxtG2"/>
        <w:tabs>
          <w:tab w:val="num" w:pos="1702"/>
        </w:tabs>
      </w:pPr>
      <w:r w:rsidRPr="00AD2EC0">
        <w:t xml:space="preserve">The background paper referred to in paragraph </w:t>
      </w:r>
      <w:r w:rsidR="000E6A06">
        <w:rPr>
          <w:cs/>
        </w:rPr>
        <w:t>‎</w:t>
      </w:r>
      <w:r w:rsidR="000E6A06">
        <w:t>143</w:t>
      </w:r>
      <w:r w:rsidR="0005501E">
        <w:t xml:space="preserve"> </w:t>
      </w:r>
      <w:r w:rsidR="005A39FC">
        <w:t>of this document</w:t>
      </w:r>
      <w:r w:rsidRPr="00AD2EC0">
        <w:t>;</w:t>
      </w:r>
    </w:p>
    <w:p w14:paraId="04F9B381" w14:textId="77777777" w:rsidR="00725388" w:rsidRPr="00AD2EC0" w:rsidRDefault="00725388" w:rsidP="00725388">
      <w:pPr>
        <w:pStyle w:val="RegSingleTxtG2"/>
        <w:tabs>
          <w:tab w:val="num" w:pos="1702"/>
        </w:tabs>
      </w:pPr>
      <w:r w:rsidRPr="00AD2EC0">
        <w:t>The annual reports and outputs of the WIM Executive Committee, and the joint report of the Executive Committee and the Santiago network;</w:t>
      </w:r>
    </w:p>
    <w:p w14:paraId="7A68187A" w14:textId="38508D5A" w:rsidR="00725388" w:rsidRPr="00AD2EC0" w:rsidRDefault="00725388" w:rsidP="00725388">
      <w:pPr>
        <w:pStyle w:val="RegSingleTxtG2"/>
        <w:tabs>
          <w:tab w:val="num" w:pos="1702"/>
        </w:tabs>
      </w:pPr>
      <w:bookmarkStart w:id="202" w:name="_Ref171430070"/>
      <w:r w:rsidRPr="00AD2EC0">
        <w:t>The views relevant to the WIM submitted by Parties and non-Party stakeholders referred to in paragraph</w:t>
      </w:r>
      <w:r w:rsidR="009E1606">
        <w:t xml:space="preserve"> </w:t>
      </w:r>
      <w:r w:rsidR="000E6A06">
        <w:rPr>
          <w:cs/>
        </w:rPr>
        <w:t>‎</w:t>
      </w:r>
      <w:r w:rsidR="000E6A06">
        <w:t>140</w:t>
      </w:r>
      <w:r w:rsidR="00B50D63">
        <w:t xml:space="preserve"> </w:t>
      </w:r>
      <w:r w:rsidR="005A39FC">
        <w:t>of this document</w:t>
      </w:r>
      <w:r w:rsidRPr="00AD2EC0">
        <w:t>;</w:t>
      </w:r>
      <w:bookmarkEnd w:id="202"/>
    </w:p>
    <w:p w14:paraId="067FFE81" w14:textId="638D8C68" w:rsidR="00725388" w:rsidRPr="00AD2EC0" w:rsidRDefault="00725388" w:rsidP="00725388">
      <w:pPr>
        <w:pStyle w:val="RegSingleTxtG2"/>
        <w:tabs>
          <w:tab w:val="num" w:pos="1702"/>
        </w:tabs>
      </w:pPr>
      <w:r w:rsidRPr="00AD2EC0">
        <w:t xml:space="preserve">The summary of the views as referred to in paragraph </w:t>
      </w:r>
      <w:r w:rsidR="000E6A06">
        <w:rPr>
          <w:cs/>
        </w:rPr>
        <w:t>‎</w:t>
      </w:r>
      <w:r w:rsidR="000E6A06">
        <w:t>142</w:t>
      </w:r>
      <w:r w:rsidR="00D116C6">
        <w:t xml:space="preserve"> </w:t>
      </w:r>
      <w:r w:rsidR="00AB7836">
        <w:t>of this document</w:t>
      </w:r>
      <w:r w:rsidRPr="00AD2EC0">
        <w:t>;</w:t>
      </w:r>
    </w:p>
    <w:p w14:paraId="775349D7" w14:textId="77777777" w:rsidR="00725388" w:rsidRPr="00AD2EC0" w:rsidRDefault="00725388" w:rsidP="00725388">
      <w:pPr>
        <w:pStyle w:val="RegSingleTxtG2"/>
        <w:tabs>
          <w:tab w:val="num" w:pos="1702"/>
        </w:tabs>
      </w:pPr>
      <w:r w:rsidRPr="00AD2EC0">
        <w:t>The workplan of the WIM Executive Committee and the work programme of the Santiago network;</w:t>
      </w:r>
    </w:p>
    <w:p w14:paraId="5144B909" w14:textId="77777777" w:rsidR="00725388" w:rsidRPr="00AD2EC0" w:rsidRDefault="00725388" w:rsidP="00725388">
      <w:pPr>
        <w:pStyle w:val="RegSingleTxtG2"/>
        <w:tabs>
          <w:tab w:val="num" w:pos="1702"/>
        </w:tabs>
      </w:pPr>
      <w:r w:rsidRPr="00AD2EC0">
        <w:t>Relevant decisions and the Paris Agreement.</w:t>
      </w:r>
    </w:p>
    <w:p w14:paraId="547B78E4" w14:textId="77777777" w:rsidR="00725388" w:rsidRPr="00AD2EC0" w:rsidRDefault="00725388" w:rsidP="00C8409F">
      <w:pPr>
        <w:pStyle w:val="RegSingleTxtG"/>
        <w:numPr>
          <w:ilvl w:val="5"/>
          <w:numId w:val="35"/>
        </w:numPr>
      </w:pPr>
      <w:r w:rsidRPr="00AD2EC0">
        <w:t>Sources of information for the review may include:</w:t>
      </w:r>
    </w:p>
    <w:p w14:paraId="1FD9AEE1" w14:textId="77777777" w:rsidR="00725388" w:rsidRPr="00AD2EC0" w:rsidRDefault="00725388" w:rsidP="00725388">
      <w:pPr>
        <w:pStyle w:val="RegSingleTxtG2"/>
        <w:tabs>
          <w:tab w:val="num" w:pos="1702"/>
        </w:tabs>
      </w:pPr>
      <w:r w:rsidRPr="00AD2EC0">
        <w:t>Relevant scientific and technical reports of national, regional and international organizations;</w:t>
      </w:r>
    </w:p>
    <w:p w14:paraId="7D169E5D" w14:textId="77777777" w:rsidR="00725388" w:rsidRPr="00AD2EC0" w:rsidRDefault="00725388" w:rsidP="00725388">
      <w:pPr>
        <w:pStyle w:val="RegSingleTxtG2"/>
        <w:tabs>
          <w:tab w:val="num" w:pos="1702"/>
        </w:tabs>
      </w:pPr>
      <w:r w:rsidRPr="00AD2EC0">
        <w:t>Relevant national and regional strategies, plans and reports;</w:t>
      </w:r>
    </w:p>
    <w:p w14:paraId="67C65191" w14:textId="77777777" w:rsidR="00725388" w:rsidRPr="00AD2EC0" w:rsidRDefault="00725388" w:rsidP="00725388">
      <w:pPr>
        <w:pStyle w:val="RegSingleTxtG2"/>
        <w:tabs>
          <w:tab w:val="num" w:pos="1702"/>
        </w:tabs>
      </w:pPr>
      <w:r w:rsidRPr="00AD2EC0">
        <w:t>Relevant outputs of constituted bodies and from events organized in the UNFCCC process, including the Glasgow dialogue</w:t>
      </w:r>
      <w:r w:rsidRPr="00AD2EC0">
        <w:rPr>
          <w:rStyle w:val="FootnoteReference"/>
        </w:rPr>
        <w:footnoteReference w:id="110"/>
      </w:r>
      <w:r w:rsidRPr="00AD2EC0">
        <w:t xml:space="preserve"> and the summary reports thereon.</w:t>
      </w:r>
    </w:p>
    <w:p w14:paraId="3E340436" w14:textId="77777777" w:rsidR="00725388" w:rsidRPr="00AD2EC0" w:rsidRDefault="00725388" w:rsidP="00C832DA">
      <w:pPr>
        <w:pStyle w:val="RegSingleTxtG"/>
        <w:numPr>
          <w:ilvl w:val="5"/>
          <w:numId w:val="35"/>
        </w:numPr>
      </w:pPr>
      <w:r w:rsidRPr="00AD2EC0">
        <w:t>An event will be organized by the secretariat, to be held in conjunction with and at the start of SB 61, to provide inputs for the review through engagement of Parties and non-Party stakeholders in structured discussions taking into account these terms of reference.</w:t>
      </w:r>
    </w:p>
    <w:p w14:paraId="6C9271F8" w14:textId="77777777" w:rsidR="00725388" w:rsidRPr="00AD2EC0" w:rsidRDefault="00725388" w:rsidP="00725388">
      <w:pPr>
        <w:pStyle w:val="RegHChG"/>
      </w:pPr>
      <w:bookmarkStart w:id="203" w:name="_Toc171525133"/>
      <w:r w:rsidRPr="00AD2EC0">
        <w:t>Modalities</w:t>
      </w:r>
      <w:bookmarkEnd w:id="203"/>
    </w:p>
    <w:p w14:paraId="492B1594" w14:textId="77777777" w:rsidR="00725388" w:rsidRPr="00AD2EC0" w:rsidRDefault="00725388" w:rsidP="00AE43EA">
      <w:pPr>
        <w:pStyle w:val="RegSingleTxtG"/>
        <w:numPr>
          <w:ilvl w:val="5"/>
          <w:numId w:val="35"/>
        </w:numPr>
      </w:pPr>
      <w:bookmarkStart w:id="204" w:name="_Ref172041734"/>
      <w:r w:rsidRPr="00AD2EC0">
        <w:t>The modalities to be used in conducting the review are:</w:t>
      </w:r>
      <w:bookmarkEnd w:id="204"/>
    </w:p>
    <w:p w14:paraId="14E7AA8E" w14:textId="54918D89" w:rsidR="00725388" w:rsidRPr="00AD2EC0" w:rsidRDefault="00725388" w:rsidP="00725388">
      <w:pPr>
        <w:pStyle w:val="RegSingleTxtG2"/>
        <w:tabs>
          <w:tab w:val="num" w:pos="1702"/>
        </w:tabs>
      </w:pPr>
      <w:r w:rsidRPr="00E661C3">
        <w:t>The call for the submissions referred to in paragraph</w:t>
      </w:r>
      <w:r>
        <w:t xml:space="preserve"> </w:t>
      </w:r>
      <w:r w:rsidR="000E6A06">
        <w:t>6(c) above</w:t>
      </w:r>
      <w:r w:rsidRPr="00E661C3">
        <w:t>;</w:t>
      </w:r>
    </w:p>
    <w:p w14:paraId="1686D09F" w14:textId="77777777" w:rsidR="00725388" w:rsidRPr="00AD2EC0" w:rsidRDefault="00725388" w:rsidP="00725388">
      <w:pPr>
        <w:pStyle w:val="RegSingleTxtG2"/>
        <w:tabs>
          <w:tab w:val="num" w:pos="1702"/>
        </w:tabs>
      </w:pPr>
      <w:r w:rsidRPr="00AD2EC0">
        <w:t>The consideration by Parties of the above-mentioned inputs and sources of information in the light of the objective and scope of the review.</w:t>
      </w:r>
    </w:p>
    <w:p w14:paraId="4CFE1EBB" w14:textId="77777777" w:rsidR="00725388" w:rsidRPr="00AD2EC0" w:rsidRDefault="00725388" w:rsidP="00725388">
      <w:pPr>
        <w:pStyle w:val="RegHChG"/>
      </w:pPr>
      <w:bookmarkStart w:id="205" w:name="_Toc171525134"/>
      <w:r w:rsidRPr="00AD2EC0">
        <w:t>Expected output</w:t>
      </w:r>
      <w:bookmarkEnd w:id="205"/>
    </w:p>
    <w:p w14:paraId="6256A3B6" w14:textId="77777777" w:rsidR="00725388" w:rsidRDefault="00725388" w:rsidP="00AC0AEC">
      <w:pPr>
        <w:pStyle w:val="RegSingleTxtG"/>
        <w:numPr>
          <w:ilvl w:val="5"/>
          <w:numId w:val="35"/>
        </w:numPr>
      </w:pPr>
      <w:r w:rsidRPr="00AD2EC0">
        <w:t>On the basis of the assessment of progress undertaken in accordance with paragraphs</w:t>
      </w:r>
      <w:r>
        <w:t xml:space="preserve"> </w:t>
      </w:r>
      <w:r w:rsidR="000E6A06">
        <w:rPr>
          <w:cs/>
        </w:rPr>
        <w:t>‎</w:t>
      </w:r>
      <w:r w:rsidR="000E6A06">
        <w:t>1–</w:t>
      </w:r>
      <w:r w:rsidR="000E6A06">
        <w:rPr>
          <w:cs/>
        </w:rPr>
        <w:t>‎</w:t>
      </w:r>
      <w:r w:rsidR="000E6A06">
        <w:t>9</w:t>
      </w:r>
      <w:r w:rsidR="00083AD7">
        <w:t xml:space="preserve"> above</w:t>
      </w:r>
      <w:r w:rsidRPr="00405EEE">
        <w:t>,</w:t>
      </w:r>
      <w:r w:rsidRPr="00AD2EC0">
        <w:t xml:space="preserve"> a draft decision will be prepared at SB 61, including a set of recommendations that respond to the objective of the review as referred to in paragraph </w:t>
      </w:r>
      <w:r w:rsidR="000E6A06">
        <w:rPr>
          <w:cs/>
        </w:rPr>
        <w:t>‎</w:t>
      </w:r>
      <w:r w:rsidR="000E6A06">
        <w:t>2</w:t>
      </w:r>
      <w:r w:rsidR="00CA5AED">
        <w:t xml:space="preserve"> above</w:t>
      </w:r>
      <w:r w:rsidRPr="00405EEE">
        <w:t>.</w:t>
      </w:r>
    </w:p>
    <w:p w14:paraId="4BEDC3E6" w14:textId="7EECED40" w:rsidR="00725388" w:rsidRPr="00AD2EC0" w:rsidRDefault="00725388" w:rsidP="00725388">
      <w:pPr>
        <w:pStyle w:val="RegSingleTxtG"/>
        <w:sectPr w:rsidR="00725388" w:rsidRPr="00AD2EC0" w:rsidSect="006B0156">
          <w:headerReference w:type="even" r:id="rId23"/>
          <w:headerReference w:type="default" r:id="rId24"/>
          <w:footerReference w:type="even" r:id="rId25"/>
          <w:footerReference w:type="default" r:id="rId26"/>
          <w:footnotePr>
            <w:numRestart w:val="eachSect"/>
          </w:footnotePr>
          <w:pgSz w:w="11906" w:h="16838" w:code="9"/>
          <w:pgMar w:top="1417" w:right="1134" w:bottom="1134" w:left="1134" w:header="850" w:footer="567" w:gutter="0"/>
          <w:cols w:space="708"/>
          <w:docGrid w:linePitch="360"/>
        </w:sectPr>
      </w:pPr>
    </w:p>
    <w:p w14:paraId="53AB9202" w14:textId="77777777" w:rsidR="004109FD" w:rsidRPr="00AD2EC0" w:rsidRDefault="004109FD" w:rsidP="004109FD">
      <w:pPr>
        <w:pStyle w:val="HChG"/>
        <w:spacing w:before="0"/>
      </w:pPr>
      <w:r w:rsidRPr="00AD2EC0">
        <w:t>Annex II</w:t>
      </w:r>
    </w:p>
    <w:p w14:paraId="780D4937" w14:textId="583E62DC" w:rsidR="004109FD" w:rsidRPr="00AD2EC0" w:rsidRDefault="004109FD" w:rsidP="004109FD">
      <w:pPr>
        <w:pStyle w:val="HChG"/>
        <w:tabs>
          <w:tab w:val="clear" w:pos="851"/>
        </w:tabs>
        <w:ind w:firstLine="0"/>
      </w:pPr>
      <w:r w:rsidRPr="00AD2EC0">
        <w:t>Road map for the Sharm el-Sheikh joint work on implementation of climate action on agriculture and food security</w:t>
      </w:r>
    </w:p>
    <w:tbl>
      <w:tblPr>
        <w:tblStyle w:val="TableGrid"/>
        <w:tblW w:w="7468"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4A0" w:firstRow="1" w:lastRow="0" w:firstColumn="1" w:lastColumn="0" w:noHBand="0" w:noVBand="1"/>
      </w:tblPr>
      <w:tblGrid>
        <w:gridCol w:w="2298"/>
        <w:gridCol w:w="4380"/>
        <w:gridCol w:w="790"/>
      </w:tblGrid>
      <w:tr w:rsidR="004109FD" w:rsidRPr="00D141BD" w14:paraId="0CF96904" w14:textId="77777777" w:rsidTr="00604747">
        <w:trPr>
          <w:trHeight w:val="242"/>
          <w:tblHeader/>
        </w:trPr>
        <w:tc>
          <w:tcPr>
            <w:tcW w:w="2298" w:type="dxa"/>
            <w:tcBorders>
              <w:top w:val="single" w:sz="4" w:space="0" w:color="auto"/>
              <w:bottom w:val="single" w:sz="12" w:space="0" w:color="auto"/>
            </w:tcBorders>
            <w:shd w:val="clear" w:color="auto" w:fill="auto"/>
            <w:vAlign w:val="bottom"/>
          </w:tcPr>
          <w:p w14:paraId="30BEB1CD" w14:textId="77777777" w:rsidR="004109FD" w:rsidRPr="00D141BD" w:rsidRDefault="004109FD" w:rsidP="00D141BD">
            <w:pPr>
              <w:suppressAutoHyphens w:val="0"/>
              <w:spacing w:before="40" w:after="40" w:line="180" w:lineRule="exact"/>
              <w:rPr>
                <w:i/>
                <w:sz w:val="16"/>
              </w:rPr>
            </w:pPr>
            <w:r w:rsidRPr="00D141BD">
              <w:rPr>
                <w:i/>
                <w:sz w:val="16"/>
              </w:rPr>
              <w:t>Timeline</w:t>
            </w:r>
          </w:p>
        </w:tc>
        <w:tc>
          <w:tcPr>
            <w:tcW w:w="5170" w:type="dxa"/>
            <w:gridSpan w:val="2"/>
            <w:tcBorders>
              <w:top w:val="single" w:sz="4" w:space="0" w:color="auto"/>
              <w:bottom w:val="single" w:sz="12" w:space="0" w:color="auto"/>
            </w:tcBorders>
            <w:shd w:val="clear" w:color="auto" w:fill="auto"/>
            <w:vAlign w:val="bottom"/>
          </w:tcPr>
          <w:p w14:paraId="1EB7D1D4" w14:textId="77777777" w:rsidR="004109FD" w:rsidRPr="00D141BD" w:rsidRDefault="004109FD" w:rsidP="00D141BD">
            <w:pPr>
              <w:suppressAutoHyphens w:val="0"/>
              <w:spacing w:before="40" w:after="40" w:line="180" w:lineRule="exact"/>
              <w:rPr>
                <w:i/>
                <w:sz w:val="16"/>
              </w:rPr>
            </w:pPr>
            <w:r w:rsidRPr="00D141BD">
              <w:rPr>
                <w:i/>
                <w:sz w:val="16"/>
              </w:rPr>
              <w:t>Activities</w:t>
            </w:r>
          </w:p>
        </w:tc>
      </w:tr>
      <w:tr w:rsidR="004109FD" w:rsidRPr="00D141BD" w14:paraId="18336098" w14:textId="77777777" w:rsidTr="00604747">
        <w:trPr>
          <w:trHeight w:val="242"/>
        </w:trPr>
        <w:tc>
          <w:tcPr>
            <w:tcW w:w="2298" w:type="dxa"/>
            <w:tcBorders>
              <w:top w:val="single" w:sz="12" w:space="0" w:color="auto"/>
            </w:tcBorders>
            <w:shd w:val="clear" w:color="auto" w:fill="auto"/>
          </w:tcPr>
          <w:p w14:paraId="573E7E5E" w14:textId="77777777" w:rsidR="004109FD" w:rsidRPr="00D141BD" w:rsidRDefault="004109FD" w:rsidP="00D141BD">
            <w:pPr>
              <w:suppressAutoHyphens w:val="0"/>
              <w:spacing w:before="40" w:after="80" w:line="220" w:lineRule="exact"/>
            </w:pPr>
            <w:r w:rsidRPr="00D141BD">
              <w:t>Between SB 60 and 61 (November 2024)</w:t>
            </w:r>
          </w:p>
        </w:tc>
        <w:tc>
          <w:tcPr>
            <w:tcW w:w="5170" w:type="dxa"/>
            <w:gridSpan w:val="2"/>
            <w:tcBorders>
              <w:top w:val="single" w:sz="12" w:space="0" w:color="auto"/>
            </w:tcBorders>
            <w:shd w:val="clear" w:color="auto" w:fill="auto"/>
          </w:tcPr>
          <w:p w14:paraId="1382B3AB" w14:textId="4BC8D560" w:rsidR="004109FD" w:rsidRPr="00D141BD" w:rsidRDefault="004109FD" w:rsidP="00D141BD">
            <w:pPr>
              <w:suppressAutoHyphens w:val="0"/>
              <w:spacing w:before="40" w:after="80" w:line="220" w:lineRule="exact"/>
            </w:pPr>
            <w:r w:rsidRPr="00D141BD">
              <w:t>Development of the Sharm el-Sheikh online portal</w:t>
            </w:r>
            <w:r w:rsidR="00B17792">
              <w:rPr>
                <w:rStyle w:val="EndnoteReference"/>
              </w:rPr>
              <w:endnoteReference w:id="2"/>
            </w:r>
            <w:r w:rsidR="00B17792">
              <w:t xml:space="preserve"> </w:t>
            </w:r>
            <w:r w:rsidRPr="00D141BD">
              <w:t>by the secretariat</w:t>
            </w:r>
          </w:p>
        </w:tc>
      </w:tr>
      <w:tr w:rsidR="004109FD" w:rsidRPr="00D141BD" w14:paraId="4DE998CF" w14:textId="77777777" w:rsidTr="00604747">
        <w:trPr>
          <w:trHeight w:val="242"/>
        </w:trPr>
        <w:tc>
          <w:tcPr>
            <w:tcW w:w="2298" w:type="dxa"/>
            <w:shd w:val="clear" w:color="auto" w:fill="auto"/>
          </w:tcPr>
          <w:p w14:paraId="060D66E9" w14:textId="77777777" w:rsidR="004109FD" w:rsidRPr="00D141BD" w:rsidRDefault="004109FD" w:rsidP="00D141BD">
            <w:pPr>
              <w:suppressAutoHyphens w:val="0"/>
              <w:spacing w:before="40" w:after="80" w:line="220" w:lineRule="exact"/>
            </w:pPr>
            <w:r w:rsidRPr="00D141BD">
              <w:t>SB 61</w:t>
            </w:r>
          </w:p>
        </w:tc>
        <w:tc>
          <w:tcPr>
            <w:tcW w:w="5170" w:type="dxa"/>
            <w:gridSpan w:val="2"/>
            <w:shd w:val="clear" w:color="auto" w:fill="auto"/>
          </w:tcPr>
          <w:p w14:paraId="4B31BB41" w14:textId="77777777" w:rsidR="004109FD" w:rsidRPr="00D141BD" w:rsidRDefault="004109FD" w:rsidP="00D141BD">
            <w:pPr>
              <w:suppressAutoHyphens w:val="0"/>
              <w:spacing w:before="40" w:after="80" w:line="220" w:lineRule="exact"/>
            </w:pPr>
            <w:r w:rsidRPr="00D141BD">
              <w:t>Presentation of the Sharm el-Sheikh online portal by the secretariat</w:t>
            </w:r>
          </w:p>
        </w:tc>
      </w:tr>
      <w:tr w:rsidR="004109FD" w:rsidRPr="00D141BD" w14:paraId="366C3D8B" w14:textId="77777777" w:rsidTr="00604747">
        <w:trPr>
          <w:gridAfter w:val="1"/>
          <w:wAfter w:w="790" w:type="dxa"/>
          <w:trHeight w:val="242"/>
        </w:trPr>
        <w:tc>
          <w:tcPr>
            <w:tcW w:w="2298" w:type="dxa"/>
            <w:shd w:val="clear" w:color="auto" w:fill="auto"/>
          </w:tcPr>
          <w:p w14:paraId="15982221" w14:textId="77777777" w:rsidR="004109FD" w:rsidRPr="00D141BD" w:rsidRDefault="004109FD" w:rsidP="00D141BD">
            <w:pPr>
              <w:suppressAutoHyphens w:val="0"/>
              <w:spacing w:before="40" w:after="80" w:line="220" w:lineRule="exact"/>
            </w:pPr>
            <w:r w:rsidRPr="00D141BD">
              <w:t>Between SB 61 and 62 (June 2025)</w:t>
            </w:r>
          </w:p>
        </w:tc>
        <w:tc>
          <w:tcPr>
            <w:tcW w:w="4380" w:type="dxa"/>
            <w:shd w:val="clear" w:color="auto" w:fill="auto"/>
          </w:tcPr>
          <w:p w14:paraId="0862192B" w14:textId="6C636C48" w:rsidR="004109FD" w:rsidRPr="00D141BD" w:rsidRDefault="004109FD" w:rsidP="00D141BD">
            <w:pPr>
              <w:suppressAutoHyphens w:val="0"/>
              <w:spacing w:before="40" w:after="80" w:line="220" w:lineRule="exact"/>
            </w:pPr>
            <w:r w:rsidRPr="00D141BD">
              <w:t>Submissions from Parties and observers, by 1 March 2025, on the workshop on topic 1: systemic and holistic approaches to the implementation of climate action on agriculture, food systems</w:t>
            </w:r>
            <w:r w:rsidRPr="00A76F53">
              <w:rPr>
                <w:rStyle w:val="EndnoteReference"/>
                <w:iCs/>
                <w:sz w:val="20"/>
              </w:rPr>
              <w:endnoteReference w:id="3"/>
            </w:r>
            <w:r w:rsidRPr="00D141BD">
              <w:t xml:space="preserve"> and food security, understanding, cooperation and integration into plans</w:t>
            </w:r>
          </w:p>
        </w:tc>
      </w:tr>
      <w:tr w:rsidR="004109FD" w:rsidRPr="00D141BD" w14:paraId="19FF4F7E" w14:textId="77777777" w:rsidTr="00604747">
        <w:trPr>
          <w:trHeight w:val="242"/>
        </w:trPr>
        <w:tc>
          <w:tcPr>
            <w:tcW w:w="2298" w:type="dxa"/>
            <w:shd w:val="clear" w:color="auto" w:fill="auto"/>
          </w:tcPr>
          <w:p w14:paraId="7181DCCD" w14:textId="77777777" w:rsidR="004109FD" w:rsidRPr="00D141BD" w:rsidRDefault="004109FD" w:rsidP="00D141BD">
            <w:pPr>
              <w:suppressAutoHyphens w:val="0"/>
              <w:spacing w:before="40" w:after="80" w:line="220" w:lineRule="exact"/>
            </w:pPr>
          </w:p>
        </w:tc>
        <w:tc>
          <w:tcPr>
            <w:tcW w:w="5170" w:type="dxa"/>
            <w:gridSpan w:val="2"/>
            <w:shd w:val="clear" w:color="auto" w:fill="auto"/>
          </w:tcPr>
          <w:p w14:paraId="1E00A67A" w14:textId="77777777" w:rsidR="004109FD" w:rsidRPr="00D141BD" w:rsidRDefault="004109FD" w:rsidP="00D141BD">
            <w:pPr>
              <w:suppressAutoHyphens w:val="0"/>
              <w:spacing w:before="40" w:after="80" w:line="220" w:lineRule="exact"/>
            </w:pPr>
            <w:r w:rsidRPr="00D141BD">
              <w:t>Preparation by the secretariat of the first annual synthesis report under the joint work</w:t>
            </w:r>
            <w:r w:rsidRPr="00A76F53">
              <w:rPr>
                <w:rStyle w:val="EndnoteReference"/>
                <w:iCs/>
                <w:sz w:val="20"/>
              </w:rPr>
              <w:endnoteReference w:id="4"/>
            </w:r>
          </w:p>
        </w:tc>
      </w:tr>
      <w:tr w:rsidR="004109FD" w:rsidRPr="00D141BD" w14:paraId="279CDC12" w14:textId="77777777" w:rsidTr="00604747">
        <w:trPr>
          <w:trHeight w:val="242"/>
        </w:trPr>
        <w:tc>
          <w:tcPr>
            <w:tcW w:w="2298" w:type="dxa"/>
            <w:shd w:val="clear" w:color="auto" w:fill="auto"/>
          </w:tcPr>
          <w:p w14:paraId="72995EF3" w14:textId="77777777" w:rsidR="004109FD" w:rsidRPr="00D141BD" w:rsidRDefault="004109FD" w:rsidP="00D141BD">
            <w:pPr>
              <w:suppressAutoHyphens w:val="0"/>
              <w:spacing w:before="40" w:after="80" w:line="220" w:lineRule="exact"/>
            </w:pPr>
          </w:p>
        </w:tc>
        <w:tc>
          <w:tcPr>
            <w:tcW w:w="5170" w:type="dxa"/>
            <w:gridSpan w:val="2"/>
            <w:shd w:val="clear" w:color="auto" w:fill="auto"/>
          </w:tcPr>
          <w:p w14:paraId="00DC89BE" w14:textId="77777777" w:rsidR="004109FD" w:rsidRPr="00D141BD" w:rsidRDefault="004109FD" w:rsidP="00D141BD">
            <w:pPr>
              <w:suppressAutoHyphens w:val="0"/>
              <w:spacing w:before="40" w:after="80" w:line="220" w:lineRule="exact"/>
            </w:pPr>
            <w:r w:rsidRPr="00D141BD">
              <w:t>Further development of the Sharm el-Sheikh online portal by the secretariat</w:t>
            </w:r>
          </w:p>
        </w:tc>
      </w:tr>
      <w:tr w:rsidR="004109FD" w:rsidRPr="00D141BD" w14:paraId="17E1954C" w14:textId="77777777" w:rsidTr="00604747">
        <w:trPr>
          <w:trHeight w:val="242"/>
        </w:trPr>
        <w:tc>
          <w:tcPr>
            <w:tcW w:w="2298" w:type="dxa"/>
            <w:shd w:val="clear" w:color="auto" w:fill="auto"/>
          </w:tcPr>
          <w:p w14:paraId="47B37229" w14:textId="77777777" w:rsidR="004109FD" w:rsidRPr="00D141BD" w:rsidRDefault="004109FD" w:rsidP="00D141BD">
            <w:pPr>
              <w:suppressAutoHyphens w:val="0"/>
              <w:spacing w:before="40" w:after="80" w:line="220" w:lineRule="exact"/>
            </w:pPr>
            <w:r w:rsidRPr="00D141BD">
              <w:t>SB 62</w:t>
            </w:r>
          </w:p>
        </w:tc>
        <w:tc>
          <w:tcPr>
            <w:tcW w:w="5170" w:type="dxa"/>
            <w:gridSpan w:val="2"/>
            <w:shd w:val="clear" w:color="auto" w:fill="auto"/>
          </w:tcPr>
          <w:p w14:paraId="4A2F6925" w14:textId="77777777" w:rsidR="004109FD" w:rsidRPr="00D141BD" w:rsidRDefault="004109FD" w:rsidP="00D141BD">
            <w:pPr>
              <w:suppressAutoHyphens w:val="0"/>
              <w:spacing w:before="40" w:after="80" w:line="220" w:lineRule="exact"/>
            </w:pPr>
            <w:r w:rsidRPr="00D141BD">
              <w:t>Workshop on topic 1, including time to coordinate in relation to the joint work</w:t>
            </w:r>
          </w:p>
        </w:tc>
      </w:tr>
      <w:tr w:rsidR="004109FD" w:rsidRPr="00D141BD" w14:paraId="3FC73CD0" w14:textId="77777777" w:rsidTr="00604747">
        <w:trPr>
          <w:trHeight w:val="242"/>
        </w:trPr>
        <w:tc>
          <w:tcPr>
            <w:tcW w:w="2298" w:type="dxa"/>
            <w:shd w:val="clear" w:color="auto" w:fill="auto"/>
          </w:tcPr>
          <w:p w14:paraId="44294AD1" w14:textId="77777777" w:rsidR="004109FD" w:rsidRPr="00D141BD" w:rsidRDefault="004109FD" w:rsidP="00D141BD">
            <w:pPr>
              <w:suppressAutoHyphens w:val="0"/>
              <w:spacing w:before="40" w:after="80" w:line="220" w:lineRule="exact"/>
            </w:pPr>
          </w:p>
        </w:tc>
        <w:tc>
          <w:tcPr>
            <w:tcW w:w="5170" w:type="dxa"/>
            <w:gridSpan w:val="2"/>
            <w:shd w:val="clear" w:color="auto" w:fill="auto"/>
          </w:tcPr>
          <w:p w14:paraId="7F281554" w14:textId="77777777" w:rsidR="004109FD" w:rsidRPr="00D141BD" w:rsidRDefault="004109FD" w:rsidP="00D141BD">
            <w:pPr>
              <w:suppressAutoHyphens w:val="0"/>
              <w:spacing w:before="40" w:after="80" w:line="220" w:lineRule="exact"/>
            </w:pPr>
            <w:r w:rsidRPr="00D141BD">
              <w:t>Consideration of the first annual synthesis report</w:t>
            </w:r>
          </w:p>
        </w:tc>
      </w:tr>
      <w:tr w:rsidR="004109FD" w:rsidRPr="00D141BD" w14:paraId="13CCC9E0" w14:textId="77777777" w:rsidTr="00604747">
        <w:trPr>
          <w:trHeight w:val="242"/>
        </w:trPr>
        <w:tc>
          <w:tcPr>
            <w:tcW w:w="2298" w:type="dxa"/>
            <w:shd w:val="clear" w:color="auto" w:fill="auto"/>
          </w:tcPr>
          <w:p w14:paraId="5974D6CC" w14:textId="77777777" w:rsidR="004109FD" w:rsidRPr="00D141BD" w:rsidRDefault="004109FD" w:rsidP="00D141BD">
            <w:pPr>
              <w:suppressAutoHyphens w:val="0"/>
              <w:spacing w:before="40" w:after="80" w:line="220" w:lineRule="exact"/>
            </w:pPr>
          </w:p>
        </w:tc>
        <w:tc>
          <w:tcPr>
            <w:tcW w:w="5170" w:type="dxa"/>
            <w:gridSpan w:val="2"/>
            <w:shd w:val="clear" w:color="auto" w:fill="auto"/>
          </w:tcPr>
          <w:p w14:paraId="726124C7" w14:textId="77777777" w:rsidR="004109FD" w:rsidRPr="00D141BD" w:rsidRDefault="004109FD" w:rsidP="00D141BD">
            <w:pPr>
              <w:suppressAutoHyphens w:val="0"/>
              <w:spacing w:before="40" w:after="80" w:line="220" w:lineRule="exact"/>
            </w:pPr>
            <w:r w:rsidRPr="00D141BD">
              <w:t>Further consideration of the online portal</w:t>
            </w:r>
          </w:p>
        </w:tc>
      </w:tr>
      <w:tr w:rsidR="004109FD" w:rsidRPr="00D141BD" w14:paraId="3E54B084" w14:textId="77777777" w:rsidTr="00604747">
        <w:trPr>
          <w:trHeight w:val="242"/>
        </w:trPr>
        <w:tc>
          <w:tcPr>
            <w:tcW w:w="2298" w:type="dxa"/>
            <w:shd w:val="clear" w:color="auto" w:fill="auto"/>
          </w:tcPr>
          <w:p w14:paraId="3269594A" w14:textId="77777777" w:rsidR="004109FD" w:rsidRPr="00D141BD" w:rsidRDefault="004109FD" w:rsidP="00D141BD">
            <w:pPr>
              <w:suppressAutoHyphens w:val="0"/>
              <w:spacing w:before="40" w:after="80" w:line="220" w:lineRule="exact"/>
            </w:pPr>
            <w:r w:rsidRPr="00D141BD">
              <w:t>Between SB 62 and 63 (November 2025)</w:t>
            </w:r>
          </w:p>
        </w:tc>
        <w:tc>
          <w:tcPr>
            <w:tcW w:w="5170" w:type="dxa"/>
            <w:gridSpan w:val="2"/>
            <w:shd w:val="clear" w:color="auto" w:fill="auto"/>
          </w:tcPr>
          <w:p w14:paraId="0E93273B" w14:textId="77777777" w:rsidR="004109FD" w:rsidRPr="00D141BD" w:rsidRDefault="004109FD" w:rsidP="00D141BD">
            <w:pPr>
              <w:suppressAutoHyphens w:val="0"/>
              <w:spacing w:before="40" w:after="80" w:line="220" w:lineRule="exact"/>
            </w:pPr>
            <w:r w:rsidRPr="00D141BD">
              <w:t>Preparation by the secretariat of the report on the workshop on topic 1</w:t>
            </w:r>
          </w:p>
        </w:tc>
      </w:tr>
      <w:tr w:rsidR="004109FD" w:rsidRPr="00D141BD" w14:paraId="2987428E" w14:textId="77777777" w:rsidTr="00604747">
        <w:trPr>
          <w:trHeight w:val="242"/>
        </w:trPr>
        <w:tc>
          <w:tcPr>
            <w:tcW w:w="2298" w:type="dxa"/>
            <w:shd w:val="clear" w:color="auto" w:fill="auto"/>
          </w:tcPr>
          <w:p w14:paraId="520486A1" w14:textId="77777777" w:rsidR="004109FD" w:rsidRPr="00D141BD" w:rsidRDefault="004109FD" w:rsidP="00D141BD">
            <w:pPr>
              <w:suppressAutoHyphens w:val="0"/>
              <w:spacing w:before="40" w:after="80" w:line="220" w:lineRule="exact"/>
            </w:pPr>
            <w:r w:rsidRPr="00D141BD">
              <w:t>SB 63</w:t>
            </w:r>
          </w:p>
        </w:tc>
        <w:tc>
          <w:tcPr>
            <w:tcW w:w="5170" w:type="dxa"/>
            <w:gridSpan w:val="2"/>
            <w:shd w:val="clear" w:color="auto" w:fill="auto"/>
          </w:tcPr>
          <w:p w14:paraId="12AD9DB1" w14:textId="77777777" w:rsidR="004109FD" w:rsidRPr="00D141BD" w:rsidRDefault="004109FD" w:rsidP="00D141BD">
            <w:pPr>
              <w:suppressAutoHyphens w:val="0"/>
              <w:spacing w:before="40" w:after="80" w:line="220" w:lineRule="exact"/>
            </w:pPr>
            <w:r w:rsidRPr="00D141BD">
              <w:t>Consideration of the report on the workshop on topic 1</w:t>
            </w:r>
          </w:p>
        </w:tc>
      </w:tr>
      <w:tr w:rsidR="004109FD" w:rsidRPr="00D141BD" w14:paraId="261D10E1" w14:textId="77777777" w:rsidTr="00604747">
        <w:trPr>
          <w:trHeight w:val="242"/>
        </w:trPr>
        <w:tc>
          <w:tcPr>
            <w:tcW w:w="2298" w:type="dxa"/>
            <w:shd w:val="clear" w:color="auto" w:fill="auto"/>
          </w:tcPr>
          <w:p w14:paraId="4510FE5A" w14:textId="77777777" w:rsidR="004109FD" w:rsidRPr="00D141BD" w:rsidRDefault="004109FD" w:rsidP="00D141BD">
            <w:pPr>
              <w:suppressAutoHyphens w:val="0"/>
              <w:spacing w:before="40" w:after="80" w:line="220" w:lineRule="exact"/>
            </w:pPr>
            <w:r w:rsidRPr="00D141BD">
              <w:t>Between SB 63 and 64 (June 2026)</w:t>
            </w:r>
          </w:p>
        </w:tc>
        <w:tc>
          <w:tcPr>
            <w:tcW w:w="5170" w:type="dxa"/>
            <w:gridSpan w:val="2"/>
            <w:shd w:val="clear" w:color="auto" w:fill="auto"/>
          </w:tcPr>
          <w:p w14:paraId="37FAA873" w14:textId="77777777" w:rsidR="004109FD" w:rsidRPr="00D141BD" w:rsidRDefault="004109FD" w:rsidP="00D141BD">
            <w:pPr>
              <w:suppressAutoHyphens w:val="0"/>
              <w:spacing w:before="40" w:after="80" w:line="220" w:lineRule="exact"/>
            </w:pPr>
            <w:r w:rsidRPr="00D141BD">
              <w:t>Submissions from Parties and observers, by 1 March 2026, on the workshop on topic 2: progress, challenges and opportunities related to identifying needs and accessing means of implementation for climate action on agriculture and food security, including sharing of best practices</w:t>
            </w:r>
          </w:p>
        </w:tc>
      </w:tr>
      <w:tr w:rsidR="004109FD" w:rsidRPr="00D141BD" w14:paraId="746EFD37" w14:textId="77777777" w:rsidTr="00604747">
        <w:trPr>
          <w:trHeight w:val="242"/>
        </w:trPr>
        <w:tc>
          <w:tcPr>
            <w:tcW w:w="2298" w:type="dxa"/>
            <w:shd w:val="clear" w:color="auto" w:fill="auto"/>
          </w:tcPr>
          <w:p w14:paraId="441D5E0E" w14:textId="77777777" w:rsidR="004109FD" w:rsidRPr="00D141BD" w:rsidRDefault="004109FD" w:rsidP="00D141BD">
            <w:pPr>
              <w:suppressAutoHyphens w:val="0"/>
              <w:spacing w:before="40" w:after="80" w:line="220" w:lineRule="exact"/>
            </w:pPr>
          </w:p>
        </w:tc>
        <w:tc>
          <w:tcPr>
            <w:tcW w:w="5170" w:type="dxa"/>
            <w:gridSpan w:val="2"/>
            <w:shd w:val="clear" w:color="auto" w:fill="auto"/>
          </w:tcPr>
          <w:p w14:paraId="35AE2284" w14:textId="77777777" w:rsidR="004109FD" w:rsidRPr="00D141BD" w:rsidRDefault="004109FD" w:rsidP="00D141BD">
            <w:pPr>
              <w:suppressAutoHyphens w:val="0"/>
              <w:spacing w:before="40" w:after="80" w:line="220" w:lineRule="exact"/>
            </w:pPr>
            <w:r w:rsidRPr="00D141BD">
              <w:t>Preparation by the secretariat of the annual synthesis report</w:t>
            </w:r>
          </w:p>
        </w:tc>
      </w:tr>
      <w:tr w:rsidR="004109FD" w:rsidRPr="00D141BD" w14:paraId="1C0C924A" w14:textId="77777777" w:rsidTr="00604747">
        <w:trPr>
          <w:trHeight w:val="242"/>
        </w:trPr>
        <w:tc>
          <w:tcPr>
            <w:tcW w:w="2298" w:type="dxa"/>
            <w:shd w:val="clear" w:color="auto" w:fill="auto"/>
          </w:tcPr>
          <w:p w14:paraId="60F509F6" w14:textId="77777777" w:rsidR="004109FD" w:rsidRPr="00D141BD" w:rsidRDefault="004109FD" w:rsidP="00D141BD">
            <w:pPr>
              <w:suppressAutoHyphens w:val="0"/>
              <w:spacing w:before="40" w:after="80" w:line="220" w:lineRule="exact"/>
            </w:pPr>
            <w:r w:rsidRPr="00D141BD">
              <w:t>SB 64</w:t>
            </w:r>
          </w:p>
        </w:tc>
        <w:tc>
          <w:tcPr>
            <w:tcW w:w="5170" w:type="dxa"/>
            <w:gridSpan w:val="2"/>
            <w:shd w:val="clear" w:color="auto" w:fill="auto"/>
          </w:tcPr>
          <w:p w14:paraId="338BFA42" w14:textId="77777777" w:rsidR="004109FD" w:rsidRPr="00D141BD" w:rsidRDefault="004109FD" w:rsidP="00D141BD">
            <w:pPr>
              <w:suppressAutoHyphens w:val="0"/>
              <w:spacing w:before="40" w:after="80" w:line="220" w:lineRule="exact"/>
            </w:pPr>
            <w:r w:rsidRPr="00D141BD">
              <w:t>Workshop on topic 2, including time to coordinate in relation to the joint work</w:t>
            </w:r>
          </w:p>
        </w:tc>
      </w:tr>
      <w:tr w:rsidR="004109FD" w:rsidRPr="00D141BD" w14:paraId="74E0A95F" w14:textId="77777777" w:rsidTr="00604747">
        <w:trPr>
          <w:trHeight w:val="242"/>
        </w:trPr>
        <w:tc>
          <w:tcPr>
            <w:tcW w:w="2298" w:type="dxa"/>
            <w:shd w:val="clear" w:color="auto" w:fill="auto"/>
          </w:tcPr>
          <w:p w14:paraId="2954F255" w14:textId="77777777" w:rsidR="004109FD" w:rsidRPr="00D141BD" w:rsidRDefault="004109FD" w:rsidP="00D141BD">
            <w:pPr>
              <w:suppressAutoHyphens w:val="0"/>
              <w:spacing w:before="40" w:after="80" w:line="220" w:lineRule="exact"/>
            </w:pPr>
          </w:p>
        </w:tc>
        <w:tc>
          <w:tcPr>
            <w:tcW w:w="5170" w:type="dxa"/>
            <w:gridSpan w:val="2"/>
            <w:shd w:val="clear" w:color="auto" w:fill="auto"/>
          </w:tcPr>
          <w:p w14:paraId="3AE16B5D" w14:textId="77777777" w:rsidR="004109FD" w:rsidRPr="00D141BD" w:rsidRDefault="004109FD" w:rsidP="00D141BD">
            <w:pPr>
              <w:suppressAutoHyphens w:val="0"/>
              <w:spacing w:before="40" w:after="80" w:line="220" w:lineRule="exact"/>
            </w:pPr>
            <w:r w:rsidRPr="00D141BD">
              <w:t>Consideration of the annual synthesis report</w:t>
            </w:r>
          </w:p>
        </w:tc>
      </w:tr>
      <w:tr w:rsidR="004109FD" w:rsidRPr="00D141BD" w14:paraId="3F28A8C1" w14:textId="77777777" w:rsidTr="00604747">
        <w:trPr>
          <w:trHeight w:val="242"/>
        </w:trPr>
        <w:tc>
          <w:tcPr>
            <w:tcW w:w="2298" w:type="dxa"/>
            <w:shd w:val="clear" w:color="auto" w:fill="auto"/>
          </w:tcPr>
          <w:p w14:paraId="69CE9280" w14:textId="77777777" w:rsidR="004109FD" w:rsidRPr="00D141BD" w:rsidRDefault="004109FD" w:rsidP="00D141BD">
            <w:pPr>
              <w:suppressAutoHyphens w:val="0"/>
              <w:spacing w:before="40" w:after="80" w:line="220" w:lineRule="exact"/>
            </w:pPr>
            <w:r w:rsidRPr="00D141BD">
              <w:t>Between SB 64 and 65 (November 2026)</w:t>
            </w:r>
          </w:p>
        </w:tc>
        <w:tc>
          <w:tcPr>
            <w:tcW w:w="5170" w:type="dxa"/>
            <w:gridSpan w:val="2"/>
            <w:shd w:val="clear" w:color="auto" w:fill="auto"/>
          </w:tcPr>
          <w:p w14:paraId="34D73568" w14:textId="77777777" w:rsidR="004109FD" w:rsidRPr="00D141BD" w:rsidRDefault="004109FD" w:rsidP="00D141BD">
            <w:pPr>
              <w:suppressAutoHyphens w:val="0"/>
              <w:spacing w:before="40" w:after="80" w:line="220" w:lineRule="exact"/>
            </w:pPr>
            <w:r w:rsidRPr="00D141BD">
              <w:t>Preparation by the secretariat of the report on the workshop on topic 2</w:t>
            </w:r>
          </w:p>
        </w:tc>
      </w:tr>
      <w:tr w:rsidR="004109FD" w:rsidRPr="00D141BD" w14:paraId="08B5016B" w14:textId="77777777" w:rsidTr="00604747">
        <w:trPr>
          <w:trHeight w:val="242"/>
        </w:trPr>
        <w:tc>
          <w:tcPr>
            <w:tcW w:w="2298" w:type="dxa"/>
            <w:shd w:val="clear" w:color="auto" w:fill="auto"/>
          </w:tcPr>
          <w:p w14:paraId="15DEC304" w14:textId="77777777" w:rsidR="004109FD" w:rsidRPr="00D141BD" w:rsidRDefault="004109FD" w:rsidP="00D141BD">
            <w:pPr>
              <w:suppressAutoHyphens w:val="0"/>
              <w:spacing w:before="40" w:after="80" w:line="220" w:lineRule="exact"/>
            </w:pPr>
            <w:r w:rsidRPr="00D141BD">
              <w:t>SB 65</w:t>
            </w:r>
          </w:p>
        </w:tc>
        <w:tc>
          <w:tcPr>
            <w:tcW w:w="5170" w:type="dxa"/>
            <w:gridSpan w:val="2"/>
            <w:shd w:val="clear" w:color="auto" w:fill="auto"/>
          </w:tcPr>
          <w:p w14:paraId="1DEC2E32" w14:textId="77777777" w:rsidR="004109FD" w:rsidRPr="00D141BD" w:rsidRDefault="004109FD" w:rsidP="00D141BD">
            <w:pPr>
              <w:suppressAutoHyphens w:val="0"/>
              <w:spacing w:before="40" w:after="80" w:line="220" w:lineRule="exact"/>
            </w:pPr>
            <w:r w:rsidRPr="00D141BD">
              <w:t>Consideration of the report on the workshop on topic 2</w:t>
            </w:r>
          </w:p>
        </w:tc>
      </w:tr>
      <w:tr w:rsidR="004109FD" w:rsidRPr="00D141BD" w14:paraId="6165A78E" w14:textId="77777777" w:rsidTr="00604747">
        <w:trPr>
          <w:trHeight w:val="242"/>
        </w:trPr>
        <w:tc>
          <w:tcPr>
            <w:tcW w:w="2298" w:type="dxa"/>
            <w:tcBorders>
              <w:bottom w:val="single" w:sz="12" w:space="0" w:color="auto"/>
            </w:tcBorders>
            <w:shd w:val="clear" w:color="auto" w:fill="auto"/>
          </w:tcPr>
          <w:p w14:paraId="230423C4" w14:textId="77777777" w:rsidR="004109FD" w:rsidRPr="00D141BD" w:rsidRDefault="004109FD" w:rsidP="00D141BD">
            <w:pPr>
              <w:suppressAutoHyphens w:val="0"/>
              <w:spacing w:before="40" w:after="80" w:line="220" w:lineRule="exact"/>
            </w:pPr>
          </w:p>
        </w:tc>
        <w:tc>
          <w:tcPr>
            <w:tcW w:w="5170" w:type="dxa"/>
            <w:gridSpan w:val="2"/>
            <w:tcBorders>
              <w:bottom w:val="single" w:sz="12" w:space="0" w:color="auto"/>
            </w:tcBorders>
            <w:shd w:val="clear" w:color="auto" w:fill="auto"/>
          </w:tcPr>
          <w:p w14:paraId="70DCCB06" w14:textId="77777777" w:rsidR="004109FD" w:rsidRPr="00D141BD" w:rsidRDefault="004109FD" w:rsidP="00D141BD">
            <w:pPr>
              <w:suppressAutoHyphens w:val="0"/>
              <w:spacing w:before="40" w:after="80" w:line="220" w:lineRule="exact"/>
            </w:pPr>
            <w:r w:rsidRPr="00D141BD">
              <w:t>Finalization of discussions on the progress and outcomes of the joint work for reporting thereon to COP 31 (November 2026)</w:t>
            </w:r>
            <w:r w:rsidRPr="00A76F53">
              <w:rPr>
                <w:rStyle w:val="EndnoteReference"/>
                <w:iCs/>
                <w:sz w:val="20"/>
              </w:rPr>
              <w:endnoteReference w:id="5"/>
            </w:r>
          </w:p>
        </w:tc>
      </w:tr>
    </w:tbl>
    <w:p w14:paraId="32856D45" w14:textId="4B0EE6D9" w:rsidR="008362C4" w:rsidRPr="00CA7D1D" w:rsidRDefault="008362C4" w:rsidP="00CA7D1D">
      <w:pPr>
        <w:spacing w:line="0" w:lineRule="atLeast"/>
        <w:rPr>
          <w:sz w:val="6"/>
          <w:szCs w:val="6"/>
        </w:rPr>
      </w:pPr>
    </w:p>
    <w:sectPr w:rsidR="008362C4" w:rsidRPr="00CA7D1D">
      <w:headerReference w:type="even" r:id="rId27"/>
      <w:headerReference w:type="default" r:id="rId28"/>
      <w:footerReference w:type="even" r:id="rId29"/>
      <w:footerReference w:type="default" r:id="rId30"/>
      <w:endnotePr>
        <w:numFmt w:val="lowerLetter"/>
        <w:numRestart w:val="eachSect"/>
      </w:end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6C8ED" w14:textId="77777777" w:rsidR="009778E8" w:rsidRPr="00427DE2" w:rsidRDefault="009778E8" w:rsidP="00427DE2">
      <w:pPr>
        <w:spacing w:line="14" w:lineRule="exact"/>
        <w:rPr>
          <w:color w:val="FFFFFF" w:themeColor="background1"/>
        </w:rPr>
      </w:pPr>
      <w:r w:rsidRPr="008362C4">
        <w:rPr>
          <w:color w:val="FFFFFF" w:themeColor="background1"/>
        </w:rPr>
        <w:separator/>
      </w:r>
    </w:p>
  </w:endnote>
  <w:endnote w:type="continuationSeparator" w:id="0">
    <w:p w14:paraId="76AC4C26" w14:textId="77777777" w:rsidR="009778E8" w:rsidRDefault="009778E8">
      <w:r>
        <w:continuationSeparator/>
      </w:r>
    </w:p>
    <w:p w14:paraId="4AF23EB9" w14:textId="77777777" w:rsidR="009778E8" w:rsidRDefault="009778E8"/>
  </w:endnote>
  <w:endnote w:type="continuationNotice" w:id="1">
    <w:p w14:paraId="6F0FC49E" w14:textId="77777777" w:rsidR="009778E8" w:rsidRDefault="009778E8">
      <w:pPr>
        <w:spacing w:line="240" w:lineRule="auto"/>
      </w:pPr>
    </w:p>
  </w:endnote>
  <w:endnote w:id="2">
    <w:p w14:paraId="126D4278" w14:textId="56349153" w:rsidR="00B17792" w:rsidRPr="00B17792" w:rsidRDefault="00B17792" w:rsidP="00CE5EED">
      <w:pPr>
        <w:pStyle w:val="EndnoteText"/>
        <w:tabs>
          <w:tab w:val="clear" w:pos="1021"/>
        </w:tabs>
        <w:spacing w:line="240" w:lineRule="auto"/>
        <w:ind w:left="284" w:firstLine="992"/>
        <w:contextualSpacing/>
        <w:rPr>
          <w:i w:val="0"/>
          <w:lang w:val="en-US"/>
        </w:rPr>
      </w:pPr>
      <w:r w:rsidRPr="00B17792">
        <w:rPr>
          <w:rStyle w:val="EndnoteReference"/>
          <w:i/>
        </w:rPr>
        <w:endnoteRef/>
      </w:r>
      <w:r w:rsidRPr="00B17792">
        <w:rPr>
          <w:i w:val="0"/>
        </w:rPr>
        <w:t xml:space="preserve"> </w:t>
      </w:r>
      <w:r>
        <w:rPr>
          <w:i w:val="0"/>
        </w:rPr>
        <w:t xml:space="preserve"> Referred to in decision 3/CP.27, para. 16.</w:t>
      </w:r>
    </w:p>
  </w:endnote>
  <w:endnote w:id="3">
    <w:p w14:paraId="19169338" w14:textId="77777777" w:rsidR="004109FD" w:rsidRPr="00C8682C" w:rsidRDefault="004109FD" w:rsidP="00CE5EED">
      <w:pPr>
        <w:pStyle w:val="EndnoteText"/>
        <w:tabs>
          <w:tab w:val="clear" w:pos="1021"/>
        </w:tabs>
        <w:spacing w:line="200" w:lineRule="exact"/>
        <w:ind w:left="283" w:firstLine="993"/>
        <w:rPr>
          <w:i w:val="0"/>
          <w:lang w:val="en-US"/>
        </w:rPr>
      </w:pPr>
      <w:r w:rsidRPr="00C8682C">
        <w:rPr>
          <w:rStyle w:val="EndnoteReference"/>
          <w:i/>
        </w:rPr>
        <w:endnoteRef/>
      </w:r>
      <w:r w:rsidRPr="00C8682C">
        <w:rPr>
          <w:i w:val="0"/>
        </w:rPr>
        <w:t xml:space="preserve"> </w:t>
      </w:r>
      <w:r>
        <w:rPr>
          <w:i w:val="0"/>
        </w:rPr>
        <w:t xml:space="preserve"> This does not preclude other approaches.</w:t>
      </w:r>
    </w:p>
  </w:endnote>
  <w:endnote w:id="4">
    <w:p w14:paraId="121A7F32" w14:textId="77777777" w:rsidR="004109FD" w:rsidRPr="00871360" w:rsidRDefault="004109FD" w:rsidP="00CE5EED">
      <w:pPr>
        <w:pStyle w:val="EndnoteText"/>
        <w:tabs>
          <w:tab w:val="clear" w:pos="1021"/>
        </w:tabs>
        <w:spacing w:line="200" w:lineRule="exact"/>
        <w:ind w:left="283" w:firstLine="993"/>
        <w:rPr>
          <w:i w:val="0"/>
          <w:lang w:val="en-US"/>
        </w:rPr>
      </w:pPr>
      <w:r w:rsidRPr="00871360">
        <w:rPr>
          <w:rStyle w:val="EndnoteReference"/>
          <w:i/>
        </w:rPr>
        <w:endnoteRef/>
      </w:r>
      <w:r w:rsidRPr="00871360">
        <w:rPr>
          <w:i w:val="0"/>
        </w:rPr>
        <w:t xml:space="preserve"> </w:t>
      </w:r>
      <w:r>
        <w:rPr>
          <w:i w:val="0"/>
        </w:rPr>
        <w:t xml:space="preserve"> Referred to in decision 3/CP.27, para. 15(a).</w:t>
      </w:r>
    </w:p>
  </w:endnote>
  <w:endnote w:id="5">
    <w:p w14:paraId="1D8E6F51" w14:textId="77777777" w:rsidR="004109FD" w:rsidRDefault="004109FD" w:rsidP="000A2E0F">
      <w:pPr>
        <w:pStyle w:val="EndnoteText"/>
        <w:tabs>
          <w:tab w:val="clear" w:pos="1021"/>
        </w:tabs>
        <w:spacing w:after="180" w:line="200" w:lineRule="exact"/>
        <w:ind w:left="284" w:firstLine="992"/>
        <w:rPr>
          <w:i w:val="0"/>
        </w:rPr>
      </w:pPr>
      <w:r w:rsidRPr="00D20AE7">
        <w:rPr>
          <w:rStyle w:val="EndnoteReference"/>
          <w:i/>
        </w:rPr>
        <w:endnoteRef/>
      </w:r>
      <w:r w:rsidRPr="00D20AE7">
        <w:rPr>
          <w:i w:val="0"/>
        </w:rPr>
        <w:t xml:space="preserve"> </w:t>
      </w:r>
      <w:r>
        <w:rPr>
          <w:i w:val="0"/>
        </w:rPr>
        <w:t xml:space="preserve"> As per decision 3/CP.27, para. 20.</w:t>
      </w:r>
    </w:p>
    <w:p w14:paraId="20251DB3" w14:textId="7DE0D066" w:rsidR="00AD4C9C" w:rsidRPr="00D20AE7" w:rsidRDefault="00AD4C9C" w:rsidP="00AD4C9C">
      <w:pPr>
        <w:spacing w:before="240"/>
        <w:ind w:left="1134" w:right="1134"/>
        <w:jc w:val="center"/>
        <w:rPr>
          <w:i/>
          <w:lang w:val="en-US"/>
        </w:rPr>
      </w:pPr>
      <w:r>
        <w:rPr>
          <w:u w:val="single"/>
        </w:rPr>
        <w:tab/>
      </w:r>
      <w:r>
        <w:rPr>
          <w:u w:val="single"/>
        </w:rPr>
        <w:tab/>
      </w:r>
      <w:r>
        <w:rPr>
          <w:u w:val="single"/>
        </w:rPr>
        <w:tab/>
      </w:r>
      <w:r>
        <w:rPr>
          <w:u w:val="single"/>
        </w:rP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92E14" w14:textId="77777777" w:rsidR="0031149B" w:rsidRPr="00D70F3F" w:rsidRDefault="00D70F3F" w:rsidP="00D70F3F">
    <w:pPr>
      <w:pStyle w:val="Footer"/>
      <w:tabs>
        <w:tab w:val="right" w:pos="9638"/>
      </w:tabs>
    </w:pPr>
    <w:r w:rsidRPr="00D70F3F">
      <w:rPr>
        <w:b/>
        <w:sz w:val="18"/>
      </w:rPr>
      <w:fldChar w:fldCharType="begin"/>
    </w:r>
    <w:r w:rsidRPr="00D70F3F">
      <w:rPr>
        <w:b/>
        <w:sz w:val="18"/>
      </w:rPr>
      <w:instrText xml:space="preserve"> PAGE  \* MERGEFORMAT </w:instrText>
    </w:r>
    <w:r w:rsidRPr="00D70F3F">
      <w:rPr>
        <w:b/>
        <w:sz w:val="18"/>
      </w:rPr>
      <w:fldChar w:fldCharType="separate"/>
    </w:r>
    <w:r w:rsidR="00924CA3" w:rsidRPr="00924CA3">
      <w:rPr>
        <w:b/>
        <w:noProof/>
        <w:sz w:val="18"/>
      </w:rPr>
      <w:t>3</w:t>
    </w:r>
    <w:r w:rsidRPr="00D70F3F">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98D4F" w14:textId="77777777" w:rsidR="001E7315" w:rsidRPr="00D70F3F" w:rsidRDefault="00D70F3F" w:rsidP="00D70F3F">
    <w:pPr>
      <w:pStyle w:val="Footer"/>
      <w:tabs>
        <w:tab w:val="right" w:pos="9638"/>
      </w:tabs>
      <w:rPr>
        <w:b/>
        <w:sz w:val="18"/>
      </w:rPr>
    </w:pPr>
    <w:r>
      <w:tab/>
    </w:r>
    <w:r w:rsidRPr="00D70F3F">
      <w:rPr>
        <w:b/>
        <w:sz w:val="18"/>
      </w:rPr>
      <w:fldChar w:fldCharType="begin"/>
    </w:r>
    <w:r w:rsidRPr="00D70F3F">
      <w:rPr>
        <w:b/>
        <w:sz w:val="18"/>
      </w:rPr>
      <w:instrText xml:space="preserve"> PAGE  \* MERGEFORMAT </w:instrText>
    </w:r>
    <w:r w:rsidRPr="00D70F3F">
      <w:rPr>
        <w:b/>
        <w:sz w:val="18"/>
      </w:rPr>
      <w:fldChar w:fldCharType="separate"/>
    </w:r>
    <w:r w:rsidR="00924CA3" w:rsidRPr="00924CA3">
      <w:rPr>
        <w:b/>
        <w:noProof/>
        <w:sz w:val="18"/>
      </w:rPr>
      <w:t>4</w:t>
    </w:r>
    <w:r w:rsidRPr="00D70F3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94EF5" w14:textId="43A4AFC9" w:rsidR="00725388" w:rsidRPr="000166A2" w:rsidRDefault="00725388" w:rsidP="000166A2">
    <w:pPr>
      <w:pStyle w:val="Footer"/>
      <w:tabs>
        <w:tab w:val="right" w:pos="9638"/>
      </w:tabs>
    </w:pPr>
    <w:r w:rsidRPr="000166A2">
      <w:rPr>
        <w:b/>
        <w:sz w:val="18"/>
      </w:rPr>
      <w:fldChar w:fldCharType="begin"/>
    </w:r>
    <w:r w:rsidRPr="000166A2">
      <w:rPr>
        <w:b/>
        <w:sz w:val="18"/>
      </w:rPr>
      <w:instrText xml:space="preserve"> PAGE  \* MERGEFORMAT </w:instrText>
    </w:r>
    <w:r w:rsidRPr="000166A2">
      <w:rPr>
        <w:b/>
        <w:sz w:val="18"/>
      </w:rPr>
      <w:fldChar w:fldCharType="separate"/>
    </w:r>
    <w:r w:rsidRPr="000166A2">
      <w:rPr>
        <w:b/>
        <w:noProof/>
        <w:sz w:val="18"/>
      </w:rPr>
      <w:t>4</w:t>
    </w:r>
    <w:r w:rsidRPr="000166A2">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57F77" w14:textId="77777777" w:rsidR="003241F7" w:rsidRPr="00924CA3" w:rsidRDefault="00924CA3" w:rsidP="00924CA3">
    <w:pPr>
      <w:pStyle w:val="Footer"/>
      <w:tabs>
        <w:tab w:val="right" w:pos="9638"/>
      </w:tabs>
      <w:rPr>
        <w:b/>
        <w:sz w:val="18"/>
      </w:rPr>
    </w:pPr>
    <w:r>
      <w:tab/>
    </w:r>
    <w:r w:rsidRPr="00924CA3">
      <w:rPr>
        <w:b/>
        <w:sz w:val="18"/>
      </w:rPr>
      <w:fldChar w:fldCharType="begin"/>
    </w:r>
    <w:r w:rsidRPr="00924CA3">
      <w:rPr>
        <w:b/>
        <w:sz w:val="18"/>
      </w:rPr>
      <w:instrText xml:space="preserve"> PAGE  \* MERGEFORMAT </w:instrText>
    </w:r>
    <w:r w:rsidRPr="00924CA3">
      <w:rPr>
        <w:b/>
        <w:sz w:val="18"/>
      </w:rPr>
      <w:fldChar w:fldCharType="separate"/>
    </w:r>
    <w:r w:rsidRPr="00924CA3">
      <w:rPr>
        <w:b/>
        <w:noProof/>
        <w:sz w:val="18"/>
      </w:rPr>
      <w:t>6</w:t>
    </w:r>
    <w:r w:rsidRPr="00924CA3">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D078F" w14:textId="77777777" w:rsidR="003241F7" w:rsidRDefault="00924CA3" w:rsidP="00924CA3">
    <w:pPr>
      <w:pStyle w:val="Footer"/>
      <w:tabs>
        <w:tab w:val="right" w:pos="9638"/>
      </w:tabs>
    </w:pPr>
    <w:r w:rsidRPr="00924CA3">
      <w:rPr>
        <w:b/>
        <w:sz w:val="18"/>
      </w:rPr>
      <w:fldChar w:fldCharType="begin"/>
    </w:r>
    <w:r w:rsidRPr="00924CA3">
      <w:rPr>
        <w:b/>
        <w:sz w:val="18"/>
      </w:rPr>
      <w:instrText xml:space="preserve"> PAGE  \* MERGEFORMAT </w:instrText>
    </w:r>
    <w:r w:rsidRPr="00924CA3">
      <w:rPr>
        <w:b/>
        <w:sz w:val="18"/>
      </w:rPr>
      <w:fldChar w:fldCharType="separate"/>
    </w:r>
    <w:r w:rsidRPr="00924CA3">
      <w:rPr>
        <w:b/>
        <w:noProof/>
        <w:sz w:val="18"/>
      </w:rPr>
      <w:t>35</w:t>
    </w:r>
    <w:r w:rsidRPr="00924CA3">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FA048" w14:textId="77777777" w:rsidR="003241F7" w:rsidRPr="00924CA3" w:rsidRDefault="00924CA3" w:rsidP="00924CA3">
    <w:pPr>
      <w:pStyle w:val="Footer"/>
      <w:tabs>
        <w:tab w:val="right" w:pos="9638"/>
      </w:tabs>
      <w:rPr>
        <w:b/>
        <w:sz w:val="18"/>
      </w:rPr>
    </w:pPr>
    <w:r>
      <w:tab/>
    </w:r>
    <w:r w:rsidRPr="00924CA3">
      <w:rPr>
        <w:b/>
        <w:sz w:val="18"/>
      </w:rPr>
      <w:fldChar w:fldCharType="begin"/>
    </w:r>
    <w:r w:rsidRPr="00924CA3">
      <w:rPr>
        <w:b/>
        <w:sz w:val="18"/>
      </w:rPr>
      <w:instrText xml:space="preserve"> PAGE  \* MERGEFORMAT </w:instrText>
    </w:r>
    <w:r w:rsidRPr="00924CA3">
      <w:rPr>
        <w:b/>
        <w:sz w:val="18"/>
      </w:rPr>
      <w:fldChar w:fldCharType="separate"/>
    </w:r>
    <w:r w:rsidRPr="00924CA3">
      <w:rPr>
        <w:b/>
        <w:noProof/>
        <w:sz w:val="18"/>
      </w:rPr>
      <w:t>36</w:t>
    </w:r>
    <w:r w:rsidRPr="00924CA3">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DC344" w14:textId="77777777" w:rsidR="0031149B" w:rsidRPr="00D70F3F" w:rsidRDefault="00D70F3F" w:rsidP="00D70F3F">
    <w:pPr>
      <w:pStyle w:val="Footer"/>
      <w:tabs>
        <w:tab w:val="right" w:pos="9638"/>
      </w:tabs>
    </w:pPr>
    <w:r w:rsidRPr="00D70F3F">
      <w:rPr>
        <w:b/>
        <w:sz w:val="18"/>
      </w:rPr>
      <w:fldChar w:fldCharType="begin"/>
    </w:r>
    <w:r w:rsidRPr="00D70F3F">
      <w:rPr>
        <w:b/>
        <w:sz w:val="18"/>
      </w:rPr>
      <w:instrText xml:space="preserve"> PAGE  \* MERGEFORMAT </w:instrText>
    </w:r>
    <w:r w:rsidRPr="00D70F3F">
      <w:rPr>
        <w:b/>
        <w:sz w:val="18"/>
      </w:rPr>
      <w:fldChar w:fldCharType="separate"/>
    </w:r>
    <w:r w:rsidR="00924CA3" w:rsidRPr="00924CA3">
      <w:rPr>
        <w:b/>
        <w:noProof/>
        <w:sz w:val="18"/>
      </w:rPr>
      <w:t>38</w:t>
    </w:r>
    <w:r w:rsidRPr="00D70F3F">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08B11" w14:textId="70D75874" w:rsidR="001E7315" w:rsidRPr="00D70F3F" w:rsidRDefault="00D70F3F" w:rsidP="00D70F3F">
    <w:pPr>
      <w:pStyle w:val="Footer"/>
      <w:tabs>
        <w:tab w:val="right" w:pos="9638"/>
      </w:tabs>
      <w:rPr>
        <w:b/>
        <w:sz w:val="18"/>
      </w:rPr>
    </w:pPr>
    <w:r>
      <w:tab/>
    </w:r>
    <w:r w:rsidRPr="00D70F3F">
      <w:rPr>
        <w:b/>
        <w:sz w:val="18"/>
      </w:rPr>
      <w:fldChar w:fldCharType="begin"/>
    </w:r>
    <w:r w:rsidRPr="00D70F3F">
      <w:rPr>
        <w:b/>
        <w:sz w:val="18"/>
      </w:rPr>
      <w:instrText xml:space="preserve"> PAGE  \* MERGEFORMAT </w:instrText>
    </w:r>
    <w:r w:rsidRPr="00D70F3F">
      <w:rPr>
        <w:b/>
        <w:sz w:val="18"/>
      </w:rPr>
      <w:fldChar w:fldCharType="separate"/>
    </w:r>
    <w:r w:rsidR="00924CA3" w:rsidRPr="00924CA3">
      <w:rPr>
        <w:b/>
        <w:noProof/>
        <w:sz w:val="18"/>
      </w:rPr>
      <w:t>37</w:t>
    </w:r>
    <w:r w:rsidRPr="00D70F3F">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B4652" w14:textId="77777777" w:rsidR="009778E8" w:rsidRDefault="009778E8" w:rsidP="001E7047">
      <w:r>
        <w:separator/>
      </w:r>
    </w:p>
  </w:footnote>
  <w:footnote w:type="continuationSeparator" w:id="0">
    <w:p w14:paraId="1B0721C0" w14:textId="77777777" w:rsidR="009778E8" w:rsidRDefault="009778E8">
      <w:r>
        <w:continuationSeparator/>
      </w:r>
    </w:p>
  </w:footnote>
  <w:footnote w:type="continuationNotice" w:id="1">
    <w:p w14:paraId="3CDB97B1" w14:textId="77777777" w:rsidR="009778E8" w:rsidRPr="001E7047" w:rsidRDefault="009778E8" w:rsidP="00B16DDE">
      <w:pPr>
        <w:pStyle w:val="Footer"/>
        <w:spacing w:line="20" w:lineRule="exact"/>
        <w:rPr>
          <w:sz w:val="2"/>
          <w:szCs w:val="2"/>
        </w:rPr>
      </w:pPr>
    </w:p>
  </w:footnote>
  <w:footnote w:id="2">
    <w:p w14:paraId="64A5A64B" w14:textId="46D7704C" w:rsidR="004716DA" w:rsidRPr="004716DA" w:rsidRDefault="00A55B5B" w:rsidP="004716DA">
      <w:pPr>
        <w:pStyle w:val="FootnoteText"/>
        <w:widowControl w:val="0"/>
        <w:tabs>
          <w:tab w:val="clear" w:pos="1021"/>
          <w:tab w:val="right" w:pos="1020"/>
        </w:tabs>
        <w:rPr>
          <w:lang w:val="en-US"/>
        </w:rPr>
      </w:pPr>
      <w:r>
        <w:tab/>
      </w:r>
      <w:r>
        <w:rPr>
          <w:rStyle w:val="FootnoteReference"/>
        </w:rPr>
        <w:footnoteRef/>
      </w:r>
      <w:r>
        <w:tab/>
        <w:t xml:space="preserve">The </w:t>
      </w:r>
      <w:r w:rsidRPr="004F460E">
        <w:t xml:space="preserve">statement can be heard at </w:t>
      </w:r>
      <w:hyperlink r:id="rId1" w:history="1">
        <w:r w:rsidRPr="00854FE3">
          <w:rPr>
            <w:rStyle w:val="Hyperlink"/>
          </w:rPr>
          <w:t>https://unfccc.int/event/sbsta-and-sbi-1st-plenary-meetings</w:t>
        </w:r>
      </w:hyperlink>
      <w:r w:rsidRPr="009679E2">
        <w:t xml:space="preserve"> </w:t>
      </w:r>
      <w:r w:rsidRPr="004F460E">
        <w:t>(starting at 0:01:11).</w:t>
      </w:r>
    </w:p>
  </w:footnote>
  <w:footnote w:id="3">
    <w:p w14:paraId="42E18A2A" w14:textId="51FBF970" w:rsidR="00692338" w:rsidRPr="008E39F7" w:rsidRDefault="00692338" w:rsidP="00692338">
      <w:pPr>
        <w:pStyle w:val="FootnoteText"/>
        <w:widowControl w:val="0"/>
        <w:tabs>
          <w:tab w:val="clear" w:pos="1021"/>
          <w:tab w:val="right" w:pos="1020"/>
        </w:tabs>
        <w:rPr>
          <w:lang w:val="en-US"/>
        </w:rPr>
      </w:pPr>
      <w:r>
        <w:tab/>
      </w:r>
      <w:r>
        <w:rPr>
          <w:rStyle w:val="FootnoteReference"/>
        </w:rPr>
        <w:footnoteRef/>
      </w:r>
      <w:r>
        <w:tab/>
      </w:r>
      <w:r w:rsidRPr="00B37FC7">
        <w:t>FCCC/SB</w:t>
      </w:r>
      <w:r>
        <w:t>I</w:t>
      </w:r>
      <w:r w:rsidRPr="00B37FC7">
        <w:t>/202</w:t>
      </w:r>
      <w:r>
        <w:t>4</w:t>
      </w:r>
      <w:r w:rsidRPr="00B37FC7">
        <w:t>/</w:t>
      </w:r>
      <w:r>
        <w:t>4.</w:t>
      </w:r>
    </w:p>
  </w:footnote>
  <w:footnote w:id="4">
    <w:p w14:paraId="0FB315B4" w14:textId="71F594F9" w:rsidR="00EA54C3" w:rsidRPr="00C66DEC" w:rsidRDefault="00EA54C3" w:rsidP="00C66DEC">
      <w:pPr>
        <w:pStyle w:val="FootnoteText"/>
        <w:widowControl w:val="0"/>
        <w:tabs>
          <w:tab w:val="clear" w:pos="1021"/>
          <w:tab w:val="right" w:pos="1020"/>
        </w:tabs>
        <w:rPr>
          <w:lang w:val="en-US"/>
        </w:rPr>
      </w:pPr>
      <w:r>
        <w:tab/>
      </w:r>
      <w:r>
        <w:rPr>
          <w:rStyle w:val="FootnoteReference"/>
        </w:rPr>
        <w:footnoteRef/>
      </w:r>
      <w:r>
        <w:tab/>
        <w:t xml:space="preserve">At the </w:t>
      </w:r>
      <w:r w:rsidR="00797CE9">
        <w:t>3</w:t>
      </w:r>
      <w:r w:rsidR="00797CE9" w:rsidRPr="00797CE9">
        <w:rPr>
          <w:vertAlign w:val="superscript"/>
        </w:rPr>
        <w:t>rd</w:t>
      </w:r>
      <w:r w:rsidR="00797CE9">
        <w:t xml:space="preserve"> </w:t>
      </w:r>
      <w:r>
        <w:t xml:space="preserve">meeting, </w:t>
      </w:r>
      <w:r w:rsidR="00FA1BD2">
        <w:t xml:space="preserve">on </w:t>
      </w:r>
      <w:r w:rsidR="002C657D">
        <w:t>13</w:t>
      </w:r>
      <w:r w:rsidR="00FA1BD2">
        <w:t xml:space="preserve"> June, </w:t>
      </w:r>
      <w:r w:rsidR="001C7610">
        <w:t>the Chair reported that</w:t>
      </w:r>
      <w:r w:rsidR="00706230">
        <w:t>, although</w:t>
      </w:r>
      <w:r>
        <w:t xml:space="preserve"> Parties </w:t>
      </w:r>
      <w:r w:rsidR="00C66DEC">
        <w:t>engaged</w:t>
      </w:r>
      <w:r>
        <w:t xml:space="preserve"> </w:t>
      </w:r>
      <w:r w:rsidR="00706230">
        <w:t>in</w:t>
      </w:r>
      <w:r>
        <w:t xml:space="preserve"> constructive discussions </w:t>
      </w:r>
      <w:r w:rsidR="007C17F3" w:rsidRPr="00535F48">
        <w:rPr>
          <w:szCs w:val="18"/>
        </w:rPr>
        <w:t xml:space="preserve">at </w:t>
      </w:r>
      <w:r w:rsidR="001C7610" w:rsidRPr="00535F48">
        <w:rPr>
          <w:szCs w:val="18"/>
        </w:rPr>
        <w:t>t</w:t>
      </w:r>
      <w:r w:rsidRPr="00535F48">
        <w:rPr>
          <w:szCs w:val="18"/>
        </w:rPr>
        <w:t>he consultations on th</w:t>
      </w:r>
      <w:r w:rsidR="00004155">
        <w:rPr>
          <w:szCs w:val="18"/>
        </w:rPr>
        <w:t>e</w:t>
      </w:r>
      <w:r w:rsidRPr="002C657D">
        <w:rPr>
          <w:szCs w:val="18"/>
        </w:rPr>
        <w:t xml:space="preserve"> matter</w:t>
      </w:r>
      <w:r w:rsidR="001C7610" w:rsidRPr="002C657D">
        <w:rPr>
          <w:szCs w:val="18"/>
        </w:rPr>
        <w:t xml:space="preserve"> </w:t>
      </w:r>
      <w:r w:rsidRPr="002C657D">
        <w:rPr>
          <w:szCs w:val="18"/>
        </w:rPr>
        <w:t>on 7 June</w:t>
      </w:r>
      <w:r w:rsidR="00C9181D">
        <w:rPr>
          <w:szCs w:val="18"/>
        </w:rPr>
        <w:t>,</w:t>
      </w:r>
      <w:r w:rsidRPr="002C657D">
        <w:rPr>
          <w:szCs w:val="18"/>
        </w:rPr>
        <w:t xml:space="preserve"> there was no consensus on</w:t>
      </w:r>
      <w:r w:rsidRPr="002C657D" w:rsidDel="00F8185E">
        <w:rPr>
          <w:szCs w:val="18"/>
        </w:rPr>
        <w:t xml:space="preserve"> </w:t>
      </w:r>
      <w:r w:rsidRPr="002C657D">
        <w:rPr>
          <w:szCs w:val="18"/>
        </w:rPr>
        <w:t>the way forward</w:t>
      </w:r>
      <w:r w:rsidR="00004155">
        <w:rPr>
          <w:szCs w:val="18"/>
        </w:rPr>
        <w:t>.</w:t>
      </w:r>
    </w:p>
  </w:footnote>
  <w:footnote w:id="5">
    <w:p w14:paraId="617E50C3" w14:textId="4A9D11C2" w:rsidR="00692338" w:rsidRPr="00165214" w:rsidRDefault="00692338" w:rsidP="00692338">
      <w:pPr>
        <w:pStyle w:val="FootnoteText"/>
        <w:widowControl w:val="0"/>
        <w:tabs>
          <w:tab w:val="clear" w:pos="1021"/>
          <w:tab w:val="right" w:pos="1020"/>
        </w:tabs>
        <w:rPr>
          <w:lang w:val="en-US"/>
        </w:rPr>
      </w:pPr>
      <w:r>
        <w:tab/>
      </w:r>
      <w:r>
        <w:rPr>
          <w:rStyle w:val="FootnoteReference"/>
        </w:rPr>
        <w:footnoteRef/>
      </w:r>
      <w:r>
        <w:tab/>
        <w:t xml:space="preserve">Joint </w:t>
      </w:r>
      <w:r w:rsidR="00004155">
        <w:t>SBI 60–SBSTA 60</w:t>
      </w:r>
      <w:r>
        <w:t xml:space="preserve"> agenda items are marked with an asterisk.</w:t>
      </w:r>
    </w:p>
  </w:footnote>
  <w:footnote w:id="6">
    <w:p w14:paraId="606D91A7" w14:textId="10F611EA" w:rsidR="004B6819" w:rsidRPr="006E05E5" w:rsidRDefault="004B6819" w:rsidP="004B6819">
      <w:pPr>
        <w:pStyle w:val="FootnoteText"/>
        <w:widowControl w:val="0"/>
        <w:tabs>
          <w:tab w:val="clear" w:pos="1021"/>
          <w:tab w:val="right" w:pos="1020"/>
        </w:tabs>
        <w:rPr>
          <w:lang w:val="en-US"/>
        </w:rPr>
      </w:pPr>
      <w:r>
        <w:tab/>
      </w:r>
      <w:r>
        <w:rPr>
          <w:rStyle w:val="FootnoteReference"/>
        </w:rPr>
        <w:footnoteRef/>
      </w:r>
      <w:r>
        <w:tab/>
      </w:r>
      <w:r w:rsidRPr="006E05E5">
        <w:t>The statements can be heard</w:t>
      </w:r>
      <w:r>
        <w:t xml:space="preserve"> at</w:t>
      </w:r>
      <w:r w:rsidRPr="006E05E5">
        <w:t xml:space="preserve"> </w:t>
      </w:r>
      <w:hyperlink r:id="rId2" w:history="1">
        <w:r>
          <w:rPr>
            <w:rStyle w:val="Hyperlink"/>
          </w:rPr>
          <w:t>https:/unfccc.int/event/sbsta-and-sbi-1st-plenary-meetings</w:t>
        </w:r>
      </w:hyperlink>
      <w:r w:rsidRPr="009679E2">
        <w:t xml:space="preserve"> </w:t>
      </w:r>
      <w:r w:rsidRPr="006E05E5">
        <w:t>(starting at 0:</w:t>
      </w:r>
      <w:r>
        <w:t>31</w:t>
      </w:r>
      <w:r w:rsidRPr="006E05E5">
        <w:t>:</w:t>
      </w:r>
      <w:r>
        <w:t>45</w:t>
      </w:r>
      <w:r w:rsidR="007E6650">
        <w:t xml:space="preserve">, </w:t>
      </w:r>
      <w:r>
        <w:t>0:57:05</w:t>
      </w:r>
      <w:r w:rsidR="007E6650">
        <w:t xml:space="preserve"> and </w:t>
      </w:r>
      <w:r w:rsidR="00C7561D">
        <w:t>1:06:23</w:t>
      </w:r>
      <w:r>
        <w:t>)</w:t>
      </w:r>
      <w:r w:rsidRPr="006E05E5">
        <w:t>.</w:t>
      </w:r>
      <w:r>
        <w:t xml:space="preserve"> </w:t>
      </w:r>
    </w:p>
  </w:footnote>
  <w:footnote w:id="7">
    <w:p w14:paraId="2196C1DF" w14:textId="77777777" w:rsidR="001A2A85" w:rsidRPr="00F37653" w:rsidRDefault="001A2A85" w:rsidP="001A2A85">
      <w:pPr>
        <w:pStyle w:val="FootnoteText"/>
        <w:widowControl w:val="0"/>
        <w:tabs>
          <w:tab w:val="clear" w:pos="1021"/>
          <w:tab w:val="right" w:pos="1020"/>
        </w:tabs>
      </w:pPr>
      <w:r w:rsidRPr="00F37653">
        <w:tab/>
      </w:r>
      <w:r w:rsidRPr="00F37653">
        <w:rPr>
          <w:rStyle w:val="FootnoteReference"/>
        </w:rPr>
        <w:footnoteRef/>
      </w:r>
      <w:r w:rsidRPr="00F37653">
        <w:tab/>
        <w:t xml:space="preserve">See documents FCCC/SBI/2011/7, para. 167, and FCCC/SBI/2014/8, paras. 222–225. </w:t>
      </w:r>
    </w:p>
  </w:footnote>
  <w:footnote w:id="8">
    <w:p w14:paraId="2F983A84" w14:textId="77777777" w:rsidR="001A2A85" w:rsidRPr="00F37653" w:rsidRDefault="001A2A85" w:rsidP="001A2A85">
      <w:pPr>
        <w:pStyle w:val="FootnoteText"/>
        <w:widowControl w:val="0"/>
        <w:tabs>
          <w:tab w:val="clear" w:pos="1021"/>
          <w:tab w:val="right" w:pos="1020"/>
        </w:tabs>
      </w:pPr>
      <w:r w:rsidRPr="00F37653">
        <w:tab/>
      </w:r>
      <w:r w:rsidRPr="00F37653">
        <w:rPr>
          <w:rStyle w:val="FootnoteReference"/>
        </w:rPr>
        <w:footnoteRef/>
      </w:r>
      <w:r w:rsidRPr="00F37653">
        <w:tab/>
        <w:t>FCCC/SBI/2014/8, paras. 213 and 218–221.</w:t>
      </w:r>
    </w:p>
  </w:footnote>
  <w:footnote w:id="9">
    <w:p w14:paraId="7E099DC3" w14:textId="3051C7F4" w:rsidR="001A2A85" w:rsidRPr="00F37653" w:rsidRDefault="001A2A85" w:rsidP="001A2A85">
      <w:pPr>
        <w:pStyle w:val="FootnoteText"/>
        <w:widowControl w:val="0"/>
        <w:tabs>
          <w:tab w:val="clear" w:pos="1021"/>
          <w:tab w:val="right" w:pos="1020"/>
        </w:tabs>
      </w:pPr>
      <w:r w:rsidRPr="00F37653">
        <w:tab/>
      </w:r>
      <w:r w:rsidRPr="00F37653">
        <w:rPr>
          <w:rStyle w:val="FootnoteReference"/>
        </w:rPr>
        <w:footnoteRef/>
      </w:r>
      <w:r w:rsidRPr="00F37653">
        <w:tab/>
        <w:t xml:space="preserve">The statements can be heard at </w:t>
      </w:r>
      <w:hyperlink r:id="rId3" w:history="1">
        <w:r w:rsidRPr="00F37653">
          <w:rPr>
            <w:rStyle w:val="Hyperlink"/>
          </w:rPr>
          <w:t>https://unfccc.int/event/sbsta-and-sbi-2nd-plenary-meetings</w:t>
        </w:r>
      </w:hyperlink>
      <w:r w:rsidRPr="00F37653" w:rsidDel="00E9093D">
        <w:t xml:space="preserve"> </w:t>
      </w:r>
      <w:r w:rsidRPr="00F37653">
        <w:t>(starting at</w:t>
      </w:r>
      <w:r>
        <w:t xml:space="preserve"> </w:t>
      </w:r>
      <w:r w:rsidRPr="00F37653">
        <w:t>1:56:47).</w:t>
      </w:r>
    </w:p>
  </w:footnote>
  <w:footnote w:id="10">
    <w:p w14:paraId="51F62A70" w14:textId="142177FB" w:rsidR="001A2A85" w:rsidRPr="00F37653" w:rsidRDefault="001A2A85" w:rsidP="001A2A85">
      <w:pPr>
        <w:pStyle w:val="FootnoteText"/>
        <w:widowControl w:val="0"/>
        <w:tabs>
          <w:tab w:val="clear" w:pos="1021"/>
          <w:tab w:val="right" w:pos="1020"/>
        </w:tabs>
      </w:pPr>
      <w:r w:rsidRPr="00F37653">
        <w:tab/>
      </w:r>
      <w:r w:rsidRPr="00F37653">
        <w:rPr>
          <w:rStyle w:val="FootnoteReference"/>
        </w:rPr>
        <w:footnoteRef/>
      </w:r>
      <w:r w:rsidRPr="00F37653">
        <w:tab/>
      </w:r>
      <w:r>
        <w:t xml:space="preserve">As footnote </w:t>
      </w:r>
      <w:r w:rsidR="000E6A06">
        <w:t>8</w:t>
      </w:r>
      <w:r w:rsidR="00066AEA">
        <w:t xml:space="preserve"> </w:t>
      </w:r>
      <w:r>
        <w:t xml:space="preserve">above </w:t>
      </w:r>
      <w:r w:rsidRPr="00F37653">
        <w:t xml:space="preserve">(starting at </w:t>
      </w:r>
      <w:r>
        <w:t>4:51:09</w:t>
      </w:r>
      <w:r w:rsidRPr="00F37653">
        <w:t xml:space="preserve">). </w:t>
      </w:r>
    </w:p>
  </w:footnote>
  <w:footnote w:id="11">
    <w:p w14:paraId="6BC6FA67" w14:textId="0148171B" w:rsidR="001A2A85" w:rsidRPr="00F37653" w:rsidRDefault="001A2A85" w:rsidP="001A2A85">
      <w:pPr>
        <w:pStyle w:val="FootnoteText"/>
        <w:widowControl w:val="0"/>
        <w:tabs>
          <w:tab w:val="clear" w:pos="1021"/>
          <w:tab w:val="right" w:pos="1020"/>
        </w:tabs>
      </w:pPr>
      <w:r w:rsidRPr="00F37653">
        <w:tab/>
      </w:r>
      <w:r w:rsidRPr="00F37653">
        <w:rPr>
          <w:rStyle w:val="FootnoteReference"/>
        </w:rPr>
        <w:footnoteRef/>
      </w:r>
      <w:r w:rsidRPr="00F37653">
        <w:tab/>
      </w:r>
      <w:r w:rsidRPr="00367BF3">
        <w:t xml:space="preserve">As footnote </w:t>
      </w:r>
      <w:r w:rsidR="000E6A06">
        <w:t>8</w:t>
      </w:r>
      <w:r w:rsidR="00066AEA">
        <w:t xml:space="preserve"> above</w:t>
      </w:r>
      <w:r w:rsidR="00066AEA" w:rsidRPr="00F37653">
        <w:t xml:space="preserve"> </w:t>
      </w:r>
      <w:r w:rsidRPr="00F37653">
        <w:t xml:space="preserve">(starting at </w:t>
      </w:r>
      <w:r>
        <w:t>5:22:57</w:t>
      </w:r>
      <w:r w:rsidRPr="00F37653">
        <w:t xml:space="preserve">). </w:t>
      </w:r>
    </w:p>
  </w:footnote>
  <w:footnote w:id="12">
    <w:p w14:paraId="4B813AF4" w14:textId="064BF80E" w:rsidR="001A2A85" w:rsidRPr="00F37653" w:rsidRDefault="001A2A85" w:rsidP="001A2A85">
      <w:pPr>
        <w:pStyle w:val="FootnoteText"/>
        <w:widowControl w:val="0"/>
      </w:pPr>
      <w:r w:rsidRPr="00F37653">
        <w:tab/>
      </w:r>
      <w:r w:rsidRPr="00F37653">
        <w:rPr>
          <w:rStyle w:val="FootnoteReference"/>
        </w:rPr>
        <w:footnoteRef/>
      </w:r>
      <w:r w:rsidRPr="00F37653">
        <w:tab/>
      </w:r>
      <w:hyperlink r:id="rId4" w:history="1">
        <w:r w:rsidR="005F072E" w:rsidRPr="00EA6CE3">
          <w:rPr>
            <w:rStyle w:val="Hyperlink"/>
          </w:rPr>
          <w:t>https://unfccc.int/event/sbi-60</w:t>
        </w:r>
      </w:hyperlink>
      <w:r w:rsidRPr="00F37653">
        <w:t>.</w:t>
      </w:r>
    </w:p>
  </w:footnote>
  <w:footnote w:id="13">
    <w:p w14:paraId="0B20EBC4" w14:textId="40DE1FC4" w:rsidR="0018710F" w:rsidRPr="0018710F" w:rsidRDefault="0018710F" w:rsidP="0018710F">
      <w:pPr>
        <w:pStyle w:val="FootnoteText"/>
        <w:widowControl w:val="0"/>
        <w:tabs>
          <w:tab w:val="clear" w:pos="1021"/>
          <w:tab w:val="right" w:pos="1020"/>
        </w:tabs>
        <w:rPr>
          <w:lang w:val="en-US"/>
        </w:rPr>
      </w:pPr>
      <w:r>
        <w:tab/>
      </w:r>
      <w:r>
        <w:rPr>
          <w:rStyle w:val="FootnoteReference"/>
        </w:rPr>
        <w:footnoteRef/>
      </w:r>
      <w:r w:rsidRPr="005F46FB">
        <w:rPr>
          <w:lang w:val="en-US"/>
        </w:rPr>
        <w:tab/>
      </w:r>
      <w:r w:rsidR="00C51E78" w:rsidRPr="005F46FB">
        <w:rPr>
          <w:lang w:val="en-US"/>
        </w:rPr>
        <w:t>See</w:t>
      </w:r>
      <w:r w:rsidR="00541C3E" w:rsidRPr="005F46FB">
        <w:rPr>
          <w:lang w:val="en-US"/>
        </w:rPr>
        <w:t xml:space="preserve"> </w:t>
      </w:r>
      <w:hyperlink r:id="rId5" w:history="1">
        <w:r w:rsidR="00541C3E" w:rsidRPr="005F46FB">
          <w:rPr>
            <w:rStyle w:val="Hyperlink"/>
            <w:lang w:val="en-US"/>
          </w:rPr>
          <w:t>https://unfccc.int/Second_MA_fifth_IAR_cycle</w:t>
        </w:r>
      </w:hyperlink>
      <w:r w:rsidR="00541C3E" w:rsidRPr="005F46FB">
        <w:rPr>
          <w:lang w:val="en-US"/>
        </w:rPr>
        <w:t>.</w:t>
      </w:r>
    </w:p>
  </w:footnote>
  <w:footnote w:id="14">
    <w:p w14:paraId="682B8C33" w14:textId="407D93B5" w:rsidR="00FD1F36" w:rsidRPr="00FD1F36" w:rsidRDefault="00FD1F36" w:rsidP="00FD1F36">
      <w:pPr>
        <w:pStyle w:val="FootnoteText"/>
        <w:widowControl w:val="0"/>
        <w:tabs>
          <w:tab w:val="clear" w:pos="1021"/>
          <w:tab w:val="right" w:pos="1020"/>
        </w:tabs>
        <w:rPr>
          <w:lang w:val="en-US"/>
        </w:rPr>
      </w:pPr>
      <w:r w:rsidRPr="005F46FB">
        <w:rPr>
          <w:lang w:val="en-US"/>
        </w:rPr>
        <w:tab/>
      </w:r>
      <w:r>
        <w:rPr>
          <w:rStyle w:val="FootnoteReference"/>
        </w:rPr>
        <w:footnoteRef/>
      </w:r>
      <w:r>
        <w:tab/>
      </w:r>
      <w:r w:rsidR="002422AE">
        <w:t xml:space="preserve">Austria, Belarus, Cyprus, Czechia, Denmark, </w:t>
      </w:r>
      <w:r w:rsidR="00B91019">
        <w:t xml:space="preserve">Estonia, France, Germany, </w:t>
      </w:r>
      <w:r w:rsidR="002422AE">
        <w:t xml:space="preserve">Greece, </w:t>
      </w:r>
      <w:r w:rsidR="005B4859">
        <w:t>Italy</w:t>
      </w:r>
      <w:r w:rsidR="00B91019">
        <w:t>,</w:t>
      </w:r>
      <w:r w:rsidR="005B4859">
        <w:t xml:space="preserve"> Malta, New Zealand, Romania, Russian Federation</w:t>
      </w:r>
      <w:r w:rsidR="00DA3BDE">
        <w:t xml:space="preserve"> and</w:t>
      </w:r>
      <w:r w:rsidR="005B4859">
        <w:t xml:space="preserve"> Sweden.</w:t>
      </w:r>
    </w:p>
  </w:footnote>
  <w:footnote w:id="15">
    <w:p w14:paraId="4A7EE1CA" w14:textId="2C986697" w:rsidR="00104DBB" w:rsidRPr="00104DBB" w:rsidRDefault="00104DBB" w:rsidP="00104DBB">
      <w:pPr>
        <w:pStyle w:val="FootnoteText"/>
        <w:widowControl w:val="0"/>
        <w:tabs>
          <w:tab w:val="clear" w:pos="1021"/>
          <w:tab w:val="right" w:pos="1020"/>
        </w:tabs>
        <w:rPr>
          <w:lang w:val="en-US"/>
        </w:rPr>
      </w:pPr>
      <w:r>
        <w:tab/>
      </w:r>
      <w:r>
        <w:rPr>
          <w:rStyle w:val="FootnoteReference"/>
        </w:rPr>
        <w:footnoteRef/>
      </w:r>
      <w:r>
        <w:tab/>
      </w:r>
      <w:r w:rsidR="00F27C66" w:rsidRPr="00F27C66">
        <w:t>The summary reports on the multilateral assessments of those 1</w:t>
      </w:r>
      <w:r w:rsidR="00F27C66">
        <w:t>5 P</w:t>
      </w:r>
      <w:r w:rsidR="00F27C66" w:rsidRPr="00F27C66">
        <w:t>arties are contained in document FCCC/SBI/202</w:t>
      </w:r>
      <w:r w:rsidR="00F27C66">
        <w:t>4</w:t>
      </w:r>
      <w:r w:rsidR="00F27C66" w:rsidRPr="009F1A39">
        <w:t>/</w:t>
      </w:r>
      <w:r w:rsidR="009F1A39" w:rsidRPr="009F1A39">
        <w:t>13</w:t>
      </w:r>
      <w:r w:rsidR="00F27C66" w:rsidRPr="009F1A39">
        <w:t>/</w:t>
      </w:r>
      <w:r w:rsidR="00F27C66" w:rsidRPr="00F27C66">
        <w:t>Add.</w:t>
      </w:r>
      <w:r w:rsidR="00CA789B">
        <w:t>2</w:t>
      </w:r>
      <w:r w:rsidR="00F27C66" w:rsidRPr="00F27C66">
        <w:t>.</w:t>
      </w:r>
    </w:p>
  </w:footnote>
  <w:footnote w:id="16">
    <w:p w14:paraId="6D368C33" w14:textId="5831B378" w:rsidR="00346A49" w:rsidRPr="00346A49" w:rsidRDefault="00346A49" w:rsidP="00346A49">
      <w:pPr>
        <w:pStyle w:val="FootnoteText"/>
        <w:widowControl w:val="0"/>
        <w:tabs>
          <w:tab w:val="clear" w:pos="1021"/>
          <w:tab w:val="right" w:pos="1020"/>
        </w:tabs>
        <w:rPr>
          <w:lang w:val="en-US"/>
        </w:rPr>
      </w:pPr>
      <w:r>
        <w:tab/>
      </w:r>
      <w:r>
        <w:rPr>
          <w:rStyle w:val="FootnoteReference"/>
        </w:rPr>
        <w:footnoteRef/>
      </w:r>
      <w:r w:rsidRPr="005F46FB">
        <w:rPr>
          <w:lang w:val="en-US"/>
        </w:rPr>
        <w:tab/>
      </w:r>
      <w:r w:rsidR="005F46FB" w:rsidRPr="005F46FB">
        <w:rPr>
          <w:lang w:val="en-US"/>
        </w:rPr>
        <w:t>See</w:t>
      </w:r>
      <w:r w:rsidRPr="005F46FB">
        <w:rPr>
          <w:lang w:val="en-US"/>
        </w:rPr>
        <w:t xml:space="preserve"> </w:t>
      </w:r>
      <w:hyperlink r:id="rId6" w:history="1">
        <w:r w:rsidR="00C12A8D" w:rsidRPr="005F46FB">
          <w:rPr>
            <w:rStyle w:val="Hyperlink"/>
            <w:lang w:val="en-US"/>
          </w:rPr>
          <w:t>https://unfccc.int/sixteenth-workshop-of-the-facilitative-sharing-of-views-fsv</w:t>
        </w:r>
      </w:hyperlink>
      <w:r w:rsidR="00C12A8D" w:rsidRPr="005F46FB">
        <w:rPr>
          <w:lang w:val="en-US"/>
        </w:rPr>
        <w:t>.</w:t>
      </w:r>
    </w:p>
  </w:footnote>
  <w:footnote w:id="17">
    <w:p w14:paraId="7066954F" w14:textId="05BEEEDE" w:rsidR="002A1470" w:rsidRPr="002A1470" w:rsidRDefault="002A1470" w:rsidP="002A1470">
      <w:pPr>
        <w:pStyle w:val="FootnoteText"/>
        <w:widowControl w:val="0"/>
        <w:tabs>
          <w:tab w:val="clear" w:pos="1021"/>
          <w:tab w:val="right" w:pos="1020"/>
        </w:tabs>
        <w:rPr>
          <w:lang w:val="en-US"/>
        </w:rPr>
      </w:pPr>
      <w:r w:rsidRPr="005F46FB">
        <w:rPr>
          <w:lang w:val="en-US"/>
        </w:rPr>
        <w:tab/>
      </w:r>
      <w:r>
        <w:rPr>
          <w:rStyle w:val="FootnoteReference"/>
        </w:rPr>
        <w:footnoteRef/>
      </w:r>
      <w:r>
        <w:tab/>
      </w:r>
      <w:r w:rsidR="00F653C9">
        <w:t xml:space="preserve">Bosnia and Herzegovina, </w:t>
      </w:r>
      <w:r w:rsidR="001704CD">
        <w:t xml:space="preserve">Democratic Republic of </w:t>
      </w:r>
      <w:r w:rsidR="009A1CA2">
        <w:t xml:space="preserve">the </w:t>
      </w:r>
      <w:r w:rsidR="001704CD">
        <w:t xml:space="preserve">Congo, Gabon, Malaysia, Mexico, </w:t>
      </w:r>
      <w:r w:rsidR="00D44BC3">
        <w:t>Sao Tome and Principe, Singapore</w:t>
      </w:r>
      <w:r w:rsidR="00DA3BDE">
        <w:t xml:space="preserve"> and</w:t>
      </w:r>
      <w:r w:rsidR="00D44BC3">
        <w:t xml:space="preserve"> Somalia.</w:t>
      </w:r>
    </w:p>
  </w:footnote>
  <w:footnote w:id="18">
    <w:p w14:paraId="5A7BA975" w14:textId="08DE8030" w:rsidR="00471485" w:rsidRPr="00471485" w:rsidRDefault="00471485" w:rsidP="00471485">
      <w:pPr>
        <w:pStyle w:val="FootnoteText"/>
        <w:widowControl w:val="0"/>
        <w:tabs>
          <w:tab w:val="clear" w:pos="1021"/>
          <w:tab w:val="right" w:pos="1020"/>
        </w:tabs>
        <w:rPr>
          <w:lang w:val="en-US"/>
        </w:rPr>
      </w:pPr>
      <w:r>
        <w:tab/>
      </w:r>
      <w:r>
        <w:rPr>
          <w:rStyle w:val="FootnoteReference"/>
        </w:rPr>
        <w:footnoteRef/>
      </w:r>
      <w:r>
        <w:tab/>
      </w:r>
      <w:r w:rsidR="00702154">
        <w:t xml:space="preserve">As footnote </w:t>
      </w:r>
      <w:r w:rsidR="000E6A06">
        <w:t>5</w:t>
      </w:r>
      <w:r w:rsidR="00702154">
        <w:t xml:space="preserve"> above (</w:t>
      </w:r>
      <w:r w:rsidR="00B27B25">
        <w:t>starting at 1:17:22).</w:t>
      </w:r>
    </w:p>
  </w:footnote>
  <w:footnote w:id="19">
    <w:p w14:paraId="20BC3CD6" w14:textId="60D66EE2" w:rsidR="00637C30" w:rsidRPr="00637C30" w:rsidRDefault="00637C30" w:rsidP="00637C30">
      <w:pPr>
        <w:pStyle w:val="FootnoteText"/>
        <w:widowControl w:val="0"/>
        <w:tabs>
          <w:tab w:val="clear" w:pos="1021"/>
          <w:tab w:val="right" w:pos="1020"/>
        </w:tabs>
        <w:rPr>
          <w:lang w:val="en-US"/>
        </w:rPr>
      </w:pPr>
      <w:r>
        <w:tab/>
      </w:r>
      <w:r>
        <w:rPr>
          <w:rStyle w:val="FootnoteReference"/>
        </w:rPr>
        <w:footnoteRef/>
      </w:r>
      <w:r w:rsidRPr="001C5070">
        <w:rPr>
          <w:lang w:val="fr-FR"/>
        </w:rPr>
        <w:tab/>
      </w:r>
      <w:r w:rsidR="00037679" w:rsidRPr="001C5070">
        <w:rPr>
          <w:lang w:val="fr-FR"/>
        </w:rPr>
        <w:t xml:space="preserve">See document </w:t>
      </w:r>
      <w:r w:rsidR="00E76B64" w:rsidRPr="001C5070">
        <w:rPr>
          <w:lang w:val="fr-FR"/>
        </w:rPr>
        <w:t>FCCC/SBI/</w:t>
      </w:r>
      <w:r w:rsidR="00AD3421" w:rsidRPr="001C5070">
        <w:rPr>
          <w:lang w:val="fr-FR"/>
        </w:rPr>
        <w:t>2024/</w:t>
      </w:r>
      <w:r w:rsidR="00E2578C" w:rsidRPr="001C5070">
        <w:rPr>
          <w:lang w:val="fr-FR"/>
        </w:rPr>
        <w:t>4</w:t>
      </w:r>
      <w:r w:rsidR="00860D9F" w:rsidRPr="001C5070">
        <w:rPr>
          <w:lang w:val="fr-FR"/>
        </w:rPr>
        <w:t xml:space="preserve">, paras. </w:t>
      </w:r>
      <w:r w:rsidR="00860D9F" w:rsidRPr="001C5070">
        <w:rPr>
          <w:lang w:val="en-US"/>
        </w:rPr>
        <w:t>12</w:t>
      </w:r>
      <w:r w:rsidR="00037679" w:rsidRPr="0079107D">
        <w:rPr>
          <w:lang w:val="en-US"/>
        </w:rPr>
        <w:t>–</w:t>
      </w:r>
      <w:r w:rsidR="00860D9F" w:rsidRPr="001C5070">
        <w:rPr>
          <w:lang w:val="en-US"/>
        </w:rPr>
        <w:t>33.</w:t>
      </w:r>
    </w:p>
  </w:footnote>
  <w:footnote w:id="20">
    <w:p w14:paraId="47D8D71B" w14:textId="3C899B28" w:rsidR="00ED7640" w:rsidRPr="00ED7640" w:rsidRDefault="00ED7640" w:rsidP="00ED7640">
      <w:pPr>
        <w:pStyle w:val="FootnoteText"/>
        <w:widowControl w:val="0"/>
        <w:tabs>
          <w:tab w:val="clear" w:pos="1021"/>
          <w:tab w:val="right" w:pos="1020"/>
        </w:tabs>
        <w:rPr>
          <w:lang w:val="en-US"/>
        </w:rPr>
      </w:pPr>
      <w:r>
        <w:tab/>
      </w:r>
      <w:r>
        <w:rPr>
          <w:rStyle w:val="FootnoteReference"/>
        </w:rPr>
        <w:footnoteRef/>
      </w:r>
      <w:r>
        <w:tab/>
      </w:r>
      <w:r w:rsidRPr="0054437D">
        <w:rPr>
          <w:lang w:val="en-US"/>
        </w:rPr>
        <w:t>FCCC/SBI/2024/INF.3</w:t>
      </w:r>
      <w:r>
        <w:rPr>
          <w:lang w:val="en-US"/>
        </w:rPr>
        <w:t>.</w:t>
      </w:r>
      <w:r>
        <w:t xml:space="preserve"> </w:t>
      </w:r>
    </w:p>
  </w:footnote>
  <w:footnote w:id="21">
    <w:p w14:paraId="3B5BE187" w14:textId="5F74B4BD" w:rsidR="005D5C5E" w:rsidRPr="005D5C5E" w:rsidRDefault="005D5C5E" w:rsidP="005D5C5E">
      <w:pPr>
        <w:pStyle w:val="FootnoteText"/>
        <w:widowControl w:val="0"/>
        <w:tabs>
          <w:tab w:val="clear" w:pos="1021"/>
          <w:tab w:val="right" w:pos="1020"/>
        </w:tabs>
        <w:rPr>
          <w:lang w:val="en-US"/>
        </w:rPr>
      </w:pPr>
      <w:r w:rsidRPr="00932A8E">
        <w:rPr>
          <w:lang w:val="en-US"/>
        </w:rPr>
        <w:tab/>
      </w:r>
      <w:r>
        <w:rPr>
          <w:rStyle w:val="FootnoteReference"/>
        </w:rPr>
        <w:footnoteRef/>
      </w:r>
      <w:r>
        <w:tab/>
      </w:r>
      <w:r w:rsidR="00BE7153" w:rsidRPr="00BE7153">
        <w:t xml:space="preserve">FCCC/SBI/2023/INF.7 and </w:t>
      </w:r>
      <w:r w:rsidR="00864595">
        <w:t xml:space="preserve">Corr.1 </w:t>
      </w:r>
      <w:r w:rsidR="00BE7153" w:rsidRPr="00BE7153">
        <w:t>and Add.1</w:t>
      </w:r>
      <w:r w:rsidR="00BE7153">
        <w:t>.</w:t>
      </w:r>
    </w:p>
  </w:footnote>
  <w:footnote w:id="22">
    <w:p w14:paraId="7A00BF56" w14:textId="5739CCDA" w:rsidR="00A74E3F" w:rsidRPr="00A74E3F" w:rsidRDefault="00A74E3F" w:rsidP="00A74E3F">
      <w:pPr>
        <w:pStyle w:val="FootnoteText"/>
        <w:widowControl w:val="0"/>
        <w:tabs>
          <w:tab w:val="clear" w:pos="1021"/>
          <w:tab w:val="right" w:pos="1020"/>
        </w:tabs>
        <w:rPr>
          <w:lang w:val="en-US"/>
        </w:rPr>
      </w:pPr>
      <w:r>
        <w:tab/>
      </w:r>
      <w:r>
        <w:rPr>
          <w:rStyle w:val="FootnoteReference"/>
        </w:rPr>
        <w:footnoteRef/>
      </w:r>
      <w:r>
        <w:tab/>
      </w:r>
      <w:r w:rsidR="004A3E0C" w:rsidRPr="008B4949">
        <w:t>FCCC/SBI/2023/15</w:t>
      </w:r>
      <w:r w:rsidR="004A3E0C">
        <w:t>.</w:t>
      </w:r>
    </w:p>
  </w:footnote>
  <w:footnote w:id="23">
    <w:p w14:paraId="6062E6BC" w14:textId="0C634424" w:rsidR="00160D9E" w:rsidRPr="006F5F41" w:rsidRDefault="00160D9E" w:rsidP="00160D9E">
      <w:pPr>
        <w:pStyle w:val="FootnoteText"/>
        <w:widowControl w:val="0"/>
        <w:tabs>
          <w:tab w:val="clear" w:pos="1021"/>
          <w:tab w:val="right" w:pos="1020"/>
        </w:tabs>
        <w:rPr>
          <w:lang w:val="en-US"/>
        </w:rPr>
      </w:pPr>
      <w:r>
        <w:tab/>
      </w:r>
      <w:r>
        <w:rPr>
          <w:rStyle w:val="FootnoteReference"/>
        </w:rPr>
        <w:footnoteRef/>
      </w:r>
      <w:r w:rsidRPr="006F5F41">
        <w:rPr>
          <w:lang w:val="en-US"/>
        </w:rPr>
        <w:tab/>
      </w:r>
      <w:r w:rsidR="006F5F41" w:rsidRPr="006F5F41">
        <w:rPr>
          <w:lang w:val="en-US"/>
        </w:rPr>
        <w:t xml:space="preserve">Available at </w:t>
      </w:r>
      <w:hyperlink r:id="rId7" w:history="1">
        <w:r w:rsidR="006F5F41" w:rsidRPr="005A0758">
          <w:rPr>
            <w:rStyle w:val="Hyperlink"/>
            <w:lang w:val="en-US"/>
          </w:rPr>
          <w:t>https://unfccc.int/non-annex-I-NCs</w:t>
        </w:r>
      </w:hyperlink>
      <w:r w:rsidR="006F5F41" w:rsidRPr="006F5F41">
        <w:rPr>
          <w:rStyle w:val="ui-provider"/>
          <w:lang w:val="en-US"/>
        </w:rPr>
        <w:t>.</w:t>
      </w:r>
    </w:p>
  </w:footnote>
  <w:footnote w:id="24">
    <w:p w14:paraId="562756D9" w14:textId="27C6B039" w:rsidR="00F77CC0" w:rsidRPr="00F77CC0" w:rsidRDefault="00F77CC0" w:rsidP="00F77CC0">
      <w:pPr>
        <w:pStyle w:val="FootnoteText"/>
        <w:widowControl w:val="0"/>
        <w:tabs>
          <w:tab w:val="clear" w:pos="1021"/>
          <w:tab w:val="right" w:pos="1020"/>
        </w:tabs>
        <w:rPr>
          <w:lang w:val="en-US"/>
        </w:rPr>
      </w:pPr>
      <w:r w:rsidRPr="006F5F41">
        <w:rPr>
          <w:lang w:val="en-US"/>
        </w:rPr>
        <w:tab/>
      </w:r>
      <w:r>
        <w:rPr>
          <w:rStyle w:val="FootnoteReference"/>
        </w:rPr>
        <w:footnoteRef/>
      </w:r>
      <w:r>
        <w:tab/>
      </w:r>
      <w:r w:rsidR="008C0A47" w:rsidRPr="008C0A47">
        <w:t xml:space="preserve">Available at </w:t>
      </w:r>
      <w:hyperlink r:id="rId8" w:history="1">
        <w:r w:rsidR="008C0A47" w:rsidRPr="00D96C04">
          <w:rPr>
            <w:rStyle w:val="Hyperlink"/>
          </w:rPr>
          <w:t>https://unfccc.int/documents/639660</w:t>
        </w:r>
      </w:hyperlink>
      <w:r w:rsidR="008C0A47">
        <w:t>.</w:t>
      </w:r>
    </w:p>
  </w:footnote>
  <w:footnote w:id="25">
    <w:p w14:paraId="2C083221" w14:textId="15EAE69E" w:rsidR="00F27F21" w:rsidRPr="00F27F21" w:rsidRDefault="00F27F21" w:rsidP="00F27F21">
      <w:pPr>
        <w:pStyle w:val="FootnoteText"/>
        <w:widowControl w:val="0"/>
        <w:tabs>
          <w:tab w:val="clear" w:pos="1021"/>
          <w:tab w:val="right" w:pos="1020"/>
        </w:tabs>
        <w:rPr>
          <w:lang w:val="en-US"/>
        </w:rPr>
      </w:pPr>
      <w:r>
        <w:tab/>
      </w:r>
      <w:r>
        <w:rPr>
          <w:rStyle w:val="FootnoteReference"/>
        </w:rPr>
        <w:footnoteRef/>
      </w:r>
      <w:r>
        <w:tab/>
      </w:r>
      <w:r w:rsidR="00E52673" w:rsidRPr="00E52673">
        <w:t xml:space="preserve">Available at </w:t>
      </w:r>
      <w:hyperlink r:id="rId9" w:history="1">
        <w:r w:rsidR="00E52673" w:rsidRPr="00D96C04">
          <w:rPr>
            <w:rStyle w:val="Hyperlink"/>
          </w:rPr>
          <w:t>https://unfccc.int/ICA-reports</w:t>
        </w:r>
      </w:hyperlink>
      <w:r w:rsidR="00E52673">
        <w:t>.</w:t>
      </w:r>
    </w:p>
  </w:footnote>
  <w:footnote w:id="26">
    <w:p w14:paraId="495BBEA9" w14:textId="77777777" w:rsidR="00595C82" w:rsidRPr="00F37653" w:rsidRDefault="00595C82" w:rsidP="00595C82">
      <w:pPr>
        <w:pStyle w:val="FootnoteText"/>
        <w:widowControl w:val="0"/>
        <w:tabs>
          <w:tab w:val="clear" w:pos="1021"/>
          <w:tab w:val="right" w:pos="1020"/>
        </w:tabs>
      </w:pPr>
      <w:r w:rsidRPr="00F37653">
        <w:tab/>
      </w:r>
      <w:r w:rsidRPr="00F37653">
        <w:rPr>
          <w:rStyle w:val="FootnoteReference"/>
        </w:rPr>
        <w:footnoteRef/>
      </w:r>
      <w:r w:rsidRPr="00F37653">
        <w:tab/>
        <w:t xml:space="preserve">Available at </w:t>
      </w:r>
      <w:hyperlink r:id="rId10" w:history="1">
        <w:r w:rsidRPr="00F37653">
          <w:rPr>
            <w:rStyle w:val="Hyperlink"/>
          </w:rPr>
          <w:t>https://unfccc.int/documents/639774</w:t>
        </w:r>
      </w:hyperlink>
      <w:r w:rsidRPr="00F37653">
        <w:t>. The informal note is not exhaustive, constitutes work in progress and does not prejudge further work or prevent Parties from expressing further views.</w:t>
      </w:r>
    </w:p>
  </w:footnote>
  <w:footnote w:id="27">
    <w:p w14:paraId="483391BA" w14:textId="77777777" w:rsidR="00B044C3" w:rsidRPr="00877B40" w:rsidRDefault="00B044C3" w:rsidP="00B044C3">
      <w:pPr>
        <w:pStyle w:val="FootnoteText"/>
        <w:widowControl w:val="0"/>
        <w:tabs>
          <w:tab w:val="clear" w:pos="1021"/>
          <w:tab w:val="right" w:pos="1020"/>
        </w:tabs>
        <w:rPr>
          <w:lang w:val="en-US"/>
        </w:rPr>
      </w:pPr>
      <w:r>
        <w:tab/>
      </w:r>
      <w:r>
        <w:rPr>
          <w:rStyle w:val="FootnoteReference"/>
        </w:rPr>
        <w:footnoteRef/>
      </w:r>
      <w:r>
        <w:tab/>
        <w:t xml:space="preserve">Available at </w:t>
      </w:r>
      <w:hyperlink r:id="rId11" w:tgtFrame="_blank" w:tooltip="https://unfccc.int/documents/639785" w:history="1">
        <w:r>
          <w:rPr>
            <w:rStyle w:val="Hyperlink"/>
          </w:rPr>
          <w:t>https://unfccc.int/documents/639785</w:t>
        </w:r>
      </w:hyperlink>
      <w:r>
        <w:t>.</w:t>
      </w:r>
    </w:p>
  </w:footnote>
  <w:footnote w:id="28">
    <w:p w14:paraId="7D6A5672" w14:textId="1FBF4B30" w:rsidR="00B044C3" w:rsidRPr="00BE7FDF" w:rsidRDefault="00B044C3" w:rsidP="00B044C3">
      <w:pPr>
        <w:pStyle w:val="FootnoteText"/>
        <w:widowControl w:val="0"/>
        <w:tabs>
          <w:tab w:val="clear" w:pos="1021"/>
          <w:tab w:val="right" w:pos="1020"/>
        </w:tabs>
        <w:rPr>
          <w:lang w:val="en-US"/>
        </w:rPr>
      </w:pPr>
      <w:r>
        <w:tab/>
      </w:r>
      <w:r>
        <w:rPr>
          <w:rStyle w:val="FootnoteReference"/>
        </w:rPr>
        <w:footnoteRef/>
      </w:r>
      <w:r>
        <w:tab/>
      </w:r>
      <w:hyperlink r:id="rId12" w:history="1">
        <w:r w:rsidRPr="003B3293">
          <w:rPr>
            <w:rStyle w:val="Hyperlink"/>
          </w:rPr>
          <w:t>https://www4.unfccc.int/sites/submissionsstaging/Pages/Home.aspx</w:t>
        </w:r>
      </w:hyperlink>
      <w:r>
        <w:t>.</w:t>
      </w:r>
    </w:p>
  </w:footnote>
  <w:footnote w:id="29">
    <w:p w14:paraId="606C50E9" w14:textId="05F46A17" w:rsidR="000A3FCC" w:rsidRPr="00F37653" w:rsidRDefault="000A3FCC" w:rsidP="000A3FCC">
      <w:pPr>
        <w:pStyle w:val="FootnoteText"/>
        <w:widowControl w:val="0"/>
        <w:tabs>
          <w:tab w:val="clear" w:pos="1021"/>
          <w:tab w:val="right" w:pos="1020"/>
        </w:tabs>
      </w:pPr>
      <w:r w:rsidRPr="00F37653">
        <w:tab/>
      </w:r>
      <w:r w:rsidRPr="00F37653">
        <w:rPr>
          <w:rStyle w:val="FootnoteReference"/>
        </w:rPr>
        <w:footnoteRef/>
      </w:r>
      <w:r w:rsidRPr="00F37653">
        <w:tab/>
        <w:t xml:space="preserve">The statements can be heard at </w:t>
      </w:r>
      <w:hyperlink r:id="rId13" w:history="1">
        <w:r w:rsidRPr="00F37653">
          <w:rPr>
            <w:rStyle w:val="Hyperlink"/>
          </w:rPr>
          <w:t>https://unfccc-events.azureedge.net/SB60_100467/agenda</w:t>
        </w:r>
      </w:hyperlink>
      <w:r w:rsidRPr="00F37653">
        <w:t xml:space="preserve"> (starting at 0:47:</w:t>
      </w:r>
      <w:r>
        <w:t>38</w:t>
      </w:r>
      <w:r w:rsidRPr="00F37653">
        <w:t>).</w:t>
      </w:r>
    </w:p>
  </w:footnote>
  <w:footnote w:id="30">
    <w:p w14:paraId="6EDEC4C9" w14:textId="77777777" w:rsidR="00A06FA8" w:rsidRPr="00F37653" w:rsidRDefault="00A06FA8" w:rsidP="00A06FA8">
      <w:pPr>
        <w:pStyle w:val="FootnoteText"/>
        <w:widowControl w:val="0"/>
        <w:tabs>
          <w:tab w:val="clear" w:pos="1021"/>
          <w:tab w:val="right" w:pos="1020"/>
        </w:tabs>
      </w:pPr>
      <w:r w:rsidRPr="00F37653">
        <w:tab/>
      </w:r>
      <w:r w:rsidRPr="00F37653">
        <w:rPr>
          <w:rStyle w:val="FootnoteReference"/>
        </w:rPr>
        <w:footnoteRef/>
      </w:r>
      <w:r w:rsidRPr="00F37653">
        <w:tab/>
        <w:t>See decision 3/CMA.5, paras. 3–4.</w:t>
      </w:r>
    </w:p>
  </w:footnote>
  <w:footnote w:id="31">
    <w:p w14:paraId="73303433" w14:textId="77777777" w:rsidR="00A06FA8" w:rsidRPr="00F37653" w:rsidRDefault="00A06FA8" w:rsidP="00A06FA8">
      <w:pPr>
        <w:pStyle w:val="FootnoteText"/>
        <w:widowControl w:val="0"/>
        <w:tabs>
          <w:tab w:val="clear" w:pos="1021"/>
          <w:tab w:val="right" w:pos="1020"/>
        </w:tabs>
      </w:pPr>
      <w:r w:rsidRPr="00F37653">
        <w:tab/>
      </w:r>
      <w:r w:rsidRPr="00F37653">
        <w:rPr>
          <w:rStyle w:val="FootnoteReference"/>
        </w:rPr>
        <w:footnoteRef/>
      </w:r>
      <w:r w:rsidRPr="00F37653">
        <w:tab/>
        <w:t>As per decision 3/CMA.5, para. 5.</w:t>
      </w:r>
    </w:p>
  </w:footnote>
  <w:footnote w:id="32">
    <w:p w14:paraId="1B4F78FF" w14:textId="0C96B95E" w:rsidR="00A06FA8" w:rsidRPr="00F37653" w:rsidRDefault="00A06FA8" w:rsidP="00A06FA8">
      <w:pPr>
        <w:pStyle w:val="FootnoteText"/>
        <w:widowControl w:val="0"/>
        <w:tabs>
          <w:tab w:val="clear" w:pos="1021"/>
          <w:tab w:val="right" w:pos="1020"/>
        </w:tabs>
      </w:pPr>
      <w:r w:rsidRPr="00F37653">
        <w:tab/>
      </w:r>
      <w:r w:rsidRPr="00F37653">
        <w:rPr>
          <w:rStyle w:val="FootnoteReference"/>
        </w:rPr>
        <w:footnoteRef/>
      </w:r>
      <w:r w:rsidRPr="00F37653">
        <w:tab/>
        <w:t xml:space="preserve">As per decision 3/CMA.5, paras. 6–7. The submissions are available at </w:t>
      </w:r>
      <w:hyperlink r:id="rId14" w:history="1">
        <w:r w:rsidRPr="00F37653">
          <w:rPr>
            <w:rStyle w:val="Hyperlink"/>
          </w:rPr>
          <w:t>https://www4.unfccc.int/sites/submissionsstaging/Pages/Home.aspx</w:t>
        </w:r>
      </w:hyperlink>
      <w:r w:rsidRPr="00F37653">
        <w:t xml:space="preserve"> (in the search field, type “just transition”).</w:t>
      </w:r>
    </w:p>
  </w:footnote>
  <w:footnote w:id="33">
    <w:p w14:paraId="52E19AD7" w14:textId="77777777" w:rsidR="00A06FA8" w:rsidRPr="00C445B7" w:rsidRDefault="00A06FA8" w:rsidP="00A06FA8">
      <w:pPr>
        <w:pStyle w:val="FootnoteText"/>
        <w:widowControl w:val="0"/>
        <w:tabs>
          <w:tab w:val="clear" w:pos="1021"/>
          <w:tab w:val="right" w:pos="1020"/>
        </w:tabs>
        <w:rPr>
          <w:lang w:val="en-US"/>
        </w:rPr>
      </w:pPr>
      <w:r>
        <w:tab/>
      </w:r>
      <w:r>
        <w:rPr>
          <w:rStyle w:val="FootnoteReference"/>
        </w:rPr>
        <w:footnoteRef/>
      </w:r>
      <w:r>
        <w:tab/>
      </w:r>
      <w:r w:rsidRPr="00C445B7">
        <w:t>As per decision 3/CMA.5, paras. 6–7.</w:t>
      </w:r>
      <w:r>
        <w:t xml:space="preserve"> </w:t>
      </w:r>
    </w:p>
  </w:footnote>
  <w:footnote w:id="34">
    <w:p w14:paraId="33FDF988" w14:textId="77777777" w:rsidR="00A06FA8" w:rsidRPr="00F37653" w:rsidRDefault="00A06FA8" w:rsidP="00A06FA8">
      <w:pPr>
        <w:pStyle w:val="FootnoteText"/>
        <w:widowControl w:val="0"/>
        <w:tabs>
          <w:tab w:val="clear" w:pos="1021"/>
          <w:tab w:val="right" w:pos="1020"/>
        </w:tabs>
      </w:pPr>
      <w:r w:rsidRPr="00F37653">
        <w:tab/>
      </w:r>
      <w:r w:rsidRPr="00F37653">
        <w:rPr>
          <w:rStyle w:val="FootnoteReference"/>
        </w:rPr>
        <w:footnoteRef/>
      </w:r>
      <w:r w:rsidRPr="00F37653">
        <w:tab/>
        <w:t xml:space="preserve">Available at </w:t>
      </w:r>
      <w:hyperlink r:id="rId15" w:history="1">
        <w:r w:rsidRPr="00F37653">
          <w:rPr>
            <w:rStyle w:val="Hyperlink"/>
          </w:rPr>
          <w:t>https://unfccc.int/documents/639816</w:t>
        </w:r>
      </w:hyperlink>
      <w:r w:rsidRPr="00F37653">
        <w:rPr>
          <w:rStyle w:val="Hyperlink"/>
          <w:color w:val="auto"/>
          <w:u w:val="none"/>
        </w:rPr>
        <w:t>.</w:t>
      </w:r>
    </w:p>
  </w:footnote>
  <w:footnote w:id="35">
    <w:p w14:paraId="315A9E90" w14:textId="77777777" w:rsidR="00A06FA8" w:rsidRPr="00F37653" w:rsidRDefault="00A06FA8" w:rsidP="00A06FA8">
      <w:pPr>
        <w:pStyle w:val="FootnoteText"/>
        <w:widowControl w:val="0"/>
        <w:tabs>
          <w:tab w:val="clear" w:pos="1021"/>
          <w:tab w:val="right" w:pos="1020"/>
        </w:tabs>
      </w:pPr>
      <w:r w:rsidRPr="00F37653">
        <w:tab/>
      </w:r>
      <w:r w:rsidRPr="00F37653">
        <w:rPr>
          <w:rStyle w:val="FootnoteReference"/>
        </w:rPr>
        <w:footnoteRef/>
      </w:r>
      <w:r w:rsidRPr="00F37653">
        <w:tab/>
        <w:t xml:space="preserve">In line with decision 3/CMA.5, para. 10. </w:t>
      </w:r>
    </w:p>
  </w:footnote>
  <w:footnote w:id="36">
    <w:p w14:paraId="47C5731D" w14:textId="77777777" w:rsidR="00771287" w:rsidRPr="00F37653" w:rsidRDefault="00771287" w:rsidP="00771287">
      <w:pPr>
        <w:pStyle w:val="FootnoteText"/>
        <w:widowControl w:val="0"/>
        <w:tabs>
          <w:tab w:val="clear" w:pos="1021"/>
          <w:tab w:val="right" w:pos="1020"/>
        </w:tabs>
      </w:pPr>
      <w:r w:rsidRPr="00F37653">
        <w:tab/>
      </w:r>
      <w:r w:rsidRPr="00F37653">
        <w:rPr>
          <w:rStyle w:val="FootnoteReference"/>
        </w:rPr>
        <w:footnoteRef/>
      </w:r>
      <w:r w:rsidRPr="00F37653">
        <w:tab/>
        <w:t xml:space="preserve">See </w:t>
      </w:r>
      <w:hyperlink r:id="rId16" w:history="1">
        <w:r w:rsidRPr="00F37653">
          <w:rPr>
            <w:rStyle w:val="Hyperlink"/>
          </w:rPr>
          <w:t>https://unfccc.int/event/RM_JT-guidelines-and-policy</w:t>
        </w:r>
      </w:hyperlink>
      <w:r w:rsidRPr="00F37653">
        <w:t xml:space="preserve">. </w:t>
      </w:r>
    </w:p>
  </w:footnote>
  <w:footnote w:id="37">
    <w:p w14:paraId="7CDE07D5" w14:textId="77777777" w:rsidR="00771287" w:rsidRPr="00F37653" w:rsidRDefault="00771287" w:rsidP="00771287">
      <w:pPr>
        <w:pStyle w:val="FootnoteText"/>
        <w:widowControl w:val="0"/>
        <w:tabs>
          <w:tab w:val="clear" w:pos="1021"/>
          <w:tab w:val="right" w:pos="1020"/>
        </w:tabs>
      </w:pPr>
      <w:r w:rsidRPr="00F37653">
        <w:tab/>
      </w:r>
      <w:r w:rsidRPr="00F37653">
        <w:rPr>
          <w:rStyle w:val="FootnoteReference"/>
        </w:rPr>
        <w:footnoteRef/>
      </w:r>
      <w:r w:rsidRPr="00F37653">
        <w:tab/>
        <w:t xml:space="preserve">See </w:t>
      </w:r>
      <w:hyperlink r:id="rId17" w:history="1">
        <w:r w:rsidRPr="00F37653">
          <w:rPr>
            <w:rStyle w:val="Hyperlink"/>
          </w:rPr>
          <w:t>https://unfccc.int/event/RM_unpacking_impacts_transport_tech</w:t>
        </w:r>
      </w:hyperlink>
      <w:r w:rsidRPr="00F37653">
        <w:rPr>
          <w:rStyle w:val="Hyperlink"/>
          <w:color w:val="auto"/>
          <w:u w:val="none"/>
        </w:rPr>
        <w:t>.</w:t>
      </w:r>
    </w:p>
  </w:footnote>
  <w:footnote w:id="38">
    <w:p w14:paraId="6CDF7096" w14:textId="77777777" w:rsidR="00771287" w:rsidRPr="00F37653" w:rsidRDefault="00771287" w:rsidP="00771287">
      <w:pPr>
        <w:pStyle w:val="FootnoteText"/>
        <w:widowControl w:val="0"/>
        <w:tabs>
          <w:tab w:val="clear" w:pos="1021"/>
          <w:tab w:val="right" w:pos="1020"/>
        </w:tabs>
      </w:pPr>
      <w:r w:rsidRPr="00F37653">
        <w:tab/>
      </w:r>
      <w:r w:rsidRPr="00F37653">
        <w:rPr>
          <w:rStyle w:val="FootnoteReference"/>
        </w:rPr>
        <w:footnoteRef/>
      </w:r>
      <w:r w:rsidRPr="00F37653">
        <w:tab/>
        <w:t xml:space="preserve">Activities included in the non-paper have equal status and do not prejudge any hierarchy or further work or prevent Parties from expressing their views in the future. </w:t>
      </w:r>
    </w:p>
  </w:footnote>
  <w:footnote w:id="39">
    <w:p w14:paraId="52EF0E39" w14:textId="77777777" w:rsidR="00771287" w:rsidRPr="00850F51" w:rsidRDefault="00771287" w:rsidP="00771287">
      <w:pPr>
        <w:pStyle w:val="FootnoteText"/>
        <w:widowControl w:val="0"/>
        <w:tabs>
          <w:tab w:val="clear" w:pos="1021"/>
          <w:tab w:val="right" w:pos="1020"/>
        </w:tabs>
        <w:rPr>
          <w:lang w:val="it-IT"/>
        </w:rPr>
      </w:pPr>
      <w:r w:rsidRPr="00F37653">
        <w:tab/>
      </w:r>
      <w:r w:rsidRPr="00F37653">
        <w:rPr>
          <w:rStyle w:val="FootnoteReference"/>
        </w:rPr>
        <w:footnoteRef/>
      </w:r>
      <w:r w:rsidRPr="00850F51">
        <w:rPr>
          <w:lang w:val="it-IT"/>
        </w:rPr>
        <w:tab/>
      </w:r>
      <w:hyperlink r:id="rId18" w:history="1">
        <w:r w:rsidRPr="00850F51">
          <w:rPr>
            <w:rStyle w:val="Hyperlink"/>
            <w:lang w:val="it-IT"/>
          </w:rPr>
          <w:t>https://unfccc.int/documents/639821</w:t>
        </w:r>
      </w:hyperlink>
      <w:r w:rsidRPr="00850F51">
        <w:rPr>
          <w:rStyle w:val="Hyperlink"/>
          <w:color w:val="auto"/>
          <w:u w:val="none"/>
          <w:lang w:val="it-IT"/>
        </w:rPr>
        <w:t>.</w:t>
      </w:r>
    </w:p>
  </w:footnote>
  <w:footnote w:id="40">
    <w:p w14:paraId="599AF437" w14:textId="77777777" w:rsidR="0021720E" w:rsidRPr="00850F51" w:rsidRDefault="0021720E" w:rsidP="0021720E">
      <w:pPr>
        <w:pStyle w:val="FootnoteText"/>
        <w:widowControl w:val="0"/>
        <w:tabs>
          <w:tab w:val="clear" w:pos="1021"/>
          <w:tab w:val="right" w:pos="1020"/>
        </w:tabs>
        <w:rPr>
          <w:lang w:val="it-IT"/>
        </w:rPr>
      </w:pPr>
      <w:r w:rsidRPr="00850F51">
        <w:rPr>
          <w:lang w:val="it-IT"/>
        </w:rPr>
        <w:tab/>
      </w:r>
      <w:r w:rsidRPr="00F37653">
        <w:rPr>
          <w:rStyle w:val="FootnoteReference"/>
        </w:rPr>
        <w:footnoteRef/>
      </w:r>
      <w:r w:rsidRPr="00850F51">
        <w:rPr>
          <w:lang w:val="it-IT"/>
        </w:rPr>
        <w:tab/>
        <w:t xml:space="preserve">As per decision 3/CP.27. </w:t>
      </w:r>
    </w:p>
  </w:footnote>
  <w:footnote w:id="41">
    <w:p w14:paraId="2897C50A" w14:textId="77777777" w:rsidR="0021720E" w:rsidRPr="00F37653" w:rsidRDefault="0021720E" w:rsidP="0021720E">
      <w:pPr>
        <w:pStyle w:val="FootnoteText"/>
        <w:widowControl w:val="0"/>
        <w:tabs>
          <w:tab w:val="clear" w:pos="1021"/>
          <w:tab w:val="right" w:pos="1020"/>
        </w:tabs>
      </w:pPr>
      <w:r w:rsidRPr="00850F51">
        <w:rPr>
          <w:lang w:val="it-IT"/>
        </w:rPr>
        <w:tab/>
      </w:r>
      <w:r w:rsidRPr="00F37653">
        <w:rPr>
          <w:rStyle w:val="FootnoteReference"/>
        </w:rPr>
        <w:footnoteRef/>
      </w:r>
      <w:r w:rsidRPr="00F37653">
        <w:tab/>
        <w:t xml:space="preserve">In response to decision 3/CP.27, paras. 17–18. The submissions are available at </w:t>
      </w:r>
      <w:hyperlink r:id="rId19" w:history="1">
        <w:r w:rsidRPr="00F37653">
          <w:rPr>
            <w:rStyle w:val="Hyperlink"/>
          </w:rPr>
          <w:t>https://www4.unfccc.int/sites/submissionsstaging/Pages/Home.aspx</w:t>
        </w:r>
      </w:hyperlink>
      <w:r w:rsidRPr="00F37653">
        <w:t xml:space="preserve"> (in the search field, type “FCCC/CP/2022/L.4”). </w:t>
      </w:r>
    </w:p>
  </w:footnote>
  <w:footnote w:id="42">
    <w:p w14:paraId="616EC90D" w14:textId="77777777" w:rsidR="0021720E" w:rsidRPr="00F37653" w:rsidRDefault="0021720E" w:rsidP="0021720E">
      <w:pPr>
        <w:pStyle w:val="FootnoteText"/>
        <w:widowControl w:val="0"/>
        <w:tabs>
          <w:tab w:val="clear" w:pos="1021"/>
          <w:tab w:val="right" w:pos="1020"/>
        </w:tabs>
      </w:pPr>
      <w:r w:rsidRPr="00F37653">
        <w:tab/>
      </w:r>
      <w:r w:rsidRPr="00F37653">
        <w:rPr>
          <w:rStyle w:val="FootnoteReference"/>
        </w:rPr>
        <w:footnoteRef/>
      </w:r>
      <w:r w:rsidRPr="00F37653">
        <w:tab/>
        <w:t xml:space="preserve">See decision 3/CP.27, para. 20. </w:t>
      </w:r>
    </w:p>
  </w:footnote>
  <w:footnote w:id="43">
    <w:p w14:paraId="110779AE" w14:textId="6E3464F5" w:rsidR="00B83B66" w:rsidRPr="00F37653" w:rsidRDefault="00B83B66" w:rsidP="00B83B66">
      <w:pPr>
        <w:pStyle w:val="FootnoteText"/>
        <w:widowControl w:val="0"/>
        <w:tabs>
          <w:tab w:val="clear" w:pos="1021"/>
          <w:tab w:val="right" w:pos="1020"/>
        </w:tabs>
      </w:pPr>
      <w:r w:rsidRPr="00F37653">
        <w:tab/>
      </w:r>
      <w:r w:rsidRPr="00F37653">
        <w:rPr>
          <w:rStyle w:val="FootnoteReference"/>
        </w:rPr>
        <w:footnoteRef/>
      </w:r>
      <w:r w:rsidRPr="00F37653">
        <w:tab/>
        <w:t xml:space="preserve">The statements can be heard at </w:t>
      </w:r>
      <w:hyperlink r:id="rId20" w:history="1">
        <w:r w:rsidRPr="00F37653">
          <w:rPr>
            <w:rStyle w:val="Hyperlink"/>
          </w:rPr>
          <w:t>https://unfccc.int/event/sbsta-and-sbi-closing-plenary-meetings-followed-by-joint-plenary-meeting-to-hear-statements</w:t>
        </w:r>
      </w:hyperlink>
      <w:r w:rsidRPr="00F37653">
        <w:t xml:space="preserve"> (starting at 0:4</w:t>
      </w:r>
      <w:r>
        <w:t>0</w:t>
      </w:r>
      <w:r w:rsidRPr="00F37653">
        <w:t>:</w:t>
      </w:r>
      <w:r>
        <w:t>36</w:t>
      </w:r>
      <w:r w:rsidRPr="00F37653">
        <w:t>).</w:t>
      </w:r>
    </w:p>
  </w:footnote>
  <w:footnote w:id="44">
    <w:p w14:paraId="66D3B0AC" w14:textId="77777777" w:rsidR="00B83B66" w:rsidRPr="00F37653" w:rsidRDefault="00B83B66" w:rsidP="00B83B66">
      <w:pPr>
        <w:pStyle w:val="FootnoteText"/>
        <w:widowControl w:val="0"/>
        <w:tabs>
          <w:tab w:val="clear" w:pos="1021"/>
          <w:tab w:val="right" w:pos="1020"/>
        </w:tabs>
      </w:pPr>
      <w:r w:rsidRPr="00F37653">
        <w:tab/>
      </w:r>
      <w:r w:rsidRPr="00F37653">
        <w:rPr>
          <w:rStyle w:val="FootnoteReference"/>
        </w:rPr>
        <w:footnoteRef/>
      </w:r>
      <w:r w:rsidRPr="00F37653">
        <w:tab/>
        <w:t xml:space="preserve">Available at </w:t>
      </w:r>
      <w:hyperlink r:id="rId21" w:history="1">
        <w:r w:rsidRPr="00F37653">
          <w:rPr>
            <w:rStyle w:val="Hyperlink"/>
          </w:rPr>
          <w:t>https://unfccc.int/documents/638384</w:t>
        </w:r>
      </w:hyperlink>
      <w:r w:rsidRPr="00F37653">
        <w:t xml:space="preserve">. </w:t>
      </w:r>
    </w:p>
  </w:footnote>
  <w:footnote w:id="45">
    <w:p w14:paraId="622D939E" w14:textId="77777777" w:rsidR="00B83B66" w:rsidRPr="00F37653" w:rsidRDefault="00B83B66" w:rsidP="00B83B66">
      <w:pPr>
        <w:pStyle w:val="FootnoteText"/>
        <w:widowControl w:val="0"/>
        <w:tabs>
          <w:tab w:val="clear" w:pos="1021"/>
          <w:tab w:val="right" w:pos="1020"/>
        </w:tabs>
      </w:pPr>
      <w:r w:rsidRPr="00F37653">
        <w:tab/>
      </w:r>
      <w:r w:rsidRPr="00F37653">
        <w:rPr>
          <w:rStyle w:val="FootnoteReference"/>
        </w:rPr>
        <w:footnoteRef/>
      </w:r>
      <w:r w:rsidRPr="00F37653">
        <w:tab/>
        <w:t xml:space="preserve">Pursuant to decision 2/CMA.5, para. 43. </w:t>
      </w:r>
    </w:p>
  </w:footnote>
  <w:footnote w:id="46">
    <w:p w14:paraId="09850C23" w14:textId="77777777" w:rsidR="00B83B66" w:rsidRPr="00F37653" w:rsidRDefault="00B83B66" w:rsidP="00B83B66">
      <w:pPr>
        <w:pStyle w:val="FootnoteText"/>
        <w:widowControl w:val="0"/>
        <w:tabs>
          <w:tab w:val="clear" w:pos="1021"/>
          <w:tab w:val="right" w:pos="1020"/>
        </w:tabs>
      </w:pPr>
      <w:r w:rsidRPr="00F37653">
        <w:tab/>
      </w:r>
      <w:r w:rsidRPr="00F37653">
        <w:rPr>
          <w:rStyle w:val="FootnoteReference"/>
        </w:rPr>
        <w:footnoteRef/>
      </w:r>
      <w:r w:rsidRPr="00F37653">
        <w:tab/>
        <w:t>Including the consideration of the Adaptation Committee and/or an ad hoc expert group and/or expert groups, without prejudging the outcome of negotiations at CMA 6.</w:t>
      </w:r>
    </w:p>
  </w:footnote>
  <w:footnote w:id="47">
    <w:p w14:paraId="502F583B" w14:textId="77777777" w:rsidR="00B83B66" w:rsidRPr="00F37653" w:rsidRDefault="00B83B66" w:rsidP="00B83B66">
      <w:pPr>
        <w:pStyle w:val="FootnoteText"/>
        <w:widowControl w:val="0"/>
        <w:tabs>
          <w:tab w:val="clear" w:pos="1021"/>
          <w:tab w:val="right" w:pos="1020"/>
        </w:tabs>
      </w:pPr>
      <w:r w:rsidRPr="00F37653">
        <w:tab/>
      </w:r>
      <w:r w:rsidRPr="00F37653">
        <w:rPr>
          <w:rStyle w:val="FootnoteReference"/>
        </w:rPr>
        <w:footnoteRef/>
      </w:r>
      <w:r w:rsidRPr="00F37653">
        <w:tab/>
        <w:t xml:space="preserve">See the informal note prepared by the co-facilitators for the relevant agenda items, including the section “Other considerations”, available at </w:t>
      </w:r>
      <w:hyperlink r:id="rId22" w:history="1">
        <w:r w:rsidRPr="00F37653">
          <w:rPr>
            <w:rStyle w:val="Hyperlink"/>
          </w:rPr>
          <w:t>https://unfccc.int/documents/639575</w:t>
        </w:r>
      </w:hyperlink>
      <w:r w:rsidRPr="00F37653">
        <w:t>.</w:t>
      </w:r>
    </w:p>
  </w:footnote>
  <w:footnote w:id="48">
    <w:p w14:paraId="4A686104" w14:textId="1219857D" w:rsidR="00125CA5" w:rsidRPr="00F37653" w:rsidRDefault="00125CA5" w:rsidP="00125CA5">
      <w:pPr>
        <w:pStyle w:val="FootnoteText"/>
        <w:widowControl w:val="0"/>
        <w:tabs>
          <w:tab w:val="clear" w:pos="1021"/>
          <w:tab w:val="right" w:pos="1020"/>
        </w:tabs>
      </w:pPr>
      <w:r w:rsidRPr="00F37653">
        <w:tab/>
      </w:r>
      <w:r w:rsidRPr="00F37653">
        <w:rPr>
          <w:rStyle w:val="FootnoteReference"/>
        </w:rPr>
        <w:footnoteRef/>
      </w:r>
      <w:r w:rsidRPr="00F37653">
        <w:tab/>
        <w:t>FCCC/SB/2023/5.</w:t>
      </w:r>
    </w:p>
  </w:footnote>
  <w:footnote w:id="49">
    <w:p w14:paraId="215EA5CE" w14:textId="77777777" w:rsidR="00125CA5" w:rsidRPr="000C191C" w:rsidRDefault="00125CA5" w:rsidP="00125CA5">
      <w:pPr>
        <w:pStyle w:val="FootnoteText"/>
        <w:widowControl w:val="0"/>
        <w:tabs>
          <w:tab w:val="clear" w:pos="1021"/>
          <w:tab w:val="right" w:pos="1020"/>
        </w:tabs>
        <w:rPr>
          <w:lang w:val="en-US"/>
        </w:rPr>
      </w:pPr>
      <w:r w:rsidRPr="00F37653">
        <w:tab/>
      </w:r>
      <w:r w:rsidRPr="00F37653">
        <w:rPr>
          <w:rStyle w:val="FootnoteReference"/>
        </w:rPr>
        <w:footnoteRef/>
      </w:r>
      <w:r w:rsidRPr="00F37653">
        <w:tab/>
        <w:t xml:space="preserve">Pursuant to decisions 5/CP.22, para. </w:t>
      </w:r>
      <w:r w:rsidRPr="00651C33">
        <w:rPr>
          <w:lang w:val="es-ES"/>
        </w:rPr>
        <w:t xml:space="preserve">11, 2/CP.26, para. 8, 8/CP.27, para. 3, and 10/CMA.4, para. </w:t>
      </w:r>
      <w:r w:rsidRPr="000C191C">
        <w:rPr>
          <w:lang w:val="en-US"/>
        </w:rPr>
        <w:t xml:space="preserve">4. </w:t>
      </w:r>
    </w:p>
  </w:footnote>
  <w:footnote w:id="50">
    <w:p w14:paraId="782A961B" w14:textId="77777777" w:rsidR="009A7579" w:rsidRPr="00E539B1" w:rsidRDefault="009A7579" w:rsidP="009A7579">
      <w:pPr>
        <w:pStyle w:val="FootnoteText"/>
        <w:widowControl w:val="0"/>
        <w:tabs>
          <w:tab w:val="clear" w:pos="1021"/>
          <w:tab w:val="right" w:pos="1020"/>
        </w:tabs>
        <w:rPr>
          <w:lang w:val="en-US"/>
        </w:rPr>
      </w:pPr>
      <w:r>
        <w:tab/>
      </w:r>
      <w:r>
        <w:rPr>
          <w:rStyle w:val="FootnoteReference"/>
        </w:rPr>
        <w:footnoteRef/>
      </w:r>
      <w:r>
        <w:tab/>
        <w:t xml:space="preserve">Available at </w:t>
      </w:r>
      <w:hyperlink r:id="rId23" w:history="1">
        <w:r w:rsidRPr="009A539E">
          <w:rPr>
            <w:rStyle w:val="Hyperlink"/>
          </w:rPr>
          <w:t>https://www4.unfccc.int/sites/submissionsstaging/Pages/Home.aspx</w:t>
        </w:r>
      </w:hyperlink>
      <w:r>
        <w:t xml:space="preserve"> (in the search field, type “national adaptation plans”).</w:t>
      </w:r>
    </w:p>
  </w:footnote>
  <w:footnote w:id="51">
    <w:p w14:paraId="14CD6F57" w14:textId="77777777" w:rsidR="009A7579" w:rsidRPr="00C74274" w:rsidRDefault="009A7579" w:rsidP="009A7579">
      <w:pPr>
        <w:pStyle w:val="FootnoteText"/>
        <w:widowControl w:val="0"/>
        <w:tabs>
          <w:tab w:val="clear" w:pos="1021"/>
          <w:tab w:val="right" w:pos="1020"/>
        </w:tabs>
        <w:rPr>
          <w:lang w:val="en-US"/>
        </w:rPr>
      </w:pPr>
      <w:r>
        <w:tab/>
      </w:r>
      <w:r w:rsidRPr="00C74274">
        <w:rPr>
          <w:rStyle w:val="FootnoteReference"/>
        </w:rPr>
        <w:footnoteRef/>
      </w:r>
      <w:r w:rsidRPr="00C74274">
        <w:tab/>
        <w:t>FCCC/SBI/2024/10.</w:t>
      </w:r>
    </w:p>
  </w:footnote>
  <w:footnote w:id="52">
    <w:p w14:paraId="1FA3D351" w14:textId="77777777" w:rsidR="001B15E2" w:rsidRPr="00DF5A39" w:rsidRDefault="001B15E2" w:rsidP="001B15E2">
      <w:pPr>
        <w:pStyle w:val="FootnoteText"/>
        <w:widowControl w:val="0"/>
        <w:tabs>
          <w:tab w:val="clear" w:pos="1021"/>
          <w:tab w:val="right" w:pos="1020"/>
        </w:tabs>
        <w:rPr>
          <w:lang w:val="en-US"/>
        </w:rPr>
      </w:pPr>
      <w:r w:rsidRPr="00C74274">
        <w:tab/>
      </w:r>
      <w:r w:rsidRPr="00C74274">
        <w:rPr>
          <w:rStyle w:val="FootnoteReference"/>
        </w:rPr>
        <w:footnoteRef/>
      </w:r>
      <w:r w:rsidRPr="00C74274">
        <w:tab/>
        <w:t>FCCC/SBI/2024/12.</w:t>
      </w:r>
    </w:p>
  </w:footnote>
  <w:footnote w:id="53">
    <w:p w14:paraId="03D6C5B6" w14:textId="624694FD" w:rsidR="00BE2153" w:rsidRPr="006D6A07" w:rsidRDefault="00BE2153" w:rsidP="00BE2153">
      <w:pPr>
        <w:pStyle w:val="FootnoteText"/>
        <w:widowControl w:val="0"/>
        <w:tabs>
          <w:tab w:val="clear" w:pos="1021"/>
          <w:tab w:val="right" w:pos="1020"/>
        </w:tabs>
        <w:rPr>
          <w:lang w:val="en-US"/>
        </w:rPr>
      </w:pPr>
      <w:r>
        <w:tab/>
      </w:r>
      <w:r>
        <w:rPr>
          <w:rStyle w:val="FootnoteReference"/>
        </w:rPr>
        <w:footnoteRef/>
      </w:r>
      <w:r>
        <w:tab/>
      </w:r>
      <w:r w:rsidR="00D36D49">
        <w:t xml:space="preserve">See </w:t>
      </w:r>
      <w:hyperlink r:id="rId24" w:history="1">
        <w:r w:rsidR="004B3569" w:rsidRPr="004B3569">
          <w:rPr>
            <w:rStyle w:val="Hyperlink"/>
          </w:rPr>
          <w:t>https://unfccc.int/event/nap-assessment-mtg-2024</w:t>
        </w:r>
      </w:hyperlink>
      <w:r>
        <w:t>.</w:t>
      </w:r>
    </w:p>
  </w:footnote>
  <w:footnote w:id="54">
    <w:p w14:paraId="616B8E6A" w14:textId="77777777" w:rsidR="00BE2153" w:rsidRDefault="00BE2153" w:rsidP="00BE2153">
      <w:pPr>
        <w:pStyle w:val="FootnoteText"/>
        <w:widowControl w:val="0"/>
      </w:pPr>
      <w:r>
        <w:tab/>
      </w:r>
      <w:r>
        <w:rPr>
          <w:rStyle w:val="FootnoteReference"/>
        </w:rPr>
        <w:footnoteRef/>
      </w:r>
      <w:r>
        <w:tab/>
        <w:t xml:space="preserve">As contained in document </w:t>
      </w:r>
      <w:r w:rsidRPr="00C74274">
        <w:t>FCCC/SBI/2024/12</w:t>
      </w:r>
      <w:r>
        <w:t>.</w:t>
      </w:r>
    </w:p>
  </w:footnote>
  <w:footnote w:id="55">
    <w:p w14:paraId="7643544B" w14:textId="48820D22" w:rsidR="00BE2153" w:rsidRPr="00C7634C" w:rsidRDefault="0000211B" w:rsidP="00BE2153">
      <w:pPr>
        <w:pStyle w:val="FootnoteText"/>
        <w:widowControl w:val="0"/>
        <w:tabs>
          <w:tab w:val="clear" w:pos="1021"/>
          <w:tab w:val="right" w:pos="1020"/>
        </w:tabs>
        <w:rPr>
          <w:lang w:val="en-US"/>
        </w:rPr>
      </w:pPr>
      <w:r>
        <w:tab/>
      </w:r>
      <w:r w:rsidR="00BE2153">
        <w:rPr>
          <w:rStyle w:val="FootnoteReference"/>
        </w:rPr>
        <w:footnoteRef/>
      </w:r>
      <w:r w:rsidR="00BE2153" w:rsidRPr="00C7634C">
        <w:tab/>
        <w:t xml:space="preserve">Available at </w:t>
      </w:r>
      <w:hyperlink r:id="rId25" w:tgtFrame="_blank" w:tooltip="https://unfccc.int/documents/639792" w:history="1">
        <w:r w:rsidR="00BE2153" w:rsidRPr="00C7634C">
          <w:rPr>
            <w:rStyle w:val="Hyperlink"/>
          </w:rPr>
          <w:t>https://unfccc.int/documents/639792</w:t>
        </w:r>
      </w:hyperlink>
      <w:r w:rsidR="00BE2153" w:rsidRPr="00C7634C">
        <w:t xml:space="preserve">. </w:t>
      </w:r>
    </w:p>
  </w:footnote>
  <w:footnote w:id="56">
    <w:p w14:paraId="3B9A05C1" w14:textId="2C39F224" w:rsidR="00302E03" w:rsidRPr="00F127FB" w:rsidRDefault="00FE017A" w:rsidP="00302E03">
      <w:pPr>
        <w:pStyle w:val="FootnoteText"/>
        <w:widowControl w:val="0"/>
        <w:tabs>
          <w:tab w:val="clear" w:pos="1021"/>
          <w:tab w:val="right" w:pos="1020"/>
        </w:tabs>
        <w:rPr>
          <w:lang w:val="it-IT"/>
        </w:rPr>
      </w:pPr>
      <w:r>
        <w:tab/>
      </w:r>
      <w:r>
        <w:rPr>
          <w:rStyle w:val="FootnoteReference"/>
        </w:rPr>
        <w:footnoteRef/>
      </w:r>
      <w:r w:rsidRPr="00850F51">
        <w:rPr>
          <w:lang w:val="it-IT"/>
        </w:rPr>
        <w:tab/>
      </w:r>
      <w:r w:rsidRPr="00F127FB">
        <w:rPr>
          <w:lang w:val="it-IT"/>
        </w:rPr>
        <w:t>FCCC/SBI/2024/5</w:t>
      </w:r>
      <w:r>
        <w:rPr>
          <w:lang w:val="it-IT"/>
        </w:rPr>
        <w:t>.</w:t>
      </w:r>
      <w:r w:rsidRPr="00850F51">
        <w:rPr>
          <w:lang w:val="it-IT"/>
        </w:rPr>
        <w:t xml:space="preserve"> </w:t>
      </w:r>
    </w:p>
  </w:footnote>
  <w:footnote w:id="57">
    <w:p w14:paraId="575757F2" w14:textId="705C9E83" w:rsidR="009E1455" w:rsidRPr="00F127FB" w:rsidRDefault="00FE017A" w:rsidP="009E1455">
      <w:pPr>
        <w:pStyle w:val="FootnoteText"/>
        <w:widowControl w:val="0"/>
        <w:rPr>
          <w:lang w:val="it-IT"/>
        </w:rPr>
      </w:pPr>
      <w:r w:rsidRPr="00850F51">
        <w:rPr>
          <w:lang w:val="it-IT"/>
        </w:rPr>
        <w:tab/>
      </w:r>
      <w:r>
        <w:rPr>
          <w:rStyle w:val="FootnoteReference"/>
        </w:rPr>
        <w:footnoteRef/>
      </w:r>
      <w:r w:rsidRPr="00850F51">
        <w:rPr>
          <w:lang w:val="it-IT"/>
        </w:rPr>
        <w:tab/>
      </w:r>
      <w:r w:rsidRPr="00CA4F1A">
        <w:rPr>
          <w:lang w:val="it-IT"/>
        </w:rPr>
        <w:t>FCCC/SBI/2024/5, annex III</w:t>
      </w:r>
      <w:r>
        <w:rPr>
          <w:lang w:val="it-IT"/>
        </w:rPr>
        <w:t>.</w:t>
      </w:r>
      <w:r w:rsidRPr="00850F51">
        <w:rPr>
          <w:lang w:val="it-IT"/>
        </w:rPr>
        <w:t xml:space="preserve"> </w:t>
      </w:r>
    </w:p>
  </w:footnote>
  <w:footnote w:id="58">
    <w:p w14:paraId="74750585" w14:textId="3BB02A89" w:rsidR="009E1455" w:rsidRPr="009A19D0" w:rsidRDefault="009A19D0" w:rsidP="009E1455">
      <w:pPr>
        <w:pStyle w:val="FootnoteText"/>
        <w:widowControl w:val="0"/>
        <w:rPr>
          <w:lang w:val="en-US"/>
        </w:rPr>
      </w:pPr>
      <w:r w:rsidRPr="00850F51">
        <w:rPr>
          <w:lang w:val="it-IT"/>
        </w:rPr>
        <w:tab/>
      </w:r>
      <w:r>
        <w:rPr>
          <w:rStyle w:val="FootnoteReference"/>
        </w:rPr>
        <w:footnoteRef/>
      </w:r>
      <w:r>
        <w:tab/>
      </w:r>
      <w:r>
        <w:rPr>
          <w:lang w:val="it-IT"/>
        </w:rPr>
        <w:t xml:space="preserve">See document </w:t>
      </w:r>
      <w:r w:rsidRPr="00F84816">
        <w:rPr>
          <w:lang w:val="it-IT"/>
        </w:rPr>
        <w:t>FCCC/SBI/2024/5, annex III, p</w:t>
      </w:r>
      <w:r>
        <w:rPr>
          <w:lang w:val="it-IT"/>
        </w:rPr>
        <w:t xml:space="preserve">. </w:t>
      </w:r>
      <w:r w:rsidRPr="00F84816">
        <w:rPr>
          <w:lang w:val="it-IT"/>
        </w:rPr>
        <w:t>24.</w:t>
      </w:r>
      <w:r>
        <w:t xml:space="preserve"> </w:t>
      </w:r>
    </w:p>
  </w:footnote>
  <w:footnote w:id="59">
    <w:p w14:paraId="79555E34" w14:textId="7D1F7A9F" w:rsidR="00D86D33" w:rsidRPr="00BD7408" w:rsidRDefault="009A19D0" w:rsidP="00D86D33">
      <w:pPr>
        <w:pStyle w:val="FootnoteText"/>
        <w:widowControl w:val="0"/>
        <w:tabs>
          <w:tab w:val="clear" w:pos="1021"/>
          <w:tab w:val="right" w:pos="1020"/>
        </w:tabs>
        <w:rPr>
          <w:lang w:val="en-US"/>
        </w:rPr>
      </w:pPr>
      <w:r>
        <w:tab/>
      </w:r>
      <w:r>
        <w:rPr>
          <w:rStyle w:val="FootnoteReference"/>
        </w:rPr>
        <w:footnoteRef/>
      </w:r>
      <w:r>
        <w:tab/>
      </w:r>
      <w:r w:rsidRPr="00850F51">
        <w:t xml:space="preserve">Bangladesh, Benin, Burkina Faso, Burundi, Cambodia, Central African Republic, Chad, Democratic Republic of the Congo, Ethiopia, Haiti, Kiribati, Liberia, Madagascar, Mozambique, Nepal, Niger, Sierra Leone, South Sudan, Sudan, Timor-Leste, Togo and Zambia. </w:t>
      </w:r>
      <w:r>
        <w:t>The NAPs are a</w:t>
      </w:r>
      <w:r w:rsidRPr="008802DA">
        <w:t xml:space="preserve">vailable at </w:t>
      </w:r>
      <w:hyperlink r:id="rId26" w:history="1">
        <w:r w:rsidRPr="00774094">
          <w:rPr>
            <w:rStyle w:val="Hyperlink"/>
          </w:rPr>
          <w:t>https://napcentral.org/submitted-naps</w:t>
        </w:r>
      </w:hyperlink>
      <w:r w:rsidR="00D73B6B">
        <w:rPr>
          <w:lang w:val="en-US"/>
        </w:rPr>
        <w:t>.</w:t>
      </w:r>
    </w:p>
  </w:footnote>
  <w:footnote w:id="60">
    <w:p w14:paraId="4E744E4D" w14:textId="4624640F" w:rsidR="00D86D33" w:rsidRPr="009A19D0" w:rsidRDefault="009A19D0" w:rsidP="00D86D33">
      <w:pPr>
        <w:pStyle w:val="FootnoteText"/>
        <w:widowControl w:val="0"/>
        <w:tabs>
          <w:tab w:val="clear" w:pos="1021"/>
          <w:tab w:val="right" w:pos="1020"/>
        </w:tabs>
        <w:rPr>
          <w:lang w:val="en-US"/>
        </w:rPr>
      </w:pPr>
      <w:r>
        <w:tab/>
      </w:r>
      <w:r>
        <w:rPr>
          <w:rStyle w:val="FootnoteReference"/>
        </w:rPr>
        <w:footnoteRef/>
      </w:r>
      <w:r>
        <w:tab/>
        <w:t xml:space="preserve">Comoros, Gambia, Guinea, Guinea-Bissau, Lao People’s Democratic Republic, Lesotho, Malawi, Mali, Mauritania, Rwanda, Sao Tome and Principe, Senegal, Somalia, Tuvalu, Uganda and United Republic of Tanzania. </w:t>
      </w:r>
    </w:p>
  </w:footnote>
  <w:footnote w:id="61">
    <w:p w14:paraId="2885C9E5" w14:textId="4D2B3302" w:rsidR="00D86D33" w:rsidRPr="000B6670" w:rsidRDefault="00D73B6B" w:rsidP="00D86D33">
      <w:pPr>
        <w:pStyle w:val="FootnoteText"/>
        <w:widowControl w:val="0"/>
        <w:tabs>
          <w:tab w:val="clear" w:pos="1021"/>
          <w:tab w:val="right" w:pos="1020"/>
        </w:tabs>
        <w:rPr>
          <w:lang w:val="en-US"/>
        </w:rPr>
      </w:pPr>
      <w:r>
        <w:tab/>
      </w:r>
      <w:r>
        <w:rPr>
          <w:rStyle w:val="FootnoteReference"/>
        </w:rPr>
        <w:footnoteRef/>
      </w:r>
      <w:r>
        <w:tab/>
      </w:r>
      <w:r w:rsidRPr="000B6670">
        <w:t>Angola, Djibouti, Eritrea, Solomon Islands and Yemen</w:t>
      </w:r>
      <w:r w:rsidR="004757E9">
        <w:t>.</w:t>
      </w:r>
      <w:r>
        <w:t xml:space="preserve"> </w:t>
      </w:r>
    </w:p>
  </w:footnote>
  <w:footnote w:id="62">
    <w:p w14:paraId="6EB6401F" w14:textId="34FD7E8E" w:rsidR="00D86D33" w:rsidRPr="00CF4412" w:rsidRDefault="007B038F" w:rsidP="00D86D33">
      <w:pPr>
        <w:pStyle w:val="FootnoteText"/>
        <w:widowControl w:val="0"/>
        <w:tabs>
          <w:tab w:val="clear" w:pos="1021"/>
          <w:tab w:val="right" w:pos="1020"/>
        </w:tabs>
        <w:rPr>
          <w:lang w:val="en-US"/>
        </w:rPr>
      </w:pPr>
      <w:r>
        <w:tab/>
      </w:r>
      <w:r>
        <w:rPr>
          <w:rStyle w:val="FootnoteReference"/>
        </w:rPr>
        <w:footnoteRef/>
      </w:r>
      <w:r>
        <w:tab/>
        <w:t>A</w:t>
      </w:r>
      <w:r w:rsidRPr="00CF4412">
        <w:t>fghanistan and Myanmar</w:t>
      </w:r>
      <w:r>
        <w:t xml:space="preserve">. </w:t>
      </w:r>
    </w:p>
  </w:footnote>
  <w:footnote w:id="63">
    <w:p w14:paraId="00476DE5" w14:textId="421EDC7D" w:rsidR="00D86D33" w:rsidRPr="0083666F" w:rsidRDefault="0083666F" w:rsidP="00D86D33">
      <w:pPr>
        <w:pStyle w:val="FootnoteText"/>
        <w:widowControl w:val="0"/>
        <w:rPr>
          <w:lang w:val="en-US"/>
        </w:rPr>
      </w:pPr>
      <w:r>
        <w:tab/>
      </w:r>
      <w:r>
        <w:rPr>
          <w:rStyle w:val="FootnoteReference"/>
        </w:rPr>
        <w:footnoteRef/>
      </w:r>
      <w:r>
        <w:tab/>
      </w:r>
      <w:r w:rsidRPr="52CD29FA">
        <w:t>Bangladesh</w:t>
      </w:r>
      <w:r w:rsidRPr="4705602D">
        <w:t>, Benin, Burkina Faso, Burundi, Cambodia, Chad, Democratic Republic of</w:t>
      </w:r>
      <w:r w:rsidR="00134695">
        <w:t xml:space="preserve"> the</w:t>
      </w:r>
      <w:r w:rsidRPr="4705602D">
        <w:t xml:space="preserve"> Congo, Ethiopia, Haiti, Kiribati, Liberia, Madagascar, Mozambique, Nepal, Niger, Sierra Leone, Sudan, Timor-Leste, Togo and Zambia</w:t>
      </w:r>
      <w:r>
        <w:t xml:space="preserve">. </w:t>
      </w:r>
    </w:p>
  </w:footnote>
  <w:footnote w:id="64">
    <w:p w14:paraId="08EE3532" w14:textId="1D618B04" w:rsidR="002C51CE" w:rsidRPr="00C34A06" w:rsidRDefault="007B038F" w:rsidP="007B038F">
      <w:pPr>
        <w:pStyle w:val="FootnoteText"/>
        <w:widowControl w:val="0"/>
        <w:rPr>
          <w:lang w:val="en-US"/>
        </w:rPr>
      </w:pPr>
      <w:r>
        <w:tab/>
      </w:r>
      <w:r>
        <w:rPr>
          <w:rStyle w:val="FootnoteReference"/>
        </w:rPr>
        <w:footnoteRef/>
      </w:r>
      <w:r>
        <w:tab/>
      </w:r>
      <w:r w:rsidRPr="00C34A06">
        <w:rPr>
          <w:lang w:val="en-US"/>
        </w:rPr>
        <w:t xml:space="preserve">Available at </w:t>
      </w:r>
      <w:hyperlink r:id="rId27" w:history="1">
        <w:r w:rsidRPr="00C34A06">
          <w:rPr>
            <w:rStyle w:val="Hyperlink"/>
            <w:lang w:val="en-US"/>
          </w:rPr>
          <w:t>https://www.napcentral.org/developedcountriesnaps</w:t>
        </w:r>
      </w:hyperlink>
      <w:r w:rsidRPr="00601EC6">
        <w:rPr>
          <w:rStyle w:val="Hyperlink"/>
          <w:color w:val="auto"/>
          <w:u w:val="none"/>
          <w:lang w:val="en-US"/>
        </w:rPr>
        <w:t>.</w:t>
      </w:r>
      <w:r w:rsidRPr="00F47A01">
        <w:t xml:space="preserve"> </w:t>
      </w:r>
    </w:p>
  </w:footnote>
  <w:footnote w:id="65">
    <w:p w14:paraId="68BA19D9" w14:textId="27BD1F2B" w:rsidR="002C51CE" w:rsidRPr="0089164E" w:rsidRDefault="007B038F" w:rsidP="007B038F">
      <w:pPr>
        <w:pStyle w:val="FootnoteText"/>
        <w:widowControl w:val="0"/>
        <w:rPr>
          <w:lang w:val="en-US"/>
        </w:rPr>
      </w:pPr>
      <w:r>
        <w:tab/>
      </w:r>
      <w:r>
        <w:rPr>
          <w:rStyle w:val="FootnoteReference"/>
        </w:rPr>
        <w:footnoteRef/>
      </w:r>
      <w:r>
        <w:tab/>
        <w:t xml:space="preserve">Available at </w:t>
      </w:r>
      <w:hyperlink r:id="rId28" w:history="1">
        <w:r w:rsidRPr="0089164E">
          <w:rPr>
            <w:rStyle w:val="Hyperlink"/>
          </w:rPr>
          <w:t>https://www.napcentral.org</w:t>
        </w:r>
      </w:hyperlink>
      <w:r w:rsidRPr="00601EC6">
        <w:rPr>
          <w:rStyle w:val="Hyperlink"/>
          <w:color w:val="auto"/>
          <w:u w:val="none"/>
        </w:rPr>
        <w:t>.</w:t>
      </w:r>
      <w:r w:rsidRPr="00F47A01">
        <w:t xml:space="preserve"> </w:t>
      </w:r>
    </w:p>
  </w:footnote>
  <w:footnote w:id="66">
    <w:p w14:paraId="046CEE60" w14:textId="52E54D73" w:rsidR="002C51CE" w:rsidRPr="00045547" w:rsidRDefault="002C51CE" w:rsidP="002C51CE">
      <w:pPr>
        <w:pStyle w:val="FootnoteText"/>
        <w:widowControl w:val="0"/>
        <w:tabs>
          <w:tab w:val="clear" w:pos="1021"/>
          <w:tab w:val="right" w:pos="1020"/>
        </w:tabs>
        <w:rPr>
          <w:lang w:val="en-US"/>
        </w:rPr>
      </w:pPr>
      <w:r>
        <w:tab/>
      </w:r>
      <w:r>
        <w:rPr>
          <w:rStyle w:val="FootnoteReference"/>
        </w:rPr>
        <w:footnoteRef/>
      </w:r>
      <w:r>
        <w:tab/>
        <w:t xml:space="preserve">Referred to in document FCCC/SBI/2023/7, annex IV. </w:t>
      </w:r>
    </w:p>
  </w:footnote>
  <w:footnote w:id="67">
    <w:p w14:paraId="790EA8E1" w14:textId="6E632F20" w:rsidR="002C51CE" w:rsidRPr="004C0161" w:rsidRDefault="002C51CE" w:rsidP="002C51CE">
      <w:pPr>
        <w:pStyle w:val="FootnoteText"/>
        <w:widowControl w:val="0"/>
        <w:tabs>
          <w:tab w:val="clear" w:pos="1021"/>
          <w:tab w:val="right" w:pos="1020"/>
        </w:tabs>
        <w:rPr>
          <w:lang w:val="en-US"/>
        </w:rPr>
      </w:pPr>
      <w:r>
        <w:tab/>
      </w:r>
      <w:r>
        <w:rPr>
          <w:rStyle w:val="FootnoteReference"/>
        </w:rPr>
        <w:footnoteRef/>
      </w:r>
      <w:r>
        <w:tab/>
        <w:t xml:space="preserve">See GCF Board document GCF/B.36/09. </w:t>
      </w:r>
    </w:p>
  </w:footnote>
  <w:footnote w:id="68">
    <w:p w14:paraId="1243DA3C" w14:textId="7F883744" w:rsidR="002C51CE" w:rsidRPr="007E4772" w:rsidRDefault="00314832" w:rsidP="002C51CE">
      <w:pPr>
        <w:pStyle w:val="FootnoteText"/>
        <w:widowControl w:val="0"/>
        <w:tabs>
          <w:tab w:val="clear" w:pos="1021"/>
          <w:tab w:val="right" w:pos="1020"/>
        </w:tabs>
        <w:rPr>
          <w:lang w:val="en-US"/>
        </w:rPr>
      </w:pPr>
      <w:r>
        <w:tab/>
      </w:r>
      <w:r>
        <w:rPr>
          <w:rStyle w:val="FootnoteReference"/>
        </w:rPr>
        <w:footnoteRef/>
      </w:r>
      <w:r>
        <w:tab/>
        <w:t xml:space="preserve">Projects in Benin, Bhutan, Burkina Faso, Burundi, Cambodia (two projects), Central African Republic, Comoros, Djibouti, Ethiopia, Lao People’s Democratic Republic, Lesotho, Liberia, Malawi, Mozambique, Nepal, Niger, Rwanda, South Sudan (two projects), Togo and Zambia (two projects); and two global projects. </w:t>
      </w:r>
    </w:p>
  </w:footnote>
  <w:footnote w:id="69">
    <w:p w14:paraId="6D8F8D3B" w14:textId="6D3E0665" w:rsidR="0094071A" w:rsidRPr="00014005" w:rsidRDefault="00314832" w:rsidP="00314832">
      <w:pPr>
        <w:pStyle w:val="FootnoteText"/>
        <w:widowControl w:val="0"/>
        <w:rPr>
          <w:lang w:val="en-US"/>
        </w:rPr>
      </w:pPr>
      <w:r>
        <w:tab/>
      </w:r>
      <w:r>
        <w:rPr>
          <w:rStyle w:val="FootnoteReference"/>
        </w:rPr>
        <w:footnoteRef/>
      </w:r>
      <w:r>
        <w:tab/>
      </w:r>
      <w:r w:rsidRPr="00014005">
        <w:rPr>
          <w:lang w:val="en-US"/>
        </w:rPr>
        <w:t>FCCC/SBI/2024/5, para. 19</w:t>
      </w:r>
      <w:r>
        <w:rPr>
          <w:lang w:val="en-US"/>
        </w:rPr>
        <w:t>.</w:t>
      </w:r>
      <w:r>
        <w:t xml:space="preserve"> </w:t>
      </w:r>
    </w:p>
  </w:footnote>
  <w:footnote w:id="70">
    <w:p w14:paraId="469BDA01" w14:textId="7EDFDD69" w:rsidR="0094071A" w:rsidRPr="007072B1" w:rsidRDefault="00314832" w:rsidP="0094071A">
      <w:pPr>
        <w:pStyle w:val="FootnoteText"/>
        <w:widowControl w:val="0"/>
        <w:tabs>
          <w:tab w:val="clear" w:pos="1021"/>
          <w:tab w:val="right" w:pos="1020"/>
        </w:tabs>
        <w:rPr>
          <w:lang w:val="en-US"/>
        </w:rPr>
      </w:pPr>
      <w:r>
        <w:tab/>
      </w:r>
      <w:r>
        <w:rPr>
          <w:rStyle w:val="FootnoteReference"/>
        </w:rPr>
        <w:footnoteRef/>
      </w:r>
      <w:r>
        <w:tab/>
        <w:t xml:space="preserve">As requested in document </w:t>
      </w:r>
      <w:r w:rsidRPr="007072B1">
        <w:t>FCCC/SBI/2023/2</w:t>
      </w:r>
      <w:r>
        <w:t xml:space="preserve">1, para. 81. </w:t>
      </w:r>
    </w:p>
  </w:footnote>
  <w:footnote w:id="71">
    <w:p w14:paraId="39ED95BA" w14:textId="65621581" w:rsidR="0094071A" w:rsidRPr="00B23454" w:rsidRDefault="0048437C" w:rsidP="0048437C">
      <w:pPr>
        <w:pStyle w:val="FootnoteText"/>
        <w:widowControl w:val="0"/>
        <w:rPr>
          <w:lang w:val="en-US"/>
        </w:rPr>
      </w:pPr>
      <w:r>
        <w:tab/>
      </w:r>
      <w:r>
        <w:rPr>
          <w:rStyle w:val="FootnoteReference"/>
        </w:rPr>
        <w:footnoteRef/>
      </w:r>
      <w:r>
        <w:tab/>
      </w:r>
      <w:r w:rsidRPr="00B23454">
        <w:rPr>
          <w:lang w:val="en-US"/>
        </w:rPr>
        <w:t>Avai</w:t>
      </w:r>
      <w:r>
        <w:rPr>
          <w:lang w:val="en-US"/>
        </w:rPr>
        <w:t>l</w:t>
      </w:r>
      <w:r w:rsidRPr="00B23454">
        <w:rPr>
          <w:lang w:val="en-US"/>
        </w:rPr>
        <w:t xml:space="preserve">able at </w:t>
      </w:r>
      <w:hyperlink r:id="rId29" w:history="1">
        <w:r w:rsidRPr="00B23454">
          <w:rPr>
            <w:rStyle w:val="Hyperlink"/>
            <w:lang w:val="en-US"/>
          </w:rPr>
          <w:t>https://www.napcentral.org/roster-of-experts</w:t>
        </w:r>
      </w:hyperlink>
      <w:r w:rsidRPr="00601EC6">
        <w:rPr>
          <w:rStyle w:val="Hyperlink"/>
          <w:color w:val="auto"/>
          <w:u w:val="none"/>
          <w:lang w:val="en-US"/>
        </w:rPr>
        <w:t>.</w:t>
      </w:r>
      <w:r>
        <w:t xml:space="preserve"> </w:t>
      </w:r>
    </w:p>
  </w:footnote>
  <w:footnote w:id="72">
    <w:p w14:paraId="3CDA5B09" w14:textId="6254AC47" w:rsidR="0094071A" w:rsidRPr="007C2CD9" w:rsidRDefault="00DD56CF" w:rsidP="0094071A">
      <w:pPr>
        <w:pStyle w:val="FootnoteText"/>
        <w:widowControl w:val="0"/>
        <w:tabs>
          <w:tab w:val="clear" w:pos="1021"/>
          <w:tab w:val="right" w:pos="1020"/>
        </w:tabs>
      </w:pPr>
      <w:r>
        <w:tab/>
      </w:r>
      <w:r>
        <w:rPr>
          <w:rStyle w:val="FootnoteReference"/>
        </w:rPr>
        <w:footnoteRef/>
      </w:r>
      <w:r>
        <w:tab/>
      </w:r>
      <w:r w:rsidR="009C0545">
        <w:t>In the light of United Nations General Assembly resolution A/67/221 and documents FCCC/SBI/2018/8 and FCCC/SBI/2019/9, paras. 71–75.</w:t>
      </w:r>
      <w:r>
        <w:t xml:space="preserve"> </w:t>
      </w:r>
    </w:p>
  </w:footnote>
  <w:footnote w:id="73">
    <w:p w14:paraId="192BD6C5" w14:textId="68A934E1" w:rsidR="000F5B72" w:rsidRPr="00A73315" w:rsidRDefault="000F5B72" w:rsidP="000F5B72">
      <w:pPr>
        <w:pStyle w:val="FootnoteText"/>
        <w:widowControl w:val="0"/>
        <w:tabs>
          <w:tab w:val="clear" w:pos="1021"/>
          <w:tab w:val="right" w:pos="1020"/>
        </w:tabs>
        <w:rPr>
          <w:lang w:val="en-US"/>
        </w:rPr>
      </w:pPr>
      <w:r w:rsidRPr="00A73315">
        <w:tab/>
      </w:r>
      <w:r>
        <w:rPr>
          <w:rStyle w:val="FootnoteReference"/>
        </w:rPr>
        <w:footnoteRef/>
      </w:r>
      <w:r>
        <w:tab/>
      </w:r>
      <w:r w:rsidR="00A73315">
        <w:tab/>
      </w:r>
      <w:r w:rsidR="00254B58" w:rsidRPr="00F37653">
        <w:t>Pursuant to decision 4/CP.22, para. 2(d)</w:t>
      </w:r>
      <w:r w:rsidR="00254B58">
        <w:t>.</w:t>
      </w:r>
      <w:r>
        <w:t xml:space="preserve"> </w:t>
      </w:r>
    </w:p>
  </w:footnote>
  <w:footnote w:id="74">
    <w:p w14:paraId="24F34402" w14:textId="77777777" w:rsidR="009A3209" w:rsidRPr="00F37653" w:rsidRDefault="009A3209" w:rsidP="009A3209">
      <w:pPr>
        <w:pStyle w:val="FootnoteText"/>
        <w:widowControl w:val="0"/>
        <w:tabs>
          <w:tab w:val="clear" w:pos="1021"/>
          <w:tab w:val="right" w:pos="1020"/>
        </w:tabs>
      </w:pPr>
      <w:r w:rsidRPr="00F37653">
        <w:tab/>
      </w:r>
      <w:r w:rsidRPr="00F37653">
        <w:rPr>
          <w:rStyle w:val="FootnoteReference"/>
        </w:rPr>
        <w:footnoteRef/>
      </w:r>
      <w:r w:rsidRPr="00F37653">
        <w:tab/>
        <w:t xml:space="preserve">Nothing in these conclusions or in the terms of reference prejudices Parties’ views or prejudges outcomes on matters related to the governance of the WIM. </w:t>
      </w:r>
    </w:p>
  </w:footnote>
  <w:footnote w:id="75">
    <w:p w14:paraId="0097625D" w14:textId="788120AA" w:rsidR="007C2CD9" w:rsidRPr="007C2CD9" w:rsidRDefault="007C2CD9" w:rsidP="007C2CD9">
      <w:pPr>
        <w:pStyle w:val="FootnoteText"/>
        <w:widowControl w:val="0"/>
        <w:tabs>
          <w:tab w:val="clear" w:pos="1021"/>
          <w:tab w:val="right" w:pos="1020"/>
        </w:tabs>
        <w:rPr>
          <w:lang w:val="en-US"/>
        </w:rPr>
      </w:pPr>
      <w:r>
        <w:tab/>
      </w:r>
      <w:r>
        <w:rPr>
          <w:rStyle w:val="FootnoteReference"/>
        </w:rPr>
        <w:footnoteRef/>
      </w:r>
      <w:r>
        <w:tab/>
      </w:r>
      <w:r w:rsidRPr="00F37653">
        <w:t>As set out in para. 5 of decision 2/CP.19</w:t>
      </w:r>
      <w:r>
        <w:t xml:space="preserve">. </w:t>
      </w:r>
    </w:p>
  </w:footnote>
  <w:footnote w:id="76">
    <w:p w14:paraId="53709F54" w14:textId="67ACD693" w:rsidR="00714624" w:rsidRPr="00714624" w:rsidRDefault="000D1D4F" w:rsidP="00714624">
      <w:pPr>
        <w:pStyle w:val="FootnoteText"/>
        <w:widowControl w:val="0"/>
        <w:tabs>
          <w:tab w:val="clear" w:pos="1021"/>
          <w:tab w:val="right" w:pos="1020"/>
        </w:tabs>
        <w:rPr>
          <w:lang w:val="en-US"/>
        </w:rPr>
      </w:pPr>
      <w:r>
        <w:tab/>
      </w:r>
      <w:r>
        <w:rPr>
          <w:rStyle w:val="FootnoteReference"/>
        </w:rPr>
        <w:footnoteRef/>
      </w:r>
      <w:r>
        <w:tab/>
        <w:t xml:space="preserve">Available at </w:t>
      </w:r>
      <w:hyperlink r:id="rId30" w:history="1">
        <w:r w:rsidRPr="00476EA6">
          <w:rPr>
            <w:rStyle w:val="Hyperlink"/>
          </w:rPr>
          <w:t>https://www4.unfccc.int/sites/submissionsstaging/Pages/Home.aspx</w:t>
        </w:r>
      </w:hyperlink>
      <w:r>
        <w:t xml:space="preserve"> (in the search field, type “linkages”). </w:t>
      </w:r>
    </w:p>
  </w:footnote>
  <w:footnote w:id="77">
    <w:p w14:paraId="71EA81E3" w14:textId="60474BC8" w:rsidR="000C157D" w:rsidRPr="000C157D" w:rsidRDefault="000C157D" w:rsidP="000C157D">
      <w:pPr>
        <w:pStyle w:val="FootnoteText"/>
        <w:widowControl w:val="0"/>
        <w:tabs>
          <w:tab w:val="clear" w:pos="1021"/>
          <w:tab w:val="right" w:pos="1020"/>
        </w:tabs>
        <w:rPr>
          <w:lang w:val="en-US"/>
        </w:rPr>
      </w:pPr>
      <w:r>
        <w:tab/>
      </w:r>
      <w:r>
        <w:rPr>
          <w:rStyle w:val="FootnoteReference"/>
        </w:rPr>
        <w:footnoteRef/>
      </w:r>
      <w:r w:rsidRPr="007E6650">
        <w:rPr>
          <w:lang w:val="en-US"/>
        </w:rPr>
        <w:tab/>
        <w:t xml:space="preserve">FCCC/SBI/2024/1. </w:t>
      </w:r>
    </w:p>
  </w:footnote>
  <w:footnote w:id="78">
    <w:p w14:paraId="02EA85FE" w14:textId="18955E43" w:rsidR="00346E82" w:rsidRPr="00346E82" w:rsidRDefault="00346E82" w:rsidP="00346E82">
      <w:pPr>
        <w:pStyle w:val="FootnoteText"/>
        <w:widowControl w:val="0"/>
        <w:tabs>
          <w:tab w:val="clear" w:pos="1021"/>
          <w:tab w:val="right" w:pos="1020"/>
        </w:tabs>
        <w:rPr>
          <w:lang w:val="en-US"/>
        </w:rPr>
      </w:pPr>
      <w:r w:rsidRPr="007E6650">
        <w:rPr>
          <w:lang w:val="en-US"/>
        </w:rPr>
        <w:tab/>
      </w:r>
      <w:r>
        <w:rPr>
          <w:rStyle w:val="FootnoteReference"/>
        </w:rPr>
        <w:footnoteRef/>
      </w:r>
      <w:r w:rsidRPr="007E6650">
        <w:rPr>
          <w:lang w:val="en-US"/>
        </w:rPr>
        <w:tab/>
      </w:r>
      <w:hyperlink r:id="rId31" w:history="1">
        <w:r w:rsidR="001E7C60" w:rsidRPr="007E6650">
          <w:rPr>
            <w:rStyle w:val="Hyperlink"/>
            <w:lang w:val="en-US"/>
          </w:rPr>
          <w:t>https://unfccc.int/documents/639510</w:t>
        </w:r>
      </w:hyperlink>
      <w:r w:rsidR="00BE3AF1" w:rsidRPr="007E6650">
        <w:rPr>
          <w:lang w:val="en-US"/>
        </w:rPr>
        <w:t>.</w:t>
      </w:r>
    </w:p>
  </w:footnote>
  <w:footnote w:id="79">
    <w:p w14:paraId="058F1418" w14:textId="77777777" w:rsidR="00CE7FB1" w:rsidRDefault="00CE7FB1" w:rsidP="00CE7FB1">
      <w:pPr>
        <w:pStyle w:val="FootnoteText"/>
        <w:widowControl w:val="0"/>
        <w:tabs>
          <w:tab w:val="clear" w:pos="1021"/>
          <w:tab w:val="right" w:pos="1020"/>
        </w:tabs>
      </w:pPr>
      <w:r w:rsidRPr="007E6650">
        <w:rPr>
          <w:lang w:val="en-US"/>
        </w:rPr>
        <w:tab/>
      </w:r>
      <w:r>
        <w:rPr>
          <w:rStyle w:val="FootnoteReference"/>
        </w:rPr>
        <w:footnoteRef/>
      </w:r>
      <w:r>
        <w:tab/>
      </w:r>
      <w:r w:rsidRPr="00A05FD6">
        <w:t>FCCC/SBI/2024/2, and FCCC/SBI/2024/3 and Add.1 respectively.</w:t>
      </w:r>
    </w:p>
  </w:footnote>
  <w:footnote w:id="80">
    <w:p w14:paraId="5D028B53" w14:textId="77777777" w:rsidR="00CE7FB1" w:rsidRPr="00253A00" w:rsidRDefault="00CE7FB1" w:rsidP="00CE7FB1">
      <w:pPr>
        <w:pStyle w:val="FootnoteText"/>
        <w:widowControl w:val="0"/>
        <w:rPr>
          <w:lang w:val="it-CH"/>
        </w:rPr>
      </w:pPr>
      <w:r>
        <w:tab/>
      </w:r>
      <w:r>
        <w:rPr>
          <w:rStyle w:val="FootnoteReference"/>
        </w:rPr>
        <w:footnoteRef/>
      </w:r>
      <w:r w:rsidRPr="00253A00">
        <w:rPr>
          <w:lang w:val="it-CH"/>
        </w:rPr>
        <w:tab/>
      </w:r>
      <w:r w:rsidRPr="00A8320D">
        <w:rPr>
          <w:lang w:val="it-CH"/>
        </w:rPr>
        <w:t>Decision 2/CP.7, annex, para. 15</w:t>
      </w:r>
      <w:r>
        <w:rPr>
          <w:lang w:val="it-CH"/>
        </w:rPr>
        <w:t>.</w:t>
      </w:r>
      <w:r w:rsidRPr="00253A00">
        <w:rPr>
          <w:lang w:val="it-CH"/>
        </w:rPr>
        <w:t xml:space="preserve"> </w:t>
      </w:r>
    </w:p>
  </w:footnote>
  <w:footnote w:id="81">
    <w:p w14:paraId="45A7C83E" w14:textId="77777777" w:rsidR="00CE7FB1" w:rsidRDefault="00CE7FB1" w:rsidP="00CE7FB1">
      <w:pPr>
        <w:pStyle w:val="FootnoteText"/>
        <w:widowControl w:val="0"/>
        <w:tabs>
          <w:tab w:val="clear" w:pos="1021"/>
          <w:tab w:val="right" w:pos="1020"/>
        </w:tabs>
      </w:pPr>
      <w:r w:rsidRPr="00253A00">
        <w:rPr>
          <w:lang w:val="it-CH"/>
        </w:rPr>
        <w:tab/>
      </w:r>
      <w:r>
        <w:rPr>
          <w:rStyle w:val="FootnoteReference"/>
        </w:rPr>
        <w:footnoteRef/>
      </w:r>
      <w:r w:rsidRPr="004F19E5">
        <w:rPr>
          <w:lang w:val="it-CH"/>
        </w:rPr>
        <w:tab/>
      </w:r>
      <w:r w:rsidRPr="00F678CA">
        <w:rPr>
          <w:lang w:val="it-CH"/>
        </w:rPr>
        <w:t xml:space="preserve">See document FCCC/SBI/2024/2, chap. </w:t>
      </w:r>
      <w:r w:rsidRPr="00F678CA">
        <w:rPr>
          <w:lang w:val="en-US"/>
        </w:rPr>
        <w:t>IV.</w:t>
      </w:r>
    </w:p>
  </w:footnote>
  <w:footnote w:id="82">
    <w:p w14:paraId="50B9CB3D" w14:textId="77777777" w:rsidR="00CE7FB1" w:rsidRDefault="00CE7FB1" w:rsidP="00CE7FB1">
      <w:pPr>
        <w:pStyle w:val="FootnoteText"/>
        <w:widowControl w:val="0"/>
      </w:pPr>
      <w:r>
        <w:tab/>
      </w:r>
      <w:r>
        <w:rPr>
          <w:rStyle w:val="FootnoteReference"/>
        </w:rPr>
        <w:footnoteRef/>
      </w:r>
      <w:r>
        <w:tab/>
      </w:r>
      <w:hyperlink r:id="rId32" w:history="1">
        <w:r w:rsidRPr="00EE40E0">
          <w:rPr>
            <w:rStyle w:val="Hyperlink"/>
          </w:rPr>
          <w:t>https://unfccc.int/cbportal</w:t>
        </w:r>
      </w:hyperlink>
      <w:r>
        <w:t>.</w:t>
      </w:r>
    </w:p>
  </w:footnote>
  <w:footnote w:id="83">
    <w:p w14:paraId="02F5CD50" w14:textId="2D14E432" w:rsidR="000B7EC6" w:rsidRPr="000B7EC6" w:rsidRDefault="000B7EC6" w:rsidP="000B7EC6">
      <w:pPr>
        <w:pStyle w:val="FootnoteText"/>
        <w:widowControl w:val="0"/>
        <w:tabs>
          <w:tab w:val="clear" w:pos="1021"/>
          <w:tab w:val="right" w:pos="1020"/>
        </w:tabs>
        <w:rPr>
          <w:lang w:val="en-US"/>
        </w:rPr>
      </w:pPr>
      <w:r>
        <w:tab/>
      </w:r>
      <w:r>
        <w:rPr>
          <w:rStyle w:val="FootnoteReference"/>
        </w:rPr>
        <w:footnoteRef/>
      </w:r>
      <w:r>
        <w:tab/>
        <w:t>For the text of the draft decision, see document FCCC/SBI/2024/</w:t>
      </w:r>
      <w:r w:rsidR="001958C2">
        <w:t>13</w:t>
      </w:r>
      <w:r>
        <w:t xml:space="preserve">/Add.1. </w:t>
      </w:r>
    </w:p>
  </w:footnote>
  <w:footnote w:id="84">
    <w:p w14:paraId="7172A6E5" w14:textId="409CFCE6" w:rsidR="000B7EC6" w:rsidRPr="000B7EC6" w:rsidRDefault="000B7EC6" w:rsidP="000B7EC6">
      <w:pPr>
        <w:pStyle w:val="FootnoteText"/>
        <w:widowControl w:val="0"/>
        <w:tabs>
          <w:tab w:val="clear" w:pos="1021"/>
          <w:tab w:val="right" w:pos="1020"/>
        </w:tabs>
        <w:rPr>
          <w:lang w:val="en-US"/>
        </w:rPr>
      </w:pPr>
      <w:r>
        <w:tab/>
      </w:r>
      <w:r>
        <w:rPr>
          <w:rStyle w:val="FootnoteReference"/>
        </w:rPr>
        <w:footnoteRef/>
      </w:r>
      <w:r>
        <w:tab/>
        <w:t>For the text of the draft decisions, see document FCCC/SBI/2024/</w:t>
      </w:r>
      <w:r w:rsidR="001958C2">
        <w:t>13</w:t>
      </w:r>
      <w:r>
        <w:t>/Add.</w:t>
      </w:r>
      <w:r w:rsidR="001958C2">
        <w:t>1</w:t>
      </w:r>
      <w:r>
        <w:t xml:space="preserve">. </w:t>
      </w:r>
    </w:p>
  </w:footnote>
  <w:footnote w:id="85">
    <w:p w14:paraId="3124A6A7" w14:textId="77777777" w:rsidR="00B06811" w:rsidRDefault="00B06811" w:rsidP="00B06811">
      <w:pPr>
        <w:pStyle w:val="FootnoteText"/>
        <w:widowControl w:val="0"/>
        <w:tabs>
          <w:tab w:val="clear" w:pos="1021"/>
          <w:tab w:val="right" w:pos="1020"/>
        </w:tabs>
      </w:pPr>
      <w:r>
        <w:tab/>
      </w:r>
      <w:r>
        <w:rPr>
          <w:rStyle w:val="FootnoteReference"/>
        </w:rPr>
        <w:footnoteRef/>
      </w:r>
      <w:r>
        <w:tab/>
      </w:r>
      <w:r w:rsidRPr="008C4B0A">
        <w:t>FCCC/SBI/2024/2, and FCCC/SBI/2024/3 and Add.1 respectively.</w:t>
      </w:r>
    </w:p>
  </w:footnote>
  <w:footnote w:id="86">
    <w:p w14:paraId="210CEF83" w14:textId="77777777" w:rsidR="00130881" w:rsidRPr="00850F51" w:rsidRDefault="00130881" w:rsidP="00130881">
      <w:pPr>
        <w:pStyle w:val="FootnoteText"/>
        <w:widowControl w:val="0"/>
        <w:tabs>
          <w:tab w:val="clear" w:pos="1021"/>
          <w:tab w:val="right" w:pos="1020"/>
        </w:tabs>
      </w:pPr>
      <w:r>
        <w:tab/>
      </w:r>
      <w:r>
        <w:rPr>
          <w:rStyle w:val="FootnoteReference"/>
        </w:rPr>
        <w:footnoteRef/>
      </w:r>
      <w:r w:rsidRPr="00850F51">
        <w:tab/>
        <w:t>FCCC/SBI/2024/8.</w:t>
      </w:r>
    </w:p>
  </w:footnote>
  <w:footnote w:id="87">
    <w:p w14:paraId="4D49A28C" w14:textId="77777777" w:rsidR="0090252A" w:rsidRPr="00D01F0D" w:rsidRDefault="0090252A" w:rsidP="0090252A">
      <w:pPr>
        <w:pStyle w:val="FootnoteText"/>
        <w:widowControl w:val="0"/>
        <w:rPr>
          <w:lang w:val="en-US"/>
        </w:rPr>
      </w:pPr>
      <w:r w:rsidRPr="00850F51">
        <w:tab/>
      </w:r>
      <w:r>
        <w:rPr>
          <w:rStyle w:val="FootnoteReference"/>
        </w:rPr>
        <w:footnoteRef/>
      </w:r>
      <w:r w:rsidRPr="00850F51">
        <w:tab/>
        <w:t xml:space="preserve">FCCC/SBI/2023/10, para. </w:t>
      </w:r>
      <w:r>
        <w:t>120.</w:t>
      </w:r>
    </w:p>
  </w:footnote>
  <w:footnote w:id="88">
    <w:p w14:paraId="1F0255A2" w14:textId="77777777" w:rsidR="00501B3C" w:rsidRPr="00BF1D9E" w:rsidRDefault="00501B3C" w:rsidP="00501B3C">
      <w:pPr>
        <w:pStyle w:val="FootnoteText"/>
        <w:widowControl w:val="0"/>
        <w:tabs>
          <w:tab w:val="clear" w:pos="1021"/>
          <w:tab w:val="right" w:pos="1020"/>
        </w:tabs>
        <w:rPr>
          <w:lang w:val="en-US"/>
        </w:rPr>
      </w:pPr>
      <w:r>
        <w:tab/>
      </w:r>
      <w:r>
        <w:rPr>
          <w:rStyle w:val="FootnoteReference"/>
        </w:rPr>
        <w:footnoteRef/>
      </w:r>
      <w:r>
        <w:tab/>
      </w:r>
      <w:r w:rsidRPr="00BF1D9E">
        <w:t>Not applicable to formal processes such as negotiations</w:t>
      </w:r>
      <w:r>
        <w:t>.</w:t>
      </w:r>
    </w:p>
  </w:footnote>
  <w:footnote w:id="89">
    <w:p w14:paraId="379BE8E4" w14:textId="77777777" w:rsidR="00501B3C" w:rsidRPr="00D03BC0" w:rsidRDefault="00501B3C" w:rsidP="00501B3C">
      <w:pPr>
        <w:pStyle w:val="FootnoteText"/>
        <w:widowControl w:val="0"/>
        <w:tabs>
          <w:tab w:val="clear" w:pos="1021"/>
          <w:tab w:val="right" w:pos="1020"/>
        </w:tabs>
        <w:rPr>
          <w:lang w:val="en-US"/>
        </w:rPr>
      </w:pPr>
      <w:r>
        <w:tab/>
      </w:r>
      <w:r>
        <w:rPr>
          <w:rStyle w:val="FootnoteReference"/>
        </w:rPr>
        <w:footnoteRef/>
      </w:r>
      <w:r>
        <w:tab/>
      </w:r>
      <w:r w:rsidRPr="00D03BC0">
        <w:t xml:space="preserve">Available at </w:t>
      </w:r>
      <w:hyperlink r:id="rId33" w:history="1">
        <w:r w:rsidRPr="003807EA">
          <w:rPr>
            <w:rStyle w:val="Hyperlink"/>
          </w:rPr>
          <w:t>https://unfccc.int/about-us/code-of-conduct-for-unfccc-conferences-meetings-and-events</w:t>
        </w:r>
      </w:hyperlink>
      <w:r>
        <w:t>.</w:t>
      </w:r>
    </w:p>
  </w:footnote>
  <w:footnote w:id="90">
    <w:p w14:paraId="35A9B5A8" w14:textId="77777777" w:rsidR="00591432" w:rsidRPr="006C30AB" w:rsidRDefault="00591432" w:rsidP="00591432">
      <w:pPr>
        <w:pStyle w:val="FootnoteText"/>
        <w:widowControl w:val="0"/>
        <w:tabs>
          <w:tab w:val="clear" w:pos="1021"/>
          <w:tab w:val="right" w:pos="1020"/>
        </w:tabs>
        <w:rPr>
          <w:lang w:val="en-US"/>
        </w:rPr>
      </w:pPr>
      <w:r>
        <w:tab/>
      </w:r>
      <w:r>
        <w:rPr>
          <w:rStyle w:val="FootnoteReference"/>
        </w:rPr>
        <w:footnoteRef/>
      </w:r>
      <w:r>
        <w:tab/>
      </w:r>
      <w:r w:rsidRPr="006C30AB">
        <w:t xml:space="preserve">Available at </w:t>
      </w:r>
      <w:hyperlink r:id="rId34" w:history="1">
        <w:r w:rsidRPr="003807EA">
          <w:rPr>
            <w:rStyle w:val="Hyperlink"/>
          </w:rPr>
          <w:t>https://www4.unfccc.int/sites/submissionsstaging/Pages/Home.aspx</w:t>
        </w:r>
      </w:hyperlink>
      <w:r w:rsidRPr="006C30AB">
        <w:t xml:space="preserve"> (in the search field, type “arrangements for intergovernmental meetings”).</w:t>
      </w:r>
    </w:p>
  </w:footnote>
  <w:footnote w:id="91">
    <w:p w14:paraId="4AAAB5BD" w14:textId="77777777" w:rsidR="00591432" w:rsidRPr="00BE2782" w:rsidRDefault="00591432" w:rsidP="00591432">
      <w:pPr>
        <w:pStyle w:val="FootnoteText"/>
        <w:widowControl w:val="0"/>
        <w:tabs>
          <w:tab w:val="clear" w:pos="1021"/>
          <w:tab w:val="right" w:pos="1020"/>
        </w:tabs>
        <w:rPr>
          <w:lang w:val="en-US"/>
        </w:rPr>
      </w:pPr>
      <w:r>
        <w:tab/>
      </w:r>
      <w:r>
        <w:rPr>
          <w:rStyle w:val="FootnoteReference"/>
        </w:rPr>
        <w:footnoteRef/>
      </w:r>
      <w:r>
        <w:tab/>
      </w:r>
      <w:r w:rsidRPr="00BE2782">
        <w:t>FCCC/TP/2024/5.</w:t>
      </w:r>
      <w:r>
        <w:t xml:space="preserve"> </w:t>
      </w:r>
    </w:p>
  </w:footnote>
  <w:footnote w:id="92">
    <w:p w14:paraId="20034D56" w14:textId="77777777" w:rsidR="006F729A" w:rsidRPr="0079107D" w:rsidRDefault="006F729A" w:rsidP="006F729A">
      <w:pPr>
        <w:pStyle w:val="FootnoteText"/>
        <w:widowControl w:val="0"/>
        <w:tabs>
          <w:tab w:val="clear" w:pos="1021"/>
          <w:tab w:val="right" w:pos="1020"/>
        </w:tabs>
      </w:pPr>
      <w:r>
        <w:tab/>
      </w:r>
      <w:r>
        <w:rPr>
          <w:rStyle w:val="FootnoteReference"/>
        </w:rPr>
        <w:footnoteRef/>
      </w:r>
      <w:r w:rsidRPr="0079107D">
        <w:tab/>
        <w:t>FCCC/SBI/2024/INF.4.</w:t>
      </w:r>
    </w:p>
  </w:footnote>
  <w:footnote w:id="93">
    <w:p w14:paraId="1C2E3B5E" w14:textId="77777777" w:rsidR="00241F84" w:rsidRPr="0054437D" w:rsidRDefault="00241F84" w:rsidP="00241F84">
      <w:pPr>
        <w:pStyle w:val="FootnoteText"/>
        <w:widowControl w:val="0"/>
        <w:tabs>
          <w:tab w:val="clear" w:pos="1021"/>
          <w:tab w:val="right" w:pos="1020"/>
        </w:tabs>
        <w:rPr>
          <w:lang w:val="en-US"/>
        </w:rPr>
      </w:pPr>
      <w:r w:rsidRPr="0079107D">
        <w:tab/>
      </w:r>
      <w:r>
        <w:rPr>
          <w:rStyle w:val="FootnoteReference"/>
        </w:rPr>
        <w:footnoteRef/>
      </w:r>
      <w:r w:rsidRPr="00FD4A46">
        <w:rPr>
          <w:lang w:val="en-US"/>
        </w:rPr>
        <w:tab/>
        <w:t xml:space="preserve">FCCC/SBI/2024/8, chap. </w:t>
      </w:r>
      <w:r w:rsidRPr="0054437D">
        <w:rPr>
          <w:lang w:val="en-US"/>
        </w:rPr>
        <w:t>V.</w:t>
      </w:r>
    </w:p>
  </w:footnote>
  <w:footnote w:id="94">
    <w:p w14:paraId="34A8577F" w14:textId="77777777" w:rsidR="00241F84" w:rsidRPr="0054437D" w:rsidRDefault="00241F84" w:rsidP="00241F84">
      <w:pPr>
        <w:pStyle w:val="FootnoteText"/>
        <w:widowControl w:val="0"/>
        <w:tabs>
          <w:tab w:val="clear" w:pos="1021"/>
          <w:tab w:val="right" w:pos="1020"/>
        </w:tabs>
        <w:rPr>
          <w:lang w:val="en-US"/>
        </w:rPr>
      </w:pPr>
      <w:r w:rsidRPr="0054437D">
        <w:rPr>
          <w:lang w:val="en-US"/>
        </w:rPr>
        <w:tab/>
      </w:r>
      <w:r>
        <w:rPr>
          <w:rStyle w:val="FootnoteReference"/>
        </w:rPr>
        <w:footnoteRef/>
      </w:r>
      <w:r w:rsidRPr="0054437D">
        <w:rPr>
          <w:lang w:val="en-US"/>
        </w:rPr>
        <w:tab/>
        <w:t>FCCC/TP/2024/1.</w:t>
      </w:r>
    </w:p>
  </w:footnote>
  <w:footnote w:id="95">
    <w:p w14:paraId="0B207702" w14:textId="01A3FF15" w:rsidR="00461FF4" w:rsidRPr="00B31C90" w:rsidRDefault="00461FF4" w:rsidP="00461FF4">
      <w:pPr>
        <w:pStyle w:val="FootnoteText"/>
        <w:widowControl w:val="0"/>
        <w:tabs>
          <w:tab w:val="clear" w:pos="1021"/>
          <w:tab w:val="right" w:pos="1020"/>
        </w:tabs>
      </w:pPr>
      <w:r w:rsidRPr="00B31C90">
        <w:tab/>
      </w:r>
      <w:r w:rsidRPr="00B31C90">
        <w:rPr>
          <w:rStyle w:val="FootnoteReference"/>
        </w:rPr>
        <w:footnoteRef/>
      </w:r>
      <w:r w:rsidRPr="00B31C90">
        <w:tab/>
        <w:t xml:space="preserve">As per decision 15/CP.28, para. 1. The </w:t>
      </w:r>
      <w:r>
        <w:t xml:space="preserve">work programme was adopted </w:t>
      </w:r>
      <w:r w:rsidR="00ED3F03">
        <w:t>in</w:t>
      </w:r>
      <w:r>
        <w:t xml:space="preserve"> decision 3/CP.25. </w:t>
      </w:r>
      <w:r w:rsidRPr="00B31C90">
        <w:t xml:space="preserve">The gender action plan is contained in the annex to </w:t>
      </w:r>
      <w:r>
        <w:t xml:space="preserve">that </w:t>
      </w:r>
      <w:r w:rsidRPr="00B31C90">
        <w:t>decision</w:t>
      </w:r>
      <w:r>
        <w:t xml:space="preserve"> and</w:t>
      </w:r>
      <w:r w:rsidRPr="00B31C90">
        <w:t xml:space="preserve"> </w:t>
      </w:r>
      <w:r>
        <w:t>the a</w:t>
      </w:r>
      <w:r w:rsidRPr="00B31C90">
        <w:t xml:space="preserve">mendments to the </w:t>
      </w:r>
      <w:r>
        <w:t>activities under the</w:t>
      </w:r>
      <w:r w:rsidRPr="00B31C90">
        <w:t xml:space="preserve"> plan</w:t>
      </w:r>
      <w:r>
        <w:t>, as</w:t>
      </w:r>
      <w:r w:rsidRPr="00B31C90">
        <w:t xml:space="preserve"> </w:t>
      </w:r>
      <w:r>
        <w:t>adopted</w:t>
      </w:r>
      <w:r w:rsidRPr="00B31C90">
        <w:t xml:space="preserve"> during the intermediate review of its implementation</w:t>
      </w:r>
      <w:r>
        <w:t>, can be found in the</w:t>
      </w:r>
      <w:r w:rsidR="002A370A">
        <w:t xml:space="preserve"> </w:t>
      </w:r>
      <w:r>
        <w:t xml:space="preserve">annex to </w:t>
      </w:r>
      <w:r w:rsidRPr="00B31C90">
        <w:t xml:space="preserve">decision 24/CP.27. </w:t>
      </w:r>
    </w:p>
  </w:footnote>
  <w:footnote w:id="96">
    <w:p w14:paraId="6DCC96E6" w14:textId="77777777" w:rsidR="00587F88" w:rsidRPr="006E0447" w:rsidRDefault="00587F88" w:rsidP="00587F88">
      <w:pPr>
        <w:pStyle w:val="FootnoteText"/>
        <w:widowControl w:val="0"/>
        <w:tabs>
          <w:tab w:val="clear" w:pos="1021"/>
          <w:tab w:val="right" w:pos="1020"/>
        </w:tabs>
        <w:rPr>
          <w:lang w:val="en-US"/>
        </w:rPr>
      </w:pPr>
      <w:r>
        <w:tab/>
      </w:r>
      <w:r>
        <w:rPr>
          <w:rStyle w:val="FootnoteReference"/>
        </w:rPr>
        <w:footnoteRef/>
      </w:r>
      <w:r>
        <w:tab/>
        <w:t xml:space="preserve">Available at </w:t>
      </w:r>
      <w:hyperlink r:id="rId35" w:history="1">
        <w:r w:rsidRPr="00EF7CAF">
          <w:rPr>
            <w:rStyle w:val="Hyperlink"/>
          </w:rPr>
          <w:t>https://unfccc.int/documents/639795</w:t>
        </w:r>
      </w:hyperlink>
      <w:r>
        <w:t>.</w:t>
      </w:r>
    </w:p>
  </w:footnote>
  <w:footnote w:id="97">
    <w:p w14:paraId="3C60E3E7" w14:textId="43BFB157" w:rsidR="008404D3" w:rsidRPr="008404D3" w:rsidRDefault="008404D3" w:rsidP="008404D3">
      <w:pPr>
        <w:pStyle w:val="FootnoteText"/>
        <w:widowControl w:val="0"/>
        <w:tabs>
          <w:tab w:val="clear" w:pos="1021"/>
          <w:tab w:val="right" w:pos="1020"/>
        </w:tabs>
        <w:rPr>
          <w:lang w:val="en-US"/>
        </w:rPr>
      </w:pPr>
      <w:r>
        <w:tab/>
      </w:r>
      <w:r>
        <w:rPr>
          <w:rStyle w:val="FootnoteReference"/>
        </w:rPr>
        <w:footnoteRef/>
      </w:r>
      <w:r>
        <w:tab/>
        <w:t>FCCC/SBI/2023/16.</w:t>
      </w:r>
    </w:p>
  </w:footnote>
  <w:footnote w:id="98">
    <w:p w14:paraId="35AAC855" w14:textId="2C6F453B" w:rsidR="00066D1F" w:rsidRPr="00066D1F" w:rsidRDefault="00066D1F" w:rsidP="00066D1F">
      <w:pPr>
        <w:pStyle w:val="FootnoteText"/>
        <w:widowControl w:val="0"/>
        <w:tabs>
          <w:tab w:val="clear" w:pos="1021"/>
          <w:tab w:val="right" w:pos="1020"/>
        </w:tabs>
        <w:rPr>
          <w:lang w:val="en-US"/>
        </w:rPr>
      </w:pPr>
      <w:r>
        <w:tab/>
      </w:r>
      <w:r>
        <w:rPr>
          <w:rStyle w:val="FootnoteReference"/>
        </w:rPr>
        <w:footnoteRef/>
      </w:r>
      <w:r>
        <w:tab/>
        <w:t xml:space="preserve">Available at </w:t>
      </w:r>
      <w:hyperlink r:id="rId36" w:history="1">
        <w:r w:rsidR="00436837" w:rsidRPr="00D96C04">
          <w:rPr>
            <w:rStyle w:val="Hyperlink"/>
          </w:rPr>
          <w:t>https://unfccc.int/documents/639127</w:t>
        </w:r>
      </w:hyperlink>
      <w:r w:rsidR="00436837">
        <w:t xml:space="preserve">. </w:t>
      </w:r>
    </w:p>
  </w:footnote>
  <w:footnote w:id="99">
    <w:p w14:paraId="4080ABA9" w14:textId="6ECE1CAE" w:rsidR="001848DD" w:rsidRPr="001848DD" w:rsidRDefault="001848DD" w:rsidP="001848DD">
      <w:pPr>
        <w:pStyle w:val="FootnoteText"/>
        <w:widowControl w:val="0"/>
        <w:tabs>
          <w:tab w:val="clear" w:pos="1021"/>
          <w:tab w:val="right" w:pos="1020"/>
        </w:tabs>
        <w:rPr>
          <w:lang w:val="en-US"/>
        </w:rPr>
      </w:pPr>
      <w:r>
        <w:tab/>
      </w:r>
      <w:r>
        <w:rPr>
          <w:rStyle w:val="FootnoteReference"/>
        </w:rPr>
        <w:footnoteRef/>
      </w:r>
      <w:r>
        <w:tab/>
      </w:r>
      <w:r w:rsidR="00D826DA">
        <w:t xml:space="preserve">For the text of the draft decisions, see document </w:t>
      </w:r>
      <w:r w:rsidR="00287564">
        <w:t>FCCC/SBI/2024/</w:t>
      </w:r>
      <w:r w:rsidR="0085513E">
        <w:t>13</w:t>
      </w:r>
      <w:r w:rsidR="00D826DA">
        <w:t>/Add.1</w:t>
      </w:r>
      <w:r w:rsidR="00665A04">
        <w:t>.</w:t>
      </w:r>
      <w:r>
        <w:t xml:space="preserve"> </w:t>
      </w:r>
    </w:p>
  </w:footnote>
  <w:footnote w:id="100">
    <w:p w14:paraId="2CADF05F" w14:textId="569EFD7B" w:rsidR="00296ACF" w:rsidRPr="00B005F4" w:rsidRDefault="00B005F4" w:rsidP="00296ACF">
      <w:pPr>
        <w:pStyle w:val="FootnoteText"/>
        <w:widowControl w:val="0"/>
        <w:tabs>
          <w:tab w:val="clear" w:pos="1021"/>
          <w:tab w:val="right" w:pos="1020"/>
        </w:tabs>
        <w:rPr>
          <w:lang w:val="en-US"/>
        </w:rPr>
      </w:pPr>
      <w:r>
        <w:tab/>
      </w:r>
      <w:r>
        <w:rPr>
          <w:rStyle w:val="FootnoteReference"/>
        </w:rPr>
        <w:footnoteRef/>
      </w:r>
      <w:r>
        <w:tab/>
      </w:r>
      <w:r w:rsidRPr="0094386E">
        <w:t>The statement can be heard</w:t>
      </w:r>
      <w:r>
        <w:t xml:space="preserve"> at</w:t>
      </w:r>
      <w:r w:rsidRPr="0094386E">
        <w:t xml:space="preserve"> </w:t>
      </w:r>
      <w:hyperlink r:id="rId37" w:history="1">
        <w:r w:rsidR="00296ACF" w:rsidRPr="00E9793C">
          <w:rPr>
            <w:rStyle w:val="Hyperlink"/>
          </w:rPr>
          <w:t>https://unfccc-events.azureedge.net/SB60_100467/agenda</w:t>
        </w:r>
      </w:hyperlink>
      <w:r>
        <w:t xml:space="preserve"> </w:t>
      </w:r>
      <w:r w:rsidRPr="0094386E">
        <w:t xml:space="preserve">(starting at </w:t>
      </w:r>
      <w:r w:rsidRPr="00F37653">
        <w:t>1:4</w:t>
      </w:r>
      <w:r>
        <w:t>3</w:t>
      </w:r>
      <w:r w:rsidRPr="00F37653">
        <w:t>:</w:t>
      </w:r>
      <w:r>
        <w:t>37</w:t>
      </w:r>
      <w:r w:rsidRPr="0094386E">
        <w:t>).</w:t>
      </w:r>
      <w:r>
        <w:t xml:space="preserve"> </w:t>
      </w:r>
    </w:p>
  </w:footnote>
  <w:footnote w:id="101">
    <w:p w14:paraId="0DDF411F" w14:textId="7542BF30" w:rsidR="004C765E" w:rsidRPr="004C765E" w:rsidRDefault="004C765E" w:rsidP="004C765E">
      <w:pPr>
        <w:pStyle w:val="FootnoteText"/>
        <w:widowControl w:val="0"/>
        <w:tabs>
          <w:tab w:val="clear" w:pos="1021"/>
          <w:tab w:val="right" w:pos="1020"/>
        </w:tabs>
        <w:rPr>
          <w:lang w:val="en-US"/>
        </w:rPr>
      </w:pPr>
      <w:r>
        <w:tab/>
      </w:r>
      <w:r>
        <w:rPr>
          <w:rStyle w:val="FootnoteReference"/>
        </w:rPr>
        <w:footnoteRef/>
      </w:r>
      <w:r w:rsidRPr="00850F51">
        <w:rPr>
          <w:lang w:val="it-IT"/>
        </w:rPr>
        <w:tab/>
      </w:r>
      <w:r w:rsidR="000B4636" w:rsidRPr="00850F51">
        <w:rPr>
          <w:lang w:val="it-IT"/>
        </w:rPr>
        <w:t xml:space="preserve">See document </w:t>
      </w:r>
      <w:r w:rsidRPr="00850F51">
        <w:rPr>
          <w:lang w:val="it-IT"/>
        </w:rPr>
        <w:t xml:space="preserve">FCCC/SBI/2019/4, para. </w:t>
      </w:r>
      <w:r>
        <w:t>36</w:t>
      </w:r>
      <w:r w:rsidR="000B4636">
        <w:t>.</w:t>
      </w:r>
      <w:r>
        <w:t xml:space="preserve"> </w:t>
      </w:r>
    </w:p>
  </w:footnote>
  <w:footnote w:id="102">
    <w:p w14:paraId="716B3C89" w14:textId="77777777" w:rsidR="00E433B9" w:rsidRPr="00F37653" w:rsidRDefault="00E433B9" w:rsidP="00E433B9">
      <w:pPr>
        <w:pStyle w:val="FootnoteText"/>
        <w:widowControl w:val="0"/>
        <w:tabs>
          <w:tab w:val="clear" w:pos="1021"/>
          <w:tab w:val="right" w:pos="1020"/>
        </w:tabs>
      </w:pPr>
      <w:r w:rsidRPr="00F37653">
        <w:tab/>
      </w:r>
      <w:r w:rsidRPr="00F37653">
        <w:rPr>
          <w:rStyle w:val="FootnoteReference"/>
        </w:rPr>
        <w:footnoteRef/>
      </w:r>
      <w:r w:rsidRPr="00F37653">
        <w:tab/>
        <w:t xml:space="preserve">The statements can be heard at </w:t>
      </w:r>
      <w:hyperlink r:id="rId38" w:history="1">
        <w:r w:rsidRPr="00F37653">
          <w:rPr>
            <w:rStyle w:val="Hyperlink"/>
          </w:rPr>
          <w:t>https://unfccc-events.azureedge.net/SB60_100467/agenda</w:t>
        </w:r>
      </w:hyperlink>
      <w:r w:rsidRPr="00F37653">
        <w:t xml:space="preserve"> (starting at 2:</w:t>
      </w:r>
      <w:r>
        <w:t>09</w:t>
      </w:r>
      <w:r w:rsidRPr="00F37653">
        <w:t>:</w:t>
      </w:r>
      <w:r>
        <w:t>56</w:t>
      </w:r>
      <w:r w:rsidRPr="00F37653">
        <w:t xml:space="preserve">). </w:t>
      </w:r>
    </w:p>
  </w:footnote>
  <w:footnote w:id="103">
    <w:p w14:paraId="39FE4566" w14:textId="64CD15B7" w:rsidR="00E433B9" w:rsidRPr="00F37653" w:rsidRDefault="00E433B9" w:rsidP="00E433B9">
      <w:pPr>
        <w:pStyle w:val="FootnoteText"/>
        <w:widowControl w:val="0"/>
        <w:tabs>
          <w:tab w:val="clear" w:pos="1021"/>
          <w:tab w:val="right" w:pos="1020"/>
        </w:tabs>
      </w:pPr>
      <w:r w:rsidRPr="00F37653">
        <w:tab/>
      </w:r>
      <w:r w:rsidRPr="00F37653">
        <w:rPr>
          <w:rStyle w:val="FootnoteReference"/>
        </w:rPr>
        <w:footnoteRef/>
      </w:r>
      <w:r w:rsidRPr="00F37653">
        <w:tab/>
      </w:r>
      <w:r w:rsidR="00A51CCA">
        <w:t xml:space="preserve">As footnote </w:t>
      </w:r>
      <w:r w:rsidR="000E6A06">
        <w:t>101</w:t>
      </w:r>
      <w:r w:rsidR="000B65EC">
        <w:t xml:space="preserve"> above</w:t>
      </w:r>
      <w:r w:rsidR="000B6E3E">
        <w:t xml:space="preserve"> </w:t>
      </w:r>
      <w:r w:rsidRPr="00F37653">
        <w:t>(starting at 4:</w:t>
      </w:r>
      <w:r>
        <w:t>25</w:t>
      </w:r>
      <w:r w:rsidRPr="00F37653">
        <w:t>:</w:t>
      </w:r>
      <w:r>
        <w:t>10</w:t>
      </w:r>
      <w:r w:rsidRPr="00F37653">
        <w:t xml:space="preserve">). </w:t>
      </w:r>
    </w:p>
  </w:footnote>
  <w:footnote w:id="104">
    <w:p w14:paraId="56A3FBEE" w14:textId="77777777" w:rsidR="00725388" w:rsidRPr="00F37653" w:rsidRDefault="00725388" w:rsidP="00725388">
      <w:pPr>
        <w:pStyle w:val="FootnoteText"/>
        <w:widowControl w:val="0"/>
        <w:tabs>
          <w:tab w:val="clear" w:pos="1021"/>
          <w:tab w:val="right" w:pos="1020"/>
        </w:tabs>
      </w:pPr>
      <w:r w:rsidRPr="00F37653">
        <w:tab/>
      </w:r>
      <w:r w:rsidRPr="00F37653">
        <w:rPr>
          <w:rStyle w:val="FootnoteReference"/>
        </w:rPr>
        <w:footnoteRef/>
      </w:r>
      <w:r w:rsidRPr="00F37653">
        <w:tab/>
        <w:t>Noted in decision 2/CP.25.</w:t>
      </w:r>
    </w:p>
  </w:footnote>
  <w:footnote w:id="105">
    <w:p w14:paraId="6C04BA44" w14:textId="77777777" w:rsidR="00725388" w:rsidRPr="00F37653" w:rsidRDefault="00725388" w:rsidP="00725388">
      <w:pPr>
        <w:pStyle w:val="FootnoteText"/>
        <w:widowControl w:val="0"/>
        <w:tabs>
          <w:tab w:val="clear" w:pos="1021"/>
          <w:tab w:val="right" w:pos="1020"/>
        </w:tabs>
      </w:pPr>
      <w:r w:rsidRPr="00F37653">
        <w:tab/>
      </w:r>
      <w:r w:rsidRPr="00F37653">
        <w:rPr>
          <w:rStyle w:val="FootnoteReference"/>
        </w:rPr>
        <w:footnoteRef/>
      </w:r>
      <w:r w:rsidRPr="00F37653">
        <w:tab/>
        <w:t xml:space="preserve">Nothing in </w:t>
      </w:r>
      <w:r w:rsidRPr="002D7CBA">
        <w:t xml:space="preserve">these terms of reference </w:t>
      </w:r>
      <w:r w:rsidRPr="00F37653">
        <w:t xml:space="preserve">prejudices Parties’ views or prejudges outcomes on matters related to the governance of the WIM. </w:t>
      </w:r>
    </w:p>
  </w:footnote>
  <w:footnote w:id="106">
    <w:p w14:paraId="0C6AB69F" w14:textId="77777777" w:rsidR="00725388" w:rsidRPr="00F37653" w:rsidRDefault="00725388" w:rsidP="00725388">
      <w:pPr>
        <w:pStyle w:val="FootnoteText"/>
        <w:widowControl w:val="0"/>
        <w:tabs>
          <w:tab w:val="clear" w:pos="1021"/>
          <w:tab w:val="right" w:pos="1020"/>
        </w:tabs>
      </w:pPr>
      <w:r w:rsidRPr="00F37653">
        <w:tab/>
      </w:r>
      <w:r w:rsidRPr="00F37653">
        <w:rPr>
          <w:rStyle w:val="FootnoteReference"/>
        </w:rPr>
        <w:footnoteRef/>
      </w:r>
      <w:r w:rsidRPr="00F37653">
        <w:tab/>
        <w:t xml:space="preserve">The approach taken for the 2024 review of the WIM does not prejudge the approach to future reviews. </w:t>
      </w:r>
    </w:p>
  </w:footnote>
  <w:footnote w:id="107">
    <w:p w14:paraId="74ECA53C" w14:textId="77777777" w:rsidR="00725388" w:rsidRPr="00F37653" w:rsidRDefault="00725388" w:rsidP="00725388">
      <w:pPr>
        <w:pStyle w:val="FootnoteText"/>
        <w:widowControl w:val="0"/>
        <w:tabs>
          <w:tab w:val="clear" w:pos="1021"/>
          <w:tab w:val="right" w:pos="1020"/>
        </w:tabs>
      </w:pPr>
      <w:r w:rsidRPr="00F37653">
        <w:tab/>
      </w:r>
      <w:r w:rsidRPr="00F37653">
        <w:rPr>
          <w:rStyle w:val="FootnoteReference"/>
        </w:rPr>
        <w:footnoteRef/>
      </w:r>
      <w:r w:rsidRPr="00F37653">
        <w:tab/>
        <w:t xml:space="preserve">Including the three expert groups, a technical expert group and a task force. </w:t>
      </w:r>
    </w:p>
  </w:footnote>
  <w:footnote w:id="108">
    <w:p w14:paraId="358BE6D5" w14:textId="77777777" w:rsidR="00725388" w:rsidRPr="00F37653" w:rsidRDefault="00725388" w:rsidP="00725388">
      <w:pPr>
        <w:pStyle w:val="FootnoteText"/>
        <w:widowControl w:val="0"/>
        <w:tabs>
          <w:tab w:val="clear" w:pos="1021"/>
          <w:tab w:val="right" w:pos="1020"/>
        </w:tabs>
      </w:pPr>
      <w:r w:rsidRPr="00F37653">
        <w:tab/>
      </w:r>
      <w:r w:rsidRPr="00F37653">
        <w:rPr>
          <w:rStyle w:val="FootnoteReference"/>
        </w:rPr>
        <w:footnoteRef/>
      </w:r>
      <w:r w:rsidRPr="00F37653">
        <w:tab/>
        <w:t xml:space="preserve">As set out in decision 12/CMA.4, endorsed by decision 11/CP.27. </w:t>
      </w:r>
    </w:p>
  </w:footnote>
  <w:footnote w:id="109">
    <w:p w14:paraId="532352EB" w14:textId="77777777" w:rsidR="00725388" w:rsidRPr="00F37653" w:rsidRDefault="00725388" w:rsidP="00725388">
      <w:pPr>
        <w:pStyle w:val="FootnoteText"/>
        <w:widowControl w:val="0"/>
        <w:tabs>
          <w:tab w:val="clear" w:pos="1021"/>
          <w:tab w:val="right" w:pos="1020"/>
        </w:tabs>
      </w:pPr>
      <w:r w:rsidRPr="00F37653">
        <w:tab/>
      </w:r>
      <w:r w:rsidRPr="00F37653">
        <w:rPr>
          <w:rStyle w:val="FootnoteReference"/>
        </w:rPr>
        <w:footnoteRef/>
      </w:r>
      <w:r w:rsidRPr="00F37653">
        <w:tab/>
        <w:t xml:space="preserve">Inclusion of references to the Paris Agreement in </w:t>
      </w:r>
      <w:r w:rsidRPr="004C040E">
        <w:t xml:space="preserve">these terms of reference </w:t>
      </w:r>
      <w:r w:rsidRPr="00F37653">
        <w:t xml:space="preserve">does not prejudge the outcome of the consideration on the matters related to the governance of the WIM. </w:t>
      </w:r>
    </w:p>
  </w:footnote>
  <w:footnote w:id="110">
    <w:p w14:paraId="0D30DD89" w14:textId="77777777" w:rsidR="00725388" w:rsidRPr="00F37653" w:rsidRDefault="00725388" w:rsidP="00725388">
      <w:pPr>
        <w:pStyle w:val="FootnoteText"/>
        <w:widowControl w:val="0"/>
        <w:tabs>
          <w:tab w:val="clear" w:pos="1021"/>
          <w:tab w:val="right" w:pos="1020"/>
        </w:tabs>
      </w:pPr>
      <w:r w:rsidRPr="00F37653">
        <w:tab/>
      </w:r>
      <w:r w:rsidRPr="00F37653">
        <w:rPr>
          <w:rStyle w:val="FootnoteReference"/>
        </w:rPr>
        <w:footnoteRef/>
      </w:r>
      <w:r w:rsidRPr="00F37653">
        <w:tab/>
        <w:t xml:space="preserve">See </w:t>
      </w:r>
      <w:hyperlink r:id="rId39" w:history="1">
        <w:r w:rsidRPr="00F37653">
          <w:rPr>
            <w:rStyle w:val="Hyperlink"/>
          </w:rPr>
          <w:t>https://unfccc.int/event/first-glasgow-dialogue-gd1</w:t>
        </w:r>
      </w:hyperlink>
      <w:r w:rsidRPr="00F37653">
        <w:t xml:space="preserve">, </w:t>
      </w:r>
      <w:hyperlink r:id="rId40" w:history="1">
        <w:r w:rsidRPr="00F37653">
          <w:rPr>
            <w:rStyle w:val="Hyperlink"/>
          </w:rPr>
          <w:t>https://unfccc.int/event/gd2</w:t>
        </w:r>
      </w:hyperlink>
      <w:r w:rsidRPr="00F37653">
        <w:t xml:space="preserve"> and </w:t>
      </w:r>
      <w:hyperlink r:id="rId41" w:history="1">
        <w:r w:rsidRPr="00F37653">
          <w:rPr>
            <w:rStyle w:val="Hyperlink"/>
          </w:rPr>
          <w:t>https://unfccc.int/event/gd3</w:t>
        </w:r>
      </w:hyperlink>
      <w:r w:rsidRPr="00F3765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806AF" w14:textId="77777777" w:rsidR="0031149B" w:rsidRPr="00D70F3F" w:rsidRDefault="00D70F3F" w:rsidP="00D70F3F">
    <w:pPr>
      <w:pStyle w:val="Header"/>
    </w:pPr>
    <w:r>
      <w:t>FCCC/SBI/2024/</w:t>
    </w:r>
    <w:r w:rsidR="00924CA3">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555CA" w14:textId="77777777" w:rsidR="001E7315" w:rsidRPr="00D70F3F" w:rsidRDefault="00D70F3F" w:rsidP="00D70F3F">
    <w:pPr>
      <w:pStyle w:val="Header"/>
      <w:jc w:val="right"/>
    </w:pPr>
    <w:r>
      <w:t>FCCC/SBI/2024/</w:t>
    </w:r>
    <w:r w:rsidR="00924CA3">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59561" w14:textId="790DAD22" w:rsidR="00725388" w:rsidRPr="001842EC" w:rsidRDefault="00725388" w:rsidP="006B0156">
    <w:pPr>
      <w:pStyle w:val="Header"/>
    </w:pPr>
    <w:r>
      <w:t>FCCC/SB</w:t>
    </w:r>
    <w:r w:rsidR="00BA11E3">
      <w:t>I</w:t>
    </w:r>
    <w:r>
      <w:t>/2024/</w:t>
    </w:r>
    <w:r w:rsidR="00924CA3">
      <w:t>13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C141E" w14:textId="77777777" w:rsidR="003241F7" w:rsidRDefault="00924CA3" w:rsidP="00924CA3">
    <w:pPr>
      <w:pStyle w:val="Header"/>
      <w:jc w:val="right"/>
    </w:pPr>
    <w:r>
      <w:t>FCCC/SBI/2024/13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64B91" w14:textId="77777777" w:rsidR="003241F7" w:rsidRDefault="00924CA3">
    <w:pPr>
      <w:pStyle w:val="Header"/>
    </w:pPr>
    <w:r>
      <w:t>FCCC/SBI/2024/13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D4814" w14:textId="77777777" w:rsidR="003241F7" w:rsidRDefault="00924CA3" w:rsidP="00924CA3">
    <w:pPr>
      <w:pStyle w:val="Header"/>
      <w:jc w:val="right"/>
    </w:pPr>
    <w:r>
      <w:t>FCCC/SBI/2024/13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A0AC2" w14:textId="77777777" w:rsidR="0031149B" w:rsidRPr="00D70F3F" w:rsidRDefault="00D70F3F" w:rsidP="00D70F3F">
    <w:pPr>
      <w:pStyle w:val="Header"/>
    </w:pPr>
    <w:r>
      <w:t>FCCC/SBI/2024/</w:t>
    </w:r>
    <w:r w:rsidR="00924CA3">
      <w:t>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13B35" w14:textId="13347469" w:rsidR="001E7315" w:rsidRPr="00D70F3F" w:rsidRDefault="00D70F3F" w:rsidP="00D70F3F">
    <w:pPr>
      <w:pStyle w:val="Header"/>
      <w:jc w:val="right"/>
    </w:pPr>
    <w:r>
      <w:t>FCCC/SBI/2024/</w:t>
    </w:r>
    <w:r w:rsidR="00924CA3">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BF640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58CA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B32D73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92E1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72B6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85E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4C2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4066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4CB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A8A8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1C280B6"/>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bCs/>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19A7867"/>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269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416B75"/>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269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4"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045CE7"/>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269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6"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523AC6"/>
    <w:multiLevelType w:val="hybridMultilevel"/>
    <w:tmpl w:val="EFEA9B1A"/>
    <w:lvl w:ilvl="0" w:tplc="AC78F322">
      <w:start w:val="1"/>
      <w:numFmt w:val="upperRoman"/>
      <w:lvlText w:val="%1."/>
      <w:lvlJc w:val="left"/>
      <w:pPr>
        <w:ind w:left="1460" w:hanging="720"/>
      </w:pPr>
      <w:rPr>
        <w:rFonts w:hint="default"/>
      </w:rPr>
    </w:lvl>
    <w:lvl w:ilvl="1" w:tplc="04090019">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8" w15:restartNumberingAfterBreak="0">
    <w:nsid w:val="738B5DC2"/>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269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9" w15:restartNumberingAfterBreak="0">
    <w:nsid w:val="75B9061A"/>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num w:numId="1" w16cid:durableId="2083289885">
    <w:abstractNumId w:val="13"/>
  </w:num>
  <w:num w:numId="2" w16cid:durableId="380713491">
    <w:abstractNumId w:val="18"/>
  </w:num>
  <w:num w:numId="3" w16cid:durableId="8259867">
    <w:abstractNumId w:val="16"/>
  </w:num>
  <w:num w:numId="4" w16cid:durableId="1678733448">
    <w:abstractNumId w:val="19"/>
  </w:num>
  <w:num w:numId="5" w16cid:durableId="78605626">
    <w:abstractNumId w:val="11"/>
  </w:num>
  <w:num w:numId="6" w16cid:durableId="2091079493">
    <w:abstractNumId w:val="10"/>
  </w:num>
  <w:num w:numId="7" w16cid:durableId="1511025763">
    <w:abstractNumId w:val="26"/>
  </w:num>
  <w:num w:numId="8" w16cid:durableId="1293829587">
    <w:abstractNumId w:val="18"/>
  </w:num>
  <w:num w:numId="9" w16cid:durableId="15237803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4710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58966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89167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32904506">
    <w:abstractNumId w:val="12"/>
  </w:num>
  <w:num w:numId="14" w16cid:durableId="1902613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1106486">
    <w:abstractNumId w:val="29"/>
  </w:num>
  <w:num w:numId="16" w16cid:durableId="9572937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76444236">
    <w:abstractNumId w:val="23"/>
  </w:num>
  <w:num w:numId="18" w16cid:durableId="195237027">
    <w:abstractNumId w:val="25"/>
  </w:num>
  <w:num w:numId="19" w16cid:durableId="438569183">
    <w:abstractNumId w:val="28"/>
  </w:num>
  <w:num w:numId="20" w16cid:durableId="467163021">
    <w:abstractNumId w:val="14"/>
  </w:num>
  <w:num w:numId="21" w16cid:durableId="2027360158">
    <w:abstractNumId w:val="9"/>
  </w:num>
  <w:num w:numId="22" w16cid:durableId="1333028305">
    <w:abstractNumId w:val="7"/>
  </w:num>
  <w:num w:numId="23" w16cid:durableId="1389767766">
    <w:abstractNumId w:val="6"/>
  </w:num>
  <w:num w:numId="24" w16cid:durableId="409617784">
    <w:abstractNumId w:val="5"/>
  </w:num>
  <w:num w:numId="25" w16cid:durableId="1467628545">
    <w:abstractNumId w:val="4"/>
  </w:num>
  <w:num w:numId="26" w16cid:durableId="1047022372">
    <w:abstractNumId w:val="8"/>
  </w:num>
  <w:num w:numId="27" w16cid:durableId="1873690311">
    <w:abstractNumId w:val="3"/>
  </w:num>
  <w:num w:numId="28" w16cid:durableId="559485590">
    <w:abstractNumId w:val="2"/>
  </w:num>
  <w:num w:numId="29" w16cid:durableId="810555830">
    <w:abstractNumId w:val="1"/>
  </w:num>
  <w:num w:numId="30" w16cid:durableId="75246875">
    <w:abstractNumId w:val="0"/>
  </w:num>
  <w:num w:numId="31" w16cid:durableId="277446643">
    <w:abstractNumId w:val="27"/>
  </w:num>
  <w:num w:numId="32" w16cid:durableId="10329993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581733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832448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29728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791049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15313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421776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690058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605275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330777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828263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402168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087820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680852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1268036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604451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EwMTE0MjAytjCyMDFV0lEKTi0uzszPAykwqgUA1GwjtSwAAAA="/>
  </w:docVars>
  <w:rsids>
    <w:rsidRoot w:val="001C0F06"/>
    <w:rsid w:val="00000005"/>
    <w:rsid w:val="000000BD"/>
    <w:rsid w:val="000002B9"/>
    <w:rsid w:val="0000073E"/>
    <w:rsid w:val="0000094E"/>
    <w:rsid w:val="00000BE4"/>
    <w:rsid w:val="00000C8B"/>
    <w:rsid w:val="00001239"/>
    <w:rsid w:val="000014FB"/>
    <w:rsid w:val="00001954"/>
    <w:rsid w:val="00001E12"/>
    <w:rsid w:val="0000211B"/>
    <w:rsid w:val="00002524"/>
    <w:rsid w:val="00002558"/>
    <w:rsid w:val="000026BB"/>
    <w:rsid w:val="00002E7D"/>
    <w:rsid w:val="000031D4"/>
    <w:rsid w:val="00003A60"/>
    <w:rsid w:val="00003B0A"/>
    <w:rsid w:val="00003BF0"/>
    <w:rsid w:val="00004155"/>
    <w:rsid w:val="00004A30"/>
    <w:rsid w:val="00005D11"/>
    <w:rsid w:val="000062B4"/>
    <w:rsid w:val="0000644A"/>
    <w:rsid w:val="000067F6"/>
    <w:rsid w:val="00006E3F"/>
    <w:rsid w:val="00007089"/>
    <w:rsid w:val="00007624"/>
    <w:rsid w:val="00007BD6"/>
    <w:rsid w:val="000103F1"/>
    <w:rsid w:val="00010748"/>
    <w:rsid w:val="00010A96"/>
    <w:rsid w:val="00011FFB"/>
    <w:rsid w:val="00012C5C"/>
    <w:rsid w:val="00012C69"/>
    <w:rsid w:val="0001374D"/>
    <w:rsid w:val="000138DE"/>
    <w:rsid w:val="000139FB"/>
    <w:rsid w:val="00013A47"/>
    <w:rsid w:val="00013B15"/>
    <w:rsid w:val="00014B81"/>
    <w:rsid w:val="00015365"/>
    <w:rsid w:val="00015385"/>
    <w:rsid w:val="000156AD"/>
    <w:rsid w:val="0001579C"/>
    <w:rsid w:val="000158F0"/>
    <w:rsid w:val="00016048"/>
    <w:rsid w:val="0001668A"/>
    <w:rsid w:val="000166A2"/>
    <w:rsid w:val="000166E3"/>
    <w:rsid w:val="0001671D"/>
    <w:rsid w:val="000169A1"/>
    <w:rsid w:val="00016DA4"/>
    <w:rsid w:val="0001756C"/>
    <w:rsid w:val="0001765A"/>
    <w:rsid w:val="00017724"/>
    <w:rsid w:val="00017CA3"/>
    <w:rsid w:val="00017E45"/>
    <w:rsid w:val="00017F0B"/>
    <w:rsid w:val="00017F76"/>
    <w:rsid w:val="00020A5B"/>
    <w:rsid w:val="00021BB6"/>
    <w:rsid w:val="00021CD7"/>
    <w:rsid w:val="00022036"/>
    <w:rsid w:val="00022237"/>
    <w:rsid w:val="00022853"/>
    <w:rsid w:val="0002382B"/>
    <w:rsid w:val="00023E13"/>
    <w:rsid w:val="00024377"/>
    <w:rsid w:val="0002445B"/>
    <w:rsid w:val="00024CAC"/>
    <w:rsid w:val="00024F29"/>
    <w:rsid w:val="00025861"/>
    <w:rsid w:val="00026143"/>
    <w:rsid w:val="00026B9C"/>
    <w:rsid w:val="00026CB2"/>
    <w:rsid w:val="00027585"/>
    <w:rsid w:val="00027ACE"/>
    <w:rsid w:val="00027DCA"/>
    <w:rsid w:val="00027F7F"/>
    <w:rsid w:val="0003015E"/>
    <w:rsid w:val="000301AC"/>
    <w:rsid w:val="00030556"/>
    <w:rsid w:val="00030932"/>
    <w:rsid w:val="0003094D"/>
    <w:rsid w:val="00030B77"/>
    <w:rsid w:val="00031485"/>
    <w:rsid w:val="00031B26"/>
    <w:rsid w:val="0003251C"/>
    <w:rsid w:val="00032762"/>
    <w:rsid w:val="0003286B"/>
    <w:rsid w:val="0003296A"/>
    <w:rsid w:val="00032DDE"/>
    <w:rsid w:val="0003348F"/>
    <w:rsid w:val="00033829"/>
    <w:rsid w:val="00033D2C"/>
    <w:rsid w:val="00033D93"/>
    <w:rsid w:val="00034336"/>
    <w:rsid w:val="000346DA"/>
    <w:rsid w:val="00034799"/>
    <w:rsid w:val="00034BA1"/>
    <w:rsid w:val="00034D8C"/>
    <w:rsid w:val="00034F1E"/>
    <w:rsid w:val="000354DB"/>
    <w:rsid w:val="0003554C"/>
    <w:rsid w:val="000356B1"/>
    <w:rsid w:val="000361DE"/>
    <w:rsid w:val="0003655F"/>
    <w:rsid w:val="000373DA"/>
    <w:rsid w:val="00037650"/>
    <w:rsid w:val="00037679"/>
    <w:rsid w:val="0003776D"/>
    <w:rsid w:val="00037BC3"/>
    <w:rsid w:val="00037E56"/>
    <w:rsid w:val="000400A0"/>
    <w:rsid w:val="000408FD"/>
    <w:rsid w:val="00040973"/>
    <w:rsid w:val="00040B44"/>
    <w:rsid w:val="00040E8C"/>
    <w:rsid w:val="00040FAE"/>
    <w:rsid w:val="0004139A"/>
    <w:rsid w:val="00041587"/>
    <w:rsid w:val="00041D68"/>
    <w:rsid w:val="000423A6"/>
    <w:rsid w:val="000423CA"/>
    <w:rsid w:val="000426B2"/>
    <w:rsid w:val="00043565"/>
    <w:rsid w:val="000440CE"/>
    <w:rsid w:val="0004442B"/>
    <w:rsid w:val="000446B9"/>
    <w:rsid w:val="000447A0"/>
    <w:rsid w:val="000448C1"/>
    <w:rsid w:val="00044C39"/>
    <w:rsid w:val="00045B39"/>
    <w:rsid w:val="0004621D"/>
    <w:rsid w:val="00046477"/>
    <w:rsid w:val="00046745"/>
    <w:rsid w:val="00046D7D"/>
    <w:rsid w:val="000470B4"/>
    <w:rsid w:val="00050AEF"/>
    <w:rsid w:val="00050E5A"/>
    <w:rsid w:val="0005110D"/>
    <w:rsid w:val="000513F1"/>
    <w:rsid w:val="000518FD"/>
    <w:rsid w:val="00051DAB"/>
    <w:rsid w:val="00052366"/>
    <w:rsid w:val="00052463"/>
    <w:rsid w:val="00052576"/>
    <w:rsid w:val="00052583"/>
    <w:rsid w:val="000525D9"/>
    <w:rsid w:val="000526C0"/>
    <w:rsid w:val="00052E6D"/>
    <w:rsid w:val="00053841"/>
    <w:rsid w:val="00053B3D"/>
    <w:rsid w:val="00053BE8"/>
    <w:rsid w:val="00053C5E"/>
    <w:rsid w:val="0005407E"/>
    <w:rsid w:val="00054CCE"/>
    <w:rsid w:val="00054F34"/>
    <w:rsid w:val="0005501E"/>
    <w:rsid w:val="000555B3"/>
    <w:rsid w:val="00055B90"/>
    <w:rsid w:val="000561BD"/>
    <w:rsid w:val="00056721"/>
    <w:rsid w:val="00056F04"/>
    <w:rsid w:val="0005742A"/>
    <w:rsid w:val="000578C4"/>
    <w:rsid w:val="00057BD4"/>
    <w:rsid w:val="00057E7D"/>
    <w:rsid w:val="000610B7"/>
    <w:rsid w:val="0006122B"/>
    <w:rsid w:val="00061250"/>
    <w:rsid w:val="000623D3"/>
    <w:rsid w:val="00062505"/>
    <w:rsid w:val="000626FE"/>
    <w:rsid w:val="00062F97"/>
    <w:rsid w:val="0006472F"/>
    <w:rsid w:val="000658BE"/>
    <w:rsid w:val="00065CC2"/>
    <w:rsid w:val="00066598"/>
    <w:rsid w:val="00066A60"/>
    <w:rsid w:val="00066AEA"/>
    <w:rsid w:val="00066D1F"/>
    <w:rsid w:val="00066D91"/>
    <w:rsid w:val="00067837"/>
    <w:rsid w:val="00067954"/>
    <w:rsid w:val="000679E0"/>
    <w:rsid w:val="00067F2D"/>
    <w:rsid w:val="00070189"/>
    <w:rsid w:val="00070448"/>
    <w:rsid w:val="00070681"/>
    <w:rsid w:val="000708C9"/>
    <w:rsid w:val="000708FB"/>
    <w:rsid w:val="00070CE7"/>
    <w:rsid w:val="00070EF9"/>
    <w:rsid w:val="00071E68"/>
    <w:rsid w:val="0007281D"/>
    <w:rsid w:val="00072A63"/>
    <w:rsid w:val="00072EB6"/>
    <w:rsid w:val="000730A4"/>
    <w:rsid w:val="00073C69"/>
    <w:rsid w:val="0007445C"/>
    <w:rsid w:val="00074855"/>
    <w:rsid w:val="0007498A"/>
    <w:rsid w:val="00074B21"/>
    <w:rsid w:val="00074D21"/>
    <w:rsid w:val="00074EC5"/>
    <w:rsid w:val="00074FC8"/>
    <w:rsid w:val="0007525B"/>
    <w:rsid w:val="00075D1C"/>
    <w:rsid w:val="000760FB"/>
    <w:rsid w:val="00076113"/>
    <w:rsid w:val="00076C3F"/>
    <w:rsid w:val="0007719C"/>
    <w:rsid w:val="000773C8"/>
    <w:rsid w:val="00077A26"/>
    <w:rsid w:val="00077DD6"/>
    <w:rsid w:val="00080936"/>
    <w:rsid w:val="00080BFE"/>
    <w:rsid w:val="00081105"/>
    <w:rsid w:val="0008148E"/>
    <w:rsid w:val="000814DE"/>
    <w:rsid w:val="00081C05"/>
    <w:rsid w:val="00081C44"/>
    <w:rsid w:val="00081DC6"/>
    <w:rsid w:val="0008288C"/>
    <w:rsid w:val="00082A7C"/>
    <w:rsid w:val="00082B55"/>
    <w:rsid w:val="00082BFE"/>
    <w:rsid w:val="00082E83"/>
    <w:rsid w:val="0008350C"/>
    <w:rsid w:val="00083647"/>
    <w:rsid w:val="00083AD7"/>
    <w:rsid w:val="00084465"/>
    <w:rsid w:val="00085443"/>
    <w:rsid w:val="000855F0"/>
    <w:rsid w:val="00085663"/>
    <w:rsid w:val="000859AA"/>
    <w:rsid w:val="00085DD7"/>
    <w:rsid w:val="0008756E"/>
    <w:rsid w:val="00087BAF"/>
    <w:rsid w:val="00087BE9"/>
    <w:rsid w:val="00090016"/>
    <w:rsid w:val="0009044B"/>
    <w:rsid w:val="00090A78"/>
    <w:rsid w:val="000913E6"/>
    <w:rsid w:val="00091742"/>
    <w:rsid w:val="0009236C"/>
    <w:rsid w:val="000924A0"/>
    <w:rsid w:val="00092BA4"/>
    <w:rsid w:val="00092E29"/>
    <w:rsid w:val="00093044"/>
    <w:rsid w:val="000930B2"/>
    <w:rsid w:val="00093B82"/>
    <w:rsid w:val="000944FD"/>
    <w:rsid w:val="00094671"/>
    <w:rsid w:val="0009544F"/>
    <w:rsid w:val="000955E7"/>
    <w:rsid w:val="00096257"/>
    <w:rsid w:val="00096423"/>
    <w:rsid w:val="00096810"/>
    <w:rsid w:val="0009684F"/>
    <w:rsid w:val="000968D5"/>
    <w:rsid w:val="00096A9F"/>
    <w:rsid w:val="00096C79"/>
    <w:rsid w:val="0009712B"/>
    <w:rsid w:val="000971FF"/>
    <w:rsid w:val="00097487"/>
    <w:rsid w:val="000978FD"/>
    <w:rsid w:val="00097AC9"/>
    <w:rsid w:val="000A07E9"/>
    <w:rsid w:val="000A089A"/>
    <w:rsid w:val="000A0AC4"/>
    <w:rsid w:val="000A0D02"/>
    <w:rsid w:val="000A0EBB"/>
    <w:rsid w:val="000A1394"/>
    <w:rsid w:val="000A1B6C"/>
    <w:rsid w:val="000A1CCD"/>
    <w:rsid w:val="000A1E72"/>
    <w:rsid w:val="000A211E"/>
    <w:rsid w:val="000A257D"/>
    <w:rsid w:val="000A2E0F"/>
    <w:rsid w:val="000A399F"/>
    <w:rsid w:val="000A3E7A"/>
    <w:rsid w:val="000A3FCC"/>
    <w:rsid w:val="000A3FEB"/>
    <w:rsid w:val="000A403D"/>
    <w:rsid w:val="000A4C99"/>
    <w:rsid w:val="000A5273"/>
    <w:rsid w:val="000A5621"/>
    <w:rsid w:val="000A566F"/>
    <w:rsid w:val="000A5B84"/>
    <w:rsid w:val="000A5D49"/>
    <w:rsid w:val="000A5E23"/>
    <w:rsid w:val="000A5F5B"/>
    <w:rsid w:val="000A63B3"/>
    <w:rsid w:val="000A73AD"/>
    <w:rsid w:val="000A7579"/>
    <w:rsid w:val="000A78B0"/>
    <w:rsid w:val="000A790D"/>
    <w:rsid w:val="000A7C2B"/>
    <w:rsid w:val="000B02B2"/>
    <w:rsid w:val="000B0632"/>
    <w:rsid w:val="000B1405"/>
    <w:rsid w:val="000B1533"/>
    <w:rsid w:val="000B1632"/>
    <w:rsid w:val="000B180D"/>
    <w:rsid w:val="000B192A"/>
    <w:rsid w:val="000B1EA9"/>
    <w:rsid w:val="000B1FD0"/>
    <w:rsid w:val="000B2C76"/>
    <w:rsid w:val="000B2D2B"/>
    <w:rsid w:val="000B2DAF"/>
    <w:rsid w:val="000B2DF3"/>
    <w:rsid w:val="000B2F45"/>
    <w:rsid w:val="000B3231"/>
    <w:rsid w:val="000B3941"/>
    <w:rsid w:val="000B3C30"/>
    <w:rsid w:val="000B3E36"/>
    <w:rsid w:val="000B4402"/>
    <w:rsid w:val="000B4636"/>
    <w:rsid w:val="000B53D7"/>
    <w:rsid w:val="000B5453"/>
    <w:rsid w:val="000B552C"/>
    <w:rsid w:val="000B58B1"/>
    <w:rsid w:val="000B5A78"/>
    <w:rsid w:val="000B5D91"/>
    <w:rsid w:val="000B5EF0"/>
    <w:rsid w:val="000B65EC"/>
    <w:rsid w:val="000B6CDF"/>
    <w:rsid w:val="000B6E3E"/>
    <w:rsid w:val="000B6F5E"/>
    <w:rsid w:val="000B73F4"/>
    <w:rsid w:val="000B746D"/>
    <w:rsid w:val="000B7D4F"/>
    <w:rsid w:val="000B7EC6"/>
    <w:rsid w:val="000B7F66"/>
    <w:rsid w:val="000C0E05"/>
    <w:rsid w:val="000C157D"/>
    <w:rsid w:val="000C191C"/>
    <w:rsid w:val="000C20A6"/>
    <w:rsid w:val="000C22B8"/>
    <w:rsid w:val="000C23F1"/>
    <w:rsid w:val="000C24E3"/>
    <w:rsid w:val="000C2926"/>
    <w:rsid w:val="000C2B5B"/>
    <w:rsid w:val="000C2DAC"/>
    <w:rsid w:val="000C2EA3"/>
    <w:rsid w:val="000C3435"/>
    <w:rsid w:val="000C3470"/>
    <w:rsid w:val="000C3BEC"/>
    <w:rsid w:val="000C3FD0"/>
    <w:rsid w:val="000C4089"/>
    <w:rsid w:val="000C44E1"/>
    <w:rsid w:val="000C462A"/>
    <w:rsid w:val="000C4647"/>
    <w:rsid w:val="000C5105"/>
    <w:rsid w:val="000C5173"/>
    <w:rsid w:val="000C5450"/>
    <w:rsid w:val="000C56EE"/>
    <w:rsid w:val="000C6BC8"/>
    <w:rsid w:val="000C6E44"/>
    <w:rsid w:val="000C7143"/>
    <w:rsid w:val="000C749C"/>
    <w:rsid w:val="000C780B"/>
    <w:rsid w:val="000C79A0"/>
    <w:rsid w:val="000C79A2"/>
    <w:rsid w:val="000C7A64"/>
    <w:rsid w:val="000C7C8C"/>
    <w:rsid w:val="000C7CDC"/>
    <w:rsid w:val="000C7FAF"/>
    <w:rsid w:val="000D0CEE"/>
    <w:rsid w:val="000D16CB"/>
    <w:rsid w:val="000D1ADB"/>
    <w:rsid w:val="000D1B7D"/>
    <w:rsid w:val="000D1D4F"/>
    <w:rsid w:val="000D2152"/>
    <w:rsid w:val="000D273A"/>
    <w:rsid w:val="000D2D11"/>
    <w:rsid w:val="000D2F0C"/>
    <w:rsid w:val="000D308B"/>
    <w:rsid w:val="000D316B"/>
    <w:rsid w:val="000D3420"/>
    <w:rsid w:val="000D3B41"/>
    <w:rsid w:val="000D3EA6"/>
    <w:rsid w:val="000D4814"/>
    <w:rsid w:val="000D49B2"/>
    <w:rsid w:val="000D56D3"/>
    <w:rsid w:val="000D5B3E"/>
    <w:rsid w:val="000D5DED"/>
    <w:rsid w:val="000D63FA"/>
    <w:rsid w:val="000D6609"/>
    <w:rsid w:val="000D661A"/>
    <w:rsid w:val="000D6922"/>
    <w:rsid w:val="000D6D4A"/>
    <w:rsid w:val="000D6EF5"/>
    <w:rsid w:val="000E05C4"/>
    <w:rsid w:val="000E06DF"/>
    <w:rsid w:val="000E10C4"/>
    <w:rsid w:val="000E1434"/>
    <w:rsid w:val="000E1DDA"/>
    <w:rsid w:val="000E23EE"/>
    <w:rsid w:val="000E2681"/>
    <w:rsid w:val="000E343D"/>
    <w:rsid w:val="000E3BD5"/>
    <w:rsid w:val="000E4216"/>
    <w:rsid w:val="000E42BF"/>
    <w:rsid w:val="000E4852"/>
    <w:rsid w:val="000E486E"/>
    <w:rsid w:val="000E4F52"/>
    <w:rsid w:val="000E53E7"/>
    <w:rsid w:val="000E5411"/>
    <w:rsid w:val="000E55B6"/>
    <w:rsid w:val="000E55D1"/>
    <w:rsid w:val="000E5815"/>
    <w:rsid w:val="000E584E"/>
    <w:rsid w:val="000E5A58"/>
    <w:rsid w:val="000E6607"/>
    <w:rsid w:val="000E6A06"/>
    <w:rsid w:val="000E6E68"/>
    <w:rsid w:val="000E73A2"/>
    <w:rsid w:val="000F019B"/>
    <w:rsid w:val="000F13AC"/>
    <w:rsid w:val="000F1EEA"/>
    <w:rsid w:val="000F2CDB"/>
    <w:rsid w:val="000F309E"/>
    <w:rsid w:val="000F344E"/>
    <w:rsid w:val="000F3574"/>
    <w:rsid w:val="000F3640"/>
    <w:rsid w:val="000F379C"/>
    <w:rsid w:val="000F3902"/>
    <w:rsid w:val="000F3B2F"/>
    <w:rsid w:val="000F3F89"/>
    <w:rsid w:val="000F3FD9"/>
    <w:rsid w:val="000F4071"/>
    <w:rsid w:val="000F4528"/>
    <w:rsid w:val="000F5020"/>
    <w:rsid w:val="000F5B72"/>
    <w:rsid w:val="000F631F"/>
    <w:rsid w:val="000F6A34"/>
    <w:rsid w:val="000F6D4E"/>
    <w:rsid w:val="000F6DF2"/>
    <w:rsid w:val="000F7316"/>
    <w:rsid w:val="000F7810"/>
    <w:rsid w:val="000F7841"/>
    <w:rsid w:val="000F7BDB"/>
    <w:rsid w:val="00100069"/>
    <w:rsid w:val="001006D4"/>
    <w:rsid w:val="001007C9"/>
    <w:rsid w:val="00100875"/>
    <w:rsid w:val="001008D0"/>
    <w:rsid w:val="00101940"/>
    <w:rsid w:val="0010219F"/>
    <w:rsid w:val="0010270F"/>
    <w:rsid w:val="00103562"/>
    <w:rsid w:val="0010384A"/>
    <w:rsid w:val="001041D9"/>
    <w:rsid w:val="00104401"/>
    <w:rsid w:val="00104DBB"/>
    <w:rsid w:val="00104DF5"/>
    <w:rsid w:val="00104E50"/>
    <w:rsid w:val="00104EC7"/>
    <w:rsid w:val="001052FA"/>
    <w:rsid w:val="00105513"/>
    <w:rsid w:val="0010598D"/>
    <w:rsid w:val="00106384"/>
    <w:rsid w:val="001063E6"/>
    <w:rsid w:val="00106B75"/>
    <w:rsid w:val="00107115"/>
    <w:rsid w:val="00107536"/>
    <w:rsid w:val="001077B4"/>
    <w:rsid w:val="00107B0E"/>
    <w:rsid w:val="00107EE0"/>
    <w:rsid w:val="00107F91"/>
    <w:rsid w:val="00110CD4"/>
    <w:rsid w:val="00110D37"/>
    <w:rsid w:val="00111168"/>
    <w:rsid w:val="0011157B"/>
    <w:rsid w:val="00111649"/>
    <w:rsid w:val="00111D3B"/>
    <w:rsid w:val="00112349"/>
    <w:rsid w:val="001123E2"/>
    <w:rsid w:val="00112430"/>
    <w:rsid w:val="00112AAE"/>
    <w:rsid w:val="00112AC8"/>
    <w:rsid w:val="00112F9D"/>
    <w:rsid w:val="001138E4"/>
    <w:rsid w:val="0011441F"/>
    <w:rsid w:val="00114EF7"/>
    <w:rsid w:val="0011578B"/>
    <w:rsid w:val="001157AA"/>
    <w:rsid w:val="00115E7E"/>
    <w:rsid w:val="00115F55"/>
    <w:rsid w:val="001161B2"/>
    <w:rsid w:val="001161E5"/>
    <w:rsid w:val="001168EF"/>
    <w:rsid w:val="00116E03"/>
    <w:rsid w:val="0011781E"/>
    <w:rsid w:val="00120826"/>
    <w:rsid w:val="00120901"/>
    <w:rsid w:val="001209A8"/>
    <w:rsid w:val="00120A17"/>
    <w:rsid w:val="00120C56"/>
    <w:rsid w:val="00120E84"/>
    <w:rsid w:val="00120ED5"/>
    <w:rsid w:val="00120EFE"/>
    <w:rsid w:val="001213A0"/>
    <w:rsid w:val="0012160B"/>
    <w:rsid w:val="00122453"/>
    <w:rsid w:val="001232D7"/>
    <w:rsid w:val="00123618"/>
    <w:rsid w:val="00123BE8"/>
    <w:rsid w:val="00123C52"/>
    <w:rsid w:val="00123F38"/>
    <w:rsid w:val="00124222"/>
    <w:rsid w:val="00124496"/>
    <w:rsid w:val="00124561"/>
    <w:rsid w:val="00125127"/>
    <w:rsid w:val="00125477"/>
    <w:rsid w:val="0012568D"/>
    <w:rsid w:val="0012587F"/>
    <w:rsid w:val="00125AE3"/>
    <w:rsid w:val="00125BDB"/>
    <w:rsid w:val="00125CA5"/>
    <w:rsid w:val="00125DE1"/>
    <w:rsid w:val="001265F0"/>
    <w:rsid w:val="0012677A"/>
    <w:rsid w:val="001267C1"/>
    <w:rsid w:val="00126D5E"/>
    <w:rsid w:val="00127311"/>
    <w:rsid w:val="00127CE8"/>
    <w:rsid w:val="00127D3F"/>
    <w:rsid w:val="00127DE7"/>
    <w:rsid w:val="00130881"/>
    <w:rsid w:val="00130AF0"/>
    <w:rsid w:val="00131A11"/>
    <w:rsid w:val="00131BC5"/>
    <w:rsid w:val="00131BE2"/>
    <w:rsid w:val="00131D83"/>
    <w:rsid w:val="00131DCC"/>
    <w:rsid w:val="001326AA"/>
    <w:rsid w:val="00132703"/>
    <w:rsid w:val="001328F9"/>
    <w:rsid w:val="001331AA"/>
    <w:rsid w:val="00133D95"/>
    <w:rsid w:val="00133EFD"/>
    <w:rsid w:val="0013425A"/>
    <w:rsid w:val="00134695"/>
    <w:rsid w:val="001349EC"/>
    <w:rsid w:val="00134AC2"/>
    <w:rsid w:val="00134F15"/>
    <w:rsid w:val="001352E6"/>
    <w:rsid w:val="001353F8"/>
    <w:rsid w:val="00135895"/>
    <w:rsid w:val="00135F33"/>
    <w:rsid w:val="0013650C"/>
    <w:rsid w:val="0013674E"/>
    <w:rsid w:val="00136D61"/>
    <w:rsid w:val="00137C0E"/>
    <w:rsid w:val="001402E8"/>
    <w:rsid w:val="001404D7"/>
    <w:rsid w:val="00141581"/>
    <w:rsid w:val="001415A2"/>
    <w:rsid w:val="00141710"/>
    <w:rsid w:val="00141845"/>
    <w:rsid w:val="00141C60"/>
    <w:rsid w:val="00141D91"/>
    <w:rsid w:val="00141FA2"/>
    <w:rsid w:val="0014208E"/>
    <w:rsid w:val="001421A7"/>
    <w:rsid w:val="00142A35"/>
    <w:rsid w:val="00142DF4"/>
    <w:rsid w:val="001434C4"/>
    <w:rsid w:val="00143817"/>
    <w:rsid w:val="0014385E"/>
    <w:rsid w:val="00143AA2"/>
    <w:rsid w:val="0014403E"/>
    <w:rsid w:val="001452D9"/>
    <w:rsid w:val="00146442"/>
    <w:rsid w:val="0014721C"/>
    <w:rsid w:val="00147D09"/>
    <w:rsid w:val="00150195"/>
    <w:rsid w:val="00150511"/>
    <w:rsid w:val="0015054B"/>
    <w:rsid w:val="0015056C"/>
    <w:rsid w:val="00150C17"/>
    <w:rsid w:val="0015173C"/>
    <w:rsid w:val="00151966"/>
    <w:rsid w:val="00151BAF"/>
    <w:rsid w:val="00151FE9"/>
    <w:rsid w:val="001525D5"/>
    <w:rsid w:val="00152A6E"/>
    <w:rsid w:val="0015316C"/>
    <w:rsid w:val="001540B6"/>
    <w:rsid w:val="001542AC"/>
    <w:rsid w:val="0015430D"/>
    <w:rsid w:val="00155404"/>
    <w:rsid w:val="00155685"/>
    <w:rsid w:val="001558F5"/>
    <w:rsid w:val="00155BAA"/>
    <w:rsid w:val="001566FF"/>
    <w:rsid w:val="00156AD0"/>
    <w:rsid w:val="0015771A"/>
    <w:rsid w:val="001579AE"/>
    <w:rsid w:val="00157B7F"/>
    <w:rsid w:val="00157EED"/>
    <w:rsid w:val="001600D9"/>
    <w:rsid w:val="00160277"/>
    <w:rsid w:val="00160D9E"/>
    <w:rsid w:val="00160EE2"/>
    <w:rsid w:val="00161684"/>
    <w:rsid w:val="0016178E"/>
    <w:rsid w:val="00161A40"/>
    <w:rsid w:val="001625D4"/>
    <w:rsid w:val="001626F6"/>
    <w:rsid w:val="00162B9D"/>
    <w:rsid w:val="00162D5D"/>
    <w:rsid w:val="001634C3"/>
    <w:rsid w:val="00163CF7"/>
    <w:rsid w:val="00163D1B"/>
    <w:rsid w:val="0016488E"/>
    <w:rsid w:val="001651A4"/>
    <w:rsid w:val="001662E1"/>
    <w:rsid w:val="0016668A"/>
    <w:rsid w:val="00166AA5"/>
    <w:rsid w:val="00166D4A"/>
    <w:rsid w:val="0016725E"/>
    <w:rsid w:val="001679A0"/>
    <w:rsid w:val="00167EFC"/>
    <w:rsid w:val="001704CD"/>
    <w:rsid w:val="00170A81"/>
    <w:rsid w:val="00170DFC"/>
    <w:rsid w:val="00171A32"/>
    <w:rsid w:val="00171AF6"/>
    <w:rsid w:val="0017212F"/>
    <w:rsid w:val="00172BEE"/>
    <w:rsid w:val="00172CF0"/>
    <w:rsid w:val="00172D6B"/>
    <w:rsid w:val="001738F1"/>
    <w:rsid w:val="00174997"/>
    <w:rsid w:val="00174A05"/>
    <w:rsid w:val="00174BC5"/>
    <w:rsid w:val="00174C32"/>
    <w:rsid w:val="00174F39"/>
    <w:rsid w:val="00175113"/>
    <w:rsid w:val="00175570"/>
    <w:rsid w:val="00175D29"/>
    <w:rsid w:val="0017650A"/>
    <w:rsid w:val="0017662E"/>
    <w:rsid w:val="00176719"/>
    <w:rsid w:val="001767C6"/>
    <w:rsid w:val="00176B04"/>
    <w:rsid w:val="00176BD6"/>
    <w:rsid w:val="00176D28"/>
    <w:rsid w:val="00176E7B"/>
    <w:rsid w:val="00176F29"/>
    <w:rsid w:val="00177074"/>
    <w:rsid w:val="001776D3"/>
    <w:rsid w:val="00177996"/>
    <w:rsid w:val="0018016B"/>
    <w:rsid w:val="00180406"/>
    <w:rsid w:val="00180565"/>
    <w:rsid w:val="00180DE6"/>
    <w:rsid w:val="00181239"/>
    <w:rsid w:val="00181342"/>
    <w:rsid w:val="0018166E"/>
    <w:rsid w:val="00182209"/>
    <w:rsid w:val="001824A4"/>
    <w:rsid w:val="00182858"/>
    <w:rsid w:val="00182A3E"/>
    <w:rsid w:val="00183A0F"/>
    <w:rsid w:val="00183B6F"/>
    <w:rsid w:val="0018455E"/>
    <w:rsid w:val="00184611"/>
    <w:rsid w:val="0018477B"/>
    <w:rsid w:val="001848DD"/>
    <w:rsid w:val="00184C03"/>
    <w:rsid w:val="00185929"/>
    <w:rsid w:val="00185CAB"/>
    <w:rsid w:val="00185E84"/>
    <w:rsid w:val="001863C7"/>
    <w:rsid w:val="0018642B"/>
    <w:rsid w:val="00186A4F"/>
    <w:rsid w:val="0018710F"/>
    <w:rsid w:val="00187309"/>
    <w:rsid w:val="001876EB"/>
    <w:rsid w:val="00187E2F"/>
    <w:rsid w:val="001901E1"/>
    <w:rsid w:val="001906D0"/>
    <w:rsid w:val="001907B0"/>
    <w:rsid w:val="0019086B"/>
    <w:rsid w:val="00190C00"/>
    <w:rsid w:val="00190D15"/>
    <w:rsid w:val="001915EF"/>
    <w:rsid w:val="00191664"/>
    <w:rsid w:val="0019199C"/>
    <w:rsid w:val="00191D44"/>
    <w:rsid w:val="00192205"/>
    <w:rsid w:val="00192521"/>
    <w:rsid w:val="00192600"/>
    <w:rsid w:val="001927FE"/>
    <w:rsid w:val="00192B35"/>
    <w:rsid w:val="00193190"/>
    <w:rsid w:val="0019430F"/>
    <w:rsid w:val="001945C7"/>
    <w:rsid w:val="001948A9"/>
    <w:rsid w:val="00194BFA"/>
    <w:rsid w:val="00194E11"/>
    <w:rsid w:val="00194E3B"/>
    <w:rsid w:val="00195018"/>
    <w:rsid w:val="00195630"/>
    <w:rsid w:val="001958C2"/>
    <w:rsid w:val="001959BA"/>
    <w:rsid w:val="00195B92"/>
    <w:rsid w:val="00195C49"/>
    <w:rsid w:val="00195FF4"/>
    <w:rsid w:val="00196103"/>
    <w:rsid w:val="001966FD"/>
    <w:rsid w:val="00196D85"/>
    <w:rsid w:val="00196E77"/>
    <w:rsid w:val="00197116"/>
    <w:rsid w:val="001974F1"/>
    <w:rsid w:val="00197976"/>
    <w:rsid w:val="00197E2D"/>
    <w:rsid w:val="001A0A3A"/>
    <w:rsid w:val="001A0F38"/>
    <w:rsid w:val="001A0F7D"/>
    <w:rsid w:val="001A11CB"/>
    <w:rsid w:val="001A1870"/>
    <w:rsid w:val="001A1AF3"/>
    <w:rsid w:val="001A1CF4"/>
    <w:rsid w:val="001A1FC1"/>
    <w:rsid w:val="001A255F"/>
    <w:rsid w:val="001A2743"/>
    <w:rsid w:val="001A2A85"/>
    <w:rsid w:val="001A2C67"/>
    <w:rsid w:val="001A3E9A"/>
    <w:rsid w:val="001A4571"/>
    <w:rsid w:val="001A4AC1"/>
    <w:rsid w:val="001A4C5A"/>
    <w:rsid w:val="001A5037"/>
    <w:rsid w:val="001A594B"/>
    <w:rsid w:val="001A5A6C"/>
    <w:rsid w:val="001A5C51"/>
    <w:rsid w:val="001A5FE8"/>
    <w:rsid w:val="001A6305"/>
    <w:rsid w:val="001A695E"/>
    <w:rsid w:val="001A6C45"/>
    <w:rsid w:val="001A70E2"/>
    <w:rsid w:val="001A766C"/>
    <w:rsid w:val="001B028A"/>
    <w:rsid w:val="001B055A"/>
    <w:rsid w:val="001B085A"/>
    <w:rsid w:val="001B0FCA"/>
    <w:rsid w:val="001B1483"/>
    <w:rsid w:val="001B15E2"/>
    <w:rsid w:val="001B1DCB"/>
    <w:rsid w:val="001B24DF"/>
    <w:rsid w:val="001B3064"/>
    <w:rsid w:val="001B3944"/>
    <w:rsid w:val="001B3A13"/>
    <w:rsid w:val="001B45CB"/>
    <w:rsid w:val="001B48FC"/>
    <w:rsid w:val="001B497D"/>
    <w:rsid w:val="001B5314"/>
    <w:rsid w:val="001B6107"/>
    <w:rsid w:val="001B6511"/>
    <w:rsid w:val="001B6561"/>
    <w:rsid w:val="001B687E"/>
    <w:rsid w:val="001B72BB"/>
    <w:rsid w:val="001B7424"/>
    <w:rsid w:val="001B7581"/>
    <w:rsid w:val="001B7CEF"/>
    <w:rsid w:val="001C0F06"/>
    <w:rsid w:val="001C10A2"/>
    <w:rsid w:val="001C1A36"/>
    <w:rsid w:val="001C23C2"/>
    <w:rsid w:val="001C2640"/>
    <w:rsid w:val="001C2E8D"/>
    <w:rsid w:val="001C36A3"/>
    <w:rsid w:val="001C3971"/>
    <w:rsid w:val="001C3DE7"/>
    <w:rsid w:val="001C3F2F"/>
    <w:rsid w:val="001C40F0"/>
    <w:rsid w:val="001C4688"/>
    <w:rsid w:val="001C48F6"/>
    <w:rsid w:val="001C4CBF"/>
    <w:rsid w:val="001C5070"/>
    <w:rsid w:val="001C50EB"/>
    <w:rsid w:val="001C557B"/>
    <w:rsid w:val="001C5C47"/>
    <w:rsid w:val="001C6F38"/>
    <w:rsid w:val="001C7610"/>
    <w:rsid w:val="001C7B87"/>
    <w:rsid w:val="001C7D2C"/>
    <w:rsid w:val="001D00C4"/>
    <w:rsid w:val="001D012A"/>
    <w:rsid w:val="001D0B65"/>
    <w:rsid w:val="001D0E5C"/>
    <w:rsid w:val="001D0F0F"/>
    <w:rsid w:val="001D10D6"/>
    <w:rsid w:val="001D1A0B"/>
    <w:rsid w:val="001D2597"/>
    <w:rsid w:val="001D2FD8"/>
    <w:rsid w:val="001D3061"/>
    <w:rsid w:val="001D30D7"/>
    <w:rsid w:val="001D32B4"/>
    <w:rsid w:val="001D3F2E"/>
    <w:rsid w:val="001D44A0"/>
    <w:rsid w:val="001D493F"/>
    <w:rsid w:val="001D50C6"/>
    <w:rsid w:val="001D5C90"/>
    <w:rsid w:val="001D5D8A"/>
    <w:rsid w:val="001D5EFB"/>
    <w:rsid w:val="001D66DA"/>
    <w:rsid w:val="001D73D8"/>
    <w:rsid w:val="001D73DC"/>
    <w:rsid w:val="001D79EB"/>
    <w:rsid w:val="001D7BC2"/>
    <w:rsid w:val="001E0001"/>
    <w:rsid w:val="001E0A7F"/>
    <w:rsid w:val="001E0FFE"/>
    <w:rsid w:val="001E10CD"/>
    <w:rsid w:val="001E1145"/>
    <w:rsid w:val="001E15FE"/>
    <w:rsid w:val="001E1C48"/>
    <w:rsid w:val="001E1EFC"/>
    <w:rsid w:val="001E27C2"/>
    <w:rsid w:val="001E2AAD"/>
    <w:rsid w:val="001E2DB2"/>
    <w:rsid w:val="001E3435"/>
    <w:rsid w:val="001E38E4"/>
    <w:rsid w:val="001E3C0D"/>
    <w:rsid w:val="001E429E"/>
    <w:rsid w:val="001E466E"/>
    <w:rsid w:val="001E4891"/>
    <w:rsid w:val="001E5057"/>
    <w:rsid w:val="001E56AA"/>
    <w:rsid w:val="001E5869"/>
    <w:rsid w:val="001E634F"/>
    <w:rsid w:val="001E6A4C"/>
    <w:rsid w:val="001E6F4B"/>
    <w:rsid w:val="001E7047"/>
    <w:rsid w:val="001E71B6"/>
    <w:rsid w:val="001E7315"/>
    <w:rsid w:val="001E75CB"/>
    <w:rsid w:val="001E77DE"/>
    <w:rsid w:val="001E792F"/>
    <w:rsid w:val="001E7C60"/>
    <w:rsid w:val="001E7D13"/>
    <w:rsid w:val="001F0196"/>
    <w:rsid w:val="001F043D"/>
    <w:rsid w:val="001F0B76"/>
    <w:rsid w:val="001F0C87"/>
    <w:rsid w:val="001F1449"/>
    <w:rsid w:val="001F1A9A"/>
    <w:rsid w:val="001F1D9C"/>
    <w:rsid w:val="001F2064"/>
    <w:rsid w:val="001F2317"/>
    <w:rsid w:val="001F26BD"/>
    <w:rsid w:val="001F2A26"/>
    <w:rsid w:val="001F2BBF"/>
    <w:rsid w:val="001F2D75"/>
    <w:rsid w:val="001F2EE8"/>
    <w:rsid w:val="001F342C"/>
    <w:rsid w:val="001F34BD"/>
    <w:rsid w:val="001F37EB"/>
    <w:rsid w:val="001F4FB8"/>
    <w:rsid w:val="001F54E9"/>
    <w:rsid w:val="001F5924"/>
    <w:rsid w:val="001F5B2B"/>
    <w:rsid w:val="001F6109"/>
    <w:rsid w:val="001F650C"/>
    <w:rsid w:val="001F6588"/>
    <w:rsid w:val="001F658E"/>
    <w:rsid w:val="001F67E8"/>
    <w:rsid w:val="001F6D28"/>
    <w:rsid w:val="001F76E0"/>
    <w:rsid w:val="001F7887"/>
    <w:rsid w:val="001F7A5C"/>
    <w:rsid w:val="001F7E6C"/>
    <w:rsid w:val="00200453"/>
    <w:rsid w:val="002007B4"/>
    <w:rsid w:val="002008AA"/>
    <w:rsid w:val="002011B9"/>
    <w:rsid w:val="0020163B"/>
    <w:rsid w:val="00201B92"/>
    <w:rsid w:val="002025E1"/>
    <w:rsid w:val="00202654"/>
    <w:rsid w:val="00202C1D"/>
    <w:rsid w:val="00202D50"/>
    <w:rsid w:val="00202DD1"/>
    <w:rsid w:val="00202E14"/>
    <w:rsid w:val="00202EFA"/>
    <w:rsid w:val="0020326B"/>
    <w:rsid w:val="002032A2"/>
    <w:rsid w:val="002032E0"/>
    <w:rsid w:val="002035EA"/>
    <w:rsid w:val="00203644"/>
    <w:rsid w:val="002038A4"/>
    <w:rsid w:val="00203B34"/>
    <w:rsid w:val="00204337"/>
    <w:rsid w:val="002051C6"/>
    <w:rsid w:val="00205343"/>
    <w:rsid w:val="00205D32"/>
    <w:rsid w:val="00205D68"/>
    <w:rsid w:val="00207421"/>
    <w:rsid w:val="00207452"/>
    <w:rsid w:val="00207747"/>
    <w:rsid w:val="00207DD8"/>
    <w:rsid w:val="002100AD"/>
    <w:rsid w:val="002103EE"/>
    <w:rsid w:val="00210FAB"/>
    <w:rsid w:val="00211231"/>
    <w:rsid w:val="00211426"/>
    <w:rsid w:val="00211C9E"/>
    <w:rsid w:val="00211D4C"/>
    <w:rsid w:val="00212680"/>
    <w:rsid w:val="00212A77"/>
    <w:rsid w:val="00212AB2"/>
    <w:rsid w:val="00212EDA"/>
    <w:rsid w:val="002133E4"/>
    <w:rsid w:val="00213F2D"/>
    <w:rsid w:val="00214376"/>
    <w:rsid w:val="002143B8"/>
    <w:rsid w:val="0021446A"/>
    <w:rsid w:val="00214483"/>
    <w:rsid w:val="00214C3F"/>
    <w:rsid w:val="00215826"/>
    <w:rsid w:val="00215C36"/>
    <w:rsid w:val="002162A8"/>
    <w:rsid w:val="002163E8"/>
    <w:rsid w:val="0021657F"/>
    <w:rsid w:val="00216589"/>
    <w:rsid w:val="002166D5"/>
    <w:rsid w:val="00217152"/>
    <w:rsid w:val="0021720E"/>
    <w:rsid w:val="00217323"/>
    <w:rsid w:val="002175C1"/>
    <w:rsid w:val="00217716"/>
    <w:rsid w:val="002178AA"/>
    <w:rsid w:val="002179B9"/>
    <w:rsid w:val="00217AE3"/>
    <w:rsid w:val="00220290"/>
    <w:rsid w:val="002203D7"/>
    <w:rsid w:val="002204D9"/>
    <w:rsid w:val="00220694"/>
    <w:rsid w:val="0022082E"/>
    <w:rsid w:val="00220995"/>
    <w:rsid w:val="00220FAE"/>
    <w:rsid w:val="00221C8F"/>
    <w:rsid w:val="00221F14"/>
    <w:rsid w:val="0022245C"/>
    <w:rsid w:val="002225CF"/>
    <w:rsid w:val="00222F4B"/>
    <w:rsid w:val="00223453"/>
    <w:rsid w:val="0022386D"/>
    <w:rsid w:val="00223A70"/>
    <w:rsid w:val="00223CCB"/>
    <w:rsid w:val="00224111"/>
    <w:rsid w:val="0022440E"/>
    <w:rsid w:val="002246CB"/>
    <w:rsid w:val="00224C14"/>
    <w:rsid w:val="0022545E"/>
    <w:rsid w:val="00225B17"/>
    <w:rsid w:val="002268E2"/>
    <w:rsid w:val="002269E1"/>
    <w:rsid w:val="002269E7"/>
    <w:rsid w:val="0022783D"/>
    <w:rsid w:val="00230BCA"/>
    <w:rsid w:val="00230BCD"/>
    <w:rsid w:val="00230D0F"/>
    <w:rsid w:val="0023153C"/>
    <w:rsid w:val="00231681"/>
    <w:rsid w:val="002317F5"/>
    <w:rsid w:val="00231FB5"/>
    <w:rsid w:val="00232479"/>
    <w:rsid w:val="00232EAA"/>
    <w:rsid w:val="0023319D"/>
    <w:rsid w:val="00233493"/>
    <w:rsid w:val="00233A41"/>
    <w:rsid w:val="00234E97"/>
    <w:rsid w:val="0023510C"/>
    <w:rsid w:val="002355BC"/>
    <w:rsid w:val="0023565D"/>
    <w:rsid w:val="00235949"/>
    <w:rsid w:val="00235E51"/>
    <w:rsid w:val="0023631A"/>
    <w:rsid w:val="0023638B"/>
    <w:rsid w:val="0023659E"/>
    <w:rsid w:val="00236C2F"/>
    <w:rsid w:val="00237602"/>
    <w:rsid w:val="00240546"/>
    <w:rsid w:val="00240A27"/>
    <w:rsid w:val="00241210"/>
    <w:rsid w:val="0024162A"/>
    <w:rsid w:val="002418EA"/>
    <w:rsid w:val="002419A6"/>
    <w:rsid w:val="00241A3F"/>
    <w:rsid w:val="00241E97"/>
    <w:rsid w:val="00241F84"/>
    <w:rsid w:val="002422AE"/>
    <w:rsid w:val="00242DDE"/>
    <w:rsid w:val="00242EF7"/>
    <w:rsid w:val="00242F61"/>
    <w:rsid w:val="00243131"/>
    <w:rsid w:val="002440E2"/>
    <w:rsid w:val="002443B9"/>
    <w:rsid w:val="0024447B"/>
    <w:rsid w:val="0024458C"/>
    <w:rsid w:val="002449E9"/>
    <w:rsid w:val="00244E03"/>
    <w:rsid w:val="002459B4"/>
    <w:rsid w:val="00246414"/>
    <w:rsid w:val="002466DD"/>
    <w:rsid w:val="002466F5"/>
    <w:rsid w:val="00246888"/>
    <w:rsid w:val="00246CC0"/>
    <w:rsid w:val="00247483"/>
    <w:rsid w:val="00247BF6"/>
    <w:rsid w:val="00247CC4"/>
    <w:rsid w:val="00250037"/>
    <w:rsid w:val="002503B4"/>
    <w:rsid w:val="00250B9A"/>
    <w:rsid w:val="00250DE4"/>
    <w:rsid w:val="00250EC0"/>
    <w:rsid w:val="002516CF"/>
    <w:rsid w:val="00251E0F"/>
    <w:rsid w:val="00251E96"/>
    <w:rsid w:val="00251FF9"/>
    <w:rsid w:val="00252307"/>
    <w:rsid w:val="00252F6C"/>
    <w:rsid w:val="00253D17"/>
    <w:rsid w:val="00253EE7"/>
    <w:rsid w:val="00254B58"/>
    <w:rsid w:val="002550E2"/>
    <w:rsid w:val="00255482"/>
    <w:rsid w:val="00255DB1"/>
    <w:rsid w:val="002566AC"/>
    <w:rsid w:val="0025677B"/>
    <w:rsid w:val="00256C8D"/>
    <w:rsid w:val="00256CFB"/>
    <w:rsid w:val="00256DC2"/>
    <w:rsid w:val="00257AA3"/>
    <w:rsid w:val="00257BA5"/>
    <w:rsid w:val="00260181"/>
    <w:rsid w:val="0026054E"/>
    <w:rsid w:val="00260849"/>
    <w:rsid w:val="002608AA"/>
    <w:rsid w:val="002608F3"/>
    <w:rsid w:val="00260BFA"/>
    <w:rsid w:val="00260D0D"/>
    <w:rsid w:val="00260DF6"/>
    <w:rsid w:val="00261321"/>
    <w:rsid w:val="002613AF"/>
    <w:rsid w:val="00261A3A"/>
    <w:rsid w:val="00261B0A"/>
    <w:rsid w:val="00262510"/>
    <w:rsid w:val="00262819"/>
    <w:rsid w:val="00262993"/>
    <w:rsid w:val="002629AE"/>
    <w:rsid w:val="00262ABD"/>
    <w:rsid w:val="00262CC2"/>
    <w:rsid w:val="00263681"/>
    <w:rsid w:val="00263D25"/>
    <w:rsid w:val="00264C5E"/>
    <w:rsid w:val="00264F17"/>
    <w:rsid w:val="00265935"/>
    <w:rsid w:val="002661EC"/>
    <w:rsid w:val="002666C0"/>
    <w:rsid w:val="00266B3E"/>
    <w:rsid w:val="00266CB8"/>
    <w:rsid w:val="00266D68"/>
    <w:rsid w:val="00267670"/>
    <w:rsid w:val="002676D2"/>
    <w:rsid w:val="00267776"/>
    <w:rsid w:val="00267B98"/>
    <w:rsid w:val="00267F40"/>
    <w:rsid w:val="002703A1"/>
    <w:rsid w:val="00270C51"/>
    <w:rsid w:val="00272177"/>
    <w:rsid w:val="00272A0B"/>
    <w:rsid w:val="00272B18"/>
    <w:rsid w:val="002731D8"/>
    <w:rsid w:val="0027340B"/>
    <w:rsid w:val="00273475"/>
    <w:rsid w:val="002736C2"/>
    <w:rsid w:val="00273B46"/>
    <w:rsid w:val="00273E4E"/>
    <w:rsid w:val="00273E8E"/>
    <w:rsid w:val="0027419E"/>
    <w:rsid w:val="0027432B"/>
    <w:rsid w:val="00274F03"/>
    <w:rsid w:val="00275537"/>
    <w:rsid w:val="00275C1F"/>
    <w:rsid w:val="00275FF4"/>
    <w:rsid w:val="002761B1"/>
    <w:rsid w:val="00276355"/>
    <w:rsid w:val="0027691C"/>
    <w:rsid w:val="00276931"/>
    <w:rsid w:val="00276952"/>
    <w:rsid w:val="00276A17"/>
    <w:rsid w:val="00277255"/>
    <w:rsid w:val="002776B4"/>
    <w:rsid w:val="00277864"/>
    <w:rsid w:val="002779EB"/>
    <w:rsid w:val="00277A9A"/>
    <w:rsid w:val="00277FB5"/>
    <w:rsid w:val="002801B6"/>
    <w:rsid w:val="00280464"/>
    <w:rsid w:val="00281D06"/>
    <w:rsid w:val="002823A1"/>
    <w:rsid w:val="0028254C"/>
    <w:rsid w:val="00282DF4"/>
    <w:rsid w:val="00283275"/>
    <w:rsid w:val="002833F3"/>
    <w:rsid w:val="002843AA"/>
    <w:rsid w:val="00284467"/>
    <w:rsid w:val="0028484D"/>
    <w:rsid w:val="00284B79"/>
    <w:rsid w:val="00284F48"/>
    <w:rsid w:val="002859C9"/>
    <w:rsid w:val="00285D20"/>
    <w:rsid w:val="00286AE6"/>
    <w:rsid w:val="00286CFB"/>
    <w:rsid w:val="00287564"/>
    <w:rsid w:val="00287D52"/>
    <w:rsid w:val="00290053"/>
    <w:rsid w:val="0029007C"/>
    <w:rsid w:val="00290409"/>
    <w:rsid w:val="0029071C"/>
    <w:rsid w:val="00290FCA"/>
    <w:rsid w:val="00291320"/>
    <w:rsid w:val="0029150D"/>
    <w:rsid w:val="0029181D"/>
    <w:rsid w:val="0029194B"/>
    <w:rsid w:val="00291955"/>
    <w:rsid w:val="002920AC"/>
    <w:rsid w:val="0029273F"/>
    <w:rsid w:val="00292DC3"/>
    <w:rsid w:val="002930B5"/>
    <w:rsid w:val="002933A4"/>
    <w:rsid w:val="00293638"/>
    <w:rsid w:val="002941D6"/>
    <w:rsid w:val="002954CD"/>
    <w:rsid w:val="00295866"/>
    <w:rsid w:val="00295ABE"/>
    <w:rsid w:val="00295C2A"/>
    <w:rsid w:val="00296ACF"/>
    <w:rsid w:val="0029733B"/>
    <w:rsid w:val="002976BD"/>
    <w:rsid w:val="002977EA"/>
    <w:rsid w:val="002979EF"/>
    <w:rsid w:val="00297BD2"/>
    <w:rsid w:val="00297C1E"/>
    <w:rsid w:val="002A05C6"/>
    <w:rsid w:val="002A0830"/>
    <w:rsid w:val="002A0BEF"/>
    <w:rsid w:val="002A0E69"/>
    <w:rsid w:val="002A0E81"/>
    <w:rsid w:val="002A108B"/>
    <w:rsid w:val="002A1375"/>
    <w:rsid w:val="002A1470"/>
    <w:rsid w:val="002A1A68"/>
    <w:rsid w:val="002A1CFE"/>
    <w:rsid w:val="002A1F0C"/>
    <w:rsid w:val="002A26C1"/>
    <w:rsid w:val="002A2756"/>
    <w:rsid w:val="002A2BD0"/>
    <w:rsid w:val="002A2D4B"/>
    <w:rsid w:val="002A370A"/>
    <w:rsid w:val="002A39F6"/>
    <w:rsid w:val="002A3C16"/>
    <w:rsid w:val="002A406C"/>
    <w:rsid w:val="002A452B"/>
    <w:rsid w:val="002A544B"/>
    <w:rsid w:val="002A5652"/>
    <w:rsid w:val="002A65C6"/>
    <w:rsid w:val="002A6EC7"/>
    <w:rsid w:val="002A7357"/>
    <w:rsid w:val="002A73C2"/>
    <w:rsid w:val="002A78DA"/>
    <w:rsid w:val="002A7B52"/>
    <w:rsid w:val="002A7DBB"/>
    <w:rsid w:val="002B00DA"/>
    <w:rsid w:val="002B0283"/>
    <w:rsid w:val="002B0900"/>
    <w:rsid w:val="002B1215"/>
    <w:rsid w:val="002B139D"/>
    <w:rsid w:val="002B1BC6"/>
    <w:rsid w:val="002B1C32"/>
    <w:rsid w:val="002B1C98"/>
    <w:rsid w:val="002B1FDA"/>
    <w:rsid w:val="002B240F"/>
    <w:rsid w:val="002B257B"/>
    <w:rsid w:val="002B296C"/>
    <w:rsid w:val="002B2B4B"/>
    <w:rsid w:val="002B34EB"/>
    <w:rsid w:val="002B369E"/>
    <w:rsid w:val="002B3984"/>
    <w:rsid w:val="002B3D72"/>
    <w:rsid w:val="002B3E69"/>
    <w:rsid w:val="002B3EE8"/>
    <w:rsid w:val="002B446B"/>
    <w:rsid w:val="002B4B1C"/>
    <w:rsid w:val="002B5889"/>
    <w:rsid w:val="002B5F39"/>
    <w:rsid w:val="002B61C6"/>
    <w:rsid w:val="002B69D2"/>
    <w:rsid w:val="002B6B22"/>
    <w:rsid w:val="002B6B71"/>
    <w:rsid w:val="002B6EA3"/>
    <w:rsid w:val="002B6EB8"/>
    <w:rsid w:val="002B71EA"/>
    <w:rsid w:val="002B72CE"/>
    <w:rsid w:val="002B72D0"/>
    <w:rsid w:val="002B7532"/>
    <w:rsid w:val="002B79D0"/>
    <w:rsid w:val="002B7E34"/>
    <w:rsid w:val="002B7FCA"/>
    <w:rsid w:val="002C051E"/>
    <w:rsid w:val="002C11F7"/>
    <w:rsid w:val="002C154B"/>
    <w:rsid w:val="002C1597"/>
    <w:rsid w:val="002C1A60"/>
    <w:rsid w:val="002C32CA"/>
    <w:rsid w:val="002C3336"/>
    <w:rsid w:val="002C345D"/>
    <w:rsid w:val="002C401B"/>
    <w:rsid w:val="002C43EA"/>
    <w:rsid w:val="002C51CE"/>
    <w:rsid w:val="002C52A6"/>
    <w:rsid w:val="002C5632"/>
    <w:rsid w:val="002C568F"/>
    <w:rsid w:val="002C5DAC"/>
    <w:rsid w:val="002C5EC8"/>
    <w:rsid w:val="002C62CE"/>
    <w:rsid w:val="002C64F3"/>
    <w:rsid w:val="002C657D"/>
    <w:rsid w:val="002C6EA1"/>
    <w:rsid w:val="002C74D0"/>
    <w:rsid w:val="002C74D4"/>
    <w:rsid w:val="002C7810"/>
    <w:rsid w:val="002C78AC"/>
    <w:rsid w:val="002D06B2"/>
    <w:rsid w:val="002D0708"/>
    <w:rsid w:val="002D0B57"/>
    <w:rsid w:val="002D0C81"/>
    <w:rsid w:val="002D106A"/>
    <w:rsid w:val="002D13DC"/>
    <w:rsid w:val="002D154A"/>
    <w:rsid w:val="002D1F6E"/>
    <w:rsid w:val="002D23FD"/>
    <w:rsid w:val="002D34AF"/>
    <w:rsid w:val="002D3C7E"/>
    <w:rsid w:val="002D3C89"/>
    <w:rsid w:val="002D458F"/>
    <w:rsid w:val="002D4601"/>
    <w:rsid w:val="002D462F"/>
    <w:rsid w:val="002D4BBA"/>
    <w:rsid w:val="002D5588"/>
    <w:rsid w:val="002D55D1"/>
    <w:rsid w:val="002D59A5"/>
    <w:rsid w:val="002D5C1B"/>
    <w:rsid w:val="002D5FB0"/>
    <w:rsid w:val="002D6680"/>
    <w:rsid w:val="002D66A2"/>
    <w:rsid w:val="002D737B"/>
    <w:rsid w:val="002D7389"/>
    <w:rsid w:val="002D778E"/>
    <w:rsid w:val="002E0122"/>
    <w:rsid w:val="002E0538"/>
    <w:rsid w:val="002E08CB"/>
    <w:rsid w:val="002E0C6C"/>
    <w:rsid w:val="002E0D82"/>
    <w:rsid w:val="002E0E9F"/>
    <w:rsid w:val="002E0ED1"/>
    <w:rsid w:val="002E1274"/>
    <w:rsid w:val="002E145D"/>
    <w:rsid w:val="002E1691"/>
    <w:rsid w:val="002E254C"/>
    <w:rsid w:val="002E2A2C"/>
    <w:rsid w:val="002E2B55"/>
    <w:rsid w:val="002E2C8F"/>
    <w:rsid w:val="002E3ED8"/>
    <w:rsid w:val="002E4833"/>
    <w:rsid w:val="002E4867"/>
    <w:rsid w:val="002E5159"/>
    <w:rsid w:val="002E5C35"/>
    <w:rsid w:val="002E6296"/>
    <w:rsid w:val="002E62F2"/>
    <w:rsid w:val="002E64DA"/>
    <w:rsid w:val="002E6566"/>
    <w:rsid w:val="002E681A"/>
    <w:rsid w:val="002E6AFA"/>
    <w:rsid w:val="002E6D08"/>
    <w:rsid w:val="002E71FE"/>
    <w:rsid w:val="002E7618"/>
    <w:rsid w:val="002E7690"/>
    <w:rsid w:val="002E7B3B"/>
    <w:rsid w:val="002E7CB9"/>
    <w:rsid w:val="002F040B"/>
    <w:rsid w:val="002F0610"/>
    <w:rsid w:val="002F086D"/>
    <w:rsid w:val="002F0ACE"/>
    <w:rsid w:val="002F0C04"/>
    <w:rsid w:val="002F0DEF"/>
    <w:rsid w:val="002F0F96"/>
    <w:rsid w:val="002F1295"/>
    <w:rsid w:val="002F1B4C"/>
    <w:rsid w:val="002F21C9"/>
    <w:rsid w:val="002F24BE"/>
    <w:rsid w:val="002F25C4"/>
    <w:rsid w:val="002F2635"/>
    <w:rsid w:val="002F26D3"/>
    <w:rsid w:val="002F28AB"/>
    <w:rsid w:val="002F2A6A"/>
    <w:rsid w:val="002F304A"/>
    <w:rsid w:val="002F30FC"/>
    <w:rsid w:val="002F382E"/>
    <w:rsid w:val="002F3913"/>
    <w:rsid w:val="002F3ACC"/>
    <w:rsid w:val="002F3F2C"/>
    <w:rsid w:val="002F4B12"/>
    <w:rsid w:val="002F4D22"/>
    <w:rsid w:val="002F5674"/>
    <w:rsid w:val="002F5D60"/>
    <w:rsid w:val="002F60E8"/>
    <w:rsid w:val="002F647F"/>
    <w:rsid w:val="002F653E"/>
    <w:rsid w:val="002F6976"/>
    <w:rsid w:val="002F6CD1"/>
    <w:rsid w:val="002F712D"/>
    <w:rsid w:val="002F714B"/>
    <w:rsid w:val="002F7155"/>
    <w:rsid w:val="002F7AC0"/>
    <w:rsid w:val="002F7B01"/>
    <w:rsid w:val="00300A33"/>
    <w:rsid w:val="00300AC0"/>
    <w:rsid w:val="00301283"/>
    <w:rsid w:val="003012AF"/>
    <w:rsid w:val="00301B77"/>
    <w:rsid w:val="003021F0"/>
    <w:rsid w:val="0030222B"/>
    <w:rsid w:val="003025F8"/>
    <w:rsid w:val="00302E03"/>
    <w:rsid w:val="00303228"/>
    <w:rsid w:val="00303765"/>
    <w:rsid w:val="00304009"/>
    <w:rsid w:val="00304BA1"/>
    <w:rsid w:val="00304C0C"/>
    <w:rsid w:val="00304F82"/>
    <w:rsid w:val="00304F9E"/>
    <w:rsid w:val="00305848"/>
    <w:rsid w:val="00305A15"/>
    <w:rsid w:val="003061F7"/>
    <w:rsid w:val="00306423"/>
    <w:rsid w:val="00306CED"/>
    <w:rsid w:val="0030795C"/>
    <w:rsid w:val="00307B0A"/>
    <w:rsid w:val="00307B14"/>
    <w:rsid w:val="00307D00"/>
    <w:rsid w:val="0031054E"/>
    <w:rsid w:val="003107A1"/>
    <w:rsid w:val="00310FDC"/>
    <w:rsid w:val="0031149B"/>
    <w:rsid w:val="003132AE"/>
    <w:rsid w:val="003132EC"/>
    <w:rsid w:val="003139E2"/>
    <w:rsid w:val="0031403E"/>
    <w:rsid w:val="00314725"/>
    <w:rsid w:val="003147E4"/>
    <w:rsid w:val="00314832"/>
    <w:rsid w:val="00314E36"/>
    <w:rsid w:val="0031522F"/>
    <w:rsid w:val="00315F11"/>
    <w:rsid w:val="00315FB7"/>
    <w:rsid w:val="0031695E"/>
    <w:rsid w:val="00316CB9"/>
    <w:rsid w:val="00316D35"/>
    <w:rsid w:val="00316EF4"/>
    <w:rsid w:val="00316F77"/>
    <w:rsid w:val="0031756F"/>
    <w:rsid w:val="00317A36"/>
    <w:rsid w:val="00317B8C"/>
    <w:rsid w:val="00317F87"/>
    <w:rsid w:val="00320256"/>
    <w:rsid w:val="00321258"/>
    <w:rsid w:val="00321A14"/>
    <w:rsid w:val="003232C6"/>
    <w:rsid w:val="003234C3"/>
    <w:rsid w:val="003234D7"/>
    <w:rsid w:val="00323ABE"/>
    <w:rsid w:val="003241F7"/>
    <w:rsid w:val="00324978"/>
    <w:rsid w:val="00324CE9"/>
    <w:rsid w:val="003250E7"/>
    <w:rsid w:val="003252D7"/>
    <w:rsid w:val="00326496"/>
    <w:rsid w:val="0032740F"/>
    <w:rsid w:val="00327513"/>
    <w:rsid w:val="0032751F"/>
    <w:rsid w:val="00327575"/>
    <w:rsid w:val="0032798F"/>
    <w:rsid w:val="00327B89"/>
    <w:rsid w:val="0033034C"/>
    <w:rsid w:val="003304CA"/>
    <w:rsid w:val="00330D39"/>
    <w:rsid w:val="00331027"/>
    <w:rsid w:val="00331C70"/>
    <w:rsid w:val="003323F5"/>
    <w:rsid w:val="0033241C"/>
    <w:rsid w:val="00332592"/>
    <w:rsid w:val="003329F2"/>
    <w:rsid w:val="00332C62"/>
    <w:rsid w:val="00332C9E"/>
    <w:rsid w:val="00333104"/>
    <w:rsid w:val="0033330C"/>
    <w:rsid w:val="0033344F"/>
    <w:rsid w:val="00333485"/>
    <w:rsid w:val="003343C6"/>
    <w:rsid w:val="003344BA"/>
    <w:rsid w:val="00334B39"/>
    <w:rsid w:val="00335410"/>
    <w:rsid w:val="003354A0"/>
    <w:rsid w:val="00335BA8"/>
    <w:rsid w:val="00335C03"/>
    <w:rsid w:val="00335CE4"/>
    <w:rsid w:val="00335EC4"/>
    <w:rsid w:val="00336DC3"/>
    <w:rsid w:val="0034005C"/>
    <w:rsid w:val="0034033A"/>
    <w:rsid w:val="00340485"/>
    <w:rsid w:val="00340554"/>
    <w:rsid w:val="00340602"/>
    <w:rsid w:val="0034097C"/>
    <w:rsid w:val="00340D4E"/>
    <w:rsid w:val="00341289"/>
    <w:rsid w:val="00341469"/>
    <w:rsid w:val="003415A2"/>
    <w:rsid w:val="00341AB1"/>
    <w:rsid w:val="00341B39"/>
    <w:rsid w:val="00341E1C"/>
    <w:rsid w:val="00342F0F"/>
    <w:rsid w:val="00342FED"/>
    <w:rsid w:val="0034330F"/>
    <w:rsid w:val="00343482"/>
    <w:rsid w:val="00343808"/>
    <w:rsid w:val="00343B67"/>
    <w:rsid w:val="003445A8"/>
    <w:rsid w:val="00344AD3"/>
    <w:rsid w:val="00344CF8"/>
    <w:rsid w:val="00345296"/>
    <w:rsid w:val="00345A5D"/>
    <w:rsid w:val="00345C26"/>
    <w:rsid w:val="003460CE"/>
    <w:rsid w:val="0034625B"/>
    <w:rsid w:val="00346822"/>
    <w:rsid w:val="00346A49"/>
    <w:rsid w:val="00346B71"/>
    <w:rsid w:val="00346E82"/>
    <w:rsid w:val="0034703F"/>
    <w:rsid w:val="00347705"/>
    <w:rsid w:val="0034785E"/>
    <w:rsid w:val="00350710"/>
    <w:rsid w:val="00351557"/>
    <w:rsid w:val="00351DFE"/>
    <w:rsid w:val="00352224"/>
    <w:rsid w:val="00352612"/>
    <w:rsid w:val="00352947"/>
    <w:rsid w:val="00352C4B"/>
    <w:rsid w:val="00352C87"/>
    <w:rsid w:val="00353150"/>
    <w:rsid w:val="0035378C"/>
    <w:rsid w:val="003541BF"/>
    <w:rsid w:val="003544E7"/>
    <w:rsid w:val="003544FA"/>
    <w:rsid w:val="00354D19"/>
    <w:rsid w:val="00354F6B"/>
    <w:rsid w:val="00355211"/>
    <w:rsid w:val="00355271"/>
    <w:rsid w:val="00355380"/>
    <w:rsid w:val="00355554"/>
    <w:rsid w:val="00355B23"/>
    <w:rsid w:val="0035631E"/>
    <w:rsid w:val="003563A7"/>
    <w:rsid w:val="00356C6C"/>
    <w:rsid w:val="00356E84"/>
    <w:rsid w:val="0035733E"/>
    <w:rsid w:val="00357532"/>
    <w:rsid w:val="00357684"/>
    <w:rsid w:val="00357FC2"/>
    <w:rsid w:val="003602EB"/>
    <w:rsid w:val="00360453"/>
    <w:rsid w:val="00361020"/>
    <w:rsid w:val="00361821"/>
    <w:rsid w:val="00361A9D"/>
    <w:rsid w:val="00361CE8"/>
    <w:rsid w:val="0036270E"/>
    <w:rsid w:val="00362DAC"/>
    <w:rsid w:val="00362E08"/>
    <w:rsid w:val="00363175"/>
    <w:rsid w:val="0036378B"/>
    <w:rsid w:val="00364267"/>
    <w:rsid w:val="003643C9"/>
    <w:rsid w:val="003649F9"/>
    <w:rsid w:val="00364ACB"/>
    <w:rsid w:val="00364B85"/>
    <w:rsid w:val="003651D4"/>
    <w:rsid w:val="0036524F"/>
    <w:rsid w:val="003653E9"/>
    <w:rsid w:val="00365805"/>
    <w:rsid w:val="003658D7"/>
    <w:rsid w:val="00365EA3"/>
    <w:rsid w:val="00365EC0"/>
    <w:rsid w:val="0036637B"/>
    <w:rsid w:val="00366656"/>
    <w:rsid w:val="003666B9"/>
    <w:rsid w:val="00366CFA"/>
    <w:rsid w:val="00367230"/>
    <w:rsid w:val="0036724F"/>
    <w:rsid w:val="00367878"/>
    <w:rsid w:val="0036796B"/>
    <w:rsid w:val="003679B3"/>
    <w:rsid w:val="00367FE5"/>
    <w:rsid w:val="0037024E"/>
    <w:rsid w:val="003706E6"/>
    <w:rsid w:val="00370926"/>
    <w:rsid w:val="00370F3D"/>
    <w:rsid w:val="003710D9"/>
    <w:rsid w:val="00371266"/>
    <w:rsid w:val="0037161C"/>
    <w:rsid w:val="00371C21"/>
    <w:rsid w:val="0037250F"/>
    <w:rsid w:val="003727E2"/>
    <w:rsid w:val="00372DB5"/>
    <w:rsid w:val="00372FCA"/>
    <w:rsid w:val="00373396"/>
    <w:rsid w:val="00373D47"/>
    <w:rsid w:val="00374864"/>
    <w:rsid w:val="00374F98"/>
    <w:rsid w:val="00375F53"/>
    <w:rsid w:val="00376263"/>
    <w:rsid w:val="003762C2"/>
    <w:rsid w:val="003776E5"/>
    <w:rsid w:val="003802F0"/>
    <w:rsid w:val="0038096B"/>
    <w:rsid w:val="00381081"/>
    <w:rsid w:val="003815CD"/>
    <w:rsid w:val="003815E6"/>
    <w:rsid w:val="00381632"/>
    <w:rsid w:val="0038176A"/>
    <w:rsid w:val="00381F32"/>
    <w:rsid w:val="0038290A"/>
    <w:rsid w:val="00383494"/>
    <w:rsid w:val="0038448E"/>
    <w:rsid w:val="003844E5"/>
    <w:rsid w:val="0038477E"/>
    <w:rsid w:val="003847B9"/>
    <w:rsid w:val="00384A1F"/>
    <w:rsid w:val="003853D4"/>
    <w:rsid w:val="003859AD"/>
    <w:rsid w:val="00385CD8"/>
    <w:rsid w:val="00385E56"/>
    <w:rsid w:val="00385F78"/>
    <w:rsid w:val="0038604E"/>
    <w:rsid w:val="00386B26"/>
    <w:rsid w:val="00386FA1"/>
    <w:rsid w:val="00387328"/>
    <w:rsid w:val="00387F03"/>
    <w:rsid w:val="00387FBB"/>
    <w:rsid w:val="0039026F"/>
    <w:rsid w:val="003904C5"/>
    <w:rsid w:val="003904E7"/>
    <w:rsid w:val="00390F10"/>
    <w:rsid w:val="00390F37"/>
    <w:rsid w:val="00391041"/>
    <w:rsid w:val="003912C6"/>
    <w:rsid w:val="00392545"/>
    <w:rsid w:val="00392677"/>
    <w:rsid w:val="003928C3"/>
    <w:rsid w:val="00392B7F"/>
    <w:rsid w:val="00392BD3"/>
    <w:rsid w:val="0039343D"/>
    <w:rsid w:val="0039385B"/>
    <w:rsid w:val="003938A5"/>
    <w:rsid w:val="00393DB3"/>
    <w:rsid w:val="0039475D"/>
    <w:rsid w:val="00394A45"/>
    <w:rsid w:val="00394CEC"/>
    <w:rsid w:val="00394DF0"/>
    <w:rsid w:val="0039510C"/>
    <w:rsid w:val="0039546C"/>
    <w:rsid w:val="003959EA"/>
    <w:rsid w:val="00395A95"/>
    <w:rsid w:val="00395F6C"/>
    <w:rsid w:val="003961A8"/>
    <w:rsid w:val="00396F43"/>
    <w:rsid w:val="00397681"/>
    <w:rsid w:val="00397AD9"/>
    <w:rsid w:val="003A00F7"/>
    <w:rsid w:val="003A04B4"/>
    <w:rsid w:val="003A0802"/>
    <w:rsid w:val="003A0A1B"/>
    <w:rsid w:val="003A0CF9"/>
    <w:rsid w:val="003A1396"/>
    <w:rsid w:val="003A155D"/>
    <w:rsid w:val="003A181E"/>
    <w:rsid w:val="003A1828"/>
    <w:rsid w:val="003A1C46"/>
    <w:rsid w:val="003A1FDE"/>
    <w:rsid w:val="003A20DF"/>
    <w:rsid w:val="003A2346"/>
    <w:rsid w:val="003A2F1A"/>
    <w:rsid w:val="003A3889"/>
    <w:rsid w:val="003A389C"/>
    <w:rsid w:val="003A39FB"/>
    <w:rsid w:val="003A410C"/>
    <w:rsid w:val="003A42FC"/>
    <w:rsid w:val="003A4322"/>
    <w:rsid w:val="003A4700"/>
    <w:rsid w:val="003A4936"/>
    <w:rsid w:val="003A4B54"/>
    <w:rsid w:val="003A6477"/>
    <w:rsid w:val="003A7207"/>
    <w:rsid w:val="003A7D55"/>
    <w:rsid w:val="003B0043"/>
    <w:rsid w:val="003B0529"/>
    <w:rsid w:val="003B1229"/>
    <w:rsid w:val="003B19C5"/>
    <w:rsid w:val="003B1A04"/>
    <w:rsid w:val="003B1EAC"/>
    <w:rsid w:val="003B205C"/>
    <w:rsid w:val="003B21FA"/>
    <w:rsid w:val="003B27E2"/>
    <w:rsid w:val="003B2C11"/>
    <w:rsid w:val="003B2CA1"/>
    <w:rsid w:val="003B3881"/>
    <w:rsid w:val="003B38D5"/>
    <w:rsid w:val="003B39E6"/>
    <w:rsid w:val="003B3C25"/>
    <w:rsid w:val="003B4207"/>
    <w:rsid w:val="003B467C"/>
    <w:rsid w:val="003B4C6A"/>
    <w:rsid w:val="003B4D23"/>
    <w:rsid w:val="003B4E4C"/>
    <w:rsid w:val="003B589F"/>
    <w:rsid w:val="003B5D05"/>
    <w:rsid w:val="003B714F"/>
    <w:rsid w:val="003B7381"/>
    <w:rsid w:val="003B76BE"/>
    <w:rsid w:val="003C0094"/>
    <w:rsid w:val="003C00A9"/>
    <w:rsid w:val="003C03F9"/>
    <w:rsid w:val="003C09F6"/>
    <w:rsid w:val="003C0C4B"/>
    <w:rsid w:val="003C0D33"/>
    <w:rsid w:val="003C0E90"/>
    <w:rsid w:val="003C1919"/>
    <w:rsid w:val="003C1CFF"/>
    <w:rsid w:val="003C22D1"/>
    <w:rsid w:val="003C280B"/>
    <w:rsid w:val="003C2962"/>
    <w:rsid w:val="003C346D"/>
    <w:rsid w:val="003C35C9"/>
    <w:rsid w:val="003C3854"/>
    <w:rsid w:val="003C3C86"/>
    <w:rsid w:val="003C416B"/>
    <w:rsid w:val="003C44B4"/>
    <w:rsid w:val="003C46B3"/>
    <w:rsid w:val="003C49FD"/>
    <w:rsid w:val="003C4B10"/>
    <w:rsid w:val="003C5893"/>
    <w:rsid w:val="003C6612"/>
    <w:rsid w:val="003C7281"/>
    <w:rsid w:val="003C742A"/>
    <w:rsid w:val="003C754A"/>
    <w:rsid w:val="003C75B9"/>
    <w:rsid w:val="003C7B4C"/>
    <w:rsid w:val="003D03BF"/>
    <w:rsid w:val="003D0C0A"/>
    <w:rsid w:val="003D0ECD"/>
    <w:rsid w:val="003D1A53"/>
    <w:rsid w:val="003D1A62"/>
    <w:rsid w:val="003D1C87"/>
    <w:rsid w:val="003D22AB"/>
    <w:rsid w:val="003D36AD"/>
    <w:rsid w:val="003D3AF8"/>
    <w:rsid w:val="003D454A"/>
    <w:rsid w:val="003D4DAB"/>
    <w:rsid w:val="003D50F2"/>
    <w:rsid w:val="003D53E7"/>
    <w:rsid w:val="003D5644"/>
    <w:rsid w:val="003D58D7"/>
    <w:rsid w:val="003D5E8C"/>
    <w:rsid w:val="003D5FAA"/>
    <w:rsid w:val="003D60F3"/>
    <w:rsid w:val="003D6B47"/>
    <w:rsid w:val="003D6C88"/>
    <w:rsid w:val="003D6EA6"/>
    <w:rsid w:val="003D7421"/>
    <w:rsid w:val="003D7490"/>
    <w:rsid w:val="003D74A0"/>
    <w:rsid w:val="003D75E2"/>
    <w:rsid w:val="003D7850"/>
    <w:rsid w:val="003D78D0"/>
    <w:rsid w:val="003D7E77"/>
    <w:rsid w:val="003E0553"/>
    <w:rsid w:val="003E05CD"/>
    <w:rsid w:val="003E0DBC"/>
    <w:rsid w:val="003E10B7"/>
    <w:rsid w:val="003E164A"/>
    <w:rsid w:val="003E16E4"/>
    <w:rsid w:val="003E18BD"/>
    <w:rsid w:val="003E2068"/>
    <w:rsid w:val="003E2122"/>
    <w:rsid w:val="003E238E"/>
    <w:rsid w:val="003E2B3E"/>
    <w:rsid w:val="003E300E"/>
    <w:rsid w:val="003E3418"/>
    <w:rsid w:val="003E34EE"/>
    <w:rsid w:val="003E374F"/>
    <w:rsid w:val="003E3A52"/>
    <w:rsid w:val="003E4803"/>
    <w:rsid w:val="003E485E"/>
    <w:rsid w:val="003E53ED"/>
    <w:rsid w:val="003E57CE"/>
    <w:rsid w:val="003E65AE"/>
    <w:rsid w:val="003E7058"/>
    <w:rsid w:val="003E789C"/>
    <w:rsid w:val="003E792D"/>
    <w:rsid w:val="003E7A25"/>
    <w:rsid w:val="003E7CA8"/>
    <w:rsid w:val="003F0A7B"/>
    <w:rsid w:val="003F0BC6"/>
    <w:rsid w:val="003F0D92"/>
    <w:rsid w:val="003F0E11"/>
    <w:rsid w:val="003F0FF1"/>
    <w:rsid w:val="003F11E3"/>
    <w:rsid w:val="003F1593"/>
    <w:rsid w:val="003F177F"/>
    <w:rsid w:val="003F1E27"/>
    <w:rsid w:val="003F20C4"/>
    <w:rsid w:val="003F20DB"/>
    <w:rsid w:val="003F2391"/>
    <w:rsid w:val="003F23B7"/>
    <w:rsid w:val="003F265D"/>
    <w:rsid w:val="003F3099"/>
    <w:rsid w:val="003F3102"/>
    <w:rsid w:val="003F32A7"/>
    <w:rsid w:val="003F3389"/>
    <w:rsid w:val="003F482B"/>
    <w:rsid w:val="003F4868"/>
    <w:rsid w:val="003F4E56"/>
    <w:rsid w:val="003F50E9"/>
    <w:rsid w:val="003F5546"/>
    <w:rsid w:val="003F575B"/>
    <w:rsid w:val="003F58F0"/>
    <w:rsid w:val="003F59F1"/>
    <w:rsid w:val="003F5FEE"/>
    <w:rsid w:val="003F6ADA"/>
    <w:rsid w:val="003F6F46"/>
    <w:rsid w:val="003F7301"/>
    <w:rsid w:val="003F7462"/>
    <w:rsid w:val="003F785E"/>
    <w:rsid w:val="0040089E"/>
    <w:rsid w:val="00400B35"/>
    <w:rsid w:val="00401AA6"/>
    <w:rsid w:val="00401D45"/>
    <w:rsid w:val="004021C8"/>
    <w:rsid w:val="004021F8"/>
    <w:rsid w:val="004029AF"/>
    <w:rsid w:val="00402BFF"/>
    <w:rsid w:val="00402FD4"/>
    <w:rsid w:val="00403362"/>
    <w:rsid w:val="00403923"/>
    <w:rsid w:val="00403E2E"/>
    <w:rsid w:val="00403F86"/>
    <w:rsid w:val="00404544"/>
    <w:rsid w:val="00404D2A"/>
    <w:rsid w:val="00405060"/>
    <w:rsid w:val="004051D3"/>
    <w:rsid w:val="004056C6"/>
    <w:rsid w:val="00405DFA"/>
    <w:rsid w:val="004061BF"/>
    <w:rsid w:val="00406651"/>
    <w:rsid w:val="00406AE7"/>
    <w:rsid w:val="004073C9"/>
    <w:rsid w:val="00407DBC"/>
    <w:rsid w:val="00410508"/>
    <w:rsid w:val="004106E0"/>
    <w:rsid w:val="004109FD"/>
    <w:rsid w:val="00410BCF"/>
    <w:rsid w:val="00410D6B"/>
    <w:rsid w:val="00411A50"/>
    <w:rsid w:val="0041256B"/>
    <w:rsid w:val="004132E8"/>
    <w:rsid w:val="004136AD"/>
    <w:rsid w:val="0041391D"/>
    <w:rsid w:val="00413C2C"/>
    <w:rsid w:val="00413D28"/>
    <w:rsid w:val="004143B6"/>
    <w:rsid w:val="00414495"/>
    <w:rsid w:val="00414667"/>
    <w:rsid w:val="00414832"/>
    <w:rsid w:val="004153A7"/>
    <w:rsid w:val="00415485"/>
    <w:rsid w:val="0041598B"/>
    <w:rsid w:val="00415EFB"/>
    <w:rsid w:val="00416453"/>
    <w:rsid w:val="004168B5"/>
    <w:rsid w:val="00416C1E"/>
    <w:rsid w:val="00416E27"/>
    <w:rsid w:val="00416FD5"/>
    <w:rsid w:val="00417292"/>
    <w:rsid w:val="00417710"/>
    <w:rsid w:val="00417B1E"/>
    <w:rsid w:val="00420088"/>
    <w:rsid w:val="00420422"/>
    <w:rsid w:val="00420484"/>
    <w:rsid w:val="00420795"/>
    <w:rsid w:val="004215DD"/>
    <w:rsid w:val="00421D23"/>
    <w:rsid w:val="00421D31"/>
    <w:rsid w:val="00421DD6"/>
    <w:rsid w:val="00422A48"/>
    <w:rsid w:val="00422A55"/>
    <w:rsid w:val="00422CF6"/>
    <w:rsid w:val="00422E28"/>
    <w:rsid w:val="00423323"/>
    <w:rsid w:val="00423396"/>
    <w:rsid w:val="004234B5"/>
    <w:rsid w:val="00423857"/>
    <w:rsid w:val="00423D8E"/>
    <w:rsid w:val="004241E8"/>
    <w:rsid w:val="00424719"/>
    <w:rsid w:val="00424C8D"/>
    <w:rsid w:val="00425331"/>
    <w:rsid w:val="0042540B"/>
    <w:rsid w:val="004254AB"/>
    <w:rsid w:val="00425CF6"/>
    <w:rsid w:val="00425DEA"/>
    <w:rsid w:val="004260B9"/>
    <w:rsid w:val="00426315"/>
    <w:rsid w:val="004266DA"/>
    <w:rsid w:val="00426915"/>
    <w:rsid w:val="00426B59"/>
    <w:rsid w:val="00427310"/>
    <w:rsid w:val="00427A1E"/>
    <w:rsid w:val="00427D0E"/>
    <w:rsid w:val="00427DA2"/>
    <w:rsid w:val="00427DCE"/>
    <w:rsid w:val="00427DE2"/>
    <w:rsid w:val="00427E5F"/>
    <w:rsid w:val="004300DA"/>
    <w:rsid w:val="0043063A"/>
    <w:rsid w:val="00430AD1"/>
    <w:rsid w:val="00430FB9"/>
    <w:rsid w:val="004315FC"/>
    <w:rsid w:val="0043190D"/>
    <w:rsid w:val="00431AD9"/>
    <w:rsid w:val="00431C84"/>
    <w:rsid w:val="00431E65"/>
    <w:rsid w:val="00432592"/>
    <w:rsid w:val="004325A9"/>
    <w:rsid w:val="00432F44"/>
    <w:rsid w:val="00433224"/>
    <w:rsid w:val="0043359B"/>
    <w:rsid w:val="0043402E"/>
    <w:rsid w:val="004343FA"/>
    <w:rsid w:val="00434450"/>
    <w:rsid w:val="00434796"/>
    <w:rsid w:val="00434D28"/>
    <w:rsid w:val="00434E50"/>
    <w:rsid w:val="00434F22"/>
    <w:rsid w:val="00435451"/>
    <w:rsid w:val="004355C4"/>
    <w:rsid w:val="00435C68"/>
    <w:rsid w:val="00435EA2"/>
    <w:rsid w:val="00436837"/>
    <w:rsid w:val="00436940"/>
    <w:rsid w:val="00436BEE"/>
    <w:rsid w:val="0043729E"/>
    <w:rsid w:val="00437435"/>
    <w:rsid w:val="00437A02"/>
    <w:rsid w:val="00437F0B"/>
    <w:rsid w:val="0044018B"/>
    <w:rsid w:val="00440219"/>
    <w:rsid w:val="00440956"/>
    <w:rsid w:val="00440D13"/>
    <w:rsid w:val="00440E05"/>
    <w:rsid w:val="0044187E"/>
    <w:rsid w:val="0044198D"/>
    <w:rsid w:val="00441ECE"/>
    <w:rsid w:val="00442182"/>
    <w:rsid w:val="00442AFD"/>
    <w:rsid w:val="00442F47"/>
    <w:rsid w:val="004438E1"/>
    <w:rsid w:val="0044398B"/>
    <w:rsid w:val="00443EE5"/>
    <w:rsid w:val="00445627"/>
    <w:rsid w:val="00445FBA"/>
    <w:rsid w:val="00446003"/>
    <w:rsid w:val="004461D8"/>
    <w:rsid w:val="004464F4"/>
    <w:rsid w:val="004469CB"/>
    <w:rsid w:val="00446A70"/>
    <w:rsid w:val="00446AEB"/>
    <w:rsid w:val="004470D0"/>
    <w:rsid w:val="00447224"/>
    <w:rsid w:val="004479AA"/>
    <w:rsid w:val="004503AB"/>
    <w:rsid w:val="00450474"/>
    <w:rsid w:val="00450A03"/>
    <w:rsid w:val="00450BB5"/>
    <w:rsid w:val="00450E68"/>
    <w:rsid w:val="004512DD"/>
    <w:rsid w:val="00452D4A"/>
    <w:rsid w:val="00453339"/>
    <w:rsid w:val="00453593"/>
    <w:rsid w:val="00453A52"/>
    <w:rsid w:val="00453C38"/>
    <w:rsid w:val="004545A4"/>
    <w:rsid w:val="00455747"/>
    <w:rsid w:val="00455E41"/>
    <w:rsid w:val="00455EEE"/>
    <w:rsid w:val="00456080"/>
    <w:rsid w:val="00456313"/>
    <w:rsid w:val="004567B0"/>
    <w:rsid w:val="00457026"/>
    <w:rsid w:val="004571A8"/>
    <w:rsid w:val="004578AD"/>
    <w:rsid w:val="00457A58"/>
    <w:rsid w:val="00457D0F"/>
    <w:rsid w:val="0046075A"/>
    <w:rsid w:val="0046131B"/>
    <w:rsid w:val="00461434"/>
    <w:rsid w:val="00461EDD"/>
    <w:rsid w:val="00461FF4"/>
    <w:rsid w:val="00462694"/>
    <w:rsid w:val="00462B6A"/>
    <w:rsid w:val="00462D56"/>
    <w:rsid w:val="00462E27"/>
    <w:rsid w:val="00463101"/>
    <w:rsid w:val="00463105"/>
    <w:rsid w:val="00463D85"/>
    <w:rsid w:val="0046445A"/>
    <w:rsid w:val="00464A1D"/>
    <w:rsid w:val="00464BE9"/>
    <w:rsid w:val="00464EC4"/>
    <w:rsid w:val="00465484"/>
    <w:rsid w:val="00465A40"/>
    <w:rsid w:val="004663E5"/>
    <w:rsid w:val="00466452"/>
    <w:rsid w:val="00466F49"/>
    <w:rsid w:val="004671C7"/>
    <w:rsid w:val="00467355"/>
    <w:rsid w:val="00467864"/>
    <w:rsid w:val="00470804"/>
    <w:rsid w:val="00470A65"/>
    <w:rsid w:val="00470F17"/>
    <w:rsid w:val="00471485"/>
    <w:rsid w:val="004716DA"/>
    <w:rsid w:val="004718E6"/>
    <w:rsid w:val="00471DCF"/>
    <w:rsid w:val="0047228A"/>
    <w:rsid w:val="00472669"/>
    <w:rsid w:val="004732FC"/>
    <w:rsid w:val="0047337B"/>
    <w:rsid w:val="00473817"/>
    <w:rsid w:val="00473F9E"/>
    <w:rsid w:val="00475138"/>
    <w:rsid w:val="004757E9"/>
    <w:rsid w:val="0047588E"/>
    <w:rsid w:val="004760B2"/>
    <w:rsid w:val="00477328"/>
    <w:rsid w:val="004779DB"/>
    <w:rsid w:val="0048003D"/>
    <w:rsid w:val="00480704"/>
    <w:rsid w:val="00480D82"/>
    <w:rsid w:val="0048105B"/>
    <w:rsid w:val="0048110A"/>
    <w:rsid w:val="0048128A"/>
    <w:rsid w:val="004812E6"/>
    <w:rsid w:val="004813F4"/>
    <w:rsid w:val="0048196D"/>
    <w:rsid w:val="004822C3"/>
    <w:rsid w:val="00482BC4"/>
    <w:rsid w:val="00482DC5"/>
    <w:rsid w:val="00483494"/>
    <w:rsid w:val="00483619"/>
    <w:rsid w:val="00484049"/>
    <w:rsid w:val="0048437C"/>
    <w:rsid w:val="0048450B"/>
    <w:rsid w:val="0048484D"/>
    <w:rsid w:val="00484B74"/>
    <w:rsid w:val="00484D2D"/>
    <w:rsid w:val="00484ED0"/>
    <w:rsid w:val="0048523B"/>
    <w:rsid w:val="00485971"/>
    <w:rsid w:val="00485BE9"/>
    <w:rsid w:val="00485CCA"/>
    <w:rsid w:val="00485D55"/>
    <w:rsid w:val="0048657B"/>
    <w:rsid w:val="0048730C"/>
    <w:rsid w:val="00487DED"/>
    <w:rsid w:val="00487FF4"/>
    <w:rsid w:val="004901B1"/>
    <w:rsid w:val="004903C5"/>
    <w:rsid w:val="00490584"/>
    <w:rsid w:val="00490900"/>
    <w:rsid w:val="00490B94"/>
    <w:rsid w:val="00491280"/>
    <w:rsid w:val="00491538"/>
    <w:rsid w:val="004915B3"/>
    <w:rsid w:val="004916CD"/>
    <w:rsid w:val="0049182A"/>
    <w:rsid w:val="00491AA2"/>
    <w:rsid w:val="00491E13"/>
    <w:rsid w:val="00491F7C"/>
    <w:rsid w:val="004923CB"/>
    <w:rsid w:val="00492B2C"/>
    <w:rsid w:val="004934E0"/>
    <w:rsid w:val="004935F9"/>
    <w:rsid w:val="004936AF"/>
    <w:rsid w:val="00493C0B"/>
    <w:rsid w:val="00496319"/>
    <w:rsid w:val="00496615"/>
    <w:rsid w:val="00496EA4"/>
    <w:rsid w:val="00497517"/>
    <w:rsid w:val="004975BA"/>
    <w:rsid w:val="0049769B"/>
    <w:rsid w:val="004977C3"/>
    <w:rsid w:val="00497D1F"/>
    <w:rsid w:val="00497F8D"/>
    <w:rsid w:val="004A013C"/>
    <w:rsid w:val="004A02BB"/>
    <w:rsid w:val="004A3678"/>
    <w:rsid w:val="004A36EC"/>
    <w:rsid w:val="004A3BB7"/>
    <w:rsid w:val="004A3E0C"/>
    <w:rsid w:val="004A46D8"/>
    <w:rsid w:val="004A48A2"/>
    <w:rsid w:val="004A59CD"/>
    <w:rsid w:val="004A65EB"/>
    <w:rsid w:val="004A67DD"/>
    <w:rsid w:val="004A6A87"/>
    <w:rsid w:val="004A6DDD"/>
    <w:rsid w:val="004A76D5"/>
    <w:rsid w:val="004A7B9F"/>
    <w:rsid w:val="004A7D44"/>
    <w:rsid w:val="004A7E1A"/>
    <w:rsid w:val="004A7EE1"/>
    <w:rsid w:val="004B021B"/>
    <w:rsid w:val="004B02E4"/>
    <w:rsid w:val="004B05B5"/>
    <w:rsid w:val="004B05CB"/>
    <w:rsid w:val="004B09F6"/>
    <w:rsid w:val="004B0C22"/>
    <w:rsid w:val="004B0E21"/>
    <w:rsid w:val="004B17AC"/>
    <w:rsid w:val="004B1C59"/>
    <w:rsid w:val="004B1F2B"/>
    <w:rsid w:val="004B2317"/>
    <w:rsid w:val="004B2869"/>
    <w:rsid w:val="004B2B25"/>
    <w:rsid w:val="004B3569"/>
    <w:rsid w:val="004B3677"/>
    <w:rsid w:val="004B3F01"/>
    <w:rsid w:val="004B4B42"/>
    <w:rsid w:val="004B501A"/>
    <w:rsid w:val="004B5380"/>
    <w:rsid w:val="004B5916"/>
    <w:rsid w:val="004B602E"/>
    <w:rsid w:val="004B6078"/>
    <w:rsid w:val="004B63EE"/>
    <w:rsid w:val="004B6819"/>
    <w:rsid w:val="004B6DAC"/>
    <w:rsid w:val="004B6DE3"/>
    <w:rsid w:val="004B6FBB"/>
    <w:rsid w:val="004B757D"/>
    <w:rsid w:val="004B7B11"/>
    <w:rsid w:val="004C022A"/>
    <w:rsid w:val="004C0872"/>
    <w:rsid w:val="004C0F25"/>
    <w:rsid w:val="004C1052"/>
    <w:rsid w:val="004C13C7"/>
    <w:rsid w:val="004C16E0"/>
    <w:rsid w:val="004C1AF2"/>
    <w:rsid w:val="004C1E32"/>
    <w:rsid w:val="004C1FCC"/>
    <w:rsid w:val="004C22B1"/>
    <w:rsid w:val="004C23C7"/>
    <w:rsid w:val="004C28D1"/>
    <w:rsid w:val="004C2E63"/>
    <w:rsid w:val="004C3EC2"/>
    <w:rsid w:val="004C418C"/>
    <w:rsid w:val="004C4553"/>
    <w:rsid w:val="004C482F"/>
    <w:rsid w:val="004C4A85"/>
    <w:rsid w:val="004C5B6D"/>
    <w:rsid w:val="004C6003"/>
    <w:rsid w:val="004C6683"/>
    <w:rsid w:val="004C67C7"/>
    <w:rsid w:val="004C6921"/>
    <w:rsid w:val="004C6AC4"/>
    <w:rsid w:val="004C6C83"/>
    <w:rsid w:val="004C6E9D"/>
    <w:rsid w:val="004C765E"/>
    <w:rsid w:val="004C772F"/>
    <w:rsid w:val="004C775D"/>
    <w:rsid w:val="004C7F8D"/>
    <w:rsid w:val="004D00EE"/>
    <w:rsid w:val="004D04DD"/>
    <w:rsid w:val="004D04F8"/>
    <w:rsid w:val="004D0B45"/>
    <w:rsid w:val="004D0BF8"/>
    <w:rsid w:val="004D12FF"/>
    <w:rsid w:val="004D196E"/>
    <w:rsid w:val="004D1BD9"/>
    <w:rsid w:val="004D1EBB"/>
    <w:rsid w:val="004D26DD"/>
    <w:rsid w:val="004D2733"/>
    <w:rsid w:val="004D2C99"/>
    <w:rsid w:val="004D300C"/>
    <w:rsid w:val="004D3097"/>
    <w:rsid w:val="004D327D"/>
    <w:rsid w:val="004D32BD"/>
    <w:rsid w:val="004D3B08"/>
    <w:rsid w:val="004D4123"/>
    <w:rsid w:val="004D459B"/>
    <w:rsid w:val="004D481A"/>
    <w:rsid w:val="004D49AB"/>
    <w:rsid w:val="004D4A6F"/>
    <w:rsid w:val="004D4C69"/>
    <w:rsid w:val="004D4D88"/>
    <w:rsid w:val="004D5745"/>
    <w:rsid w:val="004D5B41"/>
    <w:rsid w:val="004D5F4F"/>
    <w:rsid w:val="004D6459"/>
    <w:rsid w:val="004D6619"/>
    <w:rsid w:val="004D72AF"/>
    <w:rsid w:val="004D7514"/>
    <w:rsid w:val="004D760B"/>
    <w:rsid w:val="004D7B40"/>
    <w:rsid w:val="004D7D1A"/>
    <w:rsid w:val="004E1177"/>
    <w:rsid w:val="004E1215"/>
    <w:rsid w:val="004E16F7"/>
    <w:rsid w:val="004E1BF6"/>
    <w:rsid w:val="004E2287"/>
    <w:rsid w:val="004E2506"/>
    <w:rsid w:val="004E2AEF"/>
    <w:rsid w:val="004E2B84"/>
    <w:rsid w:val="004E330D"/>
    <w:rsid w:val="004E34D0"/>
    <w:rsid w:val="004E352A"/>
    <w:rsid w:val="004E35CC"/>
    <w:rsid w:val="004E3961"/>
    <w:rsid w:val="004E3C14"/>
    <w:rsid w:val="004E3CF2"/>
    <w:rsid w:val="004E3FEE"/>
    <w:rsid w:val="004E4B8F"/>
    <w:rsid w:val="004E537A"/>
    <w:rsid w:val="004E53BD"/>
    <w:rsid w:val="004E5A04"/>
    <w:rsid w:val="004E6486"/>
    <w:rsid w:val="004E6CDF"/>
    <w:rsid w:val="004E7437"/>
    <w:rsid w:val="004E799D"/>
    <w:rsid w:val="004E7A1D"/>
    <w:rsid w:val="004E7BB6"/>
    <w:rsid w:val="004F0414"/>
    <w:rsid w:val="004F05A9"/>
    <w:rsid w:val="004F0D45"/>
    <w:rsid w:val="004F0F13"/>
    <w:rsid w:val="004F103F"/>
    <w:rsid w:val="004F1BFC"/>
    <w:rsid w:val="004F22BA"/>
    <w:rsid w:val="004F2309"/>
    <w:rsid w:val="004F2FE9"/>
    <w:rsid w:val="004F353D"/>
    <w:rsid w:val="004F411B"/>
    <w:rsid w:val="004F4304"/>
    <w:rsid w:val="004F48EC"/>
    <w:rsid w:val="004F4AD1"/>
    <w:rsid w:val="004F4F97"/>
    <w:rsid w:val="004F5845"/>
    <w:rsid w:val="004F5EDD"/>
    <w:rsid w:val="004F615A"/>
    <w:rsid w:val="004F695F"/>
    <w:rsid w:val="004F6C0A"/>
    <w:rsid w:val="004F70B0"/>
    <w:rsid w:val="004F7457"/>
    <w:rsid w:val="004F78F4"/>
    <w:rsid w:val="0050001C"/>
    <w:rsid w:val="0050025A"/>
    <w:rsid w:val="00501B3C"/>
    <w:rsid w:val="00501DA3"/>
    <w:rsid w:val="005028B2"/>
    <w:rsid w:val="00502A19"/>
    <w:rsid w:val="00502B17"/>
    <w:rsid w:val="005030B1"/>
    <w:rsid w:val="00503373"/>
    <w:rsid w:val="0050339A"/>
    <w:rsid w:val="005033BF"/>
    <w:rsid w:val="005036C3"/>
    <w:rsid w:val="00503B34"/>
    <w:rsid w:val="00503C8E"/>
    <w:rsid w:val="00504320"/>
    <w:rsid w:val="00504481"/>
    <w:rsid w:val="00504651"/>
    <w:rsid w:val="005046B0"/>
    <w:rsid w:val="00505030"/>
    <w:rsid w:val="00505281"/>
    <w:rsid w:val="00505823"/>
    <w:rsid w:val="00505857"/>
    <w:rsid w:val="005058F8"/>
    <w:rsid w:val="00506031"/>
    <w:rsid w:val="00506091"/>
    <w:rsid w:val="0050609B"/>
    <w:rsid w:val="00506D98"/>
    <w:rsid w:val="00507B1B"/>
    <w:rsid w:val="00507B76"/>
    <w:rsid w:val="00507B90"/>
    <w:rsid w:val="00507BA0"/>
    <w:rsid w:val="005108FC"/>
    <w:rsid w:val="00510A86"/>
    <w:rsid w:val="005115D1"/>
    <w:rsid w:val="00511EBF"/>
    <w:rsid w:val="00511F71"/>
    <w:rsid w:val="005120CF"/>
    <w:rsid w:val="00512319"/>
    <w:rsid w:val="00512594"/>
    <w:rsid w:val="005131DC"/>
    <w:rsid w:val="00513B04"/>
    <w:rsid w:val="00514229"/>
    <w:rsid w:val="0051452E"/>
    <w:rsid w:val="00514577"/>
    <w:rsid w:val="00514F60"/>
    <w:rsid w:val="0051501B"/>
    <w:rsid w:val="0051508D"/>
    <w:rsid w:val="00515243"/>
    <w:rsid w:val="00515411"/>
    <w:rsid w:val="005163D0"/>
    <w:rsid w:val="00516C6B"/>
    <w:rsid w:val="00517044"/>
    <w:rsid w:val="0051740B"/>
    <w:rsid w:val="0051755C"/>
    <w:rsid w:val="005176EE"/>
    <w:rsid w:val="00520056"/>
    <w:rsid w:val="005209DB"/>
    <w:rsid w:val="00520A86"/>
    <w:rsid w:val="00521152"/>
    <w:rsid w:val="00521929"/>
    <w:rsid w:val="00521C05"/>
    <w:rsid w:val="00521F74"/>
    <w:rsid w:val="00522A4E"/>
    <w:rsid w:val="005233CD"/>
    <w:rsid w:val="005235E4"/>
    <w:rsid w:val="0052362E"/>
    <w:rsid w:val="00523826"/>
    <w:rsid w:val="00523F70"/>
    <w:rsid w:val="00523FD7"/>
    <w:rsid w:val="0052414A"/>
    <w:rsid w:val="00524A8C"/>
    <w:rsid w:val="00524FEC"/>
    <w:rsid w:val="005255F0"/>
    <w:rsid w:val="005262C6"/>
    <w:rsid w:val="005264AB"/>
    <w:rsid w:val="0052680F"/>
    <w:rsid w:val="00526F8F"/>
    <w:rsid w:val="0052716D"/>
    <w:rsid w:val="00527573"/>
    <w:rsid w:val="005279BE"/>
    <w:rsid w:val="00530528"/>
    <w:rsid w:val="00531109"/>
    <w:rsid w:val="005311EE"/>
    <w:rsid w:val="00531B45"/>
    <w:rsid w:val="005324FA"/>
    <w:rsid w:val="0053255C"/>
    <w:rsid w:val="00532884"/>
    <w:rsid w:val="00532C50"/>
    <w:rsid w:val="005330F5"/>
    <w:rsid w:val="005335F2"/>
    <w:rsid w:val="00533AB8"/>
    <w:rsid w:val="00533B1C"/>
    <w:rsid w:val="00533D5A"/>
    <w:rsid w:val="00533D9F"/>
    <w:rsid w:val="005340A4"/>
    <w:rsid w:val="005345E2"/>
    <w:rsid w:val="00534ECE"/>
    <w:rsid w:val="005355F9"/>
    <w:rsid w:val="00535F37"/>
    <w:rsid w:val="00535F48"/>
    <w:rsid w:val="005367A1"/>
    <w:rsid w:val="00536EB4"/>
    <w:rsid w:val="005370FE"/>
    <w:rsid w:val="005378DA"/>
    <w:rsid w:val="005379C4"/>
    <w:rsid w:val="00537B70"/>
    <w:rsid w:val="005402E4"/>
    <w:rsid w:val="0054033D"/>
    <w:rsid w:val="00540847"/>
    <w:rsid w:val="005409AD"/>
    <w:rsid w:val="00540A28"/>
    <w:rsid w:val="00540E71"/>
    <w:rsid w:val="00540F8E"/>
    <w:rsid w:val="0054127C"/>
    <w:rsid w:val="005412A4"/>
    <w:rsid w:val="005416D2"/>
    <w:rsid w:val="00541891"/>
    <w:rsid w:val="00541C3E"/>
    <w:rsid w:val="00541DFF"/>
    <w:rsid w:val="0054242F"/>
    <w:rsid w:val="00542538"/>
    <w:rsid w:val="005430CD"/>
    <w:rsid w:val="005436AA"/>
    <w:rsid w:val="005436AE"/>
    <w:rsid w:val="0054437D"/>
    <w:rsid w:val="005448EA"/>
    <w:rsid w:val="00544AEB"/>
    <w:rsid w:val="00545616"/>
    <w:rsid w:val="005464AA"/>
    <w:rsid w:val="00546608"/>
    <w:rsid w:val="00546735"/>
    <w:rsid w:val="0054741B"/>
    <w:rsid w:val="005474C8"/>
    <w:rsid w:val="005476D8"/>
    <w:rsid w:val="00547739"/>
    <w:rsid w:val="00547E15"/>
    <w:rsid w:val="00550016"/>
    <w:rsid w:val="00550820"/>
    <w:rsid w:val="00551166"/>
    <w:rsid w:val="00551A8A"/>
    <w:rsid w:val="005524FF"/>
    <w:rsid w:val="00552FBD"/>
    <w:rsid w:val="005531F5"/>
    <w:rsid w:val="00554057"/>
    <w:rsid w:val="00554924"/>
    <w:rsid w:val="005549B8"/>
    <w:rsid w:val="00555062"/>
    <w:rsid w:val="005556A1"/>
    <w:rsid w:val="00555E20"/>
    <w:rsid w:val="00556333"/>
    <w:rsid w:val="00556729"/>
    <w:rsid w:val="00556C1D"/>
    <w:rsid w:val="00556D16"/>
    <w:rsid w:val="00556E02"/>
    <w:rsid w:val="0055700C"/>
    <w:rsid w:val="005577DD"/>
    <w:rsid w:val="00557928"/>
    <w:rsid w:val="00557F05"/>
    <w:rsid w:val="00557F30"/>
    <w:rsid w:val="00560056"/>
    <w:rsid w:val="005603BD"/>
    <w:rsid w:val="00560B82"/>
    <w:rsid w:val="00560BD4"/>
    <w:rsid w:val="0056108E"/>
    <w:rsid w:val="005619EE"/>
    <w:rsid w:val="00561FAB"/>
    <w:rsid w:val="0056212D"/>
    <w:rsid w:val="00562324"/>
    <w:rsid w:val="0056232A"/>
    <w:rsid w:val="005623FF"/>
    <w:rsid w:val="0056250B"/>
    <w:rsid w:val="005627AB"/>
    <w:rsid w:val="00562839"/>
    <w:rsid w:val="00563278"/>
    <w:rsid w:val="00563422"/>
    <w:rsid w:val="005635D3"/>
    <w:rsid w:val="00563F5E"/>
    <w:rsid w:val="0056405C"/>
    <w:rsid w:val="00564081"/>
    <w:rsid w:val="00564528"/>
    <w:rsid w:val="00564885"/>
    <w:rsid w:val="0056526C"/>
    <w:rsid w:val="005653A9"/>
    <w:rsid w:val="005657D4"/>
    <w:rsid w:val="005659BE"/>
    <w:rsid w:val="00565A5B"/>
    <w:rsid w:val="00565AF2"/>
    <w:rsid w:val="0056603D"/>
    <w:rsid w:val="00566091"/>
    <w:rsid w:val="00566DF9"/>
    <w:rsid w:val="00566E34"/>
    <w:rsid w:val="00566FBC"/>
    <w:rsid w:val="0056731C"/>
    <w:rsid w:val="0056750D"/>
    <w:rsid w:val="0056758F"/>
    <w:rsid w:val="0056797D"/>
    <w:rsid w:val="005702BF"/>
    <w:rsid w:val="0057038E"/>
    <w:rsid w:val="00570638"/>
    <w:rsid w:val="00570762"/>
    <w:rsid w:val="00570F55"/>
    <w:rsid w:val="00571F3F"/>
    <w:rsid w:val="00571F79"/>
    <w:rsid w:val="005722E1"/>
    <w:rsid w:val="00572744"/>
    <w:rsid w:val="00572754"/>
    <w:rsid w:val="0057282C"/>
    <w:rsid w:val="00572AA2"/>
    <w:rsid w:val="00572B8E"/>
    <w:rsid w:val="00573130"/>
    <w:rsid w:val="005738BB"/>
    <w:rsid w:val="00573C17"/>
    <w:rsid w:val="00573E03"/>
    <w:rsid w:val="00573E3B"/>
    <w:rsid w:val="00574673"/>
    <w:rsid w:val="00574D91"/>
    <w:rsid w:val="00575717"/>
    <w:rsid w:val="0057579C"/>
    <w:rsid w:val="005759F3"/>
    <w:rsid w:val="00575A6B"/>
    <w:rsid w:val="00575F02"/>
    <w:rsid w:val="00576132"/>
    <w:rsid w:val="00576F19"/>
    <w:rsid w:val="00577949"/>
    <w:rsid w:val="00577FE8"/>
    <w:rsid w:val="00581178"/>
    <w:rsid w:val="0058192D"/>
    <w:rsid w:val="00582AA7"/>
    <w:rsid w:val="00582AFE"/>
    <w:rsid w:val="00582EEA"/>
    <w:rsid w:val="00582F09"/>
    <w:rsid w:val="0058341F"/>
    <w:rsid w:val="005839E7"/>
    <w:rsid w:val="00583C06"/>
    <w:rsid w:val="0058416E"/>
    <w:rsid w:val="00584454"/>
    <w:rsid w:val="005844E5"/>
    <w:rsid w:val="005857A1"/>
    <w:rsid w:val="005859C5"/>
    <w:rsid w:val="00585B3A"/>
    <w:rsid w:val="00586337"/>
    <w:rsid w:val="0058678C"/>
    <w:rsid w:val="00586CF6"/>
    <w:rsid w:val="00587C48"/>
    <w:rsid w:val="00587F88"/>
    <w:rsid w:val="0059036F"/>
    <w:rsid w:val="00590F3A"/>
    <w:rsid w:val="005912C0"/>
    <w:rsid w:val="00591432"/>
    <w:rsid w:val="005914AB"/>
    <w:rsid w:val="00591816"/>
    <w:rsid w:val="0059193B"/>
    <w:rsid w:val="00591DD4"/>
    <w:rsid w:val="00592405"/>
    <w:rsid w:val="0059260D"/>
    <w:rsid w:val="00592716"/>
    <w:rsid w:val="00593FC9"/>
    <w:rsid w:val="00594281"/>
    <w:rsid w:val="00594D62"/>
    <w:rsid w:val="00594DA0"/>
    <w:rsid w:val="00595641"/>
    <w:rsid w:val="00595C82"/>
    <w:rsid w:val="00595E66"/>
    <w:rsid w:val="00595EC9"/>
    <w:rsid w:val="00596099"/>
    <w:rsid w:val="005962A6"/>
    <w:rsid w:val="00596A78"/>
    <w:rsid w:val="00597A20"/>
    <w:rsid w:val="005A0171"/>
    <w:rsid w:val="005A01DB"/>
    <w:rsid w:val="005A05B2"/>
    <w:rsid w:val="005A070B"/>
    <w:rsid w:val="005A0937"/>
    <w:rsid w:val="005A10D6"/>
    <w:rsid w:val="005A1233"/>
    <w:rsid w:val="005A1844"/>
    <w:rsid w:val="005A19E6"/>
    <w:rsid w:val="005A1DBF"/>
    <w:rsid w:val="005A227E"/>
    <w:rsid w:val="005A27EB"/>
    <w:rsid w:val="005A2B9E"/>
    <w:rsid w:val="005A2D5C"/>
    <w:rsid w:val="005A30EA"/>
    <w:rsid w:val="005A3292"/>
    <w:rsid w:val="005A39FC"/>
    <w:rsid w:val="005A3F94"/>
    <w:rsid w:val="005A412B"/>
    <w:rsid w:val="005A4538"/>
    <w:rsid w:val="005A48BD"/>
    <w:rsid w:val="005A4BB4"/>
    <w:rsid w:val="005A4BE4"/>
    <w:rsid w:val="005A4CAA"/>
    <w:rsid w:val="005A520D"/>
    <w:rsid w:val="005A6048"/>
    <w:rsid w:val="005A6B62"/>
    <w:rsid w:val="005A6FA4"/>
    <w:rsid w:val="005B07DF"/>
    <w:rsid w:val="005B09B8"/>
    <w:rsid w:val="005B19DE"/>
    <w:rsid w:val="005B1D36"/>
    <w:rsid w:val="005B2648"/>
    <w:rsid w:val="005B2897"/>
    <w:rsid w:val="005B3323"/>
    <w:rsid w:val="005B3894"/>
    <w:rsid w:val="005B38DF"/>
    <w:rsid w:val="005B443A"/>
    <w:rsid w:val="005B47F8"/>
    <w:rsid w:val="005B4859"/>
    <w:rsid w:val="005B48AE"/>
    <w:rsid w:val="005B5088"/>
    <w:rsid w:val="005B5747"/>
    <w:rsid w:val="005B5839"/>
    <w:rsid w:val="005B58F0"/>
    <w:rsid w:val="005B5929"/>
    <w:rsid w:val="005B63D0"/>
    <w:rsid w:val="005B6698"/>
    <w:rsid w:val="005B6928"/>
    <w:rsid w:val="005B6CFF"/>
    <w:rsid w:val="005B73D7"/>
    <w:rsid w:val="005B767C"/>
    <w:rsid w:val="005B787C"/>
    <w:rsid w:val="005B7C06"/>
    <w:rsid w:val="005C0851"/>
    <w:rsid w:val="005C08EC"/>
    <w:rsid w:val="005C1E77"/>
    <w:rsid w:val="005C227B"/>
    <w:rsid w:val="005C29BB"/>
    <w:rsid w:val="005C3E8E"/>
    <w:rsid w:val="005C441B"/>
    <w:rsid w:val="005C44AE"/>
    <w:rsid w:val="005C5185"/>
    <w:rsid w:val="005C5345"/>
    <w:rsid w:val="005C53AD"/>
    <w:rsid w:val="005C5811"/>
    <w:rsid w:val="005C5838"/>
    <w:rsid w:val="005C5B21"/>
    <w:rsid w:val="005C5BD2"/>
    <w:rsid w:val="005C5FF1"/>
    <w:rsid w:val="005C683F"/>
    <w:rsid w:val="005C6895"/>
    <w:rsid w:val="005C7015"/>
    <w:rsid w:val="005C7526"/>
    <w:rsid w:val="005C771D"/>
    <w:rsid w:val="005C7ABB"/>
    <w:rsid w:val="005C7B27"/>
    <w:rsid w:val="005D01D5"/>
    <w:rsid w:val="005D0326"/>
    <w:rsid w:val="005D08A6"/>
    <w:rsid w:val="005D0DA0"/>
    <w:rsid w:val="005D0DB6"/>
    <w:rsid w:val="005D101E"/>
    <w:rsid w:val="005D11B7"/>
    <w:rsid w:val="005D1B24"/>
    <w:rsid w:val="005D1BEE"/>
    <w:rsid w:val="005D2005"/>
    <w:rsid w:val="005D226B"/>
    <w:rsid w:val="005D2B35"/>
    <w:rsid w:val="005D34E3"/>
    <w:rsid w:val="005D3E5A"/>
    <w:rsid w:val="005D40D6"/>
    <w:rsid w:val="005D431A"/>
    <w:rsid w:val="005D4369"/>
    <w:rsid w:val="005D4490"/>
    <w:rsid w:val="005D48AD"/>
    <w:rsid w:val="005D4DBA"/>
    <w:rsid w:val="005D5259"/>
    <w:rsid w:val="005D5B6D"/>
    <w:rsid w:val="005D5C5E"/>
    <w:rsid w:val="005D5E7C"/>
    <w:rsid w:val="005D6C7A"/>
    <w:rsid w:val="005D6F95"/>
    <w:rsid w:val="005D708D"/>
    <w:rsid w:val="005D7211"/>
    <w:rsid w:val="005D74E0"/>
    <w:rsid w:val="005D751D"/>
    <w:rsid w:val="005D7BBC"/>
    <w:rsid w:val="005D7CD4"/>
    <w:rsid w:val="005D7F5F"/>
    <w:rsid w:val="005D7FAD"/>
    <w:rsid w:val="005E0659"/>
    <w:rsid w:val="005E0D01"/>
    <w:rsid w:val="005E14C8"/>
    <w:rsid w:val="005E1C69"/>
    <w:rsid w:val="005E22D9"/>
    <w:rsid w:val="005E2384"/>
    <w:rsid w:val="005E28C8"/>
    <w:rsid w:val="005E2C64"/>
    <w:rsid w:val="005E3440"/>
    <w:rsid w:val="005E34FB"/>
    <w:rsid w:val="005E3DEC"/>
    <w:rsid w:val="005E40E6"/>
    <w:rsid w:val="005E41D2"/>
    <w:rsid w:val="005E432D"/>
    <w:rsid w:val="005E4342"/>
    <w:rsid w:val="005E4452"/>
    <w:rsid w:val="005E44E4"/>
    <w:rsid w:val="005E4907"/>
    <w:rsid w:val="005E4ACF"/>
    <w:rsid w:val="005E4AE6"/>
    <w:rsid w:val="005E5CE6"/>
    <w:rsid w:val="005E6234"/>
    <w:rsid w:val="005E65FC"/>
    <w:rsid w:val="005E6A0D"/>
    <w:rsid w:val="005E6A5B"/>
    <w:rsid w:val="005E6BDC"/>
    <w:rsid w:val="005E76D1"/>
    <w:rsid w:val="005E7820"/>
    <w:rsid w:val="005E7979"/>
    <w:rsid w:val="005F004B"/>
    <w:rsid w:val="005F01CF"/>
    <w:rsid w:val="005F0401"/>
    <w:rsid w:val="005F065F"/>
    <w:rsid w:val="005F0668"/>
    <w:rsid w:val="005F072E"/>
    <w:rsid w:val="005F09BE"/>
    <w:rsid w:val="005F15FE"/>
    <w:rsid w:val="005F16C2"/>
    <w:rsid w:val="005F16DE"/>
    <w:rsid w:val="005F18FE"/>
    <w:rsid w:val="005F23E9"/>
    <w:rsid w:val="005F2703"/>
    <w:rsid w:val="005F291C"/>
    <w:rsid w:val="005F2C97"/>
    <w:rsid w:val="005F2E96"/>
    <w:rsid w:val="005F32B9"/>
    <w:rsid w:val="005F33A1"/>
    <w:rsid w:val="005F3751"/>
    <w:rsid w:val="005F46FB"/>
    <w:rsid w:val="005F475F"/>
    <w:rsid w:val="005F488F"/>
    <w:rsid w:val="005F489A"/>
    <w:rsid w:val="005F4920"/>
    <w:rsid w:val="005F4B29"/>
    <w:rsid w:val="005F5086"/>
    <w:rsid w:val="005F5697"/>
    <w:rsid w:val="005F5A9B"/>
    <w:rsid w:val="005F6003"/>
    <w:rsid w:val="005F6055"/>
    <w:rsid w:val="005F6253"/>
    <w:rsid w:val="005F656E"/>
    <w:rsid w:val="005F6F85"/>
    <w:rsid w:val="005F72CE"/>
    <w:rsid w:val="005F7558"/>
    <w:rsid w:val="005F7584"/>
    <w:rsid w:val="005F770F"/>
    <w:rsid w:val="005F7A42"/>
    <w:rsid w:val="006002E5"/>
    <w:rsid w:val="00600330"/>
    <w:rsid w:val="00600756"/>
    <w:rsid w:val="0060118F"/>
    <w:rsid w:val="00601230"/>
    <w:rsid w:val="00601321"/>
    <w:rsid w:val="006014C9"/>
    <w:rsid w:val="00601526"/>
    <w:rsid w:val="00601D9D"/>
    <w:rsid w:val="00601E4F"/>
    <w:rsid w:val="00601EC6"/>
    <w:rsid w:val="00601F2F"/>
    <w:rsid w:val="006021DF"/>
    <w:rsid w:val="00602FB0"/>
    <w:rsid w:val="006033BB"/>
    <w:rsid w:val="006038F7"/>
    <w:rsid w:val="006039A3"/>
    <w:rsid w:val="00603C20"/>
    <w:rsid w:val="00603D73"/>
    <w:rsid w:val="0060436D"/>
    <w:rsid w:val="006046C8"/>
    <w:rsid w:val="00604747"/>
    <w:rsid w:val="00604BFB"/>
    <w:rsid w:val="006075E1"/>
    <w:rsid w:val="00607A96"/>
    <w:rsid w:val="00610070"/>
    <w:rsid w:val="006101B4"/>
    <w:rsid w:val="00610420"/>
    <w:rsid w:val="00610751"/>
    <w:rsid w:val="00610A11"/>
    <w:rsid w:val="00610DF1"/>
    <w:rsid w:val="0061103F"/>
    <w:rsid w:val="00611374"/>
    <w:rsid w:val="006116EC"/>
    <w:rsid w:val="00611722"/>
    <w:rsid w:val="0061173F"/>
    <w:rsid w:val="00611870"/>
    <w:rsid w:val="00611E89"/>
    <w:rsid w:val="0061233F"/>
    <w:rsid w:val="00612792"/>
    <w:rsid w:val="00612A58"/>
    <w:rsid w:val="00613015"/>
    <w:rsid w:val="00613F6B"/>
    <w:rsid w:val="0061428C"/>
    <w:rsid w:val="00614A18"/>
    <w:rsid w:val="006152EA"/>
    <w:rsid w:val="00615483"/>
    <w:rsid w:val="00615C25"/>
    <w:rsid w:val="006169CD"/>
    <w:rsid w:val="00617230"/>
    <w:rsid w:val="006175C7"/>
    <w:rsid w:val="00617A2B"/>
    <w:rsid w:val="00617B57"/>
    <w:rsid w:val="006200B6"/>
    <w:rsid w:val="00620180"/>
    <w:rsid w:val="0062040F"/>
    <w:rsid w:val="00620BF7"/>
    <w:rsid w:val="006214A6"/>
    <w:rsid w:val="006216AC"/>
    <w:rsid w:val="00621ED1"/>
    <w:rsid w:val="00622315"/>
    <w:rsid w:val="00622333"/>
    <w:rsid w:val="0062240D"/>
    <w:rsid w:val="00622476"/>
    <w:rsid w:val="0062259E"/>
    <w:rsid w:val="00622643"/>
    <w:rsid w:val="00622B9F"/>
    <w:rsid w:val="00622BE9"/>
    <w:rsid w:val="00623812"/>
    <w:rsid w:val="00623A7C"/>
    <w:rsid w:val="00623A7D"/>
    <w:rsid w:val="00623D91"/>
    <w:rsid w:val="00623F24"/>
    <w:rsid w:val="00624431"/>
    <w:rsid w:val="00624D03"/>
    <w:rsid w:val="0062512F"/>
    <w:rsid w:val="006259FB"/>
    <w:rsid w:val="00625C99"/>
    <w:rsid w:val="006269A4"/>
    <w:rsid w:val="00626A7C"/>
    <w:rsid w:val="00626E09"/>
    <w:rsid w:val="00630922"/>
    <w:rsid w:val="0063096B"/>
    <w:rsid w:val="00630C73"/>
    <w:rsid w:val="0063118C"/>
    <w:rsid w:val="0063150B"/>
    <w:rsid w:val="00631525"/>
    <w:rsid w:val="00631EE2"/>
    <w:rsid w:val="0063210E"/>
    <w:rsid w:val="006326D9"/>
    <w:rsid w:val="006328E6"/>
    <w:rsid w:val="00632C92"/>
    <w:rsid w:val="00632F38"/>
    <w:rsid w:val="0063329C"/>
    <w:rsid w:val="00633650"/>
    <w:rsid w:val="00633BF3"/>
    <w:rsid w:val="00633E4D"/>
    <w:rsid w:val="00634225"/>
    <w:rsid w:val="0063428A"/>
    <w:rsid w:val="006349CB"/>
    <w:rsid w:val="00634D6B"/>
    <w:rsid w:val="00634DBB"/>
    <w:rsid w:val="0063559B"/>
    <w:rsid w:val="00635BEF"/>
    <w:rsid w:val="00635CEF"/>
    <w:rsid w:val="00635D21"/>
    <w:rsid w:val="00636516"/>
    <w:rsid w:val="0063652F"/>
    <w:rsid w:val="0063667C"/>
    <w:rsid w:val="00637410"/>
    <w:rsid w:val="00637488"/>
    <w:rsid w:val="006379C7"/>
    <w:rsid w:val="00637C30"/>
    <w:rsid w:val="00640EC9"/>
    <w:rsid w:val="0064115B"/>
    <w:rsid w:val="0064128B"/>
    <w:rsid w:val="006415A6"/>
    <w:rsid w:val="00641C33"/>
    <w:rsid w:val="00641F29"/>
    <w:rsid w:val="00642260"/>
    <w:rsid w:val="006427D5"/>
    <w:rsid w:val="00642FBC"/>
    <w:rsid w:val="00643119"/>
    <w:rsid w:val="006437F5"/>
    <w:rsid w:val="00643C00"/>
    <w:rsid w:val="006441E9"/>
    <w:rsid w:val="0064460B"/>
    <w:rsid w:val="006446D6"/>
    <w:rsid w:val="00644B7A"/>
    <w:rsid w:val="006451EE"/>
    <w:rsid w:val="0064579B"/>
    <w:rsid w:val="00645D88"/>
    <w:rsid w:val="00645DC0"/>
    <w:rsid w:val="00646020"/>
    <w:rsid w:val="00646497"/>
    <w:rsid w:val="00646FD2"/>
    <w:rsid w:val="006472D4"/>
    <w:rsid w:val="0064797C"/>
    <w:rsid w:val="00647D21"/>
    <w:rsid w:val="00647FE2"/>
    <w:rsid w:val="00650450"/>
    <w:rsid w:val="00650607"/>
    <w:rsid w:val="00650C2C"/>
    <w:rsid w:val="0065117B"/>
    <w:rsid w:val="006516DC"/>
    <w:rsid w:val="00651B35"/>
    <w:rsid w:val="00651BDB"/>
    <w:rsid w:val="00651CA7"/>
    <w:rsid w:val="00652308"/>
    <w:rsid w:val="0065240F"/>
    <w:rsid w:val="00652574"/>
    <w:rsid w:val="00652BE7"/>
    <w:rsid w:val="00653929"/>
    <w:rsid w:val="00653B2E"/>
    <w:rsid w:val="00653BD2"/>
    <w:rsid w:val="00654185"/>
    <w:rsid w:val="0065468A"/>
    <w:rsid w:val="006546EF"/>
    <w:rsid w:val="00654BC7"/>
    <w:rsid w:val="006550B9"/>
    <w:rsid w:val="00655A50"/>
    <w:rsid w:val="00655D85"/>
    <w:rsid w:val="00655E75"/>
    <w:rsid w:val="00655F79"/>
    <w:rsid w:val="00656011"/>
    <w:rsid w:val="0065605A"/>
    <w:rsid w:val="00656FA0"/>
    <w:rsid w:val="00657A8A"/>
    <w:rsid w:val="00657F43"/>
    <w:rsid w:val="00660270"/>
    <w:rsid w:val="00660832"/>
    <w:rsid w:val="00660B1E"/>
    <w:rsid w:val="00660DAA"/>
    <w:rsid w:val="00661139"/>
    <w:rsid w:val="0066159F"/>
    <w:rsid w:val="0066161F"/>
    <w:rsid w:val="00661646"/>
    <w:rsid w:val="0066182E"/>
    <w:rsid w:val="006619FE"/>
    <w:rsid w:val="00661AB1"/>
    <w:rsid w:val="00661C27"/>
    <w:rsid w:val="0066239A"/>
    <w:rsid w:val="0066306C"/>
    <w:rsid w:val="00663146"/>
    <w:rsid w:val="00663235"/>
    <w:rsid w:val="00663576"/>
    <w:rsid w:val="006637D5"/>
    <w:rsid w:val="00664898"/>
    <w:rsid w:val="00664ABD"/>
    <w:rsid w:val="00664D28"/>
    <w:rsid w:val="00664E65"/>
    <w:rsid w:val="0066515C"/>
    <w:rsid w:val="00665A04"/>
    <w:rsid w:val="00665B26"/>
    <w:rsid w:val="00665C29"/>
    <w:rsid w:val="00665DE1"/>
    <w:rsid w:val="006663FD"/>
    <w:rsid w:val="0066683F"/>
    <w:rsid w:val="00666C1C"/>
    <w:rsid w:val="00666E8A"/>
    <w:rsid w:val="0066739E"/>
    <w:rsid w:val="0066779B"/>
    <w:rsid w:val="00670535"/>
    <w:rsid w:val="0067059D"/>
    <w:rsid w:val="00670C72"/>
    <w:rsid w:val="00670E9A"/>
    <w:rsid w:val="00671391"/>
    <w:rsid w:val="006713E8"/>
    <w:rsid w:val="006715BC"/>
    <w:rsid w:val="00671702"/>
    <w:rsid w:val="00671981"/>
    <w:rsid w:val="00671A2D"/>
    <w:rsid w:val="00671F5E"/>
    <w:rsid w:val="006727A8"/>
    <w:rsid w:val="0067310A"/>
    <w:rsid w:val="00673A41"/>
    <w:rsid w:val="00673DD7"/>
    <w:rsid w:val="00673F07"/>
    <w:rsid w:val="00674F0E"/>
    <w:rsid w:val="0067510E"/>
    <w:rsid w:val="006753F1"/>
    <w:rsid w:val="006755DC"/>
    <w:rsid w:val="00675709"/>
    <w:rsid w:val="006757CD"/>
    <w:rsid w:val="00675C99"/>
    <w:rsid w:val="00676834"/>
    <w:rsid w:val="006771A4"/>
    <w:rsid w:val="006774F9"/>
    <w:rsid w:val="00677BBF"/>
    <w:rsid w:val="00677D01"/>
    <w:rsid w:val="00680232"/>
    <w:rsid w:val="00680A2C"/>
    <w:rsid w:val="00680A88"/>
    <w:rsid w:val="00680D65"/>
    <w:rsid w:val="006810D8"/>
    <w:rsid w:val="00681BA1"/>
    <w:rsid w:val="00682450"/>
    <w:rsid w:val="00682763"/>
    <w:rsid w:val="00682E8A"/>
    <w:rsid w:val="006833FF"/>
    <w:rsid w:val="006836A6"/>
    <w:rsid w:val="00683C42"/>
    <w:rsid w:val="00683E51"/>
    <w:rsid w:val="00683F72"/>
    <w:rsid w:val="00683FF6"/>
    <w:rsid w:val="006840F1"/>
    <w:rsid w:val="0068415B"/>
    <w:rsid w:val="00684B09"/>
    <w:rsid w:val="00684E32"/>
    <w:rsid w:val="006851F0"/>
    <w:rsid w:val="0068552D"/>
    <w:rsid w:val="00685554"/>
    <w:rsid w:val="00685E78"/>
    <w:rsid w:val="0068621F"/>
    <w:rsid w:val="00687422"/>
    <w:rsid w:val="006874DF"/>
    <w:rsid w:val="00687740"/>
    <w:rsid w:val="00690141"/>
    <w:rsid w:val="00690542"/>
    <w:rsid w:val="006906B3"/>
    <w:rsid w:val="00691B0B"/>
    <w:rsid w:val="00691DC2"/>
    <w:rsid w:val="00692338"/>
    <w:rsid w:val="00692402"/>
    <w:rsid w:val="0069261D"/>
    <w:rsid w:val="00692C51"/>
    <w:rsid w:val="00693579"/>
    <w:rsid w:val="00693901"/>
    <w:rsid w:val="006942E1"/>
    <w:rsid w:val="00694843"/>
    <w:rsid w:val="0069493E"/>
    <w:rsid w:val="006958EC"/>
    <w:rsid w:val="00695B51"/>
    <w:rsid w:val="006961C0"/>
    <w:rsid w:val="0069652F"/>
    <w:rsid w:val="006973FA"/>
    <w:rsid w:val="006A03DB"/>
    <w:rsid w:val="006A0830"/>
    <w:rsid w:val="006A14C3"/>
    <w:rsid w:val="006A1F8E"/>
    <w:rsid w:val="006A2176"/>
    <w:rsid w:val="006A2A66"/>
    <w:rsid w:val="006A2BA8"/>
    <w:rsid w:val="006A2F90"/>
    <w:rsid w:val="006A3385"/>
    <w:rsid w:val="006A3B39"/>
    <w:rsid w:val="006A4A65"/>
    <w:rsid w:val="006A4C12"/>
    <w:rsid w:val="006A4C25"/>
    <w:rsid w:val="006A4F97"/>
    <w:rsid w:val="006A56FD"/>
    <w:rsid w:val="006A5700"/>
    <w:rsid w:val="006A5855"/>
    <w:rsid w:val="006A5944"/>
    <w:rsid w:val="006A5BB3"/>
    <w:rsid w:val="006A5E67"/>
    <w:rsid w:val="006A5F1E"/>
    <w:rsid w:val="006A6374"/>
    <w:rsid w:val="006A63C9"/>
    <w:rsid w:val="006A63F7"/>
    <w:rsid w:val="006A6A68"/>
    <w:rsid w:val="006A6FFE"/>
    <w:rsid w:val="006A7241"/>
    <w:rsid w:val="006A761C"/>
    <w:rsid w:val="006A793A"/>
    <w:rsid w:val="006A7D95"/>
    <w:rsid w:val="006B0156"/>
    <w:rsid w:val="006B031E"/>
    <w:rsid w:val="006B05EF"/>
    <w:rsid w:val="006B06DB"/>
    <w:rsid w:val="006B1073"/>
    <w:rsid w:val="006B13CC"/>
    <w:rsid w:val="006B16C5"/>
    <w:rsid w:val="006B1D5D"/>
    <w:rsid w:val="006B1F08"/>
    <w:rsid w:val="006B1F54"/>
    <w:rsid w:val="006B2FFC"/>
    <w:rsid w:val="006B30F8"/>
    <w:rsid w:val="006B31FD"/>
    <w:rsid w:val="006B3828"/>
    <w:rsid w:val="006B3B3A"/>
    <w:rsid w:val="006B3B77"/>
    <w:rsid w:val="006B40A1"/>
    <w:rsid w:val="006B4230"/>
    <w:rsid w:val="006B4364"/>
    <w:rsid w:val="006B5702"/>
    <w:rsid w:val="006B57A9"/>
    <w:rsid w:val="006B62F2"/>
    <w:rsid w:val="006B68F7"/>
    <w:rsid w:val="006B6934"/>
    <w:rsid w:val="006B6D3A"/>
    <w:rsid w:val="006B7338"/>
    <w:rsid w:val="006B793A"/>
    <w:rsid w:val="006B7BD4"/>
    <w:rsid w:val="006C0775"/>
    <w:rsid w:val="006C0808"/>
    <w:rsid w:val="006C0961"/>
    <w:rsid w:val="006C11AC"/>
    <w:rsid w:val="006C231B"/>
    <w:rsid w:val="006C25C7"/>
    <w:rsid w:val="006C26D4"/>
    <w:rsid w:val="006C2D0C"/>
    <w:rsid w:val="006C2EA0"/>
    <w:rsid w:val="006C3A9B"/>
    <w:rsid w:val="006C3B2C"/>
    <w:rsid w:val="006C4677"/>
    <w:rsid w:val="006C51A2"/>
    <w:rsid w:val="006C5529"/>
    <w:rsid w:val="006C5789"/>
    <w:rsid w:val="006C57EC"/>
    <w:rsid w:val="006C590B"/>
    <w:rsid w:val="006C5BDD"/>
    <w:rsid w:val="006C65E2"/>
    <w:rsid w:val="006C65EE"/>
    <w:rsid w:val="006C66ED"/>
    <w:rsid w:val="006C67CA"/>
    <w:rsid w:val="006C6896"/>
    <w:rsid w:val="006C6C26"/>
    <w:rsid w:val="006C6F1A"/>
    <w:rsid w:val="006C76BA"/>
    <w:rsid w:val="006C76D8"/>
    <w:rsid w:val="006C7CBB"/>
    <w:rsid w:val="006C7F2D"/>
    <w:rsid w:val="006D061C"/>
    <w:rsid w:val="006D0BDC"/>
    <w:rsid w:val="006D121E"/>
    <w:rsid w:val="006D126E"/>
    <w:rsid w:val="006D181B"/>
    <w:rsid w:val="006D2A84"/>
    <w:rsid w:val="006D3D1D"/>
    <w:rsid w:val="006D4195"/>
    <w:rsid w:val="006D4222"/>
    <w:rsid w:val="006D4298"/>
    <w:rsid w:val="006D4693"/>
    <w:rsid w:val="006D4990"/>
    <w:rsid w:val="006D50AB"/>
    <w:rsid w:val="006D59B8"/>
    <w:rsid w:val="006D5A26"/>
    <w:rsid w:val="006D5DA9"/>
    <w:rsid w:val="006D6376"/>
    <w:rsid w:val="006D63CC"/>
    <w:rsid w:val="006D66D2"/>
    <w:rsid w:val="006D693E"/>
    <w:rsid w:val="006D6A46"/>
    <w:rsid w:val="006D7FFE"/>
    <w:rsid w:val="006E13F4"/>
    <w:rsid w:val="006E1407"/>
    <w:rsid w:val="006E1CCE"/>
    <w:rsid w:val="006E2336"/>
    <w:rsid w:val="006E2605"/>
    <w:rsid w:val="006E2FB5"/>
    <w:rsid w:val="006E3539"/>
    <w:rsid w:val="006E3820"/>
    <w:rsid w:val="006E38E5"/>
    <w:rsid w:val="006E42C9"/>
    <w:rsid w:val="006E499A"/>
    <w:rsid w:val="006E4CDA"/>
    <w:rsid w:val="006E4E0C"/>
    <w:rsid w:val="006E4E57"/>
    <w:rsid w:val="006E5613"/>
    <w:rsid w:val="006E60AE"/>
    <w:rsid w:val="006E62D7"/>
    <w:rsid w:val="006E654A"/>
    <w:rsid w:val="006E66F9"/>
    <w:rsid w:val="006E6852"/>
    <w:rsid w:val="006E6E72"/>
    <w:rsid w:val="006E708C"/>
    <w:rsid w:val="006E7F17"/>
    <w:rsid w:val="006F02CF"/>
    <w:rsid w:val="006F030C"/>
    <w:rsid w:val="006F0DF1"/>
    <w:rsid w:val="006F147B"/>
    <w:rsid w:val="006F197B"/>
    <w:rsid w:val="006F19B5"/>
    <w:rsid w:val="006F1BFA"/>
    <w:rsid w:val="006F1E57"/>
    <w:rsid w:val="006F2180"/>
    <w:rsid w:val="006F2373"/>
    <w:rsid w:val="006F237E"/>
    <w:rsid w:val="006F269B"/>
    <w:rsid w:val="006F2941"/>
    <w:rsid w:val="006F2BD5"/>
    <w:rsid w:val="006F2D31"/>
    <w:rsid w:val="006F323A"/>
    <w:rsid w:val="006F32F2"/>
    <w:rsid w:val="006F3370"/>
    <w:rsid w:val="006F4029"/>
    <w:rsid w:val="006F462F"/>
    <w:rsid w:val="006F4746"/>
    <w:rsid w:val="006F4A87"/>
    <w:rsid w:val="006F4D09"/>
    <w:rsid w:val="006F4E52"/>
    <w:rsid w:val="006F58E1"/>
    <w:rsid w:val="006F5F41"/>
    <w:rsid w:val="006F65B9"/>
    <w:rsid w:val="006F68AB"/>
    <w:rsid w:val="006F729A"/>
    <w:rsid w:val="006F7309"/>
    <w:rsid w:val="006F7786"/>
    <w:rsid w:val="006F790C"/>
    <w:rsid w:val="006F7994"/>
    <w:rsid w:val="006F7B56"/>
    <w:rsid w:val="006F7C79"/>
    <w:rsid w:val="00700459"/>
    <w:rsid w:val="0070070B"/>
    <w:rsid w:val="00700791"/>
    <w:rsid w:val="00700EEF"/>
    <w:rsid w:val="00701203"/>
    <w:rsid w:val="007018C5"/>
    <w:rsid w:val="00701A18"/>
    <w:rsid w:val="00702154"/>
    <w:rsid w:val="00702D4A"/>
    <w:rsid w:val="0070367C"/>
    <w:rsid w:val="00703A48"/>
    <w:rsid w:val="00703B96"/>
    <w:rsid w:val="00703D58"/>
    <w:rsid w:val="00703E49"/>
    <w:rsid w:val="007046BC"/>
    <w:rsid w:val="007050FF"/>
    <w:rsid w:val="007051EE"/>
    <w:rsid w:val="00705230"/>
    <w:rsid w:val="00705793"/>
    <w:rsid w:val="00706230"/>
    <w:rsid w:val="007065EC"/>
    <w:rsid w:val="0070692C"/>
    <w:rsid w:val="00706A08"/>
    <w:rsid w:val="00706ACC"/>
    <w:rsid w:val="00706AEE"/>
    <w:rsid w:val="0070712B"/>
    <w:rsid w:val="00707C74"/>
    <w:rsid w:val="00707D60"/>
    <w:rsid w:val="007102F7"/>
    <w:rsid w:val="00710432"/>
    <w:rsid w:val="00710B1C"/>
    <w:rsid w:val="00710DF6"/>
    <w:rsid w:val="00710E60"/>
    <w:rsid w:val="007112BE"/>
    <w:rsid w:val="00711C05"/>
    <w:rsid w:val="00712611"/>
    <w:rsid w:val="007126F3"/>
    <w:rsid w:val="00712C31"/>
    <w:rsid w:val="007130F7"/>
    <w:rsid w:val="00713B54"/>
    <w:rsid w:val="00713C1B"/>
    <w:rsid w:val="00714026"/>
    <w:rsid w:val="0071428F"/>
    <w:rsid w:val="00714624"/>
    <w:rsid w:val="00714636"/>
    <w:rsid w:val="00714A7F"/>
    <w:rsid w:val="007154D7"/>
    <w:rsid w:val="00715B03"/>
    <w:rsid w:val="00716511"/>
    <w:rsid w:val="007168EA"/>
    <w:rsid w:val="00716982"/>
    <w:rsid w:val="00716B95"/>
    <w:rsid w:val="00716EC0"/>
    <w:rsid w:val="007175D6"/>
    <w:rsid w:val="00717BC5"/>
    <w:rsid w:val="0072103E"/>
    <w:rsid w:val="0072110F"/>
    <w:rsid w:val="007211FC"/>
    <w:rsid w:val="007217A6"/>
    <w:rsid w:val="00721FB0"/>
    <w:rsid w:val="00721FB6"/>
    <w:rsid w:val="00721FF8"/>
    <w:rsid w:val="00722487"/>
    <w:rsid w:val="00722A68"/>
    <w:rsid w:val="00722C18"/>
    <w:rsid w:val="00723478"/>
    <w:rsid w:val="007235DB"/>
    <w:rsid w:val="00723A10"/>
    <w:rsid w:val="00723B1F"/>
    <w:rsid w:val="00723F3C"/>
    <w:rsid w:val="007243B8"/>
    <w:rsid w:val="007246C9"/>
    <w:rsid w:val="00724B61"/>
    <w:rsid w:val="00724DE4"/>
    <w:rsid w:val="00724F96"/>
    <w:rsid w:val="0072501C"/>
    <w:rsid w:val="00725388"/>
    <w:rsid w:val="007253F0"/>
    <w:rsid w:val="00725ED6"/>
    <w:rsid w:val="007261B1"/>
    <w:rsid w:val="0072636E"/>
    <w:rsid w:val="00726562"/>
    <w:rsid w:val="00726BD6"/>
    <w:rsid w:val="00726EB3"/>
    <w:rsid w:val="0072760D"/>
    <w:rsid w:val="0072797D"/>
    <w:rsid w:val="007301FA"/>
    <w:rsid w:val="00730328"/>
    <w:rsid w:val="007308AF"/>
    <w:rsid w:val="00730AAA"/>
    <w:rsid w:val="00730C3C"/>
    <w:rsid w:val="00731509"/>
    <w:rsid w:val="00731C06"/>
    <w:rsid w:val="00731F94"/>
    <w:rsid w:val="007320F6"/>
    <w:rsid w:val="00732448"/>
    <w:rsid w:val="00732547"/>
    <w:rsid w:val="00732595"/>
    <w:rsid w:val="007328D1"/>
    <w:rsid w:val="00732B4E"/>
    <w:rsid w:val="00733071"/>
    <w:rsid w:val="007334B2"/>
    <w:rsid w:val="007334C8"/>
    <w:rsid w:val="00733560"/>
    <w:rsid w:val="0073356D"/>
    <w:rsid w:val="0073455C"/>
    <w:rsid w:val="007345DF"/>
    <w:rsid w:val="0073470C"/>
    <w:rsid w:val="0073475B"/>
    <w:rsid w:val="00734B86"/>
    <w:rsid w:val="007354EC"/>
    <w:rsid w:val="007355A7"/>
    <w:rsid w:val="007356E5"/>
    <w:rsid w:val="00735A18"/>
    <w:rsid w:val="00735B30"/>
    <w:rsid w:val="0073632C"/>
    <w:rsid w:val="007367AC"/>
    <w:rsid w:val="00736CA1"/>
    <w:rsid w:val="00736CA6"/>
    <w:rsid w:val="007370A9"/>
    <w:rsid w:val="007371D2"/>
    <w:rsid w:val="0073753A"/>
    <w:rsid w:val="0073760E"/>
    <w:rsid w:val="007379CF"/>
    <w:rsid w:val="00737B33"/>
    <w:rsid w:val="00740018"/>
    <w:rsid w:val="0074047C"/>
    <w:rsid w:val="007407E6"/>
    <w:rsid w:val="00740984"/>
    <w:rsid w:val="00741C13"/>
    <w:rsid w:val="00741FEC"/>
    <w:rsid w:val="0074255E"/>
    <w:rsid w:val="00742C03"/>
    <w:rsid w:val="00742F78"/>
    <w:rsid w:val="00744390"/>
    <w:rsid w:val="00744D22"/>
    <w:rsid w:val="0074529E"/>
    <w:rsid w:val="00746018"/>
    <w:rsid w:val="00746AFB"/>
    <w:rsid w:val="00747E38"/>
    <w:rsid w:val="00747EB3"/>
    <w:rsid w:val="007500EF"/>
    <w:rsid w:val="00750644"/>
    <w:rsid w:val="00750715"/>
    <w:rsid w:val="00750810"/>
    <w:rsid w:val="007508EC"/>
    <w:rsid w:val="00750AE3"/>
    <w:rsid w:val="00750CCE"/>
    <w:rsid w:val="00751A73"/>
    <w:rsid w:val="00751C4B"/>
    <w:rsid w:val="00751ED8"/>
    <w:rsid w:val="00752275"/>
    <w:rsid w:val="00752786"/>
    <w:rsid w:val="00752FEF"/>
    <w:rsid w:val="007530E7"/>
    <w:rsid w:val="00754145"/>
    <w:rsid w:val="00754A99"/>
    <w:rsid w:val="007557A4"/>
    <w:rsid w:val="00756BC7"/>
    <w:rsid w:val="00756CAC"/>
    <w:rsid w:val="00757DE9"/>
    <w:rsid w:val="00760419"/>
    <w:rsid w:val="00760466"/>
    <w:rsid w:val="007607A3"/>
    <w:rsid w:val="00760C46"/>
    <w:rsid w:val="00761640"/>
    <w:rsid w:val="00761A83"/>
    <w:rsid w:val="00762208"/>
    <w:rsid w:val="007622C9"/>
    <w:rsid w:val="007626E6"/>
    <w:rsid w:val="00762A49"/>
    <w:rsid w:val="00762ED3"/>
    <w:rsid w:val="00763667"/>
    <w:rsid w:val="00764070"/>
    <w:rsid w:val="007643C9"/>
    <w:rsid w:val="00764749"/>
    <w:rsid w:val="00764814"/>
    <w:rsid w:val="00764BC2"/>
    <w:rsid w:val="00764C3F"/>
    <w:rsid w:val="0076545B"/>
    <w:rsid w:val="007657CA"/>
    <w:rsid w:val="007658FD"/>
    <w:rsid w:val="00765A54"/>
    <w:rsid w:val="00765D30"/>
    <w:rsid w:val="007662FB"/>
    <w:rsid w:val="007667BB"/>
    <w:rsid w:val="00767B9A"/>
    <w:rsid w:val="00767EE6"/>
    <w:rsid w:val="0077020F"/>
    <w:rsid w:val="0077027E"/>
    <w:rsid w:val="00770F10"/>
    <w:rsid w:val="007710CF"/>
    <w:rsid w:val="00771287"/>
    <w:rsid w:val="007712B0"/>
    <w:rsid w:val="007719B7"/>
    <w:rsid w:val="00772262"/>
    <w:rsid w:val="00772342"/>
    <w:rsid w:val="00772E6C"/>
    <w:rsid w:val="007730B4"/>
    <w:rsid w:val="0077312E"/>
    <w:rsid w:val="00773801"/>
    <w:rsid w:val="00773912"/>
    <w:rsid w:val="00773CB5"/>
    <w:rsid w:val="00773CE2"/>
    <w:rsid w:val="00773DD6"/>
    <w:rsid w:val="00773E0B"/>
    <w:rsid w:val="00774237"/>
    <w:rsid w:val="0077462A"/>
    <w:rsid w:val="0077482C"/>
    <w:rsid w:val="007748DC"/>
    <w:rsid w:val="007749CB"/>
    <w:rsid w:val="00774A11"/>
    <w:rsid w:val="00774D1B"/>
    <w:rsid w:val="00774E08"/>
    <w:rsid w:val="007754CF"/>
    <w:rsid w:val="007754FD"/>
    <w:rsid w:val="00775A86"/>
    <w:rsid w:val="00775B0B"/>
    <w:rsid w:val="007760E2"/>
    <w:rsid w:val="007775B9"/>
    <w:rsid w:val="0077780E"/>
    <w:rsid w:val="007802F4"/>
    <w:rsid w:val="00780AEB"/>
    <w:rsid w:val="007810D9"/>
    <w:rsid w:val="00781166"/>
    <w:rsid w:val="007813DC"/>
    <w:rsid w:val="0078226F"/>
    <w:rsid w:val="0078295D"/>
    <w:rsid w:val="00783416"/>
    <w:rsid w:val="00783616"/>
    <w:rsid w:val="007837BD"/>
    <w:rsid w:val="00783D09"/>
    <w:rsid w:val="00783D0B"/>
    <w:rsid w:val="00783E45"/>
    <w:rsid w:val="00783F60"/>
    <w:rsid w:val="007844A2"/>
    <w:rsid w:val="00784725"/>
    <w:rsid w:val="007848B5"/>
    <w:rsid w:val="00784CB8"/>
    <w:rsid w:val="0078549A"/>
    <w:rsid w:val="00785BF0"/>
    <w:rsid w:val="00785C7C"/>
    <w:rsid w:val="007866DC"/>
    <w:rsid w:val="0078681E"/>
    <w:rsid w:val="007872A0"/>
    <w:rsid w:val="00787457"/>
    <w:rsid w:val="0078759B"/>
    <w:rsid w:val="00787B9C"/>
    <w:rsid w:val="007900D6"/>
    <w:rsid w:val="0079035F"/>
    <w:rsid w:val="0079044B"/>
    <w:rsid w:val="00790D67"/>
    <w:rsid w:val="0079107D"/>
    <w:rsid w:val="0079111F"/>
    <w:rsid w:val="00791B8E"/>
    <w:rsid w:val="00791C29"/>
    <w:rsid w:val="00791EAB"/>
    <w:rsid w:val="00791FBF"/>
    <w:rsid w:val="00792383"/>
    <w:rsid w:val="00792460"/>
    <w:rsid w:val="00792A04"/>
    <w:rsid w:val="00793320"/>
    <w:rsid w:val="0079334D"/>
    <w:rsid w:val="007942E9"/>
    <w:rsid w:val="0079430D"/>
    <w:rsid w:val="00794693"/>
    <w:rsid w:val="007946CA"/>
    <w:rsid w:val="00795117"/>
    <w:rsid w:val="007956F0"/>
    <w:rsid w:val="00795C76"/>
    <w:rsid w:val="00795CCC"/>
    <w:rsid w:val="007965C4"/>
    <w:rsid w:val="00796B26"/>
    <w:rsid w:val="00796EC3"/>
    <w:rsid w:val="00797074"/>
    <w:rsid w:val="00797CE9"/>
    <w:rsid w:val="00797E5E"/>
    <w:rsid w:val="00797E78"/>
    <w:rsid w:val="007A0179"/>
    <w:rsid w:val="007A028D"/>
    <w:rsid w:val="007A0B96"/>
    <w:rsid w:val="007A0CC8"/>
    <w:rsid w:val="007A17DC"/>
    <w:rsid w:val="007A19AD"/>
    <w:rsid w:val="007A1AEE"/>
    <w:rsid w:val="007A22CD"/>
    <w:rsid w:val="007A2F2B"/>
    <w:rsid w:val="007A31EA"/>
    <w:rsid w:val="007A4316"/>
    <w:rsid w:val="007A441B"/>
    <w:rsid w:val="007A4A8E"/>
    <w:rsid w:val="007A4B32"/>
    <w:rsid w:val="007A4FFF"/>
    <w:rsid w:val="007A527D"/>
    <w:rsid w:val="007A5346"/>
    <w:rsid w:val="007A5742"/>
    <w:rsid w:val="007A5776"/>
    <w:rsid w:val="007A5C1B"/>
    <w:rsid w:val="007A5DD3"/>
    <w:rsid w:val="007A6539"/>
    <w:rsid w:val="007A6A58"/>
    <w:rsid w:val="007A6F0C"/>
    <w:rsid w:val="007A775D"/>
    <w:rsid w:val="007A78AD"/>
    <w:rsid w:val="007A7967"/>
    <w:rsid w:val="007B038F"/>
    <w:rsid w:val="007B07E9"/>
    <w:rsid w:val="007B097C"/>
    <w:rsid w:val="007B0AC9"/>
    <w:rsid w:val="007B0DFC"/>
    <w:rsid w:val="007B1FDC"/>
    <w:rsid w:val="007B250E"/>
    <w:rsid w:val="007B282F"/>
    <w:rsid w:val="007B2CE5"/>
    <w:rsid w:val="007B2FF3"/>
    <w:rsid w:val="007B322F"/>
    <w:rsid w:val="007B35B3"/>
    <w:rsid w:val="007B3B45"/>
    <w:rsid w:val="007B3C0C"/>
    <w:rsid w:val="007B42B8"/>
    <w:rsid w:val="007B4407"/>
    <w:rsid w:val="007B4501"/>
    <w:rsid w:val="007B4660"/>
    <w:rsid w:val="007B4E55"/>
    <w:rsid w:val="007B4FB0"/>
    <w:rsid w:val="007B5393"/>
    <w:rsid w:val="007B5BB7"/>
    <w:rsid w:val="007B6397"/>
    <w:rsid w:val="007B6757"/>
    <w:rsid w:val="007B6D39"/>
    <w:rsid w:val="007B7B5E"/>
    <w:rsid w:val="007B7F83"/>
    <w:rsid w:val="007C03E2"/>
    <w:rsid w:val="007C04B6"/>
    <w:rsid w:val="007C0872"/>
    <w:rsid w:val="007C09ED"/>
    <w:rsid w:val="007C0A66"/>
    <w:rsid w:val="007C0C9B"/>
    <w:rsid w:val="007C0F99"/>
    <w:rsid w:val="007C169C"/>
    <w:rsid w:val="007C17F3"/>
    <w:rsid w:val="007C186F"/>
    <w:rsid w:val="007C194D"/>
    <w:rsid w:val="007C20A6"/>
    <w:rsid w:val="007C2157"/>
    <w:rsid w:val="007C23B8"/>
    <w:rsid w:val="007C28D5"/>
    <w:rsid w:val="007C2CD9"/>
    <w:rsid w:val="007C2E31"/>
    <w:rsid w:val="007C2F1F"/>
    <w:rsid w:val="007C30BB"/>
    <w:rsid w:val="007C34D2"/>
    <w:rsid w:val="007C35F3"/>
    <w:rsid w:val="007C3B49"/>
    <w:rsid w:val="007C3B6D"/>
    <w:rsid w:val="007C402F"/>
    <w:rsid w:val="007C4046"/>
    <w:rsid w:val="007C4235"/>
    <w:rsid w:val="007C4243"/>
    <w:rsid w:val="007C4282"/>
    <w:rsid w:val="007C43B0"/>
    <w:rsid w:val="007C48A2"/>
    <w:rsid w:val="007C4C78"/>
    <w:rsid w:val="007C4F70"/>
    <w:rsid w:val="007C4FE9"/>
    <w:rsid w:val="007C5F0B"/>
    <w:rsid w:val="007C6008"/>
    <w:rsid w:val="007C60C6"/>
    <w:rsid w:val="007C6638"/>
    <w:rsid w:val="007C6B84"/>
    <w:rsid w:val="007C6E5E"/>
    <w:rsid w:val="007C7322"/>
    <w:rsid w:val="007C79D2"/>
    <w:rsid w:val="007D00DC"/>
    <w:rsid w:val="007D0173"/>
    <w:rsid w:val="007D022B"/>
    <w:rsid w:val="007D06B7"/>
    <w:rsid w:val="007D08DB"/>
    <w:rsid w:val="007D0DEF"/>
    <w:rsid w:val="007D171D"/>
    <w:rsid w:val="007D1826"/>
    <w:rsid w:val="007D2020"/>
    <w:rsid w:val="007D2238"/>
    <w:rsid w:val="007D234A"/>
    <w:rsid w:val="007D3269"/>
    <w:rsid w:val="007D34FD"/>
    <w:rsid w:val="007D3A4E"/>
    <w:rsid w:val="007D3A77"/>
    <w:rsid w:val="007D3A93"/>
    <w:rsid w:val="007D3B48"/>
    <w:rsid w:val="007D41F8"/>
    <w:rsid w:val="007D46D9"/>
    <w:rsid w:val="007D4EFE"/>
    <w:rsid w:val="007D524B"/>
    <w:rsid w:val="007D58C4"/>
    <w:rsid w:val="007D5A3C"/>
    <w:rsid w:val="007D5D2C"/>
    <w:rsid w:val="007D7375"/>
    <w:rsid w:val="007D763A"/>
    <w:rsid w:val="007D77CB"/>
    <w:rsid w:val="007E022D"/>
    <w:rsid w:val="007E164F"/>
    <w:rsid w:val="007E180D"/>
    <w:rsid w:val="007E20A3"/>
    <w:rsid w:val="007E2136"/>
    <w:rsid w:val="007E26F3"/>
    <w:rsid w:val="007E2A04"/>
    <w:rsid w:val="007E2D72"/>
    <w:rsid w:val="007E2F1C"/>
    <w:rsid w:val="007E3437"/>
    <w:rsid w:val="007E35E6"/>
    <w:rsid w:val="007E37B3"/>
    <w:rsid w:val="007E4210"/>
    <w:rsid w:val="007E42D4"/>
    <w:rsid w:val="007E48B6"/>
    <w:rsid w:val="007E5559"/>
    <w:rsid w:val="007E5868"/>
    <w:rsid w:val="007E5A0D"/>
    <w:rsid w:val="007E5B1D"/>
    <w:rsid w:val="007E5C76"/>
    <w:rsid w:val="007E64F4"/>
    <w:rsid w:val="007E6650"/>
    <w:rsid w:val="007E6706"/>
    <w:rsid w:val="007E6EAA"/>
    <w:rsid w:val="007E73C1"/>
    <w:rsid w:val="007E75A9"/>
    <w:rsid w:val="007E7B1B"/>
    <w:rsid w:val="007E7B74"/>
    <w:rsid w:val="007F01F4"/>
    <w:rsid w:val="007F0600"/>
    <w:rsid w:val="007F0668"/>
    <w:rsid w:val="007F0C6B"/>
    <w:rsid w:val="007F0E08"/>
    <w:rsid w:val="007F1009"/>
    <w:rsid w:val="007F11A7"/>
    <w:rsid w:val="007F16A3"/>
    <w:rsid w:val="007F180C"/>
    <w:rsid w:val="007F181B"/>
    <w:rsid w:val="007F1E94"/>
    <w:rsid w:val="007F2055"/>
    <w:rsid w:val="007F2361"/>
    <w:rsid w:val="007F2D81"/>
    <w:rsid w:val="007F3363"/>
    <w:rsid w:val="007F38A0"/>
    <w:rsid w:val="007F397C"/>
    <w:rsid w:val="007F3AE4"/>
    <w:rsid w:val="007F3F73"/>
    <w:rsid w:val="007F42A3"/>
    <w:rsid w:val="007F4B4F"/>
    <w:rsid w:val="007F4ECF"/>
    <w:rsid w:val="007F5855"/>
    <w:rsid w:val="007F588E"/>
    <w:rsid w:val="007F5BBC"/>
    <w:rsid w:val="007F6201"/>
    <w:rsid w:val="007F6202"/>
    <w:rsid w:val="007F621D"/>
    <w:rsid w:val="007F6C71"/>
    <w:rsid w:val="007F6C8A"/>
    <w:rsid w:val="007F6DE1"/>
    <w:rsid w:val="007F7578"/>
    <w:rsid w:val="007F78AC"/>
    <w:rsid w:val="007F78CC"/>
    <w:rsid w:val="007F7B61"/>
    <w:rsid w:val="007F7B92"/>
    <w:rsid w:val="007F7BD7"/>
    <w:rsid w:val="007F7CA2"/>
    <w:rsid w:val="00800BB1"/>
    <w:rsid w:val="00802646"/>
    <w:rsid w:val="00802BA4"/>
    <w:rsid w:val="008034AD"/>
    <w:rsid w:val="00804086"/>
    <w:rsid w:val="00804927"/>
    <w:rsid w:val="00805072"/>
    <w:rsid w:val="00805529"/>
    <w:rsid w:val="0080577F"/>
    <w:rsid w:val="00805783"/>
    <w:rsid w:val="008057D5"/>
    <w:rsid w:val="008058B1"/>
    <w:rsid w:val="00805D43"/>
    <w:rsid w:val="00805D7D"/>
    <w:rsid w:val="008065A9"/>
    <w:rsid w:val="0080677A"/>
    <w:rsid w:val="00806DD2"/>
    <w:rsid w:val="008070C3"/>
    <w:rsid w:val="008071D5"/>
    <w:rsid w:val="00807C7E"/>
    <w:rsid w:val="00807F0D"/>
    <w:rsid w:val="0081023D"/>
    <w:rsid w:val="00810726"/>
    <w:rsid w:val="0081113A"/>
    <w:rsid w:val="00811427"/>
    <w:rsid w:val="00811492"/>
    <w:rsid w:val="00811972"/>
    <w:rsid w:val="00811C5C"/>
    <w:rsid w:val="00811F8A"/>
    <w:rsid w:val="00811FAB"/>
    <w:rsid w:val="008121A6"/>
    <w:rsid w:val="00812440"/>
    <w:rsid w:val="00812AB2"/>
    <w:rsid w:val="00813228"/>
    <w:rsid w:val="0081368B"/>
    <w:rsid w:val="00813B2E"/>
    <w:rsid w:val="0081410D"/>
    <w:rsid w:val="0081494F"/>
    <w:rsid w:val="00814C7E"/>
    <w:rsid w:val="0081581B"/>
    <w:rsid w:val="00815E4D"/>
    <w:rsid w:val="00815F08"/>
    <w:rsid w:val="00816863"/>
    <w:rsid w:val="0081743A"/>
    <w:rsid w:val="00820954"/>
    <w:rsid w:val="00820C68"/>
    <w:rsid w:val="00821056"/>
    <w:rsid w:val="00821576"/>
    <w:rsid w:val="0082163B"/>
    <w:rsid w:val="0082175D"/>
    <w:rsid w:val="00821927"/>
    <w:rsid w:val="0082194B"/>
    <w:rsid w:val="00821A0D"/>
    <w:rsid w:val="00821CC0"/>
    <w:rsid w:val="0082217C"/>
    <w:rsid w:val="00822406"/>
    <w:rsid w:val="008236F5"/>
    <w:rsid w:val="00824785"/>
    <w:rsid w:val="0082494A"/>
    <w:rsid w:val="00824967"/>
    <w:rsid w:val="00824AEF"/>
    <w:rsid w:val="00824D92"/>
    <w:rsid w:val="00824EBB"/>
    <w:rsid w:val="00824F8C"/>
    <w:rsid w:val="00825179"/>
    <w:rsid w:val="008263F2"/>
    <w:rsid w:val="008265FF"/>
    <w:rsid w:val="00826893"/>
    <w:rsid w:val="00826D61"/>
    <w:rsid w:val="0082708F"/>
    <w:rsid w:val="0082734D"/>
    <w:rsid w:val="00827641"/>
    <w:rsid w:val="00827816"/>
    <w:rsid w:val="00830D63"/>
    <w:rsid w:val="00830F8A"/>
    <w:rsid w:val="008310C0"/>
    <w:rsid w:val="0083172F"/>
    <w:rsid w:val="00832B3D"/>
    <w:rsid w:val="00832B3E"/>
    <w:rsid w:val="00833091"/>
    <w:rsid w:val="008330A3"/>
    <w:rsid w:val="0083381C"/>
    <w:rsid w:val="00833917"/>
    <w:rsid w:val="00833A4B"/>
    <w:rsid w:val="00833CF0"/>
    <w:rsid w:val="00833DBA"/>
    <w:rsid w:val="00833EF0"/>
    <w:rsid w:val="008340F1"/>
    <w:rsid w:val="00834283"/>
    <w:rsid w:val="00834865"/>
    <w:rsid w:val="00834B34"/>
    <w:rsid w:val="00834E6B"/>
    <w:rsid w:val="0083500E"/>
    <w:rsid w:val="008355D2"/>
    <w:rsid w:val="00835D19"/>
    <w:rsid w:val="008360B7"/>
    <w:rsid w:val="008362C4"/>
    <w:rsid w:val="0083666F"/>
    <w:rsid w:val="00836B33"/>
    <w:rsid w:val="00836C54"/>
    <w:rsid w:val="008370E0"/>
    <w:rsid w:val="00837F12"/>
    <w:rsid w:val="00840010"/>
    <w:rsid w:val="00840023"/>
    <w:rsid w:val="0084026C"/>
    <w:rsid w:val="008404D3"/>
    <w:rsid w:val="008405D6"/>
    <w:rsid w:val="00840611"/>
    <w:rsid w:val="00840744"/>
    <w:rsid w:val="008408E3"/>
    <w:rsid w:val="00840B77"/>
    <w:rsid w:val="00840C24"/>
    <w:rsid w:val="00840DED"/>
    <w:rsid w:val="008410A9"/>
    <w:rsid w:val="00841772"/>
    <w:rsid w:val="008419FD"/>
    <w:rsid w:val="00841A6E"/>
    <w:rsid w:val="00841B14"/>
    <w:rsid w:val="00841BCB"/>
    <w:rsid w:val="00841F6A"/>
    <w:rsid w:val="008421F3"/>
    <w:rsid w:val="00842245"/>
    <w:rsid w:val="0084281E"/>
    <w:rsid w:val="00842AD1"/>
    <w:rsid w:val="00842C67"/>
    <w:rsid w:val="00842E5B"/>
    <w:rsid w:val="0084341D"/>
    <w:rsid w:val="0084361F"/>
    <w:rsid w:val="0084415D"/>
    <w:rsid w:val="008444B0"/>
    <w:rsid w:val="008444EF"/>
    <w:rsid w:val="00844D76"/>
    <w:rsid w:val="00844F6E"/>
    <w:rsid w:val="00845317"/>
    <w:rsid w:val="00845418"/>
    <w:rsid w:val="00845691"/>
    <w:rsid w:val="00846411"/>
    <w:rsid w:val="00846553"/>
    <w:rsid w:val="008465BF"/>
    <w:rsid w:val="00846699"/>
    <w:rsid w:val="008466C9"/>
    <w:rsid w:val="00846BD7"/>
    <w:rsid w:val="0084728F"/>
    <w:rsid w:val="00847A56"/>
    <w:rsid w:val="00850632"/>
    <w:rsid w:val="00850AD4"/>
    <w:rsid w:val="00850BA0"/>
    <w:rsid w:val="00850E72"/>
    <w:rsid w:val="00850F51"/>
    <w:rsid w:val="0085176F"/>
    <w:rsid w:val="00851BE9"/>
    <w:rsid w:val="00852437"/>
    <w:rsid w:val="00852EFE"/>
    <w:rsid w:val="008532EA"/>
    <w:rsid w:val="0085361F"/>
    <w:rsid w:val="008536FF"/>
    <w:rsid w:val="00853DBC"/>
    <w:rsid w:val="00853F9F"/>
    <w:rsid w:val="00854216"/>
    <w:rsid w:val="00854822"/>
    <w:rsid w:val="00854CD4"/>
    <w:rsid w:val="00854F81"/>
    <w:rsid w:val="0085513E"/>
    <w:rsid w:val="0085562A"/>
    <w:rsid w:val="00855DC6"/>
    <w:rsid w:val="008563F7"/>
    <w:rsid w:val="00857A55"/>
    <w:rsid w:val="00860017"/>
    <w:rsid w:val="0086005A"/>
    <w:rsid w:val="00860065"/>
    <w:rsid w:val="0086015C"/>
    <w:rsid w:val="00860D9F"/>
    <w:rsid w:val="00861030"/>
    <w:rsid w:val="00862AB3"/>
    <w:rsid w:val="00862AE4"/>
    <w:rsid w:val="00862FA6"/>
    <w:rsid w:val="008636A9"/>
    <w:rsid w:val="008636D6"/>
    <w:rsid w:val="00863B98"/>
    <w:rsid w:val="00864595"/>
    <w:rsid w:val="00864BE4"/>
    <w:rsid w:val="00865C65"/>
    <w:rsid w:val="00865D16"/>
    <w:rsid w:val="00865EFF"/>
    <w:rsid w:val="0086606E"/>
    <w:rsid w:val="0086677D"/>
    <w:rsid w:val="00866CDE"/>
    <w:rsid w:val="00866E02"/>
    <w:rsid w:val="00866E08"/>
    <w:rsid w:val="00867099"/>
    <w:rsid w:val="00867203"/>
    <w:rsid w:val="0086751D"/>
    <w:rsid w:val="00867B3F"/>
    <w:rsid w:val="00867E53"/>
    <w:rsid w:val="00867F12"/>
    <w:rsid w:val="00870253"/>
    <w:rsid w:val="00870357"/>
    <w:rsid w:val="00870913"/>
    <w:rsid w:val="00870B42"/>
    <w:rsid w:val="00871A55"/>
    <w:rsid w:val="00871C1A"/>
    <w:rsid w:val="00871E36"/>
    <w:rsid w:val="0087286D"/>
    <w:rsid w:val="00872EC9"/>
    <w:rsid w:val="00873031"/>
    <w:rsid w:val="00873577"/>
    <w:rsid w:val="0087360E"/>
    <w:rsid w:val="008736FA"/>
    <w:rsid w:val="0087374A"/>
    <w:rsid w:val="00873D6D"/>
    <w:rsid w:val="00873FF2"/>
    <w:rsid w:val="00874211"/>
    <w:rsid w:val="008747ED"/>
    <w:rsid w:val="00874818"/>
    <w:rsid w:val="00874E93"/>
    <w:rsid w:val="00875DEE"/>
    <w:rsid w:val="00876A6C"/>
    <w:rsid w:val="00876FDD"/>
    <w:rsid w:val="0087706F"/>
    <w:rsid w:val="00877292"/>
    <w:rsid w:val="0087756D"/>
    <w:rsid w:val="00877791"/>
    <w:rsid w:val="00877CA0"/>
    <w:rsid w:val="00877F5F"/>
    <w:rsid w:val="008800E9"/>
    <w:rsid w:val="008802E4"/>
    <w:rsid w:val="00880A26"/>
    <w:rsid w:val="008811DF"/>
    <w:rsid w:val="00881260"/>
    <w:rsid w:val="00881B7C"/>
    <w:rsid w:val="00881EF6"/>
    <w:rsid w:val="00881FDC"/>
    <w:rsid w:val="008825EA"/>
    <w:rsid w:val="00882E8C"/>
    <w:rsid w:val="00882FD3"/>
    <w:rsid w:val="00883585"/>
    <w:rsid w:val="008835DC"/>
    <w:rsid w:val="008836E9"/>
    <w:rsid w:val="0088373E"/>
    <w:rsid w:val="008844B1"/>
    <w:rsid w:val="0088457C"/>
    <w:rsid w:val="008845D0"/>
    <w:rsid w:val="00884C6E"/>
    <w:rsid w:val="0088526D"/>
    <w:rsid w:val="00885E55"/>
    <w:rsid w:val="00885EA9"/>
    <w:rsid w:val="00885EE0"/>
    <w:rsid w:val="00886205"/>
    <w:rsid w:val="00886C88"/>
    <w:rsid w:val="00887080"/>
    <w:rsid w:val="008872AE"/>
    <w:rsid w:val="00887AB4"/>
    <w:rsid w:val="00887C47"/>
    <w:rsid w:val="0089009A"/>
    <w:rsid w:val="00890107"/>
    <w:rsid w:val="0089014D"/>
    <w:rsid w:val="00890AA5"/>
    <w:rsid w:val="00891405"/>
    <w:rsid w:val="00891634"/>
    <w:rsid w:val="00891993"/>
    <w:rsid w:val="00891ABB"/>
    <w:rsid w:val="008924D6"/>
    <w:rsid w:val="00892576"/>
    <w:rsid w:val="00892684"/>
    <w:rsid w:val="00892950"/>
    <w:rsid w:val="00893581"/>
    <w:rsid w:val="00893A2B"/>
    <w:rsid w:val="00894410"/>
    <w:rsid w:val="008947F8"/>
    <w:rsid w:val="00894844"/>
    <w:rsid w:val="008948E3"/>
    <w:rsid w:val="008958CE"/>
    <w:rsid w:val="00895CDB"/>
    <w:rsid w:val="00895D88"/>
    <w:rsid w:val="0089627D"/>
    <w:rsid w:val="00896920"/>
    <w:rsid w:val="00896AD7"/>
    <w:rsid w:val="00897224"/>
    <w:rsid w:val="00897386"/>
    <w:rsid w:val="00897A33"/>
    <w:rsid w:val="00897A80"/>
    <w:rsid w:val="008A010D"/>
    <w:rsid w:val="008A0323"/>
    <w:rsid w:val="008A0550"/>
    <w:rsid w:val="008A0AE0"/>
    <w:rsid w:val="008A0D2E"/>
    <w:rsid w:val="008A11CF"/>
    <w:rsid w:val="008A13DE"/>
    <w:rsid w:val="008A14AA"/>
    <w:rsid w:val="008A373B"/>
    <w:rsid w:val="008A3870"/>
    <w:rsid w:val="008A3A92"/>
    <w:rsid w:val="008A4475"/>
    <w:rsid w:val="008A4485"/>
    <w:rsid w:val="008A6722"/>
    <w:rsid w:val="008A705A"/>
    <w:rsid w:val="008A743F"/>
    <w:rsid w:val="008A7864"/>
    <w:rsid w:val="008A7993"/>
    <w:rsid w:val="008A7AD7"/>
    <w:rsid w:val="008B02D7"/>
    <w:rsid w:val="008B0AE0"/>
    <w:rsid w:val="008B0BDE"/>
    <w:rsid w:val="008B0CAE"/>
    <w:rsid w:val="008B0F22"/>
    <w:rsid w:val="008B1569"/>
    <w:rsid w:val="008B17FB"/>
    <w:rsid w:val="008B1889"/>
    <w:rsid w:val="008B211D"/>
    <w:rsid w:val="008B2230"/>
    <w:rsid w:val="008B2825"/>
    <w:rsid w:val="008B2AB2"/>
    <w:rsid w:val="008B2F04"/>
    <w:rsid w:val="008B2FA1"/>
    <w:rsid w:val="008B3245"/>
    <w:rsid w:val="008B3A67"/>
    <w:rsid w:val="008B4372"/>
    <w:rsid w:val="008B43E7"/>
    <w:rsid w:val="008B5AF7"/>
    <w:rsid w:val="008B5CB4"/>
    <w:rsid w:val="008B5D68"/>
    <w:rsid w:val="008B6615"/>
    <w:rsid w:val="008B6670"/>
    <w:rsid w:val="008B6E0F"/>
    <w:rsid w:val="008B7641"/>
    <w:rsid w:val="008B7B01"/>
    <w:rsid w:val="008B7D78"/>
    <w:rsid w:val="008C05BD"/>
    <w:rsid w:val="008C06B4"/>
    <w:rsid w:val="008C089D"/>
    <w:rsid w:val="008C0A47"/>
    <w:rsid w:val="008C0DE2"/>
    <w:rsid w:val="008C0F05"/>
    <w:rsid w:val="008C1121"/>
    <w:rsid w:val="008C166E"/>
    <w:rsid w:val="008C241A"/>
    <w:rsid w:val="008C27B1"/>
    <w:rsid w:val="008C3312"/>
    <w:rsid w:val="008C3865"/>
    <w:rsid w:val="008C3E9F"/>
    <w:rsid w:val="008C42B4"/>
    <w:rsid w:val="008C485C"/>
    <w:rsid w:val="008C4AA0"/>
    <w:rsid w:val="008C501F"/>
    <w:rsid w:val="008C5050"/>
    <w:rsid w:val="008C58A0"/>
    <w:rsid w:val="008C5E31"/>
    <w:rsid w:val="008C6D9D"/>
    <w:rsid w:val="008C7664"/>
    <w:rsid w:val="008D03C9"/>
    <w:rsid w:val="008D0670"/>
    <w:rsid w:val="008D0EE3"/>
    <w:rsid w:val="008D1271"/>
    <w:rsid w:val="008D1582"/>
    <w:rsid w:val="008D1645"/>
    <w:rsid w:val="008D1B5B"/>
    <w:rsid w:val="008D1D78"/>
    <w:rsid w:val="008D23CA"/>
    <w:rsid w:val="008D2969"/>
    <w:rsid w:val="008D2BEB"/>
    <w:rsid w:val="008D2CD0"/>
    <w:rsid w:val="008D2E14"/>
    <w:rsid w:val="008D3EAF"/>
    <w:rsid w:val="008D3EE8"/>
    <w:rsid w:val="008D3F69"/>
    <w:rsid w:val="008D3FEE"/>
    <w:rsid w:val="008D4009"/>
    <w:rsid w:val="008D41DA"/>
    <w:rsid w:val="008D42C5"/>
    <w:rsid w:val="008D49EA"/>
    <w:rsid w:val="008D4BCA"/>
    <w:rsid w:val="008D4FDA"/>
    <w:rsid w:val="008D5557"/>
    <w:rsid w:val="008D55CA"/>
    <w:rsid w:val="008D5E49"/>
    <w:rsid w:val="008D5FD4"/>
    <w:rsid w:val="008D6019"/>
    <w:rsid w:val="008D608A"/>
    <w:rsid w:val="008D6AA1"/>
    <w:rsid w:val="008D6C1B"/>
    <w:rsid w:val="008D70B9"/>
    <w:rsid w:val="008D7CC1"/>
    <w:rsid w:val="008D7E04"/>
    <w:rsid w:val="008E01DE"/>
    <w:rsid w:val="008E078E"/>
    <w:rsid w:val="008E0A78"/>
    <w:rsid w:val="008E123B"/>
    <w:rsid w:val="008E13EC"/>
    <w:rsid w:val="008E1777"/>
    <w:rsid w:val="008E20FA"/>
    <w:rsid w:val="008E227C"/>
    <w:rsid w:val="008E28E9"/>
    <w:rsid w:val="008E2B17"/>
    <w:rsid w:val="008E32A6"/>
    <w:rsid w:val="008E390B"/>
    <w:rsid w:val="008E3DD9"/>
    <w:rsid w:val="008E4889"/>
    <w:rsid w:val="008E4AAA"/>
    <w:rsid w:val="008E4CDD"/>
    <w:rsid w:val="008E5112"/>
    <w:rsid w:val="008E535A"/>
    <w:rsid w:val="008E59DA"/>
    <w:rsid w:val="008E5B29"/>
    <w:rsid w:val="008E633A"/>
    <w:rsid w:val="008E63D5"/>
    <w:rsid w:val="008E64F0"/>
    <w:rsid w:val="008E70C8"/>
    <w:rsid w:val="008E722A"/>
    <w:rsid w:val="008E7507"/>
    <w:rsid w:val="008E75D8"/>
    <w:rsid w:val="008F0DA9"/>
    <w:rsid w:val="008F0E4B"/>
    <w:rsid w:val="008F0F00"/>
    <w:rsid w:val="008F11F7"/>
    <w:rsid w:val="008F15C7"/>
    <w:rsid w:val="008F1687"/>
    <w:rsid w:val="008F16C6"/>
    <w:rsid w:val="008F1BB3"/>
    <w:rsid w:val="008F2081"/>
    <w:rsid w:val="008F2A3B"/>
    <w:rsid w:val="008F3756"/>
    <w:rsid w:val="008F3B77"/>
    <w:rsid w:val="008F3C1F"/>
    <w:rsid w:val="008F3FE9"/>
    <w:rsid w:val="008F4AEA"/>
    <w:rsid w:val="008F4C57"/>
    <w:rsid w:val="008F50C8"/>
    <w:rsid w:val="008F5499"/>
    <w:rsid w:val="008F5552"/>
    <w:rsid w:val="008F5707"/>
    <w:rsid w:val="008F5B1B"/>
    <w:rsid w:val="008F622C"/>
    <w:rsid w:val="008F655F"/>
    <w:rsid w:val="008F6651"/>
    <w:rsid w:val="008F6BF4"/>
    <w:rsid w:val="008F6CED"/>
    <w:rsid w:val="008F7B36"/>
    <w:rsid w:val="008F7CBB"/>
    <w:rsid w:val="008F7D58"/>
    <w:rsid w:val="009004C3"/>
    <w:rsid w:val="0090095E"/>
    <w:rsid w:val="00900FA6"/>
    <w:rsid w:val="00900FB0"/>
    <w:rsid w:val="0090100E"/>
    <w:rsid w:val="009010EA"/>
    <w:rsid w:val="0090179D"/>
    <w:rsid w:val="009020ED"/>
    <w:rsid w:val="0090252A"/>
    <w:rsid w:val="00902671"/>
    <w:rsid w:val="009028C3"/>
    <w:rsid w:val="00902ED8"/>
    <w:rsid w:val="009034BB"/>
    <w:rsid w:val="009035F0"/>
    <w:rsid w:val="009038CB"/>
    <w:rsid w:val="00903AD1"/>
    <w:rsid w:val="009041F5"/>
    <w:rsid w:val="00904B66"/>
    <w:rsid w:val="00904DCE"/>
    <w:rsid w:val="00904F27"/>
    <w:rsid w:val="00905D85"/>
    <w:rsid w:val="009061BD"/>
    <w:rsid w:val="0090654D"/>
    <w:rsid w:val="00906948"/>
    <w:rsid w:val="00906C5A"/>
    <w:rsid w:val="00906DF6"/>
    <w:rsid w:val="00906E63"/>
    <w:rsid w:val="00907012"/>
    <w:rsid w:val="009077E9"/>
    <w:rsid w:val="0091059C"/>
    <w:rsid w:val="0091068F"/>
    <w:rsid w:val="00910B9A"/>
    <w:rsid w:val="00910E65"/>
    <w:rsid w:val="0091113E"/>
    <w:rsid w:val="00911180"/>
    <w:rsid w:val="00911190"/>
    <w:rsid w:val="0091119B"/>
    <w:rsid w:val="009114FF"/>
    <w:rsid w:val="00912330"/>
    <w:rsid w:val="009123D7"/>
    <w:rsid w:val="00912830"/>
    <w:rsid w:val="009128BA"/>
    <w:rsid w:val="00912929"/>
    <w:rsid w:val="00912E09"/>
    <w:rsid w:val="00912F69"/>
    <w:rsid w:val="0091309F"/>
    <w:rsid w:val="00913278"/>
    <w:rsid w:val="009137D2"/>
    <w:rsid w:val="00913BA5"/>
    <w:rsid w:val="00913C3D"/>
    <w:rsid w:val="00914055"/>
    <w:rsid w:val="00914293"/>
    <w:rsid w:val="00914FA6"/>
    <w:rsid w:val="009152A2"/>
    <w:rsid w:val="00915761"/>
    <w:rsid w:val="009160E1"/>
    <w:rsid w:val="0091631B"/>
    <w:rsid w:val="00916500"/>
    <w:rsid w:val="009168E9"/>
    <w:rsid w:val="00917177"/>
    <w:rsid w:val="00917213"/>
    <w:rsid w:val="009176A4"/>
    <w:rsid w:val="009179D6"/>
    <w:rsid w:val="009204B8"/>
    <w:rsid w:val="0092080D"/>
    <w:rsid w:val="00920ED5"/>
    <w:rsid w:val="0092141E"/>
    <w:rsid w:val="00921574"/>
    <w:rsid w:val="00921793"/>
    <w:rsid w:val="00921DB5"/>
    <w:rsid w:val="00921E1C"/>
    <w:rsid w:val="0092229A"/>
    <w:rsid w:val="0092263E"/>
    <w:rsid w:val="00922761"/>
    <w:rsid w:val="009228D4"/>
    <w:rsid w:val="00922B2A"/>
    <w:rsid w:val="00922D3A"/>
    <w:rsid w:val="00923094"/>
    <w:rsid w:val="009230A8"/>
    <w:rsid w:val="00923104"/>
    <w:rsid w:val="00923741"/>
    <w:rsid w:val="00923794"/>
    <w:rsid w:val="00923CF6"/>
    <w:rsid w:val="00924B2D"/>
    <w:rsid w:val="00924CA3"/>
    <w:rsid w:val="00925084"/>
    <w:rsid w:val="009252FD"/>
    <w:rsid w:val="00925B52"/>
    <w:rsid w:val="0092603A"/>
    <w:rsid w:val="009263B4"/>
    <w:rsid w:val="00926D7A"/>
    <w:rsid w:val="009272E7"/>
    <w:rsid w:val="00927595"/>
    <w:rsid w:val="00930036"/>
    <w:rsid w:val="009300EB"/>
    <w:rsid w:val="009301E4"/>
    <w:rsid w:val="00931208"/>
    <w:rsid w:val="00931536"/>
    <w:rsid w:val="0093177C"/>
    <w:rsid w:val="00931EED"/>
    <w:rsid w:val="009322AC"/>
    <w:rsid w:val="00932A02"/>
    <w:rsid w:val="00932A8E"/>
    <w:rsid w:val="00933228"/>
    <w:rsid w:val="00933384"/>
    <w:rsid w:val="009333F8"/>
    <w:rsid w:val="009335D2"/>
    <w:rsid w:val="009337C0"/>
    <w:rsid w:val="00934526"/>
    <w:rsid w:val="009357CF"/>
    <w:rsid w:val="00935A4F"/>
    <w:rsid w:val="009363F6"/>
    <w:rsid w:val="0093675E"/>
    <w:rsid w:val="00936CBA"/>
    <w:rsid w:val="00936D30"/>
    <w:rsid w:val="0093769E"/>
    <w:rsid w:val="009404F2"/>
    <w:rsid w:val="009405E2"/>
    <w:rsid w:val="0094071A"/>
    <w:rsid w:val="00940809"/>
    <w:rsid w:val="00940897"/>
    <w:rsid w:val="00941155"/>
    <w:rsid w:val="009413EE"/>
    <w:rsid w:val="0094159D"/>
    <w:rsid w:val="00941DD2"/>
    <w:rsid w:val="00942363"/>
    <w:rsid w:val="00942597"/>
    <w:rsid w:val="009431C0"/>
    <w:rsid w:val="0094334C"/>
    <w:rsid w:val="009436FB"/>
    <w:rsid w:val="0094370A"/>
    <w:rsid w:val="009439B4"/>
    <w:rsid w:val="0094433D"/>
    <w:rsid w:val="0094482C"/>
    <w:rsid w:val="00944A56"/>
    <w:rsid w:val="00944F12"/>
    <w:rsid w:val="009453C0"/>
    <w:rsid w:val="00945886"/>
    <w:rsid w:val="009462EB"/>
    <w:rsid w:val="0094674B"/>
    <w:rsid w:val="00946CF6"/>
    <w:rsid w:val="0094724E"/>
    <w:rsid w:val="009476D3"/>
    <w:rsid w:val="009478EC"/>
    <w:rsid w:val="00947A6B"/>
    <w:rsid w:val="00947CC0"/>
    <w:rsid w:val="00947CDC"/>
    <w:rsid w:val="00950142"/>
    <w:rsid w:val="00950C68"/>
    <w:rsid w:val="00951026"/>
    <w:rsid w:val="0095274F"/>
    <w:rsid w:val="00952D54"/>
    <w:rsid w:val="00952E96"/>
    <w:rsid w:val="00953958"/>
    <w:rsid w:val="00953B37"/>
    <w:rsid w:val="0095493B"/>
    <w:rsid w:val="0095500C"/>
    <w:rsid w:val="00955122"/>
    <w:rsid w:val="00955AB6"/>
    <w:rsid w:val="00955D24"/>
    <w:rsid w:val="00955F3E"/>
    <w:rsid w:val="009560DA"/>
    <w:rsid w:val="009562E6"/>
    <w:rsid w:val="009567E0"/>
    <w:rsid w:val="0095685B"/>
    <w:rsid w:val="00956C74"/>
    <w:rsid w:val="009576B7"/>
    <w:rsid w:val="00957A10"/>
    <w:rsid w:val="00957E8C"/>
    <w:rsid w:val="00960298"/>
    <w:rsid w:val="009603BC"/>
    <w:rsid w:val="0096047E"/>
    <w:rsid w:val="009607C1"/>
    <w:rsid w:val="00960C64"/>
    <w:rsid w:val="00960E36"/>
    <w:rsid w:val="009614CE"/>
    <w:rsid w:val="009617EB"/>
    <w:rsid w:val="00961F2B"/>
    <w:rsid w:val="00962011"/>
    <w:rsid w:val="009620E2"/>
    <w:rsid w:val="0096262A"/>
    <w:rsid w:val="00962724"/>
    <w:rsid w:val="00962BB5"/>
    <w:rsid w:val="00963690"/>
    <w:rsid w:val="0096375A"/>
    <w:rsid w:val="00963DA2"/>
    <w:rsid w:val="00963DE5"/>
    <w:rsid w:val="00963DEF"/>
    <w:rsid w:val="00964056"/>
    <w:rsid w:val="009645ED"/>
    <w:rsid w:val="00964720"/>
    <w:rsid w:val="00964B6B"/>
    <w:rsid w:val="00964D19"/>
    <w:rsid w:val="00964D27"/>
    <w:rsid w:val="00965737"/>
    <w:rsid w:val="00965E49"/>
    <w:rsid w:val="00965FC2"/>
    <w:rsid w:val="00966A6E"/>
    <w:rsid w:val="00967036"/>
    <w:rsid w:val="009676DD"/>
    <w:rsid w:val="00967F20"/>
    <w:rsid w:val="00967FCC"/>
    <w:rsid w:val="009706A1"/>
    <w:rsid w:val="00970F53"/>
    <w:rsid w:val="009713AD"/>
    <w:rsid w:val="0097162E"/>
    <w:rsid w:val="00971B44"/>
    <w:rsid w:val="00971D25"/>
    <w:rsid w:val="00972AE0"/>
    <w:rsid w:val="009739F2"/>
    <w:rsid w:val="009744FA"/>
    <w:rsid w:val="0097459D"/>
    <w:rsid w:val="009745A0"/>
    <w:rsid w:val="0097483F"/>
    <w:rsid w:val="00975237"/>
    <w:rsid w:val="009753C6"/>
    <w:rsid w:val="009756C2"/>
    <w:rsid w:val="0097608A"/>
    <w:rsid w:val="009768EF"/>
    <w:rsid w:val="009771CA"/>
    <w:rsid w:val="009775E6"/>
    <w:rsid w:val="009778E8"/>
    <w:rsid w:val="00977DC6"/>
    <w:rsid w:val="00980792"/>
    <w:rsid w:val="00980D15"/>
    <w:rsid w:val="00980E44"/>
    <w:rsid w:val="00981899"/>
    <w:rsid w:val="00981946"/>
    <w:rsid w:val="009819B5"/>
    <w:rsid w:val="00981B2E"/>
    <w:rsid w:val="00982236"/>
    <w:rsid w:val="009822E9"/>
    <w:rsid w:val="00982528"/>
    <w:rsid w:val="0098307C"/>
    <w:rsid w:val="009834FE"/>
    <w:rsid w:val="009838AB"/>
    <w:rsid w:val="00984686"/>
    <w:rsid w:val="009847DB"/>
    <w:rsid w:val="00984C7A"/>
    <w:rsid w:val="009853B3"/>
    <w:rsid w:val="009855BA"/>
    <w:rsid w:val="00985616"/>
    <w:rsid w:val="00985B49"/>
    <w:rsid w:val="00986659"/>
    <w:rsid w:val="00987609"/>
    <w:rsid w:val="00987625"/>
    <w:rsid w:val="0098764F"/>
    <w:rsid w:val="00987840"/>
    <w:rsid w:val="0098792A"/>
    <w:rsid w:val="00987DFB"/>
    <w:rsid w:val="0099143B"/>
    <w:rsid w:val="00991555"/>
    <w:rsid w:val="00991C85"/>
    <w:rsid w:val="009924B7"/>
    <w:rsid w:val="00992580"/>
    <w:rsid w:val="00992865"/>
    <w:rsid w:val="009929D4"/>
    <w:rsid w:val="00992C08"/>
    <w:rsid w:val="00992FDB"/>
    <w:rsid w:val="00993C26"/>
    <w:rsid w:val="00994710"/>
    <w:rsid w:val="0099492B"/>
    <w:rsid w:val="00994AE8"/>
    <w:rsid w:val="0099554A"/>
    <w:rsid w:val="00995AB0"/>
    <w:rsid w:val="00995B62"/>
    <w:rsid w:val="00995CCA"/>
    <w:rsid w:val="00995ED8"/>
    <w:rsid w:val="00996312"/>
    <w:rsid w:val="0099662B"/>
    <w:rsid w:val="00996BAE"/>
    <w:rsid w:val="00996C88"/>
    <w:rsid w:val="00996E82"/>
    <w:rsid w:val="00997186"/>
    <w:rsid w:val="009979A7"/>
    <w:rsid w:val="009979AB"/>
    <w:rsid w:val="009A02FD"/>
    <w:rsid w:val="009A0B11"/>
    <w:rsid w:val="009A15F5"/>
    <w:rsid w:val="009A180C"/>
    <w:rsid w:val="009A19D0"/>
    <w:rsid w:val="009A1A03"/>
    <w:rsid w:val="009A1C72"/>
    <w:rsid w:val="009A1CA2"/>
    <w:rsid w:val="009A1EFD"/>
    <w:rsid w:val="009A1F51"/>
    <w:rsid w:val="009A211E"/>
    <w:rsid w:val="009A2792"/>
    <w:rsid w:val="009A2813"/>
    <w:rsid w:val="009A311E"/>
    <w:rsid w:val="009A3209"/>
    <w:rsid w:val="009A38FD"/>
    <w:rsid w:val="009A3CF2"/>
    <w:rsid w:val="009A4FF8"/>
    <w:rsid w:val="009A5053"/>
    <w:rsid w:val="009A58C9"/>
    <w:rsid w:val="009A5C9D"/>
    <w:rsid w:val="009A5F35"/>
    <w:rsid w:val="009A5FB6"/>
    <w:rsid w:val="009A6CD4"/>
    <w:rsid w:val="009A6E8C"/>
    <w:rsid w:val="009A71AA"/>
    <w:rsid w:val="009A7579"/>
    <w:rsid w:val="009B0260"/>
    <w:rsid w:val="009B02F9"/>
    <w:rsid w:val="009B0325"/>
    <w:rsid w:val="009B0593"/>
    <w:rsid w:val="009B05BD"/>
    <w:rsid w:val="009B064C"/>
    <w:rsid w:val="009B086A"/>
    <w:rsid w:val="009B0D69"/>
    <w:rsid w:val="009B14DF"/>
    <w:rsid w:val="009B1CB9"/>
    <w:rsid w:val="009B1F65"/>
    <w:rsid w:val="009B1FA5"/>
    <w:rsid w:val="009B2578"/>
    <w:rsid w:val="009B285B"/>
    <w:rsid w:val="009B2E54"/>
    <w:rsid w:val="009B2FB2"/>
    <w:rsid w:val="009B305F"/>
    <w:rsid w:val="009B47D0"/>
    <w:rsid w:val="009B581B"/>
    <w:rsid w:val="009B5D73"/>
    <w:rsid w:val="009B6622"/>
    <w:rsid w:val="009B6667"/>
    <w:rsid w:val="009B6D16"/>
    <w:rsid w:val="009B776A"/>
    <w:rsid w:val="009B7D99"/>
    <w:rsid w:val="009B7ECB"/>
    <w:rsid w:val="009C0334"/>
    <w:rsid w:val="009C034C"/>
    <w:rsid w:val="009C0545"/>
    <w:rsid w:val="009C15C9"/>
    <w:rsid w:val="009C1818"/>
    <w:rsid w:val="009C189D"/>
    <w:rsid w:val="009C19E7"/>
    <w:rsid w:val="009C23C2"/>
    <w:rsid w:val="009C2786"/>
    <w:rsid w:val="009C290F"/>
    <w:rsid w:val="009C2B1B"/>
    <w:rsid w:val="009C31E8"/>
    <w:rsid w:val="009C365A"/>
    <w:rsid w:val="009C3720"/>
    <w:rsid w:val="009C3858"/>
    <w:rsid w:val="009C3E55"/>
    <w:rsid w:val="009C3FDA"/>
    <w:rsid w:val="009C3FEC"/>
    <w:rsid w:val="009C4E34"/>
    <w:rsid w:val="009C55B3"/>
    <w:rsid w:val="009C5EF8"/>
    <w:rsid w:val="009C62D1"/>
    <w:rsid w:val="009C6E04"/>
    <w:rsid w:val="009C701B"/>
    <w:rsid w:val="009C736F"/>
    <w:rsid w:val="009C7423"/>
    <w:rsid w:val="009C7A93"/>
    <w:rsid w:val="009D0772"/>
    <w:rsid w:val="009D0793"/>
    <w:rsid w:val="009D0FC8"/>
    <w:rsid w:val="009D14D9"/>
    <w:rsid w:val="009D14F7"/>
    <w:rsid w:val="009D158E"/>
    <w:rsid w:val="009D186B"/>
    <w:rsid w:val="009D18F6"/>
    <w:rsid w:val="009D1945"/>
    <w:rsid w:val="009D1B2D"/>
    <w:rsid w:val="009D1C47"/>
    <w:rsid w:val="009D25B0"/>
    <w:rsid w:val="009D3337"/>
    <w:rsid w:val="009D3546"/>
    <w:rsid w:val="009D4223"/>
    <w:rsid w:val="009D451E"/>
    <w:rsid w:val="009D50DF"/>
    <w:rsid w:val="009D53A6"/>
    <w:rsid w:val="009D5A95"/>
    <w:rsid w:val="009D608F"/>
    <w:rsid w:val="009D62F3"/>
    <w:rsid w:val="009D640A"/>
    <w:rsid w:val="009D66E5"/>
    <w:rsid w:val="009D68E0"/>
    <w:rsid w:val="009D6BD2"/>
    <w:rsid w:val="009D7644"/>
    <w:rsid w:val="009D7985"/>
    <w:rsid w:val="009E0013"/>
    <w:rsid w:val="009E065B"/>
    <w:rsid w:val="009E093D"/>
    <w:rsid w:val="009E0C4D"/>
    <w:rsid w:val="009E0D3A"/>
    <w:rsid w:val="009E1455"/>
    <w:rsid w:val="009E1606"/>
    <w:rsid w:val="009E1957"/>
    <w:rsid w:val="009E1ACD"/>
    <w:rsid w:val="009E1CBF"/>
    <w:rsid w:val="009E2D42"/>
    <w:rsid w:val="009E3601"/>
    <w:rsid w:val="009E36DB"/>
    <w:rsid w:val="009E398F"/>
    <w:rsid w:val="009E3D91"/>
    <w:rsid w:val="009E3F57"/>
    <w:rsid w:val="009E3F82"/>
    <w:rsid w:val="009E4318"/>
    <w:rsid w:val="009E44BF"/>
    <w:rsid w:val="009E44F4"/>
    <w:rsid w:val="009E45E1"/>
    <w:rsid w:val="009E4804"/>
    <w:rsid w:val="009E4AFE"/>
    <w:rsid w:val="009E50C2"/>
    <w:rsid w:val="009E5B57"/>
    <w:rsid w:val="009E63A9"/>
    <w:rsid w:val="009E67CF"/>
    <w:rsid w:val="009E6DD7"/>
    <w:rsid w:val="009E6E58"/>
    <w:rsid w:val="009E736F"/>
    <w:rsid w:val="009E752A"/>
    <w:rsid w:val="009E7EBD"/>
    <w:rsid w:val="009F0000"/>
    <w:rsid w:val="009F05ED"/>
    <w:rsid w:val="009F077D"/>
    <w:rsid w:val="009F0E1E"/>
    <w:rsid w:val="009F13BB"/>
    <w:rsid w:val="009F1686"/>
    <w:rsid w:val="009F1759"/>
    <w:rsid w:val="009F1A39"/>
    <w:rsid w:val="009F284D"/>
    <w:rsid w:val="009F29D4"/>
    <w:rsid w:val="009F29DC"/>
    <w:rsid w:val="009F31C3"/>
    <w:rsid w:val="009F33BD"/>
    <w:rsid w:val="009F3514"/>
    <w:rsid w:val="009F3685"/>
    <w:rsid w:val="009F37BB"/>
    <w:rsid w:val="009F39B7"/>
    <w:rsid w:val="009F3A00"/>
    <w:rsid w:val="009F42A8"/>
    <w:rsid w:val="009F47E9"/>
    <w:rsid w:val="009F4969"/>
    <w:rsid w:val="009F4DA3"/>
    <w:rsid w:val="009F509C"/>
    <w:rsid w:val="009F50E0"/>
    <w:rsid w:val="009F5167"/>
    <w:rsid w:val="009F54C1"/>
    <w:rsid w:val="009F5515"/>
    <w:rsid w:val="009F5766"/>
    <w:rsid w:val="009F6427"/>
    <w:rsid w:val="009F65C0"/>
    <w:rsid w:val="009F6D0B"/>
    <w:rsid w:val="009F6FD8"/>
    <w:rsid w:val="009F75EE"/>
    <w:rsid w:val="009F7619"/>
    <w:rsid w:val="009F769D"/>
    <w:rsid w:val="009F7990"/>
    <w:rsid w:val="009F7A41"/>
    <w:rsid w:val="00A002F8"/>
    <w:rsid w:val="00A00B47"/>
    <w:rsid w:val="00A010D7"/>
    <w:rsid w:val="00A0144A"/>
    <w:rsid w:val="00A01CB7"/>
    <w:rsid w:val="00A021D3"/>
    <w:rsid w:val="00A021D8"/>
    <w:rsid w:val="00A029EC"/>
    <w:rsid w:val="00A02E0C"/>
    <w:rsid w:val="00A02E12"/>
    <w:rsid w:val="00A0303C"/>
    <w:rsid w:val="00A037A5"/>
    <w:rsid w:val="00A03B06"/>
    <w:rsid w:val="00A03F91"/>
    <w:rsid w:val="00A04126"/>
    <w:rsid w:val="00A04983"/>
    <w:rsid w:val="00A04BE6"/>
    <w:rsid w:val="00A04BF4"/>
    <w:rsid w:val="00A0547C"/>
    <w:rsid w:val="00A05C45"/>
    <w:rsid w:val="00A05C5E"/>
    <w:rsid w:val="00A05CF4"/>
    <w:rsid w:val="00A05D77"/>
    <w:rsid w:val="00A060B4"/>
    <w:rsid w:val="00A061A0"/>
    <w:rsid w:val="00A06FA8"/>
    <w:rsid w:val="00A0753F"/>
    <w:rsid w:val="00A07697"/>
    <w:rsid w:val="00A078E1"/>
    <w:rsid w:val="00A07985"/>
    <w:rsid w:val="00A10164"/>
    <w:rsid w:val="00A10E9C"/>
    <w:rsid w:val="00A10FFD"/>
    <w:rsid w:val="00A111CE"/>
    <w:rsid w:val="00A11347"/>
    <w:rsid w:val="00A11673"/>
    <w:rsid w:val="00A1175C"/>
    <w:rsid w:val="00A11818"/>
    <w:rsid w:val="00A11A34"/>
    <w:rsid w:val="00A11D1A"/>
    <w:rsid w:val="00A12041"/>
    <w:rsid w:val="00A1211E"/>
    <w:rsid w:val="00A12456"/>
    <w:rsid w:val="00A12B9B"/>
    <w:rsid w:val="00A12EDC"/>
    <w:rsid w:val="00A1330D"/>
    <w:rsid w:val="00A133F8"/>
    <w:rsid w:val="00A136FE"/>
    <w:rsid w:val="00A13815"/>
    <w:rsid w:val="00A13DAC"/>
    <w:rsid w:val="00A14032"/>
    <w:rsid w:val="00A14ED5"/>
    <w:rsid w:val="00A1542B"/>
    <w:rsid w:val="00A15B40"/>
    <w:rsid w:val="00A16A47"/>
    <w:rsid w:val="00A17AB4"/>
    <w:rsid w:val="00A17ECD"/>
    <w:rsid w:val="00A20114"/>
    <w:rsid w:val="00A20C68"/>
    <w:rsid w:val="00A20DC6"/>
    <w:rsid w:val="00A21905"/>
    <w:rsid w:val="00A225F5"/>
    <w:rsid w:val="00A22667"/>
    <w:rsid w:val="00A2290F"/>
    <w:rsid w:val="00A23D57"/>
    <w:rsid w:val="00A24262"/>
    <w:rsid w:val="00A2554A"/>
    <w:rsid w:val="00A25555"/>
    <w:rsid w:val="00A260F8"/>
    <w:rsid w:val="00A26A7B"/>
    <w:rsid w:val="00A26E3D"/>
    <w:rsid w:val="00A26E97"/>
    <w:rsid w:val="00A26F4E"/>
    <w:rsid w:val="00A2724E"/>
    <w:rsid w:val="00A2793F"/>
    <w:rsid w:val="00A301D8"/>
    <w:rsid w:val="00A30DE3"/>
    <w:rsid w:val="00A30F1D"/>
    <w:rsid w:val="00A30F3C"/>
    <w:rsid w:val="00A30F9A"/>
    <w:rsid w:val="00A316F4"/>
    <w:rsid w:val="00A31714"/>
    <w:rsid w:val="00A31C9E"/>
    <w:rsid w:val="00A31DAA"/>
    <w:rsid w:val="00A31F94"/>
    <w:rsid w:val="00A32157"/>
    <w:rsid w:val="00A32408"/>
    <w:rsid w:val="00A32783"/>
    <w:rsid w:val="00A33184"/>
    <w:rsid w:val="00A334D5"/>
    <w:rsid w:val="00A33E8D"/>
    <w:rsid w:val="00A34154"/>
    <w:rsid w:val="00A34F46"/>
    <w:rsid w:val="00A3507D"/>
    <w:rsid w:val="00A3556F"/>
    <w:rsid w:val="00A35596"/>
    <w:rsid w:val="00A35DA3"/>
    <w:rsid w:val="00A3639A"/>
    <w:rsid w:val="00A36552"/>
    <w:rsid w:val="00A3677F"/>
    <w:rsid w:val="00A367DB"/>
    <w:rsid w:val="00A36957"/>
    <w:rsid w:val="00A37152"/>
    <w:rsid w:val="00A40099"/>
    <w:rsid w:val="00A401E7"/>
    <w:rsid w:val="00A406F9"/>
    <w:rsid w:val="00A40CF1"/>
    <w:rsid w:val="00A40FDF"/>
    <w:rsid w:val="00A41038"/>
    <w:rsid w:val="00A41367"/>
    <w:rsid w:val="00A414E4"/>
    <w:rsid w:val="00A41DEF"/>
    <w:rsid w:val="00A42278"/>
    <w:rsid w:val="00A42576"/>
    <w:rsid w:val="00A42A17"/>
    <w:rsid w:val="00A42FA4"/>
    <w:rsid w:val="00A42FF4"/>
    <w:rsid w:val="00A436D0"/>
    <w:rsid w:val="00A43B11"/>
    <w:rsid w:val="00A43C4E"/>
    <w:rsid w:val="00A43DF8"/>
    <w:rsid w:val="00A43FCC"/>
    <w:rsid w:val="00A4443E"/>
    <w:rsid w:val="00A44849"/>
    <w:rsid w:val="00A44FB2"/>
    <w:rsid w:val="00A45824"/>
    <w:rsid w:val="00A45926"/>
    <w:rsid w:val="00A459D2"/>
    <w:rsid w:val="00A45F33"/>
    <w:rsid w:val="00A45FBE"/>
    <w:rsid w:val="00A46068"/>
    <w:rsid w:val="00A46278"/>
    <w:rsid w:val="00A46476"/>
    <w:rsid w:val="00A464BD"/>
    <w:rsid w:val="00A46558"/>
    <w:rsid w:val="00A46C3E"/>
    <w:rsid w:val="00A46DE6"/>
    <w:rsid w:val="00A46FF7"/>
    <w:rsid w:val="00A46FFE"/>
    <w:rsid w:val="00A470D0"/>
    <w:rsid w:val="00A472C8"/>
    <w:rsid w:val="00A47521"/>
    <w:rsid w:val="00A47AB3"/>
    <w:rsid w:val="00A47DA0"/>
    <w:rsid w:val="00A47DA7"/>
    <w:rsid w:val="00A50366"/>
    <w:rsid w:val="00A50C30"/>
    <w:rsid w:val="00A51559"/>
    <w:rsid w:val="00A51CCA"/>
    <w:rsid w:val="00A520E4"/>
    <w:rsid w:val="00A5225A"/>
    <w:rsid w:val="00A5252E"/>
    <w:rsid w:val="00A52689"/>
    <w:rsid w:val="00A528C6"/>
    <w:rsid w:val="00A52D69"/>
    <w:rsid w:val="00A53982"/>
    <w:rsid w:val="00A53D50"/>
    <w:rsid w:val="00A54036"/>
    <w:rsid w:val="00A54D5A"/>
    <w:rsid w:val="00A54E18"/>
    <w:rsid w:val="00A55141"/>
    <w:rsid w:val="00A55326"/>
    <w:rsid w:val="00A556FD"/>
    <w:rsid w:val="00A5588C"/>
    <w:rsid w:val="00A558A1"/>
    <w:rsid w:val="00A55966"/>
    <w:rsid w:val="00A55AAA"/>
    <w:rsid w:val="00A55B5B"/>
    <w:rsid w:val="00A56003"/>
    <w:rsid w:val="00A563A9"/>
    <w:rsid w:val="00A56586"/>
    <w:rsid w:val="00A566CC"/>
    <w:rsid w:val="00A5678F"/>
    <w:rsid w:val="00A5692C"/>
    <w:rsid w:val="00A56BD5"/>
    <w:rsid w:val="00A56E1C"/>
    <w:rsid w:val="00A5716F"/>
    <w:rsid w:val="00A5772C"/>
    <w:rsid w:val="00A5774D"/>
    <w:rsid w:val="00A57A80"/>
    <w:rsid w:val="00A57F54"/>
    <w:rsid w:val="00A60427"/>
    <w:rsid w:val="00A607D5"/>
    <w:rsid w:val="00A60D44"/>
    <w:rsid w:val="00A60FD8"/>
    <w:rsid w:val="00A61885"/>
    <w:rsid w:val="00A61F44"/>
    <w:rsid w:val="00A61F75"/>
    <w:rsid w:val="00A6203F"/>
    <w:rsid w:val="00A621BE"/>
    <w:rsid w:val="00A62A70"/>
    <w:rsid w:val="00A62E87"/>
    <w:rsid w:val="00A6308C"/>
    <w:rsid w:val="00A63647"/>
    <w:rsid w:val="00A63C00"/>
    <w:rsid w:val="00A646A5"/>
    <w:rsid w:val="00A6472E"/>
    <w:rsid w:val="00A6486B"/>
    <w:rsid w:val="00A64947"/>
    <w:rsid w:val="00A64BA6"/>
    <w:rsid w:val="00A65345"/>
    <w:rsid w:val="00A654AB"/>
    <w:rsid w:val="00A654BC"/>
    <w:rsid w:val="00A661E4"/>
    <w:rsid w:val="00A662B2"/>
    <w:rsid w:val="00A66451"/>
    <w:rsid w:val="00A6667F"/>
    <w:rsid w:val="00A66F05"/>
    <w:rsid w:val="00A67157"/>
    <w:rsid w:val="00A6716A"/>
    <w:rsid w:val="00A675F1"/>
    <w:rsid w:val="00A67850"/>
    <w:rsid w:val="00A67D93"/>
    <w:rsid w:val="00A7095A"/>
    <w:rsid w:val="00A70B01"/>
    <w:rsid w:val="00A70FD1"/>
    <w:rsid w:val="00A7185E"/>
    <w:rsid w:val="00A71AF4"/>
    <w:rsid w:val="00A72AC2"/>
    <w:rsid w:val="00A72AC5"/>
    <w:rsid w:val="00A72B30"/>
    <w:rsid w:val="00A72B5C"/>
    <w:rsid w:val="00A72C95"/>
    <w:rsid w:val="00A730BB"/>
    <w:rsid w:val="00A73255"/>
    <w:rsid w:val="00A73315"/>
    <w:rsid w:val="00A735A9"/>
    <w:rsid w:val="00A73BA9"/>
    <w:rsid w:val="00A73E76"/>
    <w:rsid w:val="00A74E3F"/>
    <w:rsid w:val="00A758DC"/>
    <w:rsid w:val="00A759D8"/>
    <w:rsid w:val="00A75B09"/>
    <w:rsid w:val="00A75FDE"/>
    <w:rsid w:val="00A766F9"/>
    <w:rsid w:val="00A76791"/>
    <w:rsid w:val="00A76890"/>
    <w:rsid w:val="00A76F53"/>
    <w:rsid w:val="00A77260"/>
    <w:rsid w:val="00A77684"/>
    <w:rsid w:val="00A7768C"/>
    <w:rsid w:val="00A77BFF"/>
    <w:rsid w:val="00A77CC7"/>
    <w:rsid w:val="00A77DDA"/>
    <w:rsid w:val="00A77DE1"/>
    <w:rsid w:val="00A80DED"/>
    <w:rsid w:val="00A81048"/>
    <w:rsid w:val="00A81282"/>
    <w:rsid w:val="00A81560"/>
    <w:rsid w:val="00A81C50"/>
    <w:rsid w:val="00A81E22"/>
    <w:rsid w:val="00A826E0"/>
    <w:rsid w:val="00A829AD"/>
    <w:rsid w:val="00A82A03"/>
    <w:rsid w:val="00A82F23"/>
    <w:rsid w:val="00A833B1"/>
    <w:rsid w:val="00A833D9"/>
    <w:rsid w:val="00A83582"/>
    <w:rsid w:val="00A8485F"/>
    <w:rsid w:val="00A85038"/>
    <w:rsid w:val="00A854BE"/>
    <w:rsid w:val="00A8584B"/>
    <w:rsid w:val="00A85DE3"/>
    <w:rsid w:val="00A86080"/>
    <w:rsid w:val="00A863E6"/>
    <w:rsid w:val="00A866D7"/>
    <w:rsid w:val="00A86746"/>
    <w:rsid w:val="00A868F3"/>
    <w:rsid w:val="00A86A92"/>
    <w:rsid w:val="00A86B87"/>
    <w:rsid w:val="00A86EF7"/>
    <w:rsid w:val="00A872B4"/>
    <w:rsid w:val="00A9001C"/>
    <w:rsid w:val="00A9016E"/>
    <w:rsid w:val="00A90357"/>
    <w:rsid w:val="00A908E5"/>
    <w:rsid w:val="00A90E9C"/>
    <w:rsid w:val="00A9117C"/>
    <w:rsid w:val="00A91786"/>
    <w:rsid w:val="00A91899"/>
    <w:rsid w:val="00A91BA3"/>
    <w:rsid w:val="00A91D7A"/>
    <w:rsid w:val="00A91D88"/>
    <w:rsid w:val="00A9341B"/>
    <w:rsid w:val="00A938CE"/>
    <w:rsid w:val="00A9402E"/>
    <w:rsid w:val="00A94E8C"/>
    <w:rsid w:val="00A9509E"/>
    <w:rsid w:val="00A95592"/>
    <w:rsid w:val="00A9568D"/>
    <w:rsid w:val="00A95B74"/>
    <w:rsid w:val="00A9628F"/>
    <w:rsid w:val="00A96BE2"/>
    <w:rsid w:val="00A96C15"/>
    <w:rsid w:val="00A96EAE"/>
    <w:rsid w:val="00A96FF3"/>
    <w:rsid w:val="00A9764E"/>
    <w:rsid w:val="00A97976"/>
    <w:rsid w:val="00A97BD2"/>
    <w:rsid w:val="00A97C1B"/>
    <w:rsid w:val="00A97C2A"/>
    <w:rsid w:val="00AA053E"/>
    <w:rsid w:val="00AA0EF9"/>
    <w:rsid w:val="00AA1430"/>
    <w:rsid w:val="00AA159E"/>
    <w:rsid w:val="00AA259A"/>
    <w:rsid w:val="00AA259C"/>
    <w:rsid w:val="00AA277E"/>
    <w:rsid w:val="00AA2808"/>
    <w:rsid w:val="00AA283F"/>
    <w:rsid w:val="00AA2882"/>
    <w:rsid w:val="00AA327D"/>
    <w:rsid w:val="00AA3CAD"/>
    <w:rsid w:val="00AA3D67"/>
    <w:rsid w:val="00AA427E"/>
    <w:rsid w:val="00AA49B1"/>
    <w:rsid w:val="00AA5AD9"/>
    <w:rsid w:val="00AA5E6C"/>
    <w:rsid w:val="00AA6460"/>
    <w:rsid w:val="00AA650D"/>
    <w:rsid w:val="00AA68D2"/>
    <w:rsid w:val="00AA78AB"/>
    <w:rsid w:val="00AA79D8"/>
    <w:rsid w:val="00AA7AFE"/>
    <w:rsid w:val="00AA7D96"/>
    <w:rsid w:val="00AA7F89"/>
    <w:rsid w:val="00AB075E"/>
    <w:rsid w:val="00AB0761"/>
    <w:rsid w:val="00AB0B23"/>
    <w:rsid w:val="00AB0CCF"/>
    <w:rsid w:val="00AB1121"/>
    <w:rsid w:val="00AB1658"/>
    <w:rsid w:val="00AB1912"/>
    <w:rsid w:val="00AB2114"/>
    <w:rsid w:val="00AB2D5E"/>
    <w:rsid w:val="00AB2E3D"/>
    <w:rsid w:val="00AB30F2"/>
    <w:rsid w:val="00AB3CB8"/>
    <w:rsid w:val="00AB3EE2"/>
    <w:rsid w:val="00AB4222"/>
    <w:rsid w:val="00AB449B"/>
    <w:rsid w:val="00AB4FA4"/>
    <w:rsid w:val="00AB4FDA"/>
    <w:rsid w:val="00AB5814"/>
    <w:rsid w:val="00AB6355"/>
    <w:rsid w:val="00AB676E"/>
    <w:rsid w:val="00AB6BF6"/>
    <w:rsid w:val="00AB6E67"/>
    <w:rsid w:val="00AB7011"/>
    <w:rsid w:val="00AB75FD"/>
    <w:rsid w:val="00AB7836"/>
    <w:rsid w:val="00AB798D"/>
    <w:rsid w:val="00AB7C25"/>
    <w:rsid w:val="00AC0448"/>
    <w:rsid w:val="00AC0AEC"/>
    <w:rsid w:val="00AC0DDC"/>
    <w:rsid w:val="00AC0FF3"/>
    <w:rsid w:val="00AC1232"/>
    <w:rsid w:val="00AC135A"/>
    <w:rsid w:val="00AC1716"/>
    <w:rsid w:val="00AC1D8A"/>
    <w:rsid w:val="00AC1F08"/>
    <w:rsid w:val="00AC2146"/>
    <w:rsid w:val="00AC26E4"/>
    <w:rsid w:val="00AC31FF"/>
    <w:rsid w:val="00AC3C0A"/>
    <w:rsid w:val="00AC3F68"/>
    <w:rsid w:val="00AC40A9"/>
    <w:rsid w:val="00AC40ED"/>
    <w:rsid w:val="00AC431B"/>
    <w:rsid w:val="00AC481F"/>
    <w:rsid w:val="00AC4845"/>
    <w:rsid w:val="00AC4B56"/>
    <w:rsid w:val="00AC5060"/>
    <w:rsid w:val="00AC5273"/>
    <w:rsid w:val="00AC5D27"/>
    <w:rsid w:val="00AC6A26"/>
    <w:rsid w:val="00AC6E0B"/>
    <w:rsid w:val="00AC7326"/>
    <w:rsid w:val="00AC7436"/>
    <w:rsid w:val="00AC76A8"/>
    <w:rsid w:val="00AC7BDE"/>
    <w:rsid w:val="00AD063D"/>
    <w:rsid w:val="00AD0DDB"/>
    <w:rsid w:val="00AD18A5"/>
    <w:rsid w:val="00AD1DB8"/>
    <w:rsid w:val="00AD2012"/>
    <w:rsid w:val="00AD210F"/>
    <w:rsid w:val="00AD2503"/>
    <w:rsid w:val="00AD2F14"/>
    <w:rsid w:val="00AD3421"/>
    <w:rsid w:val="00AD34BC"/>
    <w:rsid w:val="00AD3B40"/>
    <w:rsid w:val="00AD4015"/>
    <w:rsid w:val="00AD40C4"/>
    <w:rsid w:val="00AD4159"/>
    <w:rsid w:val="00AD45AF"/>
    <w:rsid w:val="00AD4A70"/>
    <w:rsid w:val="00AD4C9C"/>
    <w:rsid w:val="00AD4D69"/>
    <w:rsid w:val="00AD51C5"/>
    <w:rsid w:val="00AD57BD"/>
    <w:rsid w:val="00AD5CEE"/>
    <w:rsid w:val="00AD5D6E"/>
    <w:rsid w:val="00AD625C"/>
    <w:rsid w:val="00AD64A3"/>
    <w:rsid w:val="00AD76EF"/>
    <w:rsid w:val="00AD779E"/>
    <w:rsid w:val="00AE03E0"/>
    <w:rsid w:val="00AE0484"/>
    <w:rsid w:val="00AE0626"/>
    <w:rsid w:val="00AE0C2D"/>
    <w:rsid w:val="00AE0C7E"/>
    <w:rsid w:val="00AE0DF7"/>
    <w:rsid w:val="00AE151F"/>
    <w:rsid w:val="00AE18E6"/>
    <w:rsid w:val="00AE19E6"/>
    <w:rsid w:val="00AE1DA2"/>
    <w:rsid w:val="00AE2044"/>
    <w:rsid w:val="00AE3992"/>
    <w:rsid w:val="00AE3B92"/>
    <w:rsid w:val="00AE43EA"/>
    <w:rsid w:val="00AE4E8E"/>
    <w:rsid w:val="00AE4F6C"/>
    <w:rsid w:val="00AE550C"/>
    <w:rsid w:val="00AE587F"/>
    <w:rsid w:val="00AE5EF2"/>
    <w:rsid w:val="00AE69A0"/>
    <w:rsid w:val="00AE73B8"/>
    <w:rsid w:val="00AE7B73"/>
    <w:rsid w:val="00AF01FF"/>
    <w:rsid w:val="00AF024D"/>
    <w:rsid w:val="00AF0455"/>
    <w:rsid w:val="00AF051F"/>
    <w:rsid w:val="00AF114D"/>
    <w:rsid w:val="00AF1425"/>
    <w:rsid w:val="00AF148E"/>
    <w:rsid w:val="00AF1A4E"/>
    <w:rsid w:val="00AF1BD3"/>
    <w:rsid w:val="00AF1D54"/>
    <w:rsid w:val="00AF3899"/>
    <w:rsid w:val="00AF443A"/>
    <w:rsid w:val="00AF44DA"/>
    <w:rsid w:val="00AF45B0"/>
    <w:rsid w:val="00AF4699"/>
    <w:rsid w:val="00AF4A67"/>
    <w:rsid w:val="00AF4D7E"/>
    <w:rsid w:val="00AF502D"/>
    <w:rsid w:val="00AF517F"/>
    <w:rsid w:val="00AF5613"/>
    <w:rsid w:val="00AF580D"/>
    <w:rsid w:val="00AF5FC6"/>
    <w:rsid w:val="00AF62D3"/>
    <w:rsid w:val="00AF78F3"/>
    <w:rsid w:val="00AF7C89"/>
    <w:rsid w:val="00B000D8"/>
    <w:rsid w:val="00B0030A"/>
    <w:rsid w:val="00B0045A"/>
    <w:rsid w:val="00B005F4"/>
    <w:rsid w:val="00B00B67"/>
    <w:rsid w:val="00B01525"/>
    <w:rsid w:val="00B01653"/>
    <w:rsid w:val="00B0166E"/>
    <w:rsid w:val="00B01A9A"/>
    <w:rsid w:val="00B01C16"/>
    <w:rsid w:val="00B01D58"/>
    <w:rsid w:val="00B02154"/>
    <w:rsid w:val="00B0225A"/>
    <w:rsid w:val="00B02B93"/>
    <w:rsid w:val="00B02FED"/>
    <w:rsid w:val="00B030F5"/>
    <w:rsid w:val="00B03244"/>
    <w:rsid w:val="00B037D2"/>
    <w:rsid w:val="00B0449A"/>
    <w:rsid w:val="00B044C3"/>
    <w:rsid w:val="00B04E54"/>
    <w:rsid w:val="00B05151"/>
    <w:rsid w:val="00B05413"/>
    <w:rsid w:val="00B05474"/>
    <w:rsid w:val="00B06568"/>
    <w:rsid w:val="00B067E6"/>
    <w:rsid w:val="00B06811"/>
    <w:rsid w:val="00B074FE"/>
    <w:rsid w:val="00B07B3E"/>
    <w:rsid w:val="00B07C50"/>
    <w:rsid w:val="00B07DDE"/>
    <w:rsid w:val="00B07E9F"/>
    <w:rsid w:val="00B1053B"/>
    <w:rsid w:val="00B1076C"/>
    <w:rsid w:val="00B10881"/>
    <w:rsid w:val="00B108F3"/>
    <w:rsid w:val="00B118EA"/>
    <w:rsid w:val="00B11BC7"/>
    <w:rsid w:val="00B121FA"/>
    <w:rsid w:val="00B125D4"/>
    <w:rsid w:val="00B13218"/>
    <w:rsid w:val="00B1377D"/>
    <w:rsid w:val="00B1449B"/>
    <w:rsid w:val="00B14AFA"/>
    <w:rsid w:val="00B14C26"/>
    <w:rsid w:val="00B14D0F"/>
    <w:rsid w:val="00B14F3D"/>
    <w:rsid w:val="00B15C3C"/>
    <w:rsid w:val="00B16849"/>
    <w:rsid w:val="00B16DDE"/>
    <w:rsid w:val="00B1747C"/>
    <w:rsid w:val="00B17792"/>
    <w:rsid w:val="00B200E1"/>
    <w:rsid w:val="00B204D4"/>
    <w:rsid w:val="00B2093E"/>
    <w:rsid w:val="00B210F0"/>
    <w:rsid w:val="00B21612"/>
    <w:rsid w:val="00B217B4"/>
    <w:rsid w:val="00B21886"/>
    <w:rsid w:val="00B21F6C"/>
    <w:rsid w:val="00B22462"/>
    <w:rsid w:val="00B22C10"/>
    <w:rsid w:val="00B23454"/>
    <w:rsid w:val="00B23810"/>
    <w:rsid w:val="00B23E36"/>
    <w:rsid w:val="00B2400B"/>
    <w:rsid w:val="00B24105"/>
    <w:rsid w:val="00B24666"/>
    <w:rsid w:val="00B24C1A"/>
    <w:rsid w:val="00B2560F"/>
    <w:rsid w:val="00B256C2"/>
    <w:rsid w:val="00B25F44"/>
    <w:rsid w:val="00B26532"/>
    <w:rsid w:val="00B269CA"/>
    <w:rsid w:val="00B26DA5"/>
    <w:rsid w:val="00B27B25"/>
    <w:rsid w:val="00B27F33"/>
    <w:rsid w:val="00B30815"/>
    <w:rsid w:val="00B30CE3"/>
    <w:rsid w:val="00B30E6B"/>
    <w:rsid w:val="00B3127F"/>
    <w:rsid w:val="00B3134B"/>
    <w:rsid w:val="00B314CC"/>
    <w:rsid w:val="00B31F2A"/>
    <w:rsid w:val="00B31F98"/>
    <w:rsid w:val="00B32060"/>
    <w:rsid w:val="00B321D0"/>
    <w:rsid w:val="00B3222E"/>
    <w:rsid w:val="00B32566"/>
    <w:rsid w:val="00B32916"/>
    <w:rsid w:val="00B32CDF"/>
    <w:rsid w:val="00B33649"/>
    <w:rsid w:val="00B336FD"/>
    <w:rsid w:val="00B3372D"/>
    <w:rsid w:val="00B33E91"/>
    <w:rsid w:val="00B34037"/>
    <w:rsid w:val="00B3411F"/>
    <w:rsid w:val="00B34123"/>
    <w:rsid w:val="00B345E1"/>
    <w:rsid w:val="00B3498E"/>
    <w:rsid w:val="00B34B25"/>
    <w:rsid w:val="00B34BE4"/>
    <w:rsid w:val="00B34C52"/>
    <w:rsid w:val="00B35AED"/>
    <w:rsid w:val="00B35DCE"/>
    <w:rsid w:val="00B360A6"/>
    <w:rsid w:val="00B3614C"/>
    <w:rsid w:val="00B36B33"/>
    <w:rsid w:val="00B3732E"/>
    <w:rsid w:val="00B373EF"/>
    <w:rsid w:val="00B3774F"/>
    <w:rsid w:val="00B37C98"/>
    <w:rsid w:val="00B40093"/>
    <w:rsid w:val="00B400A0"/>
    <w:rsid w:val="00B40386"/>
    <w:rsid w:val="00B40568"/>
    <w:rsid w:val="00B4083B"/>
    <w:rsid w:val="00B40A21"/>
    <w:rsid w:val="00B41716"/>
    <w:rsid w:val="00B4173C"/>
    <w:rsid w:val="00B4212F"/>
    <w:rsid w:val="00B4246B"/>
    <w:rsid w:val="00B426C1"/>
    <w:rsid w:val="00B42A2C"/>
    <w:rsid w:val="00B43A6A"/>
    <w:rsid w:val="00B43CCA"/>
    <w:rsid w:val="00B4429E"/>
    <w:rsid w:val="00B44597"/>
    <w:rsid w:val="00B44EBF"/>
    <w:rsid w:val="00B44EC3"/>
    <w:rsid w:val="00B465AB"/>
    <w:rsid w:val="00B466AB"/>
    <w:rsid w:val="00B46721"/>
    <w:rsid w:val="00B4674F"/>
    <w:rsid w:val="00B4679E"/>
    <w:rsid w:val="00B46A0A"/>
    <w:rsid w:val="00B46A44"/>
    <w:rsid w:val="00B47E3F"/>
    <w:rsid w:val="00B502A5"/>
    <w:rsid w:val="00B50711"/>
    <w:rsid w:val="00B509ED"/>
    <w:rsid w:val="00B50AAC"/>
    <w:rsid w:val="00B50D63"/>
    <w:rsid w:val="00B50EB3"/>
    <w:rsid w:val="00B51337"/>
    <w:rsid w:val="00B51A4A"/>
    <w:rsid w:val="00B51BA4"/>
    <w:rsid w:val="00B521FE"/>
    <w:rsid w:val="00B525C4"/>
    <w:rsid w:val="00B52844"/>
    <w:rsid w:val="00B528CC"/>
    <w:rsid w:val="00B52E75"/>
    <w:rsid w:val="00B52E86"/>
    <w:rsid w:val="00B52F70"/>
    <w:rsid w:val="00B53A2D"/>
    <w:rsid w:val="00B53EBD"/>
    <w:rsid w:val="00B53F8E"/>
    <w:rsid w:val="00B53FD8"/>
    <w:rsid w:val="00B54729"/>
    <w:rsid w:val="00B556B6"/>
    <w:rsid w:val="00B55C10"/>
    <w:rsid w:val="00B560A2"/>
    <w:rsid w:val="00B56277"/>
    <w:rsid w:val="00B566C5"/>
    <w:rsid w:val="00B56C33"/>
    <w:rsid w:val="00B56CD1"/>
    <w:rsid w:val="00B5785E"/>
    <w:rsid w:val="00B57AE6"/>
    <w:rsid w:val="00B57D87"/>
    <w:rsid w:val="00B60C5E"/>
    <w:rsid w:val="00B617D6"/>
    <w:rsid w:val="00B62024"/>
    <w:rsid w:val="00B62A21"/>
    <w:rsid w:val="00B62AA4"/>
    <w:rsid w:val="00B63420"/>
    <w:rsid w:val="00B63A59"/>
    <w:rsid w:val="00B641BE"/>
    <w:rsid w:val="00B64660"/>
    <w:rsid w:val="00B64FBF"/>
    <w:rsid w:val="00B65403"/>
    <w:rsid w:val="00B65949"/>
    <w:rsid w:val="00B65F13"/>
    <w:rsid w:val="00B66678"/>
    <w:rsid w:val="00B6668B"/>
    <w:rsid w:val="00B669F9"/>
    <w:rsid w:val="00B66D99"/>
    <w:rsid w:val="00B67031"/>
    <w:rsid w:val="00B6759C"/>
    <w:rsid w:val="00B703A5"/>
    <w:rsid w:val="00B70468"/>
    <w:rsid w:val="00B7062A"/>
    <w:rsid w:val="00B70C7F"/>
    <w:rsid w:val="00B70EB9"/>
    <w:rsid w:val="00B7185B"/>
    <w:rsid w:val="00B71A5D"/>
    <w:rsid w:val="00B71A77"/>
    <w:rsid w:val="00B71ACA"/>
    <w:rsid w:val="00B7230F"/>
    <w:rsid w:val="00B725C7"/>
    <w:rsid w:val="00B72DD5"/>
    <w:rsid w:val="00B73029"/>
    <w:rsid w:val="00B7320C"/>
    <w:rsid w:val="00B733F1"/>
    <w:rsid w:val="00B734E1"/>
    <w:rsid w:val="00B739F7"/>
    <w:rsid w:val="00B73A70"/>
    <w:rsid w:val="00B73ACE"/>
    <w:rsid w:val="00B73EC9"/>
    <w:rsid w:val="00B743B1"/>
    <w:rsid w:val="00B744C0"/>
    <w:rsid w:val="00B7512F"/>
    <w:rsid w:val="00B75263"/>
    <w:rsid w:val="00B7675A"/>
    <w:rsid w:val="00B76A88"/>
    <w:rsid w:val="00B7719E"/>
    <w:rsid w:val="00B771ED"/>
    <w:rsid w:val="00B77AEC"/>
    <w:rsid w:val="00B77B5C"/>
    <w:rsid w:val="00B804DD"/>
    <w:rsid w:val="00B806E8"/>
    <w:rsid w:val="00B8131E"/>
    <w:rsid w:val="00B813C9"/>
    <w:rsid w:val="00B81A6C"/>
    <w:rsid w:val="00B81BB0"/>
    <w:rsid w:val="00B81BEA"/>
    <w:rsid w:val="00B81E68"/>
    <w:rsid w:val="00B81F53"/>
    <w:rsid w:val="00B82BB6"/>
    <w:rsid w:val="00B82D80"/>
    <w:rsid w:val="00B82F22"/>
    <w:rsid w:val="00B82F4A"/>
    <w:rsid w:val="00B83213"/>
    <w:rsid w:val="00B8396F"/>
    <w:rsid w:val="00B83B66"/>
    <w:rsid w:val="00B83BCB"/>
    <w:rsid w:val="00B83CB1"/>
    <w:rsid w:val="00B8415F"/>
    <w:rsid w:val="00B847B8"/>
    <w:rsid w:val="00B84C92"/>
    <w:rsid w:val="00B84E57"/>
    <w:rsid w:val="00B84FB6"/>
    <w:rsid w:val="00B85439"/>
    <w:rsid w:val="00B8562E"/>
    <w:rsid w:val="00B85636"/>
    <w:rsid w:val="00B85854"/>
    <w:rsid w:val="00B85999"/>
    <w:rsid w:val="00B85B2F"/>
    <w:rsid w:val="00B85F56"/>
    <w:rsid w:val="00B862DA"/>
    <w:rsid w:val="00B86DB2"/>
    <w:rsid w:val="00B87683"/>
    <w:rsid w:val="00B90BC9"/>
    <w:rsid w:val="00B91019"/>
    <w:rsid w:val="00B9131E"/>
    <w:rsid w:val="00B917A5"/>
    <w:rsid w:val="00B9181C"/>
    <w:rsid w:val="00B91CC2"/>
    <w:rsid w:val="00B925C9"/>
    <w:rsid w:val="00B93130"/>
    <w:rsid w:val="00B944FB"/>
    <w:rsid w:val="00B946F3"/>
    <w:rsid w:val="00B94CB6"/>
    <w:rsid w:val="00B94FD3"/>
    <w:rsid w:val="00B95499"/>
    <w:rsid w:val="00B955EC"/>
    <w:rsid w:val="00B95B06"/>
    <w:rsid w:val="00B9609E"/>
    <w:rsid w:val="00B961E8"/>
    <w:rsid w:val="00B962EC"/>
    <w:rsid w:val="00B966CE"/>
    <w:rsid w:val="00B96931"/>
    <w:rsid w:val="00B96B73"/>
    <w:rsid w:val="00B97C4A"/>
    <w:rsid w:val="00B97D10"/>
    <w:rsid w:val="00BA0357"/>
    <w:rsid w:val="00BA0582"/>
    <w:rsid w:val="00BA0A12"/>
    <w:rsid w:val="00BA0BF9"/>
    <w:rsid w:val="00BA0CCF"/>
    <w:rsid w:val="00BA11E3"/>
    <w:rsid w:val="00BA151F"/>
    <w:rsid w:val="00BA1B0D"/>
    <w:rsid w:val="00BA2065"/>
    <w:rsid w:val="00BA23D1"/>
    <w:rsid w:val="00BA2607"/>
    <w:rsid w:val="00BA29FB"/>
    <w:rsid w:val="00BA2E73"/>
    <w:rsid w:val="00BA2FFF"/>
    <w:rsid w:val="00BA47DA"/>
    <w:rsid w:val="00BA4B36"/>
    <w:rsid w:val="00BA4D51"/>
    <w:rsid w:val="00BA518F"/>
    <w:rsid w:val="00BA53E7"/>
    <w:rsid w:val="00BA59AA"/>
    <w:rsid w:val="00BA5F8A"/>
    <w:rsid w:val="00BA618A"/>
    <w:rsid w:val="00BA6272"/>
    <w:rsid w:val="00BA66E6"/>
    <w:rsid w:val="00BA6966"/>
    <w:rsid w:val="00BA707B"/>
    <w:rsid w:val="00BA7214"/>
    <w:rsid w:val="00BA7377"/>
    <w:rsid w:val="00BA79D2"/>
    <w:rsid w:val="00BB03AF"/>
    <w:rsid w:val="00BB04F1"/>
    <w:rsid w:val="00BB0700"/>
    <w:rsid w:val="00BB0AB2"/>
    <w:rsid w:val="00BB1159"/>
    <w:rsid w:val="00BB11D7"/>
    <w:rsid w:val="00BB1AD4"/>
    <w:rsid w:val="00BB2AFB"/>
    <w:rsid w:val="00BB2DF5"/>
    <w:rsid w:val="00BB3054"/>
    <w:rsid w:val="00BB3471"/>
    <w:rsid w:val="00BB35BA"/>
    <w:rsid w:val="00BB3E31"/>
    <w:rsid w:val="00BB3E6D"/>
    <w:rsid w:val="00BB4391"/>
    <w:rsid w:val="00BB475E"/>
    <w:rsid w:val="00BB4988"/>
    <w:rsid w:val="00BB49C2"/>
    <w:rsid w:val="00BB50A1"/>
    <w:rsid w:val="00BB511B"/>
    <w:rsid w:val="00BB572B"/>
    <w:rsid w:val="00BB5B8E"/>
    <w:rsid w:val="00BB5EF8"/>
    <w:rsid w:val="00BB61C7"/>
    <w:rsid w:val="00BB6342"/>
    <w:rsid w:val="00BB6B7E"/>
    <w:rsid w:val="00BB721A"/>
    <w:rsid w:val="00BB7CEE"/>
    <w:rsid w:val="00BB7F17"/>
    <w:rsid w:val="00BBBC78"/>
    <w:rsid w:val="00BC0D0E"/>
    <w:rsid w:val="00BC1129"/>
    <w:rsid w:val="00BC18EE"/>
    <w:rsid w:val="00BC1905"/>
    <w:rsid w:val="00BC19EC"/>
    <w:rsid w:val="00BC2361"/>
    <w:rsid w:val="00BC257B"/>
    <w:rsid w:val="00BC2D59"/>
    <w:rsid w:val="00BC2F94"/>
    <w:rsid w:val="00BC3241"/>
    <w:rsid w:val="00BC36A7"/>
    <w:rsid w:val="00BC36B3"/>
    <w:rsid w:val="00BC3950"/>
    <w:rsid w:val="00BC3E14"/>
    <w:rsid w:val="00BC40BC"/>
    <w:rsid w:val="00BC43C0"/>
    <w:rsid w:val="00BC512D"/>
    <w:rsid w:val="00BC5230"/>
    <w:rsid w:val="00BC5324"/>
    <w:rsid w:val="00BC5398"/>
    <w:rsid w:val="00BC5899"/>
    <w:rsid w:val="00BC5A44"/>
    <w:rsid w:val="00BC5F01"/>
    <w:rsid w:val="00BC658A"/>
    <w:rsid w:val="00BC6D42"/>
    <w:rsid w:val="00BC70AB"/>
    <w:rsid w:val="00BC7107"/>
    <w:rsid w:val="00BC7285"/>
    <w:rsid w:val="00BC72FF"/>
    <w:rsid w:val="00BC7C6C"/>
    <w:rsid w:val="00BD0041"/>
    <w:rsid w:val="00BD10F1"/>
    <w:rsid w:val="00BD18C1"/>
    <w:rsid w:val="00BD1A6C"/>
    <w:rsid w:val="00BD1D36"/>
    <w:rsid w:val="00BD1EE6"/>
    <w:rsid w:val="00BD28FF"/>
    <w:rsid w:val="00BD2B7D"/>
    <w:rsid w:val="00BD2D85"/>
    <w:rsid w:val="00BD3276"/>
    <w:rsid w:val="00BD34DB"/>
    <w:rsid w:val="00BD36BB"/>
    <w:rsid w:val="00BD3BCE"/>
    <w:rsid w:val="00BD3E84"/>
    <w:rsid w:val="00BD3FD7"/>
    <w:rsid w:val="00BD4436"/>
    <w:rsid w:val="00BD47FD"/>
    <w:rsid w:val="00BD49A1"/>
    <w:rsid w:val="00BD4A5D"/>
    <w:rsid w:val="00BD4AC2"/>
    <w:rsid w:val="00BD4AD5"/>
    <w:rsid w:val="00BD5454"/>
    <w:rsid w:val="00BD5CAF"/>
    <w:rsid w:val="00BD5F5B"/>
    <w:rsid w:val="00BD6F61"/>
    <w:rsid w:val="00BD6FD4"/>
    <w:rsid w:val="00BD763E"/>
    <w:rsid w:val="00BD7715"/>
    <w:rsid w:val="00BE0062"/>
    <w:rsid w:val="00BE02BF"/>
    <w:rsid w:val="00BE092C"/>
    <w:rsid w:val="00BE0EAC"/>
    <w:rsid w:val="00BE0EB1"/>
    <w:rsid w:val="00BE0FAF"/>
    <w:rsid w:val="00BE11A8"/>
    <w:rsid w:val="00BE11B3"/>
    <w:rsid w:val="00BE1D40"/>
    <w:rsid w:val="00BE1D60"/>
    <w:rsid w:val="00BE1F19"/>
    <w:rsid w:val="00BE2153"/>
    <w:rsid w:val="00BE24BF"/>
    <w:rsid w:val="00BE2A89"/>
    <w:rsid w:val="00BE2BCF"/>
    <w:rsid w:val="00BE2DE5"/>
    <w:rsid w:val="00BE2E76"/>
    <w:rsid w:val="00BE329A"/>
    <w:rsid w:val="00BE3497"/>
    <w:rsid w:val="00BE3AF1"/>
    <w:rsid w:val="00BE3B88"/>
    <w:rsid w:val="00BE4065"/>
    <w:rsid w:val="00BE48E4"/>
    <w:rsid w:val="00BE4A0E"/>
    <w:rsid w:val="00BE4B3E"/>
    <w:rsid w:val="00BE4D41"/>
    <w:rsid w:val="00BE4EF6"/>
    <w:rsid w:val="00BE5605"/>
    <w:rsid w:val="00BE56FF"/>
    <w:rsid w:val="00BE5B09"/>
    <w:rsid w:val="00BE5E7D"/>
    <w:rsid w:val="00BE60F5"/>
    <w:rsid w:val="00BE641E"/>
    <w:rsid w:val="00BE6757"/>
    <w:rsid w:val="00BE7153"/>
    <w:rsid w:val="00BE78F6"/>
    <w:rsid w:val="00BE7933"/>
    <w:rsid w:val="00BE7CF6"/>
    <w:rsid w:val="00BF013E"/>
    <w:rsid w:val="00BF0CFC"/>
    <w:rsid w:val="00BF0EE6"/>
    <w:rsid w:val="00BF0F20"/>
    <w:rsid w:val="00BF1157"/>
    <w:rsid w:val="00BF1456"/>
    <w:rsid w:val="00BF1789"/>
    <w:rsid w:val="00BF2277"/>
    <w:rsid w:val="00BF2814"/>
    <w:rsid w:val="00BF2972"/>
    <w:rsid w:val="00BF2A61"/>
    <w:rsid w:val="00BF31DB"/>
    <w:rsid w:val="00BF33AD"/>
    <w:rsid w:val="00BF352F"/>
    <w:rsid w:val="00BF36D3"/>
    <w:rsid w:val="00BF3765"/>
    <w:rsid w:val="00BF39F4"/>
    <w:rsid w:val="00BF3A58"/>
    <w:rsid w:val="00BF3C0D"/>
    <w:rsid w:val="00BF45FC"/>
    <w:rsid w:val="00BF4682"/>
    <w:rsid w:val="00BF5615"/>
    <w:rsid w:val="00BF5DEB"/>
    <w:rsid w:val="00BF5EDD"/>
    <w:rsid w:val="00BF5FAB"/>
    <w:rsid w:val="00BF71BA"/>
    <w:rsid w:val="00BF7871"/>
    <w:rsid w:val="00C00057"/>
    <w:rsid w:val="00C004B9"/>
    <w:rsid w:val="00C00A05"/>
    <w:rsid w:val="00C0105B"/>
    <w:rsid w:val="00C01B92"/>
    <w:rsid w:val="00C023B5"/>
    <w:rsid w:val="00C027D3"/>
    <w:rsid w:val="00C02B93"/>
    <w:rsid w:val="00C02C1E"/>
    <w:rsid w:val="00C02E3C"/>
    <w:rsid w:val="00C0332A"/>
    <w:rsid w:val="00C0456C"/>
    <w:rsid w:val="00C05EA6"/>
    <w:rsid w:val="00C06959"/>
    <w:rsid w:val="00C07307"/>
    <w:rsid w:val="00C073F7"/>
    <w:rsid w:val="00C07D81"/>
    <w:rsid w:val="00C1024E"/>
    <w:rsid w:val="00C103C4"/>
    <w:rsid w:val="00C112CF"/>
    <w:rsid w:val="00C1130C"/>
    <w:rsid w:val="00C120C7"/>
    <w:rsid w:val="00C122A1"/>
    <w:rsid w:val="00C12380"/>
    <w:rsid w:val="00C1294F"/>
    <w:rsid w:val="00C129EA"/>
    <w:rsid w:val="00C12A8D"/>
    <w:rsid w:val="00C12D57"/>
    <w:rsid w:val="00C135C9"/>
    <w:rsid w:val="00C140FF"/>
    <w:rsid w:val="00C145CB"/>
    <w:rsid w:val="00C15432"/>
    <w:rsid w:val="00C15873"/>
    <w:rsid w:val="00C16295"/>
    <w:rsid w:val="00C163D8"/>
    <w:rsid w:val="00C17741"/>
    <w:rsid w:val="00C1799A"/>
    <w:rsid w:val="00C17C18"/>
    <w:rsid w:val="00C17D19"/>
    <w:rsid w:val="00C17EFC"/>
    <w:rsid w:val="00C200A6"/>
    <w:rsid w:val="00C20A0B"/>
    <w:rsid w:val="00C20DA0"/>
    <w:rsid w:val="00C20EFF"/>
    <w:rsid w:val="00C212D5"/>
    <w:rsid w:val="00C214E0"/>
    <w:rsid w:val="00C21839"/>
    <w:rsid w:val="00C21895"/>
    <w:rsid w:val="00C21E54"/>
    <w:rsid w:val="00C21ED9"/>
    <w:rsid w:val="00C221F4"/>
    <w:rsid w:val="00C227B1"/>
    <w:rsid w:val="00C2303E"/>
    <w:rsid w:val="00C238D6"/>
    <w:rsid w:val="00C24427"/>
    <w:rsid w:val="00C248D8"/>
    <w:rsid w:val="00C24EFC"/>
    <w:rsid w:val="00C25087"/>
    <w:rsid w:val="00C251F3"/>
    <w:rsid w:val="00C25712"/>
    <w:rsid w:val="00C2590D"/>
    <w:rsid w:val="00C2603E"/>
    <w:rsid w:val="00C2604A"/>
    <w:rsid w:val="00C2627B"/>
    <w:rsid w:val="00C277A8"/>
    <w:rsid w:val="00C27A7C"/>
    <w:rsid w:val="00C27B1F"/>
    <w:rsid w:val="00C30650"/>
    <w:rsid w:val="00C3075C"/>
    <w:rsid w:val="00C31A5F"/>
    <w:rsid w:val="00C31AEA"/>
    <w:rsid w:val="00C31B12"/>
    <w:rsid w:val="00C325B6"/>
    <w:rsid w:val="00C32BAF"/>
    <w:rsid w:val="00C33124"/>
    <w:rsid w:val="00C33853"/>
    <w:rsid w:val="00C33CE4"/>
    <w:rsid w:val="00C33E50"/>
    <w:rsid w:val="00C33E96"/>
    <w:rsid w:val="00C34623"/>
    <w:rsid w:val="00C34D9C"/>
    <w:rsid w:val="00C35AF3"/>
    <w:rsid w:val="00C35C45"/>
    <w:rsid w:val="00C35E38"/>
    <w:rsid w:val="00C35F60"/>
    <w:rsid w:val="00C3628D"/>
    <w:rsid w:val="00C3636C"/>
    <w:rsid w:val="00C3697F"/>
    <w:rsid w:val="00C36C4A"/>
    <w:rsid w:val="00C36EBA"/>
    <w:rsid w:val="00C3713B"/>
    <w:rsid w:val="00C376EA"/>
    <w:rsid w:val="00C40716"/>
    <w:rsid w:val="00C40D03"/>
    <w:rsid w:val="00C411E2"/>
    <w:rsid w:val="00C41423"/>
    <w:rsid w:val="00C41955"/>
    <w:rsid w:val="00C427CA"/>
    <w:rsid w:val="00C42932"/>
    <w:rsid w:val="00C42E1F"/>
    <w:rsid w:val="00C42FFC"/>
    <w:rsid w:val="00C430C0"/>
    <w:rsid w:val="00C436D8"/>
    <w:rsid w:val="00C4390A"/>
    <w:rsid w:val="00C444CB"/>
    <w:rsid w:val="00C44D43"/>
    <w:rsid w:val="00C45063"/>
    <w:rsid w:val="00C45173"/>
    <w:rsid w:val="00C454D5"/>
    <w:rsid w:val="00C459FE"/>
    <w:rsid w:val="00C45EBC"/>
    <w:rsid w:val="00C45F47"/>
    <w:rsid w:val="00C47602"/>
    <w:rsid w:val="00C4775E"/>
    <w:rsid w:val="00C47FFD"/>
    <w:rsid w:val="00C509A5"/>
    <w:rsid w:val="00C50BF6"/>
    <w:rsid w:val="00C50C6E"/>
    <w:rsid w:val="00C514AE"/>
    <w:rsid w:val="00C51705"/>
    <w:rsid w:val="00C5177E"/>
    <w:rsid w:val="00C51E78"/>
    <w:rsid w:val="00C5218C"/>
    <w:rsid w:val="00C521A0"/>
    <w:rsid w:val="00C5282A"/>
    <w:rsid w:val="00C532F7"/>
    <w:rsid w:val="00C533C9"/>
    <w:rsid w:val="00C53986"/>
    <w:rsid w:val="00C53A08"/>
    <w:rsid w:val="00C53C63"/>
    <w:rsid w:val="00C54200"/>
    <w:rsid w:val="00C54C5A"/>
    <w:rsid w:val="00C55BD8"/>
    <w:rsid w:val="00C55CE7"/>
    <w:rsid w:val="00C55EB3"/>
    <w:rsid w:val="00C55F50"/>
    <w:rsid w:val="00C5601D"/>
    <w:rsid w:val="00C56635"/>
    <w:rsid w:val="00C56A69"/>
    <w:rsid w:val="00C56A86"/>
    <w:rsid w:val="00C57423"/>
    <w:rsid w:val="00C57908"/>
    <w:rsid w:val="00C57D19"/>
    <w:rsid w:val="00C6084E"/>
    <w:rsid w:val="00C6127B"/>
    <w:rsid w:val="00C62534"/>
    <w:rsid w:val="00C6263D"/>
    <w:rsid w:val="00C627A2"/>
    <w:rsid w:val="00C62B50"/>
    <w:rsid w:val="00C62F94"/>
    <w:rsid w:val="00C62FD8"/>
    <w:rsid w:val="00C63087"/>
    <w:rsid w:val="00C630FD"/>
    <w:rsid w:val="00C631AC"/>
    <w:rsid w:val="00C63989"/>
    <w:rsid w:val="00C63AD9"/>
    <w:rsid w:val="00C64242"/>
    <w:rsid w:val="00C646D6"/>
    <w:rsid w:val="00C64703"/>
    <w:rsid w:val="00C64819"/>
    <w:rsid w:val="00C64CA4"/>
    <w:rsid w:val="00C64D05"/>
    <w:rsid w:val="00C6567C"/>
    <w:rsid w:val="00C66103"/>
    <w:rsid w:val="00C66985"/>
    <w:rsid w:val="00C669EF"/>
    <w:rsid w:val="00C66DA5"/>
    <w:rsid w:val="00C66DEC"/>
    <w:rsid w:val="00C66EC9"/>
    <w:rsid w:val="00C66FA9"/>
    <w:rsid w:val="00C67050"/>
    <w:rsid w:val="00C67236"/>
    <w:rsid w:val="00C678F2"/>
    <w:rsid w:val="00C702D4"/>
    <w:rsid w:val="00C705BC"/>
    <w:rsid w:val="00C70DE4"/>
    <w:rsid w:val="00C70F7B"/>
    <w:rsid w:val="00C71869"/>
    <w:rsid w:val="00C72279"/>
    <w:rsid w:val="00C72326"/>
    <w:rsid w:val="00C72BA1"/>
    <w:rsid w:val="00C72C22"/>
    <w:rsid w:val="00C72C74"/>
    <w:rsid w:val="00C72FF4"/>
    <w:rsid w:val="00C7351A"/>
    <w:rsid w:val="00C7358F"/>
    <w:rsid w:val="00C737CA"/>
    <w:rsid w:val="00C739A0"/>
    <w:rsid w:val="00C73A70"/>
    <w:rsid w:val="00C73B3E"/>
    <w:rsid w:val="00C73DE2"/>
    <w:rsid w:val="00C73F9B"/>
    <w:rsid w:val="00C74944"/>
    <w:rsid w:val="00C7495C"/>
    <w:rsid w:val="00C7561D"/>
    <w:rsid w:val="00C75770"/>
    <w:rsid w:val="00C75ECF"/>
    <w:rsid w:val="00C76CE2"/>
    <w:rsid w:val="00C77877"/>
    <w:rsid w:val="00C77A2E"/>
    <w:rsid w:val="00C77AD0"/>
    <w:rsid w:val="00C77BAB"/>
    <w:rsid w:val="00C77C2A"/>
    <w:rsid w:val="00C80DC8"/>
    <w:rsid w:val="00C80E9D"/>
    <w:rsid w:val="00C810A1"/>
    <w:rsid w:val="00C81654"/>
    <w:rsid w:val="00C81A5D"/>
    <w:rsid w:val="00C81D00"/>
    <w:rsid w:val="00C83180"/>
    <w:rsid w:val="00C832DA"/>
    <w:rsid w:val="00C83354"/>
    <w:rsid w:val="00C83C4E"/>
    <w:rsid w:val="00C83DFC"/>
    <w:rsid w:val="00C8409F"/>
    <w:rsid w:val="00C840CE"/>
    <w:rsid w:val="00C842AB"/>
    <w:rsid w:val="00C843B6"/>
    <w:rsid w:val="00C845B9"/>
    <w:rsid w:val="00C84680"/>
    <w:rsid w:val="00C85336"/>
    <w:rsid w:val="00C855EE"/>
    <w:rsid w:val="00C85711"/>
    <w:rsid w:val="00C85BE0"/>
    <w:rsid w:val="00C85D5B"/>
    <w:rsid w:val="00C87567"/>
    <w:rsid w:val="00C87683"/>
    <w:rsid w:val="00C8783A"/>
    <w:rsid w:val="00C87A32"/>
    <w:rsid w:val="00C907EA"/>
    <w:rsid w:val="00C91033"/>
    <w:rsid w:val="00C914BE"/>
    <w:rsid w:val="00C91646"/>
    <w:rsid w:val="00C9181D"/>
    <w:rsid w:val="00C91834"/>
    <w:rsid w:val="00C919BB"/>
    <w:rsid w:val="00C92592"/>
    <w:rsid w:val="00C92696"/>
    <w:rsid w:val="00C92A4D"/>
    <w:rsid w:val="00C92C4B"/>
    <w:rsid w:val="00C92E52"/>
    <w:rsid w:val="00C9319D"/>
    <w:rsid w:val="00C9382B"/>
    <w:rsid w:val="00C94501"/>
    <w:rsid w:val="00C947E7"/>
    <w:rsid w:val="00C94999"/>
    <w:rsid w:val="00C94BC9"/>
    <w:rsid w:val="00C94C09"/>
    <w:rsid w:val="00C9642D"/>
    <w:rsid w:val="00C97067"/>
    <w:rsid w:val="00C970D7"/>
    <w:rsid w:val="00C975F3"/>
    <w:rsid w:val="00C977DE"/>
    <w:rsid w:val="00CA0315"/>
    <w:rsid w:val="00CA0D46"/>
    <w:rsid w:val="00CA0EB7"/>
    <w:rsid w:val="00CA100F"/>
    <w:rsid w:val="00CA12B4"/>
    <w:rsid w:val="00CA16A0"/>
    <w:rsid w:val="00CA1728"/>
    <w:rsid w:val="00CA1914"/>
    <w:rsid w:val="00CA1C61"/>
    <w:rsid w:val="00CA1CF3"/>
    <w:rsid w:val="00CA1D49"/>
    <w:rsid w:val="00CA1D72"/>
    <w:rsid w:val="00CA22E2"/>
    <w:rsid w:val="00CA2944"/>
    <w:rsid w:val="00CA3489"/>
    <w:rsid w:val="00CA3500"/>
    <w:rsid w:val="00CA4158"/>
    <w:rsid w:val="00CA475B"/>
    <w:rsid w:val="00CA4B9C"/>
    <w:rsid w:val="00CA5028"/>
    <w:rsid w:val="00CA50F6"/>
    <w:rsid w:val="00CA51A0"/>
    <w:rsid w:val="00CA524B"/>
    <w:rsid w:val="00CA53C2"/>
    <w:rsid w:val="00CA570C"/>
    <w:rsid w:val="00CA5991"/>
    <w:rsid w:val="00CA5AED"/>
    <w:rsid w:val="00CA5F72"/>
    <w:rsid w:val="00CA60DC"/>
    <w:rsid w:val="00CA6349"/>
    <w:rsid w:val="00CA64BF"/>
    <w:rsid w:val="00CA64CB"/>
    <w:rsid w:val="00CA6C94"/>
    <w:rsid w:val="00CA6CA8"/>
    <w:rsid w:val="00CA6D61"/>
    <w:rsid w:val="00CA7043"/>
    <w:rsid w:val="00CA73FD"/>
    <w:rsid w:val="00CA789B"/>
    <w:rsid w:val="00CA7918"/>
    <w:rsid w:val="00CA7D1D"/>
    <w:rsid w:val="00CA7E34"/>
    <w:rsid w:val="00CA7E68"/>
    <w:rsid w:val="00CA7E96"/>
    <w:rsid w:val="00CB023D"/>
    <w:rsid w:val="00CB0CDB"/>
    <w:rsid w:val="00CB0F75"/>
    <w:rsid w:val="00CB13F0"/>
    <w:rsid w:val="00CB13F6"/>
    <w:rsid w:val="00CB169D"/>
    <w:rsid w:val="00CB3041"/>
    <w:rsid w:val="00CB361C"/>
    <w:rsid w:val="00CB3FFE"/>
    <w:rsid w:val="00CB4479"/>
    <w:rsid w:val="00CB457F"/>
    <w:rsid w:val="00CB4E80"/>
    <w:rsid w:val="00CB508C"/>
    <w:rsid w:val="00CB50A8"/>
    <w:rsid w:val="00CB515E"/>
    <w:rsid w:val="00CB544C"/>
    <w:rsid w:val="00CB5576"/>
    <w:rsid w:val="00CB5B1D"/>
    <w:rsid w:val="00CB5ECE"/>
    <w:rsid w:val="00CB5FF5"/>
    <w:rsid w:val="00CB61EC"/>
    <w:rsid w:val="00CB63C7"/>
    <w:rsid w:val="00CB67F4"/>
    <w:rsid w:val="00CB6848"/>
    <w:rsid w:val="00CB6A6E"/>
    <w:rsid w:val="00CB6C84"/>
    <w:rsid w:val="00CB6DC7"/>
    <w:rsid w:val="00CB71AD"/>
    <w:rsid w:val="00CB7243"/>
    <w:rsid w:val="00CB7512"/>
    <w:rsid w:val="00CB76CA"/>
    <w:rsid w:val="00CB7C5D"/>
    <w:rsid w:val="00CB7ED6"/>
    <w:rsid w:val="00CC01BB"/>
    <w:rsid w:val="00CC0A43"/>
    <w:rsid w:val="00CC0AF8"/>
    <w:rsid w:val="00CC0F3E"/>
    <w:rsid w:val="00CC0F5B"/>
    <w:rsid w:val="00CC1F3B"/>
    <w:rsid w:val="00CC272A"/>
    <w:rsid w:val="00CC27BE"/>
    <w:rsid w:val="00CC31AF"/>
    <w:rsid w:val="00CC3309"/>
    <w:rsid w:val="00CC3751"/>
    <w:rsid w:val="00CC3A7E"/>
    <w:rsid w:val="00CC5557"/>
    <w:rsid w:val="00CC5724"/>
    <w:rsid w:val="00CC5EAB"/>
    <w:rsid w:val="00CC6514"/>
    <w:rsid w:val="00CC6ADB"/>
    <w:rsid w:val="00CC6D84"/>
    <w:rsid w:val="00CC7061"/>
    <w:rsid w:val="00CC7555"/>
    <w:rsid w:val="00CC7777"/>
    <w:rsid w:val="00CC7923"/>
    <w:rsid w:val="00CC7998"/>
    <w:rsid w:val="00CC7BE9"/>
    <w:rsid w:val="00CD1236"/>
    <w:rsid w:val="00CD2376"/>
    <w:rsid w:val="00CD310E"/>
    <w:rsid w:val="00CD32B4"/>
    <w:rsid w:val="00CD3A2A"/>
    <w:rsid w:val="00CD41F3"/>
    <w:rsid w:val="00CD45E2"/>
    <w:rsid w:val="00CD52BA"/>
    <w:rsid w:val="00CD5538"/>
    <w:rsid w:val="00CD56A6"/>
    <w:rsid w:val="00CD57B6"/>
    <w:rsid w:val="00CD5B7B"/>
    <w:rsid w:val="00CD61AC"/>
    <w:rsid w:val="00CD6369"/>
    <w:rsid w:val="00CD6CC8"/>
    <w:rsid w:val="00CD7162"/>
    <w:rsid w:val="00CD7578"/>
    <w:rsid w:val="00CD7607"/>
    <w:rsid w:val="00CE06F3"/>
    <w:rsid w:val="00CE1543"/>
    <w:rsid w:val="00CE2653"/>
    <w:rsid w:val="00CE2E2A"/>
    <w:rsid w:val="00CE2EB3"/>
    <w:rsid w:val="00CE2F81"/>
    <w:rsid w:val="00CE3586"/>
    <w:rsid w:val="00CE3861"/>
    <w:rsid w:val="00CE3AC7"/>
    <w:rsid w:val="00CE3E5B"/>
    <w:rsid w:val="00CE4964"/>
    <w:rsid w:val="00CE5288"/>
    <w:rsid w:val="00CE535A"/>
    <w:rsid w:val="00CE58E6"/>
    <w:rsid w:val="00CE5C18"/>
    <w:rsid w:val="00CE5EED"/>
    <w:rsid w:val="00CE664A"/>
    <w:rsid w:val="00CE6D05"/>
    <w:rsid w:val="00CE716D"/>
    <w:rsid w:val="00CE787F"/>
    <w:rsid w:val="00CE7EDF"/>
    <w:rsid w:val="00CE7F4C"/>
    <w:rsid w:val="00CE7FB1"/>
    <w:rsid w:val="00CF009C"/>
    <w:rsid w:val="00CF00C2"/>
    <w:rsid w:val="00CF0213"/>
    <w:rsid w:val="00CF07DD"/>
    <w:rsid w:val="00CF081B"/>
    <w:rsid w:val="00CF0A1D"/>
    <w:rsid w:val="00CF0B16"/>
    <w:rsid w:val="00CF1525"/>
    <w:rsid w:val="00CF170E"/>
    <w:rsid w:val="00CF18B5"/>
    <w:rsid w:val="00CF246E"/>
    <w:rsid w:val="00CF246F"/>
    <w:rsid w:val="00CF28FA"/>
    <w:rsid w:val="00CF2E87"/>
    <w:rsid w:val="00CF2EAD"/>
    <w:rsid w:val="00CF31BB"/>
    <w:rsid w:val="00CF31F1"/>
    <w:rsid w:val="00CF3241"/>
    <w:rsid w:val="00CF3297"/>
    <w:rsid w:val="00CF3733"/>
    <w:rsid w:val="00CF4578"/>
    <w:rsid w:val="00CF51F1"/>
    <w:rsid w:val="00CF5489"/>
    <w:rsid w:val="00CF57C7"/>
    <w:rsid w:val="00CF5E23"/>
    <w:rsid w:val="00CF6299"/>
    <w:rsid w:val="00CF6451"/>
    <w:rsid w:val="00CF7108"/>
    <w:rsid w:val="00CF72C5"/>
    <w:rsid w:val="00CF751B"/>
    <w:rsid w:val="00CF79CB"/>
    <w:rsid w:val="00CF7B53"/>
    <w:rsid w:val="00D00043"/>
    <w:rsid w:val="00D008E0"/>
    <w:rsid w:val="00D00BA3"/>
    <w:rsid w:val="00D00E77"/>
    <w:rsid w:val="00D01C5E"/>
    <w:rsid w:val="00D01EC6"/>
    <w:rsid w:val="00D02E98"/>
    <w:rsid w:val="00D02F4B"/>
    <w:rsid w:val="00D030C7"/>
    <w:rsid w:val="00D03AA6"/>
    <w:rsid w:val="00D03B73"/>
    <w:rsid w:val="00D03BE7"/>
    <w:rsid w:val="00D03C7C"/>
    <w:rsid w:val="00D04108"/>
    <w:rsid w:val="00D04701"/>
    <w:rsid w:val="00D04756"/>
    <w:rsid w:val="00D047F2"/>
    <w:rsid w:val="00D04F30"/>
    <w:rsid w:val="00D05267"/>
    <w:rsid w:val="00D057D3"/>
    <w:rsid w:val="00D05844"/>
    <w:rsid w:val="00D058DA"/>
    <w:rsid w:val="00D06661"/>
    <w:rsid w:val="00D06AA4"/>
    <w:rsid w:val="00D06D2A"/>
    <w:rsid w:val="00D07394"/>
    <w:rsid w:val="00D075C5"/>
    <w:rsid w:val="00D07E3E"/>
    <w:rsid w:val="00D07FC8"/>
    <w:rsid w:val="00D100E8"/>
    <w:rsid w:val="00D10569"/>
    <w:rsid w:val="00D1063C"/>
    <w:rsid w:val="00D1082F"/>
    <w:rsid w:val="00D108ED"/>
    <w:rsid w:val="00D10A24"/>
    <w:rsid w:val="00D10A90"/>
    <w:rsid w:val="00D10B58"/>
    <w:rsid w:val="00D10F29"/>
    <w:rsid w:val="00D116C6"/>
    <w:rsid w:val="00D11BBC"/>
    <w:rsid w:val="00D11D6B"/>
    <w:rsid w:val="00D11FDC"/>
    <w:rsid w:val="00D1237F"/>
    <w:rsid w:val="00D12B12"/>
    <w:rsid w:val="00D13475"/>
    <w:rsid w:val="00D136DA"/>
    <w:rsid w:val="00D141BD"/>
    <w:rsid w:val="00D1446B"/>
    <w:rsid w:val="00D14504"/>
    <w:rsid w:val="00D146C3"/>
    <w:rsid w:val="00D14A3C"/>
    <w:rsid w:val="00D14C72"/>
    <w:rsid w:val="00D15335"/>
    <w:rsid w:val="00D15763"/>
    <w:rsid w:val="00D15A44"/>
    <w:rsid w:val="00D160B7"/>
    <w:rsid w:val="00D1628A"/>
    <w:rsid w:val="00D16354"/>
    <w:rsid w:val="00D166B2"/>
    <w:rsid w:val="00D1715B"/>
    <w:rsid w:val="00D17492"/>
    <w:rsid w:val="00D1774F"/>
    <w:rsid w:val="00D177D2"/>
    <w:rsid w:val="00D17FEA"/>
    <w:rsid w:val="00D20592"/>
    <w:rsid w:val="00D20696"/>
    <w:rsid w:val="00D20A68"/>
    <w:rsid w:val="00D20B97"/>
    <w:rsid w:val="00D211AC"/>
    <w:rsid w:val="00D213EC"/>
    <w:rsid w:val="00D21806"/>
    <w:rsid w:val="00D21910"/>
    <w:rsid w:val="00D22027"/>
    <w:rsid w:val="00D22FE8"/>
    <w:rsid w:val="00D23892"/>
    <w:rsid w:val="00D23C78"/>
    <w:rsid w:val="00D23DB2"/>
    <w:rsid w:val="00D23E30"/>
    <w:rsid w:val="00D245D8"/>
    <w:rsid w:val="00D24BC9"/>
    <w:rsid w:val="00D25036"/>
    <w:rsid w:val="00D25259"/>
    <w:rsid w:val="00D25481"/>
    <w:rsid w:val="00D2586A"/>
    <w:rsid w:val="00D2609E"/>
    <w:rsid w:val="00D261CF"/>
    <w:rsid w:val="00D265AF"/>
    <w:rsid w:val="00D2684B"/>
    <w:rsid w:val="00D275DF"/>
    <w:rsid w:val="00D27BA5"/>
    <w:rsid w:val="00D30ABD"/>
    <w:rsid w:val="00D30E13"/>
    <w:rsid w:val="00D30EC8"/>
    <w:rsid w:val="00D3191E"/>
    <w:rsid w:val="00D329CC"/>
    <w:rsid w:val="00D32B67"/>
    <w:rsid w:val="00D33041"/>
    <w:rsid w:val="00D33395"/>
    <w:rsid w:val="00D337DA"/>
    <w:rsid w:val="00D338F5"/>
    <w:rsid w:val="00D3426A"/>
    <w:rsid w:val="00D34418"/>
    <w:rsid w:val="00D34B05"/>
    <w:rsid w:val="00D34D89"/>
    <w:rsid w:val="00D351E8"/>
    <w:rsid w:val="00D351EB"/>
    <w:rsid w:val="00D35384"/>
    <w:rsid w:val="00D3586A"/>
    <w:rsid w:val="00D36580"/>
    <w:rsid w:val="00D36CC7"/>
    <w:rsid w:val="00D36D13"/>
    <w:rsid w:val="00D36D39"/>
    <w:rsid w:val="00D36D49"/>
    <w:rsid w:val="00D3763B"/>
    <w:rsid w:val="00D37A27"/>
    <w:rsid w:val="00D40013"/>
    <w:rsid w:val="00D4023C"/>
    <w:rsid w:val="00D40A16"/>
    <w:rsid w:val="00D40D0C"/>
    <w:rsid w:val="00D413D8"/>
    <w:rsid w:val="00D41489"/>
    <w:rsid w:val="00D41C46"/>
    <w:rsid w:val="00D4214B"/>
    <w:rsid w:val="00D422A2"/>
    <w:rsid w:val="00D42513"/>
    <w:rsid w:val="00D42CE9"/>
    <w:rsid w:val="00D43039"/>
    <w:rsid w:val="00D43F32"/>
    <w:rsid w:val="00D44A37"/>
    <w:rsid w:val="00D44BC3"/>
    <w:rsid w:val="00D44D02"/>
    <w:rsid w:val="00D46218"/>
    <w:rsid w:val="00D463CF"/>
    <w:rsid w:val="00D46584"/>
    <w:rsid w:val="00D46A53"/>
    <w:rsid w:val="00D46B8A"/>
    <w:rsid w:val="00D46DBC"/>
    <w:rsid w:val="00D46F54"/>
    <w:rsid w:val="00D470AD"/>
    <w:rsid w:val="00D472D8"/>
    <w:rsid w:val="00D47F5E"/>
    <w:rsid w:val="00D50E2F"/>
    <w:rsid w:val="00D50F25"/>
    <w:rsid w:val="00D5159C"/>
    <w:rsid w:val="00D51BE2"/>
    <w:rsid w:val="00D53059"/>
    <w:rsid w:val="00D53F21"/>
    <w:rsid w:val="00D53F3E"/>
    <w:rsid w:val="00D5402A"/>
    <w:rsid w:val="00D54D60"/>
    <w:rsid w:val="00D54FC9"/>
    <w:rsid w:val="00D55393"/>
    <w:rsid w:val="00D55825"/>
    <w:rsid w:val="00D55920"/>
    <w:rsid w:val="00D559F0"/>
    <w:rsid w:val="00D56151"/>
    <w:rsid w:val="00D56153"/>
    <w:rsid w:val="00D564F7"/>
    <w:rsid w:val="00D56506"/>
    <w:rsid w:val="00D5675B"/>
    <w:rsid w:val="00D57172"/>
    <w:rsid w:val="00D571C9"/>
    <w:rsid w:val="00D571F4"/>
    <w:rsid w:val="00D574F2"/>
    <w:rsid w:val="00D602C4"/>
    <w:rsid w:val="00D60577"/>
    <w:rsid w:val="00D605BC"/>
    <w:rsid w:val="00D60F2E"/>
    <w:rsid w:val="00D610D0"/>
    <w:rsid w:val="00D6156F"/>
    <w:rsid w:val="00D61765"/>
    <w:rsid w:val="00D6256F"/>
    <w:rsid w:val="00D629D5"/>
    <w:rsid w:val="00D629E6"/>
    <w:rsid w:val="00D631D3"/>
    <w:rsid w:val="00D6391E"/>
    <w:rsid w:val="00D63AF9"/>
    <w:rsid w:val="00D64629"/>
    <w:rsid w:val="00D6462F"/>
    <w:rsid w:val="00D64B72"/>
    <w:rsid w:val="00D64C19"/>
    <w:rsid w:val="00D64CD4"/>
    <w:rsid w:val="00D6534C"/>
    <w:rsid w:val="00D6547B"/>
    <w:rsid w:val="00D654B9"/>
    <w:rsid w:val="00D65BC8"/>
    <w:rsid w:val="00D66788"/>
    <w:rsid w:val="00D66978"/>
    <w:rsid w:val="00D66B69"/>
    <w:rsid w:val="00D66F1D"/>
    <w:rsid w:val="00D6759A"/>
    <w:rsid w:val="00D7082C"/>
    <w:rsid w:val="00D70B10"/>
    <w:rsid w:val="00D70BEA"/>
    <w:rsid w:val="00D70F3F"/>
    <w:rsid w:val="00D71118"/>
    <w:rsid w:val="00D71840"/>
    <w:rsid w:val="00D71C1E"/>
    <w:rsid w:val="00D72C25"/>
    <w:rsid w:val="00D72E71"/>
    <w:rsid w:val="00D72FEC"/>
    <w:rsid w:val="00D73555"/>
    <w:rsid w:val="00D7358C"/>
    <w:rsid w:val="00D73663"/>
    <w:rsid w:val="00D7388B"/>
    <w:rsid w:val="00D73B6B"/>
    <w:rsid w:val="00D73C7E"/>
    <w:rsid w:val="00D74176"/>
    <w:rsid w:val="00D74206"/>
    <w:rsid w:val="00D7453E"/>
    <w:rsid w:val="00D745C2"/>
    <w:rsid w:val="00D74E4B"/>
    <w:rsid w:val="00D754F5"/>
    <w:rsid w:val="00D756F9"/>
    <w:rsid w:val="00D75880"/>
    <w:rsid w:val="00D7598E"/>
    <w:rsid w:val="00D75CF3"/>
    <w:rsid w:val="00D760A3"/>
    <w:rsid w:val="00D76D00"/>
    <w:rsid w:val="00D77CD6"/>
    <w:rsid w:val="00D77EA9"/>
    <w:rsid w:val="00D803E3"/>
    <w:rsid w:val="00D80D87"/>
    <w:rsid w:val="00D813D9"/>
    <w:rsid w:val="00D8146F"/>
    <w:rsid w:val="00D81655"/>
    <w:rsid w:val="00D81BC1"/>
    <w:rsid w:val="00D81E62"/>
    <w:rsid w:val="00D826DA"/>
    <w:rsid w:val="00D8272B"/>
    <w:rsid w:val="00D82972"/>
    <w:rsid w:val="00D82FD5"/>
    <w:rsid w:val="00D832A3"/>
    <w:rsid w:val="00D83772"/>
    <w:rsid w:val="00D837FC"/>
    <w:rsid w:val="00D83B0C"/>
    <w:rsid w:val="00D83E6A"/>
    <w:rsid w:val="00D83F99"/>
    <w:rsid w:val="00D8401C"/>
    <w:rsid w:val="00D85354"/>
    <w:rsid w:val="00D85969"/>
    <w:rsid w:val="00D85E24"/>
    <w:rsid w:val="00D85EA8"/>
    <w:rsid w:val="00D86135"/>
    <w:rsid w:val="00D86B53"/>
    <w:rsid w:val="00D86D33"/>
    <w:rsid w:val="00D86EDC"/>
    <w:rsid w:val="00D874DF"/>
    <w:rsid w:val="00D87844"/>
    <w:rsid w:val="00D87C8B"/>
    <w:rsid w:val="00D87D1B"/>
    <w:rsid w:val="00D87E88"/>
    <w:rsid w:val="00D9020A"/>
    <w:rsid w:val="00D90B24"/>
    <w:rsid w:val="00D90C2A"/>
    <w:rsid w:val="00D90C2D"/>
    <w:rsid w:val="00D91010"/>
    <w:rsid w:val="00D91034"/>
    <w:rsid w:val="00D91248"/>
    <w:rsid w:val="00D91A1F"/>
    <w:rsid w:val="00D91E2B"/>
    <w:rsid w:val="00D92EF5"/>
    <w:rsid w:val="00D93030"/>
    <w:rsid w:val="00D9315F"/>
    <w:rsid w:val="00D94389"/>
    <w:rsid w:val="00D94595"/>
    <w:rsid w:val="00D94CD8"/>
    <w:rsid w:val="00D94FDF"/>
    <w:rsid w:val="00D951C1"/>
    <w:rsid w:val="00D95366"/>
    <w:rsid w:val="00D958DD"/>
    <w:rsid w:val="00D9639C"/>
    <w:rsid w:val="00D96472"/>
    <w:rsid w:val="00D964EB"/>
    <w:rsid w:val="00D96720"/>
    <w:rsid w:val="00D96F17"/>
    <w:rsid w:val="00D96F19"/>
    <w:rsid w:val="00D970A4"/>
    <w:rsid w:val="00D97990"/>
    <w:rsid w:val="00D97D78"/>
    <w:rsid w:val="00D97D7B"/>
    <w:rsid w:val="00D97FBC"/>
    <w:rsid w:val="00DA0633"/>
    <w:rsid w:val="00DA11AC"/>
    <w:rsid w:val="00DA1502"/>
    <w:rsid w:val="00DA24A6"/>
    <w:rsid w:val="00DA262B"/>
    <w:rsid w:val="00DA2BF1"/>
    <w:rsid w:val="00DA2F4F"/>
    <w:rsid w:val="00DA31E9"/>
    <w:rsid w:val="00DA32C2"/>
    <w:rsid w:val="00DA3BDE"/>
    <w:rsid w:val="00DA4797"/>
    <w:rsid w:val="00DA4C2A"/>
    <w:rsid w:val="00DA5A75"/>
    <w:rsid w:val="00DA5F95"/>
    <w:rsid w:val="00DA6033"/>
    <w:rsid w:val="00DA646D"/>
    <w:rsid w:val="00DA65BC"/>
    <w:rsid w:val="00DA698C"/>
    <w:rsid w:val="00DA6A25"/>
    <w:rsid w:val="00DA7AAA"/>
    <w:rsid w:val="00DA7AEA"/>
    <w:rsid w:val="00DB044E"/>
    <w:rsid w:val="00DB0519"/>
    <w:rsid w:val="00DB1137"/>
    <w:rsid w:val="00DB1256"/>
    <w:rsid w:val="00DB2054"/>
    <w:rsid w:val="00DB20DB"/>
    <w:rsid w:val="00DB217A"/>
    <w:rsid w:val="00DB2CFA"/>
    <w:rsid w:val="00DB3143"/>
    <w:rsid w:val="00DB3380"/>
    <w:rsid w:val="00DB3665"/>
    <w:rsid w:val="00DB38DB"/>
    <w:rsid w:val="00DB3C5E"/>
    <w:rsid w:val="00DB3D27"/>
    <w:rsid w:val="00DB41D1"/>
    <w:rsid w:val="00DB42CB"/>
    <w:rsid w:val="00DB45E9"/>
    <w:rsid w:val="00DB5052"/>
    <w:rsid w:val="00DB53A4"/>
    <w:rsid w:val="00DB5967"/>
    <w:rsid w:val="00DB598C"/>
    <w:rsid w:val="00DB5A3E"/>
    <w:rsid w:val="00DB5D25"/>
    <w:rsid w:val="00DB5D41"/>
    <w:rsid w:val="00DB623F"/>
    <w:rsid w:val="00DB6379"/>
    <w:rsid w:val="00DB67D9"/>
    <w:rsid w:val="00DB6922"/>
    <w:rsid w:val="00DB7629"/>
    <w:rsid w:val="00DB77D8"/>
    <w:rsid w:val="00DB792D"/>
    <w:rsid w:val="00DB7EA6"/>
    <w:rsid w:val="00DB7F80"/>
    <w:rsid w:val="00DB7FD2"/>
    <w:rsid w:val="00DC01B9"/>
    <w:rsid w:val="00DC182C"/>
    <w:rsid w:val="00DC1A60"/>
    <w:rsid w:val="00DC263C"/>
    <w:rsid w:val="00DC2D8F"/>
    <w:rsid w:val="00DC34D8"/>
    <w:rsid w:val="00DC358C"/>
    <w:rsid w:val="00DC3A6E"/>
    <w:rsid w:val="00DC3AFD"/>
    <w:rsid w:val="00DC3FEE"/>
    <w:rsid w:val="00DC40F9"/>
    <w:rsid w:val="00DC4424"/>
    <w:rsid w:val="00DC4A40"/>
    <w:rsid w:val="00DC4D02"/>
    <w:rsid w:val="00DC4EF4"/>
    <w:rsid w:val="00DC4F78"/>
    <w:rsid w:val="00DC595A"/>
    <w:rsid w:val="00DC6099"/>
    <w:rsid w:val="00DC63EB"/>
    <w:rsid w:val="00DC6ADC"/>
    <w:rsid w:val="00DC729D"/>
    <w:rsid w:val="00DC7F01"/>
    <w:rsid w:val="00DD0169"/>
    <w:rsid w:val="00DD0370"/>
    <w:rsid w:val="00DD0B9A"/>
    <w:rsid w:val="00DD18F4"/>
    <w:rsid w:val="00DD1D0B"/>
    <w:rsid w:val="00DD2B73"/>
    <w:rsid w:val="00DD32BC"/>
    <w:rsid w:val="00DD32E7"/>
    <w:rsid w:val="00DD3448"/>
    <w:rsid w:val="00DD3E8C"/>
    <w:rsid w:val="00DD3F4C"/>
    <w:rsid w:val="00DD423F"/>
    <w:rsid w:val="00DD42F4"/>
    <w:rsid w:val="00DD44FB"/>
    <w:rsid w:val="00DD4803"/>
    <w:rsid w:val="00DD4F04"/>
    <w:rsid w:val="00DD56CF"/>
    <w:rsid w:val="00DD6034"/>
    <w:rsid w:val="00DD629E"/>
    <w:rsid w:val="00DD664C"/>
    <w:rsid w:val="00DD6D36"/>
    <w:rsid w:val="00DD6FCF"/>
    <w:rsid w:val="00DD75FC"/>
    <w:rsid w:val="00DD79C8"/>
    <w:rsid w:val="00DD7A6C"/>
    <w:rsid w:val="00DD7B85"/>
    <w:rsid w:val="00DE077F"/>
    <w:rsid w:val="00DE09E9"/>
    <w:rsid w:val="00DE0F91"/>
    <w:rsid w:val="00DE1189"/>
    <w:rsid w:val="00DE1314"/>
    <w:rsid w:val="00DE14B0"/>
    <w:rsid w:val="00DE23C0"/>
    <w:rsid w:val="00DE2883"/>
    <w:rsid w:val="00DE2BF4"/>
    <w:rsid w:val="00DE2EFF"/>
    <w:rsid w:val="00DE338A"/>
    <w:rsid w:val="00DE355F"/>
    <w:rsid w:val="00DE3A03"/>
    <w:rsid w:val="00DE3A8A"/>
    <w:rsid w:val="00DE3BB2"/>
    <w:rsid w:val="00DE3DA6"/>
    <w:rsid w:val="00DE430D"/>
    <w:rsid w:val="00DE481B"/>
    <w:rsid w:val="00DE4D3B"/>
    <w:rsid w:val="00DE4F59"/>
    <w:rsid w:val="00DE52E8"/>
    <w:rsid w:val="00DE55DA"/>
    <w:rsid w:val="00DE5958"/>
    <w:rsid w:val="00DE5A6F"/>
    <w:rsid w:val="00DE5F52"/>
    <w:rsid w:val="00DE600F"/>
    <w:rsid w:val="00DE6125"/>
    <w:rsid w:val="00DE6365"/>
    <w:rsid w:val="00DE672A"/>
    <w:rsid w:val="00DE6748"/>
    <w:rsid w:val="00DE6B88"/>
    <w:rsid w:val="00DE6C0D"/>
    <w:rsid w:val="00DE6C9F"/>
    <w:rsid w:val="00DE6F27"/>
    <w:rsid w:val="00DE7B7F"/>
    <w:rsid w:val="00DE7C95"/>
    <w:rsid w:val="00DE7D6B"/>
    <w:rsid w:val="00DE7DD2"/>
    <w:rsid w:val="00DF093C"/>
    <w:rsid w:val="00DF0F4A"/>
    <w:rsid w:val="00DF1479"/>
    <w:rsid w:val="00DF14B6"/>
    <w:rsid w:val="00DF1746"/>
    <w:rsid w:val="00DF1782"/>
    <w:rsid w:val="00DF181D"/>
    <w:rsid w:val="00DF1F2E"/>
    <w:rsid w:val="00DF1F53"/>
    <w:rsid w:val="00DF2A0A"/>
    <w:rsid w:val="00DF2B07"/>
    <w:rsid w:val="00DF31D5"/>
    <w:rsid w:val="00DF38F1"/>
    <w:rsid w:val="00DF3C62"/>
    <w:rsid w:val="00DF4325"/>
    <w:rsid w:val="00DF448C"/>
    <w:rsid w:val="00DF46C7"/>
    <w:rsid w:val="00DF473E"/>
    <w:rsid w:val="00DF4C5A"/>
    <w:rsid w:val="00DF4DBB"/>
    <w:rsid w:val="00DF4F79"/>
    <w:rsid w:val="00DF515E"/>
    <w:rsid w:val="00DF51B5"/>
    <w:rsid w:val="00DF5DFA"/>
    <w:rsid w:val="00DF5FF4"/>
    <w:rsid w:val="00DF67E5"/>
    <w:rsid w:val="00DF69A7"/>
    <w:rsid w:val="00DF6AB5"/>
    <w:rsid w:val="00DF6C6C"/>
    <w:rsid w:val="00DF771E"/>
    <w:rsid w:val="00E001B5"/>
    <w:rsid w:val="00E00243"/>
    <w:rsid w:val="00E002F3"/>
    <w:rsid w:val="00E004A5"/>
    <w:rsid w:val="00E012CE"/>
    <w:rsid w:val="00E0132C"/>
    <w:rsid w:val="00E015AE"/>
    <w:rsid w:val="00E01667"/>
    <w:rsid w:val="00E01CE2"/>
    <w:rsid w:val="00E01DA8"/>
    <w:rsid w:val="00E01F08"/>
    <w:rsid w:val="00E01F72"/>
    <w:rsid w:val="00E020E3"/>
    <w:rsid w:val="00E0231B"/>
    <w:rsid w:val="00E03424"/>
    <w:rsid w:val="00E0350A"/>
    <w:rsid w:val="00E03787"/>
    <w:rsid w:val="00E03BD8"/>
    <w:rsid w:val="00E03ED0"/>
    <w:rsid w:val="00E03F93"/>
    <w:rsid w:val="00E04334"/>
    <w:rsid w:val="00E049AA"/>
    <w:rsid w:val="00E0522A"/>
    <w:rsid w:val="00E05B99"/>
    <w:rsid w:val="00E05C49"/>
    <w:rsid w:val="00E06111"/>
    <w:rsid w:val="00E065D8"/>
    <w:rsid w:val="00E06BDB"/>
    <w:rsid w:val="00E06D2A"/>
    <w:rsid w:val="00E06DAA"/>
    <w:rsid w:val="00E0756F"/>
    <w:rsid w:val="00E103C0"/>
    <w:rsid w:val="00E10646"/>
    <w:rsid w:val="00E1078C"/>
    <w:rsid w:val="00E10A1A"/>
    <w:rsid w:val="00E110E9"/>
    <w:rsid w:val="00E114C3"/>
    <w:rsid w:val="00E1171B"/>
    <w:rsid w:val="00E120DC"/>
    <w:rsid w:val="00E12661"/>
    <w:rsid w:val="00E1385C"/>
    <w:rsid w:val="00E13F28"/>
    <w:rsid w:val="00E15980"/>
    <w:rsid w:val="00E15B1A"/>
    <w:rsid w:val="00E16C7A"/>
    <w:rsid w:val="00E16D07"/>
    <w:rsid w:val="00E170E0"/>
    <w:rsid w:val="00E17BB7"/>
    <w:rsid w:val="00E205BD"/>
    <w:rsid w:val="00E208BB"/>
    <w:rsid w:val="00E20A02"/>
    <w:rsid w:val="00E20BA6"/>
    <w:rsid w:val="00E2101D"/>
    <w:rsid w:val="00E21024"/>
    <w:rsid w:val="00E21A8F"/>
    <w:rsid w:val="00E21DBF"/>
    <w:rsid w:val="00E21DC2"/>
    <w:rsid w:val="00E2207D"/>
    <w:rsid w:val="00E22267"/>
    <w:rsid w:val="00E22575"/>
    <w:rsid w:val="00E2268A"/>
    <w:rsid w:val="00E22716"/>
    <w:rsid w:val="00E23213"/>
    <w:rsid w:val="00E2340F"/>
    <w:rsid w:val="00E2398D"/>
    <w:rsid w:val="00E24374"/>
    <w:rsid w:val="00E247B3"/>
    <w:rsid w:val="00E24A19"/>
    <w:rsid w:val="00E24A25"/>
    <w:rsid w:val="00E24C41"/>
    <w:rsid w:val="00E2568A"/>
    <w:rsid w:val="00E2578C"/>
    <w:rsid w:val="00E25818"/>
    <w:rsid w:val="00E259E8"/>
    <w:rsid w:val="00E25A20"/>
    <w:rsid w:val="00E25A28"/>
    <w:rsid w:val="00E26138"/>
    <w:rsid w:val="00E2642E"/>
    <w:rsid w:val="00E26BE6"/>
    <w:rsid w:val="00E27498"/>
    <w:rsid w:val="00E27AF9"/>
    <w:rsid w:val="00E27D28"/>
    <w:rsid w:val="00E27F5C"/>
    <w:rsid w:val="00E302DB"/>
    <w:rsid w:val="00E3181D"/>
    <w:rsid w:val="00E318A9"/>
    <w:rsid w:val="00E31DBC"/>
    <w:rsid w:val="00E32409"/>
    <w:rsid w:val="00E32E5E"/>
    <w:rsid w:val="00E33462"/>
    <w:rsid w:val="00E3353C"/>
    <w:rsid w:val="00E33852"/>
    <w:rsid w:val="00E33AAD"/>
    <w:rsid w:val="00E33BDC"/>
    <w:rsid w:val="00E33C68"/>
    <w:rsid w:val="00E33F7D"/>
    <w:rsid w:val="00E34A8B"/>
    <w:rsid w:val="00E34C84"/>
    <w:rsid w:val="00E34EE4"/>
    <w:rsid w:val="00E3541E"/>
    <w:rsid w:val="00E35591"/>
    <w:rsid w:val="00E35683"/>
    <w:rsid w:val="00E35739"/>
    <w:rsid w:val="00E36B90"/>
    <w:rsid w:val="00E36BAE"/>
    <w:rsid w:val="00E36E58"/>
    <w:rsid w:val="00E37BBB"/>
    <w:rsid w:val="00E37CB8"/>
    <w:rsid w:val="00E37EAB"/>
    <w:rsid w:val="00E40084"/>
    <w:rsid w:val="00E404E3"/>
    <w:rsid w:val="00E404FF"/>
    <w:rsid w:val="00E4082B"/>
    <w:rsid w:val="00E4087F"/>
    <w:rsid w:val="00E40A95"/>
    <w:rsid w:val="00E41981"/>
    <w:rsid w:val="00E41A41"/>
    <w:rsid w:val="00E41BA0"/>
    <w:rsid w:val="00E41F63"/>
    <w:rsid w:val="00E42000"/>
    <w:rsid w:val="00E42368"/>
    <w:rsid w:val="00E42591"/>
    <w:rsid w:val="00E4262E"/>
    <w:rsid w:val="00E4268C"/>
    <w:rsid w:val="00E42DE6"/>
    <w:rsid w:val="00E42EA9"/>
    <w:rsid w:val="00E43076"/>
    <w:rsid w:val="00E433B9"/>
    <w:rsid w:val="00E43541"/>
    <w:rsid w:val="00E435AB"/>
    <w:rsid w:val="00E43DE5"/>
    <w:rsid w:val="00E44177"/>
    <w:rsid w:val="00E44FAE"/>
    <w:rsid w:val="00E4521D"/>
    <w:rsid w:val="00E455FD"/>
    <w:rsid w:val="00E45689"/>
    <w:rsid w:val="00E46064"/>
    <w:rsid w:val="00E466BB"/>
    <w:rsid w:val="00E46C2E"/>
    <w:rsid w:val="00E471DE"/>
    <w:rsid w:val="00E472D5"/>
    <w:rsid w:val="00E473F3"/>
    <w:rsid w:val="00E47BD7"/>
    <w:rsid w:val="00E5060D"/>
    <w:rsid w:val="00E506D9"/>
    <w:rsid w:val="00E50944"/>
    <w:rsid w:val="00E50AEE"/>
    <w:rsid w:val="00E50F3D"/>
    <w:rsid w:val="00E51BBC"/>
    <w:rsid w:val="00E52673"/>
    <w:rsid w:val="00E531EF"/>
    <w:rsid w:val="00E5447D"/>
    <w:rsid w:val="00E54505"/>
    <w:rsid w:val="00E54DE6"/>
    <w:rsid w:val="00E54F09"/>
    <w:rsid w:val="00E55001"/>
    <w:rsid w:val="00E550BE"/>
    <w:rsid w:val="00E551AD"/>
    <w:rsid w:val="00E55D3B"/>
    <w:rsid w:val="00E56017"/>
    <w:rsid w:val="00E565F1"/>
    <w:rsid w:val="00E569BC"/>
    <w:rsid w:val="00E56F58"/>
    <w:rsid w:val="00E57402"/>
    <w:rsid w:val="00E57B62"/>
    <w:rsid w:val="00E57E25"/>
    <w:rsid w:val="00E60053"/>
    <w:rsid w:val="00E6069E"/>
    <w:rsid w:val="00E60C50"/>
    <w:rsid w:val="00E61650"/>
    <w:rsid w:val="00E6183E"/>
    <w:rsid w:val="00E61BD8"/>
    <w:rsid w:val="00E61EB4"/>
    <w:rsid w:val="00E61EDF"/>
    <w:rsid w:val="00E622D3"/>
    <w:rsid w:val="00E6260B"/>
    <w:rsid w:val="00E626B4"/>
    <w:rsid w:val="00E628A5"/>
    <w:rsid w:val="00E629B4"/>
    <w:rsid w:val="00E62E87"/>
    <w:rsid w:val="00E6313F"/>
    <w:rsid w:val="00E632B7"/>
    <w:rsid w:val="00E6350B"/>
    <w:rsid w:val="00E63574"/>
    <w:rsid w:val="00E6366C"/>
    <w:rsid w:val="00E6392A"/>
    <w:rsid w:val="00E63E99"/>
    <w:rsid w:val="00E6478E"/>
    <w:rsid w:val="00E647EB"/>
    <w:rsid w:val="00E64BED"/>
    <w:rsid w:val="00E64D88"/>
    <w:rsid w:val="00E650CF"/>
    <w:rsid w:val="00E6540B"/>
    <w:rsid w:val="00E656D8"/>
    <w:rsid w:val="00E65D76"/>
    <w:rsid w:val="00E661AB"/>
    <w:rsid w:val="00E664CC"/>
    <w:rsid w:val="00E66922"/>
    <w:rsid w:val="00E66AD3"/>
    <w:rsid w:val="00E66D37"/>
    <w:rsid w:val="00E6745D"/>
    <w:rsid w:val="00E674CF"/>
    <w:rsid w:val="00E67859"/>
    <w:rsid w:val="00E67BAD"/>
    <w:rsid w:val="00E7000B"/>
    <w:rsid w:val="00E702C1"/>
    <w:rsid w:val="00E714EF"/>
    <w:rsid w:val="00E715EF"/>
    <w:rsid w:val="00E72155"/>
    <w:rsid w:val="00E72482"/>
    <w:rsid w:val="00E72484"/>
    <w:rsid w:val="00E73090"/>
    <w:rsid w:val="00E7309B"/>
    <w:rsid w:val="00E731A7"/>
    <w:rsid w:val="00E7338D"/>
    <w:rsid w:val="00E7350D"/>
    <w:rsid w:val="00E741D2"/>
    <w:rsid w:val="00E7442C"/>
    <w:rsid w:val="00E744C3"/>
    <w:rsid w:val="00E74E3D"/>
    <w:rsid w:val="00E754F3"/>
    <w:rsid w:val="00E75A0C"/>
    <w:rsid w:val="00E75AFB"/>
    <w:rsid w:val="00E75D67"/>
    <w:rsid w:val="00E767C1"/>
    <w:rsid w:val="00E76A8C"/>
    <w:rsid w:val="00E76B64"/>
    <w:rsid w:val="00E77B4E"/>
    <w:rsid w:val="00E77CD6"/>
    <w:rsid w:val="00E802F8"/>
    <w:rsid w:val="00E8104A"/>
    <w:rsid w:val="00E81058"/>
    <w:rsid w:val="00E81D0C"/>
    <w:rsid w:val="00E827E6"/>
    <w:rsid w:val="00E82EB8"/>
    <w:rsid w:val="00E83BD5"/>
    <w:rsid w:val="00E83FEB"/>
    <w:rsid w:val="00E8400F"/>
    <w:rsid w:val="00E8410C"/>
    <w:rsid w:val="00E8435B"/>
    <w:rsid w:val="00E8473A"/>
    <w:rsid w:val="00E847EA"/>
    <w:rsid w:val="00E84E36"/>
    <w:rsid w:val="00E85086"/>
    <w:rsid w:val="00E85179"/>
    <w:rsid w:val="00E8571B"/>
    <w:rsid w:val="00E85D48"/>
    <w:rsid w:val="00E85D4E"/>
    <w:rsid w:val="00E85FF3"/>
    <w:rsid w:val="00E8626E"/>
    <w:rsid w:val="00E86C47"/>
    <w:rsid w:val="00E87265"/>
    <w:rsid w:val="00E8766C"/>
    <w:rsid w:val="00E878A2"/>
    <w:rsid w:val="00E87D59"/>
    <w:rsid w:val="00E87FC3"/>
    <w:rsid w:val="00E87FD0"/>
    <w:rsid w:val="00E9049B"/>
    <w:rsid w:val="00E90823"/>
    <w:rsid w:val="00E90868"/>
    <w:rsid w:val="00E9159C"/>
    <w:rsid w:val="00E91D48"/>
    <w:rsid w:val="00E922D9"/>
    <w:rsid w:val="00E92BFF"/>
    <w:rsid w:val="00E934A6"/>
    <w:rsid w:val="00E93C83"/>
    <w:rsid w:val="00E946F1"/>
    <w:rsid w:val="00E949E0"/>
    <w:rsid w:val="00E94AC1"/>
    <w:rsid w:val="00E94E9A"/>
    <w:rsid w:val="00E952F4"/>
    <w:rsid w:val="00E9581D"/>
    <w:rsid w:val="00E95E39"/>
    <w:rsid w:val="00E9620E"/>
    <w:rsid w:val="00E967CB"/>
    <w:rsid w:val="00E978F7"/>
    <w:rsid w:val="00E97C1B"/>
    <w:rsid w:val="00E97EF2"/>
    <w:rsid w:val="00EA0285"/>
    <w:rsid w:val="00EA095A"/>
    <w:rsid w:val="00EA1029"/>
    <w:rsid w:val="00EA1229"/>
    <w:rsid w:val="00EA17F6"/>
    <w:rsid w:val="00EA1916"/>
    <w:rsid w:val="00EA1A63"/>
    <w:rsid w:val="00EA1B12"/>
    <w:rsid w:val="00EA1BED"/>
    <w:rsid w:val="00EA243E"/>
    <w:rsid w:val="00EA2634"/>
    <w:rsid w:val="00EA2A10"/>
    <w:rsid w:val="00EA335A"/>
    <w:rsid w:val="00EA354E"/>
    <w:rsid w:val="00EA3667"/>
    <w:rsid w:val="00EA3D09"/>
    <w:rsid w:val="00EA4CFD"/>
    <w:rsid w:val="00EA5196"/>
    <w:rsid w:val="00EA54C3"/>
    <w:rsid w:val="00EA5EBF"/>
    <w:rsid w:val="00EA5F63"/>
    <w:rsid w:val="00EA5FAE"/>
    <w:rsid w:val="00EA61CA"/>
    <w:rsid w:val="00EA63BE"/>
    <w:rsid w:val="00EA6BAE"/>
    <w:rsid w:val="00EA6CD2"/>
    <w:rsid w:val="00EA6DBA"/>
    <w:rsid w:val="00EA7BFB"/>
    <w:rsid w:val="00EA7E01"/>
    <w:rsid w:val="00EB0018"/>
    <w:rsid w:val="00EB0442"/>
    <w:rsid w:val="00EB05CC"/>
    <w:rsid w:val="00EB0A89"/>
    <w:rsid w:val="00EB0DE8"/>
    <w:rsid w:val="00EB1254"/>
    <w:rsid w:val="00EB12FC"/>
    <w:rsid w:val="00EB1C27"/>
    <w:rsid w:val="00EB21A7"/>
    <w:rsid w:val="00EB2919"/>
    <w:rsid w:val="00EB3192"/>
    <w:rsid w:val="00EB44D9"/>
    <w:rsid w:val="00EB5B21"/>
    <w:rsid w:val="00EB5B6D"/>
    <w:rsid w:val="00EB5BB3"/>
    <w:rsid w:val="00EB60A6"/>
    <w:rsid w:val="00EB6155"/>
    <w:rsid w:val="00EB6B86"/>
    <w:rsid w:val="00EB6F18"/>
    <w:rsid w:val="00EB783E"/>
    <w:rsid w:val="00EB7874"/>
    <w:rsid w:val="00EB7C4F"/>
    <w:rsid w:val="00EB7D9C"/>
    <w:rsid w:val="00EB7EC4"/>
    <w:rsid w:val="00EC072E"/>
    <w:rsid w:val="00EC0A65"/>
    <w:rsid w:val="00EC0C6E"/>
    <w:rsid w:val="00EC0DFF"/>
    <w:rsid w:val="00EC0F25"/>
    <w:rsid w:val="00EC11E7"/>
    <w:rsid w:val="00EC1B4C"/>
    <w:rsid w:val="00EC1C69"/>
    <w:rsid w:val="00EC1E2B"/>
    <w:rsid w:val="00EC2638"/>
    <w:rsid w:val="00EC284D"/>
    <w:rsid w:val="00EC2BD2"/>
    <w:rsid w:val="00EC3310"/>
    <w:rsid w:val="00EC37BE"/>
    <w:rsid w:val="00EC3A3D"/>
    <w:rsid w:val="00EC3BBD"/>
    <w:rsid w:val="00EC3C30"/>
    <w:rsid w:val="00EC402A"/>
    <w:rsid w:val="00EC412F"/>
    <w:rsid w:val="00EC4363"/>
    <w:rsid w:val="00EC466B"/>
    <w:rsid w:val="00EC4C09"/>
    <w:rsid w:val="00EC4DD5"/>
    <w:rsid w:val="00EC5242"/>
    <w:rsid w:val="00EC57FD"/>
    <w:rsid w:val="00EC597A"/>
    <w:rsid w:val="00EC5CAB"/>
    <w:rsid w:val="00EC5E39"/>
    <w:rsid w:val="00EC6A64"/>
    <w:rsid w:val="00EC6BF0"/>
    <w:rsid w:val="00EC6F35"/>
    <w:rsid w:val="00EC7222"/>
    <w:rsid w:val="00ED0658"/>
    <w:rsid w:val="00ED1229"/>
    <w:rsid w:val="00ED135A"/>
    <w:rsid w:val="00ED141F"/>
    <w:rsid w:val="00ED1837"/>
    <w:rsid w:val="00ED197E"/>
    <w:rsid w:val="00ED1E96"/>
    <w:rsid w:val="00ED23AD"/>
    <w:rsid w:val="00ED2F8E"/>
    <w:rsid w:val="00ED3151"/>
    <w:rsid w:val="00ED3BD1"/>
    <w:rsid w:val="00ED3CA4"/>
    <w:rsid w:val="00ED3F03"/>
    <w:rsid w:val="00ED41AE"/>
    <w:rsid w:val="00ED4205"/>
    <w:rsid w:val="00ED4816"/>
    <w:rsid w:val="00ED49ED"/>
    <w:rsid w:val="00ED4C79"/>
    <w:rsid w:val="00ED4D24"/>
    <w:rsid w:val="00ED556D"/>
    <w:rsid w:val="00ED5B28"/>
    <w:rsid w:val="00ED64C0"/>
    <w:rsid w:val="00ED6D64"/>
    <w:rsid w:val="00ED6DF2"/>
    <w:rsid w:val="00ED6EDC"/>
    <w:rsid w:val="00ED7331"/>
    <w:rsid w:val="00ED73B3"/>
    <w:rsid w:val="00ED7640"/>
    <w:rsid w:val="00ED770F"/>
    <w:rsid w:val="00ED778C"/>
    <w:rsid w:val="00ED78C4"/>
    <w:rsid w:val="00ED7C47"/>
    <w:rsid w:val="00EE01E9"/>
    <w:rsid w:val="00EE1345"/>
    <w:rsid w:val="00EE1497"/>
    <w:rsid w:val="00EE17A8"/>
    <w:rsid w:val="00EE1FC7"/>
    <w:rsid w:val="00EE25C4"/>
    <w:rsid w:val="00EE2CA0"/>
    <w:rsid w:val="00EE2DC5"/>
    <w:rsid w:val="00EE2F3D"/>
    <w:rsid w:val="00EE35D7"/>
    <w:rsid w:val="00EE379D"/>
    <w:rsid w:val="00EE3CFC"/>
    <w:rsid w:val="00EE48A3"/>
    <w:rsid w:val="00EE4C98"/>
    <w:rsid w:val="00EE5330"/>
    <w:rsid w:val="00EE55D6"/>
    <w:rsid w:val="00EE5B73"/>
    <w:rsid w:val="00EE5B7D"/>
    <w:rsid w:val="00EE5DE9"/>
    <w:rsid w:val="00EE64E2"/>
    <w:rsid w:val="00EE650A"/>
    <w:rsid w:val="00EE6B1A"/>
    <w:rsid w:val="00EE78E8"/>
    <w:rsid w:val="00EE7958"/>
    <w:rsid w:val="00EE7D7A"/>
    <w:rsid w:val="00EF016A"/>
    <w:rsid w:val="00EF04C7"/>
    <w:rsid w:val="00EF0A26"/>
    <w:rsid w:val="00EF0DFF"/>
    <w:rsid w:val="00EF0FC7"/>
    <w:rsid w:val="00EF178A"/>
    <w:rsid w:val="00EF2203"/>
    <w:rsid w:val="00EF2516"/>
    <w:rsid w:val="00EF25F8"/>
    <w:rsid w:val="00EF28C1"/>
    <w:rsid w:val="00EF2C96"/>
    <w:rsid w:val="00EF31CE"/>
    <w:rsid w:val="00EF351C"/>
    <w:rsid w:val="00EF3978"/>
    <w:rsid w:val="00EF3D5F"/>
    <w:rsid w:val="00EF3E64"/>
    <w:rsid w:val="00EF3FF2"/>
    <w:rsid w:val="00EF461D"/>
    <w:rsid w:val="00EF4682"/>
    <w:rsid w:val="00EF4721"/>
    <w:rsid w:val="00EF4933"/>
    <w:rsid w:val="00EF49E0"/>
    <w:rsid w:val="00EF4F6F"/>
    <w:rsid w:val="00EF50E7"/>
    <w:rsid w:val="00EF571A"/>
    <w:rsid w:val="00EF6F93"/>
    <w:rsid w:val="00EF7650"/>
    <w:rsid w:val="00EF7FEA"/>
    <w:rsid w:val="00F011C4"/>
    <w:rsid w:val="00F016FE"/>
    <w:rsid w:val="00F0174F"/>
    <w:rsid w:val="00F02113"/>
    <w:rsid w:val="00F028E1"/>
    <w:rsid w:val="00F02AE7"/>
    <w:rsid w:val="00F02DFB"/>
    <w:rsid w:val="00F03595"/>
    <w:rsid w:val="00F035A0"/>
    <w:rsid w:val="00F03D05"/>
    <w:rsid w:val="00F042F3"/>
    <w:rsid w:val="00F04FFB"/>
    <w:rsid w:val="00F05325"/>
    <w:rsid w:val="00F055CA"/>
    <w:rsid w:val="00F05878"/>
    <w:rsid w:val="00F059EF"/>
    <w:rsid w:val="00F06029"/>
    <w:rsid w:val="00F0631E"/>
    <w:rsid w:val="00F06434"/>
    <w:rsid w:val="00F06A99"/>
    <w:rsid w:val="00F06DF9"/>
    <w:rsid w:val="00F07AA9"/>
    <w:rsid w:val="00F10085"/>
    <w:rsid w:val="00F1012B"/>
    <w:rsid w:val="00F102DF"/>
    <w:rsid w:val="00F104F8"/>
    <w:rsid w:val="00F10C0C"/>
    <w:rsid w:val="00F11EEC"/>
    <w:rsid w:val="00F11F8F"/>
    <w:rsid w:val="00F128F0"/>
    <w:rsid w:val="00F12B89"/>
    <w:rsid w:val="00F12C05"/>
    <w:rsid w:val="00F12D8F"/>
    <w:rsid w:val="00F12EDF"/>
    <w:rsid w:val="00F13367"/>
    <w:rsid w:val="00F1380E"/>
    <w:rsid w:val="00F1390B"/>
    <w:rsid w:val="00F142E5"/>
    <w:rsid w:val="00F1482E"/>
    <w:rsid w:val="00F154BE"/>
    <w:rsid w:val="00F154DA"/>
    <w:rsid w:val="00F15ABE"/>
    <w:rsid w:val="00F15C3F"/>
    <w:rsid w:val="00F1695E"/>
    <w:rsid w:val="00F16CFD"/>
    <w:rsid w:val="00F171B3"/>
    <w:rsid w:val="00F172FD"/>
    <w:rsid w:val="00F17893"/>
    <w:rsid w:val="00F2013E"/>
    <w:rsid w:val="00F20304"/>
    <w:rsid w:val="00F204B3"/>
    <w:rsid w:val="00F20C78"/>
    <w:rsid w:val="00F20D5B"/>
    <w:rsid w:val="00F20EDF"/>
    <w:rsid w:val="00F2102E"/>
    <w:rsid w:val="00F21226"/>
    <w:rsid w:val="00F2157E"/>
    <w:rsid w:val="00F21AE0"/>
    <w:rsid w:val="00F22866"/>
    <w:rsid w:val="00F23183"/>
    <w:rsid w:val="00F231D4"/>
    <w:rsid w:val="00F2331E"/>
    <w:rsid w:val="00F23CEA"/>
    <w:rsid w:val="00F23D4E"/>
    <w:rsid w:val="00F23D6A"/>
    <w:rsid w:val="00F24327"/>
    <w:rsid w:val="00F243D6"/>
    <w:rsid w:val="00F247FD"/>
    <w:rsid w:val="00F24918"/>
    <w:rsid w:val="00F25603"/>
    <w:rsid w:val="00F25CFD"/>
    <w:rsid w:val="00F26128"/>
    <w:rsid w:val="00F26260"/>
    <w:rsid w:val="00F263FE"/>
    <w:rsid w:val="00F2664F"/>
    <w:rsid w:val="00F26C98"/>
    <w:rsid w:val="00F27BF7"/>
    <w:rsid w:val="00F27C66"/>
    <w:rsid w:val="00F27D4C"/>
    <w:rsid w:val="00F27D81"/>
    <w:rsid w:val="00F27F21"/>
    <w:rsid w:val="00F27FC0"/>
    <w:rsid w:val="00F300C2"/>
    <w:rsid w:val="00F30606"/>
    <w:rsid w:val="00F30FC5"/>
    <w:rsid w:val="00F3124B"/>
    <w:rsid w:val="00F31C85"/>
    <w:rsid w:val="00F333D2"/>
    <w:rsid w:val="00F3393A"/>
    <w:rsid w:val="00F340FD"/>
    <w:rsid w:val="00F34375"/>
    <w:rsid w:val="00F34689"/>
    <w:rsid w:val="00F35859"/>
    <w:rsid w:val="00F36846"/>
    <w:rsid w:val="00F368ED"/>
    <w:rsid w:val="00F36DCE"/>
    <w:rsid w:val="00F370B1"/>
    <w:rsid w:val="00F37977"/>
    <w:rsid w:val="00F408FB"/>
    <w:rsid w:val="00F409AF"/>
    <w:rsid w:val="00F40A0B"/>
    <w:rsid w:val="00F40A21"/>
    <w:rsid w:val="00F41564"/>
    <w:rsid w:val="00F41D0D"/>
    <w:rsid w:val="00F41D9C"/>
    <w:rsid w:val="00F4279C"/>
    <w:rsid w:val="00F42869"/>
    <w:rsid w:val="00F428AA"/>
    <w:rsid w:val="00F42AD1"/>
    <w:rsid w:val="00F4308B"/>
    <w:rsid w:val="00F430FE"/>
    <w:rsid w:val="00F43434"/>
    <w:rsid w:val="00F43683"/>
    <w:rsid w:val="00F436D9"/>
    <w:rsid w:val="00F43C30"/>
    <w:rsid w:val="00F43D28"/>
    <w:rsid w:val="00F44435"/>
    <w:rsid w:val="00F44C6A"/>
    <w:rsid w:val="00F45C32"/>
    <w:rsid w:val="00F462E1"/>
    <w:rsid w:val="00F464B1"/>
    <w:rsid w:val="00F46628"/>
    <w:rsid w:val="00F4776A"/>
    <w:rsid w:val="00F477A2"/>
    <w:rsid w:val="00F47926"/>
    <w:rsid w:val="00F47A01"/>
    <w:rsid w:val="00F47A0B"/>
    <w:rsid w:val="00F47A62"/>
    <w:rsid w:val="00F47AB0"/>
    <w:rsid w:val="00F47C51"/>
    <w:rsid w:val="00F47F82"/>
    <w:rsid w:val="00F5040E"/>
    <w:rsid w:val="00F508A0"/>
    <w:rsid w:val="00F5099A"/>
    <w:rsid w:val="00F5123E"/>
    <w:rsid w:val="00F516A8"/>
    <w:rsid w:val="00F51990"/>
    <w:rsid w:val="00F530B7"/>
    <w:rsid w:val="00F5325C"/>
    <w:rsid w:val="00F5348E"/>
    <w:rsid w:val="00F53AD8"/>
    <w:rsid w:val="00F540B0"/>
    <w:rsid w:val="00F54973"/>
    <w:rsid w:val="00F554B3"/>
    <w:rsid w:val="00F554D2"/>
    <w:rsid w:val="00F556DB"/>
    <w:rsid w:val="00F5579A"/>
    <w:rsid w:val="00F5595C"/>
    <w:rsid w:val="00F55BA0"/>
    <w:rsid w:val="00F55F61"/>
    <w:rsid w:val="00F5672F"/>
    <w:rsid w:val="00F56C6F"/>
    <w:rsid w:val="00F56D8F"/>
    <w:rsid w:val="00F56F31"/>
    <w:rsid w:val="00F576A9"/>
    <w:rsid w:val="00F57C3E"/>
    <w:rsid w:val="00F57D46"/>
    <w:rsid w:val="00F600F7"/>
    <w:rsid w:val="00F60743"/>
    <w:rsid w:val="00F608D5"/>
    <w:rsid w:val="00F61A0E"/>
    <w:rsid w:val="00F61B91"/>
    <w:rsid w:val="00F61BD3"/>
    <w:rsid w:val="00F61C2E"/>
    <w:rsid w:val="00F62419"/>
    <w:rsid w:val="00F625D8"/>
    <w:rsid w:val="00F625EA"/>
    <w:rsid w:val="00F62BE4"/>
    <w:rsid w:val="00F62EDA"/>
    <w:rsid w:val="00F63394"/>
    <w:rsid w:val="00F650DD"/>
    <w:rsid w:val="00F652CC"/>
    <w:rsid w:val="00F653C9"/>
    <w:rsid w:val="00F6546F"/>
    <w:rsid w:val="00F659A4"/>
    <w:rsid w:val="00F6694F"/>
    <w:rsid w:val="00F66B3D"/>
    <w:rsid w:val="00F66CFC"/>
    <w:rsid w:val="00F66EA8"/>
    <w:rsid w:val="00F67176"/>
    <w:rsid w:val="00F67432"/>
    <w:rsid w:val="00F67803"/>
    <w:rsid w:val="00F67DC4"/>
    <w:rsid w:val="00F701CB"/>
    <w:rsid w:val="00F70B37"/>
    <w:rsid w:val="00F7118B"/>
    <w:rsid w:val="00F71266"/>
    <w:rsid w:val="00F719D3"/>
    <w:rsid w:val="00F719DA"/>
    <w:rsid w:val="00F71B0B"/>
    <w:rsid w:val="00F71D7E"/>
    <w:rsid w:val="00F71FB8"/>
    <w:rsid w:val="00F72898"/>
    <w:rsid w:val="00F735BB"/>
    <w:rsid w:val="00F73827"/>
    <w:rsid w:val="00F73A6A"/>
    <w:rsid w:val="00F73B1E"/>
    <w:rsid w:val="00F73F69"/>
    <w:rsid w:val="00F743F1"/>
    <w:rsid w:val="00F74E04"/>
    <w:rsid w:val="00F7521E"/>
    <w:rsid w:val="00F75405"/>
    <w:rsid w:val="00F754FB"/>
    <w:rsid w:val="00F757B3"/>
    <w:rsid w:val="00F75C2F"/>
    <w:rsid w:val="00F75F88"/>
    <w:rsid w:val="00F762B3"/>
    <w:rsid w:val="00F76556"/>
    <w:rsid w:val="00F7685B"/>
    <w:rsid w:val="00F76A3E"/>
    <w:rsid w:val="00F76EEA"/>
    <w:rsid w:val="00F77393"/>
    <w:rsid w:val="00F7741E"/>
    <w:rsid w:val="00F776D8"/>
    <w:rsid w:val="00F77A8B"/>
    <w:rsid w:val="00F77CC0"/>
    <w:rsid w:val="00F8043F"/>
    <w:rsid w:val="00F805CB"/>
    <w:rsid w:val="00F808E0"/>
    <w:rsid w:val="00F80E6C"/>
    <w:rsid w:val="00F80F15"/>
    <w:rsid w:val="00F81143"/>
    <w:rsid w:val="00F819FA"/>
    <w:rsid w:val="00F82445"/>
    <w:rsid w:val="00F82C12"/>
    <w:rsid w:val="00F8302C"/>
    <w:rsid w:val="00F8328D"/>
    <w:rsid w:val="00F84328"/>
    <w:rsid w:val="00F84441"/>
    <w:rsid w:val="00F84895"/>
    <w:rsid w:val="00F84ED0"/>
    <w:rsid w:val="00F85FC8"/>
    <w:rsid w:val="00F87228"/>
    <w:rsid w:val="00F873AE"/>
    <w:rsid w:val="00F874A7"/>
    <w:rsid w:val="00F87B82"/>
    <w:rsid w:val="00F87BC9"/>
    <w:rsid w:val="00F87CB4"/>
    <w:rsid w:val="00F90DC1"/>
    <w:rsid w:val="00F91495"/>
    <w:rsid w:val="00F916F9"/>
    <w:rsid w:val="00F917D5"/>
    <w:rsid w:val="00F922BA"/>
    <w:rsid w:val="00F923E8"/>
    <w:rsid w:val="00F92ABC"/>
    <w:rsid w:val="00F92C2E"/>
    <w:rsid w:val="00F93375"/>
    <w:rsid w:val="00F9368C"/>
    <w:rsid w:val="00F937AE"/>
    <w:rsid w:val="00F93E30"/>
    <w:rsid w:val="00F946C6"/>
    <w:rsid w:val="00F94EA2"/>
    <w:rsid w:val="00F953F2"/>
    <w:rsid w:val="00F954E1"/>
    <w:rsid w:val="00F954FE"/>
    <w:rsid w:val="00F95D14"/>
    <w:rsid w:val="00F95FF0"/>
    <w:rsid w:val="00F9629C"/>
    <w:rsid w:val="00F96764"/>
    <w:rsid w:val="00F96A4C"/>
    <w:rsid w:val="00F97152"/>
    <w:rsid w:val="00F97D5F"/>
    <w:rsid w:val="00FA09E1"/>
    <w:rsid w:val="00FA0D59"/>
    <w:rsid w:val="00FA0D7D"/>
    <w:rsid w:val="00FA0E32"/>
    <w:rsid w:val="00FA17F5"/>
    <w:rsid w:val="00FA1A46"/>
    <w:rsid w:val="00FA1BD2"/>
    <w:rsid w:val="00FA2209"/>
    <w:rsid w:val="00FA22CB"/>
    <w:rsid w:val="00FA2513"/>
    <w:rsid w:val="00FA2866"/>
    <w:rsid w:val="00FA2B3F"/>
    <w:rsid w:val="00FA2F7D"/>
    <w:rsid w:val="00FA3074"/>
    <w:rsid w:val="00FA35C1"/>
    <w:rsid w:val="00FA3CE0"/>
    <w:rsid w:val="00FA4306"/>
    <w:rsid w:val="00FA4464"/>
    <w:rsid w:val="00FA4B93"/>
    <w:rsid w:val="00FA4BB6"/>
    <w:rsid w:val="00FA51FF"/>
    <w:rsid w:val="00FA5937"/>
    <w:rsid w:val="00FA59A2"/>
    <w:rsid w:val="00FA60D8"/>
    <w:rsid w:val="00FA6D04"/>
    <w:rsid w:val="00FA6D3B"/>
    <w:rsid w:val="00FA6E18"/>
    <w:rsid w:val="00FA7124"/>
    <w:rsid w:val="00FA72E2"/>
    <w:rsid w:val="00FA7956"/>
    <w:rsid w:val="00FA7B23"/>
    <w:rsid w:val="00FB0091"/>
    <w:rsid w:val="00FB04B5"/>
    <w:rsid w:val="00FB078B"/>
    <w:rsid w:val="00FB0818"/>
    <w:rsid w:val="00FB0A71"/>
    <w:rsid w:val="00FB0EE9"/>
    <w:rsid w:val="00FB1190"/>
    <w:rsid w:val="00FB125B"/>
    <w:rsid w:val="00FB155D"/>
    <w:rsid w:val="00FB15CB"/>
    <w:rsid w:val="00FB1E5A"/>
    <w:rsid w:val="00FB25F0"/>
    <w:rsid w:val="00FB2819"/>
    <w:rsid w:val="00FB2C45"/>
    <w:rsid w:val="00FB2FD3"/>
    <w:rsid w:val="00FB3333"/>
    <w:rsid w:val="00FB33AF"/>
    <w:rsid w:val="00FB3781"/>
    <w:rsid w:val="00FB3CBB"/>
    <w:rsid w:val="00FB3FA3"/>
    <w:rsid w:val="00FB3FF1"/>
    <w:rsid w:val="00FB431F"/>
    <w:rsid w:val="00FB4435"/>
    <w:rsid w:val="00FB443F"/>
    <w:rsid w:val="00FB4C1A"/>
    <w:rsid w:val="00FB507F"/>
    <w:rsid w:val="00FB5403"/>
    <w:rsid w:val="00FB5473"/>
    <w:rsid w:val="00FB559E"/>
    <w:rsid w:val="00FB5930"/>
    <w:rsid w:val="00FB7E15"/>
    <w:rsid w:val="00FC024D"/>
    <w:rsid w:val="00FC0661"/>
    <w:rsid w:val="00FC156F"/>
    <w:rsid w:val="00FC1618"/>
    <w:rsid w:val="00FC1BDF"/>
    <w:rsid w:val="00FC1C76"/>
    <w:rsid w:val="00FC21B9"/>
    <w:rsid w:val="00FC2A40"/>
    <w:rsid w:val="00FC356A"/>
    <w:rsid w:val="00FC3696"/>
    <w:rsid w:val="00FC386E"/>
    <w:rsid w:val="00FC3E05"/>
    <w:rsid w:val="00FC4062"/>
    <w:rsid w:val="00FC4C4C"/>
    <w:rsid w:val="00FC4D8A"/>
    <w:rsid w:val="00FC545E"/>
    <w:rsid w:val="00FC56BC"/>
    <w:rsid w:val="00FC5DA9"/>
    <w:rsid w:val="00FC6147"/>
    <w:rsid w:val="00FC66BF"/>
    <w:rsid w:val="00FC6EA5"/>
    <w:rsid w:val="00FC717B"/>
    <w:rsid w:val="00FC7B0B"/>
    <w:rsid w:val="00FD0028"/>
    <w:rsid w:val="00FD0103"/>
    <w:rsid w:val="00FD016E"/>
    <w:rsid w:val="00FD0234"/>
    <w:rsid w:val="00FD11B4"/>
    <w:rsid w:val="00FD1492"/>
    <w:rsid w:val="00FD1D7B"/>
    <w:rsid w:val="00FD1F36"/>
    <w:rsid w:val="00FD2067"/>
    <w:rsid w:val="00FD20B5"/>
    <w:rsid w:val="00FD28A2"/>
    <w:rsid w:val="00FD2B8B"/>
    <w:rsid w:val="00FD2F61"/>
    <w:rsid w:val="00FD3149"/>
    <w:rsid w:val="00FD388E"/>
    <w:rsid w:val="00FD3B5A"/>
    <w:rsid w:val="00FD43A7"/>
    <w:rsid w:val="00FD46B9"/>
    <w:rsid w:val="00FD4A46"/>
    <w:rsid w:val="00FD4BA4"/>
    <w:rsid w:val="00FD5231"/>
    <w:rsid w:val="00FD54DB"/>
    <w:rsid w:val="00FD628D"/>
    <w:rsid w:val="00FD75FB"/>
    <w:rsid w:val="00FD7842"/>
    <w:rsid w:val="00FD7ABF"/>
    <w:rsid w:val="00FD7DAB"/>
    <w:rsid w:val="00FD7F84"/>
    <w:rsid w:val="00FE0083"/>
    <w:rsid w:val="00FE017A"/>
    <w:rsid w:val="00FE02DB"/>
    <w:rsid w:val="00FE0CA2"/>
    <w:rsid w:val="00FE1159"/>
    <w:rsid w:val="00FE11D1"/>
    <w:rsid w:val="00FE1267"/>
    <w:rsid w:val="00FE12DA"/>
    <w:rsid w:val="00FE1400"/>
    <w:rsid w:val="00FE145A"/>
    <w:rsid w:val="00FE1C4B"/>
    <w:rsid w:val="00FE1CF5"/>
    <w:rsid w:val="00FE20BB"/>
    <w:rsid w:val="00FE249F"/>
    <w:rsid w:val="00FE24D4"/>
    <w:rsid w:val="00FE2B07"/>
    <w:rsid w:val="00FE2E04"/>
    <w:rsid w:val="00FE2F84"/>
    <w:rsid w:val="00FE32F8"/>
    <w:rsid w:val="00FE3A2A"/>
    <w:rsid w:val="00FE3E94"/>
    <w:rsid w:val="00FE4300"/>
    <w:rsid w:val="00FE447E"/>
    <w:rsid w:val="00FE473E"/>
    <w:rsid w:val="00FE48DF"/>
    <w:rsid w:val="00FE5112"/>
    <w:rsid w:val="00FE54BD"/>
    <w:rsid w:val="00FE59A0"/>
    <w:rsid w:val="00FE5EB6"/>
    <w:rsid w:val="00FE5FB7"/>
    <w:rsid w:val="00FE6136"/>
    <w:rsid w:val="00FE619E"/>
    <w:rsid w:val="00FE622D"/>
    <w:rsid w:val="00FE7239"/>
    <w:rsid w:val="00FE7456"/>
    <w:rsid w:val="00FE746E"/>
    <w:rsid w:val="00FE75C5"/>
    <w:rsid w:val="00FF006E"/>
    <w:rsid w:val="00FF010F"/>
    <w:rsid w:val="00FF0364"/>
    <w:rsid w:val="00FF08FC"/>
    <w:rsid w:val="00FF16F3"/>
    <w:rsid w:val="00FF194A"/>
    <w:rsid w:val="00FF1AFF"/>
    <w:rsid w:val="00FF21B8"/>
    <w:rsid w:val="00FF28D8"/>
    <w:rsid w:val="00FF2D2B"/>
    <w:rsid w:val="00FF2EEC"/>
    <w:rsid w:val="00FF3106"/>
    <w:rsid w:val="00FF310B"/>
    <w:rsid w:val="00FF376D"/>
    <w:rsid w:val="00FF39C1"/>
    <w:rsid w:val="00FF3C03"/>
    <w:rsid w:val="00FF3E46"/>
    <w:rsid w:val="00FF4480"/>
    <w:rsid w:val="00FF44E1"/>
    <w:rsid w:val="00FF5394"/>
    <w:rsid w:val="00FF55D7"/>
    <w:rsid w:val="00FF580A"/>
    <w:rsid w:val="00FF5CF1"/>
    <w:rsid w:val="00FF5D33"/>
    <w:rsid w:val="00FF5D86"/>
    <w:rsid w:val="00FF60AF"/>
    <w:rsid w:val="00FF73B8"/>
    <w:rsid w:val="00FF74E6"/>
    <w:rsid w:val="01DB780B"/>
    <w:rsid w:val="0288C80D"/>
    <w:rsid w:val="0357BB29"/>
    <w:rsid w:val="04523431"/>
    <w:rsid w:val="06E56529"/>
    <w:rsid w:val="0833FCF7"/>
    <w:rsid w:val="088F0702"/>
    <w:rsid w:val="08F1CE5A"/>
    <w:rsid w:val="097D1988"/>
    <w:rsid w:val="0A763CB9"/>
    <w:rsid w:val="0AC4CAD1"/>
    <w:rsid w:val="0D5E341D"/>
    <w:rsid w:val="0D5E9669"/>
    <w:rsid w:val="0D617A17"/>
    <w:rsid w:val="0D867770"/>
    <w:rsid w:val="0EC2F394"/>
    <w:rsid w:val="0F80EC9C"/>
    <w:rsid w:val="15728BF8"/>
    <w:rsid w:val="169AA756"/>
    <w:rsid w:val="198544FF"/>
    <w:rsid w:val="1A12BF63"/>
    <w:rsid w:val="1BF23EF0"/>
    <w:rsid w:val="1BFEF9D3"/>
    <w:rsid w:val="1CED61EB"/>
    <w:rsid w:val="1D604E59"/>
    <w:rsid w:val="1E97FDCA"/>
    <w:rsid w:val="242EABCA"/>
    <w:rsid w:val="25A18F22"/>
    <w:rsid w:val="26D679AB"/>
    <w:rsid w:val="28A13BD3"/>
    <w:rsid w:val="2CD3608F"/>
    <w:rsid w:val="2CF67A4D"/>
    <w:rsid w:val="2D2D8286"/>
    <w:rsid w:val="2F55785F"/>
    <w:rsid w:val="2F6F5C99"/>
    <w:rsid w:val="31B42735"/>
    <w:rsid w:val="31D8E7DA"/>
    <w:rsid w:val="34BC3E49"/>
    <w:rsid w:val="3513D7C3"/>
    <w:rsid w:val="353B9160"/>
    <w:rsid w:val="358D4965"/>
    <w:rsid w:val="3B11EBDB"/>
    <w:rsid w:val="3BAE3553"/>
    <w:rsid w:val="3EEE5220"/>
    <w:rsid w:val="3F0AE90C"/>
    <w:rsid w:val="40BDD6BD"/>
    <w:rsid w:val="42F6F785"/>
    <w:rsid w:val="43C9531A"/>
    <w:rsid w:val="44F0F4DB"/>
    <w:rsid w:val="45655F19"/>
    <w:rsid w:val="4705602D"/>
    <w:rsid w:val="47F4A172"/>
    <w:rsid w:val="49550548"/>
    <w:rsid w:val="4A25D1A5"/>
    <w:rsid w:val="4CABB87B"/>
    <w:rsid w:val="4DD147DC"/>
    <w:rsid w:val="4E436403"/>
    <w:rsid w:val="51526A2D"/>
    <w:rsid w:val="52CD29FA"/>
    <w:rsid w:val="52D6F8C7"/>
    <w:rsid w:val="573841F8"/>
    <w:rsid w:val="5DCFD6A7"/>
    <w:rsid w:val="60F441EC"/>
    <w:rsid w:val="62152548"/>
    <w:rsid w:val="623548E9"/>
    <w:rsid w:val="63E9071C"/>
    <w:rsid w:val="64360388"/>
    <w:rsid w:val="6843A5FD"/>
    <w:rsid w:val="6958CCEE"/>
    <w:rsid w:val="6A714CD3"/>
    <w:rsid w:val="6B61DF1F"/>
    <w:rsid w:val="6C46B3BF"/>
    <w:rsid w:val="6EC213C7"/>
    <w:rsid w:val="76EB309B"/>
    <w:rsid w:val="791C3546"/>
    <w:rsid w:val="7A1949BD"/>
    <w:rsid w:val="7ADB3BAB"/>
    <w:rsid w:val="7F23A2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CDD852"/>
  <w15:docId w15:val="{E06B037A-0AF1-40CB-9FAD-EF2390BF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66A2"/>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6"/>
      </w:numPr>
      <w:spacing w:after="120"/>
      <w:ind w:right="1134"/>
      <w:jc w:val="both"/>
    </w:pPr>
  </w:style>
  <w:style w:type="paragraph" w:customStyle="1" w:styleId="Bullet2G">
    <w:name w:val="_Bullet 2_G"/>
    <w:basedOn w:val="Normal"/>
    <w:rsid w:val="00FA1A46"/>
    <w:pPr>
      <w:numPr>
        <w:numId w:val="7"/>
      </w:numPr>
      <w:spacing w:after="120"/>
      <w:ind w:right="1134"/>
      <w:jc w:val="both"/>
    </w:pPr>
  </w:style>
  <w:style w:type="paragraph" w:customStyle="1" w:styleId="AnnoHCHG">
    <w:name w:val="Anno _ H_CH_G"/>
    <w:basedOn w:val="Normal"/>
    <w:next w:val="AnnoH1G"/>
    <w:rsid w:val="00FA1A46"/>
    <w:pPr>
      <w:keepNext/>
      <w:keepLines/>
      <w:numPr>
        <w:numId w:val="2"/>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8"/>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8"/>
      </w:numPr>
      <w:spacing w:before="240" w:after="120" w:line="240" w:lineRule="exact"/>
      <w:ind w:right="1134"/>
    </w:pPr>
    <w:rPr>
      <w:u w:val="single"/>
    </w:rPr>
  </w:style>
  <w:style w:type="paragraph" w:customStyle="1" w:styleId="AnnoSingleTxtG">
    <w:name w:val="Anno_ Single Txt_G"/>
    <w:basedOn w:val="Normal"/>
    <w:rsid w:val="00FA1A46"/>
    <w:pPr>
      <w:numPr>
        <w:ilvl w:val="3"/>
        <w:numId w:val="8"/>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next w:val="NoSpacing"/>
    <w:link w:val="FootnoteTextChar"/>
    <w:uiPriority w:val="99"/>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numPr>
        <w:numId w:val="10"/>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10"/>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10"/>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10"/>
      </w:numPr>
      <w:tabs>
        <w:tab w:val="left" w:pos="1701"/>
      </w:tabs>
      <w:spacing w:after="120"/>
      <w:ind w:right="1134"/>
      <w:jc w:val="both"/>
    </w:pPr>
  </w:style>
  <w:style w:type="paragraph" w:styleId="TOC1">
    <w:name w:val="toc 1"/>
    <w:basedOn w:val="Normal"/>
    <w:next w:val="Normal"/>
    <w:autoRedefine/>
    <w:uiPriority w:val="39"/>
    <w:rsid w:val="00B85999"/>
    <w:pPr>
      <w:tabs>
        <w:tab w:val="right" w:pos="851"/>
        <w:tab w:val="left" w:pos="1134"/>
        <w:tab w:val="left" w:pos="1559"/>
        <w:tab w:val="left" w:pos="1985"/>
        <w:tab w:val="right" w:leader="dot" w:pos="8930"/>
        <w:tab w:val="right" w:pos="9639"/>
      </w:tabs>
    </w:pPr>
    <w:rPr>
      <w:noProof/>
    </w:rPr>
  </w:style>
  <w:style w:type="paragraph" w:styleId="TOC2">
    <w:name w:val="toc 2"/>
    <w:basedOn w:val="Normal"/>
    <w:next w:val="Normal"/>
    <w:autoRedefine/>
    <w:uiPriority w:val="39"/>
    <w:rsid w:val="00405DFA"/>
    <w:pPr>
      <w:tabs>
        <w:tab w:val="right" w:pos="851"/>
        <w:tab w:val="left" w:pos="1134"/>
        <w:tab w:val="left" w:pos="1559"/>
        <w:tab w:val="left" w:pos="1985"/>
        <w:tab w:val="center" w:leader="dot" w:pos="8930"/>
        <w:tab w:val="right" w:pos="9639"/>
      </w:tabs>
      <w:spacing w:line="360" w:lineRule="auto"/>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3"/>
      </w:numPr>
    </w:pPr>
  </w:style>
  <w:style w:type="numbering" w:customStyle="1" w:styleId="FCCCTextboxfootnote">
    <w:name w:val="FCCC Textbox footnote"/>
    <w:uiPriority w:val="99"/>
    <w:rsid w:val="00FC386E"/>
    <w:pPr>
      <w:numPr>
        <w:numId w:val="4"/>
      </w:numPr>
    </w:pPr>
  </w:style>
  <w:style w:type="numbering" w:customStyle="1" w:styleId="FigureFootnote">
    <w:name w:val="Figure Footnote"/>
    <w:uiPriority w:val="99"/>
    <w:rsid w:val="00FE622D"/>
    <w:pPr>
      <w:numPr>
        <w:numId w:val="5"/>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1C0F06"/>
    <w:rPr>
      <w:sz w:val="16"/>
      <w:szCs w:val="16"/>
    </w:rPr>
  </w:style>
  <w:style w:type="paragraph" w:styleId="CommentText">
    <w:name w:val="annotation text"/>
    <w:basedOn w:val="Normal"/>
    <w:link w:val="CommentTextChar"/>
    <w:semiHidden/>
    <w:unhideWhenUsed/>
    <w:rsid w:val="001C0F06"/>
    <w:pPr>
      <w:spacing w:line="240" w:lineRule="auto"/>
    </w:pPr>
  </w:style>
  <w:style w:type="character" w:customStyle="1" w:styleId="CommentTextChar">
    <w:name w:val="Comment Text Char"/>
    <w:basedOn w:val="DefaultParagraphFont"/>
    <w:link w:val="CommentText"/>
    <w:semiHidden/>
    <w:rsid w:val="001C0F06"/>
    <w:rPr>
      <w:rFonts w:eastAsia="SimSun"/>
      <w:lang w:val="en-GB" w:eastAsia="zh-CN"/>
    </w:rPr>
  </w:style>
  <w:style w:type="paragraph" w:styleId="CommentSubject">
    <w:name w:val="annotation subject"/>
    <w:basedOn w:val="CommentText"/>
    <w:next w:val="CommentText"/>
    <w:link w:val="CommentSubjectChar"/>
    <w:semiHidden/>
    <w:unhideWhenUsed/>
    <w:rsid w:val="002C345D"/>
    <w:rPr>
      <w:b/>
      <w:bCs/>
    </w:rPr>
  </w:style>
  <w:style w:type="character" w:customStyle="1" w:styleId="CommentSubjectChar">
    <w:name w:val="Comment Subject Char"/>
    <w:basedOn w:val="CommentTextChar"/>
    <w:link w:val="CommentSubject"/>
    <w:semiHidden/>
    <w:rsid w:val="002C345D"/>
    <w:rPr>
      <w:rFonts w:eastAsia="SimSun"/>
      <w:b/>
      <w:bCs/>
      <w:lang w:val="en-GB" w:eastAsia="zh-CN"/>
    </w:rPr>
  </w:style>
  <w:style w:type="character" w:styleId="Hyperlink">
    <w:name w:val="Hyperlink"/>
    <w:basedOn w:val="DefaultParagraphFont"/>
    <w:unhideWhenUsed/>
    <w:rsid w:val="002C345D"/>
    <w:rPr>
      <w:color w:val="0000FF" w:themeColor="hyperlink"/>
      <w:u w:val="single"/>
    </w:rPr>
  </w:style>
  <w:style w:type="character" w:styleId="UnresolvedMention">
    <w:name w:val="Unresolved Mention"/>
    <w:basedOn w:val="DefaultParagraphFont"/>
    <w:uiPriority w:val="99"/>
    <w:unhideWhenUsed/>
    <w:rsid w:val="002C345D"/>
    <w:rPr>
      <w:color w:val="605E5C"/>
      <w:shd w:val="clear" w:color="auto" w:fill="E1DFDD"/>
    </w:rPr>
  </w:style>
  <w:style w:type="character" w:customStyle="1" w:styleId="ui-provider">
    <w:name w:val="ui-provider"/>
    <w:basedOn w:val="DefaultParagraphFont"/>
    <w:rsid w:val="00263D25"/>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uiPriority w:val="99"/>
    <w:rsid w:val="00692338"/>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692338"/>
    <w:pPr>
      <w:suppressAutoHyphens w:val="0"/>
      <w:spacing w:after="160" w:line="240" w:lineRule="exact"/>
    </w:pPr>
    <w:rPr>
      <w:rFonts w:eastAsia="Times New Roman"/>
      <w:sz w:val="18"/>
      <w:vertAlign w:val="superscript"/>
      <w:lang w:val="en-US" w:eastAsia="en-US"/>
    </w:rPr>
  </w:style>
  <w:style w:type="paragraph" w:styleId="Revision">
    <w:name w:val="Revision"/>
    <w:hidden/>
    <w:uiPriority w:val="99"/>
    <w:semiHidden/>
    <w:rsid w:val="00EA63BE"/>
    <w:rPr>
      <w:rFonts w:eastAsia="SimSun"/>
      <w:lang w:val="en-GB" w:eastAsia="zh-CN"/>
    </w:rPr>
  </w:style>
  <w:style w:type="character" w:styleId="Mention">
    <w:name w:val="Mention"/>
    <w:basedOn w:val="DefaultParagraphFont"/>
    <w:uiPriority w:val="99"/>
    <w:unhideWhenUsed/>
    <w:rsid w:val="00EA63BE"/>
    <w:rPr>
      <w:color w:val="2B579A"/>
      <w:shd w:val="clear" w:color="auto" w:fill="E1DFDD"/>
    </w:rPr>
  </w:style>
  <w:style w:type="character" w:customStyle="1" w:styleId="RegSingleTxtGChar">
    <w:name w:val="Reg_Single Txt_G Char"/>
    <w:link w:val="RegSingleTxtG"/>
    <w:rsid w:val="00BE2153"/>
    <w:rPr>
      <w:rFonts w:eastAsia="SimSun"/>
      <w:lang w:val="en-GB" w:eastAsia="zh-CN"/>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rsid w:val="00461FF4"/>
    <w:pPr>
      <w:suppressAutoHyphens w:val="0"/>
      <w:spacing w:after="160" w:line="240" w:lineRule="exact"/>
      <w:jc w:val="both"/>
    </w:pPr>
    <w:rPr>
      <w:rFonts w:eastAsia="Times New Roman"/>
      <w:sz w:val="18"/>
      <w:vertAlign w:val="superscript"/>
      <w:lang w:val="en-US" w:eastAsia="en-US"/>
    </w:rPr>
  </w:style>
  <w:style w:type="character" w:styleId="FollowedHyperlink">
    <w:name w:val="FollowedHyperlink"/>
    <w:basedOn w:val="DefaultParagraphFont"/>
    <w:semiHidden/>
    <w:unhideWhenUsed/>
    <w:rsid w:val="00BC18EE"/>
    <w:rPr>
      <w:color w:val="800080" w:themeColor="followedHyperlink"/>
      <w:u w:val="single"/>
    </w:rPr>
  </w:style>
  <w:style w:type="character" w:customStyle="1" w:styleId="FooterChar">
    <w:name w:val="Footer Char"/>
    <w:aliases w:val="3_G Char"/>
    <w:basedOn w:val="DefaultParagraphFont"/>
    <w:link w:val="Footer"/>
    <w:rsid w:val="00BC18EE"/>
    <w:rPr>
      <w:rFonts w:eastAsia="SimSun"/>
      <w:sz w:val="16"/>
      <w:lang w:val="en-GB" w:eastAsia="zh-CN"/>
    </w:rPr>
  </w:style>
  <w:style w:type="character" w:customStyle="1" w:styleId="EndnoteTextChar">
    <w:name w:val="Endnote Text Char"/>
    <w:aliases w:val="2_G Char"/>
    <w:basedOn w:val="DefaultParagraphFont"/>
    <w:link w:val="EndnoteText"/>
    <w:rsid w:val="00BC18EE"/>
    <w:rPr>
      <w:rFonts w:eastAsia="SimSun"/>
      <w:i/>
      <w:sz w:val="18"/>
      <w:lang w:val="en-GB" w:eastAsia="zh-CN"/>
    </w:rPr>
  </w:style>
  <w:style w:type="character" w:customStyle="1" w:styleId="HeaderChar">
    <w:name w:val="Header Char"/>
    <w:aliases w:val="6_G Char"/>
    <w:basedOn w:val="DefaultParagraphFont"/>
    <w:link w:val="Header"/>
    <w:rsid w:val="00BC18EE"/>
    <w:rPr>
      <w:rFonts w:eastAsia="SimSun"/>
      <w:b/>
      <w:sz w:val="18"/>
      <w:lang w:val="en-GB" w:eastAsia="zh-CN"/>
    </w:rPr>
  </w:style>
  <w:style w:type="paragraph" w:styleId="NoSpacing">
    <w:name w:val="No Spacing"/>
    <w:uiPriority w:val="1"/>
    <w:qFormat/>
    <w:rsid w:val="00BC18EE"/>
    <w:pPr>
      <w:suppressAutoHyphens/>
    </w:pPr>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theme" Target="theme/theme1.xml"/><Relationship Id="rId28" Type="http://schemas.openxmlformats.org/officeDocument/2006/relationships/header" Target="header8.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fontTable" Target="fontTable.xml"/><Relationship Id="rId30" Type="http://schemas.openxmlformats.org/officeDocument/2006/relationships/footer" Target="footer8.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header" Target="header7.xml"/></Relationships>
</file>

<file path=word/_rels/footnotes.xml.rels><?xml version="1.0" encoding="UTF-8" standalone="yes"?>
<Relationships xmlns="http://schemas.openxmlformats.org/package/2006/relationships"><Relationship Id="rId13" Type="http://schemas.openxmlformats.org/officeDocument/2006/relationships/hyperlink" Target="https://unfccc-events.azureedge.net/SB60_100467/agenda" TargetMode="External"/><Relationship Id="rId18" Type="http://schemas.openxmlformats.org/officeDocument/2006/relationships/hyperlink" Target="https://unfccc.int/documents/639821" TargetMode="External"/><Relationship Id="rId26" Type="http://schemas.openxmlformats.org/officeDocument/2006/relationships/hyperlink" Target="https://napcentral.org/submitted-naps" TargetMode="External"/><Relationship Id="rId39" Type="http://schemas.openxmlformats.org/officeDocument/2006/relationships/hyperlink" Target="https://unfccc.int/event/first-glasgow-dialogue-gd1" TargetMode="External"/><Relationship Id="rId21" Type="http://schemas.openxmlformats.org/officeDocument/2006/relationships/hyperlink" Target="https://unfccc.int/documents/638384" TargetMode="External"/><Relationship Id="rId34" Type="http://schemas.openxmlformats.org/officeDocument/2006/relationships/hyperlink" Target="https://www4.unfccc.int/sites/submissionsstaging/Pages/Home.aspx" TargetMode="External"/><Relationship Id="rId7" Type="http://schemas.openxmlformats.org/officeDocument/2006/relationships/hyperlink" Target="https://unfccc.int/non-annex-I-NCs" TargetMode="External"/><Relationship Id="rId2" Type="http://schemas.openxmlformats.org/officeDocument/2006/relationships/hyperlink" Target="https://unfccc.int/event/sbsta-and-sbi-1st-plenary-meetings" TargetMode="External"/><Relationship Id="rId16" Type="http://schemas.openxmlformats.org/officeDocument/2006/relationships/hyperlink" Target="https://unfccc.int/event/RM_JT-guidelines-and-policy" TargetMode="External"/><Relationship Id="rId20" Type="http://schemas.openxmlformats.org/officeDocument/2006/relationships/hyperlink" Target="https://unfccc.int/event/sbsta-and-sbi-closing-plenary-meetings-followed-by-joint-plenary-meeting-to-hear-statements" TargetMode="External"/><Relationship Id="rId29" Type="http://schemas.openxmlformats.org/officeDocument/2006/relationships/hyperlink" Target="https://www.napcentral.org/roster-of-experts" TargetMode="External"/><Relationship Id="rId41" Type="http://schemas.openxmlformats.org/officeDocument/2006/relationships/hyperlink" Target="https://unfccc.int/event/gd3" TargetMode="External"/><Relationship Id="rId1" Type="http://schemas.openxmlformats.org/officeDocument/2006/relationships/hyperlink" Target="https://unfccc.int/event/sbsta-and-sbi-1st-plenary-meetings" TargetMode="External"/><Relationship Id="rId6" Type="http://schemas.openxmlformats.org/officeDocument/2006/relationships/hyperlink" Target="https://unfccc.int/sixteenth-workshop-of-the-facilitative-sharing-of-views-fsv" TargetMode="External"/><Relationship Id="rId11" Type="http://schemas.openxmlformats.org/officeDocument/2006/relationships/hyperlink" Target="https://unfccc.int/documents/639785" TargetMode="External"/><Relationship Id="rId24" Type="http://schemas.openxmlformats.org/officeDocument/2006/relationships/hyperlink" Target="https://unfccc.int/event/nap-assessment-mtg-2024" TargetMode="External"/><Relationship Id="rId32" Type="http://schemas.openxmlformats.org/officeDocument/2006/relationships/hyperlink" Target="https://unfccc.int/cbportal" TargetMode="External"/><Relationship Id="rId37" Type="http://schemas.openxmlformats.org/officeDocument/2006/relationships/hyperlink" Target="https://unfccc-events.azureedge.net/SB60_100467/agenda" TargetMode="External"/><Relationship Id="rId40" Type="http://schemas.openxmlformats.org/officeDocument/2006/relationships/hyperlink" Target="https://unfccc.int/event/gd2" TargetMode="External"/><Relationship Id="rId5" Type="http://schemas.openxmlformats.org/officeDocument/2006/relationships/hyperlink" Target="https://unfccc.int/Second_MA_fifth_IAR_cycle" TargetMode="External"/><Relationship Id="rId15" Type="http://schemas.openxmlformats.org/officeDocument/2006/relationships/hyperlink" Target="https://unfccc.int/documents/639816" TargetMode="External"/><Relationship Id="rId23" Type="http://schemas.openxmlformats.org/officeDocument/2006/relationships/hyperlink" Target="https://www4.unfccc.int/sites/submissionsstaging/Pages/Home.aspx" TargetMode="External"/><Relationship Id="rId28" Type="http://schemas.openxmlformats.org/officeDocument/2006/relationships/hyperlink" Target="https://www.napcentral.org/" TargetMode="External"/><Relationship Id="rId36" Type="http://schemas.openxmlformats.org/officeDocument/2006/relationships/hyperlink" Target="https://unfccc.int/documents/639127" TargetMode="External"/><Relationship Id="rId10" Type="http://schemas.openxmlformats.org/officeDocument/2006/relationships/hyperlink" Target="https://unfccc.int/documents/639774" TargetMode="External"/><Relationship Id="rId19" Type="http://schemas.openxmlformats.org/officeDocument/2006/relationships/hyperlink" Target="https://www4.unfccc.int/sites/submissionsstaging/Pages/Home.aspx" TargetMode="External"/><Relationship Id="rId31" Type="http://schemas.openxmlformats.org/officeDocument/2006/relationships/hyperlink" Target="https://unfccc.int/documents/639510" TargetMode="External"/><Relationship Id="rId4" Type="http://schemas.openxmlformats.org/officeDocument/2006/relationships/hyperlink" Target="https://unfccc.int/event/sbi-60" TargetMode="External"/><Relationship Id="rId9" Type="http://schemas.openxmlformats.org/officeDocument/2006/relationships/hyperlink" Target="https://unfccc.int/ICA-reports" TargetMode="External"/><Relationship Id="rId14" Type="http://schemas.openxmlformats.org/officeDocument/2006/relationships/hyperlink" Target="https://www4.unfccc.int/sites/submissionsstaging/Pages/Home.aspx" TargetMode="External"/><Relationship Id="rId22" Type="http://schemas.openxmlformats.org/officeDocument/2006/relationships/hyperlink" Target="https://unfccc.int/documents/639575" TargetMode="External"/><Relationship Id="rId27" Type="http://schemas.openxmlformats.org/officeDocument/2006/relationships/hyperlink" Target="https://www.napcentral.org/developedcountriesnaps" TargetMode="External"/><Relationship Id="rId30" Type="http://schemas.openxmlformats.org/officeDocument/2006/relationships/hyperlink" Target="https://www4.unfccc.int/sites/submissionsstaging/Pages/Home.aspx" TargetMode="External"/><Relationship Id="rId35" Type="http://schemas.openxmlformats.org/officeDocument/2006/relationships/hyperlink" Target="https://unfccc.int/documents/639795" TargetMode="External"/><Relationship Id="rId8" Type="http://schemas.openxmlformats.org/officeDocument/2006/relationships/hyperlink" Target="https://unfccc.int/documents/639660" TargetMode="External"/><Relationship Id="rId3" Type="http://schemas.openxmlformats.org/officeDocument/2006/relationships/hyperlink" Target="https://unfccc.int/event/sbsta-and-sbi-2nd-plenary-meetings" TargetMode="External"/><Relationship Id="rId12" Type="http://schemas.openxmlformats.org/officeDocument/2006/relationships/hyperlink" Target="https://www4.unfccc.int/sites/submissionsstaging/Pages/Home.aspx" TargetMode="External"/><Relationship Id="rId17" Type="http://schemas.openxmlformats.org/officeDocument/2006/relationships/hyperlink" Target="https://unfccc.int/event/RM_unpacking_impacts_transport_tech" TargetMode="External"/><Relationship Id="rId25" Type="http://schemas.openxmlformats.org/officeDocument/2006/relationships/hyperlink" Target="https://unfccc.int/documents/639792" TargetMode="External"/><Relationship Id="rId33" Type="http://schemas.openxmlformats.org/officeDocument/2006/relationships/hyperlink" Target="https://unfccc.int/about-us/code-of-conduct-for-unfccc-conferences-meetings-and-events" TargetMode="External"/><Relationship Id="rId38" Type="http://schemas.openxmlformats.org/officeDocument/2006/relationships/hyperlink" Target="https://unfccc-events.azureedge.net/SB60_100467/agen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Chiara Fiorino</DisplayName>
        <AccountId>580</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9d8c265a-5436-43a7-80c1-713d2827ffde" ContentTypeId="0x01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9EE03-588D-4509-833E-F3416615D72F}">
  <ds:schemaRefs>
    <ds:schemaRef ds:uri="http://schemas.microsoft.com/office/2006/metadata/properties"/>
    <ds:schemaRef ds:uri="http://schemas.microsoft.com/office/infopath/2007/PartnerControls"/>
    <ds:schemaRef ds:uri="0d8f00d2-86fc-4eff-afef-8f73dd50878e"/>
    <ds:schemaRef ds:uri="eb4559c4-8463-4985-927f-f0d558bff8f0"/>
  </ds:schemaRefs>
</ds:datastoreItem>
</file>

<file path=customXml/itemProps2.xml><?xml version="1.0" encoding="utf-8"?>
<ds:datastoreItem xmlns:ds="http://schemas.openxmlformats.org/officeDocument/2006/customXml" ds:itemID="{7ED26D22-39AB-4EA2-8C90-3176B5E7EFD0}"/>
</file>

<file path=customXml/itemProps3.xml><?xml version="1.0" encoding="utf-8"?>
<ds:datastoreItem xmlns:ds="http://schemas.openxmlformats.org/officeDocument/2006/customXml" ds:itemID="{F5F9E689-2CD6-4D87-ADF2-B1375C288C6F}">
  <ds:schemaRefs>
    <ds:schemaRef ds:uri="http://schemas.microsoft.com/sharepoint/v3/contenttype/forms"/>
  </ds:schemaRefs>
</ds:datastoreItem>
</file>

<file path=customXml/itemProps4.xml><?xml version="1.0" encoding="utf-8"?>
<ds:datastoreItem xmlns:ds="http://schemas.openxmlformats.org/officeDocument/2006/customXml" ds:itemID="{0D979EB3-FF1C-42C1-B25E-D9D7216F4599}">
  <ds:schemaRefs>
    <ds:schemaRef ds:uri="http://schemas.microsoft.com/sharepoint/events"/>
  </ds:schemaRefs>
</ds:datastoreItem>
</file>

<file path=customXml/itemProps5.xml><?xml version="1.0" encoding="utf-8"?>
<ds:datastoreItem xmlns:ds="http://schemas.openxmlformats.org/officeDocument/2006/customXml" ds:itemID="{3765130B-ECA8-4647-B168-FD4712757440}"/>
</file>

<file path=customXml/itemProps6.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1236</TotalTime>
  <Pages>1</Pages>
  <Words>13621</Words>
  <Characters>77644</Characters>
  <Application>Microsoft Office Word</Application>
  <DocSecurity>4</DocSecurity>
  <Lines>647</Lines>
  <Paragraphs>182</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91083</CharactersWithSpaces>
  <SharedDoc>false</SharedDoc>
  <HLinks>
    <vt:vector size="246" baseType="variant">
      <vt:variant>
        <vt:i4>4325388</vt:i4>
      </vt:variant>
      <vt:variant>
        <vt:i4>120</vt:i4>
      </vt:variant>
      <vt:variant>
        <vt:i4>0</vt:i4>
      </vt:variant>
      <vt:variant>
        <vt:i4>5</vt:i4>
      </vt:variant>
      <vt:variant>
        <vt:lpwstr>https://unfccc.int/event/gd3</vt:lpwstr>
      </vt:variant>
      <vt:variant>
        <vt:lpwstr/>
      </vt:variant>
      <vt:variant>
        <vt:i4>4390924</vt:i4>
      </vt:variant>
      <vt:variant>
        <vt:i4>117</vt:i4>
      </vt:variant>
      <vt:variant>
        <vt:i4>0</vt:i4>
      </vt:variant>
      <vt:variant>
        <vt:i4>5</vt:i4>
      </vt:variant>
      <vt:variant>
        <vt:lpwstr>https://unfccc.int/event/gd2</vt:lpwstr>
      </vt:variant>
      <vt:variant>
        <vt:lpwstr/>
      </vt:variant>
      <vt:variant>
        <vt:i4>3539042</vt:i4>
      </vt:variant>
      <vt:variant>
        <vt:i4>114</vt:i4>
      </vt:variant>
      <vt:variant>
        <vt:i4>0</vt:i4>
      </vt:variant>
      <vt:variant>
        <vt:i4>5</vt:i4>
      </vt:variant>
      <vt:variant>
        <vt:lpwstr>https://unfccc.int/event/first-glasgow-dialogue-gd1</vt:lpwstr>
      </vt:variant>
      <vt:variant>
        <vt:lpwstr/>
      </vt:variant>
      <vt:variant>
        <vt:i4>6881365</vt:i4>
      </vt:variant>
      <vt:variant>
        <vt:i4>111</vt:i4>
      </vt:variant>
      <vt:variant>
        <vt:i4>0</vt:i4>
      </vt:variant>
      <vt:variant>
        <vt:i4>5</vt:i4>
      </vt:variant>
      <vt:variant>
        <vt:lpwstr>https://unfccc-events.azureedge.net/SB60_100467/agenda</vt:lpwstr>
      </vt:variant>
      <vt:variant>
        <vt:lpwstr/>
      </vt:variant>
      <vt:variant>
        <vt:i4>6881365</vt:i4>
      </vt:variant>
      <vt:variant>
        <vt:i4>108</vt:i4>
      </vt:variant>
      <vt:variant>
        <vt:i4>0</vt:i4>
      </vt:variant>
      <vt:variant>
        <vt:i4>5</vt:i4>
      </vt:variant>
      <vt:variant>
        <vt:lpwstr>https://unfccc-events.azureedge.net/SB60_100467/agenda</vt:lpwstr>
      </vt:variant>
      <vt:variant>
        <vt:lpwstr/>
      </vt:variant>
      <vt:variant>
        <vt:i4>2621561</vt:i4>
      </vt:variant>
      <vt:variant>
        <vt:i4>105</vt:i4>
      </vt:variant>
      <vt:variant>
        <vt:i4>0</vt:i4>
      </vt:variant>
      <vt:variant>
        <vt:i4>5</vt:i4>
      </vt:variant>
      <vt:variant>
        <vt:lpwstr>https://unfccc.int/documents/639127</vt:lpwstr>
      </vt:variant>
      <vt:variant>
        <vt:lpwstr/>
      </vt:variant>
      <vt:variant>
        <vt:i4>2293887</vt:i4>
      </vt:variant>
      <vt:variant>
        <vt:i4>102</vt:i4>
      </vt:variant>
      <vt:variant>
        <vt:i4>0</vt:i4>
      </vt:variant>
      <vt:variant>
        <vt:i4>5</vt:i4>
      </vt:variant>
      <vt:variant>
        <vt:lpwstr>https://unfccc.int/documents/639795</vt:lpwstr>
      </vt:variant>
      <vt:variant>
        <vt:lpwstr/>
      </vt:variant>
      <vt:variant>
        <vt:i4>5898268</vt:i4>
      </vt:variant>
      <vt:variant>
        <vt:i4>99</vt:i4>
      </vt:variant>
      <vt:variant>
        <vt:i4>0</vt:i4>
      </vt:variant>
      <vt:variant>
        <vt:i4>5</vt:i4>
      </vt:variant>
      <vt:variant>
        <vt:lpwstr>https://www4.unfccc.int/sites/submissionsstaging/Pages/Home.aspx</vt:lpwstr>
      </vt:variant>
      <vt:variant>
        <vt:lpwstr/>
      </vt:variant>
      <vt:variant>
        <vt:i4>8192063</vt:i4>
      </vt:variant>
      <vt:variant>
        <vt:i4>96</vt:i4>
      </vt:variant>
      <vt:variant>
        <vt:i4>0</vt:i4>
      </vt:variant>
      <vt:variant>
        <vt:i4>5</vt:i4>
      </vt:variant>
      <vt:variant>
        <vt:lpwstr>https://unfccc.int/about-us/code-of-conduct-for-unfccc-conferences-meetings-and-events</vt:lpwstr>
      </vt:variant>
      <vt:variant>
        <vt:lpwstr/>
      </vt:variant>
      <vt:variant>
        <vt:i4>6422566</vt:i4>
      </vt:variant>
      <vt:variant>
        <vt:i4>93</vt:i4>
      </vt:variant>
      <vt:variant>
        <vt:i4>0</vt:i4>
      </vt:variant>
      <vt:variant>
        <vt:i4>5</vt:i4>
      </vt:variant>
      <vt:variant>
        <vt:lpwstr>https://unfccc.int/cbportal</vt:lpwstr>
      </vt:variant>
      <vt:variant>
        <vt:lpwstr/>
      </vt:variant>
      <vt:variant>
        <vt:i4>2818173</vt:i4>
      </vt:variant>
      <vt:variant>
        <vt:i4>90</vt:i4>
      </vt:variant>
      <vt:variant>
        <vt:i4>0</vt:i4>
      </vt:variant>
      <vt:variant>
        <vt:i4>5</vt:i4>
      </vt:variant>
      <vt:variant>
        <vt:lpwstr>https://unfccc.int/documents/639510</vt:lpwstr>
      </vt:variant>
      <vt:variant>
        <vt:lpwstr/>
      </vt:variant>
      <vt:variant>
        <vt:i4>5898268</vt:i4>
      </vt:variant>
      <vt:variant>
        <vt:i4>87</vt:i4>
      </vt:variant>
      <vt:variant>
        <vt:i4>0</vt:i4>
      </vt:variant>
      <vt:variant>
        <vt:i4>5</vt:i4>
      </vt:variant>
      <vt:variant>
        <vt:lpwstr>https://www4.unfccc.int/sites/submissionsstaging/Pages/Home.aspx</vt:lpwstr>
      </vt:variant>
      <vt:variant>
        <vt:lpwstr/>
      </vt:variant>
      <vt:variant>
        <vt:i4>589855</vt:i4>
      </vt:variant>
      <vt:variant>
        <vt:i4>84</vt:i4>
      </vt:variant>
      <vt:variant>
        <vt:i4>0</vt:i4>
      </vt:variant>
      <vt:variant>
        <vt:i4>5</vt:i4>
      </vt:variant>
      <vt:variant>
        <vt:lpwstr>https://www.napcentral.org/roster-of-experts</vt:lpwstr>
      </vt:variant>
      <vt:variant>
        <vt:lpwstr/>
      </vt:variant>
      <vt:variant>
        <vt:i4>3276914</vt:i4>
      </vt:variant>
      <vt:variant>
        <vt:i4>81</vt:i4>
      </vt:variant>
      <vt:variant>
        <vt:i4>0</vt:i4>
      </vt:variant>
      <vt:variant>
        <vt:i4>5</vt:i4>
      </vt:variant>
      <vt:variant>
        <vt:lpwstr>https://www.napcentral.org/</vt:lpwstr>
      </vt:variant>
      <vt:variant>
        <vt:lpwstr/>
      </vt:variant>
      <vt:variant>
        <vt:i4>5242958</vt:i4>
      </vt:variant>
      <vt:variant>
        <vt:i4>78</vt:i4>
      </vt:variant>
      <vt:variant>
        <vt:i4>0</vt:i4>
      </vt:variant>
      <vt:variant>
        <vt:i4>5</vt:i4>
      </vt:variant>
      <vt:variant>
        <vt:lpwstr>https://www.napcentral.org/developedcountriesnaps</vt:lpwstr>
      </vt:variant>
      <vt:variant>
        <vt:lpwstr/>
      </vt:variant>
      <vt:variant>
        <vt:i4>1900568</vt:i4>
      </vt:variant>
      <vt:variant>
        <vt:i4>75</vt:i4>
      </vt:variant>
      <vt:variant>
        <vt:i4>0</vt:i4>
      </vt:variant>
      <vt:variant>
        <vt:i4>5</vt:i4>
      </vt:variant>
      <vt:variant>
        <vt:lpwstr>https://napcentral.org/submitted-naps</vt:lpwstr>
      </vt:variant>
      <vt:variant>
        <vt:lpwstr/>
      </vt:variant>
      <vt:variant>
        <vt:i4>2293887</vt:i4>
      </vt:variant>
      <vt:variant>
        <vt:i4>72</vt:i4>
      </vt:variant>
      <vt:variant>
        <vt:i4>0</vt:i4>
      </vt:variant>
      <vt:variant>
        <vt:i4>5</vt:i4>
      </vt:variant>
      <vt:variant>
        <vt:lpwstr>https://unfccc.int/documents/639792</vt:lpwstr>
      </vt:variant>
      <vt:variant>
        <vt:lpwstr/>
      </vt:variant>
      <vt:variant>
        <vt:i4>1704026</vt:i4>
      </vt:variant>
      <vt:variant>
        <vt:i4>69</vt:i4>
      </vt:variant>
      <vt:variant>
        <vt:i4>0</vt:i4>
      </vt:variant>
      <vt:variant>
        <vt:i4>5</vt:i4>
      </vt:variant>
      <vt:variant>
        <vt:lpwstr>https://unfccc.int/event/nap-assessment-mtg-2024</vt:lpwstr>
      </vt:variant>
      <vt:variant>
        <vt:lpwstr/>
      </vt:variant>
      <vt:variant>
        <vt:i4>5898268</vt:i4>
      </vt:variant>
      <vt:variant>
        <vt:i4>66</vt:i4>
      </vt:variant>
      <vt:variant>
        <vt:i4>0</vt:i4>
      </vt:variant>
      <vt:variant>
        <vt:i4>5</vt:i4>
      </vt:variant>
      <vt:variant>
        <vt:lpwstr>https://www4.unfccc.int/sites/submissionsstaging/Pages/Home.aspx</vt:lpwstr>
      </vt:variant>
      <vt:variant>
        <vt:lpwstr/>
      </vt:variant>
      <vt:variant>
        <vt:i4>2949245</vt:i4>
      </vt:variant>
      <vt:variant>
        <vt:i4>63</vt:i4>
      </vt:variant>
      <vt:variant>
        <vt:i4>0</vt:i4>
      </vt:variant>
      <vt:variant>
        <vt:i4>5</vt:i4>
      </vt:variant>
      <vt:variant>
        <vt:lpwstr>https://unfccc.int/documents/639575</vt:lpwstr>
      </vt:variant>
      <vt:variant>
        <vt:lpwstr/>
      </vt:variant>
      <vt:variant>
        <vt:i4>2293883</vt:i4>
      </vt:variant>
      <vt:variant>
        <vt:i4>60</vt:i4>
      </vt:variant>
      <vt:variant>
        <vt:i4>0</vt:i4>
      </vt:variant>
      <vt:variant>
        <vt:i4>5</vt:i4>
      </vt:variant>
      <vt:variant>
        <vt:lpwstr>https://unfccc.int/documents/638384</vt:lpwstr>
      </vt:variant>
      <vt:variant>
        <vt:lpwstr/>
      </vt:variant>
      <vt:variant>
        <vt:i4>720978</vt:i4>
      </vt:variant>
      <vt:variant>
        <vt:i4>57</vt:i4>
      </vt:variant>
      <vt:variant>
        <vt:i4>0</vt:i4>
      </vt:variant>
      <vt:variant>
        <vt:i4>5</vt:i4>
      </vt:variant>
      <vt:variant>
        <vt:lpwstr>https://unfccc.int/event/sbsta-and-sbi-closing-plenary-meetings-followed-by-joint-plenary-meeting-to-hear-statements</vt:lpwstr>
      </vt:variant>
      <vt:variant>
        <vt:lpwstr/>
      </vt:variant>
      <vt:variant>
        <vt:i4>5898268</vt:i4>
      </vt:variant>
      <vt:variant>
        <vt:i4>54</vt:i4>
      </vt:variant>
      <vt:variant>
        <vt:i4>0</vt:i4>
      </vt:variant>
      <vt:variant>
        <vt:i4>5</vt:i4>
      </vt:variant>
      <vt:variant>
        <vt:lpwstr>https://www4.unfccc.int/sites/submissionsstaging/Pages/Home.aspx</vt:lpwstr>
      </vt:variant>
      <vt:variant>
        <vt:lpwstr/>
      </vt:variant>
      <vt:variant>
        <vt:i4>2621552</vt:i4>
      </vt:variant>
      <vt:variant>
        <vt:i4>51</vt:i4>
      </vt:variant>
      <vt:variant>
        <vt:i4>0</vt:i4>
      </vt:variant>
      <vt:variant>
        <vt:i4>5</vt:i4>
      </vt:variant>
      <vt:variant>
        <vt:lpwstr>https://unfccc.int/documents/639821</vt:lpwstr>
      </vt:variant>
      <vt:variant>
        <vt:lpwstr/>
      </vt:variant>
      <vt:variant>
        <vt:i4>327694</vt:i4>
      </vt:variant>
      <vt:variant>
        <vt:i4>48</vt:i4>
      </vt:variant>
      <vt:variant>
        <vt:i4>0</vt:i4>
      </vt:variant>
      <vt:variant>
        <vt:i4>5</vt:i4>
      </vt:variant>
      <vt:variant>
        <vt:lpwstr>https://unfccc.int/event/RM_unpacking_impacts_transport_tech</vt:lpwstr>
      </vt:variant>
      <vt:variant>
        <vt:lpwstr/>
      </vt:variant>
      <vt:variant>
        <vt:i4>3735640</vt:i4>
      </vt:variant>
      <vt:variant>
        <vt:i4>45</vt:i4>
      </vt:variant>
      <vt:variant>
        <vt:i4>0</vt:i4>
      </vt:variant>
      <vt:variant>
        <vt:i4>5</vt:i4>
      </vt:variant>
      <vt:variant>
        <vt:lpwstr>https://unfccc.int/event/RM_JT-guidelines-and-policy</vt:lpwstr>
      </vt:variant>
      <vt:variant>
        <vt:lpwstr/>
      </vt:variant>
      <vt:variant>
        <vt:i4>2818160</vt:i4>
      </vt:variant>
      <vt:variant>
        <vt:i4>42</vt:i4>
      </vt:variant>
      <vt:variant>
        <vt:i4>0</vt:i4>
      </vt:variant>
      <vt:variant>
        <vt:i4>5</vt:i4>
      </vt:variant>
      <vt:variant>
        <vt:lpwstr>https://unfccc.int/documents/639816</vt:lpwstr>
      </vt:variant>
      <vt:variant>
        <vt:lpwstr/>
      </vt:variant>
      <vt:variant>
        <vt:i4>5898268</vt:i4>
      </vt:variant>
      <vt:variant>
        <vt:i4>39</vt:i4>
      </vt:variant>
      <vt:variant>
        <vt:i4>0</vt:i4>
      </vt:variant>
      <vt:variant>
        <vt:i4>5</vt:i4>
      </vt:variant>
      <vt:variant>
        <vt:lpwstr>https://www4.unfccc.int/sites/submissionsstaging/Pages/Home.aspx</vt:lpwstr>
      </vt:variant>
      <vt:variant>
        <vt:lpwstr/>
      </vt:variant>
      <vt:variant>
        <vt:i4>6881365</vt:i4>
      </vt:variant>
      <vt:variant>
        <vt:i4>36</vt:i4>
      </vt:variant>
      <vt:variant>
        <vt:i4>0</vt:i4>
      </vt:variant>
      <vt:variant>
        <vt:i4>5</vt:i4>
      </vt:variant>
      <vt:variant>
        <vt:lpwstr>https://unfccc-events.azureedge.net/SB60_100467/agenda</vt:lpwstr>
      </vt:variant>
      <vt:variant>
        <vt:lpwstr/>
      </vt:variant>
      <vt:variant>
        <vt:i4>5898268</vt:i4>
      </vt:variant>
      <vt:variant>
        <vt:i4>33</vt:i4>
      </vt:variant>
      <vt:variant>
        <vt:i4>0</vt:i4>
      </vt:variant>
      <vt:variant>
        <vt:i4>5</vt:i4>
      </vt:variant>
      <vt:variant>
        <vt:lpwstr>https://www4.unfccc.int/sites/submissionsstaging/Pages/Home.aspx</vt:lpwstr>
      </vt:variant>
      <vt:variant>
        <vt:lpwstr/>
      </vt:variant>
      <vt:variant>
        <vt:i4>2228351</vt:i4>
      </vt:variant>
      <vt:variant>
        <vt:i4>30</vt:i4>
      </vt:variant>
      <vt:variant>
        <vt:i4>0</vt:i4>
      </vt:variant>
      <vt:variant>
        <vt:i4>5</vt:i4>
      </vt:variant>
      <vt:variant>
        <vt:lpwstr>https://unfccc.int/documents/639785</vt:lpwstr>
      </vt:variant>
      <vt:variant>
        <vt:lpwstr/>
      </vt:variant>
      <vt:variant>
        <vt:i4>2949247</vt:i4>
      </vt:variant>
      <vt:variant>
        <vt:i4>27</vt:i4>
      </vt:variant>
      <vt:variant>
        <vt:i4>0</vt:i4>
      </vt:variant>
      <vt:variant>
        <vt:i4>5</vt:i4>
      </vt:variant>
      <vt:variant>
        <vt:lpwstr>https://unfccc.int/documents/639774</vt:lpwstr>
      </vt:variant>
      <vt:variant>
        <vt:lpwstr/>
      </vt:variant>
      <vt:variant>
        <vt:i4>6881391</vt:i4>
      </vt:variant>
      <vt:variant>
        <vt:i4>24</vt:i4>
      </vt:variant>
      <vt:variant>
        <vt:i4>0</vt:i4>
      </vt:variant>
      <vt:variant>
        <vt:i4>5</vt:i4>
      </vt:variant>
      <vt:variant>
        <vt:lpwstr>https://unfccc.int/ICA-reports</vt:lpwstr>
      </vt:variant>
      <vt:variant>
        <vt:lpwstr/>
      </vt:variant>
      <vt:variant>
        <vt:i4>2883710</vt:i4>
      </vt:variant>
      <vt:variant>
        <vt:i4>21</vt:i4>
      </vt:variant>
      <vt:variant>
        <vt:i4>0</vt:i4>
      </vt:variant>
      <vt:variant>
        <vt:i4>5</vt:i4>
      </vt:variant>
      <vt:variant>
        <vt:lpwstr>https://unfccc.int/documents/639660</vt:lpwstr>
      </vt:variant>
      <vt:variant>
        <vt:lpwstr/>
      </vt:variant>
      <vt:variant>
        <vt:i4>6357109</vt:i4>
      </vt:variant>
      <vt:variant>
        <vt:i4>18</vt:i4>
      </vt:variant>
      <vt:variant>
        <vt:i4>0</vt:i4>
      </vt:variant>
      <vt:variant>
        <vt:i4>5</vt:i4>
      </vt:variant>
      <vt:variant>
        <vt:lpwstr>https://unfccc.int/non-annex-I-NCs</vt:lpwstr>
      </vt:variant>
      <vt:variant>
        <vt:lpwstr/>
      </vt:variant>
      <vt:variant>
        <vt:i4>3407991</vt:i4>
      </vt:variant>
      <vt:variant>
        <vt:i4>15</vt:i4>
      </vt:variant>
      <vt:variant>
        <vt:i4>0</vt:i4>
      </vt:variant>
      <vt:variant>
        <vt:i4>5</vt:i4>
      </vt:variant>
      <vt:variant>
        <vt:lpwstr>https://unfccc.int/sixteenth-workshop-of-the-facilitative-sharing-of-views-fsv</vt:lpwstr>
      </vt:variant>
      <vt:variant>
        <vt:lpwstr/>
      </vt:variant>
      <vt:variant>
        <vt:i4>3407978</vt:i4>
      </vt:variant>
      <vt:variant>
        <vt:i4>12</vt:i4>
      </vt:variant>
      <vt:variant>
        <vt:i4>0</vt:i4>
      </vt:variant>
      <vt:variant>
        <vt:i4>5</vt:i4>
      </vt:variant>
      <vt:variant>
        <vt:lpwstr>https://unfccc.int/Second_MA_fifth_IAR_cycle</vt:lpwstr>
      </vt:variant>
      <vt:variant>
        <vt:lpwstr/>
      </vt:variant>
      <vt:variant>
        <vt:i4>3801127</vt:i4>
      </vt:variant>
      <vt:variant>
        <vt:i4>9</vt:i4>
      </vt:variant>
      <vt:variant>
        <vt:i4>0</vt:i4>
      </vt:variant>
      <vt:variant>
        <vt:i4>5</vt:i4>
      </vt:variant>
      <vt:variant>
        <vt:lpwstr>https://unfccc.int/event/sbi-60</vt:lpwstr>
      </vt:variant>
      <vt:variant>
        <vt:lpwstr/>
      </vt:variant>
      <vt:variant>
        <vt:i4>3473470</vt:i4>
      </vt:variant>
      <vt:variant>
        <vt:i4>6</vt:i4>
      </vt:variant>
      <vt:variant>
        <vt:i4>0</vt:i4>
      </vt:variant>
      <vt:variant>
        <vt:i4>5</vt:i4>
      </vt:variant>
      <vt:variant>
        <vt:lpwstr>https://unfccc.int/event/sbsta-and-sbi-2nd-plenary-meetings</vt:lpwstr>
      </vt:variant>
      <vt:variant>
        <vt:lpwstr/>
      </vt:variant>
      <vt:variant>
        <vt:i4>2490403</vt:i4>
      </vt:variant>
      <vt:variant>
        <vt:i4>3</vt:i4>
      </vt:variant>
      <vt:variant>
        <vt:i4>0</vt:i4>
      </vt:variant>
      <vt:variant>
        <vt:i4>5</vt:i4>
      </vt:variant>
      <vt:variant>
        <vt:lpwstr>https://unfccc.int/event/sbsta-and-sbi-1st-plenary-meetings</vt:lpwstr>
      </vt:variant>
      <vt:variant>
        <vt:lpwstr/>
      </vt:variant>
      <vt:variant>
        <vt:i4>2490403</vt:i4>
      </vt:variant>
      <vt:variant>
        <vt:i4>0</vt:i4>
      </vt:variant>
      <vt:variant>
        <vt:i4>0</vt:i4>
      </vt:variant>
      <vt:variant>
        <vt:i4>5</vt:i4>
      </vt:variant>
      <vt:variant>
        <vt:lpwstr>https://unfccc.int/event/sbsta-and-sbi-1st-plenary-meetings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sixtieth session, held in Bonn from 3 to 13 June 2024</dc:title>
  <dc:subject/>
  <dc:creator>unfccc</dc:creator>
  <cp:keywords/>
  <dc:description/>
  <cp:lastModifiedBy>Aisulu Aldasheva</cp:lastModifiedBy>
  <cp:revision>924</cp:revision>
  <cp:lastPrinted>2022-09-19T09:19:00Z</cp:lastPrinted>
  <dcterms:created xsi:type="dcterms:W3CDTF">2023-10-30T14:36:00Z</dcterms:created>
  <dcterms:modified xsi:type="dcterms:W3CDTF">2024-07-30T11:42:00Z</dcterms:modified>
  <cp:category>UNFCCC Template 2023</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26/10/2023 23:24:13</vt:lpwstr>
  </property>
  <property fmtid="{D5CDD505-2E9C-101B-9397-08002B2CF9AE}" pid="4" name="docSymbol2">
    <vt:lpwstr/>
  </property>
  <property fmtid="{D5CDD505-2E9C-101B-9397-08002B2CF9AE}" pid="5" name="ContentTypeId">
    <vt:lpwstr>0x0101002BEBFA4AD3D067488A4F8AE22F38BF68</vt:lpwstr>
  </property>
  <property fmtid="{D5CDD505-2E9C-101B-9397-08002B2CF9AE}" pid="6" name="_dlc_DocIdItemGuid">
    <vt:lpwstr>14ef5424-c8cd-4881-bcd2-e92eeb7ce50a</vt:lpwstr>
  </property>
  <property fmtid="{D5CDD505-2E9C-101B-9397-08002B2CF9AE}" pid="7" name="fccc_body">
    <vt:lpwstr>1;#Subsidiary Body for Implementation (SBI)|3d0976b2-c8bc-40ac-9a53-09b0260e1ce9</vt:lpwstr>
  </property>
  <property fmtid="{D5CDD505-2E9C-101B-9397-08002B2CF9AE}" pid="8" name="MediaServiceImageTags">
    <vt:lpwstr/>
  </property>
  <property fmtid="{D5CDD505-2E9C-101B-9397-08002B2CF9AE}" pid="9" name="kb2e315405fe407aa7f85ff4a1d5bcda">
    <vt:lpwstr/>
  </property>
  <property fmtid="{D5CDD505-2E9C-101B-9397-08002B2CF9AE}" pid="10" name="fccc_substantive_topic">
    <vt:lpwstr>46;#Sessional proceedings|ff7bdb8c-f4ee-4fbb-ab88-7747669b7746</vt:lpwstr>
  </property>
  <property fmtid="{D5CDD505-2E9C-101B-9397-08002B2CF9AE}" pid="11" name="fccc_Keywords">
    <vt:lpwstr>101;#Subsidiary Body for Implementation (SBI)|2915f48d-53a8-4a07-9a8e-905c5393e3d2</vt:lpwstr>
  </property>
  <property fmtid="{D5CDD505-2E9C-101B-9397-08002B2CF9AE}" pid="12" name="fccc_session">
    <vt:lpwstr>794;#SBI 60|38e5d387-cc49-4606-afd3-e57324fb7c5e</vt:lpwstr>
  </property>
  <property fmtid="{D5CDD505-2E9C-101B-9397-08002B2CF9AE}" pid="13" name="LinkedUNFCCCDocumentTracker">
    <vt:lpwstr>6387</vt:lpwstr>
  </property>
  <property fmtid="{D5CDD505-2E9C-101B-9397-08002B2CF9AE}" pid="14" name="Web_x0020_doc_x0020_type">
    <vt:lpwstr/>
  </property>
  <property fmtid="{D5CDD505-2E9C-101B-9397-08002B2CF9AE}" pid="15" name="Document_x0020_Group">
    <vt:lpwstr/>
  </property>
  <property fmtid="{D5CDD505-2E9C-101B-9397-08002B2CF9AE}" pid="16" name="Conference">
    <vt:lpwstr/>
  </property>
  <property fmtid="{D5CDD505-2E9C-101B-9397-08002B2CF9AE}" pid="17" name="mc8c0c91454a4efc97cb5a2e90a99718">
    <vt:lpwstr/>
  </property>
  <property fmtid="{D5CDD505-2E9C-101B-9397-08002B2CF9AE}" pid="18" name="Corporate author">
    <vt:lpwstr/>
  </property>
  <property fmtid="{D5CDD505-2E9C-101B-9397-08002B2CF9AE}" pid="19" name="Agenda Item">
    <vt:lpwstr/>
  </property>
  <property fmtid="{D5CDD505-2E9C-101B-9397-08002B2CF9AE}" pid="20" name="Web doc type">
    <vt:lpwstr/>
  </property>
  <property fmtid="{D5CDD505-2E9C-101B-9397-08002B2CF9AE}" pid="21" name="Document Group">
    <vt:lpwstr/>
  </property>
  <property fmtid="{D5CDD505-2E9C-101B-9397-08002B2CF9AE}" pid="22" name="Embargo">
    <vt:lpwstr>No</vt:lpwstr>
  </property>
  <property fmtid="{D5CDD505-2E9C-101B-9397-08002B2CF9AE}" pid="23" name="lcf76f155ced4ddcb4097134ff3c332f">
    <vt:lpwstr/>
  </property>
  <property fmtid="{D5CDD505-2E9C-101B-9397-08002B2CF9AE}" pid="24" name="GrammarlyDocumentId">
    <vt:lpwstr>88456cf00d942d8b7657701aeb997e3b6774e5ebf11c471e6d2a822295f8d627</vt:lpwstr>
  </property>
  <property fmtid="{D5CDD505-2E9C-101B-9397-08002B2CF9AE}" pid="25" name="excelAA_Reference">
    <vt:lpwstr>C:\Official\Office14.UNFCCC\Templates\Word\A&amp;A.xlsx</vt:lpwstr>
  </property>
  <property fmtid="{D5CDD505-2E9C-101B-9397-08002B2CF9AE}" pid="26" name="ACC - 1 - 53AB7B119B78">
    <vt:lpwstr>CMA</vt:lpwstr>
  </property>
  <property fmtid="{D5CDD505-2E9C-101B-9397-08002B2CF9AE}" pid="27" name="ACC - 2 - 53AB7B119B78">
    <vt:lpwstr>Conference of the Parties serving as the meeting of the Parties to the Paris Agreement</vt:lpwstr>
  </property>
  <property fmtid="{D5CDD505-2E9C-101B-9397-08002B2CF9AE}" pid="28" name="ACC - 3 - 53AB7B119B78">
    <vt:lpwstr>11</vt:lpwstr>
  </property>
  <property fmtid="{D5CDD505-2E9C-101B-9397-08002B2CF9AE}" pid="29" name="ACC - 1 - 16BCC3D6EA79">
    <vt:lpwstr>CMP</vt:lpwstr>
  </property>
  <property fmtid="{D5CDD505-2E9C-101B-9397-08002B2CF9AE}" pid="30" name="ACC - 2 - 16BCC3D6EA79">
    <vt:lpwstr>Conference of the Parties serving as the meeting of the Parties to the Kyoto Protocol</vt:lpwstr>
  </property>
  <property fmtid="{D5CDD505-2E9C-101B-9397-08002B2CF9AE}" pid="31" name="ACC - 3 - 16BCC3D6EA79">
    <vt:lpwstr>6</vt:lpwstr>
  </property>
  <property fmtid="{D5CDD505-2E9C-101B-9397-08002B2CF9AE}" pid="32" name="ACC - 1 - F991BE7BF633">
    <vt:lpwstr>COP</vt:lpwstr>
  </property>
  <property fmtid="{D5CDD505-2E9C-101B-9397-08002B2CF9AE}" pid="33" name="ACC - 2 - F991BE7BF633">
    <vt:lpwstr>Conference of the Parties</vt:lpwstr>
  </property>
  <property fmtid="{D5CDD505-2E9C-101B-9397-08002B2CF9AE}" pid="34" name="ACC - 3 - F991BE7BF633">
    <vt:lpwstr>26</vt:lpwstr>
  </property>
  <property fmtid="{D5CDD505-2E9C-101B-9397-08002B2CF9AE}" pid="35" name="ACC - 1 - 926F04EF497B">
    <vt:lpwstr>GCF</vt:lpwstr>
  </property>
  <property fmtid="{D5CDD505-2E9C-101B-9397-08002B2CF9AE}" pid="36" name="ACC - 2 - 926F04EF497B">
    <vt:lpwstr>Green Climate Fund</vt:lpwstr>
  </property>
  <property fmtid="{D5CDD505-2E9C-101B-9397-08002B2CF9AE}" pid="37" name="ACC - 3 - 926F04EF497B">
    <vt:lpwstr>7</vt:lpwstr>
  </property>
  <property fmtid="{D5CDD505-2E9C-101B-9397-08002B2CF9AE}" pid="38" name="ACC - 1 - D85FD9EAA80E">
    <vt:lpwstr>GEF</vt:lpwstr>
  </property>
  <property fmtid="{D5CDD505-2E9C-101B-9397-08002B2CF9AE}" pid="39" name="ACC - 2 - D85FD9EAA80E">
    <vt:lpwstr>Global Environment Facility</vt:lpwstr>
  </property>
  <property fmtid="{D5CDD505-2E9C-101B-9397-08002B2CF9AE}" pid="40" name="ACC - 3 - D85FD9EAA80E">
    <vt:lpwstr>3</vt:lpwstr>
  </property>
  <property fmtid="{D5CDD505-2E9C-101B-9397-08002B2CF9AE}" pid="41" name="ACC - 1 - 8DE92121E01D">
    <vt:lpwstr>LDC</vt:lpwstr>
  </property>
  <property fmtid="{D5CDD505-2E9C-101B-9397-08002B2CF9AE}" pid="42" name="ACC - 2 - 8DE92121E01D">
    <vt:lpwstr>least developed country</vt:lpwstr>
  </property>
  <property fmtid="{D5CDD505-2E9C-101B-9397-08002B2CF9AE}" pid="43" name="ACC - 3 - 8DE92121E01D">
    <vt:lpwstr>22</vt:lpwstr>
  </property>
  <property fmtid="{D5CDD505-2E9C-101B-9397-08002B2CF9AE}" pid="44" name="ACC - 1 - D02DF7A0C4C1">
    <vt:lpwstr>LDCF</vt:lpwstr>
  </property>
  <property fmtid="{D5CDD505-2E9C-101B-9397-08002B2CF9AE}" pid="45" name="ACC - 2 - D02DF7A0C4C1">
    <vt:lpwstr>Least Developed Countries Fund</vt:lpwstr>
  </property>
  <property fmtid="{D5CDD505-2E9C-101B-9397-08002B2CF9AE}" pid="46" name="ACC - 3 - D02DF7A0C4C1">
    <vt:lpwstr>3</vt:lpwstr>
  </property>
  <property fmtid="{D5CDD505-2E9C-101B-9397-08002B2CF9AE}" pid="47" name="ACC - 1 - B91854247D0F">
    <vt:lpwstr>LEG</vt:lpwstr>
  </property>
  <property fmtid="{D5CDD505-2E9C-101B-9397-08002B2CF9AE}" pid="48" name="ACC - 2 - B91854247D0F">
    <vt:lpwstr>Least Developed Countries Expert Group</vt:lpwstr>
  </property>
  <property fmtid="{D5CDD505-2E9C-101B-9397-08002B2CF9AE}" pid="49" name="ACC - 3 - B91854247D0F">
    <vt:lpwstr>12</vt:lpwstr>
  </property>
  <property fmtid="{D5CDD505-2E9C-101B-9397-08002B2CF9AE}" pid="50" name="ACC - 1 - A2388CA3F2E0">
    <vt:lpwstr>NAP</vt:lpwstr>
  </property>
  <property fmtid="{D5CDD505-2E9C-101B-9397-08002B2CF9AE}" pid="51" name="ACC - 2 - A2388CA3F2E0">
    <vt:lpwstr>national adaptation plan</vt:lpwstr>
  </property>
  <property fmtid="{D5CDD505-2E9C-101B-9397-08002B2CF9AE}" pid="52" name="ACC - 3 - A2388CA3F2E0">
    <vt:lpwstr>26</vt:lpwstr>
  </property>
  <property fmtid="{D5CDD505-2E9C-101B-9397-08002B2CF9AE}" pid="53" name="ACC - 1 - C806C0369EB4">
    <vt:lpwstr>SB</vt:lpwstr>
  </property>
  <property fmtid="{D5CDD505-2E9C-101B-9397-08002B2CF9AE}" pid="54" name="ACC - 2 - C806C0369EB4">
    <vt:lpwstr>sessions of the subsidiary bodies</vt:lpwstr>
  </property>
  <property fmtid="{D5CDD505-2E9C-101B-9397-08002B2CF9AE}" pid="55" name="ACC - 3 - C806C0369EB4">
    <vt:lpwstr>1</vt:lpwstr>
  </property>
  <property fmtid="{D5CDD505-2E9C-101B-9397-08002B2CF9AE}" pid="56" name="ACC - 1 - 26B63326DC65">
    <vt:lpwstr>SBI</vt:lpwstr>
  </property>
  <property fmtid="{D5CDD505-2E9C-101B-9397-08002B2CF9AE}" pid="57" name="ACC - 2 - 26B63326DC65">
    <vt:lpwstr>Subsidiary Body for Implementation</vt:lpwstr>
  </property>
  <property fmtid="{D5CDD505-2E9C-101B-9397-08002B2CF9AE}" pid="58" name="ACC - 3 - 26B63326DC65">
    <vt:lpwstr>171</vt:lpwstr>
  </property>
  <property fmtid="{D5CDD505-2E9C-101B-9397-08002B2CF9AE}" pid="59" name="ACC - 1 - 3E4589847B22">
    <vt:lpwstr>SBSTA</vt:lpwstr>
  </property>
  <property fmtid="{D5CDD505-2E9C-101B-9397-08002B2CF9AE}" pid="60" name="ACC - 2 - 3E4589847B22">
    <vt:lpwstr>Subsidiary Body for Scientific and Technological Advice</vt:lpwstr>
  </property>
  <property fmtid="{D5CDD505-2E9C-101B-9397-08002B2CF9AE}" pid="61" name="ACC - 3 - 3E4589847B22">
    <vt:lpwstr>17</vt:lpwstr>
  </property>
  <property fmtid="{D5CDD505-2E9C-101B-9397-08002B2CF9AE}" pid="62" name="ACC - 1 - 38746E0A4E79">
    <vt:lpwstr>WIM</vt:lpwstr>
  </property>
  <property fmtid="{D5CDD505-2E9C-101B-9397-08002B2CF9AE}" pid="63" name="ACC - 2 - 38746E0A4E79">
    <vt:lpwstr>Warsaw International Mechanism for Loss and Damage associated with Climate Change Impacts</vt:lpwstr>
  </property>
  <property fmtid="{D5CDD505-2E9C-101B-9397-08002B2CF9AE}" pid="64" name="ACC - 3 - 38746E0A4E79">
    <vt:lpwstr>1</vt:lpwstr>
  </property>
  <property fmtid="{D5CDD505-2E9C-101B-9397-08002B2CF9AE}" pid="65" name="SharedWithUsers">
    <vt:lpwstr>1652;#Chiara Fiorino</vt:lpwstr>
  </property>
  <property fmtid="{D5CDD505-2E9C-101B-9397-08002B2CF9AE}" pid="66" name="docSymbol1">
    <vt:lpwstr>FCCC/SBI/2024/13</vt:lpwstr>
  </property>
  <property fmtid="{D5CDD505-2E9C-101B-9397-08002B2CF9AE}" pid="67" name="ecb85f88989e4f11bfedb6318c1ed337">
    <vt:lpwstr>Subsidiary Body for Implementation (SBI)|2915f48d-53a8-4a07-9a8e-905c5393e3d2</vt:lpwstr>
  </property>
  <property fmtid="{D5CDD505-2E9C-101B-9397-08002B2CF9AE}" pid="68" name="Order">
    <vt:r8>1085600</vt:r8>
  </property>
  <property fmtid="{D5CDD505-2E9C-101B-9397-08002B2CF9AE}" pid="69" name="mb2653527eb04114b1d23d229a13893d">
    <vt:lpwstr>Sessional proceedings|ff7bdb8c-f4ee-4fbb-ab88-7747669b7746</vt:lpwstr>
  </property>
  <property fmtid="{D5CDD505-2E9C-101B-9397-08002B2CF9AE}" pid="70" name="fccc_contact">
    <vt:lpwstr>349;#i:0#.f|membership|mgavriluta@unfccc.int;#2041;#i:0#.f|membership|cnjogu@unfccc.int</vt:lpwstr>
  </property>
  <property fmtid="{D5CDD505-2E9C-101B-9397-08002B2CF9AE}" pid="71" name="xd_ProgID">
    <vt:lpwstr/>
  </property>
  <property fmtid="{D5CDD505-2E9C-101B-9397-08002B2CF9AE}" pid="72" name="fccc_pages_for_translation">
    <vt:r8>20</vt:r8>
  </property>
  <property fmtid="{D5CDD505-2E9C-101B-9397-08002B2CF9AE}" pid="73" name="ES clearance required">
    <vt:bool>false</vt:bool>
  </property>
  <property fmtid="{D5CDD505-2E9C-101B-9397-08002B2CF9AE}" pid="74" name="_SourceUrl">
    <vt:lpwstr/>
  </property>
  <property fmtid="{D5CDD505-2E9C-101B-9397-08002B2CF9AE}" pid="75" name="_SharedFileIndex">
    <vt:lpwstr/>
  </property>
  <property fmtid="{D5CDD505-2E9C-101B-9397-08002B2CF9AE}" pid="76" name="Short Title">
    <vt:lpwstr>SBI 60 report</vt:lpwstr>
  </property>
  <property fmtid="{D5CDD505-2E9C-101B-9397-08002B2CF9AE}" pid="77" name="ComplianceAssetId">
    <vt:lpwstr/>
  </property>
  <property fmtid="{D5CDD505-2E9C-101B-9397-08002B2CF9AE}" pid="78" name="TemplateUrl">
    <vt:lpwstr/>
  </property>
  <property fmtid="{D5CDD505-2E9C-101B-9397-08002B2CF9AE}" pid="79" name="fccc_doc_symbol">
    <vt:lpwstr>FCCC/SBI/2024/13</vt:lpwstr>
  </property>
  <property fmtid="{D5CDD505-2E9C-101B-9397-08002B2CF9AE}" pid="80" name="_ExtendedDescription">
    <vt:lpwstr/>
  </property>
  <property fmtid="{D5CDD505-2E9C-101B-9397-08002B2CF9AE}" pid="81" name="Document highlight">
    <vt:bool>false</vt:bool>
  </property>
  <property fmtid="{D5CDD505-2E9C-101B-9397-08002B2CF9AE}" pid="82" name="xd_Signature">
    <vt:bool>false</vt:bool>
  </property>
  <property fmtid="{D5CDD505-2E9C-101B-9397-08002B2CF9AE}" pid="83" name="fccc_mandate_url">
    <vt:lpwstr>https://unfccc.int/resource/docs/convkp/conveng.pdf, https://unfccc.int/resource/docs/convkp/conveng.pdf</vt:lpwstr>
  </property>
  <property fmtid="{D5CDD505-2E9C-101B-9397-08002B2CF9AE}" pid="84" name="CMS doc type">
    <vt:lpwstr>Enter Choice #1</vt:lpwstr>
  </property>
  <property fmtid="{D5CDD505-2E9C-101B-9397-08002B2CF9AE}" pid="85" name="fccc_pages_total">
    <vt:r8>20</vt:r8>
  </property>
  <property fmtid="{D5CDD505-2E9C-101B-9397-08002B2CF9AE}" pid="86" name="i961c1f3d95e40d19f5413b53439d186">
    <vt:lpwstr>Subsidiary Body for Implementation (SBI)|3d0976b2-c8bc-40ac-9a53-09b0260e1ce9</vt:lpwstr>
  </property>
  <property fmtid="{D5CDD505-2E9C-101B-9397-08002B2CF9AE}" pid="87" name="Submission clearance officer(s)">
    <vt:lpwstr>30;#i:0#.f|membership|lpollier@unfccc.int;#160;#i:0#.f|membership|nwilliams@unfccc.int;#1243;#i:0#.f|membership|ckinuthia-njenga@unfccc.int</vt:lpwstr>
  </property>
  <property fmtid="{D5CDD505-2E9C-101B-9397-08002B2CF9AE}" pid="88" name="oa198490080c4764bc1f8325a2b96d35">
    <vt:lpwstr>SBI 60|38e5d387-cc49-4606-afd3-e57324fb7c5e</vt:lpwstr>
  </property>
  <property fmtid="{D5CDD505-2E9C-101B-9397-08002B2CF9AE}" pid="89" name="fccc_mandate">
    <vt:lpwstr>Article 10 of the Convention</vt:lpwstr>
  </property>
  <property fmtid="{D5CDD505-2E9C-101B-9397-08002B2CF9AE}" pid="90" name="TriggerFlowInfo">
    <vt:lpwstr/>
  </property>
</Properties>
</file>