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2" w:rightFromText="142" w:vertAnchor="page" w:horzAnchor="page" w:tblpX="1135" w:tblpY="568"/>
        <w:tblOverlap w:val="never"/>
        <w:tblW w:w="9639" w:type="dxa"/>
        <w:tblBorders>
          <w:bottom w:val="single" w:sz="12" w:space="0" w:color="auto"/>
          <w:insideH w:val="single" w:sz="4" w:space="0" w:color="auto"/>
        </w:tblBorders>
        <w:tblLayout w:type="fixed"/>
        <w:tblLook w:val="01E0" w:firstRow="1" w:lastRow="1" w:firstColumn="1" w:lastColumn="1" w:noHBand="0" w:noVBand="0"/>
      </w:tblPr>
      <w:tblGrid>
        <w:gridCol w:w="1242"/>
        <w:gridCol w:w="2552"/>
        <w:gridCol w:w="717"/>
        <w:gridCol w:w="2293"/>
        <w:gridCol w:w="2835"/>
      </w:tblGrid>
      <w:tr w:rsidR="008370E0" w:rsidRPr="00DC7227" w14:paraId="2691C153" w14:textId="77777777" w:rsidTr="00641F29">
        <w:trPr>
          <w:cantSplit/>
          <w:trHeight w:hRule="exact" w:val="1134"/>
        </w:trPr>
        <w:tc>
          <w:tcPr>
            <w:tcW w:w="1242" w:type="dxa"/>
            <w:vAlign w:val="bottom"/>
          </w:tcPr>
          <w:p w14:paraId="2691C150" w14:textId="77777777" w:rsidR="008370E0" w:rsidRPr="00DC7227" w:rsidRDefault="00093D65" w:rsidP="00641F29">
            <w:bookmarkStart w:id="0" w:name="_GoBack" w:colFirst="0" w:colLast="0"/>
            <w:r w:rsidRPr="00DC7227">
              <w:rPr>
                <w:noProof/>
                <w:lang w:val="en-US" w:eastAsia="en-US"/>
              </w:rPr>
              <w:drawing>
                <wp:inline distT="0" distB="0" distL="0" distR="0" wp14:anchorId="2691C27E" wp14:editId="2691C27F">
                  <wp:extent cx="712470" cy="589280"/>
                  <wp:effectExtent l="0" t="0" r="0" b="127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12470" cy="589280"/>
                          </a:xfrm>
                          <a:prstGeom prst="rect">
                            <a:avLst/>
                          </a:prstGeom>
                          <a:noFill/>
                          <a:ln>
                            <a:noFill/>
                          </a:ln>
                        </pic:spPr>
                      </pic:pic>
                    </a:graphicData>
                  </a:graphic>
                </wp:inline>
              </w:drawing>
            </w:r>
          </w:p>
        </w:tc>
        <w:tc>
          <w:tcPr>
            <w:tcW w:w="2552" w:type="dxa"/>
            <w:vAlign w:val="bottom"/>
          </w:tcPr>
          <w:p w14:paraId="2691C151" w14:textId="77777777" w:rsidR="008370E0" w:rsidRPr="00DC7227" w:rsidRDefault="008370E0" w:rsidP="00641F29">
            <w:pPr>
              <w:spacing w:after="80" w:line="300" w:lineRule="exact"/>
              <w:ind w:left="323"/>
              <w:rPr>
                <w:b/>
                <w:sz w:val="24"/>
                <w:szCs w:val="24"/>
              </w:rPr>
            </w:pPr>
            <w:r w:rsidRPr="00DC7227">
              <w:rPr>
                <w:sz w:val="28"/>
                <w:szCs w:val="28"/>
              </w:rPr>
              <w:t>United Nations</w:t>
            </w:r>
          </w:p>
        </w:tc>
        <w:tc>
          <w:tcPr>
            <w:tcW w:w="5845" w:type="dxa"/>
            <w:gridSpan w:val="3"/>
            <w:vAlign w:val="bottom"/>
          </w:tcPr>
          <w:p w14:paraId="2691C152" w14:textId="553453AD" w:rsidR="008370E0" w:rsidRPr="00DC7227" w:rsidRDefault="00E048F5" w:rsidP="00071EFD">
            <w:pPr>
              <w:spacing w:line="240" w:lineRule="auto"/>
              <w:jc w:val="right"/>
            </w:pPr>
            <w:r w:rsidRPr="00DC7227">
              <w:rPr>
                <w:sz w:val="40"/>
              </w:rPr>
              <w:t>FCCC</w:t>
            </w:r>
            <w:r w:rsidRPr="00DC7227">
              <w:t>/SBI/2015/</w:t>
            </w:r>
            <w:r w:rsidR="00071EFD" w:rsidRPr="00DC7227">
              <w:t>22</w:t>
            </w:r>
          </w:p>
        </w:tc>
      </w:tr>
      <w:bookmarkEnd w:id="0"/>
      <w:tr w:rsidR="008370E0" w:rsidRPr="00DC7227" w14:paraId="2691C158" w14:textId="77777777" w:rsidTr="00641F29">
        <w:trPr>
          <w:cantSplit/>
          <w:trHeight w:hRule="exact" w:val="2552"/>
        </w:trPr>
        <w:tc>
          <w:tcPr>
            <w:tcW w:w="4511" w:type="dxa"/>
            <w:gridSpan w:val="3"/>
          </w:tcPr>
          <w:p w14:paraId="2691C154" w14:textId="77777777" w:rsidR="008370E0" w:rsidRPr="00DC7227" w:rsidRDefault="00093D65" w:rsidP="00D87C8B">
            <w:r w:rsidRPr="00DC7227">
              <w:rPr>
                <w:noProof/>
                <w:lang w:val="en-US" w:eastAsia="en-US"/>
              </w:rPr>
              <w:drawing>
                <wp:anchor distT="0" distB="0" distL="114300" distR="114300" simplePos="0" relativeHeight="251658240" behindDoc="1" locked="0" layoutInCell="1" allowOverlap="1" wp14:anchorId="3D77BF0A" wp14:editId="3ABBD4D7">
                  <wp:simplePos x="0" y="0"/>
                  <wp:positionH relativeFrom="column">
                    <wp:posOffset>-3200</wp:posOffset>
                  </wp:positionH>
                  <wp:positionV relativeFrom="paragraph">
                    <wp:posOffset>3480</wp:posOffset>
                  </wp:positionV>
                  <wp:extent cx="2400300" cy="562610"/>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0300" cy="562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91C155" w14:textId="20805B65" w:rsidR="00A9402E" w:rsidRPr="00DC7227" w:rsidRDefault="00A9402E" w:rsidP="00D87C8B"/>
        </w:tc>
        <w:tc>
          <w:tcPr>
            <w:tcW w:w="2293" w:type="dxa"/>
          </w:tcPr>
          <w:p w14:paraId="2691C156" w14:textId="77777777" w:rsidR="008370E0" w:rsidRPr="00DC7227" w:rsidRDefault="008370E0" w:rsidP="00641F29">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Pr>
          <w:p w14:paraId="5B3845DB" w14:textId="77777777" w:rsidR="00E048F5" w:rsidRPr="00DC7227" w:rsidRDefault="00E048F5" w:rsidP="00E048F5">
            <w:pPr>
              <w:spacing w:before="240" w:line="240" w:lineRule="exact"/>
            </w:pPr>
            <w:r w:rsidRPr="00DC7227">
              <w:t>Distr.: General</w:t>
            </w:r>
          </w:p>
          <w:p w14:paraId="18DCC8C3" w14:textId="32DD8F7C" w:rsidR="00E048F5" w:rsidRPr="00DC7227" w:rsidRDefault="006304F7" w:rsidP="00E048F5">
            <w:pPr>
              <w:spacing w:line="240" w:lineRule="exact"/>
            </w:pPr>
            <w:r>
              <w:t>29</w:t>
            </w:r>
            <w:r w:rsidR="00D1190F" w:rsidRPr="00DC7227">
              <w:t xml:space="preserve"> January 2016</w:t>
            </w:r>
          </w:p>
          <w:p w14:paraId="690EB163" w14:textId="77777777" w:rsidR="00E048F5" w:rsidRPr="00DC7227" w:rsidRDefault="00E048F5" w:rsidP="00E048F5">
            <w:pPr>
              <w:spacing w:line="240" w:lineRule="exact"/>
            </w:pPr>
          </w:p>
          <w:p w14:paraId="2691C157" w14:textId="5F0B993C" w:rsidR="004B2CAD" w:rsidRPr="00DC7227" w:rsidRDefault="00E048F5" w:rsidP="00641F29">
            <w:r w:rsidRPr="00DC7227">
              <w:t>Original: English</w:t>
            </w:r>
          </w:p>
        </w:tc>
      </w:tr>
    </w:tbl>
    <w:p w14:paraId="2691C15A" w14:textId="3BE5091B" w:rsidR="00093D65" w:rsidRPr="00DC7227" w:rsidRDefault="00093D65">
      <w:pPr>
        <w:spacing w:before="120"/>
        <w:rPr>
          <w:b/>
          <w:sz w:val="24"/>
          <w:szCs w:val="24"/>
        </w:rPr>
      </w:pPr>
      <w:r w:rsidRPr="00DC7227">
        <w:rPr>
          <w:b/>
          <w:sz w:val="24"/>
          <w:szCs w:val="24"/>
        </w:rPr>
        <w:t>Subsidiary Body for Implementation</w:t>
      </w:r>
    </w:p>
    <w:p w14:paraId="2691C15B" w14:textId="116D71D4" w:rsidR="00093D65" w:rsidRPr="00DC7227" w:rsidRDefault="00093D65" w:rsidP="00093D65">
      <w:pPr>
        <w:pStyle w:val="HChG"/>
      </w:pPr>
      <w:r w:rsidRPr="00DC7227">
        <w:tab/>
      </w:r>
      <w:r w:rsidRPr="00DC7227">
        <w:tab/>
        <w:t xml:space="preserve">Report of the Subsidiary Body for Implementation </w:t>
      </w:r>
      <w:bookmarkStart w:id="1" w:name="OLE_LINK1"/>
      <w:bookmarkStart w:id="2" w:name="OLE_LINK2"/>
      <w:r w:rsidRPr="00DC7227">
        <w:t>on its forty-</w:t>
      </w:r>
      <w:r w:rsidR="00E126EA" w:rsidRPr="00DC7227">
        <w:t>third</w:t>
      </w:r>
      <w:r w:rsidRPr="00DC7227">
        <w:t xml:space="preserve"> session</w:t>
      </w:r>
      <w:bookmarkEnd w:id="1"/>
      <w:bookmarkEnd w:id="2"/>
      <w:r w:rsidRPr="00DC7227">
        <w:t>, held</w:t>
      </w:r>
      <w:r w:rsidR="009D0AA2" w:rsidRPr="00DC7227">
        <w:t xml:space="preserve"> </w:t>
      </w:r>
      <w:r w:rsidR="002F3C76" w:rsidRPr="00DC7227">
        <w:t xml:space="preserve">in </w:t>
      </w:r>
      <w:r w:rsidR="009D0AA2" w:rsidRPr="00DC7227">
        <w:t>Paris from 1 to 4 December 2015</w:t>
      </w:r>
    </w:p>
    <w:p w14:paraId="218CA563" w14:textId="75CC9684" w:rsidR="009B6F86" w:rsidRPr="00DC7227" w:rsidRDefault="00093D65" w:rsidP="001572F6">
      <w:pPr>
        <w:tabs>
          <w:tab w:val="right" w:pos="8929"/>
          <w:tab w:val="right" w:pos="9638"/>
        </w:tabs>
        <w:spacing w:after="120"/>
        <w:ind w:left="283"/>
      </w:pPr>
      <w:r w:rsidRPr="00DC7227">
        <w:rPr>
          <w:i/>
          <w:sz w:val="18"/>
        </w:rPr>
        <w:tab/>
      </w:r>
    </w:p>
    <w:p w14:paraId="6A9F58CC" w14:textId="20822A8B" w:rsidR="00433F7B" w:rsidRPr="00DC7227" w:rsidRDefault="0013249C" w:rsidP="0013249C">
      <w:pPr>
        <w:spacing w:after="120"/>
        <w:rPr>
          <w:sz w:val="28"/>
          <w:lang w:eastAsia="en-US"/>
        </w:rPr>
      </w:pPr>
      <w:r w:rsidRPr="00DC7227">
        <w:rPr>
          <w:sz w:val="28"/>
          <w:lang w:eastAsia="en-US"/>
        </w:rPr>
        <w:t>Contents</w:t>
      </w:r>
    </w:p>
    <w:p w14:paraId="3CA6DF1A" w14:textId="19850EA5" w:rsidR="0013249C" w:rsidRPr="00DC7227" w:rsidRDefault="0013249C" w:rsidP="0013249C">
      <w:pPr>
        <w:tabs>
          <w:tab w:val="right" w:pos="8929"/>
          <w:tab w:val="right" w:pos="9638"/>
        </w:tabs>
        <w:spacing w:after="120"/>
        <w:ind w:left="283"/>
        <w:rPr>
          <w:lang w:eastAsia="en-US"/>
        </w:rPr>
      </w:pPr>
      <w:r w:rsidRPr="00DC7227">
        <w:rPr>
          <w:i/>
          <w:sz w:val="18"/>
          <w:lang w:eastAsia="en-US"/>
        </w:rPr>
        <w:tab/>
        <w:t>Paragraphs</w:t>
      </w:r>
      <w:r w:rsidRPr="00DC7227">
        <w:rPr>
          <w:i/>
          <w:sz w:val="18"/>
          <w:lang w:eastAsia="en-US"/>
        </w:rPr>
        <w:tab/>
        <w:t>Page</w:t>
      </w:r>
    </w:p>
    <w:p w14:paraId="68BBF2C8" w14:textId="00E2D0CB"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r>
      <w:r w:rsidRPr="00DC7227">
        <w:t>I.</w:t>
      </w:r>
      <w:r w:rsidRPr="00DC7227">
        <w:rPr>
          <w:rFonts w:asciiTheme="minorHAnsi" w:eastAsiaTheme="minorEastAsia" w:hAnsiTheme="minorHAnsi" w:cstheme="minorBidi"/>
          <w:sz w:val="22"/>
          <w:szCs w:val="22"/>
          <w:lang w:eastAsia="en-US"/>
        </w:rPr>
        <w:tab/>
      </w:r>
      <w:r w:rsidRPr="00DC7227">
        <w:t>Opening of the session</w:t>
      </w:r>
      <w:r w:rsidR="00071EFD" w:rsidRPr="00DC7227">
        <w:br/>
      </w:r>
      <w:r w:rsidR="00071EFD" w:rsidRPr="00DC7227">
        <w:tab/>
      </w:r>
      <w:r w:rsidR="00071EFD" w:rsidRPr="00DC7227">
        <w:tab/>
        <w:t>(Agenda item 1)</w:t>
      </w:r>
      <w:r w:rsidRPr="00DC7227">
        <w:rPr>
          <w:webHidden/>
        </w:rPr>
        <w:tab/>
      </w:r>
      <w:r w:rsidRPr="00DC7227">
        <w:rPr>
          <w:webHidden/>
        </w:rPr>
        <w:tab/>
      </w:r>
      <w:r w:rsidR="00B21091" w:rsidRPr="00DC7227">
        <w:rPr>
          <w:webHidden/>
        </w:rPr>
        <w:t>1–2</w:t>
      </w:r>
      <w:r w:rsidRPr="00DC7227">
        <w:rPr>
          <w:webHidden/>
        </w:rPr>
        <w:tab/>
      </w:r>
      <w:r w:rsidR="0093791C" w:rsidRPr="00DC7227">
        <w:rPr>
          <w:webHidden/>
        </w:rPr>
        <w:t>4</w:t>
      </w:r>
    </w:p>
    <w:p w14:paraId="0D5DC484" w14:textId="6183AE7B" w:rsidR="0013249C" w:rsidRPr="00DC7227" w:rsidRDefault="0013249C">
      <w:pPr>
        <w:pStyle w:val="TOC1"/>
        <w:rPr>
          <w:rFonts w:asciiTheme="minorHAnsi" w:eastAsiaTheme="minorEastAsia" w:hAnsiTheme="minorHAnsi" w:cstheme="minorBidi"/>
          <w:sz w:val="22"/>
          <w:szCs w:val="22"/>
          <w:lang w:eastAsia="en-US"/>
        </w:rPr>
      </w:pPr>
      <w:r w:rsidRPr="00DC7227">
        <w:tab/>
        <w:t>II.</w:t>
      </w:r>
      <w:r w:rsidRPr="00DC7227">
        <w:rPr>
          <w:rFonts w:asciiTheme="minorHAnsi" w:eastAsiaTheme="minorEastAsia" w:hAnsiTheme="minorHAnsi" w:cstheme="minorBidi"/>
          <w:sz w:val="22"/>
          <w:szCs w:val="22"/>
          <w:lang w:eastAsia="en-US"/>
        </w:rPr>
        <w:tab/>
      </w:r>
      <w:r w:rsidRPr="00DC7227">
        <w:t>Organizational matters</w:t>
      </w:r>
      <w:r w:rsidR="00071EFD" w:rsidRPr="00DC7227">
        <w:br/>
      </w:r>
      <w:r w:rsidR="00071EFD" w:rsidRPr="00DC7227">
        <w:tab/>
      </w:r>
      <w:r w:rsidR="00071EFD" w:rsidRPr="00DC7227">
        <w:tab/>
        <w:t>(Agenda item 2)</w:t>
      </w:r>
      <w:r w:rsidRPr="00DC7227">
        <w:rPr>
          <w:webHidden/>
        </w:rPr>
        <w:tab/>
      </w:r>
      <w:r w:rsidRPr="00DC7227">
        <w:rPr>
          <w:webHidden/>
        </w:rPr>
        <w:tab/>
      </w:r>
      <w:r w:rsidR="00475A1A" w:rsidRPr="00DC7227">
        <w:rPr>
          <w:webHidden/>
        </w:rPr>
        <w:t>3–10</w:t>
      </w:r>
      <w:r w:rsidRPr="00DC7227">
        <w:rPr>
          <w:webHidden/>
        </w:rPr>
        <w:tab/>
      </w:r>
      <w:r w:rsidR="0093791C" w:rsidRPr="00DC7227">
        <w:rPr>
          <w:webHidden/>
        </w:rPr>
        <w:t>4</w:t>
      </w:r>
    </w:p>
    <w:p w14:paraId="6148B7F8" w14:textId="0BE2AF7D"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A.</w:t>
      </w:r>
      <w:r w:rsidRPr="00DC7227">
        <w:rPr>
          <w:rFonts w:asciiTheme="minorHAnsi" w:eastAsiaTheme="minorEastAsia" w:hAnsiTheme="minorHAnsi" w:cstheme="minorBidi"/>
          <w:sz w:val="22"/>
          <w:szCs w:val="22"/>
          <w:lang w:eastAsia="en-US"/>
        </w:rPr>
        <w:tab/>
      </w:r>
      <w:r w:rsidRPr="00DC7227">
        <w:t>Adoption of the agenda</w:t>
      </w:r>
      <w:r w:rsidRPr="00DC7227">
        <w:rPr>
          <w:webHidden/>
        </w:rPr>
        <w:tab/>
      </w:r>
      <w:r w:rsidRPr="00DC7227">
        <w:rPr>
          <w:webHidden/>
        </w:rPr>
        <w:tab/>
      </w:r>
      <w:r w:rsidR="00475A1A" w:rsidRPr="00DC7227">
        <w:rPr>
          <w:webHidden/>
        </w:rPr>
        <w:t>3–5</w:t>
      </w:r>
      <w:r w:rsidRPr="00DC7227">
        <w:rPr>
          <w:webHidden/>
        </w:rPr>
        <w:tab/>
      </w:r>
      <w:r w:rsidR="0093791C" w:rsidRPr="00DC7227">
        <w:rPr>
          <w:webHidden/>
        </w:rPr>
        <w:t>4</w:t>
      </w:r>
    </w:p>
    <w:p w14:paraId="3DC691E4" w14:textId="0EB4B6F4"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B.</w:t>
      </w:r>
      <w:r w:rsidRPr="00DC7227">
        <w:rPr>
          <w:rFonts w:asciiTheme="minorHAnsi" w:eastAsiaTheme="minorEastAsia" w:hAnsiTheme="minorHAnsi" w:cstheme="minorBidi"/>
          <w:sz w:val="22"/>
          <w:szCs w:val="22"/>
          <w:lang w:eastAsia="en-US"/>
        </w:rPr>
        <w:tab/>
      </w:r>
      <w:r w:rsidRPr="00DC7227">
        <w:rPr>
          <w:lang w:eastAsia="en-US"/>
        </w:rPr>
        <w:t>Organization of the work of the session</w:t>
      </w:r>
      <w:r w:rsidRPr="00DC7227">
        <w:rPr>
          <w:webHidden/>
        </w:rPr>
        <w:tab/>
      </w:r>
      <w:r w:rsidRPr="00DC7227">
        <w:rPr>
          <w:webHidden/>
        </w:rPr>
        <w:tab/>
      </w:r>
      <w:r w:rsidR="00475A1A" w:rsidRPr="00DC7227">
        <w:rPr>
          <w:webHidden/>
        </w:rPr>
        <w:t>6</w:t>
      </w:r>
      <w:r w:rsidRPr="00DC7227">
        <w:rPr>
          <w:webHidden/>
        </w:rPr>
        <w:tab/>
      </w:r>
      <w:r w:rsidR="0093791C" w:rsidRPr="00DC7227">
        <w:rPr>
          <w:webHidden/>
        </w:rPr>
        <w:t>6</w:t>
      </w:r>
    </w:p>
    <w:p w14:paraId="05D7A7C8" w14:textId="392B0E05" w:rsidR="0013249C" w:rsidRPr="00DC7227" w:rsidRDefault="0013249C" w:rsidP="0013249C">
      <w:pPr>
        <w:pStyle w:val="TOC2"/>
        <w:ind w:left="1559" w:hanging="1559"/>
        <w:rPr>
          <w:rFonts w:asciiTheme="minorHAnsi" w:eastAsiaTheme="minorEastAsia" w:hAnsiTheme="minorHAnsi" w:cstheme="minorBidi"/>
          <w:sz w:val="22"/>
          <w:szCs w:val="22"/>
          <w:lang w:eastAsia="en-US"/>
        </w:rPr>
      </w:pPr>
      <w:r w:rsidRPr="00DC7227">
        <w:tab/>
      </w:r>
      <w:r w:rsidRPr="00DC7227">
        <w:tab/>
        <w:t>C.</w:t>
      </w:r>
      <w:r w:rsidRPr="00DC7227">
        <w:rPr>
          <w:rFonts w:asciiTheme="minorHAnsi" w:eastAsiaTheme="minorEastAsia" w:hAnsiTheme="minorHAnsi" w:cstheme="minorBidi"/>
          <w:sz w:val="22"/>
          <w:szCs w:val="22"/>
          <w:lang w:eastAsia="en-US"/>
        </w:rPr>
        <w:tab/>
      </w:r>
      <w:r w:rsidRPr="00DC7227">
        <w:rPr>
          <w:lang w:eastAsia="en-US"/>
        </w:rPr>
        <w:t>Multilateral assessment working group session under the international</w:t>
      </w:r>
      <w:r w:rsidRPr="00DC7227">
        <w:rPr>
          <w:lang w:eastAsia="en-US"/>
        </w:rPr>
        <w:br/>
        <w:t>assessment and review process</w:t>
      </w:r>
      <w:r w:rsidRPr="00DC7227">
        <w:rPr>
          <w:webHidden/>
        </w:rPr>
        <w:tab/>
      </w:r>
      <w:r w:rsidRPr="00DC7227">
        <w:rPr>
          <w:webHidden/>
        </w:rPr>
        <w:tab/>
      </w:r>
      <w:r w:rsidR="00475A1A" w:rsidRPr="00DC7227">
        <w:rPr>
          <w:webHidden/>
        </w:rPr>
        <w:t>7–8</w:t>
      </w:r>
      <w:r w:rsidRPr="00DC7227">
        <w:rPr>
          <w:webHidden/>
        </w:rPr>
        <w:tab/>
      </w:r>
      <w:r w:rsidR="0093791C" w:rsidRPr="00DC7227">
        <w:rPr>
          <w:webHidden/>
        </w:rPr>
        <w:t>6</w:t>
      </w:r>
    </w:p>
    <w:p w14:paraId="3D4C4FDD" w14:textId="4F971A99" w:rsidR="0013249C" w:rsidRPr="00DC7227" w:rsidRDefault="0013249C">
      <w:pPr>
        <w:pStyle w:val="TOC2"/>
        <w:rPr>
          <w:rFonts w:asciiTheme="minorHAnsi" w:eastAsiaTheme="minorEastAsia" w:hAnsiTheme="minorHAnsi" w:cstheme="minorBidi"/>
          <w:sz w:val="22"/>
          <w:szCs w:val="22"/>
          <w:lang w:eastAsia="en-US"/>
        </w:rPr>
      </w:pPr>
      <w:r w:rsidRPr="00DC7227">
        <w:rPr>
          <w:lang w:eastAsia="en-US"/>
        </w:rPr>
        <w:tab/>
      </w:r>
      <w:r w:rsidRPr="00DC7227">
        <w:rPr>
          <w:lang w:eastAsia="en-US"/>
        </w:rPr>
        <w:tab/>
        <w:t>D.</w:t>
      </w:r>
      <w:r w:rsidRPr="00DC7227">
        <w:rPr>
          <w:rFonts w:asciiTheme="minorHAnsi" w:eastAsiaTheme="minorEastAsia" w:hAnsiTheme="minorHAnsi" w:cstheme="minorBidi"/>
          <w:sz w:val="22"/>
          <w:szCs w:val="22"/>
          <w:lang w:eastAsia="en-US"/>
        </w:rPr>
        <w:tab/>
      </w:r>
      <w:r w:rsidRPr="00DC7227">
        <w:rPr>
          <w:lang w:eastAsia="en-US"/>
        </w:rPr>
        <w:t>Election of officers other than the Chair</w:t>
      </w:r>
      <w:r w:rsidRPr="00DC7227">
        <w:rPr>
          <w:webHidden/>
        </w:rPr>
        <w:tab/>
      </w:r>
      <w:r w:rsidRPr="00DC7227">
        <w:rPr>
          <w:webHidden/>
        </w:rPr>
        <w:tab/>
      </w:r>
      <w:r w:rsidR="00475A1A" w:rsidRPr="00DC7227">
        <w:rPr>
          <w:webHidden/>
        </w:rPr>
        <w:t>9–10</w:t>
      </w:r>
      <w:r w:rsidRPr="00DC7227">
        <w:rPr>
          <w:webHidden/>
        </w:rPr>
        <w:tab/>
      </w:r>
      <w:r w:rsidR="0093791C" w:rsidRPr="00DC7227">
        <w:rPr>
          <w:webHidden/>
        </w:rPr>
        <w:t>6</w:t>
      </w:r>
    </w:p>
    <w:p w14:paraId="33A0B192" w14:textId="2F64E434" w:rsidR="0013249C" w:rsidRPr="00DC7227" w:rsidRDefault="0013249C">
      <w:pPr>
        <w:pStyle w:val="TOC1"/>
        <w:rPr>
          <w:rFonts w:asciiTheme="minorHAnsi" w:eastAsiaTheme="minorEastAsia" w:hAnsiTheme="minorHAnsi" w:cstheme="minorBidi"/>
          <w:sz w:val="22"/>
          <w:szCs w:val="22"/>
          <w:lang w:eastAsia="en-US"/>
        </w:rPr>
      </w:pPr>
      <w:r w:rsidRPr="00DC7227">
        <w:tab/>
        <w:t>III.</w:t>
      </w:r>
      <w:r w:rsidRPr="00DC7227">
        <w:rPr>
          <w:rFonts w:asciiTheme="minorHAnsi" w:eastAsiaTheme="minorEastAsia" w:hAnsiTheme="minorHAnsi" w:cstheme="minorBidi"/>
          <w:sz w:val="22"/>
          <w:szCs w:val="22"/>
          <w:lang w:eastAsia="en-US"/>
        </w:rPr>
        <w:tab/>
      </w:r>
      <w:r w:rsidRPr="00DC7227">
        <w:t>Reporting from and review of Parties included in Annex I to the Convention</w:t>
      </w:r>
      <w:r w:rsidR="003C77E7" w:rsidRPr="00DC7227">
        <w:br/>
      </w:r>
      <w:r w:rsidR="003C77E7" w:rsidRPr="00DC7227">
        <w:tab/>
      </w:r>
      <w:r w:rsidR="003C77E7" w:rsidRPr="00DC7227">
        <w:tab/>
        <w:t>(Agenda item 3)</w:t>
      </w:r>
      <w:r w:rsidRPr="00DC7227">
        <w:rPr>
          <w:webHidden/>
        </w:rPr>
        <w:tab/>
      </w:r>
      <w:r w:rsidRPr="00DC7227">
        <w:rPr>
          <w:webHidden/>
        </w:rPr>
        <w:tab/>
      </w:r>
      <w:r w:rsidR="00475A1A" w:rsidRPr="00DC7227">
        <w:rPr>
          <w:webHidden/>
        </w:rPr>
        <w:t>11–22</w:t>
      </w:r>
      <w:r w:rsidRPr="00DC7227">
        <w:rPr>
          <w:webHidden/>
        </w:rPr>
        <w:tab/>
      </w:r>
      <w:r w:rsidR="0093791C" w:rsidRPr="00DC7227">
        <w:rPr>
          <w:webHidden/>
        </w:rPr>
        <w:t>7</w:t>
      </w:r>
    </w:p>
    <w:p w14:paraId="55D91B98" w14:textId="3B7B6508" w:rsidR="0013249C" w:rsidRPr="00DC7227" w:rsidRDefault="0013249C" w:rsidP="003C77E7">
      <w:pPr>
        <w:pStyle w:val="TOC2"/>
        <w:ind w:left="1559" w:hanging="1559"/>
        <w:rPr>
          <w:rFonts w:asciiTheme="minorHAnsi" w:eastAsiaTheme="minorEastAsia" w:hAnsiTheme="minorHAnsi" w:cstheme="minorBidi"/>
          <w:sz w:val="22"/>
          <w:szCs w:val="22"/>
          <w:lang w:eastAsia="en-US"/>
        </w:rPr>
      </w:pPr>
      <w:r w:rsidRPr="00DC7227">
        <w:rPr>
          <w:lang w:eastAsia="en-US"/>
        </w:rPr>
        <w:tab/>
      </w:r>
      <w:r w:rsidRPr="00DC7227">
        <w:rPr>
          <w:lang w:eastAsia="en-US"/>
        </w:rPr>
        <w:tab/>
        <w:t>A.</w:t>
      </w:r>
      <w:r w:rsidRPr="00DC7227">
        <w:rPr>
          <w:rFonts w:asciiTheme="minorHAnsi" w:eastAsiaTheme="minorEastAsia" w:hAnsiTheme="minorHAnsi" w:cstheme="minorBidi"/>
          <w:sz w:val="22"/>
          <w:szCs w:val="22"/>
          <w:lang w:eastAsia="en-US"/>
        </w:rPr>
        <w:tab/>
      </w:r>
      <w:r w:rsidRPr="00DC7227">
        <w:t>Status of submission and review of sixth national communications and</w:t>
      </w:r>
      <w:r w:rsidRPr="00DC7227">
        <w:br/>
        <w:t>first biennial reports from Parties included in Annex I to the Convention</w:t>
      </w:r>
      <w:r w:rsidRPr="00DC7227">
        <w:rPr>
          <w:webHidden/>
        </w:rPr>
        <w:tab/>
      </w:r>
      <w:r w:rsidRPr="00DC7227">
        <w:rPr>
          <w:webHidden/>
        </w:rPr>
        <w:tab/>
      </w:r>
      <w:r w:rsidR="00475A1A" w:rsidRPr="00DC7227">
        <w:rPr>
          <w:webHidden/>
        </w:rPr>
        <w:t>11</w:t>
      </w:r>
      <w:r w:rsidRPr="00DC7227">
        <w:rPr>
          <w:webHidden/>
        </w:rPr>
        <w:tab/>
      </w:r>
      <w:r w:rsidR="0093791C" w:rsidRPr="00DC7227">
        <w:rPr>
          <w:webHidden/>
        </w:rPr>
        <w:t>7</w:t>
      </w:r>
    </w:p>
    <w:p w14:paraId="19623D8F" w14:textId="4530148C" w:rsidR="0013249C" w:rsidRPr="00DC7227" w:rsidRDefault="0013249C" w:rsidP="003C77E7">
      <w:pPr>
        <w:pStyle w:val="TOC2"/>
        <w:ind w:left="1559" w:hanging="1559"/>
        <w:rPr>
          <w:rFonts w:asciiTheme="minorHAnsi" w:eastAsiaTheme="minorEastAsia" w:hAnsiTheme="minorHAnsi" w:cstheme="minorBidi"/>
          <w:sz w:val="22"/>
          <w:szCs w:val="22"/>
          <w:lang w:eastAsia="en-US"/>
        </w:rPr>
      </w:pPr>
      <w:r w:rsidRPr="00DC7227">
        <w:rPr>
          <w:lang w:eastAsia="en-US"/>
        </w:rPr>
        <w:tab/>
      </w:r>
      <w:r w:rsidRPr="00DC7227">
        <w:rPr>
          <w:lang w:eastAsia="en-US"/>
        </w:rPr>
        <w:tab/>
      </w:r>
      <w:r w:rsidR="003F723E" w:rsidRPr="00DC7227">
        <w:rPr>
          <w:lang w:eastAsia="en-US"/>
        </w:rPr>
        <w:t>B</w:t>
      </w:r>
      <w:r w:rsidRPr="00DC7227">
        <w:rPr>
          <w:lang w:eastAsia="en-US"/>
        </w:rPr>
        <w:t>.</w:t>
      </w:r>
      <w:r w:rsidRPr="00DC7227">
        <w:rPr>
          <w:rFonts w:asciiTheme="minorHAnsi" w:eastAsiaTheme="minorEastAsia" w:hAnsiTheme="minorHAnsi" w:cstheme="minorBidi"/>
          <w:sz w:val="22"/>
          <w:szCs w:val="22"/>
          <w:lang w:eastAsia="en-US"/>
        </w:rPr>
        <w:tab/>
      </w:r>
      <w:r w:rsidRPr="00DC7227">
        <w:rPr>
          <w:lang w:eastAsia="en-US"/>
        </w:rPr>
        <w:t>Outcome of the first round of the international assessment and</w:t>
      </w:r>
      <w:r w:rsidRPr="00DC7227">
        <w:rPr>
          <w:lang w:eastAsia="en-US"/>
        </w:rPr>
        <w:br/>
        <w:t>review process (2014–2015)</w:t>
      </w:r>
      <w:r w:rsidRPr="00DC7227">
        <w:rPr>
          <w:webHidden/>
        </w:rPr>
        <w:tab/>
      </w:r>
      <w:r w:rsidRPr="00DC7227">
        <w:rPr>
          <w:webHidden/>
        </w:rPr>
        <w:tab/>
      </w:r>
      <w:r w:rsidR="00475A1A" w:rsidRPr="00DC7227">
        <w:rPr>
          <w:webHidden/>
        </w:rPr>
        <w:t>12–13</w:t>
      </w:r>
      <w:r w:rsidRPr="00DC7227">
        <w:rPr>
          <w:webHidden/>
        </w:rPr>
        <w:tab/>
      </w:r>
      <w:r w:rsidR="0093791C" w:rsidRPr="00DC7227">
        <w:rPr>
          <w:webHidden/>
        </w:rPr>
        <w:t>7</w:t>
      </w:r>
    </w:p>
    <w:p w14:paraId="02264BA8" w14:textId="40F44B48" w:rsidR="0013249C" w:rsidRPr="00DC7227" w:rsidRDefault="0013249C" w:rsidP="003C77E7">
      <w:pPr>
        <w:pStyle w:val="TOC2"/>
        <w:ind w:left="1559" w:hanging="1559"/>
        <w:rPr>
          <w:rFonts w:asciiTheme="minorHAnsi" w:eastAsiaTheme="minorEastAsia" w:hAnsiTheme="minorHAnsi" w:cstheme="minorBidi"/>
          <w:sz w:val="22"/>
          <w:szCs w:val="22"/>
          <w:lang w:eastAsia="en-US"/>
        </w:rPr>
      </w:pPr>
      <w:r w:rsidRPr="00DC7227">
        <w:rPr>
          <w:lang w:eastAsia="en-US"/>
        </w:rPr>
        <w:tab/>
      </w:r>
      <w:r w:rsidRPr="00DC7227">
        <w:rPr>
          <w:lang w:eastAsia="en-US"/>
        </w:rPr>
        <w:tab/>
      </w:r>
      <w:r w:rsidR="003F723E" w:rsidRPr="00DC7227">
        <w:rPr>
          <w:lang w:eastAsia="en-US"/>
        </w:rPr>
        <w:t>C</w:t>
      </w:r>
      <w:r w:rsidRPr="00DC7227">
        <w:rPr>
          <w:lang w:eastAsia="en-US"/>
        </w:rPr>
        <w:t>.</w:t>
      </w:r>
      <w:r w:rsidRPr="00DC7227">
        <w:rPr>
          <w:rFonts w:asciiTheme="minorHAnsi" w:eastAsiaTheme="minorEastAsia" w:hAnsiTheme="minorHAnsi" w:cstheme="minorBidi"/>
          <w:sz w:val="22"/>
          <w:szCs w:val="22"/>
          <w:lang w:eastAsia="en-US"/>
        </w:rPr>
        <w:tab/>
      </w:r>
      <w:r w:rsidRPr="00DC7227">
        <w:t>Revision of the “Guidelines for the preparation of national communications</w:t>
      </w:r>
      <w:r w:rsidRPr="00DC7227">
        <w:br/>
        <w:t xml:space="preserve">by Parties included in Annex I to the Convention, Part II: UNFCCC </w:t>
      </w:r>
      <w:r w:rsidR="0045078E">
        <w:br/>
        <w:t xml:space="preserve">reporting </w:t>
      </w:r>
      <w:r w:rsidRPr="00DC7227">
        <w:t>guidelines on national communications”</w:t>
      </w:r>
      <w:r w:rsidRPr="00DC7227">
        <w:rPr>
          <w:webHidden/>
        </w:rPr>
        <w:tab/>
      </w:r>
      <w:r w:rsidRPr="00DC7227">
        <w:rPr>
          <w:webHidden/>
        </w:rPr>
        <w:tab/>
      </w:r>
      <w:r w:rsidR="00475A1A" w:rsidRPr="00DC7227">
        <w:rPr>
          <w:webHidden/>
        </w:rPr>
        <w:t>14–20</w:t>
      </w:r>
      <w:r w:rsidRPr="00DC7227">
        <w:rPr>
          <w:webHidden/>
        </w:rPr>
        <w:tab/>
      </w:r>
      <w:r w:rsidR="0093791C" w:rsidRPr="00DC7227">
        <w:rPr>
          <w:webHidden/>
        </w:rPr>
        <w:t>7</w:t>
      </w:r>
    </w:p>
    <w:p w14:paraId="03CE962B" w14:textId="3AEFE9E4" w:rsidR="0013249C" w:rsidRPr="00DC7227" w:rsidRDefault="0013249C" w:rsidP="003C77E7">
      <w:pPr>
        <w:pStyle w:val="TOC2"/>
        <w:ind w:left="1559" w:hanging="1559"/>
        <w:rPr>
          <w:rFonts w:asciiTheme="minorHAnsi" w:eastAsiaTheme="minorEastAsia" w:hAnsiTheme="minorHAnsi" w:cstheme="minorBidi"/>
          <w:sz w:val="22"/>
          <w:szCs w:val="22"/>
          <w:lang w:eastAsia="en-US"/>
        </w:rPr>
      </w:pPr>
      <w:r w:rsidRPr="00DC7227">
        <w:tab/>
      </w:r>
      <w:r w:rsidRPr="00DC7227">
        <w:tab/>
      </w:r>
      <w:r w:rsidR="003F723E" w:rsidRPr="00DC7227">
        <w:t>D</w:t>
      </w:r>
      <w:r w:rsidRPr="00DC7227">
        <w:t>.</w:t>
      </w:r>
      <w:r w:rsidRPr="00DC7227">
        <w:rPr>
          <w:rFonts w:asciiTheme="minorHAnsi" w:eastAsiaTheme="minorEastAsia" w:hAnsiTheme="minorHAnsi" w:cstheme="minorBidi"/>
          <w:sz w:val="22"/>
          <w:szCs w:val="22"/>
          <w:lang w:eastAsia="en-US"/>
        </w:rPr>
        <w:tab/>
      </w:r>
      <w:r w:rsidRPr="00DC7227">
        <w:t>Report on national greenhouse gas inventory data from Parties included</w:t>
      </w:r>
      <w:r w:rsidRPr="00DC7227">
        <w:br/>
        <w:t>in Annex I to the Convention for the period 1990</w:t>
      </w:r>
      <w:r w:rsidR="003F723E" w:rsidRPr="00DC7227">
        <w:t>–</w:t>
      </w:r>
      <w:r w:rsidRPr="00DC7227">
        <w:t>2013</w:t>
      </w:r>
      <w:r w:rsidRPr="00DC7227">
        <w:rPr>
          <w:webHidden/>
        </w:rPr>
        <w:tab/>
      </w:r>
      <w:r w:rsidRPr="00DC7227">
        <w:rPr>
          <w:webHidden/>
        </w:rPr>
        <w:tab/>
      </w:r>
      <w:r w:rsidR="00475A1A" w:rsidRPr="00DC7227">
        <w:rPr>
          <w:webHidden/>
        </w:rPr>
        <w:t>21</w:t>
      </w:r>
      <w:r w:rsidRPr="00DC7227">
        <w:rPr>
          <w:webHidden/>
        </w:rPr>
        <w:tab/>
      </w:r>
      <w:r w:rsidR="0093791C" w:rsidRPr="00DC7227">
        <w:rPr>
          <w:webHidden/>
        </w:rPr>
        <w:t>8</w:t>
      </w:r>
    </w:p>
    <w:p w14:paraId="35AB39CA" w14:textId="461F4F81" w:rsidR="0013249C" w:rsidRPr="00DC7227" w:rsidRDefault="0013249C" w:rsidP="003C77E7">
      <w:pPr>
        <w:pStyle w:val="TOC2"/>
        <w:ind w:left="1559" w:hanging="1559"/>
        <w:rPr>
          <w:rFonts w:asciiTheme="minorHAnsi" w:eastAsiaTheme="minorEastAsia" w:hAnsiTheme="minorHAnsi" w:cstheme="minorBidi"/>
          <w:sz w:val="22"/>
          <w:szCs w:val="22"/>
          <w:lang w:eastAsia="en-US"/>
        </w:rPr>
      </w:pPr>
      <w:r w:rsidRPr="00DC7227">
        <w:rPr>
          <w:lang w:eastAsia="en-US"/>
        </w:rPr>
        <w:tab/>
      </w:r>
      <w:r w:rsidRPr="00DC7227">
        <w:rPr>
          <w:lang w:eastAsia="en-US"/>
        </w:rPr>
        <w:tab/>
      </w:r>
      <w:r w:rsidR="003F723E" w:rsidRPr="00DC7227">
        <w:rPr>
          <w:lang w:eastAsia="en-US"/>
        </w:rPr>
        <w:t>E</w:t>
      </w:r>
      <w:r w:rsidRPr="00DC7227">
        <w:rPr>
          <w:lang w:eastAsia="en-US"/>
        </w:rPr>
        <w:t>.</w:t>
      </w:r>
      <w:r w:rsidRPr="00DC7227">
        <w:rPr>
          <w:rFonts w:asciiTheme="minorHAnsi" w:eastAsiaTheme="minorEastAsia" w:hAnsiTheme="minorHAnsi" w:cstheme="minorBidi"/>
          <w:sz w:val="22"/>
          <w:szCs w:val="22"/>
          <w:lang w:eastAsia="en-US"/>
        </w:rPr>
        <w:tab/>
      </w:r>
      <w:r w:rsidRPr="00DC7227">
        <w:rPr>
          <w:lang w:eastAsia="en-US"/>
        </w:rPr>
        <w:t xml:space="preserve">Annual compilation and accounting report for Annex B Parties </w:t>
      </w:r>
      <w:r w:rsidRPr="00DC7227">
        <w:rPr>
          <w:lang w:eastAsia="en-US"/>
        </w:rPr>
        <w:br/>
        <w:t>under the Kyoto Protocol for 2015</w:t>
      </w:r>
      <w:r w:rsidRPr="00DC7227">
        <w:rPr>
          <w:webHidden/>
        </w:rPr>
        <w:tab/>
      </w:r>
      <w:r w:rsidRPr="00DC7227">
        <w:rPr>
          <w:webHidden/>
        </w:rPr>
        <w:tab/>
      </w:r>
      <w:r w:rsidR="00475A1A" w:rsidRPr="00DC7227">
        <w:rPr>
          <w:webHidden/>
        </w:rPr>
        <w:t>22</w:t>
      </w:r>
      <w:r w:rsidRPr="00DC7227">
        <w:rPr>
          <w:webHidden/>
        </w:rPr>
        <w:tab/>
      </w:r>
      <w:r w:rsidR="00F5712A">
        <w:rPr>
          <w:webHidden/>
        </w:rPr>
        <w:t>8</w:t>
      </w:r>
    </w:p>
    <w:p w14:paraId="04D4BCB3" w14:textId="06E74C4F" w:rsidR="0013249C" w:rsidRPr="00DC7227" w:rsidRDefault="0013249C">
      <w:pPr>
        <w:pStyle w:val="TOC1"/>
        <w:rPr>
          <w:rFonts w:asciiTheme="minorHAnsi" w:eastAsiaTheme="minorEastAsia" w:hAnsiTheme="minorHAnsi" w:cstheme="minorBidi"/>
          <w:sz w:val="22"/>
          <w:szCs w:val="22"/>
          <w:lang w:eastAsia="en-US"/>
        </w:rPr>
      </w:pPr>
      <w:r w:rsidRPr="00DC7227">
        <w:tab/>
        <w:t>IV.</w:t>
      </w:r>
      <w:r w:rsidRPr="00DC7227">
        <w:rPr>
          <w:rFonts w:asciiTheme="minorHAnsi" w:eastAsiaTheme="minorEastAsia" w:hAnsiTheme="minorHAnsi" w:cstheme="minorBidi"/>
          <w:sz w:val="22"/>
          <w:szCs w:val="22"/>
          <w:lang w:eastAsia="en-US"/>
        </w:rPr>
        <w:tab/>
      </w:r>
      <w:r w:rsidRPr="00DC7227">
        <w:t>Reporting from Parties not included in Annex I to the Convention</w:t>
      </w:r>
      <w:r w:rsidR="003C77E7" w:rsidRPr="00DC7227">
        <w:br/>
      </w:r>
      <w:r w:rsidR="003C77E7" w:rsidRPr="00DC7227">
        <w:tab/>
      </w:r>
      <w:r w:rsidR="003C77E7" w:rsidRPr="00DC7227">
        <w:tab/>
        <w:t>(Agenda item 4)</w:t>
      </w:r>
      <w:r w:rsidRPr="00DC7227">
        <w:rPr>
          <w:webHidden/>
        </w:rPr>
        <w:tab/>
      </w:r>
      <w:r w:rsidRPr="00DC7227">
        <w:rPr>
          <w:webHidden/>
        </w:rPr>
        <w:tab/>
      </w:r>
      <w:r w:rsidR="00475A1A" w:rsidRPr="00DC7227">
        <w:rPr>
          <w:webHidden/>
        </w:rPr>
        <w:t>23–42</w:t>
      </w:r>
      <w:r w:rsidRPr="00DC7227">
        <w:rPr>
          <w:webHidden/>
        </w:rPr>
        <w:tab/>
      </w:r>
      <w:r w:rsidR="0093791C" w:rsidRPr="00DC7227">
        <w:rPr>
          <w:webHidden/>
        </w:rPr>
        <w:t>9</w:t>
      </w:r>
    </w:p>
    <w:p w14:paraId="7057C8FC" w14:textId="14D62FB9" w:rsidR="0013249C" w:rsidRPr="00DC7227" w:rsidRDefault="0013249C" w:rsidP="0013249C">
      <w:pPr>
        <w:pStyle w:val="TOC2"/>
        <w:ind w:left="1559" w:hanging="1559"/>
        <w:rPr>
          <w:rFonts w:asciiTheme="minorHAnsi" w:eastAsiaTheme="minorEastAsia" w:hAnsiTheme="minorHAnsi" w:cstheme="minorBidi"/>
          <w:sz w:val="22"/>
          <w:szCs w:val="22"/>
          <w:lang w:eastAsia="en-US"/>
        </w:rPr>
      </w:pPr>
      <w:r w:rsidRPr="00DC7227">
        <w:rPr>
          <w:lang w:eastAsia="en-US"/>
        </w:rPr>
        <w:lastRenderedPageBreak/>
        <w:tab/>
      </w:r>
      <w:r w:rsidRPr="00DC7227">
        <w:rPr>
          <w:lang w:eastAsia="en-US"/>
        </w:rPr>
        <w:tab/>
        <w:t>A.</w:t>
      </w:r>
      <w:r w:rsidRPr="00DC7227">
        <w:rPr>
          <w:rFonts w:asciiTheme="minorHAnsi" w:eastAsiaTheme="minorEastAsia" w:hAnsiTheme="minorHAnsi" w:cstheme="minorBidi"/>
          <w:sz w:val="22"/>
          <w:szCs w:val="22"/>
          <w:lang w:eastAsia="en-US"/>
        </w:rPr>
        <w:tab/>
      </w:r>
      <w:r w:rsidRPr="00DC7227">
        <w:t xml:space="preserve">Information contained in national communications from Parties not </w:t>
      </w:r>
      <w:r w:rsidRPr="00DC7227">
        <w:br/>
        <w:t>included in Annex I to the Convention</w:t>
      </w:r>
      <w:r w:rsidR="00475A1A" w:rsidRPr="00DC7227">
        <w:rPr>
          <w:webHidden/>
        </w:rPr>
        <w:t xml:space="preserve"> (</w:t>
      </w:r>
      <w:r w:rsidR="00475A1A" w:rsidRPr="00DC7227">
        <w:rPr>
          <w:i/>
          <w:webHidden/>
        </w:rPr>
        <w:t>agenda item held in abeyance</w:t>
      </w:r>
      <w:r w:rsidR="00475A1A" w:rsidRPr="00DC7227">
        <w:rPr>
          <w:webHidden/>
        </w:rPr>
        <w:t>)</w:t>
      </w:r>
      <w:r w:rsidR="00475A1A" w:rsidRPr="00DC7227">
        <w:rPr>
          <w:webHidden/>
        </w:rPr>
        <w:tab/>
      </w:r>
      <w:r w:rsidR="00475A1A" w:rsidRPr="00DC7227">
        <w:rPr>
          <w:webHidden/>
        </w:rPr>
        <w:tab/>
      </w:r>
      <w:r w:rsidRPr="00DC7227">
        <w:rPr>
          <w:webHidden/>
        </w:rPr>
        <w:tab/>
      </w:r>
      <w:r w:rsidR="0093791C" w:rsidRPr="00DC7227">
        <w:rPr>
          <w:webHidden/>
        </w:rPr>
        <w:t>9</w:t>
      </w:r>
    </w:p>
    <w:p w14:paraId="72C660F5" w14:textId="6DF1089B" w:rsidR="0013249C" w:rsidRPr="00DC7227" w:rsidRDefault="0013249C" w:rsidP="0013249C">
      <w:pPr>
        <w:pStyle w:val="TOC2"/>
        <w:ind w:left="1559" w:hanging="1559"/>
        <w:rPr>
          <w:rFonts w:asciiTheme="minorHAnsi" w:eastAsiaTheme="minorEastAsia" w:hAnsiTheme="minorHAnsi" w:cstheme="minorBidi"/>
          <w:sz w:val="22"/>
          <w:szCs w:val="22"/>
          <w:lang w:eastAsia="en-US"/>
        </w:rPr>
      </w:pPr>
      <w:r w:rsidRPr="00DC7227">
        <w:tab/>
      </w:r>
      <w:r w:rsidRPr="00DC7227">
        <w:tab/>
        <w:t>B.</w:t>
      </w:r>
      <w:r w:rsidRPr="00DC7227">
        <w:rPr>
          <w:rFonts w:asciiTheme="minorHAnsi" w:eastAsiaTheme="minorEastAsia" w:hAnsiTheme="minorHAnsi" w:cstheme="minorBidi"/>
          <w:sz w:val="22"/>
          <w:szCs w:val="22"/>
          <w:lang w:eastAsia="en-US"/>
        </w:rPr>
        <w:tab/>
      </w:r>
      <w:r w:rsidRPr="00DC7227">
        <w:t>Work of the Consultative Group of Experts on National Communications</w:t>
      </w:r>
      <w:r w:rsidRPr="00DC7227">
        <w:br/>
        <w:t>from Parties not included in Annex I to the Convention</w:t>
      </w:r>
      <w:r w:rsidRPr="00DC7227">
        <w:rPr>
          <w:webHidden/>
        </w:rPr>
        <w:tab/>
      </w:r>
      <w:r w:rsidRPr="00DC7227">
        <w:rPr>
          <w:webHidden/>
        </w:rPr>
        <w:tab/>
      </w:r>
      <w:r w:rsidR="00475A1A" w:rsidRPr="00DC7227">
        <w:rPr>
          <w:webHidden/>
        </w:rPr>
        <w:t>23–30</w:t>
      </w:r>
      <w:r w:rsidRPr="00DC7227">
        <w:rPr>
          <w:webHidden/>
        </w:rPr>
        <w:tab/>
      </w:r>
      <w:r w:rsidR="0093791C" w:rsidRPr="00DC7227">
        <w:rPr>
          <w:webHidden/>
        </w:rPr>
        <w:t>9</w:t>
      </w:r>
    </w:p>
    <w:p w14:paraId="3F82891F" w14:textId="2345F24F" w:rsidR="0013249C" w:rsidRPr="00DC7227" w:rsidRDefault="0013249C">
      <w:pPr>
        <w:pStyle w:val="TOC2"/>
        <w:rPr>
          <w:rFonts w:asciiTheme="minorHAnsi" w:eastAsiaTheme="minorEastAsia" w:hAnsiTheme="minorHAnsi" w:cstheme="minorBidi"/>
          <w:sz w:val="22"/>
          <w:szCs w:val="22"/>
          <w:lang w:eastAsia="en-US"/>
        </w:rPr>
      </w:pPr>
      <w:r w:rsidRPr="00DC7227">
        <w:rPr>
          <w:lang w:eastAsia="en-US"/>
        </w:rPr>
        <w:tab/>
      </w:r>
      <w:r w:rsidRPr="00DC7227">
        <w:rPr>
          <w:lang w:eastAsia="en-US"/>
        </w:rPr>
        <w:tab/>
        <w:t>C.</w:t>
      </w:r>
      <w:r w:rsidRPr="00DC7227">
        <w:rPr>
          <w:rFonts w:asciiTheme="minorHAnsi" w:eastAsiaTheme="minorEastAsia" w:hAnsiTheme="minorHAnsi" w:cstheme="minorBidi"/>
          <w:sz w:val="22"/>
          <w:szCs w:val="22"/>
          <w:lang w:eastAsia="en-US"/>
        </w:rPr>
        <w:tab/>
      </w:r>
      <w:r w:rsidRPr="00DC7227">
        <w:t>Provision of financial and technical support</w:t>
      </w:r>
      <w:r w:rsidRPr="00DC7227">
        <w:rPr>
          <w:webHidden/>
        </w:rPr>
        <w:tab/>
      </w:r>
      <w:r w:rsidRPr="00DC7227">
        <w:rPr>
          <w:webHidden/>
        </w:rPr>
        <w:tab/>
      </w:r>
      <w:r w:rsidR="00475A1A" w:rsidRPr="00DC7227">
        <w:rPr>
          <w:webHidden/>
        </w:rPr>
        <w:t>31–41</w:t>
      </w:r>
      <w:r w:rsidRPr="00DC7227">
        <w:rPr>
          <w:webHidden/>
        </w:rPr>
        <w:tab/>
      </w:r>
      <w:r w:rsidR="00F5712A">
        <w:rPr>
          <w:webHidden/>
        </w:rPr>
        <w:t>11</w:t>
      </w:r>
    </w:p>
    <w:p w14:paraId="0DD33651" w14:textId="002A992E" w:rsidR="0013249C" w:rsidRPr="00DC7227" w:rsidRDefault="0013249C" w:rsidP="0013249C">
      <w:pPr>
        <w:pStyle w:val="TOC2"/>
        <w:ind w:left="1559" w:hanging="1559"/>
        <w:rPr>
          <w:rFonts w:asciiTheme="minorHAnsi" w:eastAsiaTheme="minorEastAsia" w:hAnsiTheme="minorHAnsi" w:cstheme="minorBidi"/>
          <w:sz w:val="22"/>
          <w:szCs w:val="22"/>
          <w:lang w:eastAsia="en-US"/>
        </w:rPr>
      </w:pPr>
      <w:r w:rsidRPr="00DC7227">
        <w:rPr>
          <w:lang w:eastAsia="en-US"/>
        </w:rPr>
        <w:tab/>
      </w:r>
      <w:r w:rsidRPr="00DC7227">
        <w:rPr>
          <w:lang w:eastAsia="en-US"/>
        </w:rPr>
        <w:tab/>
        <w:t>D.</w:t>
      </w:r>
      <w:r w:rsidRPr="00DC7227">
        <w:rPr>
          <w:rFonts w:asciiTheme="minorHAnsi" w:eastAsiaTheme="minorEastAsia" w:hAnsiTheme="minorHAnsi" w:cstheme="minorBidi"/>
          <w:sz w:val="22"/>
          <w:szCs w:val="22"/>
          <w:lang w:eastAsia="en-US"/>
        </w:rPr>
        <w:tab/>
      </w:r>
      <w:r w:rsidRPr="00DC7227">
        <w:t>Summary reports on the technical analysis of biennial update reports of</w:t>
      </w:r>
      <w:r w:rsidRPr="00DC7227">
        <w:br/>
        <w:t>Parties not included in Annex I to the Convention</w:t>
      </w:r>
      <w:r w:rsidRPr="00DC7227">
        <w:rPr>
          <w:webHidden/>
        </w:rPr>
        <w:tab/>
      </w:r>
      <w:r w:rsidRPr="00DC7227">
        <w:rPr>
          <w:webHidden/>
        </w:rPr>
        <w:tab/>
      </w:r>
      <w:r w:rsidR="00475A1A" w:rsidRPr="00DC7227">
        <w:rPr>
          <w:webHidden/>
        </w:rPr>
        <w:t>42</w:t>
      </w:r>
      <w:r w:rsidRPr="00DC7227">
        <w:rPr>
          <w:webHidden/>
        </w:rPr>
        <w:tab/>
      </w:r>
      <w:r w:rsidR="0093791C" w:rsidRPr="00DC7227">
        <w:rPr>
          <w:webHidden/>
        </w:rPr>
        <w:t>1</w:t>
      </w:r>
      <w:r w:rsidR="00F5712A">
        <w:rPr>
          <w:webHidden/>
        </w:rPr>
        <w:t>2</w:t>
      </w:r>
    </w:p>
    <w:p w14:paraId="7AD782E9" w14:textId="007D8066"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t>V.</w:t>
      </w:r>
      <w:r w:rsidRPr="00DC7227">
        <w:rPr>
          <w:rFonts w:asciiTheme="minorHAnsi" w:eastAsiaTheme="minorEastAsia" w:hAnsiTheme="minorHAnsi" w:cstheme="minorBidi"/>
          <w:sz w:val="22"/>
          <w:szCs w:val="22"/>
          <w:lang w:eastAsia="en-US"/>
        </w:rPr>
        <w:tab/>
      </w:r>
      <w:r w:rsidRPr="00DC7227">
        <w:rPr>
          <w:lang w:eastAsia="en-US"/>
        </w:rPr>
        <w:t>Matters relating to the mechanisms under the Kyoto Protocol</w:t>
      </w:r>
      <w:r w:rsidR="003C77E7" w:rsidRPr="00DC7227">
        <w:rPr>
          <w:lang w:eastAsia="en-US"/>
        </w:rPr>
        <w:br/>
      </w:r>
      <w:r w:rsidR="003C77E7" w:rsidRPr="00DC7227">
        <w:rPr>
          <w:lang w:eastAsia="en-US"/>
        </w:rPr>
        <w:tab/>
      </w:r>
      <w:r w:rsidR="003C77E7" w:rsidRPr="00DC7227">
        <w:rPr>
          <w:lang w:eastAsia="en-US"/>
        </w:rPr>
        <w:tab/>
        <w:t>(Agenda item 5)</w:t>
      </w:r>
      <w:r w:rsidRPr="00DC7227">
        <w:rPr>
          <w:webHidden/>
        </w:rPr>
        <w:tab/>
      </w:r>
      <w:r w:rsidRPr="00DC7227">
        <w:rPr>
          <w:webHidden/>
        </w:rPr>
        <w:tab/>
      </w:r>
      <w:r w:rsidR="00475A1A" w:rsidRPr="00DC7227">
        <w:rPr>
          <w:webHidden/>
        </w:rPr>
        <w:t>43–52</w:t>
      </w:r>
      <w:r w:rsidRPr="00DC7227">
        <w:rPr>
          <w:webHidden/>
        </w:rPr>
        <w:tab/>
      </w:r>
      <w:r w:rsidR="0093791C" w:rsidRPr="00DC7227">
        <w:rPr>
          <w:webHidden/>
        </w:rPr>
        <w:t>1</w:t>
      </w:r>
      <w:r w:rsidR="00F5712A">
        <w:rPr>
          <w:webHidden/>
        </w:rPr>
        <w:t>2</w:t>
      </w:r>
    </w:p>
    <w:p w14:paraId="38C61B68" w14:textId="5FE5EA4D" w:rsidR="0013249C" w:rsidRPr="00DC7227" w:rsidRDefault="0013249C">
      <w:pPr>
        <w:pStyle w:val="TOC2"/>
        <w:rPr>
          <w:rFonts w:asciiTheme="minorHAnsi" w:eastAsiaTheme="minorEastAsia" w:hAnsiTheme="minorHAnsi" w:cstheme="minorBidi"/>
          <w:sz w:val="22"/>
          <w:szCs w:val="22"/>
          <w:lang w:eastAsia="en-US"/>
        </w:rPr>
      </w:pPr>
      <w:r w:rsidRPr="00DC7227">
        <w:rPr>
          <w:lang w:eastAsia="en-US"/>
        </w:rPr>
        <w:tab/>
      </w:r>
      <w:r w:rsidRPr="00DC7227">
        <w:rPr>
          <w:lang w:eastAsia="en-US"/>
        </w:rPr>
        <w:tab/>
        <w:t>A.</w:t>
      </w:r>
      <w:r w:rsidRPr="00DC7227">
        <w:rPr>
          <w:rFonts w:asciiTheme="minorHAnsi" w:eastAsiaTheme="minorEastAsia" w:hAnsiTheme="minorHAnsi" w:cstheme="minorBidi"/>
          <w:sz w:val="22"/>
          <w:szCs w:val="22"/>
          <w:lang w:eastAsia="en-US"/>
        </w:rPr>
        <w:tab/>
      </w:r>
      <w:r w:rsidRPr="00DC7227">
        <w:rPr>
          <w:lang w:eastAsia="en-US"/>
        </w:rPr>
        <w:t>Review of the modalities and procedures for the clean development mechanism</w:t>
      </w:r>
      <w:r w:rsidRPr="00DC7227">
        <w:rPr>
          <w:webHidden/>
        </w:rPr>
        <w:tab/>
      </w:r>
      <w:r w:rsidR="00475A1A" w:rsidRPr="00DC7227">
        <w:rPr>
          <w:webHidden/>
        </w:rPr>
        <w:t>43–45</w:t>
      </w:r>
      <w:r w:rsidRPr="00DC7227">
        <w:rPr>
          <w:webHidden/>
        </w:rPr>
        <w:tab/>
      </w:r>
      <w:r w:rsidR="0093791C" w:rsidRPr="00DC7227">
        <w:rPr>
          <w:webHidden/>
        </w:rPr>
        <w:t>1</w:t>
      </w:r>
      <w:r w:rsidR="00F5712A">
        <w:rPr>
          <w:webHidden/>
        </w:rPr>
        <w:t>2</w:t>
      </w:r>
    </w:p>
    <w:p w14:paraId="23163AE0" w14:textId="457A516C"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B.</w:t>
      </w:r>
      <w:r w:rsidRPr="00DC7227">
        <w:rPr>
          <w:rFonts w:asciiTheme="minorHAnsi" w:eastAsiaTheme="minorEastAsia" w:hAnsiTheme="minorHAnsi" w:cstheme="minorBidi"/>
          <w:sz w:val="22"/>
          <w:szCs w:val="22"/>
          <w:lang w:eastAsia="en-US"/>
        </w:rPr>
        <w:tab/>
      </w:r>
      <w:r w:rsidRPr="00DC7227">
        <w:rPr>
          <w:lang w:eastAsia="en-US"/>
        </w:rPr>
        <w:t>Review of the joint implementation guidelines</w:t>
      </w:r>
      <w:r w:rsidRPr="00DC7227">
        <w:rPr>
          <w:webHidden/>
        </w:rPr>
        <w:tab/>
      </w:r>
      <w:r w:rsidRPr="00DC7227">
        <w:rPr>
          <w:webHidden/>
        </w:rPr>
        <w:tab/>
      </w:r>
      <w:r w:rsidR="00475A1A" w:rsidRPr="00DC7227">
        <w:rPr>
          <w:webHidden/>
        </w:rPr>
        <w:t>46–48</w:t>
      </w:r>
      <w:r w:rsidRPr="00DC7227">
        <w:rPr>
          <w:webHidden/>
        </w:rPr>
        <w:tab/>
      </w:r>
      <w:r w:rsidR="0093791C" w:rsidRPr="00DC7227">
        <w:rPr>
          <w:webHidden/>
        </w:rPr>
        <w:t>13</w:t>
      </w:r>
    </w:p>
    <w:p w14:paraId="26DD71E7" w14:textId="6FDE5022" w:rsidR="0013249C" w:rsidRPr="00DC7227" w:rsidRDefault="0013249C" w:rsidP="0013249C">
      <w:pPr>
        <w:pStyle w:val="TOC2"/>
        <w:ind w:left="1559" w:hanging="1559"/>
        <w:rPr>
          <w:rFonts w:asciiTheme="minorHAnsi" w:eastAsiaTheme="minorEastAsia" w:hAnsiTheme="minorHAnsi" w:cstheme="minorBidi"/>
          <w:sz w:val="22"/>
          <w:szCs w:val="22"/>
          <w:lang w:eastAsia="en-US"/>
        </w:rPr>
      </w:pPr>
      <w:r w:rsidRPr="00DC7227">
        <w:tab/>
      </w:r>
      <w:r w:rsidRPr="00DC7227">
        <w:tab/>
        <w:t>C.</w:t>
      </w:r>
      <w:r w:rsidRPr="00DC7227">
        <w:rPr>
          <w:rFonts w:asciiTheme="minorHAnsi" w:eastAsiaTheme="minorEastAsia" w:hAnsiTheme="minorHAnsi" w:cstheme="minorBidi"/>
          <w:sz w:val="22"/>
          <w:szCs w:val="22"/>
          <w:lang w:eastAsia="en-US"/>
        </w:rPr>
        <w:tab/>
      </w:r>
      <w:r w:rsidRPr="00DC7227">
        <w:t xml:space="preserve">Modalities for expediting the continued issuance, transfer and acquisition </w:t>
      </w:r>
      <w:r w:rsidRPr="00DC7227">
        <w:br/>
        <w:t>of joint implementation emission reduction units</w:t>
      </w:r>
      <w:r w:rsidRPr="00DC7227">
        <w:rPr>
          <w:webHidden/>
        </w:rPr>
        <w:tab/>
      </w:r>
      <w:r w:rsidRPr="00DC7227">
        <w:rPr>
          <w:webHidden/>
        </w:rPr>
        <w:tab/>
      </w:r>
      <w:r w:rsidR="00475A1A" w:rsidRPr="00DC7227">
        <w:rPr>
          <w:webHidden/>
        </w:rPr>
        <w:t>49–51</w:t>
      </w:r>
      <w:r w:rsidRPr="00DC7227">
        <w:rPr>
          <w:webHidden/>
        </w:rPr>
        <w:tab/>
      </w:r>
      <w:r w:rsidR="0093791C" w:rsidRPr="00DC7227">
        <w:rPr>
          <w:webHidden/>
        </w:rPr>
        <w:t>13</w:t>
      </w:r>
    </w:p>
    <w:p w14:paraId="18676C2F" w14:textId="70EDB196" w:rsidR="0013249C" w:rsidRPr="00DC7227" w:rsidRDefault="0013249C" w:rsidP="0013249C">
      <w:pPr>
        <w:pStyle w:val="TOC2"/>
        <w:ind w:left="1559" w:hanging="1559"/>
        <w:rPr>
          <w:rFonts w:asciiTheme="minorHAnsi" w:eastAsiaTheme="minorEastAsia" w:hAnsiTheme="minorHAnsi" w:cstheme="minorBidi"/>
          <w:sz w:val="22"/>
          <w:szCs w:val="22"/>
          <w:lang w:eastAsia="en-US"/>
        </w:rPr>
      </w:pPr>
      <w:r w:rsidRPr="00DC7227">
        <w:tab/>
      </w:r>
      <w:r w:rsidRPr="00DC7227">
        <w:tab/>
        <w:t>D.</w:t>
      </w:r>
      <w:r w:rsidRPr="00DC7227">
        <w:rPr>
          <w:rFonts w:asciiTheme="minorHAnsi" w:eastAsiaTheme="minorEastAsia" w:hAnsiTheme="minorHAnsi" w:cstheme="minorBidi"/>
          <w:sz w:val="22"/>
          <w:szCs w:val="22"/>
          <w:lang w:eastAsia="en-US"/>
        </w:rPr>
        <w:tab/>
      </w:r>
      <w:r w:rsidRPr="00DC7227">
        <w:t>Report of the administrator of the international transaction log under</w:t>
      </w:r>
      <w:r w:rsidRPr="00DC7227">
        <w:br/>
        <w:t>the Kyoto Protocol</w:t>
      </w:r>
      <w:r w:rsidRPr="00DC7227">
        <w:rPr>
          <w:webHidden/>
        </w:rPr>
        <w:tab/>
      </w:r>
      <w:r w:rsidRPr="00DC7227">
        <w:rPr>
          <w:webHidden/>
        </w:rPr>
        <w:tab/>
      </w:r>
      <w:r w:rsidR="00475A1A" w:rsidRPr="00DC7227">
        <w:rPr>
          <w:webHidden/>
        </w:rPr>
        <w:t>52</w:t>
      </w:r>
      <w:r w:rsidRPr="00DC7227">
        <w:rPr>
          <w:webHidden/>
        </w:rPr>
        <w:tab/>
      </w:r>
      <w:r w:rsidR="0093791C" w:rsidRPr="00DC7227">
        <w:rPr>
          <w:webHidden/>
        </w:rPr>
        <w:t>14</w:t>
      </w:r>
    </w:p>
    <w:p w14:paraId="52AE0291" w14:textId="485EF911"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t>VI.</w:t>
      </w:r>
      <w:r w:rsidRPr="00DC7227">
        <w:rPr>
          <w:rFonts w:asciiTheme="minorHAnsi" w:eastAsiaTheme="minorEastAsia" w:hAnsiTheme="minorHAnsi" w:cstheme="minorBidi"/>
          <w:sz w:val="22"/>
          <w:szCs w:val="22"/>
          <w:lang w:eastAsia="en-US"/>
        </w:rPr>
        <w:tab/>
      </w:r>
      <w:r w:rsidRPr="00DC7227">
        <w:rPr>
          <w:lang w:eastAsia="en-US"/>
        </w:rPr>
        <w:t>Matters relating to the least developed countries</w:t>
      </w:r>
      <w:r w:rsidR="003C77E7" w:rsidRPr="00DC7227">
        <w:rPr>
          <w:lang w:eastAsia="en-US"/>
        </w:rPr>
        <w:br/>
      </w:r>
      <w:r w:rsidR="003C77E7" w:rsidRPr="00DC7227">
        <w:rPr>
          <w:lang w:eastAsia="en-US"/>
        </w:rPr>
        <w:tab/>
      </w:r>
      <w:r w:rsidR="003C77E7" w:rsidRPr="00DC7227">
        <w:rPr>
          <w:lang w:eastAsia="en-US"/>
        </w:rPr>
        <w:tab/>
        <w:t>(Agenda item 6)</w:t>
      </w:r>
      <w:r w:rsidRPr="00DC7227">
        <w:rPr>
          <w:webHidden/>
        </w:rPr>
        <w:tab/>
      </w:r>
      <w:r w:rsidRPr="00DC7227">
        <w:rPr>
          <w:webHidden/>
        </w:rPr>
        <w:tab/>
      </w:r>
      <w:r w:rsidR="00475A1A" w:rsidRPr="00DC7227">
        <w:rPr>
          <w:webHidden/>
        </w:rPr>
        <w:t>53–63</w:t>
      </w:r>
      <w:r w:rsidRPr="00DC7227">
        <w:rPr>
          <w:webHidden/>
        </w:rPr>
        <w:tab/>
      </w:r>
      <w:r w:rsidR="0093791C" w:rsidRPr="00DC7227">
        <w:rPr>
          <w:webHidden/>
        </w:rPr>
        <w:t>14</w:t>
      </w:r>
    </w:p>
    <w:p w14:paraId="78A5570E" w14:textId="59654FCB"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t>VII.</w:t>
      </w:r>
      <w:r w:rsidRPr="00DC7227">
        <w:rPr>
          <w:rFonts w:asciiTheme="minorHAnsi" w:eastAsiaTheme="minorEastAsia" w:hAnsiTheme="minorHAnsi" w:cstheme="minorBidi"/>
          <w:sz w:val="22"/>
          <w:szCs w:val="22"/>
          <w:lang w:eastAsia="en-US"/>
        </w:rPr>
        <w:tab/>
      </w:r>
      <w:r w:rsidRPr="00DC7227">
        <w:rPr>
          <w:lang w:eastAsia="en-US"/>
        </w:rPr>
        <w:t>National adaptation plans</w:t>
      </w:r>
      <w:r w:rsidR="003C77E7" w:rsidRPr="00DC7227">
        <w:rPr>
          <w:lang w:eastAsia="en-US"/>
        </w:rPr>
        <w:br/>
      </w:r>
      <w:r w:rsidR="003C77E7" w:rsidRPr="00DC7227">
        <w:rPr>
          <w:lang w:eastAsia="en-US"/>
        </w:rPr>
        <w:tab/>
      </w:r>
      <w:r w:rsidR="003C77E7" w:rsidRPr="00DC7227">
        <w:rPr>
          <w:lang w:eastAsia="en-US"/>
        </w:rPr>
        <w:tab/>
        <w:t>(Agenda item 7)</w:t>
      </w:r>
      <w:r w:rsidRPr="00DC7227">
        <w:rPr>
          <w:webHidden/>
        </w:rPr>
        <w:tab/>
      </w:r>
      <w:r w:rsidRPr="00DC7227">
        <w:rPr>
          <w:webHidden/>
        </w:rPr>
        <w:tab/>
      </w:r>
      <w:r w:rsidR="00475A1A" w:rsidRPr="00DC7227">
        <w:rPr>
          <w:webHidden/>
        </w:rPr>
        <w:t>64–66</w:t>
      </w:r>
      <w:r w:rsidRPr="00DC7227">
        <w:rPr>
          <w:webHidden/>
        </w:rPr>
        <w:tab/>
      </w:r>
      <w:r w:rsidR="0093791C" w:rsidRPr="00DC7227">
        <w:rPr>
          <w:webHidden/>
        </w:rPr>
        <w:t>1</w:t>
      </w:r>
      <w:r w:rsidR="00F5712A">
        <w:rPr>
          <w:webHidden/>
        </w:rPr>
        <w:t>5</w:t>
      </w:r>
    </w:p>
    <w:p w14:paraId="7A09A0E1" w14:textId="5C8AF8A2" w:rsidR="0013249C" w:rsidRPr="00DC7227" w:rsidRDefault="0013249C">
      <w:pPr>
        <w:pStyle w:val="TOC1"/>
        <w:rPr>
          <w:rFonts w:asciiTheme="minorHAnsi" w:eastAsiaTheme="minorEastAsia" w:hAnsiTheme="minorHAnsi" w:cstheme="minorBidi"/>
          <w:sz w:val="22"/>
          <w:szCs w:val="22"/>
          <w:lang w:eastAsia="en-US"/>
        </w:rPr>
      </w:pPr>
      <w:r w:rsidRPr="00DC7227">
        <w:tab/>
        <w:t>VIII.</w:t>
      </w:r>
      <w:r w:rsidRPr="00DC7227">
        <w:rPr>
          <w:rFonts w:asciiTheme="minorHAnsi" w:eastAsiaTheme="minorEastAsia" w:hAnsiTheme="minorHAnsi" w:cstheme="minorBidi"/>
          <w:sz w:val="22"/>
          <w:szCs w:val="22"/>
          <w:lang w:eastAsia="en-US"/>
        </w:rPr>
        <w:tab/>
      </w:r>
      <w:r w:rsidRPr="00DC7227">
        <w:t>Report of the Adaptation Committee</w:t>
      </w:r>
      <w:r w:rsidR="003C77E7" w:rsidRPr="00DC7227">
        <w:br/>
      </w:r>
      <w:r w:rsidR="003C77E7" w:rsidRPr="00DC7227">
        <w:tab/>
      </w:r>
      <w:r w:rsidR="003C77E7" w:rsidRPr="00DC7227">
        <w:tab/>
        <w:t>(Agenda item 8)</w:t>
      </w:r>
      <w:r w:rsidRPr="00DC7227">
        <w:rPr>
          <w:webHidden/>
        </w:rPr>
        <w:tab/>
      </w:r>
      <w:r w:rsidRPr="00DC7227">
        <w:rPr>
          <w:webHidden/>
        </w:rPr>
        <w:tab/>
      </w:r>
      <w:r w:rsidR="00475A1A" w:rsidRPr="00DC7227">
        <w:rPr>
          <w:webHidden/>
        </w:rPr>
        <w:t>67–68</w:t>
      </w:r>
      <w:r w:rsidRPr="00DC7227">
        <w:rPr>
          <w:webHidden/>
        </w:rPr>
        <w:tab/>
      </w:r>
      <w:r w:rsidR="0093791C" w:rsidRPr="00DC7227">
        <w:rPr>
          <w:webHidden/>
        </w:rPr>
        <w:t>16</w:t>
      </w:r>
    </w:p>
    <w:p w14:paraId="5E6DCE0C" w14:textId="217B1EDD" w:rsidR="0013249C" w:rsidRPr="00DC7227" w:rsidRDefault="0013249C" w:rsidP="0013249C">
      <w:pPr>
        <w:pStyle w:val="TOC1"/>
        <w:ind w:left="1134" w:hanging="1134"/>
        <w:rPr>
          <w:rFonts w:asciiTheme="minorHAnsi" w:eastAsiaTheme="minorEastAsia" w:hAnsiTheme="minorHAnsi" w:cstheme="minorBidi"/>
          <w:sz w:val="22"/>
          <w:szCs w:val="22"/>
          <w:lang w:eastAsia="en-US"/>
        </w:rPr>
      </w:pPr>
      <w:r w:rsidRPr="00DC7227">
        <w:rPr>
          <w:lang w:eastAsia="en-US"/>
        </w:rPr>
        <w:tab/>
        <w:t>IX.</w:t>
      </w:r>
      <w:r w:rsidRPr="00DC7227">
        <w:rPr>
          <w:rFonts w:asciiTheme="minorHAnsi" w:eastAsiaTheme="minorEastAsia" w:hAnsiTheme="minorHAnsi" w:cstheme="minorBidi"/>
          <w:sz w:val="22"/>
          <w:szCs w:val="22"/>
          <w:lang w:eastAsia="en-US"/>
        </w:rPr>
        <w:tab/>
      </w:r>
      <w:r w:rsidRPr="00DC7227">
        <w:rPr>
          <w:lang w:eastAsia="en-US"/>
        </w:rPr>
        <w:t xml:space="preserve">Report of the Executive Committee of the Warsaw International Mechanism </w:t>
      </w:r>
      <w:r w:rsidRPr="00DC7227">
        <w:rPr>
          <w:lang w:eastAsia="en-US"/>
        </w:rPr>
        <w:br/>
        <w:t>for Loss and Damage associated with Climate Change Impacts</w:t>
      </w:r>
      <w:r w:rsidR="003C77E7" w:rsidRPr="00DC7227">
        <w:rPr>
          <w:lang w:eastAsia="en-US"/>
        </w:rPr>
        <w:br/>
        <w:t>(Agenda item 9)</w:t>
      </w:r>
      <w:r w:rsidRPr="00DC7227">
        <w:rPr>
          <w:lang w:eastAsia="en-US"/>
        </w:rPr>
        <w:t>.</w:t>
      </w:r>
      <w:r w:rsidRPr="00DC7227">
        <w:rPr>
          <w:webHidden/>
        </w:rPr>
        <w:tab/>
      </w:r>
      <w:r w:rsidRPr="00DC7227">
        <w:rPr>
          <w:webHidden/>
        </w:rPr>
        <w:tab/>
      </w:r>
      <w:r w:rsidR="00475A1A" w:rsidRPr="00DC7227">
        <w:rPr>
          <w:webHidden/>
        </w:rPr>
        <w:t>69–70</w:t>
      </w:r>
      <w:r w:rsidRPr="00DC7227">
        <w:rPr>
          <w:webHidden/>
        </w:rPr>
        <w:tab/>
      </w:r>
      <w:r w:rsidR="0093791C" w:rsidRPr="00DC7227">
        <w:rPr>
          <w:webHidden/>
        </w:rPr>
        <w:t>16</w:t>
      </w:r>
    </w:p>
    <w:p w14:paraId="35869B5F" w14:textId="5B1EB5F6" w:rsidR="0013249C" w:rsidRPr="00DC7227" w:rsidRDefault="0013249C" w:rsidP="0013249C">
      <w:pPr>
        <w:pStyle w:val="TOC1"/>
        <w:ind w:left="1134" w:hanging="1134"/>
        <w:rPr>
          <w:rFonts w:asciiTheme="minorHAnsi" w:eastAsiaTheme="minorEastAsia" w:hAnsiTheme="minorHAnsi" w:cstheme="minorBidi"/>
          <w:sz w:val="22"/>
          <w:szCs w:val="22"/>
          <w:lang w:eastAsia="en-US"/>
        </w:rPr>
      </w:pPr>
      <w:r w:rsidRPr="00DC7227">
        <w:rPr>
          <w:lang w:eastAsia="en-US"/>
        </w:rPr>
        <w:tab/>
        <w:t>X.</w:t>
      </w:r>
      <w:r w:rsidRPr="00DC7227">
        <w:rPr>
          <w:rFonts w:asciiTheme="minorHAnsi" w:eastAsiaTheme="minorEastAsia" w:hAnsiTheme="minorHAnsi" w:cstheme="minorBidi"/>
          <w:sz w:val="22"/>
          <w:szCs w:val="22"/>
          <w:lang w:eastAsia="en-US"/>
        </w:rPr>
        <w:tab/>
      </w:r>
      <w:r w:rsidRPr="00DC7227">
        <w:rPr>
          <w:lang w:eastAsia="en-US"/>
        </w:rPr>
        <w:t xml:space="preserve">Development and transfer of technologies and implementation of the </w:t>
      </w:r>
      <w:r w:rsidRPr="00DC7227">
        <w:rPr>
          <w:lang w:eastAsia="en-US"/>
        </w:rPr>
        <w:br/>
        <w:t>Technology Mechanism</w:t>
      </w:r>
      <w:r w:rsidR="003C77E7" w:rsidRPr="00DC7227">
        <w:rPr>
          <w:lang w:eastAsia="en-US"/>
        </w:rPr>
        <w:br/>
        <w:t>(Agenda item 10)</w:t>
      </w:r>
      <w:r w:rsidRPr="00DC7227">
        <w:rPr>
          <w:webHidden/>
        </w:rPr>
        <w:tab/>
      </w:r>
      <w:r w:rsidRPr="00DC7227">
        <w:rPr>
          <w:webHidden/>
        </w:rPr>
        <w:tab/>
      </w:r>
      <w:r w:rsidR="00475A1A" w:rsidRPr="00DC7227">
        <w:rPr>
          <w:webHidden/>
        </w:rPr>
        <w:t>71–79</w:t>
      </w:r>
      <w:r w:rsidRPr="00DC7227">
        <w:rPr>
          <w:webHidden/>
        </w:rPr>
        <w:tab/>
      </w:r>
      <w:r w:rsidR="0093791C" w:rsidRPr="00DC7227">
        <w:rPr>
          <w:webHidden/>
        </w:rPr>
        <w:t>17</w:t>
      </w:r>
    </w:p>
    <w:p w14:paraId="08034C67" w14:textId="71A95246" w:rsidR="0013249C" w:rsidRPr="00DC7227" w:rsidRDefault="0013249C" w:rsidP="0013249C">
      <w:pPr>
        <w:pStyle w:val="TOC2"/>
        <w:ind w:left="1559" w:hanging="1559"/>
        <w:rPr>
          <w:rFonts w:asciiTheme="minorHAnsi" w:eastAsiaTheme="minorEastAsia" w:hAnsiTheme="minorHAnsi" w:cstheme="minorBidi"/>
          <w:sz w:val="22"/>
          <w:szCs w:val="22"/>
          <w:lang w:eastAsia="en-US"/>
        </w:rPr>
      </w:pPr>
      <w:r w:rsidRPr="00DC7227">
        <w:tab/>
      </w:r>
      <w:r w:rsidRPr="00DC7227">
        <w:tab/>
        <w:t>A.</w:t>
      </w:r>
      <w:r w:rsidRPr="00DC7227">
        <w:rPr>
          <w:rFonts w:asciiTheme="minorHAnsi" w:eastAsiaTheme="minorEastAsia" w:hAnsiTheme="minorHAnsi" w:cstheme="minorBidi"/>
          <w:sz w:val="22"/>
          <w:szCs w:val="22"/>
          <w:lang w:eastAsia="en-US"/>
        </w:rPr>
        <w:tab/>
      </w:r>
      <w:r w:rsidRPr="00DC7227">
        <w:t>Joint annual report of the Technology Executive Committee and the</w:t>
      </w:r>
      <w:r w:rsidRPr="00DC7227">
        <w:br/>
        <w:t>Climate Technology Centre and Network</w:t>
      </w:r>
      <w:r w:rsidRPr="00DC7227">
        <w:rPr>
          <w:webHidden/>
        </w:rPr>
        <w:tab/>
      </w:r>
      <w:r w:rsidRPr="00DC7227">
        <w:rPr>
          <w:webHidden/>
        </w:rPr>
        <w:tab/>
      </w:r>
      <w:r w:rsidR="00475A1A" w:rsidRPr="00DC7227">
        <w:rPr>
          <w:webHidden/>
        </w:rPr>
        <w:t>71–72</w:t>
      </w:r>
      <w:r w:rsidRPr="00DC7227">
        <w:rPr>
          <w:webHidden/>
        </w:rPr>
        <w:tab/>
      </w:r>
      <w:r w:rsidR="0093791C" w:rsidRPr="00DC7227">
        <w:rPr>
          <w:webHidden/>
        </w:rPr>
        <w:t>17</w:t>
      </w:r>
    </w:p>
    <w:p w14:paraId="0196CA70" w14:textId="281070B0"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B.</w:t>
      </w:r>
      <w:r w:rsidRPr="00DC7227">
        <w:rPr>
          <w:rFonts w:asciiTheme="minorHAnsi" w:eastAsiaTheme="minorEastAsia" w:hAnsiTheme="minorHAnsi" w:cstheme="minorBidi"/>
          <w:sz w:val="22"/>
          <w:szCs w:val="22"/>
          <w:lang w:eastAsia="en-US"/>
        </w:rPr>
        <w:tab/>
      </w:r>
      <w:r w:rsidRPr="00DC7227">
        <w:t>Poznan strategic programme on technology transfer</w:t>
      </w:r>
      <w:r w:rsidRPr="00DC7227">
        <w:rPr>
          <w:webHidden/>
        </w:rPr>
        <w:tab/>
      </w:r>
      <w:r w:rsidRPr="00DC7227">
        <w:rPr>
          <w:webHidden/>
        </w:rPr>
        <w:tab/>
      </w:r>
      <w:r w:rsidR="00475A1A" w:rsidRPr="00DC7227">
        <w:rPr>
          <w:webHidden/>
        </w:rPr>
        <w:t>73–79</w:t>
      </w:r>
      <w:r w:rsidRPr="00DC7227">
        <w:rPr>
          <w:webHidden/>
        </w:rPr>
        <w:tab/>
      </w:r>
      <w:r w:rsidR="0093791C" w:rsidRPr="00DC7227">
        <w:rPr>
          <w:webHidden/>
        </w:rPr>
        <w:t>17</w:t>
      </w:r>
    </w:p>
    <w:p w14:paraId="10E0D4F3" w14:textId="4FB94AA5"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t>XI.</w:t>
      </w:r>
      <w:r w:rsidRPr="00DC7227">
        <w:rPr>
          <w:rFonts w:asciiTheme="minorHAnsi" w:eastAsiaTheme="minorEastAsia" w:hAnsiTheme="minorHAnsi" w:cstheme="minorBidi"/>
          <w:sz w:val="22"/>
          <w:szCs w:val="22"/>
          <w:lang w:eastAsia="en-US"/>
        </w:rPr>
        <w:tab/>
      </w:r>
      <w:r w:rsidRPr="00DC7227">
        <w:rPr>
          <w:lang w:eastAsia="en-US"/>
        </w:rPr>
        <w:t>Capacity-building</w:t>
      </w:r>
      <w:r w:rsidR="003C77E7" w:rsidRPr="00DC7227">
        <w:rPr>
          <w:lang w:eastAsia="en-US"/>
        </w:rPr>
        <w:br/>
      </w:r>
      <w:r w:rsidR="003C77E7" w:rsidRPr="00DC7227">
        <w:rPr>
          <w:lang w:eastAsia="en-US"/>
        </w:rPr>
        <w:tab/>
      </w:r>
      <w:r w:rsidR="003C77E7" w:rsidRPr="00DC7227">
        <w:rPr>
          <w:lang w:eastAsia="en-US"/>
        </w:rPr>
        <w:tab/>
        <w:t>(Agenda item 11)</w:t>
      </w:r>
      <w:r w:rsidRPr="00DC7227">
        <w:rPr>
          <w:webHidden/>
        </w:rPr>
        <w:tab/>
      </w:r>
      <w:r w:rsidRPr="00DC7227">
        <w:rPr>
          <w:webHidden/>
        </w:rPr>
        <w:tab/>
      </w:r>
      <w:r w:rsidR="00475A1A" w:rsidRPr="00DC7227">
        <w:rPr>
          <w:webHidden/>
        </w:rPr>
        <w:t>80–83</w:t>
      </w:r>
      <w:r w:rsidRPr="00DC7227">
        <w:rPr>
          <w:webHidden/>
        </w:rPr>
        <w:tab/>
      </w:r>
      <w:r w:rsidR="0093791C" w:rsidRPr="00DC7227">
        <w:rPr>
          <w:webHidden/>
        </w:rPr>
        <w:t>18</w:t>
      </w:r>
    </w:p>
    <w:p w14:paraId="1C5632D7" w14:textId="4973C9D8"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A.</w:t>
      </w:r>
      <w:r w:rsidRPr="00DC7227">
        <w:rPr>
          <w:rFonts w:asciiTheme="minorHAnsi" w:eastAsiaTheme="minorEastAsia" w:hAnsiTheme="minorHAnsi" w:cstheme="minorBidi"/>
          <w:sz w:val="22"/>
          <w:szCs w:val="22"/>
          <w:lang w:eastAsia="en-US"/>
        </w:rPr>
        <w:tab/>
      </w:r>
      <w:r w:rsidRPr="00DC7227">
        <w:t>Capacity-building under the Convention</w:t>
      </w:r>
      <w:r w:rsidRPr="00DC7227">
        <w:rPr>
          <w:webHidden/>
        </w:rPr>
        <w:tab/>
      </w:r>
      <w:r w:rsidRPr="00DC7227">
        <w:rPr>
          <w:webHidden/>
        </w:rPr>
        <w:tab/>
      </w:r>
      <w:r w:rsidR="00475A1A" w:rsidRPr="00DC7227">
        <w:rPr>
          <w:webHidden/>
        </w:rPr>
        <w:t>80–81</w:t>
      </w:r>
      <w:r w:rsidRPr="00DC7227">
        <w:rPr>
          <w:webHidden/>
        </w:rPr>
        <w:tab/>
      </w:r>
      <w:r w:rsidR="0093791C" w:rsidRPr="00DC7227">
        <w:rPr>
          <w:webHidden/>
        </w:rPr>
        <w:t>18</w:t>
      </w:r>
    </w:p>
    <w:p w14:paraId="31E928CD" w14:textId="2427D3D3"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B.</w:t>
      </w:r>
      <w:r w:rsidRPr="00DC7227">
        <w:rPr>
          <w:rFonts w:asciiTheme="minorHAnsi" w:eastAsiaTheme="minorEastAsia" w:hAnsiTheme="minorHAnsi" w:cstheme="minorBidi"/>
          <w:sz w:val="22"/>
          <w:szCs w:val="22"/>
          <w:lang w:eastAsia="en-US"/>
        </w:rPr>
        <w:tab/>
      </w:r>
      <w:r w:rsidRPr="00DC7227">
        <w:t>Capacity-building under the Kyoto Protocol</w:t>
      </w:r>
      <w:r w:rsidRPr="00DC7227">
        <w:rPr>
          <w:webHidden/>
        </w:rPr>
        <w:tab/>
      </w:r>
      <w:r w:rsidRPr="00DC7227">
        <w:rPr>
          <w:webHidden/>
        </w:rPr>
        <w:tab/>
      </w:r>
      <w:r w:rsidR="00475A1A" w:rsidRPr="00DC7227">
        <w:rPr>
          <w:webHidden/>
        </w:rPr>
        <w:t>82–83</w:t>
      </w:r>
      <w:r w:rsidRPr="00DC7227">
        <w:rPr>
          <w:webHidden/>
        </w:rPr>
        <w:tab/>
      </w:r>
      <w:r w:rsidR="0093791C" w:rsidRPr="00DC7227">
        <w:rPr>
          <w:webHidden/>
        </w:rPr>
        <w:t>18</w:t>
      </w:r>
    </w:p>
    <w:p w14:paraId="58CF15A1" w14:textId="5E64502A"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t>XII.</w:t>
      </w:r>
      <w:r w:rsidRPr="00DC7227">
        <w:rPr>
          <w:rFonts w:asciiTheme="minorHAnsi" w:eastAsiaTheme="minorEastAsia" w:hAnsiTheme="minorHAnsi" w:cstheme="minorBidi"/>
          <w:sz w:val="22"/>
          <w:szCs w:val="22"/>
          <w:lang w:eastAsia="en-US"/>
        </w:rPr>
        <w:tab/>
      </w:r>
      <w:r w:rsidRPr="00DC7227">
        <w:rPr>
          <w:rFonts w:ascii="TimesNewRomanPSMT" w:eastAsia="Times New Roman" w:hAnsi="TimesNewRomanPSMT" w:cs="TimesNewRomanPSMT"/>
          <w:lang w:eastAsia="en-GB"/>
        </w:rPr>
        <w:t>Impact of the implementation of response measures</w:t>
      </w:r>
      <w:r w:rsidR="003C77E7" w:rsidRPr="00DC7227">
        <w:rPr>
          <w:rFonts w:ascii="TimesNewRomanPSMT" w:eastAsia="Times New Roman" w:hAnsi="TimesNewRomanPSMT" w:cs="TimesNewRomanPSMT"/>
          <w:lang w:eastAsia="en-GB"/>
        </w:rPr>
        <w:br/>
      </w:r>
      <w:r w:rsidR="003C77E7" w:rsidRPr="00DC7227">
        <w:rPr>
          <w:rFonts w:ascii="TimesNewRomanPSMT" w:eastAsia="Times New Roman" w:hAnsi="TimesNewRomanPSMT" w:cs="TimesNewRomanPSMT"/>
          <w:lang w:eastAsia="en-GB"/>
        </w:rPr>
        <w:tab/>
      </w:r>
      <w:r w:rsidR="003C77E7" w:rsidRPr="00DC7227">
        <w:rPr>
          <w:rFonts w:ascii="TimesNewRomanPSMT" w:eastAsia="Times New Roman" w:hAnsi="TimesNewRomanPSMT" w:cs="TimesNewRomanPSMT"/>
          <w:lang w:eastAsia="en-GB"/>
        </w:rPr>
        <w:tab/>
        <w:t>(Agenda item 12)</w:t>
      </w:r>
      <w:r w:rsidRPr="00DC7227">
        <w:rPr>
          <w:webHidden/>
        </w:rPr>
        <w:tab/>
      </w:r>
      <w:r w:rsidRPr="00DC7227">
        <w:rPr>
          <w:webHidden/>
        </w:rPr>
        <w:tab/>
      </w:r>
      <w:r w:rsidR="00475A1A" w:rsidRPr="00DC7227">
        <w:rPr>
          <w:webHidden/>
        </w:rPr>
        <w:t>84–89</w:t>
      </w:r>
      <w:r w:rsidRPr="00DC7227">
        <w:rPr>
          <w:webHidden/>
        </w:rPr>
        <w:tab/>
      </w:r>
      <w:r w:rsidR="0093791C" w:rsidRPr="00DC7227">
        <w:rPr>
          <w:webHidden/>
        </w:rPr>
        <w:t>19</w:t>
      </w:r>
    </w:p>
    <w:p w14:paraId="1B7D98D2" w14:textId="01AA3C0D"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A.</w:t>
      </w:r>
      <w:r w:rsidRPr="00DC7227">
        <w:rPr>
          <w:rFonts w:asciiTheme="minorHAnsi" w:eastAsiaTheme="minorEastAsia" w:hAnsiTheme="minorHAnsi" w:cstheme="minorBidi"/>
          <w:sz w:val="22"/>
          <w:szCs w:val="22"/>
          <w:lang w:eastAsia="en-US"/>
        </w:rPr>
        <w:tab/>
      </w:r>
      <w:r w:rsidRPr="00DC7227">
        <w:t>Forum and work programme</w:t>
      </w:r>
      <w:r w:rsidRPr="00DC7227">
        <w:rPr>
          <w:webHidden/>
        </w:rPr>
        <w:tab/>
      </w:r>
      <w:r w:rsidRPr="00DC7227">
        <w:rPr>
          <w:webHidden/>
        </w:rPr>
        <w:tab/>
      </w:r>
      <w:r w:rsidR="00475A1A" w:rsidRPr="00DC7227">
        <w:rPr>
          <w:webHidden/>
        </w:rPr>
        <w:t>84–87</w:t>
      </w:r>
      <w:r w:rsidRPr="00DC7227">
        <w:rPr>
          <w:webHidden/>
        </w:rPr>
        <w:tab/>
      </w:r>
      <w:r w:rsidR="0093791C" w:rsidRPr="00DC7227">
        <w:rPr>
          <w:webHidden/>
        </w:rPr>
        <w:t>19</w:t>
      </w:r>
    </w:p>
    <w:p w14:paraId="3C5C6B7C" w14:textId="34F3CE5F"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B.</w:t>
      </w:r>
      <w:r w:rsidRPr="00DC7227">
        <w:rPr>
          <w:rFonts w:asciiTheme="minorHAnsi" w:eastAsiaTheme="minorEastAsia" w:hAnsiTheme="minorHAnsi" w:cstheme="minorBidi"/>
          <w:sz w:val="22"/>
          <w:szCs w:val="22"/>
          <w:lang w:eastAsia="en-US"/>
        </w:rPr>
        <w:tab/>
      </w:r>
      <w:r w:rsidRPr="00DC7227">
        <w:rPr>
          <w:rFonts w:ascii="TimesNewRomanPSMT" w:eastAsia="Times New Roman" w:hAnsi="TimesNewRomanPSMT" w:cs="TimesNewRomanPSMT"/>
          <w:lang w:eastAsia="en-GB"/>
        </w:rPr>
        <w:t>Matters relating to Article 3, paragraph 14, of the Kyoto Protocol</w:t>
      </w:r>
      <w:r w:rsidRPr="00DC7227">
        <w:rPr>
          <w:webHidden/>
        </w:rPr>
        <w:tab/>
      </w:r>
      <w:r w:rsidRPr="00DC7227">
        <w:rPr>
          <w:webHidden/>
        </w:rPr>
        <w:tab/>
      </w:r>
      <w:r w:rsidR="00475A1A" w:rsidRPr="00DC7227">
        <w:rPr>
          <w:webHidden/>
        </w:rPr>
        <w:t>88</w:t>
      </w:r>
      <w:r w:rsidRPr="00DC7227">
        <w:rPr>
          <w:webHidden/>
        </w:rPr>
        <w:tab/>
      </w:r>
      <w:r w:rsidR="006270E4">
        <w:rPr>
          <w:webHidden/>
        </w:rPr>
        <w:t>19</w:t>
      </w:r>
    </w:p>
    <w:p w14:paraId="40943A8E" w14:textId="69B31788" w:rsidR="0013249C" w:rsidRPr="00DC7227" w:rsidRDefault="0013249C">
      <w:pPr>
        <w:pStyle w:val="TOC2"/>
        <w:rPr>
          <w:rFonts w:asciiTheme="minorHAnsi" w:eastAsiaTheme="minorEastAsia" w:hAnsiTheme="minorHAnsi" w:cstheme="minorBidi"/>
          <w:sz w:val="22"/>
          <w:szCs w:val="22"/>
          <w:lang w:eastAsia="en-US"/>
        </w:rPr>
      </w:pPr>
      <w:r w:rsidRPr="00DC7227">
        <w:tab/>
      </w:r>
      <w:r w:rsidRPr="00DC7227">
        <w:tab/>
        <w:t>C.</w:t>
      </w:r>
      <w:r w:rsidRPr="00DC7227">
        <w:rPr>
          <w:rFonts w:asciiTheme="minorHAnsi" w:eastAsiaTheme="minorEastAsia" w:hAnsiTheme="minorHAnsi" w:cstheme="minorBidi"/>
          <w:sz w:val="22"/>
          <w:szCs w:val="22"/>
          <w:lang w:eastAsia="en-US"/>
        </w:rPr>
        <w:tab/>
      </w:r>
      <w:r w:rsidRPr="00DC7227">
        <w:rPr>
          <w:rFonts w:ascii="TimesNewRomanPSMT" w:eastAsia="Times New Roman" w:hAnsi="TimesNewRomanPSMT" w:cs="TimesNewRomanPSMT"/>
          <w:lang w:eastAsia="en-GB"/>
        </w:rPr>
        <w:t>Progress on the implementation of decision 1/CP.10</w:t>
      </w:r>
      <w:r w:rsidRPr="00DC7227">
        <w:rPr>
          <w:webHidden/>
        </w:rPr>
        <w:tab/>
      </w:r>
      <w:r w:rsidRPr="00DC7227">
        <w:rPr>
          <w:webHidden/>
        </w:rPr>
        <w:tab/>
      </w:r>
      <w:r w:rsidR="00475A1A" w:rsidRPr="00DC7227">
        <w:rPr>
          <w:webHidden/>
        </w:rPr>
        <w:t>89</w:t>
      </w:r>
      <w:r w:rsidRPr="00DC7227">
        <w:rPr>
          <w:webHidden/>
        </w:rPr>
        <w:tab/>
      </w:r>
      <w:r w:rsidR="0093791C" w:rsidRPr="00DC7227">
        <w:rPr>
          <w:webHidden/>
        </w:rPr>
        <w:t>20</w:t>
      </w:r>
    </w:p>
    <w:p w14:paraId="11973082" w14:textId="68743336"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t>XIII.</w:t>
      </w:r>
      <w:r w:rsidRPr="00DC7227">
        <w:rPr>
          <w:rFonts w:asciiTheme="minorHAnsi" w:eastAsiaTheme="minorEastAsia" w:hAnsiTheme="minorHAnsi" w:cstheme="minorBidi"/>
          <w:sz w:val="22"/>
          <w:szCs w:val="22"/>
          <w:lang w:eastAsia="en-US"/>
        </w:rPr>
        <w:tab/>
      </w:r>
      <w:r w:rsidRPr="00DC7227">
        <w:rPr>
          <w:rFonts w:ascii="TimesNewRomanPSMT" w:eastAsia="Times New Roman" w:hAnsi="TimesNewRomanPSMT" w:cs="TimesNewRomanPSMT"/>
          <w:lang w:eastAsia="en-GB"/>
        </w:rPr>
        <w:t>The 2013–2015 review</w:t>
      </w:r>
      <w:r w:rsidR="003C77E7" w:rsidRPr="00DC7227">
        <w:rPr>
          <w:rFonts w:ascii="TimesNewRomanPSMT" w:eastAsia="Times New Roman" w:hAnsi="TimesNewRomanPSMT" w:cs="TimesNewRomanPSMT"/>
          <w:lang w:eastAsia="en-GB"/>
        </w:rPr>
        <w:br/>
      </w:r>
      <w:r w:rsidR="003C77E7" w:rsidRPr="00DC7227">
        <w:rPr>
          <w:rFonts w:ascii="TimesNewRomanPSMT" w:eastAsia="Times New Roman" w:hAnsi="TimesNewRomanPSMT" w:cs="TimesNewRomanPSMT"/>
          <w:lang w:eastAsia="en-GB"/>
        </w:rPr>
        <w:tab/>
      </w:r>
      <w:r w:rsidR="003C77E7" w:rsidRPr="00DC7227">
        <w:rPr>
          <w:rFonts w:ascii="TimesNewRomanPSMT" w:eastAsia="Times New Roman" w:hAnsi="TimesNewRomanPSMT" w:cs="TimesNewRomanPSMT"/>
          <w:lang w:eastAsia="en-GB"/>
        </w:rPr>
        <w:tab/>
        <w:t>(Agenda item 13)</w:t>
      </w:r>
      <w:r w:rsidRPr="00DC7227">
        <w:rPr>
          <w:webHidden/>
        </w:rPr>
        <w:tab/>
      </w:r>
      <w:r w:rsidRPr="00DC7227">
        <w:rPr>
          <w:webHidden/>
        </w:rPr>
        <w:tab/>
      </w:r>
      <w:r w:rsidR="00475A1A" w:rsidRPr="00DC7227">
        <w:rPr>
          <w:webHidden/>
        </w:rPr>
        <w:t>90</w:t>
      </w:r>
      <w:r w:rsidRPr="00DC7227">
        <w:rPr>
          <w:webHidden/>
        </w:rPr>
        <w:tab/>
      </w:r>
      <w:r w:rsidR="0093791C" w:rsidRPr="00DC7227">
        <w:rPr>
          <w:webHidden/>
        </w:rPr>
        <w:t>20</w:t>
      </w:r>
    </w:p>
    <w:p w14:paraId="702C9350" w14:textId="1DEB6262" w:rsidR="0013249C" w:rsidRPr="00DC7227" w:rsidRDefault="0013249C" w:rsidP="007D2747">
      <w:pPr>
        <w:pStyle w:val="TOC1"/>
        <w:ind w:left="1134" w:hanging="1134"/>
        <w:rPr>
          <w:lang w:eastAsia="en-US"/>
        </w:rPr>
      </w:pPr>
      <w:r w:rsidRPr="00DC7227">
        <w:rPr>
          <w:lang w:eastAsia="en-US"/>
        </w:rPr>
        <w:lastRenderedPageBreak/>
        <w:tab/>
        <w:t>XIV.</w:t>
      </w:r>
      <w:r w:rsidRPr="00DC7227">
        <w:rPr>
          <w:rFonts w:asciiTheme="minorHAnsi" w:eastAsiaTheme="minorEastAsia" w:hAnsiTheme="minorHAnsi" w:cstheme="minorBidi"/>
          <w:sz w:val="22"/>
          <w:szCs w:val="22"/>
          <w:lang w:eastAsia="en-US"/>
        </w:rPr>
        <w:tab/>
      </w:r>
      <w:r w:rsidRPr="00DC7227">
        <w:rPr>
          <w:lang w:eastAsia="en-US"/>
        </w:rPr>
        <w:t>Gender and climate change</w:t>
      </w:r>
      <w:r w:rsidR="007D2747" w:rsidRPr="00DC7227">
        <w:rPr>
          <w:lang w:eastAsia="en-US"/>
        </w:rPr>
        <w:br/>
      </w:r>
      <w:r w:rsidR="003C77E7" w:rsidRPr="00DC7227">
        <w:rPr>
          <w:lang w:eastAsia="en-US"/>
        </w:rPr>
        <w:t>(Agenda item 14)</w:t>
      </w:r>
      <w:r w:rsidRPr="00DC7227">
        <w:rPr>
          <w:webHidden/>
          <w:lang w:eastAsia="en-US"/>
        </w:rPr>
        <w:tab/>
      </w:r>
      <w:r w:rsidRPr="00DC7227">
        <w:rPr>
          <w:webHidden/>
        </w:rPr>
        <w:tab/>
      </w:r>
      <w:r w:rsidR="00475A1A" w:rsidRPr="00DC7227">
        <w:rPr>
          <w:webHidden/>
        </w:rPr>
        <w:t>91–101</w:t>
      </w:r>
      <w:r w:rsidRPr="00DC7227">
        <w:rPr>
          <w:webHidden/>
        </w:rPr>
        <w:tab/>
      </w:r>
      <w:r w:rsidR="0093791C" w:rsidRPr="00DC7227">
        <w:rPr>
          <w:webHidden/>
        </w:rPr>
        <w:t>20</w:t>
      </w:r>
    </w:p>
    <w:p w14:paraId="791C44B8" w14:textId="4E373894" w:rsidR="0013249C" w:rsidRPr="00DC7227" w:rsidRDefault="0013249C">
      <w:pPr>
        <w:pStyle w:val="TOC1"/>
        <w:rPr>
          <w:rFonts w:asciiTheme="minorHAnsi" w:eastAsiaTheme="minorEastAsia" w:hAnsiTheme="minorHAnsi" w:cstheme="minorBidi"/>
          <w:sz w:val="22"/>
          <w:szCs w:val="22"/>
          <w:lang w:eastAsia="en-US"/>
        </w:rPr>
      </w:pPr>
      <w:r w:rsidRPr="00DC7227">
        <w:rPr>
          <w:lang w:eastAsia="en-US"/>
        </w:rPr>
        <w:tab/>
        <w:t>XV.</w:t>
      </w:r>
      <w:r w:rsidRPr="00DC7227">
        <w:rPr>
          <w:rFonts w:asciiTheme="minorHAnsi" w:eastAsiaTheme="minorEastAsia" w:hAnsiTheme="minorHAnsi" w:cstheme="minorBidi"/>
          <w:sz w:val="22"/>
          <w:szCs w:val="22"/>
          <w:lang w:eastAsia="en-US"/>
        </w:rPr>
        <w:tab/>
      </w:r>
      <w:r w:rsidRPr="00DC7227">
        <w:rPr>
          <w:lang w:eastAsia="en-US"/>
        </w:rPr>
        <w:t>Administrative, financial and institutional matters</w:t>
      </w:r>
      <w:r w:rsidR="003C77E7" w:rsidRPr="00DC7227">
        <w:rPr>
          <w:lang w:eastAsia="en-US"/>
        </w:rPr>
        <w:br/>
      </w:r>
      <w:r w:rsidR="003C77E7" w:rsidRPr="00DC7227">
        <w:rPr>
          <w:lang w:eastAsia="en-US"/>
        </w:rPr>
        <w:tab/>
      </w:r>
      <w:r w:rsidR="003C77E7" w:rsidRPr="00DC7227">
        <w:rPr>
          <w:lang w:eastAsia="en-US"/>
        </w:rPr>
        <w:tab/>
        <w:t>(Agenda item 15)</w:t>
      </w:r>
      <w:r w:rsidRPr="00DC7227">
        <w:rPr>
          <w:webHidden/>
        </w:rPr>
        <w:tab/>
      </w:r>
      <w:r w:rsidRPr="00DC7227">
        <w:rPr>
          <w:webHidden/>
        </w:rPr>
        <w:tab/>
      </w:r>
      <w:r w:rsidR="00475A1A" w:rsidRPr="00DC7227">
        <w:rPr>
          <w:webHidden/>
        </w:rPr>
        <w:t>102–105</w:t>
      </w:r>
      <w:r w:rsidRPr="00DC7227">
        <w:rPr>
          <w:webHidden/>
        </w:rPr>
        <w:tab/>
      </w:r>
      <w:r w:rsidR="0093791C" w:rsidRPr="00DC7227">
        <w:rPr>
          <w:webHidden/>
        </w:rPr>
        <w:t>22</w:t>
      </w:r>
    </w:p>
    <w:p w14:paraId="4C852CF8" w14:textId="3326DB63" w:rsidR="0013249C" w:rsidRPr="00DC7227" w:rsidRDefault="0013249C">
      <w:pPr>
        <w:pStyle w:val="TOC2"/>
        <w:rPr>
          <w:rFonts w:asciiTheme="minorHAnsi" w:eastAsiaTheme="minorEastAsia" w:hAnsiTheme="minorHAnsi" w:cstheme="minorBidi"/>
          <w:sz w:val="22"/>
          <w:szCs w:val="22"/>
          <w:lang w:eastAsia="en-US"/>
        </w:rPr>
      </w:pPr>
      <w:r w:rsidRPr="00DC7227">
        <w:rPr>
          <w:lang w:eastAsia="en-US"/>
        </w:rPr>
        <w:tab/>
      </w:r>
      <w:r w:rsidRPr="00DC7227">
        <w:rPr>
          <w:lang w:eastAsia="en-US"/>
        </w:rPr>
        <w:tab/>
        <w:t>A.</w:t>
      </w:r>
      <w:r w:rsidRPr="00DC7227">
        <w:rPr>
          <w:rFonts w:asciiTheme="minorHAnsi" w:eastAsiaTheme="minorEastAsia" w:hAnsiTheme="minorHAnsi" w:cstheme="minorBidi"/>
          <w:sz w:val="22"/>
          <w:szCs w:val="22"/>
          <w:lang w:eastAsia="en-US"/>
        </w:rPr>
        <w:tab/>
      </w:r>
      <w:r w:rsidRPr="00DC7227">
        <w:t>Budget performance for the biennium 2014–2015</w:t>
      </w:r>
      <w:r w:rsidRPr="00DC7227">
        <w:rPr>
          <w:webHidden/>
        </w:rPr>
        <w:tab/>
      </w:r>
      <w:r w:rsidRPr="00DC7227">
        <w:rPr>
          <w:webHidden/>
        </w:rPr>
        <w:tab/>
      </w:r>
      <w:r w:rsidR="00475A1A" w:rsidRPr="00DC7227">
        <w:rPr>
          <w:webHidden/>
        </w:rPr>
        <w:t>102–103</w:t>
      </w:r>
      <w:r w:rsidRPr="00DC7227">
        <w:rPr>
          <w:webHidden/>
        </w:rPr>
        <w:tab/>
      </w:r>
      <w:r w:rsidR="0093791C" w:rsidRPr="00DC7227">
        <w:rPr>
          <w:webHidden/>
        </w:rPr>
        <w:t>22</w:t>
      </w:r>
    </w:p>
    <w:p w14:paraId="2C1B161D" w14:textId="08A3AF1F" w:rsidR="0013249C" w:rsidRPr="00DC7227" w:rsidRDefault="0013249C">
      <w:pPr>
        <w:pStyle w:val="TOC2"/>
        <w:rPr>
          <w:rFonts w:asciiTheme="minorHAnsi" w:eastAsiaTheme="minorEastAsia" w:hAnsiTheme="minorHAnsi" w:cstheme="minorBidi"/>
          <w:sz w:val="22"/>
          <w:szCs w:val="22"/>
          <w:lang w:eastAsia="en-US"/>
        </w:rPr>
      </w:pPr>
      <w:r w:rsidRPr="00DC7227">
        <w:rPr>
          <w:lang w:eastAsia="en-US"/>
        </w:rPr>
        <w:tab/>
      </w:r>
      <w:r w:rsidRPr="00DC7227">
        <w:rPr>
          <w:lang w:eastAsia="en-US"/>
        </w:rPr>
        <w:tab/>
        <w:t>B.</w:t>
      </w:r>
      <w:r w:rsidRPr="00DC7227">
        <w:rPr>
          <w:rFonts w:asciiTheme="minorHAnsi" w:eastAsiaTheme="minorEastAsia" w:hAnsiTheme="minorHAnsi" w:cstheme="minorBidi"/>
          <w:sz w:val="22"/>
          <w:szCs w:val="22"/>
          <w:lang w:eastAsia="en-US"/>
        </w:rPr>
        <w:tab/>
      </w:r>
      <w:r w:rsidRPr="00DC7227">
        <w:rPr>
          <w:rFonts w:ascii="TimesNewRomanPSMT" w:eastAsia="Times New Roman" w:hAnsi="TimesNewRomanPSMT" w:cs="TimesNewRomanPSMT"/>
          <w:lang w:eastAsia="en-GB"/>
        </w:rPr>
        <w:t>Audit report and financial statements for 2014</w:t>
      </w:r>
      <w:r w:rsidRPr="00DC7227">
        <w:rPr>
          <w:webHidden/>
        </w:rPr>
        <w:tab/>
      </w:r>
      <w:r w:rsidRPr="00DC7227">
        <w:rPr>
          <w:webHidden/>
        </w:rPr>
        <w:tab/>
      </w:r>
      <w:r w:rsidR="00475A1A" w:rsidRPr="00DC7227">
        <w:rPr>
          <w:webHidden/>
        </w:rPr>
        <w:t>104–105</w:t>
      </w:r>
      <w:r w:rsidRPr="00DC7227">
        <w:rPr>
          <w:webHidden/>
        </w:rPr>
        <w:tab/>
      </w:r>
      <w:r w:rsidR="0093791C" w:rsidRPr="00DC7227">
        <w:rPr>
          <w:webHidden/>
        </w:rPr>
        <w:t>22</w:t>
      </w:r>
    </w:p>
    <w:p w14:paraId="262C1F38" w14:textId="3E3684AD" w:rsidR="0013249C" w:rsidRPr="00DC7227" w:rsidRDefault="0013249C" w:rsidP="0013249C">
      <w:pPr>
        <w:pStyle w:val="TOC1"/>
        <w:ind w:left="1134" w:hanging="1134"/>
        <w:rPr>
          <w:rFonts w:asciiTheme="minorHAnsi" w:eastAsiaTheme="minorEastAsia" w:hAnsiTheme="minorHAnsi" w:cstheme="minorBidi"/>
          <w:sz w:val="22"/>
          <w:szCs w:val="22"/>
          <w:lang w:eastAsia="en-US"/>
        </w:rPr>
      </w:pPr>
      <w:r w:rsidRPr="00DC7227">
        <w:tab/>
        <w:t>XVI.</w:t>
      </w:r>
      <w:r w:rsidRPr="00DC7227">
        <w:rPr>
          <w:rFonts w:asciiTheme="minorHAnsi" w:eastAsiaTheme="minorEastAsia" w:hAnsiTheme="minorHAnsi" w:cstheme="minorBidi"/>
          <w:sz w:val="22"/>
          <w:szCs w:val="22"/>
          <w:lang w:eastAsia="en-US"/>
        </w:rPr>
        <w:tab/>
      </w:r>
      <w:r w:rsidRPr="00DC7227">
        <w:rPr>
          <w:rFonts w:ascii="TimesNewRomanPSMT" w:eastAsia="Times New Roman" w:hAnsi="TimesNewRomanPSMT" w:cs="TimesNewRomanPSMT"/>
          <w:lang w:eastAsia="en-GB"/>
        </w:rPr>
        <w:t xml:space="preserve">Report on other activities: </w:t>
      </w:r>
      <w:r w:rsidR="00833918" w:rsidRPr="00DC7227">
        <w:rPr>
          <w:rFonts w:ascii="TimesNewRomanPSMT" w:eastAsia="Times New Roman" w:hAnsi="TimesNewRomanPSMT" w:cs="TimesNewRomanPSMT"/>
          <w:lang w:eastAsia="en-GB"/>
        </w:rPr>
        <w:t>s</w:t>
      </w:r>
      <w:r w:rsidRPr="00DC7227">
        <w:rPr>
          <w:rFonts w:ascii="TimesNewRomanPSMT" w:eastAsia="Times New Roman" w:hAnsi="TimesNewRomanPSMT" w:cs="TimesNewRomanPSMT"/>
          <w:lang w:eastAsia="en-GB"/>
        </w:rPr>
        <w:t>ummary report on the 3</w:t>
      </w:r>
      <w:r w:rsidRPr="00DC7227">
        <w:rPr>
          <w:rFonts w:ascii="TimesNewRomanPSMT" w:eastAsia="Times New Roman" w:hAnsi="TimesNewRomanPSMT" w:cs="TimesNewRomanPSMT"/>
          <w:vertAlign w:val="superscript"/>
          <w:lang w:eastAsia="en-GB"/>
        </w:rPr>
        <w:t>rd</w:t>
      </w:r>
      <w:r w:rsidRPr="00DC7227">
        <w:rPr>
          <w:rFonts w:ascii="TimesNewRomanPSMT" w:eastAsia="Times New Roman" w:hAnsi="TimesNewRomanPSMT" w:cs="TimesNewRomanPSMT"/>
          <w:lang w:eastAsia="en-GB"/>
        </w:rPr>
        <w:t xml:space="preserve"> Dialogue on Article 6</w:t>
      </w:r>
      <w:r w:rsidRPr="00DC7227">
        <w:rPr>
          <w:rFonts w:ascii="TimesNewRomanPSMT" w:eastAsia="Times New Roman" w:hAnsi="TimesNewRomanPSMT" w:cs="TimesNewRomanPSMT"/>
          <w:lang w:eastAsia="en-GB"/>
        </w:rPr>
        <w:br/>
        <w:t>of the Convention</w:t>
      </w:r>
      <w:r w:rsidR="003C77E7" w:rsidRPr="00DC7227">
        <w:rPr>
          <w:rFonts w:ascii="TimesNewRomanPSMT" w:eastAsia="Times New Roman" w:hAnsi="TimesNewRomanPSMT" w:cs="TimesNewRomanPSMT"/>
          <w:lang w:eastAsia="en-GB"/>
        </w:rPr>
        <w:br/>
        <w:t>(Agenda item 16)</w:t>
      </w:r>
      <w:r w:rsidRPr="00DC7227">
        <w:rPr>
          <w:webHidden/>
        </w:rPr>
        <w:tab/>
      </w:r>
      <w:r w:rsidRPr="00DC7227">
        <w:rPr>
          <w:webHidden/>
        </w:rPr>
        <w:tab/>
      </w:r>
      <w:r w:rsidR="00475A1A" w:rsidRPr="00DC7227">
        <w:rPr>
          <w:webHidden/>
        </w:rPr>
        <w:t>106</w:t>
      </w:r>
      <w:r w:rsidRPr="00DC7227">
        <w:rPr>
          <w:webHidden/>
        </w:rPr>
        <w:tab/>
      </w:r>
      <w:r w:rsidR="0093791C" w:rsidRPr="00DC7227">
        <w:rPr>
          <w:webHidden/>
        </w:rPr>
        <w:t>2</w:t>
      </w:r>
      <w:r w:rsidR="006270E4">
        <w:rPr>
          <w:webHidden/>
        </w:rPr>
        <w:t>2</w:t>
      </w:r>
    </w:p>
    <w:p w14:paraId="05B6622B" w14:textId="1FC85C36" w:rsidR="0013249C" w:rsidRPr="00DC7227" w:rsidRDefault="0013249C">
      <w:pPr>
        <w:pStyle w:val="TOC1"/>
        <w:rPr>
          <w:rFonts w:asciiTheme="minorHAnsi" w:eastAsiaTheme="minorEastAsia" w:hAnsiTheme="minorHAnsi" w:cstheme="minorBidi"/>
          <w:sz w:val="22"/>
          <w:szCs w:val="22"/>
          <w:lang w:eastAsia="en-US"/>
        </w:rPr>
      </w:pPr>
      <w:r w:rsidRPr="00DC7227">
        <w:tab/>
        <w:t>XVII.</w:t>
      </w:r>
      <w:r w:rsidRPr="00DC7227">
        <w:rPr>
          <w:rFonts w:asciiTheme="minorHAnsi" w:eastAsiaTheme="minorEastAsia" w:hAnsiTheme="minorHAnsi" w:cstheme="minorBidi"/>
          <w:sz w:val="22"/>
          <w:szCs w:val="22"/>
          <w:lang w:eastAsia="en-US"/>
        </w:rPr>
        <w:tab/>
      </w:r>
      <w:r w:rsidRPr="00DC7227">
        <w:rPr>
          <w:lang w:eastAsia="en-US"/>
        </w:rPr>
        <w:t>Other matters</w:t>
      </w:r>
      <w:r w:rsidR="003C77E7" w:rsidRPr="00DC7227">
        <w:rPr>
          <w:lang w:eastAsia="en-US"/>
        </w:rPr>
        <w:br/>
      </w:r>
      <w:r w:rsidR="003C77E7" w:rsidRPr="00DC7227">
        <w:rPr>
          <w:lang w:eastAsia="en-US"/>
        </w:rPr>
        <w:tab/>
      </w:r>
      <w:r w:rsidR="003C77E7" w:rsidRPr="00DC7227">
        <w:rPr>
          <w:lang w:eastAsia="en-US"/>
        </w:rPr>
        <w:tab/>
        <w:t>(Agenda item 17)</w:t>
      </w:r>
      <w:r w:rsidRPr="00DC7227">
        <w:rPr>
          <w:webHidden/>
        </w:rPr>
        <w:tab/>
      </w:r>
      <w:r w:rsidRPr="00DC7227">
        <w:rPr>
          <w:webHidden/>
        </w:rPr>
        <w:tab/>
      </w:r>
      <w:r w:rsidR="00475A1A" w:rsidRPr="00DC7227">
        <w:rPr>
          <w:webHidden/>
        </w:rPr>
        <w:t>107</w:t>
      </w:r>
      <w:r w:rsidRPr="00DC7227">
        <w:rPr>
          <w:webHidden/>
        </w:rPr>
        <w:tab/>
      </w:r>
      <w:r w:rsidR="0093791C" w:rsidRPr="00DC7227">
        <w:rPr>
          <w:webHidden/>
        </w:rPr>
        <w:t>2</w:t>
      </w:r>
      <w:r w:rsidR="006270E4">
        <w:rPr>
          <w:webHidden/>
        </w:rPr>
        <w:t>2</w:t>
      </w:r>
    </w:p>
    <w:p w14:paraId="40E0AF4A" w14:textId="5A1B983B" w:rsidR="0013249C" w:rsidRPr="00DC7227" w:rsidRDefault="0013249C">
      <w:pPr>
        <w:pStyle w:val="TOC1"/>
        <w:rPr>
          <w:rFonts w:asciiTheme="minorHAnsi" w:eastAsiaTheme="minorEastAsia" w:hAnsiTheme="minorHAnsi" w:cstheme="minorBidi"/>
          <w:sz w:val="22"/>
          <w:szCs w:val="22"/>
          <w:lang w:eastAsia="en-US"/>
        </w:rPr>
      </w:pPr>
      <w:r w:rsidRPr="00DC7227">
        <w:tab/>
        <w:t>XVIII.</w:t>
      </w:r>
      <w:r w:rsidRPr="00DC7227">
        <w:rPr>
          <w:rFonts w:asciiTheme="minorHAnsi" w:eastAsiaTheme="minorEastAsia" w:hAnsiTheme="minorHAnsi" w:cstheme="minorBidi"/>
          <w:sz w:val="22"/>
          <w:szCs w:val="22"/>
          <w:lang w:eastAsia="en-US"/>
        </w:rPr>
        <w:tab/>
      </w:r>
      <w:r w:rsidRPr="00DC7227">
        <w:rPr>
          <w:lang w:eastAsia="en-US"/>
        </w:rPr>
        <w:t>Closure of and report on the session</w:t>
      </w:r>
      <w:r w:rsidR="003C77E7" w:rsidRPr="00DC7227">
        <w:rPr>
          <w:lang w:eastAsia="en-US"/>
        </w:rPr>
        <w:br/>
      </w:r>
      <w:r w:rsidR="003C77E7" w:rsidRPr="00DC7227">
        <w:rPr>
          <w:lang w:eastAsia="en-US"/>
        </w:rPr>
        <w:tab/>
      </w:r>
      <w:r w:rsidR="003C77E7" w:rsidRPr="00DC7227">
        <w:rPr>
          <w:lang w:eastAsia="en-US"/>
        </w:rPr>
        <w:tab/>
        <w:t>(Agenda item 18)</w:t>
      </w:r>
      <w:r w:rsidRPr="00DC7227">
        <w:rPr>
          <w:webHidden/>
        </w:rPr>
        <w:tab/>
      </w:r>
      <w:r w:rsidRPr="00DC7227">
        <w:rPr>
          <w:webHidden/>
        </w:rPr>
        <w:tab/>
      </w:r>
      <w:r w:rsidR="00475A1A" w:rsidRPr="00DC7227">
        <w:rPr>
          <w:webHidden/>
        </w:rPr>
        <w:t>108–115</w:t>
      </w:r>
      <w:r w:rsidRPr="00DC7227">
        <w:rPr>
          <w:webHidden/>
        </w:rPr>
        <w:tab/>
      </w:r>
      <w:r w:rsidR="0093791C" w:rsidRPr="00DC7227">
        <w:rPr>
          <w:webHidden/>
        </w:rPr>
        <w:t>23</w:t>
      </w:r>
    </w:p>
    <w:p w14:paraId="0A68E238" w14:textId="3A1A1C29" w:rsidR="00563D86" w:rsidRPr="00DC7227" w:rsidRDefault="00563D86" w:rsidP="0013249C">
      <w:pPr>
        <w:tabs>
          <w:tab w:val="right" w:pos="850"/>
          <w:tab w:val="left" w:pos="1134"/>
          <w:tab w:val="left" w:pos="1559"/>
          <w:tab w:val="left" w:pos="1984"/>
          <w:tab w:val="left" w:leader="dot" w:pos="7654"/>
          <w:tab w:val="right" w:pos="8929"/>
          <w:tab w:val="right" w:pos="9638"/>
        </w:tabs>
        <w:spacing w:after="120"/>
        <w:rPr>
          <w:lang w:eastAsia="en-US"/>
        </w:rPr>
      </w:pPr>
      <w:r w:rsidRPr="00DC7227">
        <w:rPr>
          <w:lang w:eastAsia="en-US"/>
        </w:rPr>
        <w:t>Annex</w:t>
      </w:r>
    </w:p>
    <w:p w14:paraId="57357D70" w14:textId="614C518A" w:rsidR="00563D86" w:rsidRPr="00DC7227" w:rsidRDefault="00563D86" w:rsidP="007D2747">
      <w:pPr>
        <w:tabs>
          <w:tab w:val="right" w:pos="850"/>
          <w:tab w:val="left" w:pos="1134"/>
          <w:tab w:val="left" w:pos="1559"/>
          <w:tab w:val="center" w:leader="dot" w:pos="8929"/>
          <w:tab w:val="right" w:pos="9638"/>
        </w:tabs>
        <w:spacing w:after="120"/>
        <w:ind w:left="1134" w:hanging="1134"/>
      </w:pPr>
      <w:r w:rsidRPr="00DC7227">
        <w:rPr>
          <w:lang w:eastAsia="en-US"/>
        </w:rPr>
        <w:tab/>
      </w:r>
      <w:r w:rsidRPr="00DC7227">
        <w:rPr>
          <w:lang w:eastAsia="en-US"/>
        </w:rPr>
        <w:tab/>
      </w:r>
      <w:r w:rsidRPr="00DC7227">
        <w:t>Summary reports on multilateral assessments at the forty-third session of</w:t>
      </w:r>
      <w:r w:rsidR="00071EFD" w:rsidRPr="00DC7227">
        <w:br/>
      </w:r>
      <w:r w:rsidRPr="00DC7227">
        <w:t xml:space="preserve">the Subsidiary Body </w:t>
      </w:r>
      <w:r w:rsidR="002F3C76" w:rsidRPr="00DC7227">
        <w:t xml:space="preserve">for </w:t>
      </w:r>
      <w:r w:rsidRPr="00DC7227">
        <w:t>Implementation</w:t>
      </w:r>
      <w:r w:rsidRPr="00DC7227">
        <w:rPr>
          <w:webHidden/>
        </w:rPr>
        <w:tab/>
      </w:r>
      <w:r w:rsidRPr="00DC7227">
        <w:rPr>
          <w:webHidden/>
        </w:rPr>
        <w:tab/>
      </w:r>
      <w:r w:rsidR="0093791C" w:rsidRPr="00DC7227">
        <w:rPr>
          <w:webHidden/>
        </w:rPr>
        <w:t>2</w:t>
      </w:r>
      <w:r w:rsidR="006270E4">
        <w:rPr>
          <w:webHidden/>
        </w:rPr>
        <w:t>4</w:t>
      </w:r>
    </w:p>
    <w:p w14:paraId="5E4DE33A" w14:textId="77777777" w:rsidR="00433F7B" w:rsidRPr="00DC7227" w:rsidRDefault="00433F7B" w:rsidP="00563D86">
      <w:pPr>
        <w:pStyle w:val="TOC1"/>
        <w:ind w:left="1134" w:hanging="1134"/>
      </w:pPr>
    </w:p>
    <w:p w14:paraId="38CFBBC1" w14:textId="7DF95973" w:rsidR="009534B7" w:rsidRPr="00DC7227" w:rsidRDefault="00093D65" w:rsidP="00E126EA">
      <w:pPr>
        <w:tabs>
          <w:tab w:val="right" w:pos="850"/>
          <w:tab w:val="left" w:pos="1134"/>
          <w:tab w:val="left" w:pos="1559"/>
          <w:tab w:val="left" w:pos="1984"/>
          <w:tab w:val="left" w:leader="dot" w:pos="8929"/>
          <w:tab w:val="right" w:pos="9638"/>
        </w:tabs>
        <w:spacing w:before="360" w:after="240"/>
        <w:ind w:left="1134" w:right="1140"/>
        <w:rPr>
          <w:rFonts w:eastAsia="Times New Roman"/>
          <w:bCs/>
          <w:sz w:val="28"/>
          <w:szCs w:val="28"/>
          <w:lang w:eastAsia="en-US"/>
        </w:rPr>
      </w:pPr>
      <w:r w:rsidRPr="00DC7227">
        <w:rPr>
          <w:rFonts w:eastAsia="Times New Roman"/>
          <w:b/>
          <w:bCs/>
          <w:szCs w:val="28"/>
          <w:lang w:eastAsia="en-US"/>
        </w:rPr>
        <w:br w:type="page"/>
      </w:r>
      <w:bookmarkStart w:id="3" w:name="_Toc421881675"/>
    </w:p>
    <w:p w14:paraId="4EFFFD39" w14:textId="44CDE08E" w:rsidR="00F77FAB" w:rsidRPr="00DC7227" w:rsidRDefault="00231CBB" w:rsidP="00231CBB">
      <w:pPr>
        <w:pStyle w:val="RegHChG"/>
        <w:numPr>
          <w:ilvl w:val="0"/>
          <w:numId w:val="0"/>
        </w:numPr>
        <w:tabs>
          <w:tab w:val="left" w:pos="1135"/>
        </w:tabs>
        <w:spacing w:after="0"/>
        <w:ind w:left="1135" w:hanging="454"/>
      </w:pPr>
      <w:bookmarkStart w:id="4" w:name="_Toc435526640"/>
      <w:bookmarkStart w:id="5" w:name="_Toc435527322"/>
      <w:r w:rsidRPr="00DC7227">
        <w:lastRenderedPageBreak/>
        <w:t>I.</w:t>
      </w:r>
      <w:r w:rsidRPr="00DC7227">
        <w:tab/>
      </w:r>
      <w:r w:rsidR="009B6F86" w:rsidRPr="00DC7227">
        <w:t>Opening of the session</w:t>
      </w:r>
      <w:bookmarkEnd w:id="4"/>
      <w:bookmarkEnd w:id="5"/>
    </w:p>
    <w:p w14:paraId="3EC58558" w14:textId="4DA2624D" w:rsidR="009B6F86" w:rsidRPr="00DC7227" w:rsidRDefault="009B6F86" w:rsidP="001572F6">
      <w:pPr>
        <w:pStyle w:val="SingleTxtG"/>
      </w:pPr>
      <w:r w:rsidRPr="00DC7227">
        <w:t>(Agenda item 1)</w:t>
      </w:r>
      <w:bookmarkEnd w:id="3"/>
    </w:p>
    <w:p w14:paraId="3C64BEBA" w14:textId="27A01EE4" w:rsidR="00F057AB" w:rsidRPr="005B78B0" w:rsidRDefault="00231CBB" w:rsidP="00231CBB">
      <w:pPr>
        <w:pStyle w:val="RegSingleTxtG"/>
        <w:numPr>
          <w:ilvl w:val="0"/>
          <w:numId w:val="0"/>
        </w:numPr>
        <w:tabs>
          <w:tab w:val="left" w:pos="1985"/>
        </w:tabs>
        <w:ind w:left="1134"/>
      </w:pPr>
      <w:r w:rsidRPr="005B78B0">
        <w:t>1.</w:t>
      </w:r>
      <w:r w:rsidRPr="005B78B0">
        <w:tab/>
      </w:r>
      <w:r w:rsidR="009B6F86" w:rsidRPr="005B78B0">
        <w:t>The forty-</w:t>
      </w:r>
      <w:r w:rsidR="00405657" w:rsidRPr="005B78B0">
        <w:t>third</w:t>
      </w:r>
      <w:r w:rsidR="009B6F86" w:rsidRPr="005B78B0">
        <w:t xml:space="preserve"> session of the Subsidiary Body for Implementation (SBI) was held at </w:t>
      </w:r>
      <w:r w:rsidR="009D0AA2" w:rsidRPr="005B78B0">
        <w:t xml:space="preserve">the United Nations Climate Change Conference, Paris–Le Bourget, France, </w:t>
      </w:r>
      <w:r w:rsidR="009B6F86" w:rsidRPr="005B78B0">
        <w:t xml:space="preserve">from </w:t>
      </w:r>
      <w:r w:rsidR="00464345" w:rsidRPr="005B78B0">
        <w:t>1</w:t>
      </w:r>
      <w:r w:rsidR="00405657" w:rsidRPr="005B78B0">
        <w:t xml:space="preserve"> </w:t>
      </w:r>
      <w:r w:rsidR="009B6F86" w:rsidRPr="005B78B0">
        <w:t xml:space="preserve">to </w:t>
      </w:r>
      <w:r w:rsidR="00464345" w:rsidRPr="005B78B0">
        <w:t>4</w:t>
      </w:r>
      <w:r w:rsidR="009B6F86" w:rsidRPr="005B78B0">
        <w:t xml:space="preserve"> </w:t>
      </w:r>
      <w:r w:rsidR="00405657" w:rsidRPr="005B78B0">
        <w:t>December</w:t>
      </w:r>
      <w:r w:rsidR="009B6F86" w:rsidRPr="005B78B0">
        <w:t xml:space="preserve"> 2015.</w:t>
      </w:r>
    </w:p>
    <w:p w14:paraId="25692977" w14:textId="00B7D62D" w:rsidR="009B6F86" w:rsidRPr="005B78B0" w:rsidRDefault="00231CBB" w:rsidP="00231CBB">
      <w:pPr>
        <w:pStyle w:val="RegSingleTxtG"/>
        <w:numPr>
          <w:ilvl w:val="0"/>
          <w:numId w:val="0"/>
        </w:numPr>
        <w:tabs>
          <w:tab w:val="left" w:pos="1985"/>
        </w:tabs>
        <w:ind w:left="1134"/>
      </w:pPr>
      <w:r w:rsidRPr="005B78B0">
        <w:t>2.</w:t>
      </w:r>
      <w:r w:rsidRPr="005B78B0">
        <w:tab/>
      </w:r>
      <w:r w:rsidR="009B6F86" w:rsidRPr="005B78B0">
        <w:t xml:space="preserve">The Chair of the SBI, Mr. Amena Yauvoli (Fiji), opened the session on </w:t>
      </w:r>
      <w:r w:rsidR="00930546" w:rsidRPr="005B78B0">
        <w:t>Tuesday</w:t>
      </w:r>
      <w:r w:rsidR="009B6F86" w:rsidRPr="005B78B0">
        <w:t xml:space="preserve">, </w:t>
      </w:r>
      <w:r w:rsidR="00930546" w:rsidRPr="005B78B0">
        <w:t>1</w:t>
      </w:r>
      <w:r w:rsidR="00B43550" w:rsidRPr="005B78B0">
        <w:t xml:space="preserve"> </w:t>
      </w:r>
      <w:r w:rsidR="00930546" w:rsidRPr="005B78B0">
        <w:t>December</w:t>
      </w:r>
      <w:r w:rsidR="009B6F86" w:rsidRPr="005B78B0">
        <w:t xml:space="preserve">, and welcomed all Parties and observers. He also welcomed </w:t>
      </w:r>
      <w:r w:rsidR="00EC105E" w:rsidRPr="005B78B0">
        <w:t>Mr. Guoshun Sun (China)</w:t>
      </w:r>
      <w:r w:rsidR="00C87DEE" w:rsidRPr="005B78B0">
        <w:t xml:space="preserve"> as</w:t>
      </w:r>
      <w:r w:rsidR="00EC105E" w:rsidRPr="005B78B0">
        <w:t xml:space="preserve"> Vice-Chair of the SBI and </w:t>
      </w:r>
      <w:r w:rsidR="009B6F86" w:rsidRPr="005B78B0">
        <w:t>Mr. Sida</w:t>
      </w:r>
      <w:r w:rsidR="00EC105E" w:rsidRPr="005B78B0">
        <w:t>t Yaffa (Gambia) as Rapporteur</w:t>
      </w:r>
      <w:r w:rsidR="009B6F86" w:rsidRPr="005B78B0">
        <w:t>.</w:t>
      </w:r>
    </w:p>
    <w:p w14:paraId="6BFC4263" w14:textId="1696F591" w:rsidR="00F77FAB" w:rsidRPr="005B78B0" w:rsidRDefault="00231CBB" w:rsidP="00231CBB">
      <w:pPr>
        <w:pStyle w:val="RegHChG"/>
        <w:numPr>
          <w:ilvl w:val="0"/>
          <w:numId w:val="0"/>
        </w:numPr>
        <w:tabs>
          <w:tab w:val="left" w:pos="1135"/>
        </w:tabs>
        <w:spacing w:after="0"/>
        <w:ind w:left="1135" w:hanging="454"/>
        <w:rPr>
          <w:sz w:val="20"/>
        </w:rPr>
      </w:pPr>
      <w:bookmarkStart w:id="6" w:name="_Toc391983276"/>
      <w:bookmarkStart w:id="7" w:name="_Toc435526641"/>
      <w:bookmarkStart w:id="8" w:name="_Toc435527323"/>
      <w:bookmarkStart w:id="9" w:name="_Toc421268870"/>
      <w:bookmarkStart w:id="10" w:name="_Toc421881676"/>
      <w:r w:rsidRPr="005B78B0">
        <w:t>II.</w:t>
      </w:r>
      <w:r w:rsidRPr="005B78B0">
        <w:tab/>
      </w:r>
      <w:r w:rsidR="009B6F86" w:rsidRPr="005B78B0">
        <w:t>Organizational matters</w:t>
      </w:r>
      <w:bookmarkEnd w:id="6"/>
      <w:bookmarkEnd w:id="7"/>
      <w:bookmarkEnd w:id="8"/>
    </w:p>
    <w:p w14:paraId="4E686FF4" w14:textId="478BB14C" w:rsidR="009B6F86" w:rsidRPr="005B78B0" w:rsidRDefault="009B6F86" w:rsidP="000F0AE3">
      <w:pPr>
        <w:ind w:left="567" w:firstLine="567"/>
      </w:pPr>
      <w:r w:rsidRPr="005B78B0">
        <w:t>(Agenda item 2)</w:t>
      </w:r>
      <w:bookmarkEnd w:id="9"/>
      <w:bookmarkEnd w:id="10"/>
    </w:p>
    <w:p w14:paraId="4C7B822E" w14:textId="366DABD1" w:rsidR="00F77FAB" w:rsidRPr="005B78B0" w:rsidRDefault="00231CBB" w:rsidP="00231CBB">
      <w:pPr>
        <w:pStyle w:val="RegH1G"/>
        <w:numPr>
          <w:ilvl w:val="0"/>
          <w:numId w:val="0"/>
        </w:numPr>
        <w:tabs>
          <w:tab w:val="left" w:pos="1135"/>
        </w:tabs>
        <w:spacing w:after="0"/>
        <w:ind w:left="1135" w:hanging="454"/>
      </w:pPr>
      <w:bookmarkStart w:id="11" w:name="_Toc435526642"/>
      <w:bookmarkStart w:id="12" w:name="_Toc435527324"/>
      <w:bookmarkStart w:id="13" w:name="_Toc391983277"/>
      <w:bookmarkStart w:id="14" w:name="_Toc421268871"/>
      <w:bookmarkStart w:id="15" w:name="_Toc421881677"/>
      <w:r w:rsidRPr="005B78B0">
        <w:t>A.</w:t>
      </w:r>
      <w:r w:rsidRPr="005B78B0">
        <w:tab/>
      </w:r>
      <w:r w:rsidR="009B6F86" w:rsidRPr="005B78B0">
        <w:t>Adoption of the agenda</w:t>
      </w:r>
      <w:bookmarkEnd w:id="11"/>
      <w:bookmarkEnd w:id="12"/>
    </w:p>
    <w:p w14:paraId="179BC68C" w14:textId="393DFCAC" w:rsidR="009B6F86" w:rsidRPr="005B78B0" w:rsidRDefault="009B6F86" w:rsidP="001572F6">
      <w:pPr>
        <w:pStyle w:val="SingleTxtG"/>
      </w:pPr>
      <w:r w:rsidRPr="005B78B0">
        <w:t>(Agenda sub-item 2(a))</w:t>
      </w:r>
      <w:bookmarkEnd w:id="13"/>
      <w:bookmarkEnd w:id="14"/>
      <w:bookmarkEnd w:id="15"/>
    </w:p>
    <w:p w14:paraId="4E1CB9B5" w14:textId="48B72E07" w:rsidR="009B6F86" w:rsidRPr="005B78B0" w:rsidRDefault="00231CBB" w:rsidP="00231CBB">
      <w:pPr>
        <w:pStyle w:val="RegSingleTxtG"/>
        <w:numPr>
          <w:ilvl w:val="0"/>
          <w:numId w:val="0"/>
        </w:numPr>
        <w:tabs>
          <w:tab w:val="left" w:pos="567"/>
        </w:tabs>
        <w:ind w:left="1134"/>
      </w:pPr>
      <w:r w:rsidRPr="005B78B0">
        <w:t>3.</w:t>
      </w:r>
      <w:r w:rsidRPr="005B78B0">
        <w:tab/>
      </w:r>
      <w:r w:rsidR="009B6F86" w:rsidRPr="005B78B0">
        <w:t>At its 1</w:t>
      </w:r>
      <w:r w:rsidR="009B6F86" w:rsidRPr="005B78B0">
        <w:rPr>
          <w:vertAlign w:val="superscript"/>
        </w:rPr>
        <w:t>st</w:t>
      </w:r>
      <w:r w:rsidR="009B6F86" w:rsidRPr="005B78B0">
        <w:t xml:space="preserve"> meeting, on </w:t>
      </w:r>
      <w:r w:rsidR="00464345" w:rsidRPr="005B78B0">
        <w:t>1</w:t>
      </w:r>
      <w:r w:rsidR="00A02D98" w:rsidRPr="005B78B0">
        <w:t xml:space="preserve"> </w:t>
      </w:r>
      <w:r w:rsidR="00464345" w:rsidRPr="005B78B0">
        <w:t>December</w:t>
      </w:r>
      <w:r w:rsidR="009B6F86" w:rsidRPr="005B78B0">
        <w:t>, the SBI considered a note by the Executive Secretary containing the provisional agenda and annotations (FCCC/SBI/2015/</w:t>
      </w:r>
      <w:r w:rsidR="00930546" w:rsidRPr="005B78B0">
        <w:t>1</w:t>
      </w:r>
      <w:r w:rsidR="009B6F86" w:rsidRPr="005B78B0">
        <w:t>1).</w:t>
      </w:r>
    </w:p>
    <w:p w14:paraId="3F0D2E38" w14:textId="6E51870F" w:rsidR="009B6F86" w:rsidRPr="005B78B0" w:rsidRDefault="00231CBB" w:rsidP="00231CBB">
      <w:pPr>
        <w:pStyle w:val="RegSingleTxtG"/>
        <w:numPr>
          <w:ilvl w:val="0"/>
          <w:numId w:val="0"/>
        </w:numPr>
        <w:tabs>
          <w:tab w:val="left" w:pos="567"/>
        </w:tabs>
        <w:ind w:left="1134"/>
      </w:pPr>
      <w:r w:rsidRPr="005B78B0">
        <w:t>4.</w:t>
      </w:r>
      <w:r w:rsidRPr="005B78B0">
        <w:tab/>
      </w:r>
      <w:r w:rsidR="009B6F86" w:rsidRPr="005B78B0">
        <w:t>At the same meeting, the agenda was adopted as follows, with agenda sub-item 4(a) held in abeyance:</w:t>
      </w:r>
    </w:p>
    <w:p w14:paraId="77B2EF89" w14:textId="34A30DB4" w:rsidR="009B6F86" w:rsidRPr="005B78B0" w:rsidRDefault="00231CBB" w:rsidP="00231CBB">
      <w:pPr>
        <w:pStyle w:val="SingleTxtG"/>
        <w:tabs>
          <w:tab w:val="left" w:pos="1702"/>
        </w:tabs>
        <w:ind w:left="1702" w:hanging="1"/>
      </w:pPr>
      <w:r w:rsidRPr="005B78B0">
        <w:t>1.</w:t>
      </w:r>
      <w:r w:rsidRPr="005B78B0">
        <w:tab/>
      </w:r>
      <w:r w:rsidR="009B6F86" w:rsidRPr="005B78B0">
        <w:t>Opening of the session.</w:t>
      </w:r>
    </w:p>
    <w:p w14:paraId="269C48C4" w14:textId="35F78A8C" w:rsidR="009B6F86" w:rsidRPr="005B78B0" w:rsidRDefault="00231CBB" w:rsidP="00231CBB">
      <w:pPr>
        <w:pStyle w:val="SingleTxtG"/>
        <w:tabs>
          <w:tab w:val="left" w:pos="1702"/>
        </w:tabs>
        <w:ind w:left="1702" w:hanging="1"/>
      </w:pPr>
      <w:bookmarkStart w:id="16" w:name="OLE_LINK10"/>
      <w:bookmarkStart w:id="17" w:name="OLE_LINK12"/>
      <w:r w:rsidRPr="005B78B0">
        <w:t>2.</w:t>
      </w:r>
      <w:r w:rsidRPr="005B78B0">
        <w:tab/>
      </w:r>
      <w:r w:rsidR="009B6F86" w:rsidRPr="005B78B0">
        <w:t>Organizational matters</w:t>
      </w:r>
      <w:bookmarkEnd w:id="16"/>
      <w:r w:rsidR="009B6F86" w:rsidRPr="005B78B0">
        <w:t>:</w:t>
      </w:r>
      <w:bookmarkStart w:id="18" w:name="OLE_LINK13"/>
      <w:bookmarkEnd w:id="17"/>
    </w:p>
    <w:p w14:paraId="54A0538E" w14:textId="55361679" w:rsidR="009B6F86" w:rsidRPr="005B78B0" w:rsidRDefault="00231CBB" w:rsidP="00231CBB">
      <w:pPr>
        <w:pStyle w:val="SingleTxtG"/>
        <w:tabs>
          <w:tab w:val="left" w:pos="2269"/>
        </w:tabs>
        <w:ind w:left="2835" w:hanging="567"/>
      </w:pPr>
      <w:r w:rsidRPr="005B78B0">
        <w:t>(a)</w:t>
      </w:r>
      <w:r w:rsidRPr="005B78B0">
        <w:tab/>
      </w:r>
      <w:r w:rsidR="009B6F86" w:rsidRPr="005B78B0">
        <w:t>Adoption of the agenda</w:t>
      </w:r>
      <w:bookmarkEnd w:id="18"/>
      <w:r w:rsidR="009B6F86" w:rsidRPr="005B78B0">
        <w:t>;</w:t>
      </w:r>
    </w:p>
    <w:p w14:paraId="25B24BF3" w14:textId="5E12F755" w:rsidR="009B6F86" w:rsidRPr="005B78B0" w:rsidRDefault="00231CBB" w:rsidP="00231CBB">
      <w:pPr>
        <w:pStyle w:val="SingleTxtG"/>
        <w:tabs>
          <w:tab w:val="left" w:pos="2269"/>
        </w:tabs>
        <w:ind w:left="2835" w:hanging="567"/>
      </w:pPr>
      <w:bookmarkStart w:id="19" w:name="OLE_LINK14"/>
      <w:r w:rsidRPr="005B78B0">
        <w:t>(b)</w:t>
      </w:r>
      <w:r w:rsidRPr="005B78B0">
        <w:tab/>
      </w:r>
      <w:r w:rsidR="009B6F86" w:rsidRPr="005B78B0">
        <w:t>Organization of the work of the session</w:t>
      </w:r>
      <w:bookmarkStart w:id="20" w:name="OLE_LINK3"/>
      <w:bookmarkStart w:id="21" w:name="OLE_LINK8"/>
      <w:bookmarkEnd w:id="19"/>
      <w:r w:rsidR="009B6F86" w:rsidRPr="005B78B0">
        <w:t xml:space="preserve">; </w:t>
      </w:r>
    </w:p>
    <w:p w14:paraId="44186931" w14:textId="1DE6EE49" w:rsidR="009B6F86" w:rsidRPr="005B78B0" w:rsidRDefault="00231CBB" w:rsidP="00231CBB">
      <w:pPr>
        <w:pStyle w:val="SingleTxtG"/>
        <w:tabs>
          <w:tab w:val="left" w:pos="2269"/>
        </w:tabs>
        <w:ind w:left="2835" w:hanging="567"/>
      </w:pPr>
      <w:r w:rsidRPr="005B78B0">
        <w:t>(c)</w:t>
      </w:r>
      <w:r w:rsidRPr="005B78B0">
        <w:tab/>
      </w:r>
      <w:r w:rsidR="009B6F86" w:rsidRPr="005B78B0">
        <w:t>Multilateral assessment working group session under the international assessment and review process</w:t>
      </w:r>
      <w:r w:rsidR="00930546" w:rsidRPr="005B78B0">
        <w:t>;</w:t>
      </w:r>
    </w:p>
    <w:p w14:paraId="680A87FD" w14:textId="6721FCAA" w:rsidR="00930546" w:rsidRPr="005B78B0" w:rsidRDefault="00231CBB" w:rsidP="00231CBB">
      <w:pPr>
        <w:pStyle w:val="SingleTxtG"/>
        <w:tabs>
          <w:tab w:val="left" w:pos="2269"/>
        </w:tabs>
        <w:ind w:left="2835" w:hanging="567"/>
      </w:pPr>
      <w:r w:rsidRPr="005B78B0">
        <w:t>(d)</w:t>
      </w:r>
      <w:r w:rsidRPr="005B78B0">
        <w:tab/>
      </w:r>
      <w:r w:rsidR="00930546" w:rsidRPr="005B78B0">
        <w:t>Election of officers other than the Chair.</w:t>
      </w:r>
    </w:p>
    <w:p w14:paraId="77885450" w14:textId="78B587A7" w:rsidR="009B6F86" w:rsidRPr="005B78B0" w:rsidRDefault="00231CBB" w:rsidP="00231CBB">
      <w:pPr>
        <w:pStyle w:val="SingleTxtG"/>
        <w:tabs>
          <w:tab w:val="left" w:pos="2268"/>
        </w:tabs>
        <w:ind w:left="2268" w:hanging="568"/>
      </w:pPr>
      <w:r w:rsidRPr="005B78B0">
        <w:t>3.</w:t>
      </w:r>
      <w:r w:rsidRPr="005B78B0">
        <w:tab/>
      </w:r>
      <w:r w:rsidR="009B6F86" w:rsidRPr="005B78B0">
        <w:t>Reporting from and review of Parties included in Annex I to the Convention:</w:t>
      </w:r>
    </w:p>
    <w:p w14:paraId="44178742" w14:textId="61AB0396" w:rsidR="009B6F86" w:rsidRPr="005B78B0" w:rsidRDefault="00231CBB" w:rsidP="00231CBB">
      <w:pPr>
        <w:pStyle w:val="SingleTxtG"/>
        <w:tabs>
          <w:tab w:val="left" w:pos="2269"/>
        </w:tabs>
        <w:ind w:left="2835" w:hanging="567"/>
      </w:pPr>
      <w:r w:rsidRPr="005B78B0">
        <w:t>(a)</w:t>
      </w:r>
      <w:r w:rsidRPr="005B78B0">
        <w:tab/>
      </w:r>
      <w:r w:rsidR="009B6F86" w:rsidRPr="005B78B0">
        <w:t>Status of submission and review of sixth national communications and first biennial reports from Parties included in Annex I to the Convention;</w:t>
      </w:r>
    </w:p>
    <w:p w14:paraId="55ACD51A" w14:textId="22102D6A" w:rsidR="009B6F86" w:rsidRPr="005B78B0" w:rsidRDefault="00231CBB" w:rsidP="00231CBB">
      <w:pPr>
        <w:pStyle w:val="SingleTxtG"/>
        <w:tabs>
          <w:tab w:val="left" w:pos="2269"/>
        </w:tabs>
        <w:ind w:left="2835" w:hanging="567"/>
      </w:pPr>
      <w:r w:rsidRPr="005B78B0">
        <w:t>(b)</w:t>
      </w:r>
      <w:r w:rsidRPr="005B78B0">
        <w:tab/>
      </w:r>
      <w:r w:rsidR="00930546" w:rsidRPr="005B78B0">
        <w:t>Outcome of the first round of the international assessment and review process (2014</w:t>
      </w:r>
      <w:r w:rsidR="00833918" w:rsidRPr="005B78B0">
        <w:t>–</w:t>
      </w:r>
      <w:r w:rsidR="00930546" w:rsidRPr="005B78B0">
        <w:t>2015)</w:t>
      </w:r>
      <w:r w:rsidR="009B6F86" w:rsidRPr="005B78B0">
        <w:t>;</w:t>
      </w:r>
    </w:p>
    <w:p w14:paraId="62783663" w14:textId="1D8F6B32" w:rsidR="009B6F86" w:rsidRPr="005B78B0" w:rsidRDefault="00231CBB" w:rsidP="00231CBB">
      <w:pPr>
        <w:pStyle w:val="SingleTxtG"/>
        <w:tabs>
          <w:tab w:val="left" w:pos="2269"/>
        </w:tabs>
        <w:ind w:left="2835" w:hanging="567"/>
      </w:pPr>
      <w:r w:rsidRPr="005B78B0">
        <w:t>(c)</w:t>
      </w:r>
      <w:r w:rsidRPr="005B78B0">
        <w:tab/>
      </w:r>
      <w:r w:rsidR="009B6F86" w:rsidRPr="005B78B0">
        <w:t>Revision of the “Guidelines for the preparation of national communications by Parties included in Annex I to the Convention, Part II: UNFCCC reporting guidelines on national communications”;</w:t>
      </w:r>
    </w:p>
    <w:p w14:paraId="38CB5C0A" w14:textId="444EC95A" w:rsidR="009B6F86" w:rsidRPr="005B78B0" w:rsidRDefault="00231CBB" w:rsidP="00231CBB">
      <w:pPr>
        <w:pStyle w:val="SingleTxtG"/>
        <w:tabs>
          <w:tab w:val="left" w:pos="2269"/>
        </w:tabs>
        <w:ind w:left="2835" w:hanging="567"/>
      </w:pPr>
      <w:r w:rsidRPr="005B78B0">
        <w:t>(d)</w:t>
      </w:r>
      <w:r w:rsidRPr="005B78B0">
        <w:tab/>
      </w:r>
      <w:r w:rsidR="00930546" w:rsidRPr="005B78B0">
        <w:t>Report on national greenhouse gas inventory data from Parties included in Annex I to the Convention for the period 1990</w:t>
      </w:r>
      <w:r w:rsidR="00833918" w:rsidRPr="005B78B0">
        <w:t>–</w:t>
      </w:r>
      <w:r w:rsidR="00930546" w:rsidRPr="005B78B0">
        <w:t>2013;</w:t>
      </w:r>
    </w:p>
    <w:p w14:paraId="0E4BF06C" w14:textId="111A983B" w:rsidR="00930546" w:rsidRPr="005B78B0" w:rsidRDefault="00231CBB" w:rsidP="00231CBB">
      <w:pPr>
        <w:pStyle w:val="SingleTxtG"/>
        <w:tabs>
          <w:tab w:val="left" w:pos="2269"/>
        </w:tabs>
        <w:ind w:left="2835" w:hanging="567"/>
      </w:pPr>
      <w:r w:rsidRPr="005B78B0">
        <w:t>(e)</w:t>
      </w:r>
      <w:r w:rsidRPr="005B78B0">
        <w:tab/>
      </w:r>
      <w:r w:rsidR="00930546" w:rsidRPr="005B78B0">
        <w:t xml:space="preserve">Annual compilation and accounting report for Annex B Parties under </w:t>
      </w:r>
      <w:r w:rsidR="00833918" w:rsidRPr="005B78B0">
        <w:t xml:space="preserve">the </w:t>
      </w:r>
      <w:r w:rsidR="00930546" w:rsidRPr="005B78B0">
        <w:t>Kyoto Protocol for 2015.</w:t>
      </w:r>
    </w:p>
    <w:bookmarkEnd w:id="20"/>
    <w:bookmarkEnd w:id="21"/>
    <w:p w14:paraId="6C96D0EF" w14:textId="6C4E40D8" w:rsidR="009B6F86" w:rsidRPr="005B78B0" w:rsidRDefault="00231CBB" w:rsidP="00231CBB">
      <w:pPr>
        <w:pStyle w:val="SingleTxtG"/>
        <w:tabs>
          <w:tab w:val="left" w:pos="1702"/>
        </w:tabs>
        <w:ind w:left="1702" w:hanging="1"/>
      </w:pPr>
      <w:r w:rsidRPr="005B78B0">
        <w:t>4.</w:t>
      </w:r>
      <w:r w:rsidRPr="005B78B0">
        <w:tab/>
      </w:r>
      <w:r w:rsidR="009B6F86" w:rsidRPr="005B78B0">
        <w:t>Reporting from Parties not included in Annex I to the Convention:</w:t>
      </w:r>
    </w:p>
    <w:p w14:paraId="70DA50D7" w14:textId="6DE10373" w:rsidR="009B6F86" w:rsidRPr="005B78B0" w:rsidRDefault="00231CBB" w:rsidP="00231CBB">
      <w:pPr>
        <w:pStyle w:val="SingleTxtG"/>
        <w:tabs>
          <w:tab w:val="left" w:pos="2269"/>
        </w:tabs>
        <w:ind w:left="2835" w:hanging="567"/>
      </w:pPr>
      <w:r w:rsidRPr="005B78B0">
        <w:t>(a)</w:t>
      </w:r>
      <w:r w:rsidRPr="005B78B0">
        <w:tab/>
      </w:r>
      <w:r w:rsidR="009B6F86" w:rsidRPr="005B78B0">
        <w:t>Information contained in national communications from Parties not included in Annex I to the Convention</w:t>
      </w:r>
      <w:r w:rsidR="00D87040" w:rsidRPr="005B78B0">
        <w:t xml:space="preserve"> (</w:t>
      </w:r>
      <w:r w:rsidR="00D87040" w:rsidRPr="005B78B0">
        <w:rPr>
          <w:i/>
        </w:rPr>
        <w:t>agenda sub-item held in abeyance</w:t>
      </w:r>
      <w:r w:rsidR="00D87040" w:rsidRPr="005B78B0">
        <w:t>)</w:t>
      </w:r>
      <w:r w:rsidR="009B6F86" w:rsidRPr="005B78B0">
        <w:t>;</w:t>
      </w:r>
    </w:p>
    <w:p w14:paraId="723A78C7" w14:textId="7F013F29" w:rsidR="00930546" w:rsidRPr="005B78B0" w:rsidRDefault="00231CBB" w:rsidP="00231CBB">
      <w:pPr>
        <w:pStyle w:val="SingleTxtG"/>
        <w:tabs>
          <w:tab w:val="left" w:pos="2269"/>
        </w:tabs>
        <w:ind w:left="2835" w:hanging="567"/>
      </w:pPr>
      <w:r w:rsidRPr="005B78B0">
        <w:lastRenderedPageBreak/>
        <w:t>(b)</w:t>
      </w:r>
      <w:r w:rsidRPr="005B78B0">
        <w:tab/>
      </w:r>
      <w:r w:rsidR="00930546" w:rsidRPr="005B78B0">
        <w:t>Work of the Consultative Group of Experts on National Communications from Parties not included in Annex I to the Convention;</w:t>
      </w:r>
    </w:p>
    <w:p w14:paraId="025C373A" w14:textId="6CD9EA5F" w:rsidR="009B6F86" w:rsidRPr="005B78B0" w:rsidRDefault="00231CBB" w:rsidP="00231CBB">
      <w:pPr>
        <w:pStyle w:val="SingleTxtG"/>
        <w:tabs>
          <w:tab w:val="left" w:pos="2269"/>
        </w:tabs>
        <w:ind w:left="2835" w:hanging="567"/>
      </w:pPr>
      <w:r w:rsidRPr="005B78B0">
        <w:t>(c)</w:t>
      </w:r>
      <w:r w:rsidRPr="005B78B0">
        <w:tab/>
      </w:r>
      <w:r w:rsidR="009B6F86" w:rsidRPr="005B78B0">
        <w:t xml:space="preserve">Provision of </w:t>
      </w:r>
      <w:bookmarkStart w:id="22" w:name="OLE_LINK51"/>
      <w:r w:rsidR="00930546" w:rsidRPr="005B78B0">
        <w:t>financial and technical support;</w:t>
      </w:r>
    </w:p>
    <w:p w14:paraId="6BE6C5E9" w14:textId="1F20A7FD" w:rsidR="00930546" w:rsidRPr="005B78B0" w:rsidRDefault="00231CBB" w:rsidP="00231CBB">
      <w:pPr>
        <w:pStyle w:val="SingleTxtG"/>
        <w:tabs>
          <w:tab w:val="left" w:pos="2269"/>
        </w:tabs>
        <w:ind w:left="2835" w:hanging="567"/>
      </w:pPr>
      <w:r w:rsidRPr="005B78B0">
        <w:t>(d)</w:t>
      </w:r>
      <w:r w:rsidRPr="005B78B0">
        <w:tab/>
      </w:r>
      <w:r w:rsidR="00930546" w:rsidRPr="005B78B0">
        <w:t>Summary reports on the technical analysis of biennial update reports of Parties not included in Annex I to the Convention.</w:t>
      </w:r>
    </w:p>
    <w:bookmarkEnd w:id="22"/>
    <w:p w14:paraId="26BF6DEF" w14:textId="1AFE0C0A" w:rsidR="009B6F86" w:rsidRPr="005B78B0" w:rsidRDefault="00231CBB" w:rsidP="00231CBB">
      <w:pPr>
        <w:pStyle w:val="SingleTxtG"/>
        <w:tabs>
          <w:tab w:val="left" w:pos="1702"/>
        </w:tabs>
        <w:ind w:left="1702" w:hanging="1"/>
      </w:pPr>
      <w:r w:rsidRPr="005B78B0">
        <w:t>5.</w:t>
      </w:r>
      <w:r w:rsidRPr="005B78B0">
        <w:tab/>
      </w:r>
      <w:r w:rsidR="009B6F86" w:rsidRPr="005B78B0">
        <w:t>Matters relating to the mechanisms under the Kyoto Protocol:</w:t>
      </w:r>
    </w:p>
    <w:p w14:paraId="18E936B5" w14:textId="115C3F88" w:rsidR="009B6F86" w:rsidRPr="005B78B0" w:rsidRDefault="00231CBB" w:rsidP="00231CBB">
      <w:pPr>
        <w:pStyle w:val="SingleTxtG"/>
        <w:tabs>
          <w:tab w:val="left" w:pos="2269"/>
        </w:tabs>
        <w:ind w:left="2835" w:hanging="567"/>
      </w:pPr>
      <w:r w:rsidRPr="005B78B0">
        <w:t>(a)</w:t>
      </w:r>
      <w:r w:rsidRPr="005B78B0">
        <w:tab/>
      </w:r>
      <w:r w:rsidR="009B6F86" w:rsidRPr="005B78B0">
        <w:t>Review of the modalities and procedures for the clean development mechanism;</w:t>
      </w:r>
    </w:p>
    <w:p w14:paraId="45E46FCE" w14:textId="2063024E" w:rsidR="009B6F86" w:rsidRPr="005B78B0" w:rsidRDefault="00231CBB" w:rsidP="00231CBB">
      <w:pPr>
        <w:pStyle w:val="SingleTxtG"/>
        <w:tabs>
          <w:tab w:val="left" w:pos="2269"/>
        </w:tabs>
        <w:ind w:left="2835" w:hanging="567"/>
      </w:pPr>
      <w:r w:rsidRPr="005B78B0">
        <w:t>(b)</w:t>
      </w:r>
      <w:r w:rsidRPr="005B78B0">
        <w:tab/>
      </w:r>
      <w:r w:rsidR="009B6F86" w:rsidRPr="005B78B0">
        <w:t>Review of the joint implementation guidelines;</w:t>
      </w:r>
    </w:p>
    <w:p w14:paraId="67A2188F" w14:textId="7383BFD3" w:rsidR="009B6F86" w:rsidRPr="005B78B0" w:rsidRDefault="00231CBB" w:rsidP="00231CBB">
      <w:pPr>
        <w:pStyle w:val="SingleTxtG"/>
        <w:tabs>
          <w:tab w:val="left" w:pos="2269"/>
        </w:tabs>
        <w:ind w:left="2835" w:hanging="567"/>
      </w:pPr>
      <w:r w:rsidRPr="005B78B0">
        <w:t>(c)</w:t>
      </w:r>
      <w:r w:rsidRPr="005B78B0">
        <w:tab/>
      </w:r>
      <w:r w:rsidR="009B6F86" w:rsidRPr="005B78B0">
        <w:t>Modalities for expediting the continued issuance, transfer and acquisition of joint implementation emission reduction units;</w:t>
      </w:r>
    </w:p>
    <w:p w14:paraId="051095E7" w14:textId="4489BF7C" w:rsidR="009B6F86" w:rsidRPr="005B78B0" w:rsidRDefault="00231CBB" w:rsidP="00231CBB">
      <w:pPr>
        <w:pStyle w:val="SingleTxtG"/>
        <w:tabs>
          <w:tab w:val="left" w:pos="2269"/>
        </w:tabs>
        <w:ind w:left="2835" w:hanging="567"/>
      </w:pPr>
      <w:r w:rsidRPr="005B78B0">
        <w:t>(d)</w:t>
      </w:r>
      <w:r w:rsidRPr="005B78B0">
        <w:tab/>
      </w:r>
      <w:r w:rsidR="00991891" w:rsidRPr="005B78B0">
        <w:t>Report of the administrator of</w:t>
      </w:r>
      <w:r w:rsidR="009B6F86" w:rsidRPr="005B78B0">
        <w:t xml:space="preserve"> the international transaction log under the Kyoto Protocol.</w:t>
      </w:r>
    </w:p>
    <w:p w14:paraId="685380DA" w14:textId="276EA465" w:rsidR="009B6F86" w:rsidRPr="005B78B0" w:rsidRDefault="00231CBB" w:rsidP="00231CBB">
      <w:pPr>
        <w:pStyle w:val="SingleTxtG"/>
        <w:tabs>
          <w:tab w:val="left" w:pos="1702"/>
        </w:tabs>
        <w:ind w:left="1702" w:hanging="1"/>
      </w:pPr>
      <w:bookmarkStart w:id="23" w:name="OLE_LINK29"/>
      <w:r w:rsidRPr="005B78B0">
        <w:t>6.</w:t>
      </w:r>
      <w:r w:rsidRPr="005B78B0">
        <w:tab/>
      </w:r>
      <w:r w:rsidR="009B6F86" w:rsidRPr="005B78B0">
        <w:t>Matters relating to the least developed countries</w:t>
      </w:r>
      <w:bookmarkStart w:id="24" w:name="OLE_LINK30"/>
      <w:bookmarkEnd w:id="23"/>
      <w:r w:rsidR="009B6F86" w:rsidRPr="005B78B0">
        <w:t>.</w:t>
      </w:r>
    </w:p>
    <w:p w14:paraId="66832567" w14:textId="0BDB008E" w:rsidR="009B6F86" w:rsidRPr="005B78B0" w:rsidRDefault="00231CBB" w:rsidP="00231CBB">
      <w:pPr>
        <w:pStyle w:val="SingleTxtG"/>
        <w:tabs>
          <w:tab w:val="left" w:pos="1702"/>
        </w:tabs>
        <w:ind w:left="1702" w:hanging="1"/>
      </w:pPr>
      <w:r w:rsidRPr="005B78B0">
        <w:t>7.</w:t>
      </w:r>
      <w:r w:rsidRPr="005B78B0">
        <w:tab/>
      </w:r>
      <w:r w:rsidR="009B6F86" w:rsidRPr="005B78B0">
        <w:t>National adaptation plans</w:t>
      </w:r>
      <w:bookmarkEnd w:id="24"/>
      <w:r w:rsidR="009B6F86" w:rsidRPr="005B78B0">
        <w:t>.</w:t>
      </w:r>
      <w:bookmarkStart w:id="25" w:name="OLE_LINK35"/>
    </w:p>
    <w:p w14:paraId="3FD897D9" w14:textId="1036B600" w:rsidR="00991891" w:rsidRPr="005B78B0" w:rsidRDefault="00231CBB" w:rsidP="00231CBB">
      <w:pPr>
        <w:pStyle w:val="SingleTxtG"/>
        <w:tabs>
          <w:tab w:val="left" w:pos="1702"/>
        </w:tabs>
        <w:ind w:left="1702" w:hanging="1"/>
      </w:pPr>
      <w:r w:rsidRPr="005B78B0">
        <w:t>8.</w:t>
      </w:r>
      <w:r w:rsidRPr="005B78B0">
        <w:tab/>
      </w:r>
      <w:r w:rsidR="00991891" w:rsidRPr="005B78B0">
        <w:t>Report of the Adaptation Committee.</w:t>
      </w:r>
    </w:p>
    <w:p w14:paraId="7FE1FF6C" w14:textId="0CCF853A" w:rsidR="00991891" w:rsidRPr="005B78B0" w:rsidRDefault="00231CBB" w:rsidP="00231CBB">
      <w:pPr>
        <w:pStyle w:val="SingleTxtG"/>
        <w:tabs>
          <w:tab w:val="left" w:pos="2268"/>
        </w:tabs>
        <w:ind w:left="2268" w:hanging="567"/>
      </w:pPr>
      <w:r w:rsidRPr="005B78B0">
        <w:t>9.</w:t>
      </w:r>
      <w:r w:rsidRPr="005B78B0">
        <w:tab/>
      </w:r>
      <w:r w:rsidR="00991891" w:rsidRPr="005B78B0">
        <w:t>Report of the Executive Committee of the Warsaw International Mechanism for Loss and Damage associated with Climate Change Impacts.</w:t>
      </w:r>
    </w:p>
    <w:p w14:paraId="468B7A45" w14:textId="203ADA25" w:rsidR="00991891" w:rsidRPr="005B78B0" w:rsidRDefault="00231CBB" w:rsidP="00231CBB">
      <w:pPr>
        <w:pStyle w:val="SingleTxtG"/>
        <w:tabs>
          <w:tab w:val="left" w:pos="2268"/>
        </w:tabs>
        <w:ind w:left="2268" w:hanging="567"/>
      </w:pPr>
      <w:r w:rsidRPr="005B78B0">
        <w:t>10.</w:t>
      </w:r>
      <w:r w:rsidRPr="005B78B0">
        <w:tab/>
      </w:r>
      <w:r w:rsidR="00991891" w:rsidRPr="005B78B0">
        <w:t xml:space="preserve">Development and transfer of technologies and </w:t>
      </w:r>
      <w:r w:rsidR="002C0667" w:rsidRPr="005B78B0">
        <w:t xml:space="preserve">implementation </w:t>
      </w:r>
      <w:r w:rsidR="00991891" w:rsidRPr="005B78B0">
        <w:t>of the Technology Mechanism:</w:t>
      </w:r>
    </w:p>
    <w:p w14:paraId="19BE6702" w14:textId="1837656E" w:rsidR="00991891" w:rsidRPr="005B78B0" w:rsidRDefault="00231CBB" w:rsidP="00231CBB">
      <w:pPr>
        <w:pStyle w:val="SingleTxtG"/>
        <w:tabs>
          <w:tab w:val="left" w:pos="2269"/>
        </w:tabs>
        <w:ind w:left="2268"/>
      </w:pPr>
      <w:r w:rsidRPr="005B78B0">
        <w:t>(a)</w:t>
      </w:r>
      <w:r w:rsidRPr="005B78B0">
        <w:tab/>
      </w:r>
      <w:r w:rsidR="00991891" w:rsidRPr="005B78B0">
        <w:t>Joint annual report of the Technology Executive Committee and the Climate Technology Centre and Network;</w:t>
      </w:r>
    </w:p>
    <w:p w14:paraId="6B62FC59" w14:textId="44269BE4" w:rsidR="00991891" w:rsidRPr="005B78B0" w:rsidRDefault="00231CBB" w:rsidP="00231CBB">
      <w:pPr>
        <w:pStyle w:val="SingleTxtG"/>
        <w:tabs>
          <w:tab w:val="left" w:pos="2269"/>
        </w:tabs>
        <w:ind w:left="2268"/>
      </w:pPr>
      <w:r w:rsidRPr="005B78B0">
        <w:t>(b)</w:t>
      </w:r>
      <w:r w:rsidRPr="005B78B0">
        <w:tab/>
      </w:r>
      <w:r w:rsidR="00991891" w:rsidRPr="005B78B0">
        <w:t>Poznan strategic programme on technology transfer.</w:t>
      </w:r>
    </w:p>
    <w:p w14:paraId="12F4D6B6" w14:textId="5D48926F" w:rsidR="009B6F86" w:rsidRPr="005B78B0" w:rsidRDefault="00231CBB" w:rsidP="00231CBB">
      <w:pPr>
        <w:pStyle w:val="SingleTxtG"/>
        <w:tabs>
          <w:tab w:val="left" w:pos="1702"/>
        </w:tabs>
        <w:ind w:left="1702" w:hanging="1"/>
      </w:pPr>
      <w:r w:rsidRPr="005B78B0">
        <w:t>11.</w:t>
      </w:r>
      <w:r w:rsidRPr="005B78B0">
        <w:tab/>
      </w:r>
      <w:r w:rsidR="009B6F86" w:rsidRPr="005B78B0">
        <w:t>Capacity-building:</w:t>
      </w:r>
    </w:p>
    <w:p w14:paraId="55DDB45F" w14:textId="457965F0" w:rsidR="009B6F86" w:rsidRPr="005B78B0" w:rsidRDefault="00231CBB" w:rsidP="00231CBB">
      <w:pPr>
        <w:pStyle w:val="SingleTxtG"/>
        <w:tabs>
          <w:tab w:val="left" w:pos="2269"/>
        </w:tabs>
        <w:ind w:left="2835" w:hanging="567"/>
      </w:pPr>
      <w:r w:rsidRPr="005B78B0">
        <w:t>(a)</w:t>
      </w:r>
      <w:r w:rsidRPr="005B78B0">
        <w:tab/>
      </w:r>
      <w:r w:rsidR="009B6F86" w:rsidRPr="005B78B0">
        <w:t>Capacity-building under the Convention;</w:t>
      </w:r>
    </w:p>
    <w:p w14:paraId="355D7974" w14:textId="19895B1F" w:rsidR="009B6F86" w:rsidRPr="005B78B0" w:rsidRDefault="00231CBB" w:rsidP="00231CBB">
      <w:pPr>
        <w:pStyle w:val="SingleTxtG"/>
        <w:tabs>
          <w:tab w:val="left" w:pos="2269"/>
        </w:tabs>
        <w:ind w:left="2835" w:hanging="567"/>
      </w:pPr>
      <w:r w:rsidRPr="005B78B0">
        <w:t>(b)</w:t>
      </w:r>
      <w:r w:rsidRPr="005B78B0">
        <w:tab/>
      </w:r>
      <w:r w:rsidR="009B6F86" w:rsidRPr="005B78B0">
        <w:t>Capacity-building under the Kyoto Protocol.</w:t>
      </w:r>
    </w:p>
    <w:p w14:paraId="1F6718DA" w14:textId="732B9840" w:rsidR="009B6F86" w:rsidRPr="005B78B0" w:rsidRDefault="00231CBB" w:rsidP="00231CBB">
      <w:pPr>
        <w:pStyle w:val="SingleTxtG"/>
        <w:tabs>
          <w:tab w:val="left" w:pos="1702"/>
        </w:tabs>
        <w:ind w:left="1702" w:hanging="1"/>
      </w:pPr>
      <w:bookmarkStart w:id="26" w:name="OLE_LINK36"/>
      <w:bookmarkEnd w:id="25"/>
      <w:r w:rsidRPr="005B78B0">
        <w:t>12.</w:t>
      </w:r>
      <w:r w:rsidRPr="005B78B0">
        <w:tab/>
      </w:r>
      <w:r w:rsidR="009B6F86" w:rsidRPr="005B78B0">
        <w:t>Impact of the implementation of response measures</w:t>
      </w:r>
      <w:bookmarkStart w:id="27" w:name="OLE_LINK42"/>
      <w:bookmarkEnd w:id="26"/>
      <w:r w:rsidR="009B6F86" w:rsidRPr="005B78B0">
        <w:t>:</w:t>
      </w:r>
    </w:p>
    <w:p w14:paraId="51312CED" w14:textId="310ABA06" w:rsidR="009B6F86" w:rsidRPr="005B78B0" w:rsidRDefault="00231CBB" w:rsidP="00231CBB">
      <w:pPr>
        <w:pStyle w:val="SingleTxtG"/>
        <w:tabs>
          <w:tab w:val="left" w:pos="2269"/>
        </w:tabs>
        <w:ind w:left="2835" w:hanging="567"/>
      </w:pPr>
      <w:r w:rsidRPr="005B78B0">
        <w:t>(a)</w:t>
      </w:r>
      <w:r w:rsidRPr="005B78B0">
        <w:tab/>
      </w:r>
      <w:r w:rsidR="009B6F86" w:rsidRPr="005B78B0">
        <w:t>Forum and work programme;</w:t>
      </w:r>
    </w:p>
    <w:p w14:paraId="66954FBF" w14:textId="28A730E0" w:rsidR="009B6F86" w:rsidRPr="005B78B0" w:rsidRDefault="00231CBB" w:rsidP="00231CBB">
      <w:pPr>
        <w:pStyle w:val="SingleTxtG"/>
        <w:tabs>
          <w:tab w:val="left" w:pos="2269"/>
        </w:tabs>
        <w:ind w:left="2835" w:hanging="567"/>
      </w:pPr>
      <w:r w:rsidRPr="005B78B0">
        <w:t>(b)</w:t>
      </w:r>
      <w:r w:rsidRPr="005B78B0">
        <w:tab/>
      </w:r>
      <w:r w:rsidR="009B6F86" w:rsidRPr="005B78B0">
        <w:t>Matters relating to Article 3, paragraph 14, of the Kyoto Protocol;</w:t>
      </w:r>
    </w:p>
    <w:p w14:paraId="09212F74" w14:textId="4B08B8D2" w:rsidR="009B6F86" w:rsidRPr="005B78B0" w:rsidRDefault="00231CBB" w:rsidP="00231CBB">
      <w:pPr>
        <w:pStyle w:val="SingleTxtG"/>
        <w:tabs>
          <w:tab w:val="left" w:pos="2269"/>
        </w:tabs>
        <w:ind w:left="2835" w:hanging="567"/>
      </w:pPr>
      <w:r w:rsidRPr="005B78B0">
        <w:t>(c)</w:t>
      </w:r>
      <w:r w:rsidRPr="005B78B0">
        <w:tab/>
      </w:r>
      <w:r w:rsidR="009B6F86" w:rsidRPr="005B78B0">
        <w:t>Progress on the implementation of decision 1/CP.10.</w:t>
      </w:r>
    </w:p>
    <w:bookmarkEnd w:id="27"/>
    <w:p w14:paraId="5926192E" w14:textId="0CC05EFD" w:rsidR="009B6F86" w:rsidRPr="005B78B0" w:rsidRDefault="00231CBB" w:rsidP="00231CBB">
      <w:pPr>
        <w:pStyle w:val="SingleTxtG"/>
        <w:tabs>
          <w:tab w:val="left" w:pos="1702"/>
        </w:tabs>
        <w:ind w:left="1702" w:hanging="1"/>
      </w:pPr>
      <w:r w:rsidRPr="005B78B0">
        <w:t>13.</w:t>
      </w:r>
      <w:r w:rsidRPr="005B78B0">
        <w:tab/>
      </w:r>
      <w:r w:rsidR="009B6F86" w:rsidRPr="005B78B0">
        <w:rPr>
          <w:bCs/>
          <w:color w:val="000000"/>
          <w:lang w:eastAsia="en-GB"/>
        </w:rPr>
        <w:t xml:space="preserve">The </w:t>
      </w:r>
      <w:r w:rsidR="009B6F86" w:rsidRPr="005B78B0">
        <w:t>2013–2015 review.</w:t>
      </w:r>
    </w:p>
    <w:p w14:paraId="25A0E1B7" w14:textId="6A063F89" w:rsidR="009B6F86" w:rsidRPr="005B78B0" w:rsidRDefault="00231CBB" w:rsidP="00231CBB">
      <w:pPr>
        <w:pStyle w:val="SingleTxtG"/>
        <w:tabs>
          <w:tab w:val="left" w:pos="1702"/>
        </w:tabs>
        <w:ind w:left="1702" w:hanging="1"/>
      </w:pPr>
      <w:r w:rsidRPr="005B78B0">
        <w:t>14.</w:t>
      </w:r>
      <w:r w:rsidRPr="005B78B0">
        <w:tab/>
      </w:r>
      <w:r w:rsidR="009B6F86" w:rsidRPr="005B78B0">
        <w:t>Gender and climate change.</w:t>
      </w:r>
    </w:p>
    <w:p w14:paraId="1E78ECEB" w14:textId="4B71DBB3" w:rsidR="009B6F86" w:rsidRPr="005B78B0" w:rsidRDefault="00231CBB" w:rsidP="00231CBB">
      <w:pPr>
        <w:pStyle w:val="SingleTxtG"/>
        <w:tabs>
          <w:tab w:val="left" w:pos="1702"/>
        </w:tabs>
        <w:ind w:left="1702" w:hanging="1"/>
      </w:pPr>
      <w:r w:rsidRPr="005B78B0">
        <w:t>15.</w:t>
      </w:r>
      <w:r w:rsidRPr="005B78B0">
        <w:tab/>
      </w:r>
      <w:r w:rsidR="009B6F86" w:rsidRPr="005B78B0">
        <w:t>Administrative, financial and institutional matters:</w:t>
      </w:r>
      <w:bookmarkStart w:id="28" w:name="OLE_LINK45"/>
    </w:p>
    <w:p w14:paraId="2025BBAE" w14:textId="2BD8DECE" w:rsidR="009B6F86" w:rsidRPr="005B78B0" w:rsidRDefault="00231CBB" w:rsidP="00231CBB">
      <w:pPr>
        <w:pStyle w:val="SingleTxtG"/>
        <w:tabs>
          <w:tab w:val="left" w:pos="2269"/>
        </w:tabs>
        <w:ind w:left="2835" w:hanging="567"/>
      </w:pPr>
      <w:bookmarkStart w:id="29" w:name="OLE_LINK43"/>
      <w:bookmarkEnd w:id="28"/>
      <w:r w:rsidRPr="005B78B0">
        <w:t>(a)</w:t>
      </w:r>
      <w:r w:rsidRPr="005B78B0">
        <w:tab/>
      </w:r>
      <w:r w:rsidR="009B6F86" w:rsidRPr="005B78B0">
        <w:t>Budget performance for the biennium 2014–2015;</w:t>
      </w:r>
    </w:p>
    <w:p w14:paraId="7535EA45" w14:textId="7A3DB1BF" w:rsidR="00766A15" w:rsidRPr="005B78B0" w:rsidRDefault="00231CBB" w:rsidP="00231CBB">
      <w:pPr>
        <w:pStyle w:val="SingleTxtG"/>
        <w:tabs>
          <w:tab w:val="left" w:pos="2269"/>
        </w:tabs>
        <w:ind w:left="2835" w:hanging="567"/>
      </w:pPr>
      <w:r w:rsidRPr="005B78B0">
        <w:t>(b)</w:t>
      </w:r>
      <w:r w:rsidRPr="005B78B0">
        <w:tab/>
      </w:r>
      <w:r w:rsidR="00766A15" w:rsidRPr="005B78B0">
        <w:t>Audit report and financial statements for 2014.</w:t>
      </w:r>
    </w:p>
    <w:p w14:paraId="5117361A" w14:textId="45A230FA" w:rsidR="002D6844" w:rsidRPr="005B78B0" w:rsidRDefault="00231CBB" w:rsidP="00231CBB">
      <w:pPr>
        <w:pStyle w:val="SingleTxtG"/>
        <w:tabs>
          <w:tab w:val="left" w:pos="2268"/>
        </w:tabs>
        <w:ind w:left="2268" w:hanging="567"/>
      </w:pPr>
      <w:r w:rsidRPr="005B78B0">
        <w:t>16.</w:t>
      </w:r>
      <w:r w:rsidRPr="005B78B0">
        <w:tab/>
      </w:r>
      <w:r w:rsidR="002D6844" w:rsidRPr="005B78B0">
        <w:t>Report on other activities: summary report on the 3</w:t>
      </w:r>
      <w:r w:rsidR="002D6844" w:rsidRPr="005B78B0">
        <w:rPr>
          <w:vertAlign w:val="superscript"/>
        </w:rPr>
        <w:t>rd</w:t>
      </w:r>
      <w:r w:rsidR="002D6844" w:rsidRPr="005B78B0">
        <w:t xml:space="preserve"> Dialogue on Article 6 of the Convention. </w:t>
      </w:r>
    </w:p>
    <w:p w14:paraId="577CB570" w14:textId="3F29E77B" w:rsidR="009B6F86" w:rsidRPr="005B78B0" w:rsidRDefault="00231CBB" w:rsidP="00231CBB">
      <w:pPr>
        <w:pStyle w:val="SingleTxtG"/>
        <w:tabs>
          <w:tab w:val="left" w:pos="1702"/>
        </w:tabs>
        <w:ind w:left="1702" w:hanging="1"/>
      </w:pPr>
      <w:r w:rsidRPr="005B78B0">
        <w:t>17.</w:t>
      </w:r>
      <w:r w:rsidRPr="005B78B0">
        <w:tab/>
      </w:r>
      <w:r w:rsidR="009B6F86" w:rsidRPr="005B78B0">
        <w:t>Other matters</w:t>
      </w:r>
      <w:bookmarkEnd w:id="29"/>
      <w:r w:rsidR="009B6F86" w:rsidRPr="005B78B0">
        <w:t>.</w:t>
      </w:r>
      <w:bookmarkStart w:id="30" w:name="OLE_LINK49"/>
    </w:p>
    <w:p w14:paraId="66496FE3" w14:textId="0CC82096" w:rsidR="009B6F86" w:rsidRPr="005B78B0" w:rsidRDefault="00231CBB" w:rsidP="00231CBB">
      <w:pPr>
        <w:pStyle w:val="SingleTxtG"/>
        <w:tabs>
          <w:tab w:val="left" w:pos="1702"/>
        </w:tabs>
        <w:ind w:left="1702" w:hanging="1"/>
      </w:pPr>
      <w:r w:rsidRPr="005B78B0">
        <w:lastRenderedPageBreak/>
        <w:t>18.</w:t>
      </w:r>
      <w:r w:rsidRPr="005B78B0">
        <w:tab/>
      </w:r>
      <w:r w:rsidR="009B6F86" w:rsidRPr="005B78B0">
        <w:t>Closure of and report on the session</w:t>
      </w:r>
      <w:bookmarkEnd w:id="30"/>
      <w:r w:rsidR="009B6F86" w:rsidRPr="005B78B0">
        <w:t>.</w:t>
      </w:r>
    </w:p>
    <w:p w14:paraId="0818E927" w14:textId="6E4BA9F8" w:rsidR="008C28D6" w:rsidRPr="005B78B0" w:rsidRDefault="00231CBB" w:rsidP="00231CBB">
      <w:pPr>
        <w:pStyle w:val="RegSingleTxtG"/>
        <w:numPr>
          <w:ilvl w:val="0"/>
          <w:numId w:val="0"/>
        </w:numPr>
        <w:tabs>
          <w:tab w:val="left" w:pos="567"/>
        </w:tabs>
        <w:ind w:left="1134"/>
      </w:pPr>
      <w:bookmarkStart w:id="31" w:name="_Ref344973485"/>
      <w:bookmarkStart w:id="32" w:name="OLE_LINK44"/>
      <w:r w:rsidRPr="005B78B0">
        <w:t>5.</w:t>
      </w:r>
      <w:r w:rsidRPr="005B78B0">
        <w:tab/>
      </w:r>
      <w:r w:rsidR="009B6F86" w:rsidRPr="005B78B0">
        <w:t xml:space="preserve">At </w:t>
      </w:r>
      <w:r w:rsidR="008C28D6" w:rsidRPr="005B78B0">
        <w:t>the same</w:t>
      </w:r>
      <w:r w:rsidR="009B6F86" w:rsidRPr="005B78B0">
        <w:t xml:space="preserve"> meeting, statements were made by representatives of </w:t>
      </w:r>
      <w:r w:rsidR="0096756F" w:rsidRPr="005B78B0">
        <w:t>six</w:t>
      </w:r>
      <w:r w:rsidR="009B6F86" w:rsidRPr="005B78B0">
        <w:t xml:space="preserve"> Parties, including on behalf of the Group of 77 and China (G77 and China)</w:t>
      </w:r>
      <w:r w:rsidR="008E285C" w:rsidRPr="005B78B0">
        <w:t>,</w:t>
      </w:r>
      <w:r w:rsidR="009B6F86" w:rsidRPr="005B78B0">
        <w:t xml:space="preserve"> the Umbrella Group</w:t>
      </w:r>
      <w:r w:rsidR="008E285C" w:rsidRPr="005B78B0">
        <w:t>,</w:t>
      </w:r>
      <w:r w:rsidR="009B6F86" w:rsidRPr="005B78B0">
        <w:t xml:space="preserve"> the African Group</w:t>
      </w:r>
      <w:r w:rsidR="008E285C" w:rsidRPr="005B78B0">
        <w:t>,</w:t>
      </w:r>
      <w:r w:rsidR="009B6F86" w:rsidRPr="005B78B0">
        <w:t xml:space="preserve"> the least developed countries (LDCs)</w:t>
      </w:r>
      <w:r w:rsidR="008E285C" w:rsidRPr="005B78B0">
        <w:t>,</w:t>
      </w:r>
      <w:r w:rsidR="009B6F86" w:rsidRPr="005B78B0">
        <w:t xml:space="preserve"> the Alliance of Small Island States (AOSIS) </w:t>
      </w:r>
      <w:r w:rsidR="00132F86" w:rsidRPr="005B78B0">
        <w:t xml:space="preserve">and </w:t>
      </w:r>
      <w:r w:rsidR="009B6F86" w:rsidRPr="005B78B0">
        <w:t xml:space="preserve">the European Union </w:t>
      </w:r>
      <w:r w:rsidR="00387728" w:rsidRPr="005B78B0">
        <w:t xml:space="preserve">(EU) </w:t>
      </w:r>
      <w:r w:rsidR="009B6F86" w:rsidRPr="005B78B0">
        <w:t xml:space="preserve">and its 28 member States. Statements were also made </w:t>
      </w:r>
      <w:r w:rsidR="00BC3F59" w:rsidRPr="005B78B0">
        <w:t>by representatives</w:t>
      </w:r>
      <w:r w:rsidR="009B6F86" w:rsidRPr="005B78B0">
        <w:t xml:space="preserve"> of women and gender </w:t>
      </w:r>
      <w:r w:rsidR="00132F86" w:rsidRPr="005B78B0">
        <w:t>non-governmental organizations (</w:t>
      </w:r>
      <w:r w:rsidR="009B6F86" w:rsidRPr="005B78B0">
        <w:t>NGOs</w:t>
      </w:r>
      <w:r w:rsidR="0096756F" w:rsidRPr="005B78B0">
        <w:t>)</w:t>
      </w:r>
      <w:r w:rsidR="009B6F86" w:rsidRPr="005B78B0">
        <w:t xml:space="preserve"> and environmental NGOs</w:t>
      </w:r>
      <w:r w:rsidR="00D42120" w:rsidRPr="005B78B0">
        <w:t xml:space="preserve"> (ENGOs)</w:t>
      </w:r>
      <w:r w:rsidR="009B6F86" w:rsidRPr="005B78B0">
        <w:t>.</w:t>
      </w:r>
      <w:r w:rsidR="009B6F86" w:rsidRPr="005B78B0">
        <w:rPr>
          <w:sz w:val="18"/>
          <w:vertAlign w:val="superscript"/>
        </w:rPr>
        <w:footnoteReference w:id="2"/>
      </w:r>
    </w:p>
    <w:p w14:paraId="479B3A2E" w14:textId="5768E5FB" w:rsidR="00F77FAB" w:rsidRPr="005B78B0" w:rsidRDefault="00231CBB" w:rsidP="00231CBB">
      <w:pPr>
        <w:pStyle w:val="RegH1G"/>
        <w:numPr>
          <w:ilvl w:val="0"/>
          <w:numId w:val="0"/>
        </w:numPr>
        <w:tabs>
          <w:tab w:val="left" w:pos="1135"/>
        </w:tabs>
        <w:spacing w:after="0"/>
        <w:ind w:left="1135" w:hanging="454"/>
        <w:rPr>
          <w:sz w:val="20"/>
        </w:rPr>
      </w:pPr>
      <w:bookmarkStart w:id="33" w:name="_Toc435526643"/>
      <w:bookmarkStart w:id="34" w:name="_Toc435527325"/>
      <w:bookmarkStart w:id="35" w:name="_Toc391983278"/>
      <w:bookmarkStart w:id="36" w:name="_Toc421268872"/>
      <w:bookmarkStart w:id="37" w:name="_Toc421881678"/>
      <w:bookmarkEnd w:id="31"/>
      <w:r w:rsidRPr="005B78B0">
        <w:t>B.</w:t>
      </w:r>
      <w:r w:rsidRPr="005B78B0">
        <w:tab/>
      </w:r>
      <w:r w:rsidR="009B6F86" w:rsidRPr="005B78B0">
        <w:rPr>
          <w:lang w:eastAsia="en-US"/>
        </w:rPr>
        <w:t>Organization of the work of the session</w:t>
      </w:r>
      <w:bookmarkEnd w:id="33"/>
      <w:bookmarkEnd w:id="34"/>
    </w:p>
    <w:p w14:paraId="4C099CD4" w14:textId="2913DB44" w:rsidR="009B6F86" w:rsidRPr="005B78B0" w:rsidRDefault="009B6F86" w:rsidP="001572F6">
      <w:pPr>
        <w:pStyle w:val="SingleTxtG"/>
      </w:pPr>
      <w:r w:rsidRPr="005B78B0">
        <w:t>(Agenda sub-item 2(b))</w:t>
      </w:r>
      <w:bookmarkEnd w:id="35"/>
      <w:bookmarkEnd w:id="36"/>
      <w:bookmarkEnd w:id="37"/>
    </w:p>
    <w:p w14:paraId="27D256B2" w14:textId="1D54C07B" w:rsidR="009B6F86" w:rsidRPr="005B78B0" w:rsidRDefault="00231CBB" w:rsidP="00231CBB">
      <w:pPr>
        <w:pStyle w:val="RegSingleTxtG"/>
        <w:numPr>
          <w:ilvl w:val="0"/>
          <w:numId w:val="0"/>
        </w:numPr>
        <w:tabs>
          <w:tab w:val="left" w:pos="567"/>
        </w:tabs>
        <w:ind w:left="1134"/>
      </w:pPr>
      <w:r w:rsidRPr="005B78B0">
        <w:t>6.</w:t>
      </w:r>
      <w:r w:rsidRPr="005B78B0">
        <w:tab/>
      </w:r>
      <w:r w:rsidR="009B6F86" w:rsidRPr="005B78B0">
        <w:t>The SBI considered this agenda sub-item at its 1</w:t>
      </w:r>
      <w:r w:rsidR="009B6F86" w:rsidRPr="005B78B0">
        <w:rPr>
          <w:vertAlign w:val="superscript"/>
        </w:rPr>
        <w:t>st</w:t>
      </w:r>
      <w:r w:rsidR="009B6F86" w:rsidRPr="005B78B0">
        <w:t xml:space="preserve"> meeting, at which the Chair drew attention to the </w:t>
      </w:r>
      <w:r w:rsidR="00160002" w:rsidRPr="005B78B0">
        <w:t xml:space="preserve">note containing </w:t>
      </w:r>
      <w:r w:rsidR="00565EB2" w:rsidRPr="005B78B0">
        <w:t xml:space="preserve">information on the organization of the session </w:t>
      </w:r>
      <w:r w:rsidR="009B6F86" w:rsidRPr="005B78B0">
        <w:t xml:space="preserve">posted on the SBI </w:t>
      </w:r>
      <w:r w:rsidR="00C4788C" w:rsidRPr="005B78B0">
        <w:t>4</w:t>
      </w:r>
      <w:r w:rsidR="009A229B" w:rsidRPr="005B78B0">
        <w:t>3</w:t>
      </w:r>
      <w:r w:rsidR="00C4788C" w:rsidRPr="005B78B0">
        <w:t xml:space="preserve"> </w:t>
      </w:r>
      <w:r w:rsidR="009B6F86" w:rsidRPr="005B78B0">
        <w:t>web</w:t>
      </w:r>
      <w:r w:rsidR="00C4788C" w:rsidRPr="005B78B0">
        <w:t xml:space="preserve"> </w:t>
      </w:r>
      <w:r w:rsidR="009B6F86" w:rsidRPr="005B78B0">
        <w:t>page.</w:t>
      </w:r>
      <w:r w:rsidR="009B6F86" w:rsidRPr="005B78B0">
        <w:rPr>
          <w:sz w:val="18"/>
          <w:vertAlign w:val="superscript"/>
        </w:rPr>
        <w:footnoteReference w:id="3"/>
      </w:r>
      <w:r w:rsidR="009B6F86" w:rsidRPr="005B78B0">
        <w:t xml:space="preserve"> </w:t>
      </w:r>
      <w:r w:rsidR="002277EB" w:rsidRPr="005B78B0">
        <w:t>On a proposal by the Chair, the SBI agreed to proceed on the basis of the programme of work outlined in the information note referred to above, and i</w:t>
      </w:r>
      <w:r w:rsidR="009B6F86" w:rsidRPr="005B78B0">
        <w:t>n line with previously adopted SBI conclusions</w:t>
      </w:r>
      <w:r w:rsidR="009B6F86" w:rsidRPr="005B78B0">
        <w:rPr>
          <w:sz w:val="18"/>
          <w:vertAlign w:val="superscript"/>
        </w:rPr>
        <w:footnoteReference w:id="4"/>
      </w:r>
      <w:r w:rsidR="009B6F86" w:rsidRPr="005B78B0">
        <w:t xml:space="preserve"> on the timely conclusion of negotiations and related working practices</w:t>
      </w:r>
      <w:r w:rsidR="002277EB" w:rsidRPr="005B78B0">
        <w:t xml:space="preserve">. In particular, </w:t>
      </w:r>
      <w:r w:rsidR="009B6F86" w:rsidRPr="005B78B0">
        <w:t xml:space="preserve">the Chair informed the SBI that he would continue to apply firm time management measures in order to enhance the efficiency, timeliness and transparency of work. </w:t>
      </w:r>
    </w:p>
    <w:p w14:paraId="0920638D" w14:textId="4964065C" w:rsidR="00F77FAB" w:rsidRPr="005B78B0" w:rsidRDefault="00231CBB" w:rsidP="00231CBB">
      <w:pPr>
        <w:pStyle w:val="RegH1G"/>
        <w:numPr>
          <w:ilvl w:val="0"/>
          <w:numId w:val="0"/>
        </w:numPr>
        <w:tabs>
          <w:tab w:val="left" w:pos="1135"/>
        </w:tabs>
        <w:spacing w:after="0"/>
        <w:ind w:left="1135" w:hanging="454"/>
      </w:pPr>
      <w:bookmarkStart w:id="38" w:name="_Toc435526644"/>
      <w:bookmarkStart w:id="39" w:name="_Toc435527326"/>
      <w:bookmarkStart w:id="40" w:name="_Toc421881679"/>
      <w:r w:rsidRPr="005B78B0">
        <w:t>C.</w:t>
      </w:r>
      <w:r w:rsidRPr="005B78B0">
        <w:tab/>
      </w:r>
      <w:r w:rsidR="009B6F86" w:rsidRPr="005B78B0">
        <w:rPr>
          <w:lang w:eastAsia="en-US"/>
        </w:rPr>
        <w:t>Multilateral assessment working group session under the international assessment and review process</w:t>
      </w:r>
      <w:bookmarkEnd w:id="38"/>
      <w:bookmarkEnd w:id="39"/>
    </w:p>
    <w:p w14:paraId="4B54B0CC" w14:textId="3A97CB1A" w:rsidR="009B6F86" w:rsidRPr="005B78B0" w:rsidRDefault="009B6F86" w:rsidP="001572F6">
      <w:pPr>
        <w:pStyle w:val="SingleTxtG"/>
      </w:pPr>
      <w:r w:rsidRPr="005B78B0">
        <w:t>(Agenda sub-item 2(c))</w:t>
      </w:r>
      <w:bookmarkEnd w:id="40"/>
    </w:p>
    <w:p w14:paraId="675E49EA" w14:textId="0EEA30EF" w:rsidR="009B6F86" w:rsidRPr="005B78B0" w:rsidRDefault="00231CBB" w:rsidP="00231CBB">
      <w:pPr>
        <w:pStyle w:val="RegSingleTxtG"/>
        <w:numPr>
          <w:ilvl w:val="0"/>
          <w:numId w:val="0"/>
        </w:numPr>
        <w:tabs>
          <w:tab w:val="left" w:pos="567"/>
        </w:tabs>
        <w:ind w:left="1134"/>
      </w:pPr>
      <w:r w:rsidRPr="005B78B0">
        <w:t>7.</w:t>
      </w:r>
      <w:r w:rsidRPr="005B78B0">
        <w:tab/>
      </w:r>
      <w:r w:rsidR="009B6F86" w:rsidRPr="005B78B0">
        <w:t>The SBI considered this agenda sub-item at its 1</w:t>
      </w:r>
      <w:r w:rsidR="009B6F86" w:rsidRPr="005B78B0">
        <w:rPr>
          <w:vertAlign w:val="superscript"/>
        </w:rPr>
        <w:t>st</w:t>
      </w:r>
      <w:r w:rsidR="009B6F86" w:rsidRPr="005B78B0">
        <w:t xml:space="preserve"> meeting and took note of the information provided by the Chair on the organization of the </w:t>
      </w:r>
      <w:r w:rsidR="008C28D6" w:rsidRPr="005B78B0">
        <w:t>third</w:t>
      </w:r>
      <w:r w:rsidR="009B6F86" w:rsidRPr="005B78B0">
        <w:t xml:space="preserve"> </w:t>
      </w:r>
      <w:r w:rsidR="008C28D6" w:rsidRPr="005B78B0">
        <w:t xml:space="preserve">and last </w:t>
      </w:r>
      <w:r w:rsidR="00160002" w:rsidRPr="005B78B0">
        <w:t>multilateral assessment (</w:t>
      </w:r>
      <w:r w:rsidR="009B6F86" w:rsidRPr="005B78B0">
        <w:t>MA</w:t>
      </w:r>
      <w:r w:rsidR="00160002" w:rsidRPr="005B78B0">
        <w:t>)</w:t>
      </w:r>
      <w:r w:rsidR="009B6F86" w:rsidRPr="005B78B0">
        <w:t xml:space="preserve"> working group session</w:t>
      </w:r>
      <w:r w:rsidR="008C28D6" w:rsidRPr="005B78B0">
        <w:t xml:space="preserve"> under the first round of </w:t>
      </w:r>
      <w:r w:rsidR="00160002" w:rsidRPr="005B78B0">
        <w:t xml:space="preserve">the </w:t>
      </w:r>
      <w:r w:rsidR="008C28D6" w:rsidRPr="005B78B0">
        <w:t>international assessment and review (IAR)</w:t>
      </w:r>
      <w:r w:rsidR="009B6F86" w:rsidRPr="005B78B0">
        <w:t xml:space="preserve"> </w:t>
      </w:r>
      <w:r w:rsidR="00160002" w:rsidRPr="005B78B0">
        <w:t>process,</w:t>
      </w:r>
      <w:r w:rsidR="009B6F86" w:rsidRPr="005B78B0">
        <w:t xml:space="preserve"> to be convened on </w:t>
      </w:r>
      <w:r w:rsidR="008C28D6" w:rsidRPr="005B78B0">
        <w:t>1</w:t>
      </w:r>
      <w:r w:rsidR="00160002" w:rsidRPr="005B78B0">
        <w:t xml:space="preserve"> </w:t>
      </w:r>
      <w:r w:rsidR="00836BD1" w:rsidRPr="005B78B0">
        <w:t>December</w:t>
      </w:r>
      <w:r w:rsidR="008C28D6" w:rsidRPr="005B78B0">
        <w:t>, immediately after the completion of the 1</w:t>
      </w:r>
      <w:r w:rsidR="008C28D6" w:rsidRPr="005B78B0">
        <w:rPr>
          <w:vertAlign w:val="superscript"/>
        </w:rPr>
        <w:t>st</w:t>
      </w:r>
      <w:r w:rsidR="008C28D6" w:rsidRPr="005B78B0">
        <w:t xml:space="preserve"> </w:t>
      </w:r>
      <w:r w:rsidR="002277EB" w:rsidRPr="005B78B0">
        <w:t xml:space="preserve">meeting of the </w:t>
      </w:r>
      <w:r w:rsidR="008C28D6" w:rsidRPr="005B78B0">
        <w:t>SBI</w:t>
      </w:r>
      <w:r w:rsidR="009B6F86" w:rsidRPr="005B78B0">
        <w:t>.</w:t>
      </w:r>
    </w:p>
    <w:p w14:paraId="274674CB" w14:textId="0A919ABE" w:rsidR="009B6F86" w:rsidRPr="005B78B0" w:rsidRDefault="00231CBB" w:rsidP="00231CBB">
      <w:pPr>
        <w:pStyle w:val="RegSingleTxtG"/>
        <w:numPr>
          <w:ilvl w:val="0"/>
          <w:numId w:val="0"/>
        </w:numPr>
        <w:tabs>
          <w:tab w:val="left" w:pos="567"/>
        </w:tabs>
        <w:ind w:left="1134"/>
      </w:pPr>
      <w:r w:rsidRPr="005B78B0">
        <w:t>8.</w:t>
      </w:r>
      <w:r w:rsidRPr="005B78B0">
        <w:tab/>
      </w:r>
      <w:r w:rsidR="009B6F86" w:rsidRPr="005B78B0">
        <w:t xml:space="preserve">A summary report </w:t>
      </w:r>
      <w:r w:rsidR="004E7B11" w:rsidRPr="005B78B0">
        <w:t xml:space="preserve">on the MA of </w:t>
      </w:r>
      <w:r w:rsidR="008C28D6" w:rsidRPr="005B78B0">
        <w:t>the two</w:t>
      </w:r>
      <w:r w:rsidR="009B6F86" w:rsidRPr="005B78B0">
        <w:t xml:space="preserve"> Parties </w:t>
      </w:r>
      <w:r w:rsidR="00261A38" w:rsidRPr="005B78B0">
        <w:t xml:space="preserve">assessed at </w:t>
      </w:r>
      <w:r w:rsidR="00973AED" w:rsidRPr="005B78B0">
        <w:t>this session</w:t>
      </w:r>
      <w:r w:rsidR="00261A38" w:rsidRPr="005B78B0">
        <w:t xml:space="preserve"> is </w:t>
      </w:r>
      <w:r w:rsidR="00160002" w:rsidRPr="005B78B0">
        <w:t>contained in the annex.</w:t>
      </w:r>
      <w:r w:rsidR="00261A38" w:rsidRPr="005B78B0">
        <w:rPr>
          <w:rStyle w:val="FootnoteReference"/>
        </w:rPr>
        <w:footnoteReference w:id="5"/>
      </w:r>
    </w:p>
    <w:p w14:paraId="229036E3" w14:textId="33E24584" w:rsidR="0083374C" w:rsidRPr="005B78B0" w:rsidRDefault="00231CBB" w:rsidP="00231CBB">
      <w:pPr>
        <w:pStyle w:val="RegH1G"/>
        <w:numPr>
          <w:ilvl w:val="0"/>
          <w:numId w:val="0"/>
        </w:numPr>
        <w:tabs>
          <w:tab w:val="left" w:pos="1135"/>
        </w:tabs>
        <w:spacing w:after="0"/>
        <w:ind w:left="1135" w:hanging="454"/>
        <w:rPr>
          <w:lang w:eastAsia="en-US"/>
        </w:rPr>
      </w:pPr>
      <w:bookmarkStart w:id="41" w:name="_Toc435526645"/>
      <w:bookmarkStart w:id="42" w:name="_Toc435527327"/>
      <w:r w:rsidRPr="005B78B0">
        <w:rPr>
          <w:lang w:eastAsia="en-US"/>
        </w:rPr>
        <w:t>D.</w:t>
      </w:r>
      <w:r w:rsidRPr="005B78B0">
        <w:rPr>
          <w:lang w:eastAsia="en-US"/>
        </w:rPr>
        <w:tab/>
      </w:r>
      <w:r w:rsidR="0083374C" w:rsidRPr="005B78B0">
        <w:rPr>
          <w:lang w:eastAsia="en-US"/>
        </w:rPr>
        <w:t>Election of officers other than the Chair</w:t>
      </w:r>
      <w:bookmarkEnd w:id="41"/>
      <w:bookmarkEnd w:id="42"/>
    </w:p>
    <w:p w14:paraId="16DF972D" w14:textId="77777777" w:rsidR="008C28D6" w:rsidRPr="005B78B0" w:rsidRDefault="00207268" w:rsidP="008C28D6">
      <w:pPr>
        <w:pStyle w:val="SingleTxtG"/>
      </w:pPr>
      <w:r w:rsidRPr="005B78B0">
        <w:t>(Agenda sub-item 2(d))</w:t>
      </w:r>
    </w:p>
    <w:p w14:paraId="0C07F136" w14:textId="1D85DFAA" w:rsidR="006E0025" w:rsidRPr="005B78B0" w:rsidRDefault="00231CBB" w:rsidP="00231CBB">
      <w:pPr>
        <w:pStyle w:val="RegSingleTxtG"/>
        <w:numPr>
          <w:ilvl w:val="0"/>
          <w:numId w:val="0"/>
        </w:numPr>
        <w:tabs>
          <w:tab w:val="left" w:pos="567"/>
        </w:tabs>
        <w:ind w:left="1134"/>
      </w:pPr>
      <w:r w:rsidRPr="005B78B0">
        <w:t>9.</w:t>
      </w:r>
      <w:r w:rsidRPr="005B78B0">
        <w:tab/>
      </w:r>
      <w:r w:rsidR="006E0025" w:rsidRPr="005B78B0">
        <w:t>The SBI considered this agenda sub-item at its 1</w:t>
      </w:r>
      <w:r w:rsidR="006E0025" w:rsidRPr="005B78B0">
        <w:rPr>
          <w:vertAlign w:val="superscript"/>
        </w:rPr>
        <w:t>st</w:t>
      </w:r>
      <w:r w:rsidR="006E0025" w:rsidRPr="005B78B0">
        <w:rPr>
          <w:sz w:val="13"/>
          <w:szCs w:val="13"/>
        </w:rPr>
        <w:t xml:space="preserve"> </w:t>
      </w:r>
      <w:r w:rsidR="006E0025" w:rsidRPr="005B78B0">
        <w:t>meeting, as well as at its 2</w:t>
      </w:r>
      <w:r w:rsidR="006E0025" w:rsidRPr="005B78B0">
        <w:rPr>
          <w:vertAlign w:val="superscript"/>
        </w:rPr>
        <w:t>nd</w:t>
      </w:r>
      <w:r w:rsidR="006E0025" w:rsidRPr="005B78B0">
        <w:t xml:space="preserve"> meeting, on 4 December. At the 1</w:t>
      </w:r>
      <w:r w:rsidR="006E0025" w:rsidRPr="005B78B0">
        <w:rPr>
          <w:vertAlign w:val="superscript"/>
        </w:rPr>
        <w:t>st</w:t>
      </w:r>
      <w:r w:rsidR="004839B4" w:rsidRPr="005B78B0">
        <w:rPr>
          <w:vertAlign w:val="superscript"/>
        </w:rPr>
        <w:t xml:space="preserve"> </w:t>
      </w:r>
      <w:r w:rsidR="006E0025" w:rsidRPr="005B78B0">
        <w:t xml:space="preserve">meeting, the Chair recalled rule 27 of the draft rules of procedure being applied, whereby the SBI is expected to elect its Vice-Chair and Rapporteur. </w:t>
      </w:r>
    </w:p>
    <w:p w14:paraId="2EF6CD6C" w14:textId="06CDBADA" w:rsidR="0069406F" w:rsidRPr="005B78B0" w:rsidRDefault="00231CBB" w:rsidP="00231CBB">
      <w:pPr>
        <w:pStyle w:val="RegSingleTxtG"/>
        <w:numPr>
          <w:ilvl w:val="0"/>
          <w:numId w:val="0"/>
        </w:numPr>
        <w:tabs>
          <w:tab w:val="left" w:pos="567"/>
        </w:tabs>
        <w:ind w:left="1134"/>
      </w:pPr>
      <w:r w:rsidRPr="005B78B0">
        <w:t>10.</w:t>
      </w:r>
      <w:r w:rsidRPr="005B78B0">
        <w:tab/>
      </w:r>
      <w:r w:rsidR="006E0025" w:rsidRPr="005B78B0">
        <w:t xml:space="preserve">At the </w:t>
      </w:r>
      <w:r w:rsidR="00372087" w:rsidRPr="005B78B0">
        <w:t>2</w:t>
      </w:r>
      <w:r w:rsidR="00372087" w:rsidRPr="005B78B0">
        <w:rPr>
          <w:vertAlign w:val="superscript"/>
        </w:rPr>
        <w:t>nd</w:t>
      </w:r>
      <w:r w:rsidR="00372087" w:rsidRPr="005B78B0">
        <w:t xml:space="preserve"> </w:t>
      </w:r>
      <w:r w:rsidR="006E0025" w:rsidRPr="005B78B0">
        <w:t>meeting,</w:t>
      </w:r>
      <w:r w:rsidR="0069406F" w:rsidRPr="005B78B0">
        <w:t xml:space="preserve"> the SBI elected Mr. Zhihua Chen </w:t>
      </w:r>
      <w:r w:rsidR="00C712AB" w:rsidRPr="005B78B0">
        <w:t>(</w:t>
      </w:r>
      <w:r w:rsidR="0069406F" w:rsidRPr="005B78B0">
        <w:t>China</w:t>
      </w:r>
      <w:r w:rsidR="00C712AB" w:rsidRPr="005B78B0">
        <w:t>)</w:t>
      </w:r>
      <w:r w:rsidR="0069406F" w:rsidRPr="005B78B0">
        <w:t xml:space="preserve"> as Vice-Chair. The Chair informed Parties </w:t>
      </w:r>
      <w:r w:rsidR="00131C39" w:rsidRPr="005B78B0">
        <w:t>that nominations</w:t>
      </w:r>
      <w:r w:rsidR="0069406F" w:rsidRPr="005B78B0">
        <w:t xml:space="preserve"> for the post of Rapporteur had not been received and that in accordance with rule 22</w:t>
      </w:r>
      <w:r w:rsidR="007742E2" w:rsidRPr="005B78B0">
        <w:t>, paragraph</w:t>
      </w:r>
      <w:r w:rsidR="00B75456" w:rsidRPr="005B78B0">
        <w:t xml:space="preserve"> </w:t>
      </w:r>
      <w:r w:rsidR="0069406F" w:rsidRPr="005B78B0">
        <w:t>2</w:t>
      </w:r>
      <w:r w:rsidR="00887FE6" w:rsidRPr="005B78B0">
        <w:t>,</w:t>
      </w:r>
      <w:r w:rsidR="0069406F" w:rsidRPr="005B78B0">
        <w:t xml:space="preserve"> of the draft rules of procedure being </w:t>
      </w:r>
      <w:r w:rsidR="0069406F" w:rsidRPr="005B78B0">
        <w:lastRenderedPageBreak/>
        <w:t>applied, Mr. Yaffa</w:t>
      </w:r>
      <w:r w:rsidR="00F30191" w:rsidRPr="005B78B0">
        <w:t xml:space="preserve">, the current Rapporteur, </w:t>
      </w:r>
      <w:r w:rsidR="00C712AB" w:rsidRPr="005B78B0">
        <w:t xml:space="preserve">would </w:t>
      </w:r>
      <w:r w:rsidR="0069406F" w:rsidRPr="005B78B0">
        <w:t xml:space="preserve">remain in office until his replacement </w:t>
      </w:r>
      <w:r w:rsidR="00840475" w:rsidRPr="005B78B0">
        <w:t>is</w:t>
      </w:r>
      <w:r w:rsidR="00543763" w:rsidRPr="005B78B0">
        <w:t xml:space="preserve"> </w:t>
      </w:r>
      <w:r w:rsidR="0069406F" w:rsidRPr="005B78B0">
        <w:t>elected</w:t>
      </w:r>
      <w:r w:rsidR="00840475" w:rsidRPr="005B78B0">
        <w:t xml:space="preserve"> at the next session of the SBI.</w:t>
      </w:r>
    </w:p>
    <w:p w14:paraId="6C12C5D3" w14:textId="6AFD1FCD" w:rsidR="00F77FAB" w:rsidRPr="005B78B0" w:rsidRDefault="00231CBB" w:rsidP="00231CBB">
      <w:pPr>
        <w:pStyle w:val="RegHChG"/>
        <w:numPr>
          <w:ilvl w:val="0"/>
          <w:numId w:val="0"/>
        </w:numPr>
        <w:tabs>
          <w:tab w:val="left" w:pos="1135"/>
        </w:tabs>
        <w:spacing w:after="0"/>
        <w:ind w:left="1135" w:hanging="454"/>
      </w:pPr>
      <w:bookmarkStart w:id="43" w:name="_Toc391983279"/>
      <w:bookmarkStart w:id="44" w:name="_Toc435526646"/>
      <w:bookmarkStart w:id="45" w:name="_Toc435527328"/>
      <w:bookmarkStart w:id="46" w:name="_Toc421268873"/>
      <w:bookmarkStart w:id="47" w:name="_Toc421881680"/>
      <w:bookmarkEnd w:id="32"/>
      <w:r w:rsidRPr="005B78B0">
        <w:t>III.</w:t>
      </w:r>
      <w:r w:rsidRPr="005B78B0">
        <w:tab/>
      </w:r>
      <w:r w:rsidR="009B6F86" w:rsidRPr="005B78B0">
        <w:t>Reporting from and review of Parties included in Annex I to the Convention</w:t>
      </w:r>
      <w:bookmarkEnd w:id="43"/>
      <w:bookmarkEnd w:id="44"/>
      <w:bookmarkEnd w:id="45"/>
    </w:p>
    <w:p w14:paraId="54FB60F8" w14:textId="273C303B" w:rsidR="009B6F86" w:rsidRPr="005B78B0" w:rsidRDefault="009B6F86" w:rsidP="001572F6">
      <w:pPr>
        <w:pStyle w:val="SingleTxtG"/>
      </w:pPr>
      <w:r w:rsidRPr="005B78B0">
        <w:t>(Agenda item 3)</w:t>
      </w:r>
      <w:bookmarkEnd w:id="46"/>
      <w:bookmarkEnd w:id="47"/>
    </w:p>
    <w:p w14:paraId="71BCB255" w14:textId="0F6D0D8E" w:rsidR="00F77FAB" w:rsidRPr="005B78B0" w:rsidRDefault="00231CBB" w:rsidP="00231CBB">
      <w:pPr>
        <w:pStyle w:val="RegH1G"/>
        <w:numPr>
          <w:ilvl w:val="0"/>
          <w:numId w:val="0"/>
        </w:numPr>
        <w:tabs>
          <w:tab w:val="left" w:pos="1135"/>
        </w:tabs>
        <w:ind w:left="1135" w:hanging="454"/>
        <w:rPr>
          <w:rStyle w:val="SingleTxtGChar"/>
          <w:b w:val="0"/>
          <w:sz w:val="20"/>
        </w:rPr>
      </w:pPr>
      <w:bookmarkStart w:id="48" w:name="_Toc435526647"/>
      <w:bookmarkStart w:id="49" w:name="_Toc435527329"/>
      <w:bookmarkStart w:id="50" w:name="_Toc326589621"/>
      <w:bookmarkStart w:id="51" w:name="_Toc344970698"/>
      <w:bookmarkStart w:id="52" w:name="_Toc344971771"/>
      <w:bookmarkStart w:id="53" w:name="_Toc391983280"/>
      <w:bookmarkStart w:id="54" w:name="_Toc406647766"/>
      <w:bookmarkStart w:id="55" w:name="_Toc421268874"/>
      <w:bookmarkStart w:id="56" w:name="_Toc421881681"/>
      <w:r w:rsidRPr="005B78B0">
        <w:rPr>
          <w:rStyle w:val="SingleTxtGChar"/>
        </w:rPr>
        <w:t>A.</w:t>
      </w:r>
      <w:r w:rsidRPr="005B78B0">
        <w:rPr>
          <w:rStyle w:val="SingleTxtGChar"/>
        </w:rPr>
        <w:tab/>
      </w:r>
      <w:r w:rsidR="009B6F86" w:rsidRPr="005B78B0">
        <w:t>Status of submission and review of sixth national communications and first biennial reports from Parties included in Annex I to the Convention</w:t>
      </w:r>
      <w:bookmarkStart w:id="57" w:name="_Toc435526648"/>
      <w:bookmarkStart w:id="58" w:name="_Toc435527330"/>
      <w:bookmarkEnd w:id="48"/>
      <w:bookmarkEnd w:id="49"/>
      <w:r w:rsidR="00CC08D6" w:rsidRPr="005B78B0">
        <w:br/>
      </w:r>
      <w:r w:rsidR="00CC08D6" w:rsidRPr="005B78B0">
        <w:rPr>
          <w:rStyle w:val="SingleTxtGChar"/>
          <w:b w:val="0"/>
          <w:sz w:val="20"/>
        </w:rPr>
        <w:t>(Agenda sub-item 3(a))</w:t>
      </w:r>
      <w:bookmarkEnd w:id="57"/>
      <w:bookmarkEnd w:id="58"/>
    </w:p>
    <w:bookmarkEnd w:id="50"/>
    <w:bookmarkEnd w:id="51"/>
    <w:bookmarkEnd w:id="52"/>
    <w:bookmarkEnd w:id="53"/>
    <w:bookmarkEnd w:id="54"/>
    <w:bookmarkEnd w:id="55"/>
    <w:bookmarkEnd w:id="56"/>
    <w:p w14:paraId="5776A038" w14:textId="4C21986A" w:rsidR="009B6F86" w:rsidRPr="005B78B0" w:rsidRDefault="009B6F86" w:rsidP="00231CBB">
      <w:pPr>
        <w:pStyle w:val="RegH23G"/>
        <w:numPr>
          <w:ilvl w:val="0"/>
          <w:numId w:val="0"/>
        </w:numPr>
        <w:ind w:left="851" w:hanging="454"/>
      </w:pPr>
      <w:r w:rsidRPr="005B78B0">
        <w:t>Proceedings</w:t>
      </w:r>
    </w:p>
    <w:p w14:paraId="7CED7435" w14:textId="46A2D910" w:rsidR="009B6F86" w:rsidRPr="005B78B0" w:rsidRDefault="00231CBB" w:rsidP="00231CBB">
      <w:pPr>
        <w:pStyle w:val="RegSingleTxtG"/>
        <w:numPr>
          <w:ilvl w:val="0"/>
          <w:numId w:val="0"/>
        </w:numPr>
        <w:tabs>
          <w:tab w:val="left" w:pos="567"/>
        </w:tabs>
        <w:ind w:left="1134"/>
      </w:pPr>
      <w:bookmarkStart w:id="59" w:name="_Ref344973520"/>
      <w:r w:rsidRPr="005B78B0">
        <w:t>11.</w:t>
      </w:r>
      <w:r w:rsidRPr="005B78B0">
        <w:tab/>
      </w:r>
      <w:r w:rsidR="009B6F86" w:rsidRPr="005B78B0">
        <w:t>The SBI considered this agenda sub-item at its 1</w:t>
      </w:r>
      <w:r w:rsidR="009B6F86" w:rsidRPr="005B78B0">
        <w:rPr>
          <w:vertAlign w:val="superscript"/>
        </w:rPr>
        <w:t>st</w:t>
      </w:r>
      <w:r w:rsidR="009B6F86" w:rsidRPr="005B78B0">
        <w:t xml:space="preserve"> meeting and took note of the information contained in document FCCC/SBI/2015/</w:t>
      </w:r>
      <w:bookmarkEnd w:id="59"/>
      <w:r w:rsidR="009B6F86" w:rsidRPr="005B78B0">
        <w:t>INF.</w:t>
      </w:r>
      <w:r w:rsidR="00400FD0" w:rsidRPr="005B78B0">
        <w:t>9</w:t>
      </w:r>
      <w:r w:rsidR="009B6F86" w:rsidRPr="005B78B0">
        <w:t xml:space="preserve">. </w:t>
      </w:r>
    </w:p>
    <w:p w14:paraId="1614AA0B" w14:textId="6CD35966" w:rsidR="00D00361" w:rsidRPr="005B78B0" w:rsidRDefault="00231CBB" w:rsidP="00231CBB">
      <w:pPr>
        <w:pStyle w:val="RegH1G"/>
        <w:numPr>
          <w:ilvl w:val="0"/>
          <w:numId w:val="0"/>
        </w:numPr>
        <w:tabs>
          <w:tab w:val="left" w:pos="1135"/>
        </w:tabs>
        <w:ind w:left="1135" w:hanging="454"/>
        <w:rPr>
          <w:rStyle w:val="SingleTxtGChar"/>
          <w:b w:val="0"/>
          <w:sz w:val="20"/>
        </w:rPr>
      </w:pPr>
      <w:bookmarkStart w:id="60" w:name="_Toc435526649"/>
      <w:bookmarkStart w:id="61" w:name="_Toc435527331"/>
      <w:bookmarkStart w:id="62" w:name="_Toc391983281"/>
      <w:bookmarkStart w:id="63" w:name="_Toc406647767"/>
      <w:bookmarkStart w:id="64" w:name="_Toc421268875"/>
      <w:bookmarkStart w:id="65" w:name="_Toc421881682"/>
      <w:r w:rsidRPr="005B78B0">
        <w:rPr>
          <w:rStyle w:val="SingleTxtGChar"/>
        </w:rPr>
        <w:t>B.</w:t>
      </w:r>
      <w:r w:rsidRPr="005B78B0">
        <w:rPr>
          <w:rStyle w:val="SingleTxtGChar"/>
        </w:rPr>
        <w:tab/>
      </w:r>
      <w:r w:rsidR="00D00361" w:rsidRPr="005B78B0">
        <w:rPr>
          <w:rStyle w:val="SingleTxtGChar"/>
        </w:rPr>
        <w:t>Outcome of the first round of the international assessment and review process (2014–2015)</w:t>
      </w:r>
      <w:bookmarkStart w:id="66" w:name="_Toc435526650"/>
      <w:bookmarkStart w:id="67" w:name="_Toc435527332"/>
      <w:bookmarkEnd w:id="60"/>
      <w:bookmarkEnd w:id="61"/>
      <w:r w:rsidR="00CC08D6" w:rsidRPr="005B78B0">
        <w:rPr>
          <w:rStyle w:val="SingleTxtGChar"/>
          <w:b w:val="0"/>
          <w:sz w:val="20"/>
        </w:rPr>
        <w:t xml:space="preserve"> </w:t>
      </w:r>
      <w:r w:rsidR="00CC08D6" w:rsidRPr="005B78B0">
        <w:rPr>
          <w:rStyle w:val="SingleTxtGChar"/>
          <w:b w:val="0"/>
          <w:sz w:val="20"/>
        </w:rPr>
        <w:br/>
        <w:t>(Agenda sub-item 3(b))</w:t>
      </w:r>
      <w:bookmarkEnd w:id="66"/>
      <w:bookmarkEnd w:id="67"/>
    </w:p>
    <w:p w14:paraId="7FBC71D0" w14:textId="0FB9FAB3" w:rsidR="00D00361"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D00361" w:rsidRPr="005B78B0">
        <w:t>Proceedings</w:t>
      </w:r>
      <w:r w:rsidR="00D00361" w:rsidRPr="005B78B0">
        <w:tab/>
      </w:r>
    </w:p>
    <w:p w14:paraId="7F0494B9" w14:textId="7C31709C" w:rsidR="00CC08D6" w:rsidRPr="005B78B0" w:rsidRDefault="00231CBB" w:rsidP="00231CBB">
      <w:pPr>
        <w:pStyle w:val="RegSingleTxtG"/>
        <w:numPr>
          <w:ilvl w:val="0"/>
          <w:numId w:val="0"/>
        </w:numPr>
        <w:tabs>
          <w:tab w:val="left" w:pos="567"/>
        </w:tabs>
        <w:ind w:left="1134"/>
      </w:pPr>
      <w:r w:rsidRPr="005B78B0">
        <w:t>12.</w:t>
      </w:r>
      <w:r w:rsidRPr="005B78B0">
        <w:tab/>
      </w:r>
      <w:r w:rsidR="00D00361" w:rsidRPr="005B78B0">
        <w:t>The SBI considered this agenda sub-item at its 1</w:t>
      </w:r>
      <w:r w:rsidR="00D00361" w:rsidRPr="005B78B0">
        <w:rPr>
          <w:vertAlign w:val="superscript"/>
        </w:rPr>
        <w:t>st</w:t>
      </w:r>
      <w:r w:rsidR="00D00361" w:rsidRPr="005B78B0">
        <w:t xml:space="preserve"> </w:t>
      </w:r>
      <w:r w:rsidR="00A52233" w:rsidRPr="005B78B0">
        <w:t>and</w:t>
      </w:r>
      <w:r w:rsidR="001D106D" w:rsidRPr="005B78B0">
        <w:t xml:space="preserve"> 2</w:t>
      </w:r>
      <w:r w:rsidR="001D106D" w:rsidRPr="005B78B0">
        <w:rPr>
          <w:vertAlign w:val="superscript"/>
        </w:rPr>
        <w:t>nd</w:t>
      </w:r>
      <w:r w:rsidR="001D106D" w:rsidRPr="005B78B0">
        <w:t xml:space="preserve"> meeting</w:t>
      </w:r>
      <w:r w:rsidR="00A52233" w:rsidRPr="005B78B0">
        <w:t>s</w:t>
      </w:r>
      <w:r w:rsidR="001D106D" w:rsidRPr="005B78B0">
        <w:t>.</w:t>
      </w:r>
      <w:r w:rsidR="00D00361" w:rsidRPr="005B78B0">
        <w:t xml:space="preserve"> At its 1</w:t>
      </w:r>
      <w:r w:rsidR="00D00361" w:rsidRPr="005B78B0">
        <w:rPr>
          <w:vertAlign w:val="superscript"/>
        </w:rPr>
        <w:t>st</w:t>
      </w:r>
      <w:r w:rsidR="00D00361" w:rsidRPr="005B78B0">
        <w:t xml:space="preserve"> meeting, the SBI agreed to consider </w:t>
      </w:r>
      <w:r w:rsidR="00887FE6" w:rsidRPr="005B78B0">
        <w:t xml:space="preserve">this </w:t>
      </w:r>
      <w:r w:rsidR="00D00361" w:rsidRPr="005B78B0">
        <w:t xml:space="preserve">agenda sub-item in informal consultations co-facilitated by Ms. </w:t>
      </w:r>
      <w:r w:rsidR="00CC08D6" w:rsidRPr="005B78B0">
        <w:t xml:space="preserve">Fatima </w:t>
      </w:r>
      <w:r w:rsidR="00D00361" w:rsidRPr="005B78B0">
        <w:t xml:space="preserve">Hussein </w:t>
      </w:r>
      <w:r w:rsidR="00CC08D6" w:rsidRPr="005B78B0">
        <w:t xml:space="preserve">(Kenya) </w:t>
      </w:r>
      <w:r w:rsidR="00D00361" w:rsidRPr="005B78B0">
        <w:t xml:space="preserve">and Ms. </w:t>
      </w:r>
      <w:r w:rsidR="00CC08D6" w:rsidRPr="005B78B0">
        <w:t xml:space="preserve">Helen </w:t>
      </w:r>
      <w:r w:rsidR="00D00361" w:rsidRPr="005B78B0">
        <w:t>Plume</w:t>
      </w:r>
      <w:r w:rsidR="00CC08D6" w:rsidRPr="005B78B0">
        <w:t xml:space="preserve"> (New Zealand)</w:t>
      </w:r>
      <w:r w:rsidR="00D00361" w:rsidRPr="005B78B0">
        <w:t xml:space="preserve">. </w:t>
      </w:r>
      <w:r w:rsidR="00D00361" w:rsidRPr="005B78B0">
        <w:rPr>
          <w:color w:val="000000"/>
        </w:rPr>
        <w:t>A</w:t>
      </w:r>
      <w:r w:rsidR="00D00361" w:rsidRPr="005B78B0">
        <w:t xml:space="preserve">t </w:t>
      </w:r>
      <w:r w:rsidR="00CC08D6" w:rsidRPr="005B78B0">
        <w:t>its</w:t>
      </w:r>
      <w:r w:rsidR="00D00361" w:rsidRPr="005B78B0">
        <w:t xml:space="preserve"> </w:t>
      </w:r>
      <w:r w:rsidR="00D00361" w:rsidRPr="005B78B0">
        <w:rPr>
          <w:snapToGrid w:val="0"/>
        </w:rPr>
        <w:t>2</w:t>
      </w:r>
      <w:r w:rsidR="00D00361" w:rsidRPr="005B78B0">
        <w:rPr>
          <w:snapToGrid w:val="0"/>
          <w:vertAlign w:val="superscript"/>
        </w:rPr>
        <w:t>nd</w:t>
      </w:r>
      <w:r w:rsidR="00D00361" w:rsidRPr="005B78B0">
        <w:rPr>
          <w:snapToGrid w:val="0"/>
        </w:rPr>
        <w:t xml:space="preserve"> </w:t>
      </w:r>
      <w:r w:rsidR="00D00361" w:rsidRPr="005B78B0">
        <w:t xml:space="preserve">meeting, </w:t>
      </w:r>
      <w:r w:rsidR="00543763" w:rsidRPr="005B78B0">
        <w:t>it</w:t>
      </w:r>
      <w:r w:rsidR="00CC08D6" w:rsidRPr="005B78B0">
        <w:t xml:space="preserve"> considered and adopted the conclusions below.</w:t>
      </w:r>
      <w:r w:rsidR="00CC08D6" w:rsidRPr="00FC1CCD">
        <w:rPr>
          <w:sz w:val="18"/>
          <w:vertAlign w:val="superscript"/>
        </w:rPr>
        <w:footnoteReference w:id="6"/>
      </w:r>
      <w:r w:rsidR="00CC08D6" w:rsidRPr="005B78B0">
        <w:t xml:space="preserve"> </w:t>
      </w:r>
    </w:p>
    <w:p w14:paraId="383320EA" w14:textId="716649FD" w:rsidR="00CC08D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CC08D6" w:rsidRPr="005B78B0">
        <w:t>Conclusions</w:t>
      </w:r>
    </w:p>
    <w:p w14:paraId="0A72E015" w14:textId="3CCC411E" w:rsidR="00576E00" w:rsidRPr="005B78B0" w:rsidRDefault="00231CBB" w:rsidP="00231CBB">
      <w:pPr>
        <w:pStyle w:val="RegSingleTxtG"/>
        <w:numPr>
          <w:ilvl w:val="0"/>
          <w:numId w:val="0"/>
        </w:numPr>
        <w:tabs>
          <w:tab w:val="left" w:pos="567"/>
        </w:tabs>
        <w:ind w:left="1134"/>
      </w:pPr>
      <w:bookmarkStart w:id="68" w:name="_Toc435526651"/>
      <w:bookmarkStart w:id="69" w:name="_Toc435527333"/>
      <w:bookmarkStart w:id="70" w:name="_Toc421268876"/>
      <w:bookmarkStart w:id="71" w:name="_Toc421881683"/>
      <w:bookmarkStart w:id="72" w:name="_Toc391983283"/>
      <w:bookmarkEnd w:id="62"/>
      <w:bookmarkEnd w:id="63"/>
      <w:bookmarkEnd w:id="64"/>
      <w:bookmarkEnd w:id="65"/>
      <w:r w:rsidRPr="005B78B0">
        <w:t>13.</w:t>
      </w:r>
      <w:r w:rsidRPr="005B78B0">
        <w:tab/>
      </w:r>
      <w:r w:rsidR="00576E00" w:rsidRPr="005B78B0">
        <w:t xml:space="preserve">The SBI agreed to continue its consideration of the outcome of the first round of the </w:t>
      </w:r>
      <w:r w:rsidR="00FF2561" w:rsidRPr="005B78B0">
        <w:t>IAR</w:t>
      </w:r>
      <w:r w:rsidR="00576E00" w:rsidRPr="005B78B0">
        <w:t xml:space="preserve"> process at SBI 44 (May 2016).</w:t>
      </w:r>
    </w:p>
    <w:p w14:paraId="0B9389D8" w14:textId="527710CC" w:rsidR="00D17E5A" w:rsidRPr="005B78B0" w:rsidRDefault="00231CBB" w:rsidP="00231CBB">
      <w:pPr>
        <w:pStyle w:val="RegH1G"/>
        <w:numPr>
          <w:ilvl w:val="0"/>
          <w:numId w:val="0"/>
        </w:numPr>
        <w:tabs>
          <w:tab w:val="left" w:pos="1135"/>
        </w:tabs>
        <w:ind w:left="1135" w:hanging="454"/>
        <w:rPr>
          <w:rStyle w:val="SingleTxtGChar"/>
          <w:b w:val="0"/>
          <w:sz w:val="20"/>
        </w:rPr>
      </w:pPr>
      <w:r w:rsidRPr="005B78B0">
        <w:rPr>
          <w:rStyle w:val="SingleTxtGChar"/>
        </w:rPr>
        <w:t>C.</w:t>
      </w:r>
      <w:r w:rsidRPr="005B78B0">
        <w:rPr>
          <w:rStyle w:val="SingleTxtGChar"/>
        </w:rPr>
        <w:tab/>
      </w:r>
      <w:r w:rsidR="009B6F86" w:rsidRPr="005B78B0">
        <w:t>Revision of the “Guidelines for the preparation of national communications by Parties included in Annex I to the Convention, Part II: UNFCCC reporting guidelines on national communications”</w:t>
      </w:r>
      <w:bookmarkEnd w:id="68"/>
      <w:bookmarkEnd w:id="69"/>
      <w:r w:rsidR="00CC08D6" w:rsidRPr="005B78B0">
        <w:br/>
      </w:r>
      <w:bookmarkStart w:id="73" w:name="_Toc435526652"/>
      <w:bookmarkStart w:id="74" w:name="_Toc435527334"/>
      <w:r w:rsidR="00CC08D6" w:rsidRPr="005B78B0">
        <w:rPr>
          <w:rStyle w:val="SingleTxtGChar"/>
          <w:b w:val="0"/>
          <w:sz w:val="20"/>
        </w:rPr>
        <w:t>(Agenda sub-item 3(c))</w:t>
      </w:r>
      <w:bookmarkEnd w:id="73"/>
      <w:bookmarkEnd w:id="74"/>
    </w:p>
    <w:bookmarkEnd w:id="70"/>
    <w:bookmarkEnd w:id="71"/>
    <w:p w14:paraId="2BFA0B1F" w14:textId="69969FA3"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Proceedings</w:t>
      </w:r>
    </w:p>
    <w:p w14:paraId="32895CD5" w14:textId="6770B32C" w:rsidR="009B6F86" w:rsidRPr="005B78B0" w:rsidRDefault="00231CBB" w:rsidP="00231CBB">
      <w:pPr>
        <w:pStyle w:val="RegSingleTxtG"/>
        <w:numPr>
          <w:ilvl w:val="0"/>
          <w:numId w:val="0"/>
        </w:numPr>
        <w:tabs>
          <w:tab w:val="left" w:pos="567"/>
        </w:tabs>
        <w:ind w:left="1134"/>
      </w:pPr>
      <w:r w:rsidRPr="005B78B0">
        <w:t>14.</w:t>
      </w:r>
      <w:r w:rsidRPr="005B78B0">
        <w:tab/>
      </w:r>
      <w:r w:rsidR="009B6F86" w:rsidRPr="005B78B0">
        <w:t>The SBI considered this agenda sub-item at its 1</w:t>
      </w:r>
      <w:r w:rsidR="009B6F86" w:rsidRPr="005B78B0">
        <w:rPr>
          <w:vertAlign w:val="superscript"/>
        </w:rPr>
        <w:t>st</w:t>
      </w:r>
      <w:r w:rsidR="009B6F86" w:rsidRPr="005B78B0">
        <w:t xml:space="preserve"> and 2</w:t>
      </w:r>
      <w:r w:rsidR="009B6F86" w:rsidRPr="005B78B0">
        <w:rPr>
          <w:vertAlign w:val="superscript"/>
        </w:rPr>
        <w:t>nd</w:t>
      </w:r>
      <w:r w:rsidR="009B6F86" w:rsidRPr="005B78B0">
        <w:t xml:space="preserve"> meetings</w:t>
      </w:r>
      <w:r w:rsidR="00D00361" w:rsidRPr="005B78B0">
        <w:t xml:space="preserve"> and had before it document FCCC/TP/2015/3</w:t>
      </w:r>
      <w:r w:rsidR="009B6F86" w:rsidRPr="005B78B0">
        <w:t>.</w:t>
      </w:r>
      <w:r w:rsidR="00B1495E" w:rsidRPr="005B78B0">
        <w:t xml:space="preserve"> </w:t>
      </w:r>
      <w:r w:rsidR="009B6F86" w:rsidRPr="005B78B0">
        <w:t xml:space="preserve">At </w:t>
      </w:r>
      <w:r w:rsidR="00BF6E6D" w:rsidRPr="005B78B0">
        <w:t xml:space="preserve">the </w:t>
      </w:r>
      <w:r w:rsidR="009B6F86" w:rsidRPr="005B78B0">
        <w:t>1</w:t>
      </w:r>
      <w:r w:rsidR="009B6F86" w:rsidRPr="005B78B0">
        <w:rPr>
          <w:vertAlign w:val="superscript"/>
        </w:rPr>
        <w:t>st</w:t>
      </w:r>
      <w:r w:rsidR="009B6F86" w:rsidRPr="005B78B0">
        <w:t xml:space="preserve"> meeting, the </w:t>
      </w:r>
      <w:r w:rsidR="004C41F4" w:rsidRPr="005B78B0">
        <w:t xml:space="preserve">Chair proposed </w:t>
      </w:r>
      <w:r w:rsidR="00B9407B" w:rsidRPr="005B78B0">
        <w:t xml:space="preserve">preparing </w:t>
      </w:r>
      <w:r w:rsidR="007C1553" w:rsidRPr="005B78B0">
        <w:t>draft conclusions on this sub-item</w:t>
      </w:r>
      <w:r w:rsidR="00A349C4" w:rsidRPr="005B78B0">
        <w:t>,</w:t>
      </w:r>
      <w:r w:rsidR="007C1553" w:rsidRPr="005B78B0">
        <w:t xml:space="preserve"> </w:t>
      </w:r>
      <w:r w:rsidR="004C41F4" w:rsidRPr="005B78B0">
        <w:t>in consultation with interested Parties.</w:t>
      </w:r>
      <w:r w:rsidR="009B6F86" w:rsidRPr="005B78B0">
        <w:t xml:space="preserve"> </w:t>
      </w:r>
      <w:r w:rsidR="009B6F86" w:rsidRPr="005B78B0">
        <w:rPr>
          <w:color w:val="000000"/>
        </w:rPr>
        <w:t>A</w:t>
      </w:r>
      <w:r w:rsidR="009B6F86" w:rsidRPr="005B78B0">
        <w:t xml:space="preserve">t </w:t>
      </w:r>
      <w:r w:rsidR="006D5922" w:rsidRPr="005B78B0">
        <w:t>its</w:t>
      </w:r>
      <w:r w:rsidR="009B6F86" w:rsidRPr="005B78B0">
        <w:t xml:space="preserve"> </w:t>
      </w:r>
      <w:r w:rsidR="009B6F86" w:rsidRPr="005B78B0">
        <w:rPr>
          <w:snapToGrid w:val="0"/>
        </w:rPr>
        <w:t>2</w:t>
      </w:r>
      <w:r w:rsidR="009B6F86" w:rsidRPr="005B78B0">
        <w:rPr>
          <w:snapToGrid w:val="0"/>
          <w:vertAlign w:val="superscript"/>
        </w:rPr>
        <w:t>nd</w:t>
      </w:r>
      <w:r w:rsidR="009B6F86" w:rsidRPr="005B78B0">
        <w:rPr>
          <w:snapToGrid w:val="0"/>
        </w:rPr>
        <w:t xml:space="preserve"> </w:t>
      </w:r>
      <w:r w:rsidR="009B6F86" w:rsidRPr="005B78B0">
        <w:t>meeting, the SBI considered and adopted the conclusions below.</w:t>
      </w:r>
      <w:r w:rsidR="009B6F86" w:rsidRPr="005B78B0">
        <w:rPr>
          <w:sz w:val="18"/>
          <w:vertAlign w:val="superscript"/>
        </w:rPr>
        <w:footnoteReference w:id="7"/>
      </w:r>
      <w:r w:rsidR="00D00361" w:rsidRPr="00FC1CCD">
        <w:t xml:space="preserve"> </w:t>
      </w:r>
    </w:p>
    <w:p w14:paraId="5ABB3689" w14:textId="009B78AA" w:rsidR="009B6F86" w:rsidRPr="005B78B0" w:rsidRDefault="00231CBB" w:rsidP="00231CBB">
      <w:pPr>
        <w:pStyle w:val="RegH23G"/>
        <w:numPr>
          <w:ilvl w:val="0"/>
          <w:numId w:val="0"/>
        </w:numPr>
        <w:tabs>
          <w:tab w:val="left" w:pos="1135"/>
        </w:tabs>
        <w:ind w:left="1135" w:hanging="454"/>
      </w:pPr>
      <w:r w:rsidRPr="005B78B0">
        <w:rPr>
          <w:bCs/>
        </w:rPr>
        <w:lastRenderedPageBreak/>
        <w:t>2.</w:t>
      </w:r>
      <w:r w:rsidRPr="005B78B0">
        <w:rPr>
          <w:bCs/>
        </w:rPr>
        <w:tab/>
      </w:r>
      <w:r w:rsidR="009B6F86" w:rsidRPr="005B78B0">
        <w:t>Conclusions</w:t>
      </w:r>
    </w:p>
    <w:p w14:paraId="07237AE0" w14:textId="5B8B0DC0" w:rsidR="00B428A3" w:rsidRPr="005B78B0" w:rsidRDefault="00231CBB" w:rsidP="00231CBB">
      <w:pPr>
        <w:pStyle w:val="RegSingleTxtG"/>
        <w:numPr>
          <w:ilvl w:val="0"/>
          <w:numId w:val="0"/>
        </w:numPr>
        <w:tabs>
          <w:tab w:val="left" w:pos="567"/>
        </w:tabs>
        <w:ind w:left="1134"/>
      </w:pPr>
      <w:bookmarkStart w:id="75" w:name="_Toc435526653"/>
      <w:bookmarkStart w:id="76" w:name="_Toc435527335"/>
      <w:r w:rsidRPr="005B78B0">
        <w:t>15.</w:t>
      </w:r>
      <w:r w:rsidRPr="005B78B0">
        <w:tab/>
      </w:r>
      <w:r w:rsidR="00576E00" w:rsidRPr="005B78B0">
        <w:t>The SBI continued its consideration, initiated at SBI 40, on the revision of the “Guidelines for the preparation of national communications by Parties included in Annex I to the Convention, Part II: UNFCCC reporting guidelines on national communications” (hereinafter referred to as the UNFCCC reporting guidelines on NCs).</w:t>
      </w:r>
      <w:r w:rsidR="00576E00" w:rsidRPr="005B78B0">
        <w:rPr>
          <w:sz w:val="18"/>
          <w:vertAlign w:val="superscript"/>
        </w:rPr>
        <w:footnoteReference w:id="8"/>
      </w:r>
    </w:p>
    <w:p w14:paraId="7135B573" w14:textId="195B3849" w:rsidR="00B428A3" w:rsidRPr="005B78B0" w:rsidRDefault="00231CBB" w:rsidP="00231CBB">
      <w:pPr>
        <w:pStyle w:val="RegSingleTxtG"/>
        <w:numPr>
          <w:ilvl w:val="0"/>
          <w:numId w:val="0"/>
        </w:numPr>
        <w:tabs>
          <w:tab w:val="left" w:pos="567"/>
        </w:tabs>
        <w:ind w:left="1134"/>
      </w:pPr>
      <w:r w:rsidRPr="005B78B0">
        <w:t>16.</w:t>
      </w:r>
      <w:r w:rsidRPr="005B78B0">
        <w:tab/>
      </w:r>
      <w:r w:rsidR="00576E00" w:rsidRPr="005B78B0">
        <w:t>The SBI acknowledged with appreciation the revised and updated technical paper</w:t>
      </w:r>
      <w:r w:rsidR="00576E00" w:rsidRPr="005B78B0">
        <w:rPr>
          <w:sz w:val="18"/>
          <w:vertAlign w:val="superscript"/>
        </w:rPr>
        <w:footnoteReference w:id="9"/>
      </w:r>
      <w:r w:rsidR="00576E00" w:rsidRPr="005B78B0">
        <w:t xml:space="preserve"> prepared by the secretariat on the revision of the UNFCCC reporting guidelines on NCs. This paper reflects the provisions of the conclusions of SBI 42 and the views submitted by Parties.</w:t>
      </w:r>
      <w:r w:rsidR="00576E00" w:rsidRPr="005B78B0">
        <w:rPr>
          <w:sz w:val="18"/>
          <w:vertAlign w:val="superscript"/>
        </w:rPr>
        <w:footnoteReference w:id="10"/>
      </w:r>
      <w:r w:rsidR="00576E00" w:rsidRPr="005B78B0">
        <w:t xml:space="preserve"> </w:t>
      </w:r>
    </w:p>
    <w:p w14:paraId="1867A704" w14:textId="33889224" w:rsidR="00B428A3" w:rsidRPr="005B78B0" w:rsidRDefault="00231CBB" w:rsidP="00231CBB">
      <w:pPr>
        <w:pStyle w:val="RegSingleTxtG"/>
        <w:numPr>
          <w:ilvl w:val="0"/>
          <w:numId w:val="0"/>
        </w:numPr>
        <w:tabs>
          <w:tab w:val="left" w:pos="567"/>
        </w:tabs>
        <w:ind w:left="1134"/>
      </w:pPr>
      <w:r w:rsidRPr="005B78B0">
        <w:t>17.</w:t>
      </w:r>
      <w:r w:rsidRPr="005B78B0">
        <w:tab/>
      </w:r>
      <w:r w:rsidR="00576E00" w:rsidRPr="005B78B0">
        <w:t xml:space="preserve">The SBI requested the secretariat to organize a pre-sessional workshop prior to </w:t>
      </w:r>
      <w:r w:rsidR="00576E00" w:rsidRPr="005B78B0">
        <w:br/>
        <w:t xml:space="preserve">SBI 44 under the guidance of the Chair of the SBI to advance the discussions on the revision of the UNFCCC reporting guidelines on NCs, using the technical paper </w:t>
      </w:r>
      <w:r w:rsidR="00071BC6" w:rsidRPr="005B78B0">
        <w:t>referred to</w:t>
      </w:r>
      <w:r w:rsidR="00576E00" w:rsidRPr="005B78B0">
        <w:t xml:space="preserve"> in paragraph </w:t>
      </w:r>
      <w:r w:rsidR="00CC6C72" w:rsidRPr="005B78B0">
        <w:t xml:space="preserve">16 </w:t>
      </w:r>
      <w:r w:rsidR="00576E00" w:rsidRPr="005B78B0">
        <w:t xml:space="preserve">above as input. </w:t>
      </w:r>
    </w:p>
    <w:p w14:paraId="6777ACA0" w14:textId="29AB8135" w:rsidR="00B428A3" w:rsidRPr="005B78B0" w:rsidRDefault="00231CBB" w:rsidP="00231CBB">
      <w:pPr>
        <w:pStyle w:val="RegSingleTxtG"/>
        <w:numPr>
          <w:ilvl w:val="0"/>
          <w:numId w:val="0"/>
        </w:numPr>
        <w:tabs>
          <w:tab w:val="left" w:pos="567"/>
        </w:tabs>
        <w:ind w:left="1134"/>
      </w:pPr>
      <w:r w:rsidRPr="005B78B0">
        <w:t>18.</w:t>
      </w:r>
      <w:r w:rsidRPr="005B78B0">
        <w:tab/>
      </w:r>
      <w:r w:rsidR="00576E00" w:rsidRPr="005B78B0">
        <w:t xml:space="preserve">The SBI also requested the secretariat to prepare a report on the workshop mentioned in paragraph </w:t>
      </w:r>
      <w:r w:rsidR="00CC6C72" w:rsidRPr="005B78B0">
        <w:t>17</w:t>
      </w:r>
      <w:r w:rsidR="00576E00" w:rsidRPr="005B78B0">
        <w:t xml:space="preserve"> above to serve as input to the discussion on this matter at SBI</w:t>
      </w:r>
      <w:r w:rsidR="009D33F2" w:rsidRPr="005B78B0">
        <w:t> </w:t>
      </w:r>
      <w:r w:rsidR="00576E00" w:rsidRPr="005B78B0">
        <w:t xml:space="preserve">44. </w:t>
      </w:r>
    </w:p>
    <w:p w14:paraId="2FC628F4" w14:textId="41CB2732" w:rsidR="00B428A3" w:rsidRPr="005B78B0" w:rsidRDefault="00231CBB" w:rsidP="00231CBB">
      <w:pPr>
        <w:pStyle w:val="RegSingleTxtG"/>
        <w:numPr>
          <w:ilvl w:val="0"/>
          <w:numId w:val="0"/>
        </w:numPr>
        <w:tabs>
          <w:tab w:val="left" w:pos="567"/>
        </w:tabs>
        <w:ind w:left="1134"/>
      </w:pPr>
      <w:r w:rsidRPr="005B78B0">
        <w:t>19.</w:t>
      </w:r>
      <w:r w:rsidRPr="005B78B0">
        <w:tab/>
      </w:r>
      <w:r w:rsidR="00576E00" w:rsidRPr="005B78B0">
        <w:t>The SBI agreed to continue its work on the revision of the UNFCCC reporting guidelines on NCs at SBI 44 with a view to finalizing the revised guidelines and recomm</w:t>
      </w:r>
      <w:r w:rsidR="00CC6C72" w:rsidRPr="005B78B0">
        <w:t xml:space="preserve">ending them for </w:t>
      </w:r>
      <w:r w:rsidR="00071BC6" w:rsidRPr="005B78B0">
        <w:t xml:space="preserve">consideration and </w:t>
      </w:r>
      <w:r w:rsidR="00CC6C72" w:rsidRPr="005B78B0">
        <w:t xml:space="preserve">adoption </w:t>
      </w:r>
      <w:r w:rsidR="00C33637" w:rsidRPr="00C33637">
        <w:t xml:space="preserve">by the Conference of the Parties (COP) at its twenty-second session </w:t>
      </w:r>
      <w:r w:rsidR="00576E00" w:rsidRPr="005B78B0">
        <w:t>(November 2016).</w:t>
      </w:r>
    </w:p>
    <w:p w14:paraId="03BAB228" w14:textId="07CF9671" w:rsidR="00576E00" w:rsidRPr="005B78B0" w:rsidRDefault="00231CBB" w:rsidP="00231CBB">
      <w:pPr>
        <w:pStyle w:val="RegSingleTxtG"/>
        <w:numPr>
          <w:ilvl w:val="0"/>
          <w:numId w:val="0"/>
        </w:numPr>
        <w:tabs>
          <w:tab w:val="left" w:pos="567"/>
        </w:tabs>
        <w:ind w:left="1134"/>
      </w:pPr>
      <w:r w:rsidRPr="005B78B0">
        <w:t>20.</w:t>
      </w:r>
      <w:r w:rsidRPr="005B78B0">
        <w:tab/>
      </w:r>
      <w:r w:rsidR="00576E00" w:rsidRPr="005B78B0">
        <w:t>The SBI took note of the estimated budgetary implications of the activities to be undertaken by the secretariat referred to in paragraph</w:t>
      </w:r>
      <w:r w:rsidR="009B450B" w:rsidRPr="005B78B0">
        <w:t xml:space="preserve"> 17</w:t>
      </w:r>
      <w:r w:rsidR="00576E00" w:rsidRPr="005B78B0">
        <w:t xml:space="preserve"> above. It requested that the actions of the secretariat called for in these conclusions be undertaken subject to the availability of supplementary financial resources.</w:t>
      </w:r>
    </w:p>
    <w:p w14:paraId="7CA88360" w14:textId="4317EC43" w:rsidR="00915542" w:rsidRPr="005B78B0" w:rsidRDefault="00231CBB" w:rsidP="00231CBB">
      <w:pPr>
        <w:pStyle w:val="RegH1G"/>
        <w:numPr>
          <w:ilvl w:val="0"/>
          <w:numId w:val="0"/>
        </w:numPr>
        <w:tabs>
          <w:tab w:val="left" w:pos="1135"/>
        </w:tabs>
        <w:ind w:left="1135" w:hanging="454"/>
        <w:rPr>
          <w:rStyle w:val="SingleTxtGChar"/>
          <w:b w:val="0"/>
          <w:sz w:val="20"/>
        </w:rPr>
      </w:pPr>
      <w:r w:rsidRPr="005B78B0">
        <w:rPr>
          <w:rStyle w:val="SingleTxtGChar"/>
        </w:rPr>
        <w:t>D.</w:t>
      </w:r>
      <w:r w:rsidRPr="005B78B0">
        <w:rPr>
          <w:rStyle w:val="SingleTxtGChar"/>
        </w:rPr>
        <w:tab/>
      </w:r>
      <w:r w:rsidR="007D7DD4" w:rsidRPr="005B78B0">
        <w:t>Report on national greenhouse gas inventory data from Parties included in Annex I to the Convention for the period 1990</w:t>
      </w:r>
      <w:r w:rsidR="00774F3F" w:rsidRPr="005B78B0">
        <w:t>–</w:t>
      </w:r>
      <w:r w:rsidR="007D7DD4" w:rsidRPr="005B78B0">
        <w:t>2013</w:t>
      </w:r>
      <w:bookmarkEnd w:id="75"/>
      <w:bookmarkEnd w:id="76"/>
      <w:r w:rsidR="00915542" w:rsidRPr="005B78B0">
        <w:br/>
      </w:r>
      <w:bookmarkStart w:id="77" w:name="_Toc435526654"/>
      <w:bookmarkStart w:id="78" w:name="_Toc435527336"/>
      <w:r w:rsidR="00915542" w:rsidRPr="005B78B0">
        <w:rPr>
          <w:rStyle w:val="SingleTxtGChar"/>
          <w:b w:val="0"/>
          <w:sz w:val="20"/>
        </w:rPr>
        <w:t>(Agenda sub-item 3(d))</w:t>
      </w:r>
      <w:bookmarkEnd w:id="77"/>
      <w:bookmarkEnd w:id="78"/>
    </w:p>
    <w:p w14:paraId="1884FAF1" w14:textId="0E6C2600" w:rsidR="007D7DD4" w:rsidRPr="005B78B0" w:rsidRDefault="007D7DD4" w:rsidP="00231CBB">
      <w:pPr>
        <w:pStyle w:val="RegH23G"/>
        <w:numPr>
          <w:ilvl w:val="0"/>
          <w:numId w:val="0"/>
        </w:numPr>
        <w:ind w:left="851" w:hanging="454"/>
      </w:pPr>
      <w:r w:rsidRPr="005B78B0">
        <w:t>Proceedings</w:t>
      </w:r>
    </w:p>
    <w:p w14:paraId="409BB48F" w14:textId="33FB19C2" w:rsidR="007D7DD4" w:rsidRPr="005B78B0" w:rsidRDefault="00231CBB" w:rsidP="00231CBB">
      <w:pPr>
        <w:pStyle w:val="RegSingleTxtG"/>
        <w:numPr>
          <w:ilvl w:val="0"/>
          <w:numId w:val="0"/>
        </w:numPr>
        <w:tabs>
          <w:tab w:val="left" w:pos="567"/>
        </w:tabs>
        <w:ind w:left="1134"/>
      </w:pPr>
      <w:r w:rsidRPr="005B78B0">
        <w:t>21.</w:t>
      </w:r>
      <w:r w:rsidRPr="005B78B0">
        <w:tab/>
      </w:r>
      <w:r w:rsidR="00BD282D" w:rsidRPr="005B78B0">
        <w:t>The SBI considered this agenda sub-item at its 1</w:t>
      </w:r>
      <w:r w:rsidR="00B428A3" w:rsidRPr="005B78B0">
        <w:rPr>
          <w:vertAlign w:val="superscript"/>
        </w:rPr>
        <w:t>st</w:t>
      </w:r>
      <w:r w:rsidR="008733A5" w:rsidRPr="005B78B0">
        <w:t xml:space="preserve"> </w:t>
      </w:r>
      <w:r w:rsidR="00BD282D" w:rsidRPr="005B78B0">
        <w:t xml:space="preserve">meeting and took note of the information contained in document FCCC/SBI/2015/21. </w:t>
      </w:r>
      <w:r w:rsidR="00CA0AA7" w:rsidRPr="005B78B0">
        <w:t>The representative of one Party made a statement.</w:t>
      </w:r>
    </w:p>
    <w:p w14:paraId="33A3D7BB" w14:textId="478E2A57" w:rsidR="00F13FA6" w:rsidRPr="005B78B0" w:rsidRDefault="00231CBB" w:rsidP="00231CBB">
      <w:pPr>
        <w:pStyle w:val="RegH1G"/>
        <w:numPr>
          <w:ilvl w:val="0"/>
          <w:numId w:val="0"/>
        </w:numPr>
        <w:tabs>
          <w:tab w:val="left" w:pos="1135"/>
        </w:tabs>
        <w:ind w:left="1135" w:hanging="454"/>
        <w:rPr>
          <w:rStyle w:val="SingleTxtGChar"/>
          <w:b w:val="0"/>
          <w:sz w:val="20"/>
        </w:rPr>
      </w:pPr>
      <w:bookmarkStart w:id="79" w:name="_Toc435526655"/>
      <w:bookmarkStart w:id="80" w:name="_Toc435527337"/>
      <w:r w:rsidRPr="005B78B0">
        <w:rPr>
          <w:rStyle w:val="SingleTxtGChar"/>
        </w:rPr>
        <w:t>E.</w:t>
      </w:r>
      <w:r w:rsidRPr="005B78B0">
        <w:rPr>
          <w:rStyle w:val="SingleTxtGChar"/>
        </w:rPr>
        <w:tab/>
      </w:r>
      <w:r w:rsidR="00CC72E3" w:rsidRPr="005B78B0">
        <w:rPr>
          <w:rStyle w:val="SingleTxtGChar"/>
        </w:rPr>
        <w:t>Annual c</w:t>
      </w:r>
      <w:r w:rsidR="00D00361" w:rsidRPr="005B78B0">
        <w:rPr>
          <w:rStyle w:val="SingleTxtGChar"/>
        </w:rPr>
        <w:t xml:space="preserve">ompilation </w:t>
      </w:r>
      <w:r w:rsidR="00CC72E3" w:rsidRPr="005B78B0">
        <w:rPr>
          <w:rStyle w:val="SingleTxtGChar"/>
        </w:rPr>
        <w:t>and accounting report for Annex B Parties under the Kyoto Protocol for 2015</w:t>
      </w:r>
      <w:bookmarkStart w:id="81" w:name="_Toc435526656"/>
      <w:bookmarkStart w:id="82" w:name="_Toc435527338"/>
      <w:bookmarkEnd w:id="79"/>
      <w:bookmarkEnd w:id="80"/>
      <w:r w:rsidR="00F13FA6" w:rsidRPr="005B78B0">
        <w:rPr>
          <w:rStyle w:val="SingleTxtGChar"/>
        </w:rPr>
        <w:br/>
      </w:r>
      <w:r w:rsidR="00F13FA6" w:rsidRPr="005B78B0">
        <w:rPr>
          <w:rStyle w:val="SingleTxtGChar"/>
          <w:b w:val="0"/>
          <w:sz w:val="20"/>
        </w:rPr>
        <w:t>(Agenda sub-item 3(e))</w:t>
      </w:r>
      <w:bookmarkEnd w:id="81"/>
      <w:bookmarkEnd w:id="82"/>
    </w:p>
    <w:p w14:paraId="4F43CE9E" w14:textId="02691A0F" w:rsidR="00D00361" w:rsidRPr="005B78B0" w:rsidRDefault="00D00361" w:rsidP="00231CBB">
      <w:pPr>
        <w:pStyle w:val="RegH23G"/>
        <w:numPr>
          <w:ilvl w:val="0"/>
          <w:numId w:val="0"/>
        </w:numPr>
        <w:ind w:left="851" w:hanging="454"/>
      </w:pPr>
      <w:r w:rsidRPr="005B78B0">
        <w:t>Proceedings</w:t>
      </w:r>
      <w:bookmarkStart w:id="83" w:name="_Ref344973589"/>
    </w:p>
    <w:p w14:paraId="226A7DA4" w14:textId="060D4EA1" w:rsidR="00F13FA6" w:rsidRPr="005B78B0" w:rsidRDefault="00231CBB" w:rsidP="00231CBB">
      <w:pPr>
        <w:pStyle w:val="RegSingleTxtG"/>
        <w:numPr>
          <w:ilvl w:val="0"/>
          <w:numId w:val="0"/>
        </w:numPr>
        <w:tabs>
          <w:tab w:val="left" w:pos="567"/>
        </w:tabs>
        <w:ind w:left="1134"/>
      </w:pPr>
      <w:r w:rsidRPr="005B78B0">
        <w:t>22.</w:t>
      </w:r>
      <w:r w:rsidRPr="005B78B0">
        <w:tab/>
      </w:r>
      <w:r w:rsidR="00F13FA6" w:rsidRPr="005B78B0">
        <w:t>The SBI considered this agenda sub-item at its 1</w:t>
      </w:r>
      <w:r w:rsidR="008733A5" w:rsidRPr="00723081">
        <w:rPr>
          <w:vertAlign w:val="superscript"/>
        </w:rPr>
        <w:t>st</w:t>
      </w:r>
      <w:r w:rsidR="008733A5" w:rsidRPr="005B78B0">
        <w:t xml:space="preserve"> </w:t>
      </w:r>
      <w:r w:rsidR="00F13FA6" w:rsidRPr="005B78B0">
        <w:t xml:space="preserve">meeting. It recommended that the </w:t>
      </w:r>
      <w:r w:rsidR="00723081">
        <w:t>Conference of the Parties serving as the meeting of the Parties to the Kyoto Protocol (</w:t>
      </w:r>
      <w:r w:rsidR="00F13FA6" w:rsidRPr="005B78B0">
        <w:t>CMP</w:t>
      </w:r>
      <w:r w:rsidR="00723081">
        <w:t>)</w:t>
      </w:r>
      <w:r w:rsidR="00F13FA6" w:rsidRPr="005B78B0">
        <w:t xml:space="preserve"> </w:t>
      </w:r>
      <w:r w:rsidR="00F13FA6" w:rsidRPr="005B78B0">
        <w:lastRenderedPageBreak/>
        <w:t>take note of the information contained in document FCCC/KP/CMP/2015/6 and Add.1</w:t>
      </w:r>
      <w:r w:rsidR="00E4616F" w:rsidRPr="005B78B0">
        <w:t>/Rev.1</w:t>
      </w:r>
      <w:r w:rsidR="003A429D" w:rsidRPr="005B78B0">
        <w:t>.</w:t>
      </w:r>
      <w:r w:rsidR="00F13FA6" w:rsidRPr="005B78B0">
        <w:t xml:space="preserve"> </w:t>
      </w:r>
    </w:p>
    <w:p w14:paraId="58BFD938" w14:textId="449793C9" w:rsidR="00CD7902" w:rsidRPr="005B78B0" w:rsidRDefault="00231CBB" w:rsidP="00231CBB">
      <w:pPr>
        <w:pStyle w:val="RegHChG"/>
        <w:numPr>
          <w:ilvl w:val="0"/>
          <w:numId w:val="0"/>
        </w:numPr>
        <w:tabs>
          <w:tab w:val="left" w:pos="1135"/>
        </w:tabs>
        <w:spacing w:after="0"/>
        <w:ind w:left="1135" w:hanging="454"/>
      </w:pPr>
      <w:bookmarkStart w:id="84" w:name="_Toc435526657"/>
      <w:bookmarkStart w:id="85" w:name="_Toc435527339"/>
      <w:bookmarkStart w:id="86" w:name="_Toc421268878"/>
      <w:bookmarkStart w:id="87" w:name="_Toc421881685"/>
      <w:bookmarkEnd w:id="83"/>
      <w:r w:rsidRPr="005B78B0">
        <w:t>IV.</w:t>
      </w:r>
      <w:r w:rsidRPr="005B78B0">
        <w:tab/>
      </w:r>
      <w:r w:rsidR="009B6F86" w:rsidRPr="005B78B0">
        <w:t>Reporting from Parties not included in Annex I to the Convention</w:t>
      </w:r>
      <w:bookmarkEnd w:id="72"/>
      <w:bookmarkEnd w:id="84"/>
      <w:bookmarkEnd w:id="85"/>
    </w:p>
    <w:p w14:paraId="0A12A011" w14:textId="4990086D" w:rsidR="009B6F86" w:rsidRPr="005B78B0" w:rsidRDefault="009B6F86" w:rsidP="005931A1">
      <w:pPr>
        <w:pStyle w:val="SingleTxtG"/>
      </w:pPr>
      <w:bookmarkStart w:id="88" w:name="_Toc435526658"/>
      <w:r w:rsidRPr="005B78B0">
        <w:rPr>
          <w:rStyle w:val="SingleTxtGChar"/>
        </w:rPr>
        <w:t>(</w:t>
      </w:r>
      <w:r w:rsidRPr="005B78B0">
        <w:t>Agenda</w:t>
      </w:r>
      <w:r w:rsidRPr="005B78B0">
        <w:rPr>
          <w:rStyle w:val="SingleTxtGChar"/>
        </w:rPr>
        <w:t xml:space="preserve"> item 4)</w:t>
      </w:r>
      <w:bookmarkEnd w:id="86"/>
      <w:bookmarkEnd w:id="87"/>
      <w:bookmarkEnd w:id="88"/>
    </w:p>
    <w:p w14:paraId="515E75E2" w14:textId="00F7549D" w:rsidR="00D17E5A" w:rsidRPr="005B78B0" w:rsidRDefault="00231CBB" w:rsidP="00231CBB">
      <w:pPr>
        <w:pStyle w:val="RegH1G"/>
        <w:numPr>
          <w:ilvl w:val="0"/>
          <w:numId w:val="0"/>
        </w:numPr>
        <w:tabs>
          <w:tab w:val="left" w:pos="1135"/>
        </w:tabs>
        <w:spacing w:after="0"/>
        <w:ind w:left="1135" w:hanging="454"/>
        <w:rPr>
          <w:rStyle w:val="SingleTxtGChar"/>
          <w:b w:val="0"/>
          <w:sz w:val="20"/>
        </w:rPr>
      </w:pPr>
      <w:bookmarkStart w:id="89" w:name="_Toc435526659"/>
      <w:bookmarkStart w:id="90" w:name="_Toc435527340"/>
      <w:bookmarkStart w:id="91" w:name="_Toc391983284"/>
      <w:bookmarkStart w:id="92" w:name="_Toc421268879"/>
      <w:bookmarkStart w:id="93" w:name="_Toc421881686"/>
      <w:r w:rsidRPr="005B78B0">
        <w:rPr>
          <w:rStyle w:val="SingleTxtGChar"/>
        </w:rPr>
        <w:t>A.</w:t>
      </w:r>
      <w:r w:rsidRPr="005B78B0">
        <w:rPr>
          <w:rStyle w:val="SingleTxtGChar"/>
        </w:rPr>
        <w:tab/>
      </w:r>
      <w:r w:rsidR="009B6F86" w:rsidRPr="005B78B0">
        <w:t>Information contained in national communications from Parties not included in Annex I to the Convention</w:t>
      </w:r>
      <w:bookmarkEnd w:id="89"/>
      <w:bookmarkEnd w:id="90"/>
    </w:p>
    <w:p w14:paraId="07936D84" w14:textId="2FDD4A1A" w:rsidR="009B6F86" w:rsidRPr="005B78B0" w:rsidRDefault="009B6F86" w:rsidP="001572F6">
      <w:pPr>
        <w:pStyle w:val="SingleTxtG"/>
      </w:pPr>
      <w:r w:rsidRPr="005B78B0">
        <w:t xml:space="preserve">(Agenda sub-item 4(a) </w:t>
      </w:r>
      <w:r w:rsidR="00912FAB" w:rsidRPr="005B78B0">
        <w:rPr>
          <w:i/>
        </w:rPr>
        <w:t>held</w:t>
      </w:r>
      <w:r w:rsidRPr="005B78B0">
        <w:rPr>
          <w:i/>
        </w:rPr>
        <w:t xml:space="preserve"> in abeyance</w:t>
      </w:r>
      <w:r w:rsidRPr="005B78B0">
        <w:t>)</w:t>
      </w:r>
      <w:bookmarkEnd w:id="91"/>
      <w:bookmarkEnd w:id="92"/>
      <w:bookmarkEnd w:id="93"/>
    </w:p>
    <w:p w14:paraId="66550B31" w14:textId="2DD5C098" w:rsidR="00AB0109" w:rsidRPr="005B78B0" w:rsidRDefault="00231CBB" w:rsidP="00231CBB">
      <w:pPr>
        <w:pStyle w:val="RegH1G"/>
        <w:numPr>
          <w:ilvl w:val="0"/>
          <w:numId w:val="0"/>
        </w:numPr>
        <w:tabs>
          <w:tab w:val="left" w:pos="1135"/>
        </w:tabs>
        <w:spacing w:after="0"/>
        <w:ind w:left="1135" w:hanging="454"/>
      </w:pPr>
      <w:bookmarkStart w:id="94" w:name="_Toc435526660"/>
      <w:bookmarkStart w:id="95" w:name="_Toc435527341"/>
      <w:bookmarkStart w:id="96" w:name="_Toc421268880"/>
      <w:bookmarkStart w:id="97" w:name="_Toc421881687"/>
      <w:r w:rsidRPr="005B78B0">
        <w:t>B.</w:t>
      </w:r>
      <w:r w:rsidRPr="005B78B0">
        <w:tab/>
      </w:r>
      <w:r w:rsidR="00AB0109" w:rsidRPr="005B78B0">
        <w:t>Work of the Consultative Group of Experts on National Communications from Parties not included in Annex I to the Convention</w:t>
      </w:r>
      <w:bookmarkEnd w:id="94"/>
      <w:bookmarkEnd w:id="95"/>
    </w:p>
    <w:p w14:paraId="72D0A0EB" w14:textId="77777777" w:rsidR="00AB0109" w:rsidRPr="005B78B0" w:rsidRDefault="00AB0109" w:rsidP="00AB0109">
      <w:pPr>
        <w:pStyle w:val="SingleTxtG"/>
      </w:pPr>
      <w:r w:rsidRPr="005B78B0">
        <w:t>(Agenda sub-item 4(b))</w:t>
      </w:r>
    </w:p>
    <w:p w14:paraId="6F67B49B" w14:textId="6158FC59" w:rsidR="00F45B6F"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F45B6F" w:rsidRPr="005B78B0">
        <w:t>Proceedings</w:t>
      </w:r>
    </w:p>
    <w:p w14:paraId="31A0BBC9" w14:textId="0E6F5D3F" w:rsidR="00A2799D" w:rsidRPr="005B78B0" w:rsidRDefault="00231CBB" w:rsidP="00231CBB">
      <w:pPr>
        <w:pStyle w:val="RegSingleTxtG"/>
        <w:numPr>
          <w:ilvl w:val="0"/>
          <w:numId w:val="0"/>
        </w:numPr>
        <w:tabs>
          <w:tab w:val="left" w:pos="567"/>
        </w:tabs>
        <w:ind w:left="1134"/>
      </w:pPr>
      <w:r w:rsidRPr="005B78B0">
        <w:t>23.</w:t>
      </w:r>
      <w:r w:rsidRPr="005B78B0">
        <w:tab/>
      </w:r>
      <w:r w:rsidR="00A2799D" w:rsidRPr="005B78B0">
        <w:t xml:space="preserve">The SBI considered this agenda sub-item at its </w:t>
      </w:r>
      <w:r w:rsidR="00A2799D" w:rsidRPr="005B78B0">
        <w:rPr>
          <w:snapToGrid w:val="0"/>
        </w:rPr>
        <w:t>1</w:t>
      </w:r>
      <w:r w:rsidR="00A2799D" w:rsidRPr="005B78B0">
        <w:rPr>
          <w:snapToGrid w:val="0"/>
          <w:vertAlign w:val="superscript"/>
        </w:rPr>
        <w:t>st</w:t>
      </w:r>
      <w:r w:rsidR="00A2799D" w:rsidRPr="005B78B0">
        <w:rPr>
          <w:snapToGrid w:val="0"/>
        </w:rPr>
        <w:t xml:space="preserve"> and 2</w:t>
      </w:r>
      <w:r w:rsidR="00A2799D" w:rsidRPr="005B78B0">
        <w:rPr>
          <w:snapToGrid w:val="0"/>
          <w:vertAlign w:val="superscript"/>
        </w:rPr>
        <w:t>nd</w:t>
      </w:r>
      <w:r w:rsidR="00A2799D" w:rsidRPr="005B78B0">
        <w:rPr>
          <w:snapToGrid w:val="0"/>
        </w:rPr>
        <w:t xml:space="preserve"> meetings </w:t>
      </w:r>
      <w:r w:rsidR="00A2799D" w:rsidRPr="005B78B0">
        <w:t xml:space="preserve">and had before it documents </w:t>
      </w:r>
      <w:r w:rsidR="00C34335" w:rsidRPr="005B78B0">
        <w:t>FCCC/SBI/2015/1</w:t>
      </w:r>
      <w:r w:rsidR="00C77527" w:rsidRPr="005B78B0">
        <w:t>7</w:t>
      </w:r>
      <w:r w:rsidR="00C34335" w:rsidRPr="005B78B0">
        <w:t>, FCCC/SBI/2015/1</w:t>
      </w:r>
      <w:r w:rsidR="00C77527" w:rsidRPr="005B78B0">
        <w:t>8</w:t>
      </w:r>
      <w:r w:rsidR="00C34335" w:rsidRPr="005B78B0">
        <w:t xml:space="preserve">, FCCC/SBI/2015/20 and </w:t>
      </w:r>
      <w:r w:rsidR="00A2799D" w:rsidRPr="005B78B0">
        <w:t>FCCC/SBI/2015/INF.1</w:t>
      </w:r>
      <w:r w:rsidR="00C34335" w:rsidRPr="005B78B0">
        <w:t>3</w:t>
      </w:r>
      <w:r w:rsidR="00A2799D" w:rsidRPr="005B78B0">
        <w:t>.</w:t>
      </w:r>
      <w:r w:rsidR="00DC7227" w:rsidRPr="005B78B0">
        <w:t xml:space="preserve"> </w:t>
      </w:r>
      <w:r w:rsidR="00A2799D" w:rsidRPr="005B78B0">
        <w:t>At its 1</w:t>
      </w:r>
      <w:r w:rsidR="00A2799D" w:rsidRPr="005B78B0">
        <w:rPr>
          <w:vertAlign w:val="superscript"/>
        </w:rPr>
        <w:t>st</w:t>
      </w:r>
      <w:r w:rsidR="00A2799D" w:rsidRPr="005B78B0">
        <w:t xml:space="preserve"> meeting, the SBI agreed to consider this agenda sub-item in informal consultations co-facilitated by Ms. Plume and Ms.</w:t>
      </w:r>
      <w:r w:rsidR="00F45B6F" w:rsidRPr="005B78B0">
        <w:t xml:space="preserve"> Ann</w:t>
      </w:r>
      <w:r w:rsidR="00CB40A8" w:rsidRPr="005B78B0">
        <w:t>e</w:t>
      </w:r>
      <w:r w:rsidR="00F45B6F" w:rsidRPr="005B78B0">
        <w:t xml:space="preserve"> Rasmussen (Samoa)</w:t>
      </w:r>
      <w:r w:rsidR="00A2799D" w:rsidRPr="005B78B0">
        <w:t>. At its 2</w:t>
      </w:r>
      <w:r w:rsidR="00A2799D" w:rsidRPr="005B78B0">
        <w:rPr>
          <w:vertAlign w:val="superscript"/>
        </w:rPr>
        <w:t>nd</w:t>
      </w:r>
      <w:r w:rsidR="00A2799D" w:rsidRPr="005B78B0">
        <w:t xml:space="preserve"> meeting, the SBI considered and adopted the conclusions below.</w:t>
      </w:r>
      <w:r w:rsidR="00A2799D" w:rsidRPr="005B78B0">
        <w:rPr>
          <w:sz w:val="18"/>
          <w:vertAlign w:val="superscript"/>
        </w:rPr>
        <w:footnoteReference w:id="11"/>
      </w:r>
    </w:p>
    <w:p w14:paraId="06137462" w14:textId="4CDE7D07" w:rsidR="00F45B6F" w:rsidRPr="005B78B0" w:rsidRDefault="00231CBB" w:rsidP="00231CBB">
      <w:pPr>
        <w:pStyle w:val="RegH23G"/>
        <w:numPr>
          <w:ilvl w:val="0"/>
          <w:numId w:val="0"/>
        </w:numPr>
        <w:tabs>
          <w:tab w:val="left" w:pos="1135"/>
        </w:tabs>
        <w:ind w:left="1135" w:hanging="454"/>
        <w:rPr>
          <w:lang w:eastAsia="en-US"/>
        </w:rPr>
      </w:pPr>
      <w:r w:rsidRPr="005B78B0">
        <w:rPr>
          <w:bCs/>
          <w:lang w:eastAsia="en-US"/>
        </w:rPr>
        <w:t>2.</w:t>
      </w:r>
      <w:r w:rsidRPr="005B78B0">
        <w:rPr>
          <w:bCs/>
          <w:lang w:eastAsia="en-US"/>
        </w:rPr>
        <w:tab/>
      </w:r>
      <w:r w:rsidR="00F45B6F" w:rsidRPr="005B78B0">
        <w:t>Conclusions</w:t>
      </w:r>
    </w:p>
    <w:p w14:paraId="0CD5C95E" w14:textId="06DC4F65" w:rsidR="00576E00" w:rsidRPr="005B78B0" w:rsidRDefault="00231CBB" w:rsidP="00231CBB">
      <w:pPr>
        <w:pStyle w:val="RegSingleTxtG"/>
        <w:numPr>
          <w:ilvl w:val="0"/>
          <w:numId w:val="0"/>
        </w:numPr>
        <w:tabs>
          <w:tab w:val="left" w:pos="567"/>
        </w:tabs>
        <w:ind w:left="1134"/>
      </w:pPr>
      <w:bookmarkStart w:id="98" w:name="_Toc435526661"/>
      <w:bookmarkStart w:id="99" w:name="_Toc435527342"/>
      <w:r w:rsidRPr="005B78B0">
        <w:t>24.</w:t>
      </w:r>
      <w:r w:rsidRPr="005B78B0">
        <w:tab/>
      </w:r>
      <w:r w:rsidR="00576E00" w:rsidRPr="005B78B0">
        <w:t>The SBI noted the progress reports</w:t>
      </w:r>
      <w:r w:rsidR="00576E00" w:rsidRPr="005B78B0">
        <w:rPr>
          <w:sz w:val="18"/>
          <w:vertAlign w:val="superscript"/>
        </w:rPr>
        <w:footnoteReference w:id="12"/>
      </w:r>
      <w:r w:rsidR="00576E00" w:rsidRPr="005B78B0">
        <w:t xml:space="preserve"> of the Consultative Group of Experts on National Communications from Parties not included in Annex I to the Convention (CGE). </w:t>
      </w:r>
    </w:p>
    <w:p w14:paraId="009AE16F" w14:textId="06445778" w:rsidR="00576E00" w:rsidRPr="005B78B0" w:rsidRDefault="00231CBB" w:rsidP="00231CBB">
      <w:pPr>
        <w:pStyle w:val="RegSingleTxtG"/>
        <w:numPr>
          <w:ilvl w:val="0"/>
          <w:numId w:val="0"/>
        </w:numPr>
        <w:tabs>
          <w:tab w:val="left" w:pos="567"/>
        </w:tabs>
        <w:ind w:left="1134"/>
      </w:pPr>
      <w:r w:rsidRPr="005B78B0">
        <w:t>25.</w:t>
      </w:r>
      <w:r w:rsidRPr="005B78B0">
        <w:tab/>
      </w:r>
      <w:r w:rsidR="00576E00" w:rsidRPr="005B78B0">
        <w:t>The SBI welcomed the progress made by the CGE in continuing to implement its work programme for 2015,</w:t>
      </w:r>
      <w:r w:rsidR="00576E00" w:rsidRPr="005B78B0">
        <w:rPr>
          <w:rStyle w:val="FootnoteReference"/>
        </w:rPr>
        <w:footnoteReference w:id="13"/>
      </w:r>
      <w:r w:rsidR="00576E00" w:rsidRPr="005B78B0">
        <w:t xml:space="preserve"> focusing on adaptation, including: </w:t>
      </w:r>
    </w:p>
    <w:p w14:paraId="50C72156" w14:textId="06ABC229" w:rsidR="00576E00" w:rsidRPr="005B78B0" w:rsidRDefault="00231CBB" w:rsidP="00231CBB">
      <w:pPr>
        <w:pStyle w:val="RegSingleTxtG"/>
        <w:numPr>
          <w:ilvl w:val="0"/>
          <w:numId w:val="0"/>
        </w:numPr>
        <w:tabs>
          <w:tab w:val="left" w:pos="2269"/>
        </w:tabs>
        <w:ind w:left="1135" w:firstLine="567"/>
      </w:pPr>
      <w:r w:rsidRPr="005B78B0">
        <w:t>(a)</w:t>
      </w:r>
      <w:r w:rsidRPr="005B78B0">
        <w:tab/>
      </w:r>
      <w:r w:rsidR="00576E00" w:rsidRPr="005B78B0">
        <w:t>Conduct of three regional training workshops on vulnerability and adaptation assessment,</w:t>
      </w:r>
      <w:r w:rsidR="00576E00" w:rsidRPr="005B78B0">
        <w:rPr>
          <w:sz w:val="18"/>
          <w:vertAlign w:val="superscript"/>
        </w:rPr>
        <w:footnoteReference w:id="14"/>
      </w:r>
      <w:r w:rsidR="00576E00" w:rsidRPr="005B78B0">
        <w:t xml:space="preserve"> during which 114 experts from 79 Parties not included in Annex I to the Convention (non-Annex I Parties) were trained. The SBI expressed its gratitude to the Governments of the Lao People’s Democratic Republic, Paraguay and Morocco for hosting the workshops;</w:t>
      </w:r>
      <w:r w:rsidR="00576E00" w:rsidRPr="005B78B0">
        <w:rPr>
          <w:rStyle w:val="FootnoteReference"/>
        </w:rPr>
        <w:footnoteReference w:id="15"/>
      </w:r>
      <w:r w:rsidR="00576E00" w:rsidRPr="005B78B0">
        <w:t xml:space="preserve"> </w:t>
      </w:r>
    </w:p>
    <w:p w14:paraId="0256BB0F" w14:textId="6FD2D7C0" w:rsidR="00576E00" w:rsidRPr="005B78B0" w:rsidRDefault="00231CBB" w:rsidP="00231CBB">
      <w:pPr>
        <w:pStyle w:val="RegSingleTxtG"/>
        <w:numPr>
          <w:ilvl w:val="0"/>
          <w:numId w:val="0"/>
        </w:numPr>
        <w:tabs>
          <w:tab w:val="left" w:pos="2269"/>
        </w:tabs>
        <w:ind w:left="1135" w:firstLine="567"/>
      </w:pPr>
      <w:r w:rsidRPr="005B78B0">
        <w:t>(b)</w:t>
      </w:r>
      <w:r w:rsidRPr="005B78B0">
        <w:tab/>
      </w:r>
      <w:r w:rsidR="00576E00" w:rsidRPr="005B78B0">
        <w:t>Update</w:t>
      </w:r>
      <w:r w:rsidR="00045814" w:rsidRPr="005B78B0">
        <w:t xml:space="preserve"> of</w:t>
      </w:r>
      <w:r w:rsidR="00576E00" w:rsidRPr="005B78B0">
        <w:t xml:space="preserve"> training materials on vulnerability and adaptation assessment</w:t>
      </w:r>
      <w:r w:rsidR="00576E00" w:rsidRPr="005B78B0">
        <w:rPr>
          <w:rStyle w:val="FootnoteReference"/>
        </w:rPr>
        <w:footnoteReference w:id="16"/>
      </w:r>
      <w:r w:rsidR="00576E00" w:rsidRPr="005B78B0">
        <w:t xml:space="preserve"> developed by the CGE and tested during the above-mentioned regional training workshops;</w:t>
      </w:r>
    </w:p>
    <w:p w14:paraId="5452F315" w14:textId="1ADEC907" w:rsidR="00576E00" w:rsidRPr="005B78B0" w:rsidRDefault="00231CBB" w:rsidP="00231CBB">
      <w:pPr>
        <w:pStyle w:val="RegSingleTxtG"/>
        <w:numPr>
          <w:ilvl w:val="0"/>
          <w:numId w:val="0"/>
        </w:numPr>
        <w:tabs>
          <w:tab w:val="left" w:pos="2269"/>
        </w:tabs>
        <w:ind w:left="1135" w:firstLine="567"/>
      </w:pPr>
      <w:r w:rsidRPr="005B78B0">
        <w:t>(c)</w:t>
      </w:r>
      <w:r w:rsidRPr="005B78B0">
        <w:tab/>
      </w:r>
      <w:r w:rsidR="00576E00" w:rsidRPr="005B78B0">
        <w:t>Conduct of the regional training workshop</w:t>
      </w:r>
      <w:r w:rsidR="00576E00" w:rsidRPr="005B78B0">
        <w:rPr>
          <w:rStyle w:val="FootnoteReference"/>
        </w:rPr>
        <w:footnoteReference w:id="17"/>
      </w:r>
      <w:r w:rsidR="00576E00" w:rsidRPr="005B78B0">
        <w:t xml:space="preserve"> for the African region on the preparation of biennial update reports (BURs) held in Bonn, Germany, from 23 to 25 </w:t>
      </w:r>
      <w:r w:rsidR="00576E00" w:rsidRPr="005B78B0">
        <w:lastRenderedPageBreak/>
        <w:t>February 2015. A total of 48 national experts representing 43 non-Annex I Parties from the African region took part in this workshop;</w:t>
      </w:r>
    </w:p>
    <w:p w14:paraId="0D445529" w14:textId="54855A1C" w:rsidR="00576E00" w:rsidRPr="005B78B0" w:rsidRDefault="00231CBB" w:rsidP="00231CBB">
      <w:pPr>
        <w:pStyle w:val="RegSingleTxtG"/>
        <w:numPr>
          <w:ilvl w:val="0"/>
          <w:numId w:val="0"/>
        </w:numPr>
        <w:tabs>
          <w:tab w:val="left" w:pos="2269"/>
        </w:tabs>
        <w:ind w:left="1135" w:firstLine="567"/>
      </w:pPr>
      <w:r w:rsidRPr="005B78B0">
        <w:t>(d)</w:t>
      </w:r>
      <w:r w:rsidRPr="005B78B0">
        <w:tab/>
      </w:r>
      <w:r w:rsidR="00576E00" w:rsidRPr="005B78B0">
        <w:t>Organization and presentation of five web-based seminars, three on mitigation assessment and two on the preparation of national greenhouse gas inventories, in which a total of 171 participants took part. Webinars are a cost-effective and dynamic mode of communication that enable a large number of national experts to receive technical information and share their experiences with a large audience, thereby efficiently contributing to the CGE addressing the needs of non-Annex I Parties. The SBI noted with satisfaction this new format, which can reach a large audience of practitioners, and encouraged the CGE to continue this activity;</w:t>
      </w:r>
    </w:p>
    <w:p w14:paraId="1183B8ED" w14:textId="4CA44203" w:rsidR="00576E00" w:rsidRPr="005B78B0" w:rsidRDefault="00231CBB" w:rsidP="00231CBB">
      <w:pPr>
        <w:pStyle w:val="RegSingleTxtG"/>
        <w:numPr>
          <w:ilvl w:val="0"/>
          <w:numId w:val="0"/>
        </w:numPr>
        <w:tabs>
          <w:tab w:val="left" w:pos="2269"/>
        </w:tabs>
        <w:ind w:left="1135" w:firstLine="567"/>
      </w:pPr>
      <w:r w:rsidRPr="005B78B0">
        <w:t>(e)</w:t>
      </w:r>
      <w:r w:rsidRPr="005B78B0">
        <w:tab/>
      </w:r>
      <w:r w:rsidR="00576E00" w:rsidRPr="005B78B0">
        <w:t>Release of the CGE e-learning courses on the preparation of national communications from non-Annex I Parties, which are available through the secretariat’s Learning Management System.</w:t>
      </w:r>
      <w:r w:rsidR="00576E00" w:rsidRPr="005B78B0">
        <w:rPr>
          <w:rStyle w:val="FootnoteReference"/>
        </w:rPr>
        <w:footnoteReference w:id="18"/>
      </w:r>
      <w:r w:rsidR="00576E00" w:rsidRPr="005B78B0">
        <w:t xml:space="preserve"> A total of 110 experts had registered for these courses as at 25 November 2015. The SBI encouraged the CGE to continue to update its online training courses;</w:t>
      </w:r>
    </w:p>
    <w:p w14:paraId="055A03F7" w14:textId="204D32D8" w:rsidR="00576E00" w:rsidRPr="005B78B0" w:rsidRDefault="00231CBB" w:rsidP="00231CBB">
      <w:pPr>
        <w:pStyle w:val="RegSingleTxtG"/>
        <w:numPr>
          <w:ilvl w:val="0"/>
          <w:numId w:val="0"/>
        </w:numPr>
        <w:tabs>
          <w:tab w:val="left" w:pos="2269"/>
        </w:tabs>
        <w:ind w:left="1135" w:firstLine="567"/>
      </w:pPr>
      <w:r w:rsidRPr="005B78B0">
        <w:t>(f)</w:t>
      </w:r>
      <w:r w:rsidRPr="005B78B0">
        <w:tab/>
      </w:r>
      <w:r w:rsidR="00576E00" w:rsidRPr="005B78B0">
        <w:t xml:space="preserve">Ongoing development of an interactive online database on training materials aimed at supporting national reporting, which will allow for greater collaboration among national experts and enable them to share experiences and lessons learned in order to improve their national reports. </w:t>
      </w:r>
    </w:p>
    <w:p w14:paraId="6956C01E" w14:textId="658AFE5D" w:rsidR="00576E00" w:rsidRPr="005B78B0" w:rsidRDefault="00231CBB" w:rsidP="00231CBB">
      <w:pPr>
        <w:pStyle w:val="RegSingleTxtG"/>
        <w:numPr>
          <w:ilvl w:val="0"/>
          <w:numId w:val="0"/>
        </w:numPr>
        <w:tabs>
          <w:tab w:val="left" w:pos="567"/>
        </w:tabs>
        <w:ind w:left="1134"/>
      </w:pPr>
      <w:r w:rsidRPr="005B78B0">
        <w:t>26.</w:t>
      </w:r>
      <w:r w:rsidRPr="005B78B0">
        <w:tab/>
      </w:r>
      <w:r w:rsidR="00576E00" w:rsidRPr="005B78B0">
        <w:t>The SBI welcomed the launch of the training programme referred to in decision 20/CP.19, paragraph 4, to enhance the capacity of experts nominated to the UNFCCC roster of experts to conduct efficient and effective technical analysis of BURs,</w:t>
      </w:r>
      <w:r w:rsidR="00576E00" w:rsidRPr="005B78B0">
        <w:rPr>
          <w:rStyle w:val="FootnoteReference"/>
        </w:rPr>
        <w:footnoteReference w:id="19"/>
      </w:r>
      <w:r w:rsidR="00576E00" w:rsidRPr="005B78B0">
        <w:t xml:space="preserve"> and noted with appreciation that 122 experts have successfully completed the training programme and are now eligible to become members of the team of technical experts that undertake the technical analysis of BURs. The SBI encouraged other experts on the UNFCCC roster of experts to undergo the training and encouraged Parties that have not yet done so to nominate experts. </w:t>
      </w:r>
    </w:p>
    <w:p w14:paraId="4015313D" w14:textId="756CAF38" w:rsidR="00576E00" w:rsidRPr="005B78B0" w:rsidRDefault="00231CBB" w:rsidP="00231CBB">
      <w:pPr>
        <w:pStyle w:val="RegSingleTxtG"/>
        <w:numPr>
          <w:ilvl w:val="0"/>
          <w:numId w:val="0"/>
        </w:numPr>
        <w:tabs>
          <w:tab w:val="left" w:pos="567"/>
        </w:tabs>
        <w:ind w:left="1134"/>
      </w:pPr>
      <w:r w:rsidRPr="005B78B0">
        <w:t>27.</w:t>
      </w:r>
      <w:r w:rsidRPr="005B78B0">
        <w:tab/>
      </w:r>
      <w:r w:rsidR="00576E00" w:rsidRPr="005B78B0">
        <w:t xml:space="preserve">The SBI noted the plan of the CGE to organize regional training workshops on the preparation of BURs in 2016, subject to the availability of financial resources. </w:t>
      </w:r>
    </w:p>
    <w:p w14:paraId="080ED20C" w14:textId="02D30B7F" w:rsidR="00576E00" w:rsidRPr="005B78B0" w:rsidRDefault="00231CBB" w:rsidP="00231CBB">
      <w:pPr>
        <w:pStyle w:val="RegSingleTxtG"/>
        <w:numPr>
          <w:ilvl w:val="0"/>
          <w:numId w:val="0"/>
        </w:numPr>
        <w:tabs>
          <w:tab w:val="left" w:pos="567"/>
        </w:tabs>
        <w:ind w:left="1134"/>
      </w:pPr>
      <w:r w:rsidRPr="005B78B0">
        <w:t>28.</w:t>
      </w:r>
      <w:r w:rsidRPr="005B78B0">
        <w:tab/>
      </w:r>
      <w:r w:rsidR="00576E00" w:rsidRPr="005B78B0">
        <w:t xml:space="preserve">The SBI urged developed country Parties included in Annex II to the Convention and other developed country Parties in a position to do so to provide financial resources to enable the CGE to implement the activities planned in accordance with its work programme for 2016–2018. The SBI also encouraged the CGE to prioritize elements of its 2015 work programme that have not yet been undertaken. It also invited multilateral programmes and organizations to collaborate with the CGE, as appropriate, in the provision of technical support to non-Annex I Parties in preparing their national communications and BURs. </w:t>
      </w:r>
    </w:p>
    <w:p w14:paraId="3B9CC484" w14:textId="4A4637AF" w:rsidR="00576E00" w:rsidRPr="005B78B0" w:rsidRDefault="00231CBB" w:rsidP="00231CBB">
      <w:pPr>
        <w:pStyle w:val="RegSingleTxtG"/>
        <w:numPr>
          <w:ilvl w:val="0"/>
          <w:numId w:val="0"/>
        </w:numPr>
        <w:tabs>
          <w:tab w:val="left" w:pos="567"/>
        </w:tabs>
        <w:ind w:left="1134"/>
      </w:pPr>
      <w:r w:rsidRPr="005B78B0">
        <w:t>29.</w:t>
      </w:r>
      <w:r w:rsidRPr="005B78B0">
        <w:tab/>
      </w:r>
      <w:r w:rsidR="00576E00" w:rsidRPr="005B78B0">
        <w:t xml:space="preserve">The SBI took note of the estimated budgetary implications of the activities to be undertaken by the CGE, with the assistance of the secretariat, including the workshops referred to in paragraph </w:t>
      </w:r>
      <w:r w:rsidR="00454F5D" w:rsidRPr="005B78B0">
        <w:t>27</w:t>
      </w:r>
      <w:r w:rsidR="00576E00" w:rsidRPr="005B78B0">
        <w:t xml:space="preserve"> above.</w:t>
      </w:r>
      <w:r w:rsidR="00576E00" w:rsidRPr="005B78B0">
        <w:rPr>
          <w:sz w:val="18"/>
          <w:vertAlign w:val="superscript"/>
        </w:rPr>
        <w:footnoteReference w:id="20"/>
      </w:r>
    </w:p>
    <w:p w14:paraId="082BD19A" w14:textId="583A2910" w:rsidR="00576E00" w:rsidRPr="005B78B0" w:rsidRDefault="00231CBB" w:rsidP="00231CBB">
      <w:pPr>
        <w:pStyle w:val="RegSingleTxtG"/>
        <w:numPr>
          <w:ilvl w:val="0"/>
          <w:numId w:val="0"/>
        </w:numPr>
        <w:tabs>
          <w:tab w:val="left" w:pos="567"/>
        </w:tabs>
        <w:ind w:left="1134"/>
        <w:rPr>
          <w:u w:val="single"/>
        </w:rPr>
      </w:pPr>
      <w:r w:rsidRPr="005B78B0">
        <w:t>30.</w:t>
      </w:r>
      <w:r w:rsidRPr="005B78B0">
        <w:tab/>
      </w:r>
      <w:r w:rsidR="00576E00" w:rsidRPr="005B78B0">
        <w:t>The SBI requested that the actions of the secretariat called for in these conclusions be undertaken subject to the availability of financial resources.</w:t>
      </w:r>
    </w:p>
    <w:p w14:paraId="1BC00227" w14:textId="7F28B87A" w:rsidR="004F7EA8" w:rsidRPr="005B78B0" w:rsidRDefault="00231CBB" w:rsidP="00231CBB">
      <w:pPr>
        <w:pStyle w:val="RegH1G"/>
        <w:numPr>
          <w:ilvl w:val="0"/>
          <w:numId w:val="0"/>
        </w:numPr>
        <w:tabs>
          <w:tab w:val="left" w:pos="1135"/>
        </w:tabs>
        <w:spacing w:after="0"/>
        <w:ind w:left="1135" w:hanging="454"/>
        <w:rPr>
          <w:rStyle w:val="SingleTxtGChar"/>
          <w:b w:val="0"/>
          <w:sz w:val="20"/>
        </w:rPr>
      </w:pPr>
      <w:r w:rsidRPr="005B78B0">
        <w:rPr>
          <w:rStyle w:val="SingleTxtGChar"/>
        </w:rPr>
        <w:lastRenderedPageBreak/>
        <w:t>C.</w:t>
      </w:r>
      <w:r w:rsidRPr="005B78B0">
        <w:rPr>
          <w:rStyle w:val="SingleTxtGChar"/>
        </w:rPr>
        <w:tab/>
      </w:r>
      <w:r w:rsidR="009B6F86" w:rsidRPr="005B78B0">
        <w:t>Provision of financial and technical support</w:t>
      </w:r>
      <w:bookmarkEnd w:id="98"/>
      <w:bookmarkEnd w:id="99"/>
    </w:p>
    <w:p w14:paraId="3DDD236A" w14:textId="1B43E950" w:rsidR="009B6F86" w:rsidRPr="005B78B0" w:rsidRDefault="009B6F86" w:rsidP="006D12E2">
      <w:pPr>
        <w:pStyle w:val="SingleTxtG"/>
        <w:keepNext/>
      </w:pPr>
      <w:r w:rsidRPr="005B78B0">
        <w:t>(Agenda sub-item 4(</w:t>
      </w:r>
      <w:r w:rsidR="00AB0109" w:rsidRPr="005B78B0">
        <w:t>c</w:t>
      </w:r>
      <w:r w:rsidRPr="005B78B0">
        <w:t>))</w:t>
      </w:r>
      <w:bookmarkEnd w:id="96"/>
      <w:bookmarkEnd w:id="97"/>
    </w:p>
    <w:p w14:paraId="67A477C4" w14:textId="598C8720" w:rsidR="009B6F86" w:rsidRPr="005B78B0" w:rsidRDefault="00231CBB" w:rsidP="00231CBB">
      <w:pPr>
        <w:pStyle w:val="RegH23G"/>
        <w:numPr>
          <w:ilvl w:val="0"/>
          <w:numId w:val="0"/>
        </w:numPr>
        <w:tabs>
          <w:tab w:val="left" w:pos="1135"/>
        </w:tabs>
        <w:ind w:left="1135" w:hanging="454"/>
      </w:pPr>
      <w:r w:rsidRPr="005B78B0">
        <w:rPr>
          <w:bCs/>
        </w:rPr>
        <w:t>1.</w:t>
      </w:r>
      <w:r w:rsidRPr="005B78B0">
        <w:rPr>
          <w:bCs/>
        </w:rPr>
        <w:tab/>
      </w:r>
      <w:r w:rsidR="009B6F86" w:rsidRPr="005B78B0">
        <w:t>Proceedings</w:t>
      </w:r>
    </w:p>
    <w:p w14:paraId="624C6C44" w14:textId="2C552581" w:rsidR="00DD6C0C" w:rsidRPr="005B78B0" w:rsidRDefault="00231CBB" w:rsidP="00231CBB">
      <w:pPr>
        <w:pStyle w:val="RegSingleTxtG"/>
        <w:numPr>
          <w:ilvl w:val="0"/>
          <w:numId w:val="0"/>
        </w:numPr>
        <w:tabs>
          <w:tab w:val="left" w:pos="567"/>
        </w:tabs>
        <w:ind w:left="1134"/>
      </w:pPr>
      <w:r w:rsidRPr="005B78B0">
        <w:t>31.</w:t>
      </w:r>
      <w:r w:rsidRPr="005B78B0">
        <w:tab/>
      </w:r>
      <w:r w:rsidR="009B6F86" w:rsidRPr="005B78B0">
        <w:t xml:space="preserve">The SBI considered this agenda sub-item at its </w:t>
      </w:r>
      <w:r w:rsidR="009B6F86" w:rsidRPr="005B78B0">
        <w:rPr>
          <w:snapToGrid w:val="0"/>
        </w:rPr>
        <w:t>1</w:t>
      </w:r>
      <w:r w:rsidR="009B6F86" w:rsidRPr="005B78B0">
        <w:rPr>
          <w:snapToGrid w:val="0"/>
          <w:vertAlign w:val="superscript"/>
        </w:rPr>
        <w:t>st</w:t>
      </w:r>
      <w:r w:rsidR="009B6F86" w:rsidRPr="005B78B0">
        <w:rPr>
          <w:snapToGrid w:val="0"/>
        </w:rPr>
        <w:t xml:space="preserve"> and 2</w:t>
      </w:r>
      <w:r w:rsidR="009B6F86" w:rsidRPr="005B78B0">
        <w:rPr>
          <w:snapToGrid w:val="0"/>
          <w:vertAlign w:val="superscript"/>
        </w:rPr>
        <w:t>nd</w:t>
      </w:r>
      <w:r w:rsidR="009B6F86" w:rsidRPr="005B78B0">
        <w:rPr>
          <w:snapToGrid w:val="0"/>
        </w:rPr>
        <w:t xml:space="preserve"> meetings</w:t>
      </w:r>
      <w:r w:rsidR="00B62048" w:rsidRPr="005B78B0">
        <w:rPr>
          <w:snapToGrid w:val="0"/>
        </w:rPr>
        <w:t xml:space="preserve"> </w:t>
      </w:r>
      <w:r w:rsidR="00B62048" w:rsidRPr="005B78B0">
        <w:t xml:space="preserve">and </w:t>
      </w:r>
      <w:r w:rsidR="009B6F86" w:rsidRPr="005B78B0">
        <w:t>had before it document</w:t>
      </w:r>
      <w:r w:rsidR="00E126EA" w:rsidRPr="005B78B0">
        <w:t>s</w:t>
      </w:r>
      <w:r w:rsidR="009B6F86" w:rsidRPr="005B78B0">
        <w:t xml:space="preserve"> FCCC/SBI/2015/INF.</w:t>
      </w:r>
      <w:r w:rsidR="00E126EA" w:rsidRPr="005B78B0">
        <w:t>15 and FCCC/CP/2015/4.</w:t>
      </w:r>
      <w:r w:rsidR="009B6F86" w:rsidRPr="005B78B0">
        <w:t xml:space="preserve"> </w:t>
      </w:r>
      <w:r w:rsidR="00DD6C0C" w:rsidRPr="005B78B0">
        <w:t xml:space="preserve">At </w:t>
      </w:r>
      <w:r w:rsidR="00567E72" w:rsidRPr="005B78B0">
        <w:t xml:space="preserve">the </w:t>
      </w:r>
      <w:r w:rsidR="00DD6C0C" w:rsidRPr="005B78B0">
        <w:t>1</w:t>
      </w:r>
      <w:r w:rsidR="00DD6C0C" w:rsidRPr="005B78B0">
        <w:rPr>
          <w:vertAlign w:val="superscript"/>
        </w:rPr>
        <w:t>st</w:t>
      </w:r>
      <w:r w:rsidR="00DD6C0C" w:rsidRPr="005B78B0">
        <w:t xml:space="preserve"> meeting, the Chair proposed </w:t>
      </w:r>
      <w:r w:rsidR="00B9407B" w:rsidRPr="005B78B0">
        <w:t xml:space="preserve">preparing </w:t>
      </w:r>
      <w:r w:rsidR="00071BC6" w:rsidRPr="005B78B0">
        <w:t>draft</w:t>
      </w:r>
      <w:r w:rsidR="00DD6C0C" w:rsidRPr="005B78B0">
        <w:t xml:space="preserve"> conclusions on this sub-item</w:t>
      </w:r>
      <w:r w:rsidR="001F0E96" w:rsidRPr="005B78B0">
        <w:t>,</w:t>
      </w:r>
      <w:r w:rsidR="00DD6C0C" w:rsidRPr="005B78B0">
        <w:t xml:space="preserve"> in consultation with interested Parties. </w:t>
      </w:r>
      <w:r w:rsidR="00DD6C0C" w:rsidRPr="005B78B0">
        <w:rPr>
          <w:color w:val="000000"/>
        </w:rPr>
        <w:t>A</w:t>
      </w:r>
      <w:r w:rsidR="00DD6C0C" w:rsidRPr="005B78B0">
        <w:t xml:space="preserve">t its </w:t>
      </w:r>
      <w:r w:rsidR="00DD6C0C" w:rsidRPr="005B78B0">
        <w:rPr>
          <w:snapToGrid w:val="0"/>
        </w:rPr>
        <w:t>2</w:t>
      </w:r>
      <w:r w:rsidR="00DD6C0C" w:rsidRPr="005B78B0">
        <w:rPr>
          <w:snapToGrid w:val="0"/>
          <w:vertAlign w:val="superscript"/>
        </w:rPr>
        <w:t>nd</w:t>
      </w:r>
      <w:r w:rsidR="00DD6C0C" w:rsidRPr="005B78B0">
        <w:rPr>
          <w:snapToGrid w:val="0"/>
        </w:rPr>
        <w:t xml:space="preserve"> </w:t>
      </w:r>
      <w:r w:rsidR="00DD6C0C" w:rsidRPr="005B78B0">
        <w:t>meeting, the SBI considered and adopted the conclusions below.</w:t>
      </w:r>
      <w:r w:rsidR="00DD6C0C" w:rsidRPr="005B78B0">
        <w:rPr>
          <w:sz w:val="18"/>
          <w:vertAlign w:val="superscript"/>
        </w:rPr>
        <w:footnoteReference w:id="21"/>
      </w:r>
      <w:r w:rsidR="00DD6C0C" w:rsidRPr="005B78B0">
        <w:rPr>
          <w:color w:val="FF0000"/>
        </w:rPr>
        <w:t xml:space="preserve"> </w:t>
      </w:r>
    </w:p>
    <w:p w14:paraId="55BD3A4D" w14:textId="7D0B0F41" w:rsidR="009B6F8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9B6F86" w:rsidRPr="005B78B0">
        <w:t>Conclusions</w:t>
      </w:r>
    </w:p>
    <w:p w14:paraId="4FBCB815" w14:textId="6211DBCF" w:rsidR="00576E00" w:rsidRPr="005B78B0" w:rsidRDefault="00231CBB" w:rsidP="00231CBB">
      <w:pPr>
        <w:pStyle w:val="RegSingleTxtG"/>
        <w:numPr>
          <w:ilvl w:val="0"/>
          <w:numId w:val="0"/>
        </w:numPr>
        <w:tabs>
          <w:tab w:val="left" w:pos="567"/>
        </w:tabs>
        <w:ind w:left="1134"/>
      </w:pPr>
      <w:bookmarkStart w:id="100" w:name="_Toc435526662"/>
      <w:bookmarkStart w:id="101" w:name="_Toc435527343"/>
      <w:r w:rsidRPr="005B78B0">
        <w:t>32.</w:t>
      </w:r>
      <w:r w:rsidRPr="005B78B0">
        <w:tab/>
      </w:r>
      <w:r w:rsidR="00576E00" w:rsidRPr="005B78B0">
        <w:t xml:space="preserve">The SBI took note of the information provided by the secretariat of the Global Environment Facility (GEF) on the financial support provided by the GEF for the preparation of national communications and BURs by </w:t>
      </w:r>
      <w:r w:rsidR="00A414DB" w:rsidRPr="005B78B0">
        <w:t>non-Annex I Parties</w:t>
      </w:r>
      <w:r w:rsidR="00576E00" w:rsidRPr="005B78B0">
        <w:t>.</w:t>
      </w:r>
      <w:r w:rsidR="00576E00" w:rsidRPr="005B78B0">
        <w:rPr>
          <w:rStyle w:val="FootnoteReference"/>
        </w:rPr>
        <w:footnoteReference w:id="22"/>
      </w:r>
      <w:r w:rsidR="00576E00" w:rsidRPr="005B78B0">
        <w:t xml:space="preserve"> </w:t>
      </w:r>
    </w:p>
    <w:p w14:paraId="15EED66C" w14:textId="68C17E29" w:rsidR="00576E00" w:rsidRPr="005B78B0" w:rsidRDefault="00231CBB" w:rsidP="00231CBB">
      <w:pPr>
        <w:pStyle w:val="RegSingleTxtG"/>
        <w:numPr>
          <w:ilvl w:val="0"/>
          <w:numId w:val="0"/>
        </w:numPr>
        <w:tabs>
          <w:tab w:val="left" w:pos="567"/>
        </w:tabs>
        <w:ind w:left="1134"/>
      </w:pPr>
      <w:r w:rsidRPr="005B78B0">
        <w:t>33.</w:t>
      </w:r>
      <w:r w:rsidRPr="005B78B0">
        <w:tab/>
      </w:r>
      <w:r w:rsidR="00576E00" w:rsidRPr="005B78B0">
        <w:t>The SBI invited the GEF to continue to provide detailed, accurate, timely and complete information on its activities relating to the preparation of national communications by non-Annex I Parties, including the dates of approvals of funding and disbursement of funds. It also invited the GEF to continue to provide an approximate date for completion of draft national communications and an approximate date for submission of final national communications to the secretariat, for consideration at SBI 45 (November 2016).</w:t>
      </w:r>
    </w:p>
    <w:p w14:paraId="06A4AA14" w14:textId="191F81C1" w:rsidR="00576E00" w:rsidRPr="005B78B0" w:rsidRDefault="00231CBB" w:rsidP="00231CBB">
      <w:pPr>
        <w:pStyle w:val="RegSingleTxtG"/>
        <w:numPr>
          <w:ilvl w:val="0"/>
          <w:numId w:val="0"/>
        </w:numPr>
        <w:tabs>
          <w:tab w:val="left" w:pos="567"/>
        </w:tabs>
        <w:ind w:left="1134"/>
      </w:pPr>
      <w:r w:rsidRPr="005B78B0">
        <w:t>34.</w:t>
      </w:r>
      <w:r w:rsidRPr="005B78B0">
        <w:tab/>
      </w:r>
      <w:r w:rsidR="00576E00" w:rsidRPr="005B78B0">
        <w:t>The SBI further invited the GEF to continue to provide detailed, accurate, timely and complete information on its activities relating to the preparation of BURs, including the dates of requests for funding, approvals of funding and disbursement of funds, and an approximate date for submission of BURs to the secretari</w:t>
      </w:r>
      <w:r w:rsidR="00440D3B" w:rsidRPr="005B78B0">
        <w:t>at, for consideration at SBI 44</w:t>
      </w:r>
      <w:r w:rsidR="00576E00" w:rsidRPr="005B78B0">
        <w:t>.</w:t>
      </w:r>
    </w:p>
    <w:p w14:paraId="761D879F" w14:textId="3CE43058" w:rsidR="00576E00" w:rsidRPr="005B78B0" w:rsidRDefault="00231CBB" w:rsidP="00231CBB">
      <w:pPr>
        <w:pStyle w:val="RegSingleTxtG"/>
        <w:numPr>
          <w:ilvl w:val="0"/>
          <w:numId w:val="0"/>
        </w:numPr>
        <w:tabs>
          <w:tab w:val="left" w:pos="567"/>
        </w:tabs>
        <w:ind w:left="1134"/>
      </w:pPr>
      <w:r w:rsidRPr="005B78B0">
        <w:t>35.</w:t>
      </w:r>
      <w:r w:rsidRPr="005B78B0">
        <w:tab/>
      </w:r>
      <w:r w:rsidR="00576E00" w:rsidRPr="005B78B0">
        <w:t xml:space="preserve">The SBI noted that, as at 1 December 2015, 16 non-Annex I Parties had submitted their first BUR in accordance with decision 2/CP.17, paragraph 41(a), and that a further 16 non-Annex I Parties were expected to submit their first BUR by 31 December 2015. It further noted that, as at 1 December 2015, the GEF secretariat had received and processed a total of 86 requests from non-Annex I Parties for funds for the preparation of their first BUR, 38 of them being requests made after the GEF report was submitted to COP </w:t>
      </w:r>
      <w:r w:rsidR="00B07DC5" w:rsidRPr="005B78B0">
        <w:t>20</w:t>
      </w:r>
      <w:r w:rsidR="00576E00" w:rsidRPr="005B78B0">
        <w:t>,</w:t>
      </w:r>
      <w:r w:rsidR="00576E00" w:rsidRPr="005B78B0">
        <w:rPr>
          <w:rStyle w:val="FootnoteReference"/>
        </w:rPr>
        <w:footnoteReference w:id="23"/>
      </w:r>
      <w:r w:rsidR="00576E00" w:rsidRPr="005B78B0">
        <w:t xml:space="preserve"> and three requests from non-Annex I Parties for funds for the preparation of their second BUR. </w:t>
      </w:r>
    </w:p>
    <w:p w14:paraId="65E8CE1A" w14:textId="2B5D7F2A" w:rsidR="00576E00" w:rsidRPr="005B78B0" w:rsidRDefault="00231CBB" w:rsidP="00231CBB">
      <w:pPr>
        <w:pStyle w:val="RegSingleTxtG"/>
        <w:numPr>
          <w:ilvl w:val="0"/>
          <w:numId w:val="0"/>
        </w:numPr>
        <w:tabs>
          <w:tab w:val="left" w:pos="567"/>
        </w:tabs>
        <w:ind w:left="1134"/>
      </w:pPr>
      <w:r w:rsidRPr="005B78B0">
        <w:t>36.</w:t>
      </w:r>
      <w:r w:rsidRPr="005B78B0">
        <w:tab/>
      </w:r>
      <w:r w:rsidR="00576E00" w:rsidRPr="005B78B0">
        <w:t>The SBI noted that, as at 1 December 2015, there were many outstanding BURs, while recognizing the challenges that non-Annex I Parties face in submitting their BURs in a timely manner. It recalled decision 2/CP.17, paragraph 41(a), which states that non-Annex I Parties, consistent with their capabilities and the level of support provided for reporting, should submit their first BURs by December 2014. The SBI encouraged non-Annex I Parties that have not submitted their first BURs to complete and submit them in a timely manner.</w:t>
      </w:r>
    </w:p>
    <w:p w14:paraId="2F37B881" w14:textId="60C61D43" w:rsidR="00576E00" w:rsidRPr="005B78B0" w:rsidRDefault="00231CBB" w:rsidP="00231CBB">
      <w:pPr>
        <w:pStyle w:val="RegSingleTxtG"/>
        <w:numPr>
          <w:ilvl w:val="0"/>
          <w:numId w:val="0"/>
        </w:numPr>
        <w:tabs>
          <w:tab w:val="left" w:pos="567"/>
        </w:tabs>
        <w:ind w:left="1134"/>
      </w:pPr>
      <w:r w:rsidRPr="005B78B0">
        <w:t>37.</w:t>
      </w:r>
      <w:r w:rsidRPr="005B78B0">
        <w:tab/>
      </w:r>
      <w:r w:rsidR="00576E00" w:rsidRPr="005B78B0">
        <w:t>Recalling decision 2/CP.17, paragraph 41(d), the SBI reiterated its urging</w:t>
      </w:r>
      <w:r w:rsidR="00576E00" w:rsidRPr="005B78B0">
        <w:rPr>
          <w:rStyle w:val="FootnoteReference"/>
        </w:rPr>
        <w:footnoteReference w:id="24"/>
      </w:r>
      <w:r w:rsidR="00576E00" w:rsidRPr="005B78B0">
        <w:t xml:space="preserve"> of the non-Annex I Parties that have yet to submit, as applicable, their request to the GEF for support for the preparation of their first BUR to do so in a timely manner. In addition, the SBI encouraged the GEF agencies to continue to facilitate the preparation and submission of project proposals by non-Annex I Parties for the preparation of their BURs. </w:t>
      </w:r>
    </w:p>
    <w:p w14:paraId="07ADE669" w14:textId="5F9B3827" w:rsidR="00576E00" w:rsidRPr="005B78B0" w:rsidRDefault="00231CBB" w:rsidP="00231CBB">
      <w:pPr>
        <w:pStyle w:val="RegSingleTxtG"/>
        <w:numPr>
          <w:ilvl w:val="0"/>
          <w:numId w:val="0"/>
        </w:numPr>
        <w:tabs>
          <w:tab w:val="left" w:pos="567"/>
        </w:tabs>
        <w:ind w:left="1134"/>
      </w:pPr>
      <w:r w:rsidRPr="005B78B0">
        <w:lastRenderedPageBreak/>
        <w:t>38.</w:t>
      </w:r>
      <w:r w:rsidRPr="005B78B0">
        <w:tab/>
      </w:r>
      <w:r w:rsidR="00576E00" w:rsidRPr="005B78B0">
        <w:t>The SBI noted the information provided by the GEF in its report to COP 21</w:t>
      </w:r>
      <w:r w:rsidR="00576E00" w:rsidRPr="005B78B0">
        <w:rPr>
          <w:rStyle w:val="FootnoteReference"/>
        </w:rPr>
        <w:footnoteReference w:id="25"/>
      </w:r>
      <w:r w:rsidR="00576E00" w:rsidRPr="005B78B0">
        <w:t xml:space="preserve"> on the procedures available to facilitate access by non-Annex I Parties to funding for the preparation of their national communications and multiple BURs with one application.</w:t>
      </w:r>
    </w:p>
    <w:p w14:paraId="356D10CE" w14:textId="1DF1C83B" w:rsidR="00576E00" w:rsidRPr="005B78B0" w:rsidRDefault="00231CBB" w:rsidP="00231CBB">
      <w:pPr>
        <w:pStyle w:val="RegSingleTxtG"/>
        <w:numPr>
          <w:ilvl w:val="0"/>
          <w:numId w:val="0"/>
        </w:numPr>
        <w:tabs>
          <w:tab w:val="left" w:pos="567"/>
        </w:tabs>
        <w:ind w:left="1134"/>
      </w:pPr>
      <w:r w:rsidRPr="005B78B0">
        <w:t>39.</w:t>
      </w:r>
      <w:r w:rsidRPr="005B78B0">
        <w:tab/>
      </w:r>
      <w:r w:rsidR="00576E00" w:rsidRPr="005B78B0">
        <w:t xml:space="preserve">The SBI also noted information provided by the GEF on its Global Support Programme </w:t>
      </w:r>
      <w:r w:rsidR="001620A1" w:rsidRPr="005B78B0">
        <w:t xml:space="preserve">(GSP) </w:t>
      </w:r>
      <w:r w:rsidR="00576E00" w:rsidRPr="005B78B0">
        <w:t xml:space="preserve">for national communications and </w:t>
      </w:r>
      <w:r w:rsidR="001620A1" w:rsidRPr="005B78B0">
        <w:t>BURs</w:t>
      </w:r>
      <w:r w:rsidR="00576E00" w:rsidRPr="005B78B0">
        <w:t>, and welcomed the activities carried out in 2015</w:t>
      </w:r>
      <w:r w:rsidR="001620A1" w:rsidRPr="005B78B0">
        <w:t>,</w:t>
      </w:r>
      <w:r w:rsidR="00576E00" w:rsidRPr="005B78B0">
        <w:t xml:space="preserve"> through which technical assistance was provided to non-Annex I Parties.</w:t>
      </w:r>
      <w:r w:rsidR="00576E00" w:rsidRPr="005B78B0">
        <w:rPr>
          <w:rStyle w:val="FootnoteReference"/>
        </w:rPr>
        <w:footnoteReference w:id="26"/>
      </w:r>
      <w:r w:rsidR="00576E00" w:rsidRPr="005B78B0">
        <w:t xml:space="preserve"> The SBI encouraged non-Annex I Parties to take advantage of the opportunities for technical assistance and support available under the GSP.</w:t>
      </w:r>
    </w:p>
    <w:p w14:paraId="342A6D54" w14:textId="781021E8" w:rsidR="00576E00" w:rsidRPr="005B78B0" w:rsidRDefault="00231CBB" w:rsidP="00231CBB">
      <w:pPr>
        <w:pStyle w:val="RegSingleTxtG"/>
        <w:numPr>
          <w:ilvl w:val="0"/>
          <w:numId w:val="0"/>
        </w:numPr>
        <w:tabs>
          <w:tab w:val="left" w:pos="567"/>
        </w:tabs>
        <w:ind w:left="1134"/>
      </w:pPr>
      <w:r w:rsidRPr="005B78B0">
        <w:t>40.</w:t>
      </w:r>
      <w:r w:rsidRPr="005B78B0">
        <w:tab/>
      </w:r>
      <w:r w:rsidR="00576E00" w:rsidRPr="005B78B0">
        <w:t>The SBI, recalling the request</w:t>
      </w:r>
      <w:r w:rsidR="00576E00" w:rsidRPr="005B78B0">
        <w:rPr>
          <w:rStyle w:val="FootnoteReference"/>
        </w:rPr>
        <w:footnoteReference w:id="27"/>
      </w:r>
      <w:r w:rsidR="00576E00" w:rsidRPr="005B78B0">
        <w:t xml:space="preserve"> from non-Annex I Parties for further technical support aimed at improving their domestic capacity to facilitate continuity in meeting reporting requirements, urged developed country Parties included in Annex II to the Convention and other developed country Parties in a position to do so to provide financial resources to enable the secretariat to implement the relevant activities, planned from March 2016.</w:t>
      </w:r>
    </w:p>
    <w:p w14:paraId="5AB0F5B9" w14:textId="58B6CE2B" w:rsidR="00576E00" w:rsidRPr="005B78B0" w:rsidRDefault="00231CBB" w:rsidP="00231CBB">
      <w:pPr>
        <w:pStyle w:val="RegSingleTxtG"/>
        <w:numPr>
          <w:ilvl w:val="0"/>
          <w:numId w:val="0"/>
        </w:numPr>
        <w:tabs>
          <w:tab w:val="left" w:pos="567"/>
        </w:tabs>
        <w:ind w:left="1134"/>
      </w:pPr>
      <w:r w:rsidRPr="005B78B0">
        <w:t>41.</w:t>
      </w:r>
      <w:r w:rsidRPr="005B78B0">
        <w:tab/>
      </w:r>
      <w:r w:rsidR="00576E00" w:rsidRPr="005B78B0">
        <w:t xml:space="preserve">The SBI noted with appreciation that, as at 1 December 2015, 147 initial, 110 second, 13 third, 1 fourth and 1 fifth national communications from non-Annex I Parties had been submitted. It also noted that, by the end of 2015, 20 second and 11 third national communications from non-Annex I Parties </w:t>
      </w:r>
      <w:r w:rsidR="001620A1" w:rsidRPr="005B78B0">
        <w:t xml:space="preserve">were </w:t>
      </w:r>
      <w:r w:rsidR="00576E00" w:rsidRPr="005B78B0">
        <w:t>expected to be submitted.</w:t>
      </w:r>
    </w:p>
    <w:p w14:paraId="2A807A4A" w14:textId="013E93C0" w:rsidR="00C34335" w:rsidRPr="005B78B0" w:rsidRDefault="00231CBB" w:rsidP="00231CBB">
      <w:pPr>
        <w:pStyle w:val="RegH1G"/>
        <w:numPr>
          <w:ilvl w:val="0"/>
          <w:numId w:val="0"/>
        </w:numPr>
        <w:tabs>
          <w:tab w:val="left" w:pos="1135"/>
        </w:tabs>
        <w:spacing w:after="0"/>
        <w:ind w:left="1135" w:hanging="454"/>
        <w:rPr>
          <w:rStyle w:val="SingleTxtGChar"/>
          <w:b w:val="0"/>
          <w:sz w:val="20"/>
        </w:rPr>
      </w:pPr>
      <w:r w:rsidRPr="005B78B0">
        <w:rPr>
          <w:rStyle w:val="SingleTxtGChar"/>
        </w:rPr>
        <w:t>D.</w:t>
      </w:r>
      <w:r w:rsidRPr="005B78B0">
        <w:rPr>
          <w:rStyle w:val="SingleTxtGChar"/>
        </w:rPr>
        <w:tab/>
      </w:r>
      <w:r w:rsidR="00C34335" w:rsidRPr="005B78B0">
        <w:t>Summary reports on the technical analysis of biennial update reports of Parties not included in Annex I to the Convention</w:t>
      </w:r>
      <w:bookmarkEnd w:id="100"/>
      <w:bookmarkEnd w:id="101"/>
    </w:p>
    <w:p w14:paraId="1DE020DB" w14:textId="621DC0FB" w:rsidR="00C34335" w:rsidRPr="005B78B0" w:rsidRDefault="00C34335" w:rsidP="00C34335">
      <w:pPr>
        <w:pStyle w:val="SingleTxtG"/>
      </w:pPr>
      <w:r w:rsidRPr="005B78B0">
        <w:t>(Agenda sub-item 4(d))</w:t>
      </w:r>
    </w:p>
    <w:p w14:paraId="3A593F56" w14:textId="12A88DC5" w:rsidR="00C34335" w:rsidRPr="005B78B0" w:rsidRDefault="00C34335" w:rsidP="00231CBB">
      <w:pPr>
        <w:pStyle w:val="RegH23G"/>
        <w:numPr>
          <w:ilvl w:val="0"/>
          <w:numId w:val="0"/>
        </w:numPr>
        <w:ind w:left="851" w:hanging="454"/>
      </w:pPr>
      <w:r w:rsidRPr="005B78B0">
        <w:t>Proceedings</w:t>
      </w:r>
    </w:p>
    <w:p w14:paraId="0CDF8E8D" w14:textId="365BF7CF" w:rsidR="00C34335" w:rsidRPr="005B78B0" w:rsidRDefault="00231CBB" w:rsidP="00231CBB">
      <w:pPr>
        <w:pStyle w:val="RegSingleTxtG"/>
        <w:numPr>
          <w:ilvl w:val="0"/>
          <w:numId w:val="0"/>
        </w:numPr>
        <w:tabs>
          <w:tab w:val="left" w:pos="567"/>
        </w:tabs>
        <w:ind w:left="1134"/>
      </w:pPr>
      <w:r w:rsidRPr="005B78B0">
        <w:t>42.</w:t>
      </w:r>
      <w:r w:rsidRPr="005B78B0">
        <w:tab/>
      </w:r>
      <w:r w:rsidR="00C34335" w:rsidRPr="005B78B0">
        <w:t xml:space="preserve">The SBI considered this agenda sub-item at its </w:t>
      </w:r>
      <w:r w:rsidR="00C34335" w:rsidRPr="005B78B0">
        <w:rPr>
          <w:snapToGrid w:val="0"/>
        </w:rPr>
        <w:t>1</w:t>
      </w:r>
      <w:r w:rsidR="00C34335" w:rsidRPr="005B78B0">
        <w:rPr>
          <w:snapToGrid w:val="0"/>
          <w:vertAlign w:val="superscript"/>
        </w:rPr>
        <w:t>st</w:t>
      </w:r>
      <w:r w:rsidR="00C34335" w:rsidRPr="005B78B0">
        <w:rPr>
          <w:snapToGrid w:val="0"/>
        </w:rPr>
        <w:t xml:space="preserve"> meeting</w:t>
      </w:r>
      <w:r w:rsidR="002D53F9" w:rsidRPr="005B78B0">
        <w:rPr>
          <w:snapToGrid w:val="0"/>
        </w:rPr>
        <w:t xml:space="preserve">. It took note of the </w:t>
      </w:r>
      <w:r w:rsidR="001A7ABE" w:rsidRPr="005B78B0">
        <w:rPr>
          <w:snapToGrid w:val="0"/>
        </w:rPr>
        <w:t xml:space="preserve">four </w:t>
      </w:r>
      <w:r w:rsidR="002D53F9" w:rsidRPr="005B78B0">
        <w:rPr>
          <w:snapToGrid w:val="0"/>
        </w:rPr>
        <w:t xml:space="preserve">summary reports made available </w:t>
      </w:r>
      <w:r w:rsidR="001A7ABE" w:rsidRPr="005B78B0">
        <w:rPr>
          <w:snapToGrid w:val="0"/>
        </w:rPr>
        <w:t xml:space="preserve">so far </w:t>
      </w:r>
      <w:r w:rsidR="002D53F9" w:rsidRPr="005B78B0">
        <w:rPr>
          <w:snapToGrid w:val="0"/>
        </w:rPr>
        <w:t>on the UNFCCC website</w:t>
      </w:r>
      <w:r w:rsidR="00C34335" w:rsidRPr="005B78B0">
        <w:t>.</w:t>
      </w:r>
      <w:r w:rsidR="00C34335" w:rsidRPr="005B78B0">
        <w:rPr>
          <w:sz w:val="18"/>
          <w:vertAlign w:val="superscript"/>
        </w:rPr>
        <w:footnoteReference w:id="28"/>
      </w:r>
    </w:p>
    <w:p w14:paraId="374058A0" w14:textId="325F8AEE" w:rsidR="00D17E5A" w:rsidRPr="005B78B0" w:rsidRDefault="00231CBB" w:rsidP="00231CBB">
      <w:pPr>
        <w:pStyle w:val="RegHChG"/>
        <w:numPr>
          <w:ilvl w:val="0"/>
          <w:numId w:val="0"/>
        </w:numPr>
        <w:tabs>
          <w:tab w:val="left" w:pos="1135"/>
        </w:tabs>
        <w:spacing w:after="0"/>
        <w:ind w:left="1135" w:hanging="454"/>
        <w:rPr>
          <w:lang w:eastAsia="en-US"/>
        </w:rPr>
      </w:pPr>
      <w:bookmarkStart w:id="102" w:name="_Toc406647778"/>
      <w:bookmarkStart w:id="103" w:name="_Toc435526663"/>
      <w:bookmarkStart w:id="104" w:name="_Toc435527344"/>
      <w:bookmarkStart w:id="105" w:name="_Toc421268881"/>
      <w:bookmarkStart w:id="106" w:name="_Toc421881688"/>
      <w:r w:rsidRPr="005B78B0">
        <w:rPr>
          <w:lang w:eastAsia="en-US"/>
        </w:rPr>
        <w:t>V.</w:t>
      </w:r>
      <w:r w:rsidRPr="005B78B0">
        <w:rPr>
          <w:lang w:eastAsia="en-US"/>
        </w:rPr>
        <w:tab/>
      </w:r>
      <w:r w:rsidR="009B6F86" w:rsidRPr="005B78B0">
        <w:rPr>
          <w:lang w:eastAsia="en-US"/>
        </w:rPr>
        <w:t>Matters relating to the mechanisms under the Kyoto Protocol</w:t>
      </w:r>
      <w:bookmarkEnd w:id="102"/>
      <w:bookmarkEnd w:id="103"/>
      <w:bookmarkEnd w:id="104"/>
    </w:p>
    <w:p w14:paraId="73FEBA02" w14:textId="3A94C1ED" w:rsidR="009B6F86" w:rsidRPr="005B78B0" w:rsidRDefault="009B6F86" w:rsidP="00FD4DE6">
      <w:pPr>
        <w:keepNext/>
        <w:ind w:left="567" w:firstLine="567"/>
      </w:pPr>
      <w:r w:rsidRPr="005B78B0">
        <w:t>(Agenda item 5)</w:t>
      </w:r>
      <w:bookmarkEnd w:id="105"/>
      <w:bookmarkEnd w:id="106"/>
    </w:p>
    <w:p w14:paraId="7C1158D9" w14:textId="7A1CFE65" w:rsidR="00D17E5A" w:rsidRPr="005B78B0" w:rsidRDefault="00231CBB" w:rsidP="00231CBB">
      <w:pPr>
        <w:pStyle w:val="RegH1G"/>
        <w:numPr>
          <w:ilvl w:val="0"/>
          <w:numId w:val="0"/>
        </w:numPr>
        <w:tabs>
          <w:tab w:val="left" w:pos="1135"/>
        </w:tabs>
        <w:spacing w:after="0"/>
        <w:ind w:left="1135" w:hanging="454"/>
        <w:rPr>
          <w:lang w:eastAsia="en-US"/>
        </w:rPr>
      </w:pPr>
      <w:bookmarkStart w:id="107" w:name="_Toc406647780"/>
      <w:bookmarkStart w:id="108" w:name="_Toc435526664"/>
      <w:bookmarkStart w:id="109" w:name="_Toc435527345"/>
      <w:bookmarkStart w:id="110" w:name="_Toc421268882"/>
      <w:bookmarkStart w:id="111" w:name="_Toc421881689"/>
      <w:r w:rsidRPr="005B78B0">
        <w:rPr>
          <w:lang w:eastAsia="en-US"/>
        </w:rPr>
        <w:t>A.</w:t>
      </w:r>
      <w:r w:rsidRPr="005B78B0">
        <w:rPr>
          <w:lang w:eastAsia="en-US"/>
        </w:rPr>
        <w:tab/>
      </w:r>
      <w:r w:rsidR="009B6F86" w:rsidRPr="005B78B0">
        <w:rPr>
          <w:lang w:eastAsia="en-US"/>
        </w:rPr>
        <w:t>Review of the modalities and procedures for the clean development mechanism</w:t>
      </w:r>
      <w:bookmarkStart w:id="112" w:name="_Toc406647781"/>
      <w:bookmarkEnd w:id="107"/>
      <w:bookmarkEnd w:id="108"/>
      <w:bookmarkEnd w:id="109"/>
    </w:p>
    <w:p w14:paraId="0E32C2D6" w14:textId="408A70F9" w:rsidR="009B6F86" w:rsidRPr="005B78B0" w:rsidRDefault="009B6F86" w:rsidP="001572F6">
      <w:pPr>
        <w:pStyle w:val="SingleTxtG"/>
      </w:pPr>
      <w:r w:rsidRPr="005B78B0">
        <w:t>(Agenda sub-item 5(a))</w:t>
      </w:r>
      <w:bookmarkEnd w:id="110"/>
      <w:bookmarkEnd w:id="111"/>
      <w:bookmarkEnd w:id="112"/>
    </w:p>
    <w:p w14:paraId="4C6932A1" w14:textId="3FECCA63" w:rsidR="009B6F86" w:rsidRPr="005B78B0" w:rsidRDefault="00231CBB" w:rsidP="00231CBB">
      <w:pPr>
        <w:pStyle w:val="RegH23G"/>
        <w:numPr>
          <w:ilvl w:val="0"/>
          <w:numId w:val="0"/>
        </w:numPr>
        <w:tabs>
          <w:tab w:val="left" w:pos="1135"/>
        </w:tabs>
        <w:ind w:left="1135" w:hanging="454"/>
      </w:pPr>
      <w:r w:rsidRPr="005B78B0">
        <w:rPr>
          <w:bCs/>
        </w:rPr>
        <w:t>1.</w:t>
      </w:r>
      <w:r w:rsidRPr="005B78B0">
        <w:rPr>
          <w:bCs/>
        </w:rPr>
        <w:tab/>
      </w:r>
      <w:r w:rsidR="009B6F86" w:rsidRPr="005B78B0">
        <w:t>Proceedings</w:t>
      </w:r>
    </w:p>
    <w:p w14:paraId="7AC82EBD" w14:textId="5172E5F5" w:rsidR="009B6F86" w:rsidRPr="005B78B0" w:rsidRDefault="00231CBB" w:rsidP="00231CBB">
      <w:pPr>
        <w:pStyle w:val="RegSingleTxtG"/>
        <w:numPr>
          <w:ilvl w:val="0"/>
          <w:numId w:val="0"/>
        </w:numPr>
        <w:tabs>
          <w:tab w:val="left" w:pos="567"/>
        </w:tabs>
        <w:ind w:left="1134"/>
      </w:pPr>
      <w:r w:rsidRPr="005B78B0">
        <w:t>43.</w:t>
      </w:r>
      <w:r w:rsidRPr="005B78B0">
        <w:tab/>
      </w:r>
      <w:r w:rsidR="009B6F86" w:rsidRPr="005B78B0">
        <w:t xml:space="preserve">The SBI considered this agenda sub-item at its </w:t>
      </w:r>
      <w:r w:rsidR="009B6F86" w:rsidRPr="005B78B0">
        <w:rPr>
          <w:snapToGrid w:val="0"/>
        </w:rPr>
        <w:t>1</w:t>
      </w:r>
      <w:r w:rsidR="009B6F86" w:rsidRPr="005B78B0">
        <w:rPr>
          <w:snapToGrid w:val="0"/>
          <w:vertAlign w:val="superscript"/>
        </w:rPr>
        <w:t>st</w:t>
      </w:r>
      <w:r w:rsidR="009B6F86" w:rsidRPr="005B78B0">
        <w:rPr>
          <w:snapToGrid w:val="0"/>
        </w:rPr>
        <w:t xml:space="preserve"> and 2</w:t>
      </w:r>
      <w:r w:rsidR="009B6F86" w:rsidRPr="005B78B0">
        <w:rPr>
          <w:snapToGrid w:val="0"/>
          <w:vertAlign w:val="superscript"/>
        </w:rPr>
        <w:t>nd</w:t>
      </w:r>
      <w:r w:rsidR="009B6F86" w:rsidRPr="005B78B0">
        <w:rPr>
          <w:snapToGrid w:val="0"/>
        </w:rPr>
        <w:t xml:space="preserve"> meetings</w:t>
      </w:r>
      <w:r w:rsidR="009B6F86" w:rsidRPr="005B78B0">
        <w:t xml:space="preserve">. At its </w:t>
      </w:r>
      <w:r w:rsidR="009B6F86" w:rsidRPr="005B78B0">
        <w:rPr>
          <w:snapToGrid w:val="0"/>
        </w:rPr>
        <w:t>1</w:t>
      </w:r>
      <w:r w:rsidR="009B6F86" w:rsidRPr="005B78B0">
        <w:rPr>
          <w:snapToGrid w:val="0"/>
          <w:vertAlign w:val="superscript"/>
        </w:rPr>
        <w:t>st</w:t>
      </w:r>
      <w:r w:rsidR="009B6F86" w:rsidRPr="005B78B0">
        <w:rPr>
          <w:snapToGrid w:val="0"/>
        </w:rPr>
        <w:t xml:space="preserve"> </w:t>
      </w:r>
      <w:r w:rsidR="009B6F86" w:rsidRPr="005B78B0">
        <w:t>meeting, the SBI agreed to consider this agenda sub-item in informal consultations co-facilitated by Ms. Karolina Attonen (Finland)</w:t>
      </w:r>
      <w:r w:rsidR="009B6F86" w:rsidRPr="005B78B0">
        <w:rPr>
          <w:color w:val="000000"/>
        </w:rPr>
        <w:t xml:space="preserve"> </w:t>
      </w:r>
      <w:r w:rsidR="00576E00" w:rsidRPr="005B78B0">
        <w:rPr>
          <w:color w:val="000000"/>
        </w:rPr>
        <w:t xml:space="preserve">and Mr. </w:t>
      </w:r>
      <w:r w:rsidR="00055517" w:rsidRPr="005B78B0">
        <w:rPr>
          <w:color w:val="000000"/>
        </w:rPr>
        <w:t>Jeff</w:t>
      </w:r>
      <w:r w:rsidR="000C2219" w:rsidRPr="005B78B0">
        <w:rPr>
          <w:color w:val="000000"/>
        </w:rPr>
        <w:t>e</w:t>
      </w:r>
      <w:r w:rsidR="00055517" w:rsidRPr="005B78B0">
        <w:rPr>
          <w:color w:val="000000"/>
        </w:rPr>
        <w:t xml:space="preserve">ry </w:t>
      </w:r>
      <w:r w:rsidR="00576E00" w:rsidRPr="005B78B0">
        <w:rPr>
          <w:color w:val="000000"/>
        </w:rPr>
        <w:t>Spooner (Jamaica)</w:t>
      </w:r>
      <w:r w:rsidR="009B6F86" w:rsidRPr="005B78B0">
        <w:t xml:space="preserve">. </w:t>
      </w:r>
      <w:r w:rsidR="00EE17A6" w:rsidRPr="005B78B0">
        <w:rPr>
          <w:color w:val="000000"/>
        </w:rPr>
        <w:t>A</w:t>
      </w:r>
      <w:r w:rsidR="00EE17A6" w:rsidRPr="005B78B0">
        <w:t xml:space="preserve">t its </w:t>
      </w:r>
      <w:r w:rsidR="00EE17A6" w:rsidRPr="005B78B0">
        <w:rPr>
          <w:snapToGrid w:val="0"/>
        </w:rPr>
        <w:t>2</w:t>
      </w:r>
      <w:r w:rsidR="00EE17A6" w:rsidRPr="005B78B0">
        <w:rPr>
          <w:snapToGrid w:val="0"/>
          <w:vertAlign w:val="superscript"/>
        </w:rPr>
        <w:t>nd</w:t>
      </w:r>
      <w:r w:rsidR="00EE17A6" w:rsidRPr="005B78B0">
        <w:rPr>
          <w:snapToGrid w:val="0"/>
        </w:rPr>
        <w:t xml:space="preserve"> </w:t>
      </w:r>
      <w:r w:rsidR="00EE17A6" w:rsidRPr="005B78B0">
        <w:t>meeting, the SBI considered and adopted the conclusions below.</w:t>
      </w:r>
      <w:r w:rsidR="00EE17A6" w:rsidRPr="005B78B0">
        <w:rPr>
          <w:sz w:val="18"/>
          <w:vertAlign w:val="superscript"/>
        </w:rPr>
        <w:footnoteReference w:id="29"/>
      </w:r>
    </w:p>
    <w:p w14:paraId="29F9F469" w14:textId="2A065EE3" w:rsidR="00EE17A6" w:rsidRPr="005B78B0" w:rsidRDefault="00231CBB" w:rsidP="00231CBB">
      <w:pPr>
        <w:pStyle w:val="RegH23G"/>
        <w:numPr>
          <w:ilvl w:val="0"/>
          <w:numId w:val="0"/>
        </w:numPr>
        <w:tabs>
          <w:tab w:val="left" w:pos="1135"/>
        </w:tabs>
        <w:ind w:left="1135" w:hanging="454"/>
      </w:pPr>
      <w:r w:rsidRPr="005B78B0">
        <w:rPr>
          <w:bCs/>
        </w:rPr>
        <w:lastRenderedPageBreak/>
        <w:t>2.</w:t>
      </w:r>
      <w:r w:rsidRPr="005B78B0">
        <w:rPr>
          <w:bCs/>
        </w:rPr>
        <w:tab/>
      </w:r>
      <w:r w:rsidR="00EE17A6" w:rsidRPr="005B78B0">
        <w:t>Conclusions</w:t>
      </w:r>
    </w:p>
    <w:p w14:paraId="266D1B44" w14:textId="284469DA" w:rsidR="00B02961" w:rsidRPr="005B78B0" w:rsidRDefault="00231CBB" w:rsidP="00231CBB">
      <w:pPr>
        <w:pStyle w:val="RegSingleTxtG"/>
        <w:numPr>
          <w:ilvl w:val="0"/>
          <w:numId w:val="0"/>
        </w:numPr>
        <w:tabs>
          <w:tab w:val="left" w:pos="567"/>
        </w:tabs>
        <w:ind w:left="1134"/>
      </w:pPr>
      <w:bookmarkStart w:id="113" w:name="_Toc435526665"/>
      <w:bookmarkStart w:id="114" w:name="_Toc435527346"/>
      <w:bookmarkStart w:id="115" w:name="_Toc406647782"/>
      <w:bookmarkStart w:id="116" w:name="_Toc421268883"/>
      <w:bookmarkStart w:id="117" w:name="_Toc421881690"/>
      <w:r w:rsidRPr="005B78B0">
        <w:t>44.</w:t>
      </w:r>
      <w:r w:rsidRPr="005B78B0">
        <w:tab/>
      </w:r>
      <w:r w:rsidR="00B02961" w:rsidRPr="005B78B0">
        <w:t>The SBI continued its consideration of possible changes to the modalities and procedures for the clean development mechanism (CDM).</w:t>
      </w:r>
    </w:p>
    <w:p w14:paraId="42BBD9B1" w14:textId="7AABB4CF" w:rsidR="00B02961" w:rsidRPr="005B78B0" w:rsidRDefault="00231CBB" w:rsidP="00231CBB">
      <w:pPr>
        <w:pStyle w:val="RegSingleTxtG"/>
        <w:numPr>
          <w:ilvl w:val="0"/>
          <w:numId w:val="0"/>
        </w:numPr>
        <w:tabs>
          <w:tab w:val="left" w:pos="567"/>
        </w:tabs>
        <w:ind w:left="1134"/>
      </w:pPr>
      <w:r w:rsidRPr="005B78B0">
        <w:t>45.</w:t>
      </w:r>
      <w:r w:rsidRPr="005B78B0">
        <w:tab/>
      </w:r>
      <w:r w:rsidR="00B02961" w:rsidRPr="005B78B0">
        <w:t>The SBI agreed to continue its consideration of possible changes to the CDM modalities and procedures, taking into account the priorities of Parties with regard to this matter</w:t>
      </w:r>
      <w:r w:rsidR="00336BF6" w:rsidRPr="005B78B0">
        <w:t>,</w:t>
      </w:r>
      <w:r w:rsidR="00B02961" w:rsidRPr="005B78B0">
        <w:t xml:space="preserve"> at SBI 44.</w:t>
      </w:r>
    </w:p>
    <w:p w14:paraId="3890B542" w14:textId="7E96CFB8" w:rsidR="00D17E5A" w:rsidRPr="005B78B0" w:rsidRDefault="00231CBB" w:rsidP="00231CBB">
      <w:pPr>
        <w:pStyle w:val="RegH1G"/>
        <w:numPr>
          <w:ilvl w:val="0"/>
          <w:numId w:val="0"/>
        </w:numPr>
        <w:tabs>
          <w:tab w:val="left" w:pos="1135"/>
        </w:tabs>
        <w:spacing w:after="0"/>
        <w:ind w:left="1135" w:hanging="454"/>
      </w:pPr>
      <w:r w:rsidRPr="005B78B0">
        <w:t>B.</w:t>
      </w:r>
      <w:r w:rsidRPr="005B78B0">
        <w:tab/>
      </w:r>
      <w:r w:rsidR="009B6F86" w:rsidRPr="005B78B0">
        <w:rPr>
          <w:lang w:eastAsia="en-US"/>
        </w:rPr>
        <w:t>Review of the joint implementation guidelines</w:t>
      </w:r>
      <w:bookmarkEnd w:id="113"/>
      <w:bookmarkEnd w:id="114"/>
    </w:p>
    <w:p w14:paraId="6CB60A35" w14:textId="22867587" w:rsidR="009B6F86" w:rsidRPr="005B78B0" w:rsidRDefault="009B6F86" w:rsidP="001572F6">
      <w:pPr>
        <w:pStyle w:val="SingleTxtG"/>
      </w:pPr>
      <w:r w:rsidRPr="005B78B0">
        <w:t>(Agenda sub-item 5(b))</w:t>
      </w:r>
      <w:bookmarkEnd w:id="115"/>
      <w:bookmarkEnd w:id="116"/>
      <w:bookmarkEnd w:id="117"/>
    </w:p>
    <w:p w14:paraId="1EB295B5" w14:textId="7BF19966"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Proceedings</w:t>
      </w:r>
    </w:p>
    <w:p w14:paraId="4425FD5F" w14:textId="3578F23B" w:rsidR="009B6F86" w:rsidRPr="005B78B0" w:rsidRDefault="00231CBB" w:rsidP="00231CBB">
      <w:pPr>
        <w:pStyle w:val="RegSingleTxtG"/>
        <w:numPr>
          <w:ilvl w:val="0"/>
          <w:numId w:val="0"/>
        </w:numPr>
        <w:tabs>
          <w:tab w:val="left" w:pos="567"/>
        </w:tabs>
        <w:ind w:left="1134"/>
      </w:pPr>
      <w:r w:rsidRPr="005B78B0">
        <w:t>46.</w:t>
      </w:r>
      <w:r w:rsidRPr="005B78B0">
        <w:tab/>
      </w:r>
      <w:r w:rsidR="009B6F86" w:rsidRPr="005B78B0">
        <w:t xml:space="preserve">The SBI considered this agenda sub-item at its </w:t>
      </w:r>
      <w:r w:rsidR="009B6F86" w:rsidRPr="005B78B0">
        <w:rPr>
          <w:snapToGrid w:val="0"/>
        </w:rPr>
        <w:t>1</w:t>
      </w:r>
      <w:r w:rsidR="009B6F86" w:rsidRPr="005B78B0">
        <w:rPr>
          <w:snapToGrid w:val="0"/>
          <w:vertAlign w:val="superscript"/>
        </w:rPr>
        <w:t>st</w:t>
      </w:r>
      <w:r w:rsidR="009B6F86" w:rsidRPr="005B78B0">
        <w:rPr>
          <w:snapToGrid w:val="0"/>
        </w:rPr>
        <w:t xml:space="preserve"> and 2</w:t>
      </w:r>
      <w:r w:rsidR="009B6F86" w:rsidRPr="005B78B0">
        <w:rPr>
          <w:snapToGrid w:val="0"/>
          <w:vertAlign w:val="superscript"/>
        </w:rPr>
        <w:t>nd</w:t>
      </w:r>
      <w:r w:rsidR="009B6F86" w:rsidRPr="005B78B0">
        <w:rPr>
          <w:snapToGrid w:val="0"/>
        </w:rPr>
        <w:t xml:space="preserve"> meetings</w:t>
      </w:r>
      <w:r w:rsidR="009B6F86" w:rsidRPr="005B78B0">
        <w:rPr>
          <w:color w:val="000000"/>
        </w:rPr>
        <w:t xml:space="preserve">. </w:t>
      </w:r>
      <w:r w:rsidR="009B6F86" w:rsidRPr="005B78B0">
        <w:t xml:space="preserve">At its </w:t>
      </w:r>
      <w:r w:rsidR="009B6F86" w:rsidRPr="005B78B0">
        <w:rPr>
          <w:snapToGrid w:val="0"/>
        </w:rPr>
        <w:t>1</w:t>
      </w:r>
      <w:r w:rsidR="009B6F86" w:rsidRPr="005B78B0">
        <w:rPr>
          <w:snapToGrid w:val="0"/>
          <w:vertAlign w:val="superscript"/>
        </w:rPr>
        <w:t>st</w:t>
      </w:r>
      <w:r w:rsidR="009B6F86" w:rsidRPr="005B78B0">
        <w:rPr>
          <w:snapToGrid w:val="0"/>
        </w:rPr>
        <w:t xml:space="preserve"> </w:t>
      </w:r>
      <w:r w:rsidR="009B6F86" w:rsidRPr="005B78B0">
        <w:t xml:space="preserve">meeting, the SBI agreed to consider this agenda sub-item in informal consultations co-facilitated by Mr. Dimitar Nikov (France) </w:t>
      </w:r>
      <w:r w:rsidR="009B6F86" w:rsidRPr="005B78B0">
        <w:rPr>
          <w:color w:val="000000"/>
        </w:rPr>
        <w:t>and Mr. Yaw Osafo (Ghana). A</w:t>
      </w:r>
      <w:r w:rsidR="009B6F86" w:rsidRPr="005B78B0">
        <w:t>t its 2</w:t>
      </w:r>
      <w:r w:rsidR="009B6F86" w:rsidRPr="005B78B0">
        <w:rPr>
          <w:vertAlign w:val="superscript"/>
        </w:rPr>
        <w:t>nd</w:t>
      </w:r>
      <w:r w:rsidR="009B6F86" w:rsidRPr="005B78B0">
        <w:t xml:space="preserve"> meeting, the SBI considered and adopted the conclusions below.</w:t>
      </w:r>
      <w:r w:rsidR="009B6F86" w:rsidRPr="005B78B0">
        <w:rPr>
          <w:color w:val="000000"/>
          <w:sz w:val="18"/>
          <w:vertAlign w:val="superscript"/>
        </w:rPr>
        <w:footnoteReference w:id="30"/>
      </w:r>
    </w:p>
    <w:p w14:paraId="0075FD55" w14:textId="0028BA1F" w:rsidR="009B6F8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9B6F86" w:rsidRPr="005B78B0">
        <w:t>Conclusions</w:t>
      </w:r>
    </w:p>
    <w:p w14:paraId="6D4B62E7" w14:textId="2CEFA20E" w:rsidR="00132F42" w:rsidRPr="005B78B0" w:rsidRDefault="00231CBB" w:rsidP="00231CBB">
      <w:pPr>
        <w:pStyle w:val="RegSingleTxtG"/>
        <w:numPr>
          <w:ilvl w:val="0"/>
          <w:numId w:val="0"/>
        </w:numPr>
        <w:tabs>
          <w:tab w:val="left" w:pos="567"/>
        </w:tabs>
        <w:ind w:left="1134"/>
      </w:pPr>
      <w:r w:rsidRPr="005B78B0">
        <w:t>47.</w:t>
      </w:r>
      <w:r w:rsidRPr="005B78B0">
        <w:tab/>
      </w:r>
      <w:r w:rsidR="00132F42" w:rsidRPr="005B78B0">
        <w:t>The SBI continued its consideration of the review of the guidelines for the implementation of Article 6 of the Kyoto Protocol</w:t>
      </w:r>
      <w:r w:rsidR="00132F42" w:rsidRPr="005B78B0">
        <w:rPr>
          <w:rStyle w:val="FootnoteReference"/>
        </w:rPr>
        <w:footnoteReference w:id="31"/>
      </w:r>
      <w:r w:rsidR="00132F42" w:rsidRPr="005B78B0">
        <w:t xml:space="preserve"> (the joint implementation guidelines) in accordance with decision 6/CMP.8, paragraphs 14–16.</w:t>
      </w:r>
    </w:p>
    <w:p w14:paraId="001E2F35" w14:textId="30F47314" w:rsidR="00132F42" w:rsidRPr="005B78B0" w:rsidRDefault="00231CBB" w:rsidP="00231CBB">
      <w:pPr>
        <w:pStyle w:val="RegSingleTxtG"/>
        <w:numPr>
          <w:ilvl w:val="0"/>
          <w:numId w:val="0"/>
        </w:numPr>
        <w:tabs>
          <w:tab w:val="left" w:pos="567"/>
        </w:tabs>
        <w:ind w:left="1134"/>
      </w:pPr>
      <w:r w:rsidRPr="005B78B0">
        <w:t>48.</w:t>
      </w:r>
      <w:r w:rsidRPr="005B78B0">
        <w:tab/>
      </w:r>
      <w:r w:rsidR="00132F42" w:rsidRPr="005B78B0">
        <w:t>The SBI agreed to continue its consideration of this matter at SBI 44 on the basis of the draft decision text proposed by the co-facilitators of the informal consultations on this agenda sub-item contained in the annex to document FCCC/SBI/2015/L.30.</w:t>
      </w:r>
    </w:p>
    <w:p w14:paraId="11DF9C93" w14:textId="35BE93EF" w:rsidR="00D17E5A" w:rsidRPr="005B78B0" w:rsidRDefault="00231CBB" w:rsidP="00231CBB">
      <w:pPr>
        <w:pStyle w:val="RegH1G"/>
        <w:numPr>
          <w:ilvl w:val="0"/>
          <w:numId w:val="0"/>
        </w:numPr>
        <w:tabs>
          <w:tab w:val="left" w:pos="1135"/>
        </w:tabs>
        <w:spacing w:after="0"/>
        <w:ind w:left="1135" w:hanging="454"/>
      </w:pPr>
      <w:bookmarkStart w:id="118" w:name="_Toc406647783"/>
      <w:bookmarkStart w:id="119" w:name="_Toc435526666"/>
      <w:bookmarkStart w:id="120" w:name="_Toc435527347"/>
      <w:bookmarkStart w:id="121" w:name="_Toc421268884"/>
      <w:bookmarkStart w:id="122" w:name="_Toc421881691"/>
      <w:r w:rsidRPr="005B78B0">
        <w:t>C.</w:t>
      </w:r>
      <w:r w:rsidRPr="005B78B0">
        <w:tab/>
      </w:r>
      <w:r w:rsidR="009B6F86" w:rsidRPr="005B78B0">
        <w:t>Modalities for expediting the continued issuance, transfer and acquisition of joint implementation emission reduction units</w:t>
      </w:r>
      <w:bookmarkStart w:id="123" w:name="_Toc406647784"/>
      <w:bookmarkEnd w:id="118"/>
      <w:bookmarkEnd w:id="119"/>
      <w:bookmarkEnd w:id="120"/>
    </w:p>
    <w:p w14:paraId="6FE46052" w14:textId="4A867018" w:rsidR="009B6F86" w:rsidRPr="005B78B0" w:rsidRDefault="009B6F86" w:rsidP="005B78B0">
      <w:pPr>
        <w:pStyle w:val="SingleTxtG"/>
        <w:keepNext/>
      </w:pPr>
      <w:r w:rsidRPr="005B78B0">
        <w:t>(Agenda sub-item 5(c))</w:t>
      </w:r>
      <w:bookmarkEnd w:id="121"/>
      <w:bookmarkEnd w:id="122"/>
      <w:bookmarkEnd w:id="123"/>
    </w:p>
    <w:p w14:paraId="27500C2C" w14:textId="3D385917"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Proceedings</w:t>
      </w:r>
    </w:p>
    <w:p w14:paraId="32C74B1A" w14:textId="009708C7" w:rsidR="00761670" w:rsidRPr="005B78B0" w:rsidRDefault="00231CBB" w:rsidP="00231CBB">
      <w:pPr>
        <w:pStyle w:val="RegSingleTxtG"/>
        <w:numPr>
          <w:ilvl w:val="0"/>
          <w:numId w:val="0"/>
        </w:numPr>
        <w:tabs>
          <w:tab w:val="left" w:pos="567"/>
        </w:tabs>
        <w:ind w:left="1134"/>
      </w:pPr>
      <w:r w:rsidRPr="005B78B0">
        <w:t>49.</w:t>
      </w:r>
      <w:r w:rsidRPr="005B78B0">
        <w:tab/>
      </w:r>
      <w:r w:rsidR="00761670" w:rsidRPr="005B78B0">
        <w:t>The SBI considered this agenda sub-item at its 1</w:t>
      </w:r>
      <w:r w:rsidR="00761670" w:rsidRPr="005B78B0">
        <w:rPr>
          <w:vertAlign w:val="superscript"/>
        </w:rPr>
        <w:t>st</w:t>
      </w:r>
      <w:r w:rsidR="00761670" w:rsidRPr="005B78B0">
        <w:t xml:space="preserve"> and 2</w:t>
      </w:r>
      <w:r w:rsidR="00761670" w:rsidRPr="005B78B0">
        <w:rPr>
          <w:vertAlign w:val="superscript"/>
        </w:rPr>
        <w:t>nd</w:t>
      </w:r>
      <w:r w:rsidR="00761670" w:rsidRPr="005B78B0">
        <w:t xml:space="preserve"> meetings. At </w:t>
      </w:r>
      <w:r w:rsidR="0022325E" w:rsidRPr="005B78B0">
        <w:t xml:space="preserve">the </w:t>
      </w:r>
      <w:r w:rsidR="00761670" w:rsidRPr="005B78B0">
        <w:t>1</w:t>
      </w:r>
      <w:r w:rsidR="00761670" w:rsidRPr="005B78B0">
        <w:rPr>
          <w:vertAlign w:val="superscript"/>
        </w:rPr>
        <w:t>st</w:t>
      </w:r>
      <w:r w:rsidR="00761670" w:rsidRPr="005B78B0">
        <w:t xml:space="preserve"> meeting, the Chair proposed </w:t>
      </w:r>
      <w:r w:rsidR="00B9407B" w:rsidRPr="005B78B0">
        <w:t xml:space="preserve">preparing </w:t>
      </w:r>
      <w:r w:rsidR="001F0E96" w:rsidRPr="005B78B0">
        <w:t>draft</w:t>
      </w:r>
      <w:r w:rsidR="00761670" w:rsidRPr="005B78B0">
        <w:t xml:space="preserve"> conclusions on this sub-item</w:t>
      </w:r>
      <w:r w:rsidR="001F0E96" w:rsidRPr="005B78B0">
        <w:t>,</w:t>
      </w:r>
      <w:r w:rsidR="00761670" w:rsidRPr="005B78B0">
        <w:t xml:space="preserve"> in consultation with interested Parties. </w:t>
      </w:r>
      <w:r w:rsidR="00761670" w:rsidRPr="005B78B0">
        <w:rPr>
          <w:color w:val="000000"/>
        </w:rPr>
        <w:t>A</w:t>
      </w:r>
      <w:r w:rsidR="00761670" w:rsidRPr="005B78B0">
        <w:t xml:space="preserve">t its </w:t>
      </w:r>
      <w:r w:rsidR="00761670" w:rsidRPr="005B78B0">
        <w:rPr>
          <w:snapToGrid w:val="0"/>
        </w:rPr>
        <w:t>2</w:t>
      </w:r>
      <w:r w:rsidR="00761670" w:rsidRPr="005B78B0">
        <w:rPr>
          <w:snapToGrid w:val="0"/>
          <w:vertAlign w:val="superscript"/>
        </w:rPr>
        <w:t>nd</w:t>
      </w:r>
      <w:r w:rsidR="00761670" w:rsidRPr="005B78B0">
        <w:rPr>
          <w:snapToGrid w:val="0"/>
        </w:rPr>
        <w:t xml:space="preserve"> </w:t>
      </w:r>
      <w:r w:rsidR="00761670" w:rsidRPr="005B78B0">
        <w:t>meeting, the SBI considered and adopted the conclusions below.</w:t>
      </w:r>
      <w:r w:rsidR="00761670" w:rsidRPr="005B78B0">
        <w:rPr>
          <w:sz w:val="18"/>
          <w:vertAlign w:val="superscript"/>
        </w:rPr>
        <w:footnoteReference w:id="32"/>
      </w:r>
      <w:r w:rsidR="00761670" w:rsidRPr="005B78B0">
        <w:rPr>
          <w:color w:val="FF0000"/>
        </w:rPr>
        <w:t xml:space="preserve"> </w:t>
      </w:r>
    </w:p>
    <w:p w14:paraId="3BD24AB1" w14:textId="7E222FF7" w:rsidR="009B6F8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9B6F86" w:rsidRPr="005B78B0">
        <w:t>Conclusions</w:t>
      </w:r>
    </w:p>
    <w:p w14:paraId="72B9C305" w14:textId="0F6CF0D7" w:rsidR="007A6B83" w:rsidRPr="005B78B0" w:rsidRDefault="00231CBB" w:rsidP="00231CBB">
      <w:pPr>
        <w:pStyle w:val="RegSingleTxtG"/>
        <w:numPr>
          <w:ilvl w:val="0"/>
          <w:numId w:val="0"/>
        </w:numPr>
        <w:tabs>
          <w:tab w:val="left" w:pos="567"/>
        </w:tabs>
        <w:ind w:left="1134"/>
      </w:pPr>
      <w:bookmarkStart w:id="124" w:name="_Toc435526667"/>
      <w:bookmarkStart w:id="125" w:name="_Toc435527348"/>
      <w:bookmarkStart w:id="126" w:name="_Toc421268885"/>
      <w:bookmarkStart w:id="127" w:name="_Toc421881692"/>
      <w:bookmarkStart w:id="128" w:name="_Toc406647786"/>
      <w:r w:rsidRPr="005B78B0">
        <w:t>50.</w:t>
      </w:r>
      <w:r w:rsidRPr="005B78B0">
        <w:tab/>
      </w:r>
      <w:r w:rsidR="007A6B83" w:rsidRPr="005B78B0">
        <w:t>The SBI continued its consideration of modalities for expediting the continued issuance, transfer and acquisition of joint implementation emission reduction units, in accordance with decision 1/CMP.8, paragraph 16.</w:t>
      </w:r>
    </w:p>
    <w:p w14:paraId="5B7B9033" w14:textId="07061554" w:rsidR="007A6B83" w:rsidRPr="005B78B0" w:rsidRDefault="00231CBB" w:rsidP="00231CBB">
      <w:pPr>
        <w:pStyle w:val="RegSingleTxtG"/>
        <w:numPr>
          <w:ilvl w:val="0"/>
          <w:numId w:val="0"/>
        </w:numPr>
        <w:tabs>
          <w:tab w:val="left" w:pos="567"/>
        </w:tabs>
        <w:ind w:left="1134"/>
      </w:pPr>
      <w:r w:rsidRPr="005B78B0">
        <w:t>51.</w:t>
      </w:r>
      <w:r w:rsidRPr="005B78B0">
        <w:tab/>
      </w:r>
      <w:r w:rsidR="007A6B83" w:rsidRPr="005B78B0">
        <w:t xml:space="preserve">The SBI completed its consideration of this matter. </w:t>
      </w:r>
    </w:p>
    <w:p w14:paraId="46ADC584" w14:textId="297EF83D" w:rsidR="004F7EA8" w:rsidRPr="005B78B0" w:rsidRDefault="00231CBB" w:rsidP="00231CBB">
      <w:pPr>
        <w:pStyle w:val="RegH1G"/>
        <w:numPr>
          <w:ilvl w:val="0"/>
          <w:numId w:val="0"/>
        </w:numPr>
        <w:tabs>
          <w:tab w:val="left" w:pos="1135"/>
        </w:tabs>
        <w:spacing w:after="0"/>
        <w:ind w:left="1135" w:hanging="454"/>
      </w:pPr>
      <w:r w:rsidRPr="005B78B0">
        <w:lastRenderedPageBreak/>
        <w:t>D.</w:t>
      </w:r>
      <w:r w:rsidRPr="005B78B0">
        <w:tab/>
      </w:r>
      <w:r w:rsidR="00182170" w:rsidRPr="005B78B0">
        <w:t>Report of the administrator of the international transaction log under the Kyoto Protocol</w:t>
      </w:r>
      <w:bookmarkEnd w:id="124"/>
      <w:bookmarkEnd w:id="125"/>
      <w:r w:rsidR="00182170" w:rsidRPr="005B78B0">
        <w:t xml:space="preserve"> </w:t>
      </w:r>
    </w:p>
    <w:p w14:paraId="3DA94468" w14:textId="137F3EC9" w:rsidR="009B6F86" w:rsidRPr="005B78B0" w:rsidRDefault="009B6F86" w:rsidP="001572F6">
      <w:pPr>
        <w:pStyle w:val="SingleTxtG"/>
      </w:pPr>
      <w:r w:rsidRPr="005B78B0">
        <w:t>(Agenda sub-item 5(d))</w:t>
      </w:r>
      <w:bookmarkEnd w:id="126"/>
      <w:bookmarkEnd w:id="127"/>
      <w:bookmarkEnd w:id="128"/>
    </w:p>
    <w:p w14:paraId="21B22FC3" w14:textId="1DAB67C8" w:rsidR="009B6F86" w:rsidRPr="005B78B0" w:rsidRDefault="009B6F86" w:rsidP="00231CBB">
      <w:pPr>
        <w:pStyle w:val="RegH23G"/>
        <w:numPr>
          <w:ilvl w:val="0"/>
          <w:numId w:val="0"/>
        </w:numPr>
        <w:ind w:left="851" w:hanging="454"/>
        <w:rPr>
          <w:lang w:eastAsia="en-US"/>
        </w:rPr>
      </w:pPr>
      <w:r w:rsidRPr="005B78B0">
        <w:t>Proceedings</w:t>
      </w:r>
    </w:p>
    <w:p w14:paraId="462EEA00" w14:textId="32315462" w:rsidR="009B6F86" w:rsidRPr="005B78B0" w:rsidRDefault="00231CBB" w:rsidP="00231CBB">
      <w:pPr>
        <w:pStyle w:val="RegSingleTxtG"/>
        <w:numPr>
          <w:ilvl w:val="0"/>
          <w:numId w:val="0"/>
        </w:numPr>
        <w:tabs>
          <w:tab w:val="left" w:pos="567"/>
        </w:tabs>
        <w:ind w:left="1134"/>
      </w:pPr>
      <w:r w:rsidRPr="005B78B0">
        <w:t>52.</w:t>
      </w:r>
      <w:r w:rsidRPr="005B78B0">
        <w:tab/>
      </w:r>
      <w:r w:rsidR="00F47096" w:rsidRPr="005B78B0">
        <w:t>The SBI considered this agenda sub-item at its 1</w:t>
      </w:r>
      <w:r w:rsidR="00F47096" w:rsidRPr="005B78B0">
        <w:rPr>
          <w:vertAlign w:val="superscript"/>
        </w:rPr>
        <w:t>st</w:t>
      </w:r>
      <w:r w:rsidR="00F47096" w:rsidRPr="005B78B0">
        <w:t xml:space="preserve"> meeting and took note of document FCCC/SBI/2015/INF.12.</w:t>
      </w:r>
    </w:p>
    <w:p w14:paraId="4F5E1EB0" w14:textId="3CB14A17" w:rsidR="004F7EA8" w:rsidRPr="005B78B0" w:rsidRDefault="00231CBB" w:rsidP="00231CBB">
      <w:pPr>
        <w:pStyle w:val="RegHChG"/>
        <w:numPr>
          <w:ilvl w:val="0"/>
          <w:numId w:val="0"/>
        </w:numPr>
        <w:tabs>
          <w:tab w:val="left" w:pos="1135"/>
        </w:tabs>
        <w:spacing w:after="0"/>
        <w:ind w:left="1135" w:hanging="454"/>
        <w:rPr>
          <w:lang w:eastAsia="en-US"/>
        </w:rPr>
      </w:pPr>
      <w:bookmarkStart w:id="129" w:name="_Toc406647789"/>
      <w:bookmarkStart w:id="130" w:name="_Toc435526668"/>
      <w:bookmarkStart w:id="131" w:name="_Toc435527349"/>
      <w:bookmarkStart w:id="132" w:name="_Toc421268887"/>
      <w:bookmarkStart w:id="133" w:name="_Toc421881694"/>
      <w:r w:rsidRPr="005B78B0">
        <w:rPr>
          <w:lang w:eastAsia="en-US"/>
        </w:rPr>
        <w:t>VI.</w:t>
      </w:r>
      <w:r w:rsidRPr="005B78B0">
        <w:rPr>
          <w:lang w:eastAsia="en-US"/>
        </w:rPr>
        <w:tab/>
      </w:r>
      <w:r w:rsidR="009B6F86" w:rsidRPr="005B78B0">
        <w:rPr>
          <w:lang w:eastAsia="en-US"/>
        </w:rPr>
        <w:t>Matters relating to the least developed countries</w:t>
      </w:r>
      <w:bookmarkEnd w:id="129"/>
      <w:bookmarkEnd w:id="130"/>
      <w:bookmarkEnd w:id="131"/>
    </w:p>
    <w:p w14:paraId="07E384D8" w14:textId="68CC1E6D" w:rsidR="009B6F86" w:rsidRPr="005B78B0" w:rsidRDefault="009B6F86" w:rsidP="001572F6">
      <w:pPr>
        <w:pStyle w:val="SingleTxtG"/>
      </w:pPr>
      <w:r w:rsidRPr="005B78B0">
        <w:t>(Agenda item 6)</w:t>
      </w:r>
      <w:bookmarkEnd w:id="132"/>
      <w:bookmarkEnd w:id="133"/>
    </w:p>
    <w:p w14:paraId="3E6C1468" w14:textId="1EFBCB41"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Proceedings</w:t>
      </w:r>
    </w:p>
    <w:p w14:paraId="5357ADA0" w14:textId="6512D82B" w:rsidR="009B6F86" w:rsidRPr="005B78B0" w:rsidRDefault="00231CBB" w:rsidP="00231CBB">
      <w:pPr>
        <w:pStyle w:val="RegSingleTxtG"/>
        <w:numPr>
          <w:ilvl w:val="0"/>
          <w:numId w:val="0"/>
        </w:numPr>
        <w:tabs>
          <w:tab w:val="left" w:pos="567"/>
        </w:tabs>
        <w:ind w:left="1134"/>
      </w:pPr>
      <w:r w:rsidRPr="005B78B0">
        <w:t>53.</w:t>
      </w:r>
      <w:r w:rsidRPr="005B78B0">
        <w:tab/>
      </w:r>
      <w:r w:rsidR="009B6F86" w:rsidRPr="005B78B0">
        <w:t xml:space="preserve">The SBI considered this agenda item at its </w:t>
      </w:r>
      <w:r w:rsidR="009B6F86" w:rsidRPr="005B78B0">
        <w:rPr>
          <w:snapToGrid w:val="0"/>
        </w:rPr>
        <w:t>1</w:t>
      </w:r>
      <w:r w:rsidR="009B6F86" w:rsidRPr="005B78B0">
        <w:rPr>
          <w:snapToGrid w:val="0"/>
          <w:vertAlign w:val="superscript"/>
        </w:rPr>
        <w:t>st</w:t>
      </w:r>
      <w:r w:rsidR="009B6F86" w:rsidRPr="005B78B0">
        <w:rPr>
          <w:snapToGrid w:val="0"/>
        </w:rPr>
        <w:t xml:space="preserve"> and 2</w:t>
      </w:r>
      <w:r w:rsidR="009B6F86" w:rsidRPr="005B78B0">
        <w:rPr>
          <w:snapToGrid w:val="0"/>
          <w:vertAlign w:val="superscript"/>
        </w:rPr>
        <w:t>nd</w:t>
      </w:r>
      <w:r w:rsidR="009B6F86" w:rsidRPr="005B78B0">
        <w:rPr>
          <w:snapToGrid w:val="0"/>
        </w:rPr>
        <w:t xml:space="preserve"> meetings</w:t>
      </w:r>
      <w:r w:rsidR="00110AAF" w:rsidRPr="005B78B0">
        <w:rPr>
          <w:snapToGrid w:val="0"/>
        </w:rPr>
        <w:t xml:space="preserve"> and </w:t>
      </w:r>
      <w:r w:rsidR="009B6F86" w:rsidRPr="005B78B0">
        <w:t>had before it documents FCCC/SBI/2015/</w:t>
      </w:r>
      <w:r w:rsidR="0080231E" w:rsidRPr="005B78B0">
        <w:t>19</w:t>
      </w:r>
      <w:r w:rsidR="00C60423" w:rsidRPr="005B78B0">
        <w:t xml:space="preserve"> and </w:t>
      </w:r>
      <w:r w:rsidR="00B058B8" w:rsidRPr="005B78B0">
        <w:t>C</w:t>
      </w:r>
      <w:r w:rsidR="00C60423" w:rsidRPr="005B78B0">
        <w:t>orr.1</w:t>
      </w:r>
      <w:r w:rsidR="009B6F86" w:rsidRPr="005B78B0">
        <w:t xml:space="preserve"> and FCCC/SBI/2015/</w:t>
      </w:r>
      <w:r w:rsidR="0080231E" w:rsidRPr="005B78B0">
        <w:t>INF.14</w:t>
      </w:r>
      <w:r w:rsidR="009B6F86" w:rsidRPr="005B78B0">
        <w:t>.</w:t>
      </w:r>
      <w:r w:rsidR="00DC7227" w:rsidRPr="005B78B0">
        <w:t xml:space="preserve"> </w:t>
      </w:r>
      <w:r w:rsidR="009B6F86" w:rsidRPr="005B78B0">
        <w:t xml:space="preserve">At </w:t>
      </w:r>
      <w:r w:rsidR="00336BF6" w:rsidRPr="005B78B0">
        <w:t xml:space="preserve">the </w:t>
      </w:r>
      <w:r w:rsidR="009B6F86" w:rsidRPr="005B78B0">
        <w:t>1</w:t>
      </w:r>
      <w:r w:rsidR="009B6F86" w:rsidRPr="005B78B0">
        <w:rPr>
          <w:vertAlign w:val="superscript"/>
        </w:rPr>
        <w:t>st</w:t>
      </w:r>
      <w:r w:rsidR="009B6F86" w:rsidRPr="005B78B0">
        <w:t xml:space="preserve"> meeting, </w:t>
      </w:r>
      <w:r w:rsidR="00DA04D6" w:rsidRPr="005B78B0">
        <w:t xml:space="preserve">the Chair invited Mr. Batu Krishna Uprety (Nepal), Chair of the Least Developed Countries Expert Group (LEG), to report on the group’s activities. At the same meeting, </w:t>
      </w:r>
      <w:r w:rsidR="009B6F86" w:rsidRPr="005B78B0">
        <w:t>the SBI agreed to consider this agenda item in informal consultations facilitated by Mr.</w:t>
      </w:r>
      <w:r w:rsidR="00972CD3" w:rsidRPr="005B78B0">
        <w:t> </w:t>
      </w:r>
      <w:r w:rsidR="009B6F86" w:rsidRPr="005B78B0">
        <w:t>Mamadou Honadia (Burkin</w:t>
      </w:r>
      <w:r w:rsidR="007E2CC9" w:rsidRPr="005B78B0">
        <w:t>a</w:t>
      </w:r>
      <w:r w:rsidR="009B6F86" w:rsidRPr="005B78B0">
        <w:t xml:space="preserve"> Faso). </w:t>
      </w:r>
      <w:r w:rsidR="009B6F86" w:rsidRPr="005B78B0">
        <w:rPr>
          <w:color w:val="000000"/>
        </w:rPr>
        <w:t>A</w:t>
      </w:r>
      <w:r w:rsidR="009B6F86" w:rsidRPr="005B78B0">
        <w:t>t its 2</w:t>
      </w:r>
      <w:r w:rsidR="009B6F86" w:rsidRPr="005B78B0">
        <w:rPr>
          <w:vertAlign w:val="superscript"/>
        </w:rPr>
        <w:t>nd</w:t>
      </w:r>
      <w:r w:rsidR="009B6F86" w:rsidRPr="005B78B0">
        <w:t xml:space="preserve"> meeting, the SBI considered and adopted the conclusions below.</w:t>
      </w:r>
      <w:r w:rsidR="009B6F86" w:rsidRPr="005B78B0">
        <w:rPr>
          <w:rStyle w:val="FootnoteReference"/>
          <w:color w:val="000000"/>
        </w:rPr>
        <w:footnoteReference w:id="33"/>
      </w:r>
    </w:p>
    <w:p w14:paraId="65ACB6C7" w14:textId="5EB872A4" w:rsidR="009B6F8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9B6F86" w:rsidRPr="005B78B0">
        <w:t>Conclusions</w:t>
      </w:r>
    </w:p>
    <w:p w14:paraId="49829820" w14:textId="61469CCC" w:rsidR="00576E00" w:rsidRPr="005B78B0" w:rsidRDefault="00231CBB" w:rsidP="00231CBB">
      <w:pPr>
        <w:pStyle w:val="RegSingleTxtG"/>
        <w:numPr>
          <w:ilvl w:val="0"/>
          <w:numId w:val="0"/>
        </w:numPr>
        <w:tabs>
          <w:tab w:val="left" w:pos="567"/>
        </w:tabs>
        <w:ind w:left="1134"/>
      </w:pPr>
      <w:bookmarkStart w:id="134" w:name="_Toc406647792"/>
      <w:bookmarkStart w:id="135" w:name="_Toc435526669"/>
      <w:bookmarkStart w:id="136" w:name="_Toc435527350"/>
      <w:bookmarkStart w:id="137" w:name="_Toc421268888"/>
      <w:bookmarkStart w:id="138" w:name="_Toc421881695"/>
      <w:r w:rsidRPr="005B78B0">
        <w:t>54.</w:t>
      </w:r>
      <w:r w:rsidRPr="005B78B0">
        <w:tab/>
      </w:r>
      <w:r w:rsidR="00576E00" w:rsidRPr="005B78B0">
        <w:t>The SBI took note of the oral report of the Chair of the LEG on the implementation of the LEG work progra</w:t>
      </w:r>
      <w:r w:rsidR="0049546C" w:rsidRPr="005B78B0">
        <w:t xml:space="preserve">mme for 2014–2015 and expressed </w:t>
      </w:r>
      <w:r w:rsidR="00576E00" w:rsidRPr="005B78B0">
        <w:t>its appreciation to the LEG for progress made under this work programme.</w:t>
      </w:r>
      <w:r w:rsidR="00576E00" w:rsidRPr="005B78B0">
        <w:rPr>
          <w:rStyle w:val="FootnoteReference"/>
        </w:rPr>
        <w:footnoteReference w:id="34"/>
      </w:r>
      <w:r w:rsidR="00576E00" w:rsidRPr="005B78B0">
        <w:t xml:space="preserve"> </w:t>
      </w:r>
    </w:p>
    <w:p w14:paraId="3212D00E" w14:textId="603EB8DB" w:rsidR="00576E00" w:rsidRPr="005B78B0" w:rsidRDefault="00231CBB" w:rsidP="00231CBB">
      <w:pPr>
        <w:pStyle w:val="RegSingleTxtG"/>
        <w:numPr>
          <w:ilvl w:val="0"/>
          <w:numId w:val="0"/>
        </w:numPr>
        <w:tabs>
          <w:tab w:val="left" w:pos="567"/>
        </w:tabs>
        <w:ind w:left="1134"/>
      </w:pPr>
      <w:r w:rsidRPr="005B78B0">
        <w:t>55.</w:t>
      </w:r>
      <w:r w:rsidRPr="005B78B0">
        <w:tab/>
      </w:r>
      <w:r w:rsidR="00576E00" w:rsidRPr="005B78B0">
        <w:t>The SBI welcomed the report on the 28</w:t>
      </w:r>
      <w:r w:rsidR="00576E00" w:rsidRPr="005B78B0">
        <w:rPr>
          <w:vertAlign w:val="superscript"/>
        </w:rPr>
        <w:t>th</w:t>
      </w:r>
      <w:r w:rsidR="00576E00" w:rsidRPr="005B78B0">
        <w:t xml:space="preserve"> meeting of the LEG,</w:t>
      </w:r>
      <w:r w:rsidR="00576E00" w:rsidRPr="005B78B0">
        <w:rPr>
          <w:rStyle w:val="FootnoteReference"/>
        </w:rPr>
        <w:footnoteReference w:id="35"/>
      </w:r>
      <w:r w:rsidR="00576E00" w:rsidRPr="005B78B0">
        <w:t xml:space="preserve"> held in Antananarivo, Madagascar, from 12 to 16 September 2015, the information paper on the NAP Expo and the regional training workshops on national adaptation plans (NAPs),</w:t>
      </w:r>
      <w:r w:rsidR="00576E00" w:rsidRPr="005B78B0">
        <w:rPr>
          <w:rStyle w:val="FootnoteReference"/>
        </w:rPr>
        <w:footnoteReference w:id="36"/>
      </w:r>
      <w:r w:rsidR="00576E00" w:rsidRPr="005B78B0">
        <w:t xml:space="preserve"> the publications produced by the LEG under the work programme referred to in paragraph </w:t>
      </w:r>
      <w:r w:rsidR="00F23413" w:rsidRPr="005B78B0">
        <w:t xml:space="preserve">54 </w:t>
      </w:r>
      <w:r w:rsidR="00576E00" w:rsidRPr="005B78B0">
        <w:t>above</w:t>
      </w:r>
      <w:r w:rsidR="00576E00" w:rsidRPr="005B78B0">
        <w:rPr>
          <w:rStyle w:val="FootnoteReference"/>
        </w:rPr>
        <w:footnoteReference w:id="37"/>
      </w:r>
      <w:r w:rsidR="00576E00" w:rsidRPr="005B78B0">
        <w:t xml:space="preserve"> and the progress made in relation to NAP Central.</w:t>
      </w:r>
    </w:p>
    <w:p w14:paraId="16C4670E" w14:textId="1E2A850B" w:rsidR="00576E00" w:rsidRPr="005B78B0" w:rsidRDefault="00231CBB" w:rsidP="00231CBB">
      <w:pPr>
        <w:pStyle w:val="RegSingleTxtG"/>
        <w:numPr>
          <w:ilvl w:val="0"/>
          <w:numId w:val="0"/>
        </w:numPr>
        <w:tabs>
          <w:tab w:val="left" w:pos="567"/>
        </w:tabs>
        <w:ind w:left="1134"/>
      </w:pPr>
      <w:r w:rsidRPr="005B78B0">
        <w:t>56.</w:t>
      </w:r>
      <w:r w:rsidRPr="005B78B0">
        <w:tab/>
      </w:r>
      <w:r w:rsidR="00576E00" w:rsidRPr="005B78B0">
        <w:t>The SBI expressed its sincere appreciation to the LEG for the valuable guidance and support that the LEG has provided to the LDCs.</w:t>
      </w:r>
    </w:p>
    <w:p w14:paraId="07B23FE2" w14:textId="715327CB" w:rsidR="00576E00" w:rsidRPr="005B78B0" w:rsidRDefault="00231CBB" w:rsidP="00231CBB">
      <w:pPr>
        <w:pStyle w:val="RegSingleTxtG"/>
        <w:numPr>
          <w:ilvl w:val="0"/>
          <w:numId w:val="0"/>
        </w:numPr>
        <w:tabs>
          <w:tab w:val="left" w:pos="567"/>
        </w:tabs>
        <w:ind w:left="1134"/>
      </w:pPr>
      <w:r w:rsidRPr="005B78B0">
        <w:t>57.</w:t>
      </w:r>
      <w:r w:rsidRPr="005B78B0">
        <w:tab/>
      </w:r>
      <w:r w:rsidR="00576E00" w:rsidRPr="005B78B0">
        <w:t>In addition, it expressed its gratitude to the following:</w:t>
      </w:r>
    </w:p>
    <w:p w14:paraId="5C4972A1" w14:textId="5A9DC31D" w:rsidR="00576E00" w:rsidRPr="005B78B0" w:rsidRDefault="00231CBB" w:rsidP="00231CBB">
      <w:pPr>
        <w:pStyle w:val="RegSingleTxtG"/>
        <w:numPr>
          <w:ilvl w:val="0"/>
          <w:numId w:val="0"/>
        </w:numPr>
        <w:tabs>
          <w:tab w:val="left" w:pos="2269"/>
        </w:tabs>
        <w:ind w:left="1135" w:firstLine="567"/>
      </w:pPr>
      <w:r w:rsidRPr="005B78B0">
        <w:t>(a)</w:t>
      </w:r>
      <w:r w:rsidRPr="005B78B0">
        <w:tab/>
      </w:r>
      <w:r w:rsidR="00576E00" w:rsidRPr="005B78B0">
        <w:t>The Government of Egypt, for hosting the regional training workshop on NAPs for Northern and Western African anglophone LDCs, held in Cairo, Egypt, from 27 to 31 July 2015;</w:t>
      </w:r>
    </w:p>
    <w:p w14:paraId="08BF66CE" w14:textId="64F65EBF" w:rsidR="00576E00" w:rsidRPr="005B78B0" w:rsidRDefault="00231CBB" w:rsidP="00231CBB">
      <w:pPr>
        <w:pStyle w:val="RegSingleTxtG"/>
        <w:numPr>
          <w:ilvl w:val="0"/>
          <w:numId w:val="0"/>
        </w:numPr>
        <w:tabs>
          <w:tab w:val="left" w:pos="2269"/>
        </w:tabs>
        <w:ind w:left="1135" w:firstLine="567"/>
      </w:pPr>
      <w:r w:rsidRPr="005B78B0">
        <w:lastRenderedPageBreak/>
        <w:t>(b)</w:t>
      </w:r>
      <w:r w:rsidRPr="005B78B0">
        <w:tab/>
      </w:r>
      <w:r w:rsidR="00576E00" w:rsidRPr="005B78B0">
        <w:t>The Government of Myanmar, for hosting the regional training workshop on NAPs for the Asian region, held in Yangon, Myanmar, from 10 to 14 August 2015;</w:t>
      </w:r>
    </w:p>
    <w:p w14:paraId="31D797EC" w14:textId="2075DEF0" w:rsidR="00576E00" w:rsidRPr="005B78B0" w:rsidRDefault="00231CBB" w:rsidP="00231CBB">
      <w:pPr>
        <w:pStyle w:val="RegSingleTxtG"/>
        <w:numPr>
          <w:ilvl w:val="0"/>
          <w:numId w:val="0"/>
        </w:numPr>
        <w:tabs>
          <w:tab w:val="left" w:pos="2269"/>
        </w:tabs>
        <w:ind w:left="1135" w:firstLine="567"/>
      </w:pPr>
      <w:r w:rsidRPr="005B78B0">
        <w:t>(c)</w:t>
      </w:r>
      <w:r w:rsidRPr="005B78B0">
        <w:tab/>
      </w:r>
      <w:r w:rsidR="00576E00" w:rsidRPr="005B78B0">
        <w:t>The Government of Madagascar, for hosting the regional training workshop on NAPs for African lusophone LDCs and island States, held in Antananarivo from 7 to 11 September 2015, and the 28</w:t>
      </w:r>
      <w:r w:rsidR="00576E00" w:rsidRPr="005B78B0">
        <w:rPr>
          <w:vertAlign w:val="superscript"/>
        </w:rPr>
        <w:t>th</w:t>
      </w:r>
      <w:r w:rsidR="00576E00" w:rsidRPr="005B78B0">
        <w:t xml:space="preserve"> meeting of the LEG, referred to in paragraph </w:t>
      </w:r>
      <w:r w:rsidR="00F23413" w:rsidRPr="005B78B0">
        <w:t xml:space="preserve">55 </w:t>
      </w:r>
      <w:r w:rsidR="00576E00" w:rsidRPr="005B78B0">
        <w:t>above;</w:t>
      </w:r>
    </w:p>
    <w:p w14:paraId="36EBFD38" w14:textId="64A81D38" w:rsidR="00576E00" w:rsidRPr="005B78B0" w:rsidRDefault="00231CBB" w:rsidP="00231CBB">
      <w:pPr>
        <w:pStyle w:val="RegSingleTxtG"/>
        <w:numPr>
          <w:ilvl w:val="0"/>
          <w:numId w:val="0"/>
        </w:numPr>
        <w:tabs>
          <w:tab w:val="left" w:pos="2269"/>
        </w:tabs>
        <w:ind w:left="1135" w:firstLine="567"/>
      </w:pPr>
      <w:r w:rsidRPr="005B78B0">
        <w:t>(d)</w:t>
      </w:r>
      <w:r w:rsidRPr="005B78B0">
        <w:tab/>
      </w:r>
      <w:r w:rsidR="00576E00" w:rsidRPr="005B78B0">
        <w:t>The Government of Niger, for hosting the regional training workshop on NAPs for francophone LDCs, held in Niamey, Niger, from 28 September to 2 October 2015.</w:t>
      </w:r>
    </w:p>
    <w:p w14:paraId="165E27EF" w14:textId="29CE2682" w:rsidR="00576E00" w:rsidRPr="005B78B0" w:rsidRDefault="00231CBB" w:rsidP="00231CBB">
      <w:pPr>
        <w:pStyle w:val="RegSingleTxtG"/>
        <w:numPr>
          <w:ilvl w:val="0"/>
          <w:numId w:val="0"/>
        </w:numPr>
        <w:tabs>
          <w:tab w:val="left" w:pos="567"/>
        </w:tabs>
        <w:ind w:left="1134"/>
      </w:pPr>
      <w:r w:rsidRPr="005B78B0">
        <w:t>58.</w:t>
      </w:r>
      <w:r w:rsidRPr="005B78B0">
        <w:tab/>
      </w:r>
      <w:r w:rsidR="00576E00" w:rsidRPr="005B78B0">
        <w:t xml:space="preserve">The SBI acknowledged the benefits to LDC Parties arising from holding meetings and regional events of the LEG in </w:t>
      </w:r>
      <w:r w:rsidR="00972CD3" w:rsidRPr="005B78B0">
        <w:t xml:space="preserve">the </w:t>
      </w:r>
      <w:r w:rsidR="00576E00" w:rsidRPr="005B78B0">
        <w:t xml:space="preserve">LDCs and encouraged the LEG to continue this practice. </w:t>
      </w:r>
    </w:p>
    <w:p w14:paraId="352EC674" w14:textId="70633AA8" w:rsidR="00576E00" w:rsidRPr="005B78B0" w:rsidRDefault="00231CBB" w:rsidP="00231CBB">
      <w:pPr>
        <w:pStyle w:val="RegSingleTxtG"/>
        <w:numPr>
          <w:ilvl w:val="0"/>
          <w:numId w:val="0"/>
        </w:numPr>
        <w:tabs>
          <w:tab w:val="left" w:pos="567"/>
        </w:tabs>
        <w:ind w:left="1134"/>
      </w:pPr>
      <w:r w:rsidRPr="005B78B0">
        <w:t>59.</w:t>
      </w:r>
      <w:r w:rsidRPr="005B78B0">
        <w:tab/>
      </w:r>
      <w:r w:rsidR="00576E00" w:rsidRPr="005B78B0">
        <w:t>It expressed its gratitude to the Government of Ireland for financially supporting the work of the LEG.</w:t>
      </w:r>
    </w:p>
    <w:p w14:paraId="5E8026AE" w14:textId="109CF4AD" w:rsidR="00576E00" w:rsidRPr="005B78B0" w:rsidRDefault="00231CBB" w:rsidP="00231CBB">
      <w:pPr>
        <w:pStyle w:val="RegSingleTxtG"/>
        <w:numPr>
          <w:ilvl w:val="0"/>
          <w:numId w:val="0"/>
        </w:numPr>
        <w:tabs>
          <w:tab w:val="left" w:pos="567"/>
        </w:tabs>
        <w:ind w:left="1134"/>
      </w:pPr>
      <w:r w:rsidRPr="005B78B0">
        <w:t>60.</w:t>
      </w:r>
      <w:r w:rsidRPr="005B78B0">
        <w:tab/>
      </w:r>
      <w:r w:rsidR="00576E00" w:rsidRPr="005B78B0">
        <w:t>The SBI welcomed the active engagement of the LDCs in the process to formulate and implement NAPs.</w:t>
      </w:r>
    </w:p>
    <w:p w14:paraId="7558D98B" w14:textId="4F01BC2D" w:rsidR="00576E00" w:rsidRPr="005B78B0" w:rsidRDefault="00231CBB" w:rsidP="00231CBB">
      <w:pPr>
        <w:pStyle w:val="RegSingleTxtG"/>
        <w:numPr>
          <w:ilvl w:val="0"/>
          <w:numId w:val="0"/>
        </w:numPr>
        <w:tabs>
          <w:tab w:val="left" w:pos="567"/>
        </w:tabs>
        <w:ind w:left="1134"/>
      </w:pPr>
      <w:r w:rsidRPr="005B78B0">
        <w:t>61.</w:t>
      </w:r>
      <w:r w:rsidRPr="005B78B0">
        <w:tab/>
      </w:r>
      <w:r w:rsidR="00576E00" w:rsidRPr="005B78B0">
        <w:t xml:space="preserve">The SBI noted that 32 project proposals for the implementation of national adaptation programmes of action (NAPAs) and for the process to formulate NAPs, accounting for a total of USD 235.7 million, had been technically cleared by the </w:t>
      </w:r>
      <w:r w:rsidR="00F23413" w:rsidRPr="005B78B0">
        <w:t>GEF</w:t>
      </w:r>
      <w:r w:rsidR="00576E00" w:rsidRPr="005B78B0">
        <w:t>, but, as at 30 June 2015, were awaiting funding under the Least Developed Countries Fund (LDCF).</w:t>
      </w:r>
      <w:r w:rsidR="00576E00" w:rsidRPr="005B78B0">
        <w:rPr>
          <w:rStyle w:val="FootnoteReference"/>
        </w:rPr>
        <w:footnoteReference w:id="38"/>
      </w:r>
    </w:p>
    <w:p w14:paraId="6C9E9EC2" w14:textId="213D7D6E" w:rsidR="00576E00" w:rsidRPr="005B78B0" w:rsidRDefault="00231CBB" w:rsidP="00231CBB">
      <w:pPr>
        <w:pStyle w:val="RegSingleTxtG"/>
        <w:numPr>
          <w:ilvl w:val="0"/>
          <w:numId w:val="0"/>
        </w:numPr>
        <w:tabs>
          <w:tab w:val="left" w:pos="567"/>
        </w:tabs>
        <w:ind w:left="1134"/>
      </w:pPr>
      <w:r w:rsidRPr="005B78B0">
        <w:t>62.</w:t>
      </w:r>
      <w:r w:rsidRPr="005B78B0">
        <w:tab/>
      </w:r>
      <w:r w:rsidR="00576E00" w:rsidRPr="005B78B0">
        <w:t>The SBI noted with appreciation the new pledges made by Parties to the LDCF and invited other Parties in a position to do so to contribute to the Fund, recognizing the importance of supporting the full implementation of NAPAs in addressing urgent and immediate adaptation needs, building capacity for medium- and long-term adaptation planning and implementation, and successfully undertaking the process to formulate and implement NAPs.</w:t>
      </w:r>
    </w:p>
    <w:p w14:paraId="1C3D5CA9" w14:textId="509C8F97" w:rsidR="00576E00" w:rsidRPr="005B78B0" w:rsidRDefault="00231CBB" w:rsidP="00231CBB">
      <w:pPr>
        <w:pStyle w:val="RegSingleTxtG"/>
        <w:numPr>
          <w:ilvl w:val="0"/>
          <w:numId w:val="0"/>
        </w:numPr>
        <w:tabs>
          <w:tab w:val="left" w:pos="567"/>
        </w:tabs>
        <w:ind w:left="1134"/>
      </w:pPr>
      <w:r w:rsidRPr="005B78B0">
        <w:t>63.</w:t>
      </w:r>
      <w:r w:rsidRPr="005B78B0">
        <w:tab/>
      </w:r>
      <w:r w:rsidR="00576E00" w:rsidRPr="005B78B0">
        <w:t>The SBI also noted with appreciation the continued active engagement and collaboration of the LEG with the Adaptation Committee and other constituted bodies under the Convention, the Nairobi work programme on impacts, vulnerability and adaptation to climate change and a wide range of relevant organizations, agencies and regional centres. It requested the LEG to continue to enhance this engagement.</w:t>
      </w:r>
    </w:p>
    <w:p w14:paraId="33CDA01A" w14:textId="2172EA8B" w:rsidR="004F7EA8" w:rsidRPr="005B78B0" w:rsidRDefault="00231CBB" w:rsidP="00231CBB">
      <w:pPr>
        <w:pStyle w:val="RegHChG"/>
        <w:numPr>
          <w:ilvl w:val="0"/>
          <w:numId w:val="0"/>
        </w:numPr>
        <w:tabs>
          <w:tab w:val="left" w:pos="1135"/>
        </w:tabs>
        <w:spacing w:after="0"/>
        <w:ind w:left="1135" w:hanging="454"/>
        <w:rPr>
          <w:lang w:eastAsia="en-US"/>
        </w:rPr>
      </w:pPr>
      <w:r w:rsidRPr="005B78B0">
        <w:rPr>
          <w:lang w:eastAsia="en-US"/>
        </w:rPr>
        <w:t>VII.</w:t>
      </w:r>
      <w:r w:rsidRPr="005B78B0">
        <w:rPr>
          <w:lang w:eastAsia="en-US"/>
        </w:rPr>
        <w:tab/>
      </w:r>
      <w:r w:rsidR="009B6F86" w:rsidRPr="005B78B0">
        <w:rPr>
          <w:lang w:eastAsia="en-US"/>
        </w:rPr>
        <w:t>National adaptation plans</w:t>
      </w:r>
      <w:bookmarkEnd w:id="134"/>
      <w:bookmarkEnd w:id="135"/>
      <w:bookmarkEnd w:id="136"/>
    </w:p>
    <w:p w14:paraId="6068E2E6" w14:textId="7283E07B" w:rsidR="009B6F86" w:rsidRPr="005B78B0" w:rsidRDefault="009B6F86" w:rsidP="00FD4DE6">
      <w:pPr>
        <w:pStyle w:val="SingleTxtG"/>
        <w:keepNext/>
      </w:pPr>
      <w:r w:rsidRPr="005B78B0">
        <w:t>(Agenda item 7)</w:t>
      </w:r>
      <w:bookmarkEnd w:id="137"/>
      <w:bookmarkEnd w:id="138"/>
    </w:p>
    <w:p w14:paraId="32D5865E" w14:textId="3890AE13"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Proceedings</w:t>
      </w:r>
    </w:p>
    <w:p w14:paraId="46125BF9" w14:textId="4EE81594" w:rsidR="005C38BD" w:rsidRPr="005B78B0" w:rsidRDefault="00231CBB" w:rsidP="00231CBB">
      <w:pPr>
        <w:pStyle w:val="RegSingleTxtG"/>
        <w:numPr>
          <w:ilvl w:val="0"/>
          <w:numId w:val="0"/>
        </w:numPr>
        <w:tabs>
          <w:tab w:val="left" w:pos="567"/>
        </w:tabs>
        <w:ind w:left="1134"/>
      </w:pPr>
      <w:r w:rsidRPr="005B78B0">
        <w:t>64.</w:t>
      </w:r>
      <w:r w:rsidRPr="005B78B0">
        <w:tab/>
      </w:r>
      <w:r w:rsidR="009B6F86" w:rsidRPr="005B78B0">
        <w:t>The SBI considered this agenda item at its 1</w:t>
      </w:r>
      <w:r w:rsidR="009B6F86" w:rsidRPr="005B78B0">
        <w:rPr>
          <w:vertAlign w:val="superscript"/>
        </w:rPr>
        <w:t>st</w:t>
      </w:r>
      <w:r w:rsidR="006A13CC" w:rsidRPr="005B78B0">
        <w:t xml:space="preserve"> </w:t>
      </w:r>
      <w:r w:rsidR="009B6F86" w:rsidRPr="005B78B0">
        <w:t>and 2</w:t>
      </w:r>
      <w:r w:rsidR="009B6F86" w:rsidRPr="005B78B0">
        <w:rPr>
          <w:vertAlign w:val="superscript"/>
        </w:rPr>
        <w:t>nd</w:t>
      </w:r>
      <w:r w:rsidR="006A13CC" w:rsidRPr="005B78B0">
        <w:t xml:space="preserve"> </w:t>
      </w:r>
      <w:r w:rsidR="009B6F86" w:rsidRPr="005B78B0">
        <w:t>meetings</w:t>
      </w:r>
      <w:r w:rsidR="00110AAF" w:rsidRPr="005B78B0">
        <w:t xml:space="preserve"> and</w:t>
      </w:r>
      <w:r w:rsidR="009B6F86" w:rsidRPr="005B78B0">
        <w:t xml:space="preserve"> had before it document</w:t>
      </w:r>
      <w:r w:rsidR="002E433E" w:rsidRPr="005B78B0">
        <w:t>s</w:t>
      </w:r>
      <w:r w:rsidR="009B6F86" w:rsidRPr="005B78B0">
        <w:t xml:space="preserve"> </w:t>
      </w:r>
      <w:r w:rsidR="00D90CF1" w:rsidRPr="005B78B0">
        <w:t>FCCC/SBI/2015/19</w:t>
      </w:r>
      <w:r w:rsidR="00C1264F" w:rsidRPr="005B78B0">
        <w:t xml:space="preserve"> and </w:t>
      </w:r>
      <w:r w:rsidR="00F23413" w:rsidRPr="005B78B0">
        <w:t>C</w:t>
      </w:r>
      <w:r w:rsidR="00C1264F" w:rsidRPr="005B78B0">
        <w:t>orr.1</w:t>
      </w:r>
      <w:r w:rsidR="00D90CF1" w:rsidRPr="005B78B0">
        <w:t xml:space="preserve">, FCCC/CP/2015/4, FCCC/CP/2015/3, FCCC/SB/2015/2, </w:t>
      </w:r>
      <w:r w:rsidR="009B6F86" w:rsidRPr="005B78B0">
        <w:t>FCCC/SBI/2015/INF.</w:t>
      </w:r>
      <w:r w:rsidR="00D90CF1" w:rsidRPr="005B78B0">
        <w:t xml:space="preserve">11 </w:t>
      </w:r>
      <w:r w:rsidR="00966AC6" w:rsidRPr="005B78B0">
        <w:t>and</w:t>
      </w:r>
      <w:r w:rsidR="00D90CF1" w:rsidRPr="005B78B0">
        <w:t xml:space="preserve"> FCCC/SBI/2015/INF.14</w:t>
      </w:r>
      <w:r w:rsidR="009B6F86" w:rsidRPr="005B78B0">
        <w:t xml:space="preserve">. </w:t>
      </w:r>
      <w:r w:rsidR="00D449B3" w:rsidRPr="005B78B0">
        <w:t xml:space="preserve">The representative of one Party made a statement. </w:t>
      </w:r>
      <w:r w:rsidR="005C38BD" w:rsidRPr="005B78B0">
        <w:t>At its 1</w:t>
      </w:r>
      <w:r w:rsidR="00BF2579" w:rsidRPr="005B78B0">
        <w:rPr>
          <w:vertAlign w:val="superscript"/>
        </w:rPr>
        <w:t>st</w:t>
      </w:r>
      <w:r w:rsidR="00BF2579" w:rsidRPr="005B78B0">
        <w:t xml:space="preserve"> </w:t>
      </w:r>
      <w:r w:rsidR="005C38BD" w:rsidRPr="005B78B0">
        <w:t xml:space="preserve">meeting, the SBI agreed to consider this agenda item in informal consultations co-facilitated by </w:t>
      </w:r>
      <w:r w:rsidR="00B346E1" w:rsidRPr="005B78B0">
        <w:t xml:space="preserve">Mr. Jens Fugl (EU) and </w:t>
      </w:r>
      <w:r w:rsidR="005C38BD" w:rsidRPr="005B78B0">
        <w:t>Mr.</w:t>
      </w:r>
      <w:r w:rsidR="00B77DAA" w:rsidRPr="005B78B0">
        <w:t> </w:t>
      </w:r>
      <w:r w:rsidR="005C38BD" w:rsidRPr="005B78B0">
        <w:t>Honadia</w:t>
      </w:r>
      <w:r w:rsidR="00B346E1" w:rsidRPr="005B78B0">
        <w:t>.</w:t>
      </w:r>
      <w:r w:rsidR="005C38BD" w:rsidRPr="005B78B0">
        <w:t xml:space="preserve"> At its 2</w:t>
      </w:r>
      <w:r w:rsidR="005C38BD" w:rsidRPr="005B78B0">
        <w:rPr>
          <w:vertAlign w:val="superscript"/>
        </w:rPr>
        <w:t>nd</w:t>
      </w:r>
      <w:r w:rsidR="005C38BD" w:rsidRPr="005B78B0">
        <w:t xml:space="preserve"> meeting, the SBI considered and adopted the conclusions below.</w:t>
      </w:r>
      <w:r w:rsidR="005C38BD" w:rsidRPr="005B78B0">
        <w:rPr>
          <w:sz w:val="18"/>
          <w:vertAlign w:val="superscript"/>
        </w:rPr>
        <w:footnoteReference w:id="39"/>
      </w:r>
    </w:p>
    <w:p w14:paraId="7C0F58CF" w14:textId="2B509EC7" w:rsidR="009B6F86" w:rsidRPr="005B78B0" w:rsidRDefault="00231CBB" w:rsidP="00231CBB">
      <w:pPr>
        <w:pStyle w:val="RegH23G"/>
        <w:numPr>
          <w:ilvl w:val="0"/>
          <w:numId w:val="0"/>
        </w:numPr>
        <w:tabs>
          <w:tab w:val="left" w:pos="1135"/>
        </w:tabs>
        <w:ind w:left="1135" w:hanging="454"/>
      </w:pPr>
      <w:r w:rsidRPr="005B78B0">
        <w:rPr>
          <w:bCs/>
        </w:rPr>
        <w:lastRenderedPageBreak/>
        <w:t>2.</w:t>
      </w:r>
      <w:r w:rsidRPr="005B78B0">
        <w:rPr>
          <w:bCs/>
        </w:rPr>
        <w:tab/>
      </w:r>
      <w:r w:rsidR="009B6F86" w:rsidRPr="005B78B0">
        <w:t>Conclusions</w:t>
      </w:r>
    </w:p>
    <w:p w14:paraId="47EEE7C9" w14:textId="43338A62" w:rsidR="006F6FC0" w:rsidRPr="005B78B0" w:rsidRDefault="00231CBB" w:rsidP="00231CBB">
      <w:pPr>
        <w:pStyle w:val="RegSingleTxtG"/>
        <w:numPr>
          <w:ilvl w:val="0"/>
          <w:numId w:val="0"/>
        </w:numPr>
        <w:tabs>
          <w:tab w:val="left" w:pos="567"/>
        </w:tabs>
        <w:ind w:left="1135"/>
      </w:pPr>
      <w:r w:rsidRPr="005B78B0">
        <w:t>65.</w:t>
      </w:r>
      <w:r w:rsidRPr="005B78B0">
        <w:tab/>
      </w:r>
      <w:r w:rsidR="006F6FC0" w:rsidRPr="005B78B0">
        <w:t xml:space="preserve">The SBI took note of the information contained in </w:t>
      </w:r>
      <w:r w:rsidR="00540C04" w:rsidRPr="005B78B0">
        <w:t xml:space="preserve">the </w:t>
      </w:r>
      <w:r w:rsidR="006F6FC0" w:rsidRPr="005B78B0">
        <w:t>documents</w:t>
      </w:r>
      <w:r w:rsidR="00540C04" w:rsidRPr="005B78B0">
        <w:t xml:space="preserve"> referred to in paragraph 64 above.</w:t>
      </w:r>
    </w:p>
    <w:p w14:paraId="4FECFE5D" w14:textId="50C57C04" w:rsidR="009B6F86" w:rsidRPr="005B78B0" w:rsidRDefault="00231CBB" w:rsidP="00231CBB">
      <w:pPr>
        <w:pStyle w:val="RegSingleTxtG"/>
        <w:numPr>
          <w:ilvl w:val="0"/>
          <w:numId w:val="0"/>
        </w:numPr>
        <w:tabs>
          <w:tab w:val="left" w:pos="567"/>
        </w:tabs>
        <w:ind w:left="1134"/>
      </w:pPr>
      <w:r w:rsidRPr="005B78B0">
        <w:t>66.</w:t>
      </w:r>
      <w:r w:rsidRPr="005B78B0">
        <w:tab/>
      </w:r>
      <w:r w:rsidR="006F6FC0" w:rsidRPr="005B78B0">
        <w:t>The SBI recommended a draft decision</w:t>
      </w:r>
      <w:r w:rsidR="007435C1" w:rsidRPr="005B78B0">
        <w:rPr>
          <w:sz w:val="18"/>
          <w:vertAlign w:val="superscript"/>
        </w:rPr>
        <w:footnoteReference w:id="40"/>
      </w:r>
      <w:r w:rsidR="006F6FC0" w:rsidRPr="005B78B0">
        <w:t xml:space="preserve"> on </w:t>
      </w:r>
      <w:r w:rsidR="00023638" w:rsidRPr="005B78B0">
        <w:t>NAPs</w:t>
      </w:r>
      <w:r w:rsidR="006F6FC0" w:rsidRPr="005B78B0">
        <w:t xml:space="preserve"> for consideration and adoption </w:t>
      </w:r>
      <w:r w:rsidR="007435C1" w:rsidRPr="005B78B0">
        <w:t>at COP 21.</w:t>
      </w:r>
      <w:r w:rsidR="007435C1" w:rsidRPr="005B78B0">
        <w:rPr>
          <w:sz w:val="18"/>
          <w:vertAlign w:val="superscript"/>
        </w:rPr>
        <w:footnoteReference w:id="41"/>
      </w:r>
    </w:p>
    <w:p w14:paraId="5E5828D8" w14:textId="5FC6BEC4" w:rsidR="004F7EA8" w:rsidRPr="005B78B0" w:rsidRDefault="00231CBB" w:rsidP="00231CBB">
      <w:pPr>
        <w:pStyle w:val="RegHChG"/>
        <w:numPr>
          <w:ilvl w:val="0"/>
          <w:numId w:val="0"/>
        </w:numPr>
        <w:tabs>
          <w:tab w:val="left" w:pos="1135"/>
        </w:tabs>
        <w:spacing w:after="0"/>
        <w:ind w:left="1135" w:hanging="454"/>
        <w:rPr>
          <w:sz w:val="20"/>
        </w:rPr>
      </w:pPr>
      <w:bookmarkStart w:id="139" w:name="_Toc435526670"/>
      <w:bookmarkStart w:id="140" w:name="_Toc435527351"/>
      <w:bookmarkStart w:id="141" w:name="_Toc421268889"/>
      <w:bookmarkStart w:id="142" w:name="_Toc421881696"/>
      <w:r w:rsidRPr="005B78B0">
        <w:t>VIII.</w:t>
      </w:r>
      <w:r w:rsidRPr="005B78B0">
        <w:tab/>
      </w:r>
      <w:r w:rsidR="002E433E" w:rsidRPr="005B78B0">
        <w:t>Report of the Adaptation Committee</w:t>
      </w:r>
      <w:bookmarkEnd w:id="139"/>
      <w:bookmarkEnd w:id="140"/>
    </w:p>
    <w:p w14:paraId="5578A252" w14:textId="7723D429" w:rsidR="009B6F86" w:rsidRPr="005B78B0" w:rsidRDefault="009B6F86" w:rsidP="001572F6">
      <w:pPr>
        <w:pStyle w:val="SingleTxtG"/>
      </w:pPr>
      <w:r w:rsidRPr="005B78B0">
        <w:t>(Agenda item 8)</w:t>
      </w:r>
      <w:bookmarkEnd w:id="141"/>
      <w:bookmarkEnd w:id="142"/>
    </w:p>
    <w:p w14:paraId="0FF7F4B7" w14:textId="6AE493A4" w:rsidR="009B6F86" w:rsidRPr="005B78B0" w:rsidRDefault="009B6F86" w:rsidP="00231CBB">
      <w:pPr>
        <w:pStyle w:val="RegH23G"/>
        <w:numPr>
          <w:ilvl w:val="0"/>
          <w:numId w:val="0"/>
        </w:numPr>
        <w:ind w:left="851" w:hanging="454"/>
        <w:rPr>
          <w:lang w:eastAsia="en-US"/>
        </w:rPr>
      </w:pPr>
      <w:r w:rsidRPr="005B78B0">
        <w:t>Proceedings</w:t>
      </w:r>
    </w:p>
    <w:p w14:paraId="09441AE3" w14:textId="6D75EB0A" w:rsidR="0083730D" w:rsidRPr="005B78B0" w:rsidRDefault="00231CBB" w:rsidP="00231CBB">
      <w:pPr>
        <w:pStyle w:val="RegSingleTxtG"/>
        <w:numPr>
          <w:ilvl w:val="0"/>
          <w:numId w:val="0"/>
        </w:numPr>
        <w:tabs>
          <w:tab w:val="left" w:pos="567"/>
        </w:tabs>
        <w:ind w:left="1134"/>
      </w:pPr>
      <w:r w:rsidRPr="005B78B0">
        <w:t>67.</w:t>
      </w:r>
      <w:r w:rsidRPr="005B78B0">
        <w:tab/>
      </w:r>
      <w:r w:rsidR="009B6F86" w:rsidRPr="005B78B0">
        <w:t xml:space="preserve">The SBI considered this agenda item at its </w:t>
      </w:r>
      <w:r w:rsidR="009B6F86" w:rsidRPr="005B78B0">
        <w:rPr>
          <w:snapToGrid w:val="0"/>
        </w:rPr>
        <w:t>1</w:t>
      </w:r>
      <w:r w:rsidR="009B6F86" w:rsidRPr="005B78B0">
        <w:rPr>
          <w:snapToGrid w:val="0"/>
          <w:vertAlign w:val="superscript"/>
        </w:rPr>
        <w:t>st</w:t>
      </w:r>
      <w:r w:rsidR="009B6F86" w:rsidRPr="005B78B0">
        <w:rPr>
          <w:snapToGrid w:val="0"/>
        </w:rPr>
        <w:t xml:space="preserve"> and 2</w:t>
      </w:r>
      <w:r w:rsidR="009B6F86" w:rsidRPr="005B78B0">
        <w:rPr>
          <w:snapToGrid w:val="0"/>
          <w:vertAlign w:val="superscript"/>
        </w:rPr>
        <w:t>nd</w:t>
      </w:r>
      <w:r w:rsidR="009B6F86" w:rsidRPr="005B78B0">
        <w:rPr>
          <w:snapToGrid w:val="0"/>
        </w:rPr>
        <w:t xml:space="preserve"> meetings</w:t>
      </w:r>
      <w:r w:rsidR="00110AAF" w:rsidRPr="005B78B0">
        <w:rPr>
          <w:snapToGrid w:val="0"/>
        </w:rPr>
        <w:t xml:space="preserve"> and </w:t>
      </w:r>
      <w:r w:rsidR="002E433E" w:rsidRPr="005B78B0">
        <w:t>had before it document FCCC/SB</w:t>
      </w:r>
      <w:r w:rsidR="009B6F86" w:rsidRPr="005B78B0">
        <w:t>/2015/</w:t>
      </w:r>
      <w:r w:rsidR="002E433E" w:rsidRPr="005B78B0">
        <w:t>2</w:t>
      </w:r>
      <w:r w:rsidR="009B6F86" w:rsidRPr="005B78B0">
        <w:t>.</w:t>
      </w:r>
      <w:r w:rsidR="00DC7227" w:rsidRPr="005B78B0">
        <w:t xml:space="preserve"> </w:t>
      </w:r>
      <w:r w:rsidR="003A1F22" w:rsidRPr="005B78B0">
        <w:t xml:space="preserve">At </w:t>
      </w:r>
      <w:r w:rsidR="00336BF6" w:rsidRPr="005B78B0">
        <w:t xml:space="preserve">the </w:t>
      </w:r>
      <w:r w:rsidR="003A1F22" w:rsidRPr="005B78B0">
        <w:t>1</w:t>
      </w:r>
      <w:r w:rsidR="003A1F22" w:rsidRPr="005B78B0">
        <w:rPr>
          <w:vertAlign w:val="superscript"/>
        </w:rPr>
        <w:t>st</w:t>
      </w:r>
      <w:r w:rsidR="003A1F22" w:rsidRPr="005B78B0">
        <w:t xml:space="preserve"> meeting, the Chair invited</w:t>
      </w:r>
      <w:r w:rsidR="00205C4B" w:rsidRPr="005B78B0">
        <w:t xml:space="preserve"> Mr. Juan Hoffmaister </w:t>
      </w:r>
      <w:r w:rsidR="003A1F22" w:rsidRPr="005B78B0">
        <w:t>(</w:t>
      </w:r>
      <w:r w:rsidR="00023638" w:rsidRPr="005B78B0">
        <w:t>Plurinational State of</w:t>
      </w:r>
      <w:r w:rsidR="003A1106" w:rsidRPr="005B78B0">
        <w:t xml:space="preserve"> Bolivia</w:t>
      </w:r>
      <w:r w:rsidR="003A1F22" w:rsidRPr="005B78B0">
        <w:t xml:space="preserve">), </w:t>
      </w:r>
      <w:r w:rsidR="009B78DB" w:rsidRPr="005B78B0">
        <w:t>Co</w:t>
      </w:r>
      <w:r w:rsidR="003A1F22" w:rsidRPr="005B78B0">
        <w:t>-Chair of the Adaptati</w:t>
      </w:r>
      <w:r w:rsidR="001B6B58" w:rsidRPr="005B78B0">
        <w:t>on Committee, to report on the C</w:t>
      </w:r>
      <w:r w:rsidR="003A1F22" w:rsidRPr="005B78B0">
        <w:t>ommittee’s activities.</w:t>
      </w:r>
      <w:r w:rsidR="005F7444" w:rsidRPr="005B78B0">
        <w:t xml:space="preserve"> </w:t>
      </w:r>
      <w:r w:rsidR="003A1F22" w:rsidRPr="005B78B0">
        <w:t xml:space="preserve">At the same meeting, </w:t>
      </w:r>
      <w:r w:rsidR="009B6F86" w:rsidRPr="005B78B0">
        <w:t>the SBI agreed to</w:t>
      </w:r>
      <w:r w:rsidR="00467694" w:rsidRPr="005B78B0">
        <w:t xml:space="preserve"> consider this agenda item together with agenda item 4 of the Subsidiary Body for Scientific and Technological Advice (SBSTA) </w:t>
      </w:r>
      <w:r w:rsidR="009B6F86" w:rsidRPr="005B78B0">
        <w:t xml:space="preserve">in informal consultations co-facilitated by </w:t>
      </w:r>
      <w:r w:rsidR="00B346E1" w:rsidRPr="005B78B0">
        <w:rPr>
          <w:color w:val="000000"/>
        </w:rPr>
        <w:t xml:space="preserve">Mr. Anton Hilber (Switzerland) and </w:t>
      </w:r>
      <w:r w:rsidR="009B6F86" w:rsidRPr="005B78B0">
        <w:t>M</w:t>
      </w:r>
      <w:r w:rsidR="002E433E" w:rsidRPr="005B78B0">
        <w:t>s</w:t>
      </w:r>
      <w:r w:rsidR="009B6F86" w:rsidRPr="005B78B0">
        <w:t xml:space="preserve">. </w:t>
      </w:r>
      <w:r w:rsidR="002E433E" w:rsidRPr="005B78B0">
        <w:t>Malia Talakai (Nauru)</w:t>
      </w:r>
      <w:r w:rsidR="009B6F86" w:rsidRPr="005B78B0">
        <w:rPr>
          <w:color w:val="000000"/>
        </w:rPr>
        <w:t xml:space="preserve">. </w:t>
      </w:r>
    </w:p>
    <w:p w14:paraId="65F8DFC1" w14:textId="3BD820FA" w:rsidR="0037035F" w:rsidRPr="005B78B0" w:rsidRDefault="00231CBB" w:rsidP="00231CBB">
      <w:pPr>
        <w:pStyle w:val="RegSingleTxtG"/>
        <w:numPr>
          <w:ilvl w:val="0"/>
          <w:numId w:val="0"/>
        </w:numPr>
        <w:tabs>
          <w:tab w:val="left" w:pos="567"/>
        </w:tabs>
        <w:ind w:left="1134"/>
      </w:pPr>
      <w:r w:rsidRPr="005B78B0">
        <w:t>68.</w:t>
      </w:r>
      <w:r w:rsidRPr="005B78B0">
        <w:tab/>
      </w:r>
      <w:r w:rsidR="0037035F" w:rsidRPr="005B78B0">
        <w:t>At its 2</w:t>
      </w:r>
      <w:r w:rsidR="0037035F" w:rsidRPr="005B78B0">
        <w:rPr>
          <w:vertAlign w:val="superscript"/>
        </w:rPr>
        <w:t>nd</w:t>
      </w:r>
      <w:r w:rsidR="0037035F" w:rsidRPr="005B78B0">
        <w:t xml:space="preserve"> meeting, the SBI recommended a draft decision</w:t>
      </w:r>
      <w:r w:rsidR="0037035F" w:rsidRPr="005B78B0">
        <w:rPr>
          <w:sz w:val="18"/>
          <w:vertAlign w:val="superscript"/>
        </w:rPr>
        <w:footnoteReference w:id="42"/>
      </w:r>
      <w:r w:rsidR="0037035F" w:rsidRPr="005B78B0">
        <w:t xml:space="preserve"> on this matter for consideration and adoption at COP 21.</w:t>
      </w:r>
      <w:r w:rsidR="0037035F" w:rsidRPr="005B78B0">
        <w:rPr>
          <w:sz w:val="18"/>
          <w:vertAlign w:val="superscript"/>
        </w:rPr>
        <w:footnoteReference w:id="43"/>
      </w:r>
    </w:p>
    <w:p w14:paraId="26B7C043" w14:textId="4154E84C" w:rsidR="004F7EA8" w:rsidRPr="005B78B0" w:rsidRDefault="00231CBB" w:rsidP="00231CBB">
      <w:pPr>
        <w:pStyle w:val="RegHChG"/>
        <w:numPr>
          <w:ilvl w:val="0"/>
          <w:numId w:val="0"/>
        </w:numPr>
        <w:tabs>
          <w:tab w:val="left" w:pos="1135"/>
        </w:tabs>
        <w:spacing w:after="0"/>
        <w:ind w:left="1135" w:hanging="454"/>
        <w:rPr>
          <w:lang w:eastAsia="en-US"/>
        </w:rPr>
      </w:pPr>
      <w:bookmarkStart w:id="143" w:name="_Toc435526671"/>
      <w:bookmarkStart w:id="144" w:name="_Toc435527352"/>
      <w:bookmarkStart w:id="145" w:name="_Toc421268890"/>
      <w:bookmarkStart w:id="146" w:name="_Toc421881697"/>
      <w:r w:rsidRPr="005B78B0">
        <w:rPr>
          <w:lang w:eastAsia="en-US"/>
        </w:rPr>
        <w:t>IX.</w:t>
      </w:r>
      <w:r w:rsidRPr="005B78B0">
        <w:rPr>
          <w:lang w:eastAsia="en-US"/>
        </w:rPr>
        <w:tab/>
      </w:r>
      <w:r w:rsidR="007A7FE1" w:rsidRPr="005B78B0">
        <w:rPr>
          <w:lang w:eastAsia="en-US"/>
        </w:rPr>
        <w:t>Report of the Executive Committee of the Warsaw International Mechanism for Loss and Damage associated with Climate Change Impacts</w:t>
      </w:r>
      <w:bookmarkEnd w:id="143"/>
      <w:bookmarkEnd w:id="144"/>
    </w:p>
    <w:p w14:paraId="4B749C82" w14:textId="7257986A" w:rsidR="009B6F86" w:rsidRPr="005B78B0" w:rsidRDefault="009B6F86" w:rsidP="005B78B0">
      <w:pPr>
        <w:pStyle w:val="SingleTxtG"/>
        <w:keepNext/>
      </w:pPr>
      <w:r w:rsidRPr="005B78B0">
        <w:t>(Agenda item 9)</w:t>
      </w:r>
      <w:bookmarkEnd w:id="145"/>
      <w:bookmarkEnd w:id="146"/>
    </w:p>
    <w:p w14:paraId="7F1AB8D5" w14:textId="6BF49279" w:rsidR="009B6F86" w:rsidRPr="005B78B0" w:rsidRDefault="009B6F86" w:rsidP="00231CBB">
      <w:pPr>
        <w:pStyle w:val="RegH23G"/>
        <w:numPr>
          <w:ilvl w:val="0"/>
          <w:numId w:val="0"/>
        </w:numPr>
        <w:ind w:left="851" w:hanging="454"/>
        <w:rPr>
          <w:lang w:eastAsia="en-US"/>
        </w:rPr>
      </w:pPr>
      <w:bookmarkStart w:id="147" w:name="_Toc421268891"/>
      <w:bookmarkStart w:id="148" w:name="_Toc421881698"/>
      <w:bookmarkEnd w:id="147"/>
      <w:bookmarkEnd w:id="148"/>
      <w:r w:rsidRPr="005B78B0">
        <w:t>Proceedings</w:t>
      </w:r>
    </w:p>
    <w:p w14:paraId="5FEC54F8" w14:textId="49BBB67E" w:rsidR="0083730D" w:rsidRPr="005B78B0" w:rsidRDefault="00231CBB" w:rsidP="00231CBB">
      <w:pPr>
        <w:pStyle w:val="RegSingleTxtG"/>
        <w:numPr>
          <w:ilvl w:val="0"/>
          <w:numId w:val="0"/>
        </w:numPr>
        <w:tabs>
          <w:tab w:val="left" w:pos="567"/>
        </w:tabs>
        <w:ind w:left="1134"/>
      </w:pPr>
      <w:r w:rsidRPr="005B78B0">
        <w:t>69.</w:t>
      </w:r>
      <w:r w:rsidRPr="005B78B0">
        <w:tab/>
      </w:r>
      <w:r w:rsidR="009B6F86" w:rsidRPr="005B78B0">
        <w:t>The SBI considered this agenda item at its 1</w:t>
      </w:r>
      <w:r w:rsidR="009B6F86" w:rsidRPr="005B78B0">
        <w:rPr>
          <w:vertAlign w:val="superscript"/>
        </w:rPr>
        <w:t>st</w:t>
      </w:r>
      <w:r w:rsidR="00457FE7" w:rsidRPr="005B78B0">
        <w:t xml:space="preserve"> </w:t>
      </w:r>
      <w:r w:rsidR="009B6F86" w:rsidRPr="005B78B0">
        <w:t>and 2</w:t>
      </w:r>
      <w:r w:rsidR="009B6F86" w:rsidRPr="005B78B0">
        <w:rPr>
          <w:vertAlign w:val="superscript"/>
        </w:rPr>
        <w:t>nd</w:t>
      </w:r>
      <w:r w:rsidR="00457FE7" w:rsidRPr="005B78B0">
        <w:t xml:space="preserve"> </w:t>
      </w:r>
      <w:r w:rsidR="009B6F86" w:rsidRPr="005B78B0">
        <w:t>meetings</w:t>
      </w:r>
      <w:r w:rsidR="00956DCE" w:rsidRPr="005B78B0">
        <w:t xml:space="preserve">. It </w:t>
      </w:r>
      <w:r w:rsidR="009B6F86" w:rsidRPr="005B78B0">
        <w:t xml:space="preserve">had before it </w:t>
      </w:r>
      <w:r w:rsidR="007A7FE1" w:rsidRPr="005B78B0">
        <w:t>document FCCC/SB/2015/</w:t>
      </w:r>
      <w:r w:rsidR="00BD71C3" w:rsidRPr="005B78B0">
        <w:t>3</w:t>
      </w:r>
      <w:r w:rsidR="009B6F86" w:rsidRPr="005B78B0">
        <w:t>.</w:t>
      </w:r>
      <w:r w:rsidR="001F1E96" w:rsidRPr="005B78B0">
        <w:t xml:space="preserve"> </w:t>
      </w:r>
      <w:r w:rsidR="00F168F5" w:rsidRPr="005B78B0">
        <w:t xml:space="preserve">At </w:t>
      </w:r>
      <w:r w:rsidR="00E776E9" w:rsidRPr="005B78B0">
        <w:t xml:space="preserve">the </w:t>
      </w:r>
      <w:r w:rsidR="00F168F5" w:rsidRPr="005B78B0">
        <w:rPr>
          <w:snapToGrid w:val="0"/>
        </w:rPr>
        <w:t>1</w:t>
      </w:r>
      <w:r w:rsidR="00F168F5" w:rsidRPr="005B78B0">
        <w:rPr>
          <w:snapToGrid w:val="0"/>
          <w:vertAlign w:val="superscript"/>
        </w:rPr>
        <w:t>st</w:t>
      </w:r>
      <w:r w:rsidR="00F168F5" w:rsidRPr="005B78B0">
        <w:rPr>
          <w:snapToGrid w:val="0"/>
        </w:rPr>
        <w:t xml:space="preserve"> </w:t>
      </w:r>
      <w:r w:rsidR="00F168F5" w:rsidRPr="005B78B0">
        <w:t>meeting,</w:t>
      </w:r>
      <w:r w:rsidR="00020172" w:rsidRPr="005B78B0">
        <w:t xml:space="preserve"> the Chair invited </w:t>
      </w:r>
      <w:r w:rsidR="00782914" w:rsidRPr="005B78B0">
        <w:t>Ms. Pepetua Latasi (Tuvalu), Co-Chair of the Executive Committee of the Warsaw International Mechanism for Loss and Damage associated with Climate Change Impacts</w:t>
      </w:r>
      <w:r w:rsidR="00020172" w:rsidRPr="005B78B0">
        <w:t xml:space="preserve">, to report on the </w:t>
      </w:r>
      <w:r w:rsidR="001B6B58" w:rsidRPr="005B78B0">
        <w:t>C</w:t>
      </w:r>
      <w:r w:rsidR="00020172" w:rsidRPr="005B78B0">
        <w:t>ommittee’s activities. At the same meeting,</w:t>
      </w:r>
      <w:r w:rsidR="00F168F5" w:rsidRPr="005B78B0">
        <w:t xml:space="preserve"> the SBI agreed to consider this agenda item together with </w:t>
      </w:r>
      <w:r w:rsidR="001918A6" w:rsidRPr="005B78B0">
        <w:t xml:space="preserve">SBSTA </w:t>
      </w:r>
      <w:r w:rsidR="00F168F5" w:rsidRPr="005B78B0">
        <w:t xml:space="preserve">agenda item </w:t>
      </w:r>
      <w:r w:rsidR="00020172" w:rsidRPr="005B78B0">
        <w:t>7</w:t>
      </w:r>
      <w:r w:rsidR="00F168F5" w:rsidRPr="005B78B0">
        <w:t xml:space="preserve"> </w:t>
      </w:r>
      <w:r w:rsidR="009B6F86" w:rsidRPr="005B78B0">
        <w:t xml:space="preserve">in informal consultations co-facilitated </w:t>
      </w:r>
      <w:r w:rsidR="00576E00" w:rsidRPr="005B78B0">
        <w:t>by Mr. Kishan Kumarsingh (Trinidad and Tobago)</w:t>
      </w:r>
      <w:r w:rsidR="009B6F86" w:rsidRPr="005B78B0">
        <w:t xml:space="preserve"> and M</w:t>
      </w:r>
      <w:r w:rsidR="007A7FE1" w:rsidRPr="005B78B0">
        <w:t>s</w:t>
      </w:r>
      <w:r w:rsidR="009B6F86" w:rsidRPr="005B78B0">
        <w:t xml:space="preserve">. </w:t>
      </w:r>
      <w:r w:rsidR="00457FE7" w:rsidRPr="005B78B0">
        <w:t>B</w:t>
      </w:r>
      <w:r w:rsidR="007A7FE1" w:rsidRPr="005B78B0">
        <w:t>eth Lavender</w:t>
      </w:r>
      <w:r w:rsidR="00962A23" w:rsidRPr="005B78B0">
        <w:t xml:space="preserve"> (Canada)</w:t>
      </w:r>
      <w:r w:rsidR="009B6F86" w:rsidRPr="005B78B0">
        <w:t xml:space="preserve">. </w:t>
      </w:r>
    </w:p>
    <w:p w14:paraId="3F31B977" w14:textId="776A729C" w:rsidR="009B6F86" w:rsidRPr="005B78B0" w:rsidRDefault="00231CBB" w:rsidP="00231CBB">
      <w:pPr>
        <w:pStyle w:val="RegSingleTxtG"/>
        <w:numPr>
          <w:ilvl w:val="0"/>
          <w:numId w:val="0"/>
        </w:numPr>
        <w:tabs>
          <w:tab w:val="left" w:pos="567"/>
        </w:tabs>
        <w:ind w:left="1134"/>
      </w:pPr>
      <w:r w:rsidRPr="005B78B0">
        <w:t>70.</w:t>
      </w:r>
      <w:r w:rsidRPr="005B78B0">
        <w:tab/>
      </w:r>
      <w:r w:rsidR="009B6F86" w:rsidRPr="005B78B0">
        <w:t>At its 2</w:t>
      </w:r>
      <w:r w:rsidR="009B6F86" w:rsidRPr="005B78B0">
        <w:rPr>
          <w:vertAlign w:val="superscript"/>
        </w:rPr>
        <w:t>nd</w:t>
      </w:r>
      <w:r w:rsidR="00457FE7" w:rsidRPr="005B78B0">
        <w:t xml:space="preserve"> </w:t>
      </w:r>
      <w:r w:rsidR="009B6F86" w:rsidRPr="005B78B0">
        <w:t xml:space="preserve">meeting, the SBI </w:t>
      </w:r>
      <w:r w:rsidR="0083730D" w:rsidRPr="005B78B0">
        <w:t>recommended a draft decision</w:t>
      </w:r>
      <w:r w:rsidR="0083730D" w:rsidRPr="005B78B0">
        <w:rPr>
          <w:sz w:val="18"/>
          <w:vertAlign w:val="superscript"/>
        </w:rPr>
        <w:footnoteReference w:id="44"/>
      </w:r>
      <w:r w:rsidR="0083730D" w:rsidRPr="005B78B0">
        <w:t xml:space="preserve"> on this matter for consideration and adoption at COP 21.</w:t>
      </w:r>
      <w:r w:rsidR="0083730D" w:rsidRPr="005B78B0">
        <w:rPr>
          <w:sz w:val="18"/>
          <w:vertAlign w:val="superscript"/>
        </w:rPr>
        <w:footnoteReference w:id="45"/>
      </w:r>
    </w:p>
    <w:p w14:paraId="3BDDECB0" w14:textId="0A28AEA0" w:rsidR="004F7EA8" w:rsidRPr="005B78B0" w:rsidRDefault="00231CBB" w:rsidP="00231CBB">
      <w:pPr>
        <w:pStyle w:val="RegHChG"/>
        <w:numPr>
          <w:ilvl w:val="0"/>
          <w:numId w:val="0"/>
        </w:numPr>
        <w:tabs>
          <w:tab w:val="left" w:pos="1135"/>
        </w:tabs>
        <w:spacing w:after="0"/>
        <w:ind w:left="1135" w:hanging="454"/>
        <w:rPr>
          <w:lang w:eastAsia="en-US"/>
        </w:rPr>
      </w:pPr>
      <w:bookmarkStart w:id="149" w:name="_Toc435526672"/>
      <w:bookmarkStart w:id="150" w:name="_Toc435527353"/>
      <w:bookmarkStart w:id="151" w:name="_Toc421268893"/>
      <w:bookmarkStart w:id="152" w:name="_Toc421881700"/>
      <w:bookmarkStart w:id="153" w:name="_Toc406647807"/>
      <w:r w:rsidRPr="005B78B0">
        <w:rPr>
          <w:lang w:eastAsia="en-US"/>
        </w:rPr>
        <w:lastRenderedPageBreak/>
        <w:t>X.</w:t>
      </w:r>
      <w:r w:rsidRPr="005B78B0">
        <w:rPr>
          <w:lang w:eastAsia="en-US"/>
        </w:rPr>
        <w:tab/>
      </w:r>
      <w:r w:rsidR="00962A23" w:rsidRPr="005B78B0">
        <w:rPr>
          <w:lang w:eastAsia="en-US"/>
        </w:rPr>
        <w:t>Development and transfer of technologies and implementation of the Technology Mechanism</w:t>
      </w:r>
      <w:bookmarkEnd w:id="149"/>
      <w:bookmarkEnd w:id="150"/>
    </w:p>
    <w:p w14:paraId="0FCE2C3E" w14:textId="4BCDFEEB" w:rsidR="009B6F86" w:rsidRPr="005B78B0" w:rsidRDefault="009B6F86" w:rsidP="006D12E2">
      <w:pPr>
        <w:pStyle w:val="SingleTxtG"/>
        <w:keepNext/>
      </w:pPr>
      <w:r w:rsidRPr="005B78B0">
        <w:t>(Agenda item 10)</w:t>
      </w:r>
      <w:bookmarkEnd w:id="151"/>
      <w:bookmarkEnd w:id="152"/>
    </w:p>
    <w:p w14:paraId="2C462EFC" w14:textId="03DB2BB7" w:rsidR="00EE544F" w:rsidRPr="005B78B0" w:rsidRDefault="00231CBB" w:rsidP="00231CBB">
      <w:pPr>
        <w:pStyle w:val="RegH1G"/>
        <w:numPr>
          <w:ilvl w:val="0"/>
          <w:numId w:val="0"/>
        </w:numPr>
        <w:tabs>
          <w:tab w:val="left" w:pos="1135"/>
        </w:tabs>
        <w:spacing w:after="0"/>
        <w:ind w:left="1135" w:hanging="454"/>
      </w:pPr>
      <w:bookmarkStart w:id="154" w:name="_Toc435526673"/>
      <w:bookmarkStart w:id="155" w:name="_Toc435527354"/>
      <w:r w:rsidRPr="005B78B0">
        <w:t>A.</w:t>
      </w:r>
      <w:r w:rsidRPr="005B78B0">
        <w:tab/>
      </w:r>
      <w:r w:rsidR="00EE544F" w:rsidRPr="005B78B0">
        <w:t>Joint annual report of the Technology Executive Committee and the Climate Technology Centre and Network</w:t>
      </w:r>
      <w:bookmarkEnd w:id="154"/>
      <w:bookmarkEnd w:id="155"/>
    </w:p>
    <w:p w14:paraId="1CB5D1C1" w14:textId="56C96D1C" w:rsidR="00962A23" w:rsidRPr="005B78B0" w:rsidRDefault="00962A23" w:rsidP="00962A23">
      <w:pPr>
        <w:pStyle w:val="SingleTxtG"/>
      </w:pPr>
      <w:r w:rsidRPr="005B78B0">
        <w:t>(Agenda sub-item 10(a))</w:t>
      </w:r>
    </w:p>
    <w:p w14:paraId="738405D6" w14:textId="62D0F6A0" w:rsidR="009B6F86" w:rsidRPr="005B78B0" w:rsidRDefault="009B6F86" w:rsidP="00231CBB">
      <w:pPr>
        <w:pStyle w:val="RegH23G"/>
        <w:numPr>
          <w:ilvl w:val="0"/>
          <w:numId w:val="0"/>
        </w:numPr>
        <w:ind w:left="851" w:hanging="454"/>
        <w:rPr>
          <w:lang w:eastAsia="en-US"/>
        </w:rPr>
      </w:pPr>
      <w:r w:rsidRPr="005B78B0">
        <w:t>Proceedings</w:t>
      </w:r>
    </w:p>
    <w:p w14:paraId="57311520" w14:textId="334547AB" w:rsidR="00FA5FA7" w:rsidRPr="005B78B0" w:rsidRDefault="00231CBB" w:rsidP="00231CBB">
      <w:pPr>
        <w:pStyle w:val="RegSingleTxtG"/>
        <w:numPr>
          <w:ilvl w:val="0"/>
          <w:numId w:val="0"/>
        </w:numPr>
        <w:tabs>
          <w:tab w:val="left" w:pos="567"/>
        </w:tabs>
        <w:ind w:left="1134"/>
      </w:pPr>
      <w:r w:rsidRPr="005B78B0">
        <w:t>71.</w:t>
      </w:r>
      <w:r w:rsidRPr="005B78B0">
        <w:tab/>
      </w:r>
      <w:r w:rsidR="009B6F86" w:rsidRPr="005B78B0">
        <w:t xml:space="preserve">The SBI considered this agenda </w:t>
      </w:r>
      <w:r w:rsidR="006A13CC" w:rsidRPr="005B78B0">
        <w:t>sub-</w:t>
      </w:r>
      <w:r w:rsidR="009B6F86" w:rsidRPr="005B78B0">
        <w:t xml:space="preserve">item at its </w:t>
      </w:r>
      <w:r w:rsidR="009B6F86" w:rsidRPr="005B78B0">
        <w:rPr>
          <w:snapToGrid w:val="0"/>
        </w:rPr>
        <w:t>1</w:t>
      </w:r>
      <w:r w:rsidR="009B6F86" w:rsidRPr="005B78B0">
        <w:rPr>
          <w:snapToGrid w:val="0"/>
          <w:vertAlign w:val="superscript"/>
        </w:rPr>
        <w:t>st</w:t>
      </w:r>
      <w:r w:rsidR="009B6F86" w:rsidRPr="005B78B0">
        <w:rPr>
          <w:snapToGrid w:val="0"/>
        </w:rPr>
        <w:t xml:space="preserve"> and 2</w:t>
      </w:r>
      <w:r w:rsidR="009B6F86" w:rsidRPr="005B78B0">
        <w:rPr>
          <w:snapToGrid w:val="0"/>
          <w:vertAlign w:val="superscript"/>
        </w:rPr>
        <w:t>nd</w:t>
      </w:r>
      <w:r w:rsidR="009B6F86" w:rsidRPr="005B78B0">
        <w:rPr>
          <w:snapToGrid w:val="0"/>
        </w:rPr>
        <w:t xml:space="preserve"> meetings</w:t>
      </w:r>
      <w:r w:rsidR="003111FE" w:rsidRPr="005B78B0">
        <w:rPr>
          <w:snapToGrid w:val="0"/>
        </w:rPr>
        <w:t xml:space="preserve"> and</w:t>
      </w:r>
      <w:r w:rsidR="003111FE" w:rsidRPr="005B78B0">
        <w:t xml:space="preserve"> had before it documents FCCC/SB/2015/1 and FCCC/SB/2015/INF.3</w:t>
      </w:r>
      <w:r w:rsidR="009B6F86" w:rsidRPr="005B78B0">
        <w:t xml:space="preserve">. At its </w:t>
      </w:r>
      <w:r w:rsidR="009B6F86" w:rsidRPr="005B78B0">
        <w:rPr>
          <w:snapToGrid w:val="0"/>
        </w:rPr>
        <w:t>1</w:t>
      </w:r>
      <w:r w:rsidR="009B6F86" w:rsidRPr="005B78B0">
        <w:rPr>
          <w:snapToGrid w:val="0"/>
          <w:vertAlign w:val="superscript"/>
        </w:rPr>
        <w:t>st</w:t>
      </w:r>
      <w:r w:rsidR="009B6F86" w:rsidRPr="005B78B0">
        <w:rPr>
          <w:snapToGrid w:val="0"/>
        </w:rPr>
        <w:t xml:space="preserve"> </w:t>
      </w:r>
      <w:r w:rsidR="009B6F86" w:rsidRPr="005B78B0">
        <w:t xml:space="preserve">meeting, the SBI agreed </w:t>
      </w:r>
      <w:r w:rsidR="00F168F5" w:rsidRPr="005B78B0">
        <w:t xml:space="preserve">to consider this agenda </w:t>
      </w:r>
      <w:r w:rsidR="00E6654B" w:rsidRPr="005B78B0">
        <w:t>sub-</w:t>
      </w:r>
      <w:r w:rsidR="00F168F5" w:rsidRPr="005B78B0">
        <w:t xml:space="preserve">item together with </w:t>
      </w:r>
      <w:r w:rsidR="001918A6" w:rsidRPr="005B78B0">
        <w:t xml:space="preserve">SBSTA </w:t>
      </w:r>
      <w:r w:rsidR="00F168F5" w:rsidRPr="005B78B0">
        <w:t xml:space="preserve">agenda </w:t>
      </w:r>
      <w:r w:rsidR="003E0087" w:rsidRPr="005B78B0">
        <w:t>item 5</w:t>
      </w:r>
      <w:r w:rsidR="00F168F5" w:rsidRPr="005B78B0">
        <w:t xml:space="preserve"> </w:t>
      </w:r>
      <w:r w:rsidR="009B6F86" w:rsidRPr="005B78B0">
        <w:t xml:space="preserve">in informal consultations </w:t>
      </w:r>
      <w:r w:rsidR="00E6654B" w:rsidRPr="005B78B0">
        <w:t>co-</w:t>
      </w:r>
      <w:r w:rsidR="009B6F86" w:rsidRPr="005B78B0">
        <w:t xml:space="preserve">facilitated by </w:t>
      </w:r>
      <w:r w:rsidR="00576E00" w:rsidRPr="005B78B0">
        <w:t>Mr. Carlos Fuller (Belize) and Ms. Elfriede More (Austria)</w:t>
      </w:r>
      <w:r w:rsidR="009B6F86" w:rsidRPr="005B78B0">
        <w:t xml:space="preserve">. </w:t>
      </w:r>
    </w:p>
    <w:p w14:paraId="6F742DD8" w14:textId="56CA8B0D" w:rsidR="00FA5FA7" w:rsidRPr="005B78B0" w:rsidRDefault="00231CBB" w:rsidP="00231CBB">
      <w:pPr>
        <w:pStyle w:val="RegSingleTxtG"/>
        <w:numPr>
          <w:ilvl w:val="0"/>
          <w:numId w:val="0"/>
        </w:numPr>
        <w:tabs>
          <w:tab w:val="left" w:pos="567"/>
        </w:tabs>
        <w:ind w:left="1134"/>
      </w:pPr>
      <w:r w:rsidRPr="005B78B0">
        <w:t>72.</w:t>
      </w:r>
      <w:r w:rsidRPr="005B78B0">
        <w:tab/>
      </w:r>
      <w:r w:rsidR="00FA5FA7" w:rsidRPr="005B78B0">
        <w:t>At its 2</w:t>
      </w:r>
      <w:r w:rsidR="00FA5FA7" w:rsidRPr="005B78B0">
        <w:rPr>
          <w:vertAlign w:val="superscript"/>
        </w:rPr>
        <w:t>nd</w:t>
      </w:r>
      <w:r w:rsidR="00FA5FA7" w:rsidRPr="005B78B0">
        <w:t xml:space="preserve"> meeting, the SBI recommended a draft decision</w:t>
      </w:r>
      <w:r w:rsidR="00FA5FA7" w:rsidRPr="00FC1CCD">
        <w:rPr>
          <w:sz w:val="18"/>
          <w:vertAlign w:val="superscript"/>
        </w:rPr>
        <w:footnoteReference w:id="46"/>
      </w:r>
      <w:r w:rsidR="00FA5FA7" w:rsidRPr="005B78B0">
        <w:t xml:space="preserve"> on this matter for consideration and adoption at COP 21.</w:t>
      </w:r>
      <w:r w:rsidR="00FA5FA7" w:rsidRPr="00FC1CCD">
        <w:rPr>
          <w:sz w:val="18"/>
          <w:vertAlign w:val="superscript"/>
        </w:rPr>
        <w:footnoteReference w:id="47"/>
      </w:r>
    </w:p>
    <w:p w14:paraId="3842F067" w14:textId="0552DBE5" w:rsidR="00EE544F" w:rsidRPr="005B78B0" w:rsidRDefault="00231CBB" w:rsidP="00231CBB">
      <w:pPr>
        <w:pStyle w:val="RegH1G"/>
        <w:numPr>
          <w:ilvl w:val="0"/>
          <w:numId w:val="0"/>
        </w:numPr>
        <w:tabs>
          <w:tab w:val="left" w:pos="1135"/>
        </w:tabs>
        <w:spacing w:after="0"/>
        <w:ind w:left="1135" w:hanging="454"/>
      </w:pPr>
      <w:bookmarkStart w:id="156" w:name="_Toc435526674"/>
      <w:bookmarkStart w:id="157" w:name="_Toc435527355"/>
      <w:r w:rsidRPr="005B78B0">
        <w:t>B.</w:t>
      </w:r>
      <w:r w:rsidRPr="005B78B0">
        <w:tab/>
      </w:r>
      <w:r w:rsidR="00EE544F" w:rsidRPr="005B78B0">
        <w:t>Poznan strategic programme on technology transfer</w:t>
      </w:r>
      <w:bookmarkEnd w:id="156"/>
      <w:bookmarkEnd w:id="157"/>
    </w:p>
    <w:p w14:paraId="3CDFB09E" w14:textId="18E9A6A0" w:rsidR="00962A23" w:rsidRPr="005B78B0" w:rsidRDefault="00962A23" w:rsidP="00962A23">
      <w:pPr>
        <w:pStyle w:val="SingleTxtG"/>
      </w:pPr>
      <w:r w:rsidRPr="005B78B0">
        <w:t>(Agenda sub-item 10(b))</w:t>
      </w:r>
    </w:p>
    <w:p w14:paraId="314DFCE0" w14:textId="563689D7" w:rsidR="00962A23"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62A23" w:rsidRPr="005B78B0">
        <w:t>Proceedings</w:t>
      </w:r>
    </w:p>
    <w:p w14:paraId="17EAE828" w14:textId="5581235D" w:rsidR="00962A23" w:rsidRPr="005B78B0" w:rsidRDefault="00231CBB" w:rsidP="00231CBB">
      <w:pPr>
        <w:pStyle w:val="RegSingleTxtG"/>
        <w:numPr>
          <w:ilvl w:val="0"/>
          <w:numId w:val="0"/>
        </w:numPr>
        <w:tabs>
          <w:tab w:val="left" w:pos="567"/>
        </w:tabs>
        <w:ind w:left="1134"/>
      </w:pPr>
      <w:r w:rsidRPr="005B78B0">
        <w:t>73.</w:t>
      </w:r>
      <w:r w:rsidRPr="005B78B0">
        <w:tab/>
      </w:r>
      <w:r w:rsidR="00962A23" w:rsidRPr="005B78B0">
        <w:t xml:space="preserve">The SBI considered this agenda </w:t>
      </w:r>
      <w:r w:rsidR="006A13CC" w:rsidRPr="005B78B0">
        <w:t>sub-</w:t>
      </w:r>
      <w:r w:rsidR="00962A23" w:rsidRPr="005B78B0">
        <w:t xml:space="preserve">item at its </w:t>
      </w:r>
      <w:r w:rsidR="00962A23" w:rsidRPr="005B78B0">
        <w:rPr>
          <w:snapToGrid w:val="0"/>
        </w:rPr>
        <w:t>1</w:t>
      </w:r>
      <w:r w:rsidR="00962A23" w:rsidRPr="005B78B0">
        <w:rPr>
          <w:snapToGrid w:val="0"/>
          <w:vertAlign w:val="superscript"/>
        </w:rPr>
        <w:t>st</w:t>
      </w:r>
      <w:r w:rsidR="00962A23" w:rsidRPr="005B78B0">
        <w:rPr>
          <w:snapToGrid w:val="0"/>
        </w:rPr>
        <w:t xml:space="preserve"> and 2</w:t>
      </w:r>
      <w:r w:rsidR="00962A23" w:rsidRPr="005B78B0">
        <w:rPr>
          <w:snapToGrid w:val="0"/>
          <w:vertAlign w:val="superscript"/>
        </w:rPr>
        <w:t>nd</w:t>
      </w:r>
      <w:r w:rsidR="00962A23" w:rsidRPr="005B78B0">
        <w:rPr>
          <w:snapToGrid w:val="0"/>
        </w:rPr>
        <w:t xml:space="preserve"> meetings</w:t>
      </w:r>
      <w:r w:rsidR="00694116" w:rsidRPr="005B78B0">
        <w:rPr>
          <w:snapToGrid w:val="0"/>
        </w:rPr>
        <w:t xml:space="preserve"> and</w:t>
      </w:r>
      <w:r w:rsidR="00694116" w:rsidRPr="005B78B0">
        <w:t xml:space="preserve"> had before it documents FCCC/SBI/2015/16, FCCC/SB/2015/1 and FCCC/CP/2015/4</w:t>
      </w:r>
      <w:r w:rsidR="00781857" w:rsidRPr="005B78B0">
        <w:t xml:space="preserve"> and Add.1</w:t>
      </w:r>
      <w:r w:rsidR="00962A23" w:rsidRPr="005B78B0">
        <w:t xml:space="preserve">. At its </w:t>
      </w:r>
      <w:r w:rsidR="00962A23" w:rsidRPr="005B78B0">
        <w:rPr>
          <w:snapToGrid w:val="0"/>
        </w:rPr>
        <w:t>1</w:t>
      </w:r>
      <w:r w:rsidR="00962A23" w:rsidRPr="005B78B0">
        <w:rPr>
          <w:snapToGrid w:val="0"/>
          <w:vertAlign w:val="superscript"/>
        </w:rPr>
        <w:t>st</w:t>
      </w:r>
      <w:r w:rsidR="00962A23" w:rsidRPr="005B78B0">
        <w:rPr>
          <w:snapToGrid w:val="0"/>
        </w:rPr>
        <w:t xml:space="preserve"> </w:t>
      </w:r>
      <w:r w:rsidR="00962A23" w:rsidRPr="005B78B0">
        <w:t xml:space="preserve">meeting, the SBI agreed to consider this agenda </w:t>
      </w:r>
      <w:r w:rsidR="005C2459" w:rsidRPr="005B78B0">
        <w:t>sub-</w:t>
      </w:r>
      <w:r w:rsidR="00962A23" w:rsidRPr="005B78B0">
        <w:t xml:space="preserve">item in informal consultations facilitated by </w:t>
      </w:r>
      <w:r w:rsidR="00694116" w:rsidRPr="005B78B0">
        <w:rPr>
          <w:color w:val="000000"/>
        </w:rPr>
        <w:t>Mr. Fuller</w:t>
      </w:r>
      <w:r w:rsidR="00540C04" w:rsidRPr="005B78B0">
        <w:rPr>
          <w:color w:val="000000"/>
        </w:rPr>
        <w:t xml:space="preserve"> and Ms. More</w:t>
      </w:r>
      <w:r w:rsidR="00962A23" w:rsidRPr="005B78B0">
        <w:t xml:space="preserve">. </w:t>
      </w:r>
      <w:r w:rsidR="00962A23" w:rsidRPr="005B78B0">
        <w:rPr>
          <w:color w:val="000000"/>
        </w:rPr>
        <w:t>A</w:t>
      </w:r>
      <w:r w:rsidR="00962A23" w:rsidRPr="005B78B0">
        <w:t>t its 2</w:t>
      </w:r>
      <w:r w:rsidR="00962A23" w:rsidRPr="005B78B0">
        <w:rPr>
          <w:vertAlign w:val="superscript"/>
        </w:rPr>
        <w:t>nd</w:t>
      </w:r>
      <w:r w:rsidR="00962A23" w:rsidRPr="005B78B0">
        <w:t xml:space="preserve"> meeting, the SBI considered and adopted the conclusions below.</w:t>
      </w:r>
      <w:r w:rsidR="00962A23" w:rsidRPr="005B78B0">
        <w:rPr>
          <w:rStyle w:val="FootnoteReference"/>
          <w:color w:val="000000"/>
        </w:rPr>
        <w:footnoteReference w:id="48"/>
      </w:r>
    </w:p>
    <w:p w14:paraId="29D904A6" w14:textId="438B63D1" w:rsidR="00962A23"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962A23" w:rsidRPr="005B78B0">
        <w:t>Conclusions</w:t>
      </w:r>
    </w:p>
    <w:p w14:paraId="0DCD22B4" w14:textId="631BFB7A" w:rsidR="00E17276" w:rsidRPr="005B78B0" w:rsidRDefault="00231CBB" w:rsidP="00231CBB">
      <w:pPr>
        <w:pStyle w:val="RegSingleTxtG"/>
        <w:numPr>
          <w:ilvl w:val="0"/>
          <w:numId w:val="0"/>
        </w:numPr>
        <w:tabs>
          <w:tab w:val="left" w:pos="567"/>
        </w:tabs>
        <w:ind w:left="1135"/>
      </w:pPr>
      <w:r w:rsidRPr="005B78B0">
        <w:t>74.</w:t>
      </w:r>
      <w:r w:rsidRPr="005B78B0">
        <w:tab/>
      </w:r>
      <w:r w:rsidR="00E17276" w:rsidRPr="005B78B0">
        <w:t>The SBI welcomed the report of the GEF on the progress made in carrying out the Poznan strategic programme on technology transfer (PSP), and the information contained in that report on its ongoing collaboration with the Climate Technology Centre and Network (CTCN).</w:t>
      </w:r>
      <w:r w:rsidR="00E17276" w:rsidRPr="005B78B0">
        <w:rPr>
          <w:rStyle w:val="FootnoteReference"/>
        </w:rPr>
        <w:footnoteReference w:id="49"/>
      </w:r>
    </w:p>
    <w:p w14:paraId="11B90F43" w14:textId="1C6ED632" w:rsidR="00E17276" w:rsidRPr="005B78B0" w:rsidRDefault="00231CBB" w:rsidP="00231CBB">
      <w:pPr>
        <w:pStyle w:val="RegSingleTxtG"/>
        <w:numPr>
          <w:ilvl w:val="0"/>
          <w:numId w:val="0"/>
        </w:numPr>
        <w:tabs>
          <w:tab w:val="left" w:pos="567"/>
        </w:tabs>
        <w:ind w:left="1135"/>
      </w:pPr>
      <w:r w:rsidRPr="005B78B0">
        <w:t>75.</w:t>
      </w:r>
      <w:r w:rsidRPr="005B78B0">
        <w:tab/>
      </w:r>
      <w:r w:rsidR="00E17276" w:rsidRPr="005B78B0">
        <w:t>The SBI also welcomed the final report of the Technology Executive Committee (TEC) on the evaluation of the PSP,</w:t>
      </w:r>
      <w:r w:rsidR="00E17276" w:rsidRPr="005B78B0">
        <w:rPr>
          <w:rStyle w:val="FootnoteReference"/>
        </w:rPr>
        <w:footnoteReference w:id="50"/>
      </w:r>
      <w:r w:rsidR="00E17276" w:rsidRPr="005B78B0">
        <w:t xml:space="preserve"> undertaken with the aim of enhancing the effectiveness of the Technology Mechanism.</w:t>
      </w:r>
    </w:p>
    <w:p w14:paraId="038B35D7" w14:textId="0F787D62" w:rsidR="00E17276" w:rsidRPr="005B78B0" w:rsidRDefault="00231CBB" w:rsidP="00231CBB">
      <w:pPr>
        <w:pStyle w:val="RegSingleTxtG"/>
        <w:numPr>
          <w:ilvl w:val="0"/>
          <w:numId w:val="0"/>
        </w:numPr>
        <w:tabs>
          <w:tab w:val="left" w:pos="567"/>
        </w:tabs>
        <w:ind w:left="1135"/>
      </w:pPr>
      <w:r w:rsidRPr="005B78B0">
        <w:t>76.</w:t>
      </w:r>
      <w:r w:rsidRPr="005B78B0">
        <w:tab/>
      </w:r>
      <w:r w:rsidR="00E17276" w:rsidRPr="005B78B0">
        <w:t xml:space="preserve">The SBI invited the TEC and the Advisory Board of the CTCN to take into consideration the experiences gained and lessons learned that were identified in the evaluation report referred to in paragraph </w:t>
      </w:r>
      <w:r w:rsidR="00CF2AD3" w:rsidRPr="005B78B0">
        <w:t xml:space="preserve">75 </w:t>
      </w:r>
      <w:r w:rsidR="00E17276" w:rsidRPr="005B78B0">
        <w:t>above when preparing their future workplans.</w:t>
      </w:r>
    </w:p>
    <w:p w14:paraId="0E9D2AF0" w14:textId="557548D9" w:rsidR="00E17276" w:rsidRPr="005B78B0" w:rsidRDefault="00231CBB" w:rsidP="00231CBB">
      <w:pPr>
        <w:pStyle w:val="RegSingleTxtG"/>
        <w:numPr>
          <w:ilvl w:val="0"/>
          <w:numId w:val="0"/>
        </w:numPr>
        <w:tabs>
          <w:tab w:val="left" w:pos="567"/>
        </w:tabs>
        <w:ind w:left="1135"/>
      </w:pPr>
      <w:r w:rsidRPr="005B78B0">
        <w:t>77.</w:t>
      </w:r>
      <w:r w:rsidRPr="005B78B0">
        <w:tab/>
      </w:r>
      <w:r w:rsidR="00E17276" w:rsidRPr="005B78B0">
        <w:t xml:space="preserve">The SBI also invited Parties, the CTCN and other relevant entities working on technology development and transfer to act upon the recommendations contained in the report referred to in paragraph </w:t>
      </w:r>
      <w:r w:rsidR="00CF2AD3" w:rsidRPr="005B78B0">
        <w:t xml:space="preserve">75 </w:t>
      </w:r>
      <w:r w:rsidR="00E17276" w:rsidRPr="005B78B0">
        <w:t xml:space="preserve">above and encouraged the GEF and other relevant financial entities to consider them. </w:t>
      </w:r>
    </w:p>
    <w:p w14:paraId="3E84E4A5" w14:textId="3513D8EA" w:rsidR="00E17276" w:rsidRPr="005B78B0" w:rsidRDefault="00231CBB" w:rsidP="00231CBB">
      <w:pPr>
        <w:pStyle w:val="RegSingleTxtG"/>
        <w:numPr>
          <w:ilvl w:val="0"/>
          <w:numId w:val="0"/>
        </w:numPr>
        <w:tabs>
          <w:tab w:val="left" w:pos="567"/>
        </w:tabs>
        <w:ind w:left="1135"/>
      </w:pPr>
      <w:r w:rsidRPr="005B78B0">
        <w:lastRenderedPageBreak/>
        <w:t>78.</w:t>
      </w:r>
      <w:r w:rsidRPr="005B78B0">
        <w:tab/>
      </w:r>
      <w:r w:rsidR="00E17276" w:rsidRPr="005B78B0">
        <w:t xml:space="preserve">The SBI also encouraged the GEF to share the midterm evaluations of the PSP climate technology transfer and finance centres and pilot projects of the fourth replenishment of the GEF with the TEC and the CTCN as soon as available. </w:t>
      </w:r>
    </w:p>
    <w:p w14:paraId="071827D4" w14:textId="1A9A8603" w:rsidR="00E17276" w:rsidRPr="005B78B0" w:rsidRDefault="00231CBB" w:rsidP="00231CBB">
      <w:pPr>
        <w:pStyle w:val="RegSingleTxtG"/>
        <w:numPr>
          <w:ilvl w:val="0"/>
          <w:numId w:val="0"/>
        </w:numPr>
        <w:tabs>
          <w:tab w:val="left" w:pos="567"/>
        </w:tabs>
        <w:ind w:left="1134"/>
      </w:pPr>
      <w:r w:rsidRPr="005B78B0">
        <w:t>79.</w:t>
      </w:r>
      <w:r w:rsidRPr="005B78B0">
        <w:tab/>
      </w:r>
      <w:r w:rsidR="00E17276" w:rsidRPr="005B78B0">
        <w:t xml:space="preserve">The SBI invited the TEC to update the evaluation report, drawing upon the experiences gained and lessons learned from the activities referred to in paragraph </w:t>
      </w:r>
      <w:r w:rsidR="004F1799" w:rsidRPr="005B78B0">
        <w:t>78</w:t>
      </w:r>
      <w:r w:rsidR="00323E80" w:rsidRPr="005B78B0">
        <w:t xml:space="preserve"> </w:t>
      </w:r>
      <w:r w:rsidR="00E17276" w:rsidRPr="005B78B0">
        <w:t xml:space="preserve">above, with the aim of enhancing the effectiveness of the Technology Mechanism, for consideration by the </w:t>
      </w:r>
      <w:r w:rsidR="004F1799" w:rsidRPr="005B78B0">
        <w:t>COP</w:t>
      </w:r>
      <w:r w:rsidR="00E17276" w:rsidRPr="005B78B0">
        <w:t xml:space="preserve"> no later than at its twenty-third session (November 2017), through the SBI.</w:t>
      </w:r>
    </w:p>
    <w:p w14:paraId="0966C1EA" w14:textId="315000F6" w:rsidR="004F7EA8" w:rsidRPr="005B78B0" w:rsidRDefault="00231CBB" w:rsidP="00231CBB">
      <w:pPr>
        <w:pStyle w:val="RegHChG"/>
        <w:numPr>
          <w:ilvl w:val="0"/>
          <w:numId w:val="0"/>
        </w:numPr>
        <w:tabs>
          <w:tab w:val="left" w:pos="1135"/>
        </w:tabs>
        <w:spacing w:after="0"/>
        <w:ind w:left="1135" w:hanging="454"/>
        <w:rPr>
          <w:lang w:eastAsia="en-US"/>
        </w:rPr>
      </w:pPr>
      <w:bookmarkStart w:id="158" w:name="_Toc435526675"/>
      <w:bookmarkStart w:id="159" w:name="_Toc435527356"/>
      <w:bookmarkStart w:id="160" w:name="_Toc421268894"/>
      <w:bookmarkStart w:id="161" w:name="_Toc421881701"/>
      <w:bookmarkEnd w:id="153"/>
      <w:r w:rsidRPr="005B78B0">
        <w:rPr>
          <w:lang w:eastAsia="en-US"/>
        </w:rPr>
        <w:t>XI.</w:t>
      </w:r>
      <w:r w:rsidRPr="005B78B0">
        <w:rPr>
          <w:lang w:eastAsia="en-US"/>
        </w:rPr>
        <w:tab/>
      </w:r>
      <w:r w:rsidR="00B97DCA" w:rsidRPr="005B78B0">
        <w:rPr>
          <w:lang w:eastAsia="en-US"/>
        </w:rPr>
        <w:t>Capacity</w:t>
      </w:r>
      <w:r w:rsidR="0052326E" w:rsidRPr="005B78B0">
        <w:rPr>
          <w:lang w:eastAsia="en-US"/>
        </w:rPr>
        <w:t>-b</w:t>
      </w:r>
      <w:r w:rsidR="00B97DCA" w:rsidRPr="005B78B0">
        <w:rPr>
          <w:lang w:eastAsia="en-US"/>
        </w:rPr>
        <w:t>uilding</w:t>
      </w:r>
      <w:bookmarkEnd w:id="158"/>
      <w:bookmarkEnd w:id="159"/>
    </w:p>
    <w:p w14:paraId="25C3C3CF" w14:textId="4629F0D8" w:rsidR="009B6F86" w:rsidRPr="005B78B0" w:rsidRDefault="009B6F86" w:rsidP="001572F6">
      <w:pPr>
        <w:pStyle w:val="SingleTxtG"/>
      </w:pPr>
      <w:r w:rsidRPr="005B78B0">
        <w:t>(Agenda item 11)</w:t>
      </w:r>
      <w:bookmarkEnd w:id="160"/>
      <w:bookmarkEnd w:id="161"/>
    </w:p>
    <w:p w14:paraId="4E97C0F4" w14:textId="58272FCA" w:rsidR="004F7EA8" w:rsidRPr="005B78B0" w:rsidRDefault="00231CBB" w:rsidP="00231CBB">
      <w:pPr>
        <w:pStyle w:val="RegH1G"/>
        <w:numPr>
          <w:ilvl w:val="0"/>
          <w:numId w:val="0"/>
        </w:numPr>
        <w:tabs>
          <w:tab w:val="left" w:pos="1135"/>
        </w:tabs>
        <w:spacing w:after="0"/>
        <w:ind w:left="1135" w:hanging="454"/>
        <w:rPr>
          <w:sz w:val="20"/>
        </w:rPr>
      </w:pPr>
      <w:bookmarkStart w:id="162" w:name="_Toc435526676"/>
      <w:bookmarkStart w:id="163" w:name="_Toc435527357"/>
      <w:bookmarkStart w:id="164" w:name="_Toc421268895"/>
      <w:bookmarkStart w:id="165" w:name="_Toc421881702"/>
      <w:r w:rsidRPr="005B78B0">
        <w:t>A.</w:t>
      </w:r>
      <w:r w:rsidRPr="005B78B0">
        <w:tab/>
      </w:r>
      <w:r w:rsidR="00B97DCA" w:rsidRPr="005B78B0">
        <w:t>C</w:t>
      </w:r>
      <w:r w:rsidR="0052326E" w:rsidRPr="005B78B0">
        <w:t>apacity-b</w:t>
      </w:r>
      <w:r w:rsidR="00B97DCA" w:rsidRPr="005B78B0">
        <w:t>uilding under the Convention</w:t>
      </w:r>
      <w:bookmarkEnd w:id="162"/>
      <w:bookmarkEnd w:id="163"/>
    </w:p>
    <w:p w14:paraId="623BA57A" w14:textId="2ED23C50" w:rsidR="009B6F86" w:rsidRPr="005B78B0" w:rsidRDefault="009B6F86" w:rsidP="001572F6">
      <w:pPr>
        <w:pStyle w:val="SingleTxtG"/>
      </w:pPr>
      <w:r w:rsidRPr="005B78B0">
        <w:t>(Agenda sub-item 11(a))</w:t>
      </w:r>
      <w:bookmarkEnd w:id="164"/>
      <w:bookmarkEnd w:id="165"/>
    </w:p>
    <w:p w14:paraId="25482BE3" w14:textId="2FF153C3"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Proceedings</w:t>
      </w:r>
    </w:p>
    <w:p w14:paraId="5CC872E3" w14:textId="793CE385" w:rsidR="009B6F86" w:rsidRPr="005B78B0" w:rsidRDefault="00231CBB" w:rsidP="00231CBB">
      <w:pPr>
        <w:pStyle w:val="RegSingleTxtG"/>
        <w:numPr>
          <w:ilvl w:val="0"/>
          <w:numId w:val="0"/>
        </w:numPr>
        <w:tabs>
          <w:tab w:val="left" w:pos="567"/>
        </w:tabs>
        <w:ind w:left="1134"/>
      </w:pPr>
      <w:r w:rsidRPr="005B78B0">
        <w:t>80.</w:t>
      </w:r>
      <w:r w:rsidRPr="005B78B0">
        <w:tab/>
      </w:r>
      <w:r w:rsidR="009B6F86" w:rsidRPr="005B78B0">
        <w:t xml:space="preserve">The SBI considered this agenda sub-item at its </w:t>
      </w:r>
      <w:r w:rsidR="009B6F86" w:rsidRPr="005B78B0">
        <w:rPr>
          <w:snapToGrid w:val="0"/>
        </w:rPr>
        <w:t>1</w:t>
      </w:r>
      <w:r w:rsidR="009B6F86" w:rsidRPr="005B78B0">
        <w:rPr>
          <w:snapToGrid w:val="0"/>
          <w:vertAlign w:val="superscript"/>
        </w:rPr>
        <w:t>st</w:t>
      </w:r>
      <w:r w:rsidR="009B6F86" w:rsidRPr="005B78B0">
        <w:rPr>
          <w:snapToGrid w:val="0"/>
        </w:rPr>
        <w:t xml:space="preserve"> and 2</w:t>
      </w:r>
      <w:r w:rsidR="009B6F86" w:rsidRPr="005B78B0">
        <w:rPr>
          <w:snapToGrid w:val="0"/>
          <w:vertAlign w:val="superscript"/>
        </w:rPr>
        <w:t>nd</w:t>
      </w:r>
      <w:r w:rsidR="009B6F86" w:rsidRPr="005B78B0">
        <w:rPr>
          <w:snapToGrid w:val="0"/>
        </w:rPr>
        <w:t xml:space="preserve"> meetings</w:t>
      </w:r>
      <w:r w:rsidR="00B056E3" w:rsidRPr="005B78B0">
        <w:rPr>
          <w:snapToGrid w:val="0"/>
        </w:rPr>
        <w:t xml:space="preserve"> and</w:t>
      </w:r>
      <w:r w:rsidR="00B056E3" w:rsidRPr="005B78B0">
        <w:t xml:space="preserve"> had before it documents FCCC/SBI/2015/14 and FCCC/SBI/2015/INF.16</w:t>
      </w:r>
      <w:r w:rsidR="009B6F86" w:rsidRPr="005B78B0">
        <w:t xml:space="preserve">. </w:t>
      </w:r>
      <w:r w:rsidR="00B056E3" w:rsidRPr="005B78B0">
        <w:t xml:space="preserve">Representatives of </w:t>
      </w:r>
      <w:r w:rsidR="00A66C12" w:rsidRPr="005B78B0">
        <w:t>nine Parties</w:t>
      </w:r>
      <w:r w:rsidR="00B056E3" w:rsidRPr="005B78B0">
        <w:t xml:space="preserve"> made statements</w:t>
      </w:r>
      <w:r w:rsidR="00A66C12" w:rsidRPr="005B78B0">
        <w:t>, including on behalf of the EU</w:t>
      </w:r>
      <w:r w:rsidR="00B056E3" w:rsidRPr="005B78B0">
        <w:t xml:space="preserve">. At its </w:t>
      </w:r>
      <w:r w:rsidR="00B056E3" w:rsidRPr="005B78B0">
        <w:rPr>
          <w:snapToGrid w:val="0"/>
        </w:rPr>
        <w:t>1</w:t>
      </w:r>
      <w:r w:rsidR="00B056E3" w:rsidRPr="005B78B0">
        <w:rPr>
          <w:snapToGrid w:val="0"/>
          <w:vertAlign w:val="superscript"/>
        </w:rPr>
        <w:t>st</w:t>
      </w:r>
      <w:r w:rsidR="00B056E3" w:rsidRPr="005B78B0">
        <w:rPr>
          <w:snapToGrid w:val="0"/>
        </w:rPr>
        <w:t xml:space="preserve"> </w:t>
      </w:r>
      <w:r w:rsidR="00B056E3" w:rsidRPr="005B78B0">
        <w:t>meeting, the SBI agreed to consider this agenda</w:t>
      </w:r>
      <w:r w:rsidR="00F16549" w:rsidRPr="005B78B0">
        <w:t xml:space="preserve"> sub-</w:t>
      </w:r>
      <w:r w:rsidR="00B056E3" w:rsidRPr="005B78B0">
        <w:t xml:space="preserve">item in informal consultations </w:t>
      </w:r>
      <w:r w:rsidR="00F16549" w:rsidRPr="005B78B0">
        <w:t>co-</w:t>
      </w:r>
      <w:r w:rsidR="00B056E3" w:rsidRPr="005B78B0">
        <w:t xml:space="preserve">facilitated by </w:t>
      </w:r>
      <w:r w:rsidR="00B056E3" w:rsidRPr="005B78B0">
        <w:rPr>
          <w:color w:val="000000"/>
        </w:rPr>
        <w:t>Mr. Bubu Jallow (Gambia) and Mr. Kuni</w:t>
      </w:r>
      <w:r w:rsidR="003703A1" w:rsidRPr="005B78B0">
        <w:rPr>
          <w:color w:val="000000"/>
        </w:rPr>
        <w:t>hiko</w:t>
      </w:r>
      <w:r w:rsidR="00B056E3" w:rsidRPr="005B78B0">
        <w:rPr>
          <w:color w:val="000000"/>
        </w:rPr>
        <w:t xml:space="preserve"> Shimada (Japan)</w:t>
      </w:r>
      <w:r w:rsidR="00B056E3" w:rsidRPr="005B78B0">
        <w:t xml:space="preserve">. </w:t>
      </w:r>
      <w:r w:rsidR="00B056E3" w:rsidRPr="005B78B0">
        <w:rPr>
          <w:color w:val="000000"/>
        </w:rPr>
        <w:t>A</w:t>
      </w:r>
      <w:r w:rsidR="00B056E3" w:rsidRPr="005B78B0">
        <w:t>t its 2</w:t>
      </w:r>
      <w:r w:rsidR="00B056E3" w:rsidRPr="005B78B0">
        <w:rPr>
          <w:vertAlign w:val="superscript"/>
        </w:rPr>
        <w:t>nd</w:t>
      </w:r>
      <w:r w:rsidR="00B056E3" w:rsidRPr="005B78B0">
        <w:t xml:space="preserve"> meeting, the SBI considered and adopted the conclusions below.</w:t>
      </w:r>
      <w:r w:rsidR="00B056E3" w:rsidRPr="005B78B0">
        <w:rPr>
          <w:rStyle w:val="FootnoteReference"/>
          <w:color w:val="000000"/>
        </w:rPr>
        <w:footnoteReference w:id="51"/>
      </w:r>
    </w:p>
    <w:p w14:paraId="56B80650" w14:textId="472BDFFE" w:rsidR="009B6F8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9B6F86" w:rsidRPr="005B78B0">
        <w:t>Conclusions</w:t>
      </w:r>
    </w:p>
    <w:p w14:paraId="6DB041EE" w14:textId="7B7E6B83" w:rsidR="00197B2E" w:rsidRPr="005B78B0" w:rsidRDefault="00231CBB" w:rsidP="00231CBB">
      <w:pPr>
        <w:pStyle w:val="RegSingleTxtG"/>
        <w:numPr>
          <w:ilvl w:val="0"/>
          <w:numId w:val="0"/>
        </w:numPr>
        <w:tabs>
          <w:tab w:val="left" w:pos="567"/>
        </w:tabs>
        <w:ind w:left="1134"/>
      </w:pPr>
      <w:bookmarkStart w:id="166" w:name="_Toc421268896"/>
      <w:r w:rsidRPr="005B78B0">
        <w:t>81.</w:t>
      </w:r>
      <w:r w:rsidRPr="005B78B0">
        <w:tab/>
      </w:r>
      <w:r w:rsidR="00197B2E" w:rsidRPr="005B78B0">
        <w:t>The SBI could not conclude its consideration of this agenda sub-item. It recommended that COP 21 continue consideration of this matter on the basis on the draft decision text contained in the annex to document FCCC/SBI/2015/L.33.</w:t>
      </w:r>
      <w:r w:rsidR="00840E7C" w:rsidRPr="005B78B0">
        <w:rPr>
          <w:rStyle w:val="FootnoteReference"/>
          <w:color w:val="000000"/>
        </w:rPr>
        <w:footnoteReference w:id="52"/>
      </w:r>
    </w:p>
    <w:p w14:paraId="040EC306" w14:textId="5B342BBA" w:rsidR="004F7EA8" w:rsidRPr="005B78B0" w:rsidRDefault="00231CBB" w:rsidP="00231CBB">
      <w:pPr>
        <w:pStyle w:val="RegH1G"/>
        <w:numPr>
          <w:ilvl w:val="0"/>
          <w:numId w:val="0"/>
        </w:numPr>
        <w:tabs>
          <w:tab w:val="left" w:pos="1135"/>
        </w:tabs>
        <w:spacing w:after="0"/>
        <w:ind w:left="1135" w:hanging="454"/>
        <w:rPr>
          <w:sz w:val="20"/>
        </w:rPr>
      </w:pPr>
      <w:bookmarkStart w:id="167" w:name="_Toc435526677"/>
      <w:bookmarkStart w:id="168" w:name="_Toc435527358"/>
      <w:bookmarkStart w:id="169" w:name="_Toc421881703"/>
      <w:r w:rsidRPr="005B78B0">
        <w:t>B.</w:t>
      </w:r>
      <w:r w:rsidRPr="005B78B0">
        <w:tab/>
      </w:r>
      <w:r w:rsidR="00B056E3" w:rsidRPr="005B78B0">
        <w:t xml:space="preserve">Capacity-building under the </w:t>
      </w:r>
      <w:r w:rsidR="009B6F86" w:rsidRPr="005B78B0">
        <w:t>Kyoto Protocol</w:t>
      </w:r>
      <w:bookmarkEnd w:id="167"/>
      <w:bookmarkEnd w:id="168"/>
    </w:p>
    <w:p w14:paraId="0E784F66" w14:textId="455C6245" w:rsidR="009B6F86" w:rsidRPr="005B78B0" w:rsidRDefault="009B6F86" w:rsidP="001572F6">
      <w:pPr>
        <w:pStyle w:val="SingleTxtG"/>
      </w:pPr>
      <w:r w:rsidRPr="005B78B0">
        <w:t>(Agenda sub-item 11(b))</w:t>
      </w:r>
      <w:bookmarkEnd w:id="166"/>
      <w:bookmarkEnd w:id="169"/>
    </w:p>
    <w:p w14:paraId="388AA27E" w14:textId="6877E90B" w:rsidR="009B6F86" w:rsidRPr="005B78B0" w:rsidRDefault="00231CBB" w:rsidP="00231CBB">
      <w:pPr>
        <w:pStyle w:val="RegH23G"/>
        <w:numPr>
          <w:ilvl w:val="0"/>
          <w:numId w:val="0"/>
        </w:numPr>
        <w:tabs>
          <w:tab w:val="left" w:pos="1135"/>
        </w:tabs>
        <w:ind w:left="1135" w:hanging="454"/>
      </w:pPr>
      <w:r w:rsidRPr="005B78B0">
        <w:rPr>
          <w:bCs/>
        </w:rPr>
        <w:t>1.</w:t>
      </w:r>
      <w:r w:rsidRPr="005B78B0">
        <w:rPr>
          <w:bCs/>
        </w:rPr>
        <w:tab/>
      </w:r>
      <w:r w:rsidR="009B6F86" w:rsidRPr="005B78B0">
        <w:t>Proceedings</w:t>
      </w:r>
    </w:p>
    <w:p w14:paraId="39889C95" w14:textId="58379C66" w:rsidR="009B6F86" w:rsidRPr="005B78B0" w:rsidRDefault="00231CBB" w:rsidP="00231CBB">
      <w:pPr>
        <w:pStyle w:val="RegSingleTxtG"/>
        <w:numPr>
          <w:ilvl w:val="0"/>
          <w:numId w:val="0"/>
        </w:numPr>
        <w:tabs>
          <w:tab w:val="left" w:pos="567"/>
        </w:tabs>
        <w:ind w:left="1134"/>
      </w:pPr>
      <w:r w:rsidRPr="005B78B0">
        <w:t>82.</w:t>
      </w:r>
      <w:r w:rsidRPr="005B78B0">
        <w:tab/>
      </w:r>
      <w:r w:rsidR="009B6F86" w:rsidRPr="005B78B0">
        <w:t>The SBI considered this agenda sub-item at its 1</w:t>
      </w:r>
      <w:r w:rsidR="009B6F86" w:rsidRPr="005B78B0">
        <w:rPr>
          <w:vertAlign w:val="superscript"/>
        </w:rPr>
        <w:t>st</w:t>
      </w:r>
      <w:r w:rsidR="009B6F86" w:rsidRPr="005B78B0">
        <w:t xml:space="preserve"> and 2</w:t>
      </w:r>
      <w:r w:rsidR="009B6F86" w:rsidRPr="005B78B0">
        <w:rPr>
          <w:vertAlign w:val="superscript"/>
        </w:rPr>
        <w:t>nd</w:t>
      </w:r>
      <w:r w:rsidR="009B6F86" w:rsidRPr="005B78B0">
        <w:t xml:space="preserve"> meetings</w:t>
      </w:r>
      <w:r w:rsidR="00B056E3" w:rsidRPr="005B78B0">
        <w:rPr>
          <w:snapToGrid w:val="0"/>
        </w:rPr>
        <w:t xml:space="preserve"> and</w:t>
      </w:r>
      <w:r w:rsidR="00B056E3" w:rsidRPr="005B78B0">
        <w:t xml:space="preserve"> had before it documents FCCC/SBI/2015/14 and FCCC/SBI/2015/INF.16</w:t>
      </w:r>
      <w:r w:rsidR="009B6F86" w:rsidRPr="005B78B0">
        <w:t>.</w:t>
      </w:r>
      <w:r w:rsidR="00A66C12" w:rsidRPr="005B78B0">
        <w:t xml:space="preserve"> </w:t>
      </w:r>
      <w:r w:rsidR="00B056E3" w:rsidRPr="005B78B0">
        <w:t xml:space="preserve">At its </w:t>
      </w:r>
      <w:r w:rsidR="00B056E3" w:rsidRPr="005B78B0">
        <w:rPr>
          <w:snapToGrid w:val="0"/>
        </w:rPr>
        <w:t>1</w:t>
      </w:r>
      <w:r w:rsidR="00B056E3" w:rsidRPr="005B78B0">
        <w:rPr>
          <w:snapToGrid w:val="0"/>
          <w:vertAlign w:val="superscript"/>
        </w:rPr>
        <w:t>st</w:t>
      </w:r>
      <w:r w:rsidR="00B056E3" w:rsidRPr="005B78B0">
        <w:rPr>
          <w:snapToGrid w:val="0"/>
        </w:rPr>
        <w:t xml:space="preserve"> </w:t>
      </w:r>
      <w:r w:rsidR="00B056E3" w:rsidRPr="005B78B0">
        <w:t xml:space="preserve">meeting, the SBI agreed to consider this agenda </w:t>
      </w:r>
      <w:r w:rsidR="004D5726" w:rsidRPr="005B78B0">
        <w:t>sub-</w:t>
      </w:r>
      <w:r w:rsidR="00B056E3" w:rsidRPr="005B78B0">
        <w:t xml:space="preserve">item in informal consultations </w:t>
      </w:r>
      <w:r w:rsidR="004D5726" w:rsidRPr="005B78B0">
        <w:t>co-</w:t>
      </w:r>
      <w:r w:rsidR="00B056E3" w:rsidRPr="005B78B0">
        <w:t xml:space="preserve">facilitated by </w:t>
      </w:r>
      <w:r w:rsidR="00B056E3" w:rsidRPr="005B78B0">
        <w:rPr>
          <w:color w:val="000000"/>
        </w:rPr>
        <w:t>Mr.</w:t>
      </w:r>
      <w:r w:rsidR="003A1106" w:rsidRPr="005B78B0">
        <w:rPr>
          <w:color w:val="000000"/>
        </w:rPr>
        <w:t> </w:t>
      </w:r>
      <w:r w:rsidR="00B056E3" w:rsidRPr="005B78B0">
        <w:rPr>
          <w:color w:val="000000"/>
        </w:rPr>
        <w:t>Jallow and Mr. Shimada</w:t>
      </w:r>
      <w:r w:rsidR="00B056E3" w:rsidRPr="005B78B0">
        <w:t xml:space="preserve">. </w:t>
      </w:r>
      <w:r w:rsidR="00B056E3" w:rsidRPr="005B78B0">
        <w:rPr>
          <w:color w:val="000000"/>
        </w:rPr>
        <w:t>A</w:t>
      </w:r>
      <w:r w:rsidR="00B056E3" w:rsidRPr="005B78B0">
        <w:t>t its 2</w:t>
      </w:r>
      <w:r w:rsidR="00B056E3" w:rsidRPr="005B78B0">
        <w:rPr>
          <w:vertAlign w:val="superscript"/>
        </w:rPr>
        <w:t>nd</w:t>
      </w:r>
      <w:r w:rsidR="00B056E3" w:rsidRPr="005B78B0">
        <w:t xml:space="preserve"> meeting, the SBI considered and adopted the conclusions below.</w:t>
      </w:r>
      <w:r w:rsidR="00B056E3" w:rsidRPr="005B78B0">
        <w:rPr>
          <w:rStyle w:val="FootnoteReference"/>
          <w:color w:val="000000"/>
        </w:rPr>
        <w:footnoteReference w:id="53"/>
      </w:r>
      <w:r w:rsidR="009B6F86" w:rsidRPr="005B78B0">
        <w:t xml:space="preserve"> </w:t>
      </w:r>
    </w:p>
    <w:p w14:paraId="5092C50E" w14:textId="3999B167" w:rsidR="00B056E3"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B056E3" w:rsidRPr="005B78B0">
        <w:t>Conclusions</w:t>
      </w:r>
    </w:p>
    <w:p w14:paraId="54CBFBE2" w14:textId="65F95E06" w:rsidR="00E2647E" w:rsidRPr="005B78B0" w:rsidRDefault="00231CBB" w:rsidP="00231CBB">
      <w:pPr>
        <w:pStyle w:val="RegSingleTxtG"/>
        <w:numPr>
          <w:ilvl w:val="0"/>
          <w:numId w:val="0"/>
        </w:numPr>
        <w:tabs>
          <w:tab w:val="left" w:pos="567"/>
        </w:tabs>
        <w:ind w:left="1134"/>
      </w:pPr>
      <w:bookmarkStart w:id="170" w:name="_Toc421268897"/>
      <w:bookmarkStart w:id="171" w:name="_Toc421881704"/>
      <w:bookmarkStart w:id="172" w:name="_Toc435526678"/>
      <w:bookmarkStart w:id="173" w:name="_Toc435527359"/>
      <w:bookmarkStart w:id="174" w:name="_Toc421268898"/>
      <w:bookmarkStart w:id="175" w:name="_Toc421881705"/>
      <w:bookmarkEnd w:id="170"/>
      <w:bookmarkEnd w:id="171"/>
      <w:r w:rsidRPr="005B78B0">
        <w:t>83.</w:t>
      </w:r>
      <w:r w:rsidRPr="005B78B0">
        <w:tab/>
      </w:r>
      <w:r w:rsidR="00E2647E" w:rsidRPr="005B78B0">
        <w:t>The SBI could not conclude its consideration of this agenda sub-item. It recommended that CMP 11 continue consideration of this matter on the basis on the draft decision text contained in the annex to document FCCC/SBI/2015/L.34.</w:t>
      </w:r>
      <w:r w:rsidR="00840E7C" w:rsidRPr="005B78B0">
        <w:rPr>
          <w:rStyle w:val="FootnoteReference"/>
          <w:color w:val="000000"/>
        </w:rPr>
        <w:footnoteReference w:id="54"/>
      </w:r>
    </w:p>
    <w:p w14:paraId="6580241A" w14:textId="6B52E3C8" w:rsidR="004F7EA8" w:rsidRPr="005B78B0" w:rsidRDefault="00231CBB" w:rsidP="00231CBB">
      <w:pPr>
        <w:pStyle w:val="RegHChG"/>
        <w:numPr>
          <w:ilvl w:val="0"/>
          <w:numId w:val="0"/>
        </w:numPr>
        <w:tabs>
          <w:tab w:val="left" w:pos="1135"/>
        </w:tabs>
        <w:spacing w:after="0"/>
        <w:ind w:left="1135" w:hanging="454"/>
        <w:rPr>
          <w:lang w:eastAsia="en-US"/>
        </w:rPr>
      </w:pPr>
      <w:r w:rsidRPr="005B78B0">
        <w:rPr>
          <w:lang w:eastAsia="en-US"/>
        </w:rPr>
        <w:lastRenderedPageBreak/>
        <w:t>XII.</w:t>
      </w:r>
      <w:r w:rsidRPr="005B78B0">
        <w:rPr>
          <w:lang w:eastAsia="en-US"/>
        </w:rPr>
        <w:tab/>
      </w:r>
      <w:r w:rsidR="00B056E3" w:rsidRPr="005B78B0">
        <w:rPr>
          <w:rFonts w:ascii="TimesNewRomanPSMT" w:eastAsia="Times New Roman" w:hAnsi="TimesNewRomanPSMT" w:cs="TimesNewRomanPSMT"/>
          <w:lang w:eastAsia="en-GB"/>
        </w:rPr>
        <w:t>Impact of the implementation of response measures</w:t>
      </w:r>
      <w:bookmarkEnd w:id="172"/>
      <w:bookmarkEnd w:id="173"/>
    </w:p>
    <w:p w14:paraId="2F96DC31" w14:textId="7FF5D468" w:rsidR="009B6F86" w:rsidRPr="005B78B0" w:rsidRDefault="009B6F86" w:rsidP="00781F31">
      <w:pPr>
        <w:pStyle w:val="SingleTxtG"/>
        <w:keepNext/>
      </w:pPr>
      <w:r w:rsidRPr="005B78B0">
        <w:t>(Agenda item 12)</w:t>
      </w:r>
      <w:bookmarkEnd w:id="174"/>
      <w:bookmarkEnd w:id="175"/>
    </w:p>
    <w:p w14:paraId="5D1A9D01" w14:textId="21BE7D2C" w:rsidR="00B056E3" w:rsidRPr="005B78B0" w:rsidRDefault="00231CBB" w:rsidP="00231CBB">
      <w:pPr>
        <w:pStyle w:val="RegH1G"/>
        <w:numPr>
          <w:ilvl w:val="0"/>
          <w:numId w:val="0"/>
        </w:numPr>
        <w:tabs>
          <w:tab w:val="left" w:pos="1135"/>
        </w:tabs>
        <w:spacing w:after="0"/>
        <w:ind w:left="1135" w:hanging="454"/>
        <w:rPr>
          <w:sz w:val="20"/>
        </w:rPr>
      </w:pPr>
      <w:bookmarkStart w:id="176" w:name="_Toc435526679"/>
      <w:bookmarkStart w:id="177" w:name="_Toc435527360"/>
      <w:bookmarkStart w:id="178" w:name="_Toc406647814"/>
      <w:bookmarkStart w:id="179" w:name="_Toc421268899"/>
      <w:bookmarkStart w:id="180" w:name="_Toc421881706"/>
      <w:r w:rsidRPr="005B78B0">
        <w:t>A.</w:t>
      </w:r>
      <w:r w:rsidRPr="005B78B0">
        <w:tab/>
      </w:r>
      <w:r w:rsidR="000E51F7" w:rsidRPr="005B78B0">
        <w:t>Forum and work programme</w:t>
      </w:r>
      <w:bookmarkEnd w:id="176"/>
      <w:bookmarkEnd w:id="177"/>
    </w:p>
    <w:p w14:paraId="610607B4" w14:textId="7D962171" w:rsidR="00B056E3" w:rsidRPr="005B78B0" w:rsidRDefault="00B056E3" w:rsidP="00B056E3">
      <w:pPr>
        <w:pStyle w:val="SingleTxtG"/>
      </w:pPr>
      <w:r w:rsidRPr="005B78B0">
        <w:t>(Agenda sub-item 12(a))</w:t>
      </w:r>
    </w:p>
    <w:p w14:paraId="3F626426" w14:textId="4282748F" w:rsidR="00B056E3"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B056E3" w:rsidRPr="005B78B0">
        <w:t>Proceedings</w:t>
      </w:r>
    </w:p>
    <w:p w14:paraId="3CA8E4E4" w14:textId="44B3D86C" w:rsidR="00B056E3" w:rsidRPr="005B78B0" w:rsidRDefault="00231CBB" w:rsidP="00231CBB">
      <w:pPr>
        <w:pStyle w:val="RegSingleTxtG"/>
        <w:numPr>
          <w:ilvl w:val="0"/>
          <w:numId w:val="0"/>
        </w:numPr>
        <w:tabs>
          <w:tab w:val="left" w:pos="567"/>
        </w:tabs>
        <w:ind w:left="1134"/>
      </w:pPr>
      <w:r w:rsidRPr="005B78B0">
        <w:t>84.</w:t>
      </w:r>
      <w:r w:rsidRPr="005B78B0">
        <w:tab/>
      </w:r>
      <w:r w:rsidR="00B056E3" w:rsidRPr="005B78B0">
        <w:t xml:space="preserve">The SBI considered this agenda sub-item at its </w:t>
      </w:r>
      <w:r w:rsidR="00B056E3" w:rsidRPr="005B78B0">
        <w:rPr>
          <w:snapToGrid w:val="0"/>
        </w:rPr>
        <w:t>1</w:t>
      </w:r>
      <w:r w:rsidR="00B056E3" w:rsidRPr="005B78B0">
        <w:rPr>
          <w:snapToGrid w:val="0"/>
          <w:vertAlign w:val="superscript"/>
        </w:rPr>
        <w:t>st</w:t>
      </w:r>
      <w:r w:rsidR="00B056E3" w:rsidRPr="005B78B0">
        <w:rPr>
          <w:snapToGrid w:val="0"/>
        </w:rPr>
        <w:t xml:space="preserve"> and 2</w:t>
      </w:r>
      <w:r w:rsidR="00B056E3" w:rsidRPr="005B78B0">
        <w:rPr>
          <w:snapToGrid w:val="0"/>
          <w:vertAlign w:val="superscript"/>
        </w:rPr>
        <w:t>nd</w:t>
      </w:r>
      <w:r w:rsidR="00B056E3" w:rsidRPr="005B78B0">
        <w:rPr>
          <w:snapToGrid w:val="0"/>
        </w:rPr>
        <w:t xml:space="preserve"> meetings</w:t>
      </w:r>
      <w:r w:rsidR="00B056E3" w:rsidRPr="005B78B0">
        <w:t>.</w:t>
      </w:r>
      <w:r w:rsidR="00411344" w:rsidRPr="005B78B0">
        <w:t xml:space="preserve"> </w:t>
      </w:r>
      <w:r w:rsidR="00F168F5" w:rsidRPr="005B78B0">
        <w:t xml:space="preserve">At its </w:t>
      </w:r>
      <w:r w:rsidR="00F168F5" w:rsidRPr="005B78B0">
        <w:rPr>
          <w:snapToGrid w:val="0"/>
        </w:rPr>
        <w:t>1</w:t>
      </w:r>
      <w:r w:rsidR="00F168F5" w:rsidRPr="005B78B0">
        <w:rPr>
          <w:snapToGrid w:val="0"/>
          <w:vertAlign w:val="superscript"/>
        </w:rPr>
        <w:t>st</w:t>
      </w:r>
      <w:r w:rsidR="00F168F5" w:rsidRPr="005B78B0">
        <w:rPr>
          <w:snapToGrid w:val="0"/>
        </w:rPr>
        <w:t xml:space="preserve"> </w:t>
      </w:r>
      <w:r w:rsidR="00F168F5" w:rsidRPr="005B78B0">
        <w:t xml:space="preserve">meeting, the SBI agreed to consider this agenda </w:t>
      </w:r>
      <w:r w:rsidR="00316517" w:rsidRPr="005B78B0">
        <w:t>sub-</w:t>
      </w:r>
      <w:r w:rsidR="00F168F5" w:rsidRPr="005B78B0">
        <w:t xml:space="preserve">item </w:t>
      </w:r>
      <w:r w:rsidR="006B7BEC" w:rsidRPr="005B78B0">
        <w:t xml:space="preserve">together with agenda sub-item </w:t>
      </w:r>
      <w:r w:rsidR="00FB3EAF" w:rsidRPr="005B78B0">
        <w:t>9(a)</w:t>
      </w:r>
      <w:r w:rsidR="00F168F5" w:rsidRPr="005B78B0">
        <w:t xml:space="preserve"> </w:t>
      </w:r>
      <w:r w:rsidR="00EB371C" w:rsidRPr="005B78B0">
        <w:t xml:space="preserve">of the SBSTA </w:t>
      </w:r>
      <w:r w:rsidR="00B056E3" w:rsidRPr="005B78B0">
        <w:t xml:space="preserve">in </w:t>
      </w:r>
      <w:r w:rsidR="00316517" w:rsidRPr="005B78B0">
        <w:t>a contact group co-chaired</w:t>
      </w:r>
      <w:r w:rsidR="00B056E3" w:rsidRPr="005B78B0">
        <w:t xml:space="preserve"> by </w:t>
      </w:r>
      <w:r w:rsidR="005E60E6" w:rsidRPr="005B78B0">
        <w:t xml:space="preserve">the </w:t>
      </w:r>
      <w:r w:rsidR="005E60E6" w:rsidRPr="005B78B0">
        <w:rPr>
          <w:color w:val="000000"/>
        </w:rPr>
        <w:t xml:space="preserve">Chair of the SBSTA, </w:t>
      </w:r>
      <w:r w:rsidR="00B056E3" w:rsidRPr="005B78B0">
        <w:rPr>
          <w:color w:val="000000"/>
        </w:rPr>
        <w:t>M</w:t>
      </w:r>
      <w:r w:rsidR="000E51F7" w:rsidRPr="005B78B0">
        <w:rPr>
          <w:color w:val="000000"/>
        </w:rPr>
        <w:t xml:space="preserve">s. Lidia Wojtal, and </w:t>
      </w:r>
      <w:r w:rsidR="005E60E6" w:rsidRPr="005B78B0">
        <w:rPr>
          <w:color w:val="000000"/>
        </w:rPr>
        <w:t>the Chair of the SBI</w:t>
      </w:r>
      <w:r w:rsidR="00B056E3" w:rsidRPr="005B78B0">
        <w:t xml:space="preserve">. </w:t>
      </w:r>
      <w:r w:rsidR="006B7BEC" w:rsidRPr="005B78B0">
        <w:t xml:space="preserve">The SBI also agreed to consider this agenda sub-item at this session jointly with SBI agenda sub-items 12(b) and (c). </w:t>
      </w:r>
      <w:r w:rsidR="00B056E3" w:rsidRPr="005B78B0">
        <w:rPr>
          <w:color w:val="000000"/>
        </w:rPr>
        <w:t>A</w:t>
      </w:r>
      <w:r w:rsidR="00B056E3" w:rsidRPr="005B78B0">
        <w:t>t its 2</w:t>
      </w:r>
      <w:r w:rsidR="00B056E3" w:rsidRPr="005B78B0">
        <w:rPr>
          <w:vertAlign w:val="superscript"/>
        </w:rPr>
        <w:t>nd</w:t>
      </w:r>
      <w:r w:rsidR="00B056E3" w:rsidRPr="005B78B0">
        <w:t xml:space="preserve"> meeting, the SBI considered and adopted the conclusions below.</w:t>
      </w:r>
      <w:r w:rsidR="00B056E3" w:rsidRPr="005B78B0">
        <w:rPr>
          <w:rStyle w:val="FootnoteReference"/>
          <w:color w:val="000000"/>
        </w:rPr>
        <w:footnoteReference w:id="55"/>
      </w:r>
    </w:p>
    <w:p w14:paraId="3661C590" w14:textId="1F0CAF75" w:rsidR="00B056E3"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B056E3" w:rsidRPr="005B78B0">
        <w:t>Conclusions</w:t>
      </w:r>
    </w:p>
    <w:p w14:paraId="744D0A4D" w14:textId="799332B1" w:rsidR="00015B09" w:rsidRPr="005B78B0" w:rsidRDefault="00231CBB" w:rsidP="00231CBB">
      <w:pPr>
        <w:pStyle w:val="RegSingleTxtG"/>
        <w:numPr>
          <w:ilvl w:val="0"/>
          <w:numId w:val="0"/>
        </w:numPr>
        <w:tabs>
          <w:tab w:val="left" w:pos="567"/>
        </w:tabs>
        <w:ind w:left="1134"/>
      </w:pPr>
      <w:r w:rsidRPr="005B78B0">
        <w:t>85.</w:t>
      </w:r>
      <w:r w:rsidRPr="005B78B0">
        <w:tab/>
      </w:r>
      <w:r w:rsidR="00015B09" w:rsidRPr="005B78B0">
        <w:t>The SBI and the SBSTA took note of the submissions from Parties</w:t>
      </w:r>
      <w:r w:rsidR="00015B09" w:rsidRPr="005B78B0">
        <w:rPr>
          <w:rStyle w:val="FootnoteReference"/>
        </w:rPr>
        <w:footnoteReference w:id="56"/>
      </w:r>
      <w:r w:rsidR="00015B09" w:rsidRPr="005B78B0">
        <w:t xml:space="preserve"> on the further elaboration of the work programme on the impact of the implementation of response measures and the modalities for its implementation.</w:t>
      </w:r>
    </w:p>
    <w:p w14:paraId="4A9119E4" w14:textId="74299056" w:rsidR="00015B09" w:rsidRPr="005B78B0" w:rsidRDefault="00231CBB" w:rsidP="00231CBB">
      <w:pPr>
        <w:pStyle w:val="RegSingleTxtG"/>
        <w:numPr>
          <w:ilvl w:val="0"/>
          <w:numId w:val="0"/>
        </w:numPr>
        <w:tabs>
          <w:tab w:val="left" w:pos="567"/>
        </w:tabs>
        <w:ind w:left="1134"/>
      </w:pPr>
      <w:r w:rsidRPr="005B78B0">
        <w:t>86.</w:t>
      </w:r>
      <w:r w:rsidRPr="005B78B0">
        <w:tab/>
      </w:r>
      <w:r w:rsidR="00015B09" w:rsidRPr="005B78B0">
        <w:t xml:space="preserve">The SBI and the SBSTA considered the draft decision text contained in the annex to document FCCC/SB/2015/L.2 on the forum and work programme on the impact of the implementation of response measures along with the submissions from Parties, as referred to in paragraph </w:t>
      </w:r>
      <w:r w:rsidR="00305315" w:rsidRPr="005B78B0">
        <w:t>8</w:t>
      </w:r>
      <w:r w:rsidR="008E1CCC" w:rsidRPr="005B78B0">
        <w:t>5</w:t>
      </w:r>
      <w:r w:rsidR="00015B09" w:rsidRPr="005B78B0">
        <w:t xml:space="preserve"> above.</w:t>
      </w:r>
    </w:p>
    <w:p w14:paraId="5FE4EAC5" w14:textId="11BF54EC" w:rsidR="00B056E3" w:rsidRPr="005B78B0" w:rsidRDefault="00231CBB" w:rsidP="00231CBB">
      <w:pPr>
        <w:pStyle w:val="RegSingleTxtG"/>
        <w:numPr>
          <w:ilvl w:val="0"/>
          <w:numId w:val="0"/>
        </w:numPr>
        <w:tabs>
          <w:tab w:val="left" w:pos="567"/>
        </w:tabs>
        <w:ind w:left="1134"/>
      </w:pPr>
      <w:r w:rsidRPr="005B78B0">
        <w:t>87.</w:t>
      </w:r>
      <w:r w:rsidRPr="005B78B0">
        <w:tab/>
      </w:r>
      <w:r w:rsidR="00015B09" w:rsidRPr="005B78B0">
        <w:t xml:space="preserve">The SBI and the SBSTA recommended </w:t>
      </w:r>
      <w:r w:rsidR="00407421" w:rsidRPr="005B78B0">
        <w:t xml:space="preserve">a </w:t>
      </w:r>
      <w:r w:rsidR="00015B09" w:rsidRPr="005B78B0">
        <w:t>draft decision</w:t>
      </w:r>
      <w:r w:rsidR="00673E9C" w:rsidRPr="005B78B0">
        <w:rPr>
          <w:sz w:val="18"/>
          <w:vertAlign w:val="superscript"/>
        </w:rPr>
        <w:footnoteReference w:id="57"/>
      </w:r>
      <w:r w:rsidR="00673E9C" w:rsidRPr="005B78B0">
        <w:t xml:space="preserve"> on this matter</w:t>
      </w:r>
      <w:r w:rsidR="00015B09" w:rsidRPr="005B78B0">
        <w:t xml:space="preserve"> for </w:t>
      </w:r>
      <w:r w:rsidR="001B6B58" w:rsidRPr="005B78B0">
        <w:t xml:space="preserve">further </w:t>
      </w:r>
      <w:r w:rsidR="00015B09" w:rsidRPr="005B78B0">
        <w:t xml:space="preserve">consideration and adoption </w:t>
      </w:r>
      <w:r w:rsidR="00AA4937" w:rsidRPr="005B78B0">
        <w:t xml:space="preserve">at </w:t>
      </w:r>
      <w:r w:rsidR="00305315" w:rsidRPr="005B78B0">
        <w:t>COP 21</w:t>
      </w:r>
      <w:r w:rsidR="00015B09" w:rsidRPr="005B78B0">
        <w:t>.</w:t>
      </w:r>
      <w:r w:rsidR="00015B09" w:rsidRPr="005B78B0">
        <w:rPr>
          <w:rStyle w:val="FootnoteReference"/>
          <w:color w:val="000000"/>
        </w:rPr>
        <w:footnoteReference w:id="58"/>
      </w:r>
    </w:p>
    <w:p w14:paraId="6C0F7004" w14:textId="60D97737" w:rsidR="00B056E3" w:rsidRPr="005B78B0" w:rsidRDefault="00231CBB" w:rsidP="00231CBB">
      <w:pPr>
        <w:pStyle w:val="RegH1G"/>
        <w:numPr>
          <w:ilvl w:val="0"/>
          <w:numId w:val="0"/>
        </w:numPr>
        <w:tabs>
          <w:tab w:val="left" w:pos="1135"/>
        </w:tabs>
        <w:spacing w:after="0"/>
        <w:ind w:left="1135" w:hanging="454"/>
        <w:rPr>
          <w:sz w:val="20"/>
        </w:rPr>
      </w:pPr>
      <w:bookmarkStart w:id="181" w:name="_Toc435526680"/>
      <w:bookmarkStart w:id="182" w:name="_Toc435527361"/>
      <w:r w:rsidRPr="005B78B0">
        <w:t>B.</w:t>
      </w:r>
      <w:r w:rsidRPr="005B78B0">
        <w:tab/>
      </w:r>
      <w:r w:rsidR="000B43B5" w:rsidRPr="005B78B0">
        <w:rPr>
          <w:rFonts w:ascii="TimesNewRomanPSMT" w:eastAsia="Times New Roman" w:hAnsi="TimesNewRomanPSMT" w:cs="TimesNewRomanPSMT"/>
          <w:lang w:eastAsia="en-GB"/>
        </w:rPr>
        <w:t>Matters relating to Article 3, paragraph 14, of the Kyoto Protocol</w:t>
      </w:r>
      <w:bookmarkEnd w:id="181"/>
      <w:bookmarkEnd w:id="182"/>
    </w:p>
    <w:p w14:paraId="27492B3D" w14:textId="5C667323" w:rsidR="00B056E3" w:rsidRPr="005B78B0" w:rsidRDefault="00B056E3" w:rsidP="00B056E3">
      <w:pPr>
        <w:pStyle w:val="SingleTxtG"/>
      </w:pPr>
      <w:r w:rsidRPr="005B78B0">
        <w:t>(Agenda sub-item 12(b))</w:t>
      </w:r>
    </w:p>
    <w:p w14:paraId="3D0C7849" w14:textId="77777777" w:rsidR="00B056E3" w:rsidRPr="005B78B0" w:rsidRDefault="00B056E3" w:rsidP="00231CBB">
      <w:pPr>
        <w:pStyle w:val="RegH23G"/>
        <w:numPr>
          <w:ilvl w:val="0"/>
          <w:numId w:val="0"/>
        </w:numPr>
        <w:ind w:left="1134" w:hanging="454"/>
      </w:pPr>
      <w:r w:rsidRPr="005B78B0">
        <w:t>Proceedings</w:t>
      </w:r>
    </w:p>
    <w:p w14:paraId="226F5A0B" w14:textId="6D2C8AE5" w:rsidR="00B056E3" w:rsidRPr="005B78B0" w:rsidRDefault="00231CBB" w:rsidP="00231CBB">
      <w:pPr>
        <w:pStyle w:val="RegSingleTxtG"/>
        <w:numPr>
          <w:ilvl w:val="0"/>
          <w:numId w:val="0"/>
        </w:numPr>
        <w:tabs>
          <w:tab w:val="left" w:pos="567"/>
        </w:tabs>
        <w:ind w:left="1134"/>
      </w:pPr>
      <w:r w:rsidRPr="005B78B0">
        <w:t>88.</w:t>
      </w:r>
      <w:r w:rsidRPr="005B78B0">
        <w:tab/>
      </w:r>
      <w:r w:rsidR="00B056E3" w:rsidRPr="005B78B0">
        <w:t>The SBI considered this agenda sub-item at its 1</w:t>
      </w:r>
      <w:r w:rsidR="00B056E3" w:rsidRPr="005B78B0">
        <w:rPr>
          <w:vertAlign w:val="superscript"/>
        </w:rPr>
        <w:t>st</w:t>
      </w:r>
      <w:r w:rsidR="00B056E3" w:rsidRPr="005B78B0">
        <w:t xml:space="preserve"> and 2</w:t>
      </w:r>
      <w:r w:rsidR="00B056E3" w:rsidRPr="005B78B0">
        <w:rPr>
          <w:vertAlign w:val="superscript"/>
        </w:rPr>
        <w:t>nd</w:t>
      </w:r>
      <w:r w:rsidR="00B056E3" w:rsidRPr="005B78B0">
        <w:t xml:space="preserve"> meetings. </w:t>
      </w:r>
      <w:r w:rsidR="00200DB0" w:rsidRPr="005B78B0">
        <w:t>At its 1</w:t>
      </w:r>
      <w:r w:rsidR="00200DB0" w:rsidRPr="005B78B0">
        <w:rPr>
          <w:vertAlign w:val="superscript"/>
        </w:rPr>
        <w:t>st</w:t>
      </w:r>
      <w:r w:rsidR="00200DB0" w:rsidRPr="005B78B0">
        <w:t xml:space="preserve"> meeting, on a proposal by the Chair, the SBI agreed to consider this agenda sub-item jointly with SBI agenda sub-item 12(a) and SBSTA agenda sub-item 9(a). At the same meeting, the SBI also agreed that the Chair of the SBI would undertake consultations with interested Parties on how to take up this agenda sub-item at SBI 44. At its 2</w:t>
      </w:r>
      <w:r w:rsidR="00200DB0" w:rsidRPr="005B78B0">
        <w:rPr>
          <w:vertAlign w:val="superscript"/>
        </w:rPr>
        <w:t>nd</w:t>
      </w:r>
      <w:r w:rsidR="00200DB0" w:rsidRPr="005B78B0">
        <w:rPr>
          <w:sz w:val="13"/>
          <w:szCs w:val="13"/>
        </w:rPr>
        <w:t xml:space="preserve"> </w:t>
      </w:r>
      <w:r w:rsidR="00200DB0" w:rsidRPr="005B78B0">
        <w:t xml:space="preserve">meeting, the SBI agreed to continue consideration </w:t>
      </w:r>
      <w:r w:rsidR="001918A6" w:rsidRPr="005B78B0">
        <w:t xml:space="preserve">at SBI 44 </w:t>
      </w:r>
      <w:r w:rsidR="00200DB0" w:rsidRPr="005B78B0">
        <w:t>of how to take up this agenda sub-item.</w:t>
      </w:r>
      <w:r w:rsidR="00B056E3" w:rsidRPr="005B78B0">
        <w:t xml:space="preserve"> </w:t>
      </w:r>
    </w:p>
    <w:p w14:paraId="7AEF40E3" w14:textId="6993FBB7" w:rsidR="00B056E3" w:rsidRPr="005B78B0" w:rsidRDefault="00231CBB" w:rsidP="00231CBB">
      <w:pPr>
        <w:pStyle w:val="RegH1G"/>
        <w:numPr>
          <w:ilvl w:val="0"/>
          <w:numId w:val="0"/>
        </w:numPr>
        <w:tabs>
          <w:tab w:val="left" w:pos="1135"/>
        </w:tabs>
        <w:spacing w:after="0"/>
        <w:ind w:left="1135" w:hanging="454"/>
        <w:rPr>
          <w:sz w:val="20"/>
        </w:rPr>
      </w:pPr>
      <w:bookmarkStart w:id="183" w:name="_Toc435526681"/>
      <w:bookmarkStart w:id="184" w:name="_Toc435527362"/>
      <w:r w:rsidRPr="005B78B0">
        <w:lastRenderedPageBreak/>
        <w:t>C.</w:t>
      </w:r>
      <w:r w:rsidRPr="005B78B0">
        <w:tab/>
      </w:r>
      <w:r w:rsidR="000B43B5" w:rsidRPr="005B78B0">
        <w:rPr>
          <w:rFonts w:ascii="TimesNewRomanPSMT" w:eastAsia="Times New Roman" w:hAnsi="TimesNewRomanPSMT" w:cs="TimesNewRomanPSMT"/>
          <w:lang w:eastAsia="en-GB"/>
        </w:rPr>
        <w:t>Progress on the implementation of decision 1/CP.10</w:t>
      </w:r>
      <w:bookmarkEnd w:id="183"/>
      <w:bookmarkEnd w:id="184"/>
    </w:p>
    <w:p w14:paraId="47993DEC" w14:textId="5AD16DF7" w:rsidR="00B056E3" w:rsidRPr="005B78B0" w:rsidRDefault="00B056E3" w:rsidP="006D12E2">
      <w:pPr>
        <w:pStyle w:val="SingleTxtG"/>
        <w:keepNext/>
      </w:pPr>
      <w:r w:rsidRPr="005B78B0">
        <w:t>(Agenda sub-item 12(c))</w:t>
      </w:r>
    </w:p>
    <w:p w14:paraId="5CE97181" w14:textId="77777777" w:rsidR="00B056E3" w:rsidRPr="005B78B0" w:rsidRDefault="00B056E3" w:rsidP="00231CBB">
      <w:pPr>
        <w:pStyle w:val="RegH23G"/>
        <w:numPr>
          <w:ilvl w:val="0"/>
          <w:numId w:val="0"/>
        </w:numPr>
        <w:ind w:left="851" w:hanging="454"/>
      </w:pPr>
      <w:r w:rsidRPr="005B78B0">
        <w:t>Proceedings</w:t>
      </w:r>
    </w:p>
    <w:p w14:paraId="1A372B2D" w14:textId="3D7C6DFB" w:rsidR="00870414" w:rsidRPr="005B78B0" w:rsidRDefault="00231CBB" w:rsidP="00231CBB">
      <w:pPr>
        <w:pStyle w:val="RegSingleTxtG"/>
        <w:numPr>
          <w:ilvl w:val="0"/>
          <w:numId w:val="0"/>
        </w:numPr>
        <w:tabs>
          <w:tab w:val="left" w:pos="567"/>
        </w:tabs>
        <w:ind w:left="1134"/>
      </w:pPr>
      <w:r w:rsidRPr="005B78B0">
        <w:t>89.</w:t>
      </w:r>
      <w:r w:rsidRPr="005B78B0">
        <w:tab/>
      </w:r>
      <w:r w:rsidR="00870414" w:rsidRPr="005B78B0">
        <w:t>The SBI considered this agenda sub-item at its 1</w:t>
      </w:r>
      <w:r w:rsidR="00870414" w:rsidRPr="005B78B0">
        <w:rPr>
          <w:vertAlign w:val="superscript"/>
        </w:rPr>
        <w:t>st</w:t>
      </w:r>
      <w:r w:rsidR="00870414" w:rsidRPr="005B78B0">
        <w:t xml:space="preserve"> and 2</w:t>
      </w:r>
      <w:r w:rsidR="00870414" w:rsidRPr="005B78B0">
        <w:rPr>
          <w:vertAlign w:val="superscript"/>
        </w:rPr>
        <w:t>nd</w:t>
      </w:r>
      <w:r w:rsidR="00870414" w:rsidRPr="005B78B0">
        <w:t xml:space="preserve"> meetings. At its 1</w:t>
      </w:r>
      <w:r w:rsidR="00870414" w:rsidRPr="005B78B0">
        <w:rPr>
          <w:vertAlign w:val="superscript"/>
        </w:rPr>
        <w:t xml:space="preserve">st </w:t>
      </w:r>
      <w:r w:rsidR="00870414" w:rsidRPr="005B78B0">
        <w:t>meeting, on a proposal by the Chair, the SBI agreed to consider this agenda sub-item jointly with SBI agenda sub-item 12(a) and SBSTA agenda sub-item 9(a). At the same meeting, the SBI also agreed that the Chair of the SBI would undertake consultations with interested Parties on how to take up this agenda sub-item at SBI 44. At its 2</w:t>
      </w:r>
      <w:r w:rsidR="00870414" w:rsidRPr="005B78B0">
        <w:rPr>
          <w:vertAlign w:val="superscript"/>
        </w:rPr>
        <w:t>nd</w:t>
      </w:r>
      <w:r w:rsidR="00870414" w:rsidRPr="005B78B0">
        <w:t xml:space="preserve"> meeting, the SBI agreed to continue consideration </w:t>
      </w:r>
      <w:r w:rsidR="001918A6" w:rsidRPr="005B78B0">
        <w:t xml:space="preserve">at SBI 44 </w:t>
      </w:r>
      <w:r w:rsidR="00870414" w:rsidRPr="005B78B0">
        <w:t xml:space="preserve">of how to take up this agenda sub-item. </w:t>
      </w:r>
    </w:p>
    <w:p w14:paraId="14451410" w14:textId="66C56339" w:rsidR="004F7EA8" w:rsidRPr="005B78B0" w:rsidRDefault="00231CBB" w:rsidP="00231CBB">
      <w:pPr>
        <w:pStyle w:val="RegHChG"/>
        <w:numPr>
          <w:ilvl w:val="0"/>
          <w:numId w:val="0"/>
        </w:numPr>
        <w:tabs>
          <w:tab w:val="left" w:pos="1135"/>
        </w:tabs>
        <w:spacing w:after="0"/>
        <w:ind w:left="1135" w:hanging="454"/>
        <w:rPr>
          <w:lang w:eastAsia="en-US"/>
        </w:rPr>
      </w:pPr>
      <w:bookmarkStart w:id="185" w:name="_Toc435526682"/>
      <w:bookmarkStart w:id="186" w:name="_Toc435527363"/>
      <w:bookmarkEnd w:id="178"/>
      <w:r w:rsidRPr="005B78B0">
        <w:rPr>
          <w:lang w:eastAsia="en-US"/>
        </w:rPr>
        <w:t>XIII.</w:t>
      </w:r>
      <w:r w:rsidRPr="005B78B0">
        <w:rPr>
          <w:lang w:eastAsia="en-US"/>
        </w:rPr>
        <w:tab/>
      </w:r>
      <w:r w:rsidR="00647342" w:rsidRPr="005B78B0">
        <w:rPr>
          <w:rFonts w:ascii="TimesNewRomanPSMT" w:eastAsia="Times New Roman" w:hAnsi="TimesNewRomanPSMT" w:cs="TimesNewRomanPSMT"/>
          <w:lang w:eastAsia="en-GB"/>
        </w:rPr>
        <w:t>The 2013–2015 review</w:t>
      </w:r>
      <w:bookmarkEnd w:id="185"/>
      <w:bookmarkEnd w:id="186"/>
    </w:p>
    <w:p w14:paraId="698C04CD" w14:textId="391F6E26" w:rsidR="009B6F86" w:rsidRPr="005B78B0" w:rsidRDefault="009B6F86" w:rsidP="001572F6">
      <w:pPr>
        <w:pStyle w:val="SingleTxtG"/>
      </w:pPr>
      <w:r w:rsidRPr="005B78B0">
        <w:t>(Agenda item 13)</w:t>
      </w:r>
      <w:bookmarkEnd w:id="179"/>
      <w:bookmarkEnd w:id="180"/>
    </w:p>
    <w:p w14:paraId="3BA1148C" w14:textId="77777777" w:rsidR="009B6F86" w:rsidRPr="005B78B0" w:rsidRDefault="009B6F86" w:rsidP="00231CBB">
      <w:pPr>
        <w:pStyle w:val="RegH23G"/>
        <w:numPr>
          <w:ilvl w:val="0"/>
          <w:numId w:val="0"/>
        </w:numPr>
        <w:ind w:left="851" w:hanging="454"/>
      </w:pPr>
      <w:r w:rsidRPr="005B78B0">
        <w:t>Proceedings</w:t>
      </w:r>
    </w:p>
    <w:p w14:paraId="68DA67E1" w14:textId="6B563F40" w:rsidR="00B07235" w:rsidRPr="005B78B0" w:rsidRDefault="00231CBB" w:rsidP="00231CBB">
      <w:pPr>
        <w:pStyle w:val="RegSingleTxtG"/>
        <w:numPr>
          <w:ilvl w:val="0"/>
          <w:numId w:val="0"/>
        </w:numPr>
        <w:tabs>
          <w:tab w:val="left" w:pos="567"/>
        </w:tabs>
        <w:ind w:left="1134"/>
      </w:pPr>
      <w:r w:rsidRPr="005B78B0">
        <w:t>90.</w:t>
      </w:r>
      <w:r w:rsidRPr="005B78B0">
        <w:tab/>
      </w:r>
      <w:r w:rsidR="00647342" w:rsidRPr="005B78B0">
        <w:t>The SBI considered this agenda item at its 1</w:t>
      </w:r>
      <w:r w:rsidR="00647342" w:rsidRPr="005B78B0">
        <w:rPr>
          <w:vertAlign w:val="superscript"/>
        </w:rPr>
        <w:t>st</w:t>
      </w:r>
      <w:r w:rsidR="00647342" w:rsidRPr="005B78B0">
        <w:t xml:space="preserve"> and 2</w:t>
      </w:r>
      <w:r w:rsidR="00647342" w:rsidRPr="005B78B0">
        <w:rPr>
          <w:vertAlign w:val="superscript"/>
        </w:rPr>
        <w:t>nd</w:t>
      </w:r>
      <w:r w:rsidR="00647342" w:rsidRPr="005B78B0">
        <w:t xml:space="preserve"> meetings. Representatives of </w:t>
      </w:r>
      <w:r w:rsidR="00B07235" w:rsidRPr="005B78B0">
        <w:t>three</w:t>
      </w:r>
      <w:r w:rsidR="00647342" w:rsidRPr="005B78B0">
        <w:t xml:space="preserve"> Parties made statements</w:t>
      </w:r>
      <w:r w:rsidR="00B07235" w:rsidRPr="005B78B0">
        <w:t>, including one on behalf of the EU and one on behalf of AOSIS</w:t>
      </w:r>
      <w:r w:rsidR="00647342" w:rsidRPr="005B78B0">
        <w:t xml:space="preserve">. </w:t>
      </w:r>
      <w:r w:rsidR="002F3C6C" w:rsidRPr="005B78B0">
        <w:t>At its 1</w:t>
      </w:r>
      <w:r w:rsidR="002F3C6C" w:rsidRPr="005B78B0">
        <w:rPr>
          <w:vertAlign w:val="superscript"/>
        </w:rPr>
        <w:t>st</w:t>
      </w:r>
      <w:r w:rsidR="002F3C6C" w:rsidRPr="005B78B0">
        <w:t xml:space="preserve"> meeting, the SBI agreed to consider this agenda item jointly with SBSTA agenda sub-item 8(b) in a contact group co-chaired </w:t>
      </w:r>
      <w:r w:rsidR="00647342" w:rsidRPr="005B78B0">
        <w:t xml:space="preserve">by </w:t>
      </w:r>
      <w:r w:rsidR="00647342" w:rsidRPr="005B78B0">
        <w:rPr>
          <w:color w:val="000000"/>
        </w:rPr>
        <w:t>Ms. Gertraud Wollansky (Austria) and Mr. Leon Charles (Grenada)</w:t>
      </w:r>
      <w:r w:rsidR="00647342" w:rsidRPr="005B78B0">
        <w:t xml:space="preserve">. </w:t>
      </w:r>
      <w:r w:rsidR="00647342" w:rsidRPr="005B78B0">
        <w:rPr>
          <w:color w:val="000000"/>
        </w:rPr>
        <w:t>A</w:t>
      </w:r>
      <w:r w:rsidR="00647342" w:rsidRPr="005B78B0">
        <w:t xml:space="preserve">t </w:t>
      </w:r>
      <w:r w:rsidR="008A39AF" w:rsidRPr="005B78B0">
        <w:t xml:space="preserve">the </w:t>
      </w:r>
      <w:r w:rsidR="00647342" w:rsidRPr="005B78B0">
        <w:t>2</w:t>
      </w:r>
      <w:r w:rsidR="00647342" w:rsidRPr="005B78B0">
        <w:rPr>
          <w:vertAlign w:val="superscript"/>
        </w:rPr>
        <w:t>nd</w:t>
      </w:r>
      <w:r w:rsidR="00647342" w:rsidRPr="005B78B0">
        <w:t xml:space="preserve"> meeting, the </w:t>
      </w:r>
      <w:r w:rsidR="00B07235" w:rsidRPr="005B78B0">
        <w:t>SBI Chair informed Parties that the SBSTA and the SBI could not conclude their considerations and findings on the 2013</w:t>
      </w:r>
      <w:r w:rsidR="008A39AF" w:rsidRPr="005B78B0">
        <w:t>–</w:t>
      </w:r>
      <w:r w:rsidR="00B07235" w:rsidRPr="005B78B0">
        <w:t xml:space="preserve">2015 review, and that </w:t>
      </w:r>
      <w:r w:rsidR="00C4156D" w:rsidRPr="005B78B0">
        <w:t>the</w:t>
      </w:r>
      <w:r w:rsidR="00B07235" w:rsidRPr="005B78B0">
        <w:t xml:space="preserve"> Chair</w:t>
      </w:r>
      <w:r w:rsidR="00C4156D" w:rsidRPr="005B78B0">
        <w:t>s of the subsidiary bodies</w:t>
      </w:r>
      <w:r w:rsidR="00B07235" w:rsidRPr="005B78B0">
        <w:t xml:space="preserve"> </w:t>
      </w:r>
      <w:r w:rsidR="008A39AF" w:rsidRPr="005B78B0">
        <w:t xml:space="preserve">would </w:t>
      </w:r>
      <w:r w:rsidR="00B07235" w:rsidRPr="005B78B0">
        <w:t>seek further guidance from the COP President in accordance with decision 2/CP.17, paragraph 166.</w:t>
      </w:r>
      <w:r w:rsidR="00B07235" w:rsidRPr="005B78B0">
        <w:rPr>
          <w:rStyle w:val="FootnoteReference"/>
          <w:color w:val="000000"/>
        </w:rPr>
        <w:footnoteReference w:id="59"/>
      </w:r>
    </w:p>
    <w:p w14:paraId="585E274C" w14:textId="1A63335F" w:rsidR="004F7EA8" w:rsidRPr="005B78B0" w:rsidRDefault="00231CBB" w:rsidP="00231CBB">
      <w:pPr>
        <w:pStyle w:val="RegHChG"/>
        <w:numPr>
          <w:ilvl w:val="0"/>
          <w:numId w:val="0"/>
        </w:numPr>
        <w:tabs>
          <w:tab w:val="left" w:pos="1135"/>
        </w:tabs>
        <w:spacing w:after="0"/>
        <w:ind w:left="1135" w:hanging="454"/>
        <w:rPr>
          <w:lang w:eastAsia="en-US"/>
        </w:rPr>
      </w:pPr>
      <w:bookmarkStart w:id="187" w:name="_Toc435526683"/>
      <w:bookmarkStart w:id="188" w:name="_Toc435527364"/>
      <w:bookmarkStart w:id="189" w:name="_Toc421268900"/>
      <w:bookmarkStart w:id="190" w:name="_Toc421881707"/>
      <w:r w:rsidRPr="005B78B0">
        <w:rPr>
          <w:lang w:eastAsia="en-US"/>
        </w:rPr>
        <w:t>XIV.</w:t>
      </w:r>
      <w:r w:rsidRPr="005B78B0">
        <w:rPr>
          <w:lang w:eastAsia="en-US"/>
        </w:rPr>
        <w:tab/>
      </w:r>
      <w:r w:rsidR="00BD5ACB" w:rsidRPr="005B78B0">
        <w:rPr>
          <w:rFonts w:ascii="TimesNewRomanPSMT" w:eastAsia="Times New Roman" w:hAnsi="TimesNewRomanPSMT" w:cs="TimesNewRomanPSMT"/>
          <w:lang w:eastAsia="en-GB"/>
        </w:rPr>
        <w:t>Gender and climate change</w:t>
      </w:r>
      <w:bookmarkEnd w:id="187"/>
      <w:bookmarkEnd w:id="188"/>
    </w:p>
    <w:p w14:paraId="26DE28EA" w14:textId="2F16860C" w:rsidR="009B6F86" w:rsidRPr="005B78B0" w:rsidRDefault="009B6F86" w:rsidP="001572F6">
      <w:pPr>
        <w:pStyle w:val="SingleTxtG"/>
      </w:pPr>
      <w:r w:rsidRPr="005B78B0">
        <w:t>(Agenda item 14)</w:t>
      </w:r>
      <w:bookmarkEnd w:id="189"/>
      <w:bookmarkEnd w:id="190"/>
    </w:p>
    <w:p w14:paraId="33D461B0" w14:textId="3CF19162"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Proceedings</w:t>
      </w:r>
    </w:p>
    <w:p w14:paraId="2DA177D1" w14:textId="1BA5A682" w:rsidR="00BD5ACB" w:rsidRPr="005B78B0" w:rsidRDefault="00231CBB" w:rsidP="00231CBB">
      <w:pPr>
        <w:pStyle w:val="RegSingleTxtG"/>
        <w:numPr>
          <w:ilvl w:val="0"/>
          <w:numId w:val="0"/>
        </w:numPr>
        <w:tabs>
          <w:tab w:val="left" w:pos="567"/>
        </w:tabs>
        <w:ind w:left="1134"/>
      </w:pPr>
      <w:r w:rsidRPr="005B78B0">
        <w:t>91.</w:t>
      </w:r>
      <w:r w:rsidRPr="005B78B0">
        <w:tab/>
      </w:r>
      <w:r w:rsidR="00BD5ACB" w:rsidRPr="005B78B0">
        <w:t>The SBI considered this agenda item at its 1</w:t>
      </w:r>
      <w:r w:rsidR="00BD5ACB" w:rsidRPr="005B78B0">
        <w:rPr>
          <w:vertAlign w:val="superscript"/>
        </w:rPr>
        <w:t>st</w:t>
      </w:r>
      <w:r w:rsidR="00BD5ACB" w:rsidRPr="005B78B0">
        <w:t xml:space="preserve"> and 2</w:t>
      </w:r>
      <w:r w:rsidR="00BD5ACB" w:rsidRPr="005B78B0">
        <w:rPr>
          <w:vertAlign w:val="superscript"/>
        </w:rPr>
        <w:t>nd</w:t>
      </w:r>
      <w:r w:rsidR="00BD5ACB" w:rsidRPr="005B78B0">
        <w:t xml:space="preserve"> meetings</w:t>
      </w:r>
      <w:r w:rsidR="00BD5ACB" w:rsidRPr="005B78B0">
        <w:rPr>
          <w:snapToGrid w:val="0"/>
        </w:rPr>
        <w:t xml:space="preserve"> and</w:t>
      </w:r>
      <w:r w:rsidR="00BD5ACB" w:rsidRPr="005B78B0">
        <w:t xml:space="preserve"> had before it documents FCCC/CP/2015/6 and FCCC/SBI/2015/12.</w:t>
      </w:r>
      <w:r w:rsidR="00E54ADF" w:rsidRPr="005B78B0">
        <w:t xml:space="preserve"> At </w:t>
      </w:r>
      <w:r w:rsidR="002B41D0" w:rsidRPr="005B78B0">
        <w:t xml:space="preserve">the </w:t>
      </w:r>
      <w:r w:rsidR="00E54ADF" w:rsidRPr="005B78B0">
        <w:t>1</w:t>
      </w:r>
      <w:r w:rsidR="00E54ADF" w:rsidRPr="005B78B0">
        <w:rPr>
          <w:vertAlign w:val="superscript"/>
        </w:rPr>
        <w:t>st</w:t>
      </w:r>
      <w:r w:rsidR="00E54ADF" w:rsidRPr="005B78B0">
        <w:t xml:space="preserve"> meeting, the Chair proposed </w:t>
      </w:r>
      <w:r w:rsidR="00B9407B" w:rsidRPr="005B78B0">
        <w:t xml:space="preserve">preparing </w:t>
      </w:r>
      <w:r w:rsidR="001B6B58" w:rsidRPr="005B78B0">
        <w:t>draft</w:t>
      </w:r>
      <w:r w:rsidR="00E54ADF" w:rsidRPr="005B78B0">
        <w:t xml:space="preserve"> conclusions on this </w:t>
      </w:r>
      <w:r w:rsidR="002B41D0" w:rsidRPr="005B78B0">
        <w:t>agenda item</w:t>
      </w:r>
      <w:r w:rsidR="00E54ADF" w:rsidRPr="005B78B0">
        <w:t xml:space="preserve">, in consultation with interested Parties. </w:t>
      </w:r>
      <w:r w:rsidR="00E54ADF" w:rsidRPr="005B78B0">
        <w:rPr>
          <w:color w:val="000000"/>
        </w:rPr>
        <w:t>A</w:t>
      </w:r>
      <w:r w:rsidR="00E54ADF" w:rsidRPr="005B78B0">
        <w:t xml:space="preserve">t its </w:t>
      </w:r>
      <w:r w:rsidR="00E54ADF" w:rsidRPr="005B78B0">
        <w:rPr>
          <w:snapToGrid w:val="0"/>
        </w:rPr>
        <w:t>2</w:t>
      </w:r>
      <w:r w:rsidR="00E54ADF" w:rsidRPr="005B78B0">
        <w:rPr>
          <w:snapToGrid w:val="0"/>
          <w:vertAlign w:val="superscript"/>
        </w:rPr>
        <w:t>nd</w:t>
      </w:r>
      <w:r w:rsidR="00E54ADF" w:rsidRPr="005B78B0">
        <w:rPr>
          <w:snapToGrid w:val="0"/>
        </w:rPr>
        <w:t xml:space="preserve"> </w:t>
      </w:r>
      <w:r w:rsidR="00E54ADF" w:rsidRPr="005B78B0">
        <w:t>meeting, the SBI considered and adopted the conclusions below.</w:t>
      </w:r>
      <w:r w:rsidR="00E54ADF" w:rsidRPr="005B78B0">
        <w:rPr>
          <w:sz w:val="18"/>
          <w:vertAlign w:val="superscript"/>
        </w:rPr>
        <w:footnoteReference w:id="60"/>
      </w:r>
      <w:r w:rsidR="00BD5ACB" w:rsidRPr="005B78B0">
        <w:t xml:space="preserve"> </w:t>
      </w:r>
    </w:p>
    <w:p w14:paraId="2857354B" w14:textId="5C67F818" w:rsidR="009B6F8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9B6F86" w:rsidRPr="005B78B0">
        <w:t>Conclusions</w:t>
      </w:r>
    </w:p>
    <w:p w14:paraId="09AEDD46" w14:textId="146AB329" w:rsidR="000607E4" w:rsidRPr="005B78B0" w:rsidRDefault="00231CBB" w:rsidP="00231CBB">
      <w:pPr>
        <w:pStyle w:val="RegSingleTxtG"/>
        <w:numPr>
          <w:ilvl w:val="0"/>
          <w:numId w:val="0"/>
        </w:numPr>
        <w:tabs>
          <w:tab w:val="left" w:pos="567"/>
        </w:tabs>
        <w:ind w:left="1135"/>
      </w:pPr>
      <w:r w:rsidRPr="005B78B0">
        <w:t>92.</w:t>
      </w:r>
      <w:r w:rsidRPr="005B78B0">
        <w:tab/>
      </w:r>
      <w:r w:rsidR="000607E4" w:rsidRPr="005B78B0">
        <w:t>The SBI took note of the report by the secretariat on the gender composition of constituted bodies established under the Convention and its Kyoto Protocol and Party delegations attending sessions under the Convention and its Kyoto Protocol.</w:t>
      </w:r>
      <w:r w:rsidR="000607E4" w:rsidRPr="005B78B0">
        <w:rPr>
          <w:rStyle w:val="FootnoteReference"/>
        </w:rPr>
        <w:footnoteReference w:id="61"/>
      </w:r>
      <w:r w:rsidR="000607E4" w:rsidRPr="005B78B0">
        <w:t xml:space="preserve"> It noted with concern that, since the last report,</w:t>
      </w:r>
      <w:r w:rsidR="000607E4" w:rsidRPr="005B78B0">
        <w:rPr>
          <w:rStyle w:val="FootnoteReference"/>
        </w:rPr>
        <w:footnoteReference w:id="62"/>
      </w:r>
      <w:r w:rsidR="000607E4" w:rsidRPr="005B78B0">
        <w:t xml:space="preserve"> only one constituted body</w:t>
      </w:r>
      <w:r w:rsidR="000607E4" w:rsidRPr="005B78B0">
        <w:rPr>
          <w:rStyle w:val="FootnoteReference"/>
        </w:rPr>
        <w:footnoteReference w:id="63"/>
      </w:r>
      <w:r w:rsidR="000607E4" w:rsidRPr="005B78B0">
        <w:t xml:space="preserve"> has seen an increase in the representation of women, which remains between 6 and 35 per cent in the majority of constituted bodies. </w:t>
      </w:r>
    </w:p>
    <w:p w14:paraId="146B8513" w14:textId="3B891155" w:rsidR="000607E4" w:rsidRPr="005B78B0" w:rsidRDefault="00231CBB" w:rsidP="00231CBB">
      <w:pPr>
        <w:pStyle w:val="RegSingleTxtG"/>
        <w:numPr>
          <w:ilvl w:val="0"/>
          <w:numId w:val="0"/>
        </w:numPr>
        <w:tabs>
          <w:tab w:val="left" w:pos="567"/>
        </w:tabs>
        <w:ind w:left="1135"/>
      </w:pPr>
      <w:r w:rsidRPr="005B78B0">
        <w:t>93.</w:t>
      </w:r>
      <w:r w:rsidRPr="005B78B0">
        <w:tab/>
      </w:r>
      <w:r w:rsidR="000607E4" w:rsidRPr="005B78B0">
        <w:t>The SBI recalled that by decision 23/CP.18, Parties agreed to review progress made towards the g</w:t>
      </w:r>
      <w:r w:rsidR="00053207" w:rsidRPr="005B78B0">
        <w:t>oal of gender balance at COP 22</w:t>
      </w:r>
      <w:r w:rsidR="000607E4" w:rsidRPr="005B78B0">
        <w:t xml:space="preserve">. It urged Parties to enhance their efforts </w:t>
      </w:r>
      <w:r w:rsidR="000607E4" w:rsidRPr="005B78B0">
        <w:lastRenderedPageBreak/>
        <w:t>during COP 21 and CMP 11 to identify qualified women and nominate them to bodies established under the Convention and its Kyoto Protocol and to continue to strive for gender balance in their delegations in order to improve women</w:t>
      </w:r>
      <w:r w:rsidR="0031652A" w:rsidRPr="005B78B0">
        <w:t>’</w:t>
      </w:r>
      <w:r w:rsidR="000607E4" w:rsidRPr="005B78B0">
        <w:t xml:space="preserve">s participation and inform a more effective climate change policy that addresses the needs of women and men equally. </w:t>
      </w:r>
    </w:p>
    <w:p w14:paraId="7BDCD7AE" w14:textId="102D7909" w:rsidR="000607E4" w:rsidRPr="005B78B0" w:rsidRDefault="00231CBB" w:rsidP="00231CBB">
      <w:pPr>
        <w:pStyle w:val="RegSingleTxtG"/>
        <w:numPr>
          <w:ilvl w:val="0"/>
          <w:numId w:val="0"/>
        </w:numPr>
        <w:tabs>
          <w:tab w:val="left" w:pos="567"/>
        </w:tabs>
        <w:ind w:left="1135"/>
      </w:pPr>
      <w:r w:rsidRPr="005B78B0">
        <w:t>94.</w:t>
      </w:r>
      <w:r w:rsidRPr="005B78B0">
        <w:tab/>
      </w:r>
      <w:r w:rsidR="000607E4" w:rsidRPr="005B78B0">
        <w:t>The SBI welcomed the report by the secretariat on the in-session workshop on gender-responsive climate policy with a focus on mitigation action and technology development and transfer,</w:t>
      </w:r>
      <w:r w:rsidR="000607E4" w:rsidRPr="005B78B0">
        <w:rPr>
          <w:rStyle w:val="FootnoteReference"/>
        </w:rPr>
        <w:footnoteReference w:id="64"/>
      </w:r>
      <w:r w:rsidR="000607E4" w:rsidRPr="005B78B0">
        <w:t xml:space="preserve"> which was held during the forty-second sessions of the subsidiary bodies. It noted with appreciation the submissions from Parties, admitted observer organizations and other stakeholders as input to the workshop. </w:t>
      </w:r>
    </w:p>
    <w:p w14:paraId="624B2DBD" w14:textId="19A5FED2" w:rsidR="000607E4" w:rsidRPr="005B78B0" w:rsidRDefault="00231CBB" w:rsidP="00231CBB">
      <w:pPr>
        <w:pStyle w:val="RegSingleTxtG"/>
        <w:numPr>
          <w:ilvl w:val="0"/>
          <w:numId w:val="0"/>
        </w:numPr>
        <w:tabs>
          <w:tab w:val="left" w:pos="567"/>
        </w:tabs>
        <w:ind w:left="1135"/>
      </w:pPr>
      <w:r w:rsidRPr="005B78B0">
        <w:t>95.</w:t>
      </w:r>
      <w:r w:rsidRPr="005B78B0">
        <w:tab/>
      </w:r>
      <w:r w:rsidR="000607E4" w:rsidRPr="005B78B0">
        <w:t>Taking into account matters referred to in the workshop report, the SBI invited the secretariat, inter alia:</w:t>
      </w:r>
    </w:p>
    <w:p w14:paraId="79268B57" w14:textId="36F61590" w:rsidR="000607E4" w:rsidRPr="005B78B0" w:rsidRDefault="00231CBB" w:rsidP="00231CBB">
      <w:pPr>
        <w:pStyle w:val="RegSingleTxtG"/>
        <w:numPr>
          <w:ilvl w:val="0"/>
          <w:numId w:val="0"/>
        </w:numPr>
        <w:tabs>
          <w:tab w:val="left" w:pos="2269"/>
        </w:tabs>
        <w:ind w:left="1135" w:firstLine="567"/>
      </w:pPr>
      <w:r w:rsidRPr="005B78B0">
        <w:t>(a)</w:t>
      </w:r>
      <w:r w:rsidRPr="005B78B0">
        <w:tab/>
      </w:r>
      <w:r w:rsidR="000607E4" w:rsidRPr="005B78B0">
        <w:t>To include information on relevant tools and methods to assess the environmental, social and economic benefits of involving men and women equally in climate change related activities when preparing the technical paper on guidelines or other tools on integrating gender considerations into climate change related activities under the Convention in accordance with decision 18/CP.20, paragraph 14;</w:t>
      </w:r>
    </w:p>
    <w:p w14:paraId="56BC8715" w14:textId="0E82474D" w:rsidR="000607E4" w:rsidRPr="005B78B0" w:rsidRDefault="00231CBB" w:rsidP="00231CBB">
      <w:pPr>
        <w:pStyle w:val="RegSingleTxtG"/>
        <w:numPr>
          <w:ilvl w:val="0"/>
          <w:numId w:val="0"/>
        </w:numPr>
        <w:tabs>
          <w:tab w:val="left" w:pos="2269"/>
        </w:tabs>
        <w:ind w:left="1135" w:firstLine="567"/>
      </w:pPr>
      <w:r w:rsidRPr="005B78B0">
        <w:t>(b)</w:t>
      </w:r>
      <w:r w:rsidRPr="005B78B0">
        <w:tab/>
      </w:r>
      <w:r w:rsidR="000607E4" w:rsidRPr="005B78B0">
        <w:t>In cooperation with relevant organizations:</w:t>
      </w:r>
    </w:p>
    <w:p w14:paraId="199721D9" w14:textId="043C0B18" w:rsidR="000607E4" w:rsidRPr="005B78B0" w:rsidRDefault="00231CBB" w:rsidP="00231CBB">
      <w:pPr>
        <w:pStyle w:val="RegSingleTxtG"/>
        <w:numPr>
          <w:ilvl w:val="0"/>
          <w:numId w:val="0"/>
        </w:numPr>
        <w:tabs>
          <w:tab w:val="left" w:pos="2269"/>
        </w:tabs>
        <w:ind w:left="1702"/>
      </w:pPr>
      <w:r w:rsidRPr="005B78B0">
        <w:t>(i)</w:t>
      </w:r>
      <w:r w:rsidRPr="005B78B0">
        <w:tab/>
      </w:r>
      <w:r w:rsidR="005D25FC" w:rsidRPr="005B78B0">
        <w:t>To c</w:t>
      </w:r>
      <w:r w:rsidR="000607E4" w:rsidRPr="005B78B0">
        <w:t>apture and make publicly available good practice examples of gender-responsive mitigation and technology development and transfer policies and programmes;</w:t>
      </w:r>
    </w:p>
    <w:p w14:paraId="55FA46EA" w14:textId="7EF12597" w:rsidR="000607E4" w:rsidRPr="005B78B0" w:rsidRDefault="00231CBB" w:rsidP="00231CBB">
      <w:pPr>
        <w:pStyle w:val="RegSingleTxtG"/>
        <w:numPr>
          <w:ilvl w:val="0"/>
          <w:numId w:val="0"/>
        </w:numPr>
        <w:tabs>
          <w:tab w:val="left" w:pos="2269"/>
        </w:tabs>
        <w:ind w:left="1702"/>
      </w:pPr>
      <w:r w:rsidRPr="005B78B0">
        <w:t>(ii)</w:t>
      </w:r>
      <w:r w:rsidRPr="005B78B0">
        <w:tab/>
      </w:r>
      <w:r w:rsidR="005D25FC" w:rsidRPr="005B78B0">
        <w:t>To e</w:t>
      </w:r>
      <w:r w:rsidR="000607E4" w:rsidRPr="005B78B0">
        <w:t>xplore further ways and means to integrate gender-responsiveness into technology needs assessments in order to enhance their implementation.</w:t>
      </w:r>
    </w:p>
    <w:p w14:paraId="7D7F6AFA" w14:textId="09222BA6" w:rsidR="000607E4" w:rsidRPr="005B78B0" w:rsidRDefault="00231CBB" w:rsidP="00231CBB">
      <w:pPr>
        <w:pStyle w:val="RegSingleTxtG"/>
        <w:numPr>
          <w:ilvl w:val="0"/>
          <w:numId w:val="0"/>
        </w:numPr>
        <w:tabs>
          <w:tab w:val="left" w:pos="567"/>
        </w:tabs>
        <w:ind w:left="1135"/>
      </w:pPr>
      <w:r w:rsidRPr="005B78B0">
        <w:t>96.</w:t>
      </w:r>
      <w:r w:rsidRPr="005B78B0">
        <w:tab/>
      </w:r>
      <w:r w:rsidR="000607E4" w:rsidRPr="005B78B0">
        <w:t>The SBI encouraged Parties to use the information contained in the report referred to in paragraph 92 above to inform, support and strengthen the implementation of gender-responsive climate policy in the areas of mitigation action and technology development and transfer.</w:t>
      </w:r>
    </w:p>
    <w:p w14:paraId="1C37EF36" w14:textId="77C62FBC" w:rsidR="000607E4" w:rsidRPr="005B78B0" w:rsidRDefault="00231CBB" w:rsidP="00231CBB">
      <w:pPr>
        <w:pStyle w:val="RegSingleTxtG"/>
        <w:numPr>
          <w:ilvl w:val="0"/>
          <w:numId w:val="0"/>
        </w:numPr>
        <w:tabs>
          <w:tab w:val="left" w:pos="567"/>
        </w:tabs>
        <w:ind w:left="1135"/>
      </w:pPr>
      <w:r w:rsidRPr="005B78B0">
        <w:t>97.</w:t>
      </w:r>
      <w:r w:rsidRPr="005B78B0">
        <w:tab/>
      </w:r>
      <w:r w:rsidR="000607E4" w:rsidRPr="005B78B0">
        <w:t>The SBI, recalling decision 18/CP.20, noted with appreciation the efforts of Parties and relevant organizations to support the implementation of that decision, particularly in relation to organizing training and awareness-raising activities on issues related to gender and climate change, and their efforts to strengthen existing work in the thematic areas of adaptation, mitigation, finance, technology and capacity-building so as to incorporate appropriate gender-sensitive and gender-responsive approaches into that work. It encouraged interested Parties, relevant organizations and the secretariat to continue such efforts pursuant to that decision.</w:t>
      </w:r>
    </w:p>
    <w:p w14:paraId="28E09DCC" w14:textId="601DF17D" w:rsidR="000607E4" w:rsidRPr="005B78B0" w:rsidRDefault="00231CBB" w:rsidP="00231CBB">
      <w:pPr>
        <w:pStyle w:val="RegSingleTxtG"/>
        <w:numPr>
          <w:ilvl w:val="0"/>
          <w:numId w:val="0"/>
        </w:numPr>
        <w:tabs>
          <w:tab w:val="left" w:pos="567"/>
        </w:tabs>
        <w:ind w:left="1135"/>
      </w:pPr>
      <w:r w:rsidRPr="005B78B0">
        <w:t>98.</w:t>
      </w:r>
      <w:r w:rsidRPr="005B78B0">
        <w:tab/>
      </w:r>
      <w:r w:rsidR="000607E4" w:rsidRPr="005B78B0">
        <w:t>The SBI encouraged Parties and admitted observer organizations to submit, by 3 February 2016, their views on the matters to be addressed at the in-session workshop on gender-responsive climate policy with a focus on adaptation and capacity-building and training for delegates on gender issues,</w:t>
      </w:r>
      <w:r w:rsidR="000607E4" w:rsidRPr="005B78B0">
        <w:rPr>
          <w:rStyle w:val="FootnoteReference"/>
        </w:rPr>
        <w:footnoteReference w:id="65"/>
      </w:r>
      <w:r w:rsidR="000607E4" w:rsidRPr="005B78B0">
        <w:t xml:space="preserve"> to be held during SBI 44 in accordance with decision 18/CP.20.</w:t>
      </w:r>
    </w:p>
    <w:p w14:paraId="4C1250E8" w14:textId="2804EDA7" w:rsidR="000607E4" w:rsidRPr="005B78B0" w:rsidRDefault="00231CBB" w:rsidP="00231CBB">
      <w:pPr>
        <w:pStyle w:val="RegSingleTxtG"/>
        <w:numPr>
          <w:ilvl w:val="0"/>
          <w:numId w:val="0"/>
        </w:numPr>
        <w:tabs>
          <w:tab w:val="left" w:pos="567"/>
        </w:tabs>
        <w:ind w:left="1135"/>
      </w:pPr>
      <w:r w:rsidRPr="005B78B0">
        <w:t>99.</w:t>
      </w:r>
      <w:r w:rsidRPr="005B78B0">
        <w:tab/>
      </w:r>
      <w:r w:rsidR="000607E4" w:rsidRPr="005B78B0">
        <w:t xml:space="preserve">The SBI took note of the estimated budgetary implications of the activities to be undertaken by the secretariat referred to in paragraph 95 above. </w:t>
      </w:r>
    </w:p>
    <w:p w14:paraId="75B6BE27" w14:textId="32A967EE" w:rsidR="000607E4" w:rsidRPr="005B78B0" w:rsidRDefault="00231CBB" w:rsidP="00231CBB">
      <w:pPr>
        <w:pStyle w:val="RegSingleTxtG"/>
        <w:numPr>
          <w:ilvl w:val="0"/>
          <w:numId w:val="0"/>
        </w:numPr>
        <w:tabs>
          <w:tab w:val="left" w:pos="567"/>
        </w:tabs>
        <w:ind w:left="1135"/>
      </w:pPr>
      <w:r w:rsidRPr="005B78B0">
        <w:t>100.</w:t>
      </w:r>
      <w:r w:rsidRPr="005B78B0">
        <w:tab/>
      </w:r>
      <w:r w:rsidR="000607E4" w:rsidRPr="005B78B0">
        <w:t>The SBI requested that the actions of the secretariat called for in these conclusions be undertaken subject to the availability of financial resources.</w:t>
      </w:r>
    </w:p>
    <w:p w14:paraId="1CBAB95C" w14:textId="09F5B83B" w:rsidR="009B6F86" w:rsidRPr="005B78B0" w:rsidRDefault="00231CBB" w:rsidP="00231CBB">
      <w:pPr>
        <w:pStyle w:val="RegSingleTxtG"/>
        <w:numPr>
          <w:ilvl w:val="0"/>
          <w:numId w:val="0"/>
        </w:numPr>
        <w:tabs>
          <w:tab w:val="left" w:pos="567"/>
        </w:tabs>
        <w:ind w:left="1135"/>
      </w:pPr>
      <w:r w:rsidRPr="005B78B0">
        <w:lastRenderedPageBreak/>
        <w:t>101.</w:t>
      </w:r>
      <w:r w:rsidRPr="005B78B0">
        <w:tab/>
      </w:r>
      <w:r w:rsidR="000607E4" w:rsidRPr="005B78B0">
        <w:t xml:space="preserve">The SBI invited Parties and relevant organizations to provide the means for implementing the work referred to in paragraph 95 above. </w:t>
      </w:r>
    </w:p>
    <w:p w14:paraId="16B20C78" w14:textId="1B2E9023" w:rsidR="004F7EA8" w:rsidRPr="005B78B0" w:rsidRDefault="00231CBB" w:rsidP="00231CBB">
      <w:pPr>
        <w:pStyle w:val="RegHChG"/>
        <w:numPr>
          <w:ilvl w:val="0"/>
          <w:numId w:val="0"/>
        </w:numPr>
        <w:tabs>
          <w:tab w:val="left" w:pos="1135"/>
        </w:tabs>
        <w:spacing w:after="0"/>
        <w:ind w:left="1135" w:hanging="454"/>
        <w:rPr>
          <w:sz w:val="20"/>
          <w:lang w:eastAsia="en-US"/>
        </w:rPr>
      </w:pPr>
      <w:bookmarkStart w:id="191" w:name="_Toc406647818"/>
      <w:bookmarkStart w:id="192" w:name="_Toc435526684"/>
      <w:bookmarkStart w:id="193" w:name="_Toc435527365"/>
      <w:bookmarkStart w:id="194" w:name="_Toc421268901"/>
      <w:bookmarkStart w:id="195" w:name="_Toc421881708"/>
      <w:r w:rsidRPr="005B78B0">
        <w:rPr>
          <w:lang w:eastAsia="en-US"/>
        </w:rPr>
        <w:t>XV.</w:t>
      </w:r>
      <w:r w:rsidRPr="005B78B0">
        <w:rPr>
          <w:lang w:eastAsia="en-US"/>
        </w:rPr>
        <w:tab/>
      </w:r>
      <w:r w:rsidR="009B6F86" w:rsidRPr="005B78B0">
        <w:rPr>
          <w:lang w:eastAsia="en-US"/>
        </w:rPr>
        <w:t>Administrative, financial and institutional matters</w:t>
      </w:r>
      <w:bookmarkEnd w:id="191"/>
      <w:bookmarkEnd w:id="192"/>
      <w:bookmarkEnd w:id="193"/>
    </w:p>
    <w:p w14:paraId="1CB1D747" w14:textId="47950EE4" w:rsidR="009B6F86" w:rsidRPr="005B78B0" w:rsidRDefault="009B6F86" w:rsidP="001572F6">
      <w:pPr>
        <w:pStyle w:val="SingleTxtG"/>
      </w:pPr>
      <w:r w:rsidRPr="005B78B0">
        <w:t>(Agenda item 15)</w:t>
      </w:r>
      <w:bookmarkEnd w:id="194"/>
      <w:bookmarkEnd w:id="195"/>
    </w:p>
    <w:p w14:paraId="5FDC04F4" w14:textId="02E492D4" w:rsidR="004F7EA8" w:rsidRPr="005B78B0" w:rsidRDefault="00231CBB" w:rsidP="00231CBB">
      <w:pPr>
        <w:pStyle w:val="RegH1G"/>
        <w:numPr>
          <w:ilvl w:val="0"/>
          <w:numId w:val="0"/>
        </w:numPr>
        <w:tabs>
          <w:tab w:val="left" w:pos="1135"/>
        </w:tabs>
        <w:spacing w:after="0"/>
        <w:ind w:left="1135" w:hanging="454"/>
        <w:rPr>
          <w:sz w:val="20"/>
          <w:lang w:eastAsia="en-US"/>
        </w:rPr>
      </w:pPr>
      <w:bookmarkStart w:id="196" w:name="_Toc435526685"/>
      <w:bookmarkStart w:id="197" w:name="_Toc435527366"/>
      <w:bookmarkStart w:id="198" w:name="_Toc421268902"/>
      <w:bookmarkStart w:id="199" w:name="_Toc421881709"/>
      <w:r w:rsidRPr="005B78B0">
        <w:rPr>
          <w:lang w:eastAsia="en-US"/>
        </w:rPr>
        <w:t>A.</w:t>
      </w:r>
      <w:r w:rsidRPr="005B78B0">
        <w:rPr>
          <w:lang w:eastAsia="en-US"/>
        </w:rPr>
        <w:tab/>
      </w:r>
      <w:r w:rsidR="009B6F86" w:rsidRPr="005B78B0">
        <w:t>Budget performance for the biennium 2014–2015</w:t>
      </w:r>
      <w:bookmarkEnd w:id="196"/>
      <w:bookmarkEnd w:id="197"/>
    </w:p>
    <w:p w14:paraId="6D9C7749" w14:textId="16B6F6D6" w:rsidR="009B6F86" w:rsidRPr="005B78B0" w:rsidRDefault="009B6F86" w:rsidP="001572F6">
      <w:pPr>
        <w:pStyle w:val="SingleTxtG"/>
      </w:pPr>
      <w:r w:rsidRPr="005B78B0">
        <w:t>(Agenda sub-item 15(a))</w:t>
      </w:r>
      <w:bookmarkEnd w:id="198"/>
      <w:bookmarkEnd w:id="199"/>
    </w:p>
    <w:p w14:paraId="26992A13" w14:textId="11CAC7BE" w:rsidR="009B6F86" w:rsidRPr="005B78B0" w:rsidRDefault="009B6F86" w:rsidP="00231CBB">
      <w:pPr>
        <w:pStyle w:val="RegH23G"/>
        <w:numPr>
          <w:ilvl w:val="0"/>
          <w:numId w:val="0"/>
        </w:numPr>
        <w:ind w:left="1135" w:hanging="454"/>
      </w:pPr>
      <w:r w:rsidRPr="005B78B0">
        <w:t>Proceedings</w:t>
      </w:r>
    </w:p>
    <w:p w14:paraId="11B2F0B3" w14:textId="0A0F2AAB" w:rsidR="0018171B" w:rsidRPr="005B78B0" w:rsidRDefault="00231CBB" w:rsidP="00231CBB">
      <w:pPr>
        <w:pStyle w:val="RegSingleTxtG"/>
        <w:numPr>
          <w:ilvl w:val="0"/>
          <w:numId w:val="0"/>
        </w:numPr>
        <w:tabs>
          <w:tab w:val="left" w:pos="567"/>
        </w:tabs>
        <w:ind w:left="1134"/>
      </w:pPr>
      <w:r w:rsidRPr="005B78B0">
        <w:t>102.</w:t>
      </w:r>
      <w:r w:rsidRPr="005B78B0">
        <w:tab/>
      </w:r>
      <w:r w:rsidR="009B6F86" w:rsidRPr="005B78B0">
        <w:t>The SBI considered this agenda sub-item at its 1</w:t>
      </w:r>
      <w:r w:rsidR="009B6F86" w:rsidRPr="005B78B0">
        <w:rPr>
          <w:vertAlign w:val="superscript"/>
        </w:rPr>
        <w:t>st</w:t>
      </w:r>
      <w:r w:rsidR="009B6F86" w:rsidRPr="005B78B0">
        <w:t xml:space="preserve"> </w:t>
      </w:r>
      <w:r w:rsidR="00187C29" w:rsidRPr="005B78B0">
        <w:t>and 2</w:t>
      </w:r>
      <w:r w:rsidR="00187C29" w:rsidRPr="005B78B0">
        <w:rPr>
          <w:vertAlign w:val="superscript"/>
        </w:rPr>
        <w:t>nd</w:t>
      </w:r>
      <w:r w:rsidR="00187C29" w:rsidRPr="005B78B0">
        <w:t xml:space="preserve"> </w:t>
      </w:r>
      <w:r w:rsidR="00FE7C7B" w:rsidRPr="005B78B0">
        <w:t>meeting</w:t>
      </w:r>
      <w:r w:rsidR="00187C29" w:rsidRPr="005B78B0">
        <w:t>s</w:t>
      </w:r>
      <w:r w:rsidR="009B6F86" w:rsidRPr="005B78B0">
        <w:t xml:space="preserve"> </w:t>
      </w:r>
      <w:r w:rsidR="005D25FC" w:rsidRPr="005B78B0">
        <w:t xml:space="preserve">and </w:t>
      </w:r>
      <w:r w:rsidR="009B6F86" w:rsidRPr="005B78B0">
        <w:t>had before it document</w:t>
      </w:r>
      <w:r w:rsidR="00DB3D16" w:rsidRPr="005B78B0">
        <w:t>s FCCC/SBI/2015/13 and</w:t>
      </w:r>
      <w:r w:rsidR="009B6F86" w:rsidRPr="005B78B0">
        <w:t xml:space="preserve"> FCCC/SBI/2015/INF.</w:t>
      </w:r>
      <w:r w:rsidR="008026F2" w:rsidRPr="005B78B0">
        <w:t>17</w:t>
      </w:r>
      <w:r w:rsidR="009B6F86" w:rsidRPr="005B78B0">
        <w:t xml:space="preserve">. </w:t>
      </w:r>
      <w:r w:rsidR="001D0C9F" w:rsidRPr="005B78B0">
        <w:t>The Executive Secretary made a statement.</w:t>
      </w:r>
      <w:r w:rsidR="008026F2" w:rsidRPr="005B78B0">
        <w:t xml:space="preserve"> </w:t>
      </w:r>
      <w:r w:rsidR="00187C29" w:rsidRPr="005B78B0">
        <w:t xml:space="preserve">At </w:t>
      </w:r>
      <w:r w:rsidR="008C73A8" w:rsidRPr="005B78B0">
        <w:t xml:space="preserve">the </w:t>
      </w:r>
      <w:r w:rsidR="00187C29" w:rsidRPr="005B78B0">
        <w:t>1</w:t>
      </w:r>
      <w:r w:rsidR="00187C29" w:rsidRPr="005B78B0">
        <w:rPr>
          <w:vertAlign w:val="superscript"/>
        </w:rPr>
        <w:t>st</w:t>
      </w:r>
      <w:r w:rsidR="00187C29" w:rsidRPr="005B78B0">
        <w:t xml:space="preserve"> meeting, the Chair proposed </w:t>
      </w:r>
      <w:r w:rsidR="00B9407B" w:rsidRPr="005B78B0">
        <w:t xml:space="preserve">preparing </w:t>
      </w:r>
      <w:r w:rsidR="001B6B58" w:rsidRPr="005B78B0">
        <w:t>draft</w:t>
      </w:r>
      <w:r w:rsidR="00187C29" w:rsidRPr="005B78B0">
        <w:t xml:space="preserve"> conclusions on this sub-item, in consultation with interested Parties. </w:t>
      </w:r>
    </w:p>
    <w:p w14:paraId="5D416D30" w14:textId="133C4426" w:rsidR="0018171B" w:rsidRPr="005B78B0" w:rsidRDefault="00231CBB" w:rsidP="00231CBB">
      <w:pPr>
        <w:pStyle w:val="RegSingleTxtG"/>
        <w:numPr>
          <w:ilvl w:val="0"/>
          <w:numId w:val="0"/>
        </w:numPr>
        <w:tabs>
          <w:tab w:val="left" w:pos="567"/>
        </w:tabs>
        <w:ind w:left="1134"/>
      </w:pPr>
      <w:r w:rsidRPr="005B78B0">
        <w:t>103.</w:t>
      </w:r>
      <w:r w:rsidRPr="005B78B0">
        <w:tab/>
      </w:r>
      <w:r w:rsidR="00187C29" w:rsidRPr="005B78B0">
        <w:rPr>
          <w:color w:val="000000"/>
        </w:rPr>
        <w:t>A</w:t>
      </w:r>
      <w:r w:rsidR="00187C29" w:rsidRPr="005B78B0">
        <w:t xml:space="preserve">t its </w:t>
      </w:r>
      <w:r w:rsidR="00187C29" w:rsidRPr="005B78B0">
        <w:rPr>
          <w:snapToGrid w:val="0"/>
        </w:rPr>
        <w:t>2</w:t>
      </w:r>
      <w:r w:rsidR="00187C29" w:rsidRPr="005B78B0">
        <w:rPr>
          <w:snapToGrid w:val="0"/>
          <w:vertAlign w:val="superscript"/>
        </w:rPr>
        <w:t>nd</w:t>
      </w:r>
      <w:r w:rsidR="00187C29" w:rsidRPr="005B78B0">
        <w:rPr>
          <w:snapToGrid w:val="0"/>
        </w:rPr>
        <w:t xml:space="preserve"> </w:t>
      </w:r>
      <w:r w:rsidR="00187C29" w:rsidRPr="005B78B0">
        <w:t xml:space="preserve">meeting, </w:t>
      </w:r>
      <w:r w:rsidR="0018171B" w:rsidRPr="005B78B0">
        <w:t xml:space="preserve">the SBI recommended </w:t>
      </w:r>
      <w:r w:rsidR="00757E07" w:rsidRPr="005B78B0">
        <w:t xml:space="preserve">a </w:t>
      </w:r>
      <w:r w:rsidR="0018171B" w:rsidRPr="005B78B0">
        <w:t xml:space="preserve">draft decision for consideration and adoption </w:t>
      </w:r>
      <w:r w:rsidR="008C73A8" w:rsidRPr="005B78B0">
        <w:t xml:space="preserve">at </w:t>
      </w:r>
      <w:r w:rsidR="0018171B" w:rsidRPr="005B78B0">
        <w:t xml:space="preserve">COP 21 and </w:t>
      </w:r>
      <w:r w:rsidR="00757E07" w:rsidRPr="005B78B0">
        <w:t xml:space="preserve">a draft decision for consideration and adoption at </w:t>
      </w:r>
      <w:r w:rsidR="0018171B" w:rsidRPr="005B78B0">
        <w:t>CMP 11.</w:t>
      </w:r>
      <w:r w:rsidR="000C2219" w:rsidRPr="005B78B0">
        <w:rPr>
          <w:sz w:val="18"/>
          <w:vertAlign w:val="superscript"/>
        </w:rPr>
        <w:footnoteReference w:id="66"/>
      </w:r>
      <w:r w:rsidR="000C2219" w:rsidRPr="005B78B0">
        <w:rPr>
          <w:sz w:val="18"/>
          <w:vertAlign w:val="superscript"/>
        </w:rPr>
        <w:t>,</w:t>
      </w:r>
      <w:r w:rsidR="000C2219" w:rsidRPr="005B78B0">
        <w:rPr>
          <w:vertAlign w:val="superscript"/>
        </w:rPr>
        <w:t xml:space="preserve"> </w:t>
      </w:r>
      <w:r w:rsidR="0018171B" w:rsidRPr="005B78B0">
        <w:rPr>
          <w:rStyle w:val="FootnoteReference"/>
          <w:color w:val="000000"/>
        </w:rPr>
        <w:footnoteReference w:id="67"/>
      </w:r>
    </w:p>
    <w:p w14:paraId="53B1A474" w14:textId="690E8C2B" w:rsidR="004F7EA8" w:rsidRPr="005B78B0" w:rsidRDefault="00231CBB" w:rsidP="00231CBB">
      <w:pPr>
        <w:pStyle w:val="RegH1G"/>
        <w:numPr>
          <w:ilvl w:val="0"/>
          <w:numId w:val="0"/>
        </w:numPr>
        <w:tabs>
          <w:tab w:val="left" w:pos="1135"/>
        </w:tabs>
        <w:spacing w:after="0"/>
        <w:ind w:left="1135" w:hanging="454"/>
        <w:rPr>
          <w:sz w:val="20"/>
          <w:lang w:eastAsia="en-US"/>
        </w:rPr>
      </w:pPr>
      <w:bookmarkStart w:id="200" w:name="_Toc435526686"/>
      <w:bookmarkStart w:id="201" w:name="_Toc435527367"/>
      <w:bookmarkStart w:id="202" w:name="_Toc421268903"/>
      <w:bookmarkStart w:id="203" w:name="_Toc421881710"/>
      <w:r w:rsidRPr="005B78B0">
        <w:rPr>
          <w:lang w:eastAsia="en-US"/>
        </w:rPr>
        <w:t>B.</w:t>
      </w:r>
      <w:r w:rsidRPr="005B78B0">
        <w:rPr>
          <w:lang w:eastAsia="en-US"/>
        </w:rPr>
        <w:tab/>
      </w:r>
      <w:r w:rsidR="008026F2" w:rsidRPr="005B78B0">
        <w:rPr>
          <w:rFonts w:ascii="TimesNewRomanPSMT" w:eastAsia="Times New Roman" w:hAnsi="TimesNewRomanPSMT" w:cs="TimesNewRomanPSMT"/>
          <w:lang w:eastAsia="en-GB"/>
        </w:rPr>
        <w:t>Audit report and financial statements for 2014</w:t>
      </w:r>
      <w:bookmarkEnd w:id="200"/>
      <w:bookmarkEnd w:id="201"/>
    </w:p>
    <w:p w14:paraId="51870EA1" w14:textId="60FEEA81" w:rsidR="009B6F86" w:rsidRPr="005B78B0" w:rsidRDefault="009B6F86" w:rsidP="001572F6">
      <w:pPr>
        <w:pStyle w:val="SingleTxtG"/>
      </w:pPr>
      <w:r w:rsidRPr="005B78B0">
        <w:t>(Agenda sub-item 15(b))</w:t>
      </w:r>
      <w:bookmarkEnd w:id="202"/>
      <w:bookmarkEnd w:id="203"/>
    </w:p>
    <w:p w14:paraId="45492083" w14:textId="6D9DF65B" w:rsidR="009B6F86" w:rsidRPr="005B78B0" w:rsidRDefault="009B6F86" w:rsidP="00231CBB">
      <w:pPr>
        <w:pStyle w:val="RegH23G"/>
        <w:numPr>
          <w:ilvl w:val="0"/>
          <w:numId w:val="0"/>
        </w:numPr>
        <w:ind w:left="851" w:hanging="454"/>
      </w:pPr>
      <w:r w:rsidRPr="005B78B0">
        <w:t>Proceedings</w:t>
      </w:r>
    </w:p>
    <w:p w14:paraId="0EDCEA23" w14:textId="0C16FDAD" w:rsidR="001E06B3" w:rsidRPr="005B78B0" w:rsidRDefault="00231CBB" w:rsidP="00231CBB">
      <w:pPr>
        <w:pStyle w:val="RegSingleTxtG"/>
        <w:numPr>
          <w:ilvl w:val="0"/>
          <w:numId w:val="0"/>
        </w:numPr>
        <w:tabs>
          <w:tab w:val="left" w:pos="567"/>
        </w:tabs>
        <w:ind w:left="1134"/>
      </w:pPr>
      <w:r w:rsidRPr="005B78B0">
        <w:t>104.</w:t>
      </w:r>
      <w:r w:rsidRPr="005B78B0">
        <w:tab/>
      </w:r>
      <w:r w:rsidR="009B6F86" w:rsidRPr="005B78B0">
        <w:t>The SBI considered this agenda sub-item at its 1</w:t>
      </w:r>
      <w:r w:rsidR="009B6F86" w:rsidRPr="005B78B0">
        <w:rPr>
          <w:snapToGrid w:val="0"/>
          <w:vertAlign w:val="superscript"/>
        </w:rPr>
        <w:t>st</w:t>
      </w:r>
      <w:r w:rsidR="009B6F86" w:rsidRPr="005B78B0">
        <w:rPr>
          <w:snapToGrid w:val="0"/>
        </w:rPr>
        <w:t xml:space="preserve"> </w:t>
      </w:r>
      <w:r w:rsidR="00FE7C7B" w:rsidRPr="005B78B0">
        <w:rPr>
          <w:snapToGrid w:val="0"/>
        </w:rPr>
        <w:t xml:space="preserve">meeting </w:t>
      </w:r>
      <w:r w:rsidR="00D7577C" w:rsidRPr="005B78B0">
        <w:rPr>
          <w:snapToGrid w:val="0"/>
        </w:rPr>
        <w:t>and</w:t>
      </w:r>
      <w:r w:rsidR="009B6F86" w:rsidRPr="005B78B0">
        <w:rPr>
          <w:snapToGrid w:val="0"/>
        </w:rPr>
        <w:t xml:space="preserve"> </w:t>
      </w:r>
      <w:r w:rsidR="00B80569" w:rsidRPr="005B78B0">
        <w:rPr>
          <w:snapToGrid w:val="0"/>
        </w:rPr>
        <w:t xml:space="preserve">took note of </w:t>
      </w:r>
      <w:r w:rsidR="009B6F86" w:rsidRPr="005B78B0">
        <w:t>document FCCC/SBI/2015/</w:t>
      </w:r>
      <w:r w:rsidR="008026F2" w:rsidRPr="005B78B0">
        <w:t>INF.10</w:t>
      </w:r>
      <w:r w:rsidR="009B6F86" w:rsidRPr="005B78B0">
        <w:t xml:space="preserve">. </w:t>
      </w:r>
      <w:bookmarkStart w:id="204" w:name="_Toc421268905"/>
      <w:bookmarkStart w:id="205" w:name="_Toc421881712"/>
      <w:bookmarkStart w:id="206" w:name="_Toc406647825"/>
      <w:bookmarkStart w:id="207" w:name="_Toc406647826"/>
      <w:bookmarkEnd w:id="204"/>
      <w:bookmarkEnd w:id="205"/>
      <w:bookmarkEnd w:id="206"/>
    </w:p>
    <w:p w14:paraId="5EC33898" w14:textId="145FBA36" w:rsidR="00C25525" w:rsidRPr="005B78B0" w:rsidRDefault="00231CBB" w:rsidP="00231CBB">
      <w:pPr>
        <w:pStyle w:val="RegSingleTxtG"/>
        <w:numPr>
          <w:ilvl w:val="0"/>
          <w:numId w:val="0"/>
        </w:numPr>
        <w:tabs>
          <w:tab w:val="left" w:pos="567"/>
        </w:tabs>
        <w:ind w:left="1134"/>
      </w:pPr>
      <w:r w:rsidRPr="005B78B0">
        <w:t>105.</w:t>
      </w:r>
      <w:r w:rsidRPr="005B78B0">
        <w:tab/>
      </w:r>
      <w:r w:rsidR="00C25525" w:rsidRPr="005B78B0">
        <w:rPr>
          <w:color w:val="000000"/>
        </w:rPr>
        <w:t>A</w:t>
      </w:r>
      <w:r w:rsidR="00C25525" w:rsidRPr="005B78B0">
        <w:t xml:space="preserve">t its </w:t>
      </w:r>
      <w:r w:rsidR="00C25525" w:rsidRPr="005B78B0">
        <w:rPr>
          <w:snapToGrid w:val="0"/>
        </w:rPr>
        <w:t>2</w:t>
      </w:r>
      <w:r w:rsidR="00C25525" w:rsidRPr="005B78B0">
        <w:rPr>
          <w:snapToGrid w:val="0"/>
          <w:vertAlign w:val="superscript"/>
        </w:rPr>
        <w:t>nd</w:t>
      </w:r>
      <w:r w:rsidR="00C25525" w:rsidRPr="005B78B0">
        <w:rPr>
          <w:snapToGrid w:val="0"/>
        </w:rPr>
        <w:t xml:space="preserve"> </w:t>
      </w:r>
      <w:r w:rsidR="00C25525" w:rsidRPr="005B78B0">
        <w:t xml:space="preserve">meeting, the SBI recommended </w:t>
      </w:r>
      <w:r w:rsidR="00757E07" w:rsidRPr="005B78B0">
        <w:t xml:space="preserve">a </w:t>
      </w:r>
      <w:r w:rsidR="00C25525" w:rsidRPr="005B78B0">
        <w:t xml:space="preserve">draft decision for consideration and adoption </w:t>
      </w:r>
      <w:r w:rsidR="008C73A8" w:rsidRPr="005B78B0">
        <w:t xml:space="preserve">at </w:t>
      </w:r>
      <w:r w:rsidR="00C25525" w:rsidRPr="005B78B0">
        <w:t xml:space="preserve">COP 21 and </w:t>
      </w:r>
      <w:r w:rsidR="00757E07" w:rsidRPr="005B78B0">
        <w:t xml:space="preserve">a draft decision for consideration and adoption at </w:t>
      </w:r>
      <w:r w:rsidR="006B5E82">
        <w:t>cop</w:t>
      </w:r>
      <w:r w:rsidR="00C25525" w:rsidRPr="005B78B0">
        <w:t xml:space="preserve"> 11.</w:t>
      </w:r>
      <w:r w:rsidR="000C2219" w:rsidRPr="005B78B0">
        <w:rPr>
          <w:sz w:val="18"/>
          <w:vertAlign w:val="superscript"/>
        </w:rPr>
        <w:footnoteReference w:id="68"/>
      </w:r>
      <w:r w:rsidR="000C2219" w:rsidRPr="005B78B0">
        <w:rPr>
          <w:sz w:val="18"/>
          <w:vertAlign w:val="superscript"/>
        </w:rPr>
        <w:t xml:space="preserve">, </w:t>
      </w:r>
      <w:r w:rsidR="00C25525" w:rsidRPr="005B78B0">
        <w:rPr>
          <w:rStyle w:val="FootnoteReference"/>
          <w:color w:val="000000"/>
        </w:rPr>
        <w:footnoteReference w:id="69"/>
      </w:r>
    </w:p>
    <w:p w14:paraId="09911150" w14:textId="02FF39F9" w:rsidR="001E06B3" w:rsidRPr="005B78B0" w:rsidRDefault="00231CBB" w:rsidP="00231CBB">
      <w:pPr>
        <w:pStyle w:val="RegHChG"/>
        <w:numPr>
          <w:ilvl w:val="0"/>
          <w:numId w:val="0"/>
        </w:numPr>
        <w:tabs>
          <w:tab w:val="left" w:pos="1135"/>
        </w:tabs>
        <w:spacing w:after="0"/>
        <w:ind w:left="1135" w:hanging="454"/>
        <w:rPr>
          <w:sz w:val="20"/>
        </w:rPr>
      </w:pPr>
      <w:bookmarkStart w:id="208" w:name="_Toc435526687"/>
      <w:bookmarkStart w:id="209" w:name="_Toc435527368"/>
      <w:r w:rsidRPr="005B78B0">
        <w:t>XVI.</w:t>
      </w:r>
      <w:r w:rsidRPr="005B78B0">
        <w:tab/>
      </w:r>
      <w:r w:rsidR="001E06B3" w:rsidRPr="005B78B0">
        <w:rPr>
          <w:rFonts w:ascii="TimesNewRomanPSMT" w:eastAsia="Times New Roman" w:hAnsi="TimesNewRomanPSMT" w:cs="TimesNewRomanPSMT"/>
          <w:lang w:eastAsia="en-GB"/>
        </w:rPr>
        <w:t xml:space="preserve">Report on other activities: </w:t>
      </w:r>
      <w:r w:rsidR="007D4EE8" w:rsidRPr="005B78B0">
        <w:rPr>
          <w:rFonts w:ascii="TimesNewRomanPSMT" w:eastAsia="Times New Roman" w:hAnsi="TimesNewRomanPSMT" w:cs="TimesNewRomanPSMT"/>
          <w:lang w:eastAsia="en-GB"/>
        </w:rPr>
        <w:t>s</w:t>
      </w:r>
      <w:r w:rsidR="001E06B3" w:rsidRPr="005B78B0">
        <w:rPr>
          <w:rFonts w:ascii="TimesNewRomanPSMT" w:eastAsia="Times New Roman" w:hAnsi="TimesNewRomanPSMT" w:cs="TimesNewRomanPSMT"/>
          <w:lang w:eastAsia="en-GB"/>
        </w:rPr>
        <w:t xml:space="preserve">ummary report on the </w:t>
      </w:r>
      <w:r w:rsidR="00540464">
        <w:rPr>
          <w:rFonts w:ascii="TimesNewRomanPSMT" w:eastAsia="Times New Roman" w:hAnsi="TimesNewRomanPSMT" w:cs="TimesNewRomanPSMT"/>
          <w:lang w:eastAsia="en-GB"/>
        </w:rPr>
        <w:br/>
      </w:r>
      <w:r w:rsidR="001E06B3" w:rsidRPr="005B78B0">
        <w:rPr>
          <w:rFonts w:ascii="TimesNewRomanPSMT" w:eastAsia="Times New Roman" w:hAnsi="TimesNewRomanPSMT" w:cs="TimesNewRomanPSMT"/>
          <w:szCs w:val="28"/>
          <w:lang w:eastAsia="en-GB"/>
        </w:rPr>
        <w:t>3</w:t>
      </w:r>
      <w:r w:rsidR="001E06B3" w:rsidRPr="005B78B0">
        <w:rPr>
          <w:rFonts w:ascii="TimesNewRomanPSMT" w:eastAsia="Times New Roman" w:hAnsi="TimesNewRomanPSMT" w:cs="TimesNewRomanPSMT"/>
          <w:szCs w:val="28"/>
          <w:vertAlign w:val="superscript"/>
          <w:lang w:eastAsia="en-GB"/>
        </w:rPr>
        <w:t>rd</w:t>
      </w:r>
      <w:r w:rsidR="001E06B3" w:rsidRPr="005B78B0">
        <w:rPr>
          <w:rFonts w:ascii="TimesNewRomanPSMT" w:eastAsia="Times New Roman" w:hAnsi="TimesNewRomanPSMT" w:cs="TimesNewRomanPSMT"/>
          <w:szCs w:val="28"/>
          <w:lang w:eastAsia="en-GB"/>
        </w:rPr>
        <w:t xml:space="preserve"> </w:t>
      </w:r>
      <w:r w:rsidR="001E06B3" w:rsidRPr="005B78B0">
        <w:rPr>
          <w:rFonts w:ascii="TimesNewRomanPSMT" w:eastAsia="Times New Roman" w:hAnsi="TimesNewRomanPSMT" w:cs="TimesNewRomanPSMT"/>
          <w:lang w:eastAsia="en-GB"/>
        </w:rPr>
        <w:t>Dialogue on Article 6 of the Convention</w:t>
      </w:r>
      <w:bookmarkEnd w:id="208"/>
      <w:bookmarkEnd w:id="209"/>
    </w:p>
    <w:p w14:paraId="1D51D67F" w14:textId="77777777" w:rsidR="001E06B3" w:rsidRPr="005B78B0" w:rsidRDefault="001E06B3" w:rsidP="001E06B3">
      <w:pPr>
        <w:pStyle w:val="SingleTxtG"/>
      </w:pPr>
      <w:r w:rsidRPr="005B78B0">
        <w:t>(Agenda item 16)</w:t>
      </w:r>
    </w:p>
    <w:p w14:paraId="679E94F6" w14:textId="77777777" w:rsidR="001E06B3" w:rsidRPr="005B78B0" w:rsidRDefault="001E06B3" w:rsidP="00231CBB">
      <w:pPr>
        <w:pStyle w:val="RegH23G"/>
        <w:numPr>
          <w:ilvl w:val="0"/>
          <w:numId w:val="0"/>
        </w:numPr>
        <w:ind w:left="1134" w:hanging="454"/>
      </w:pPr>
      <w:r w:rsidRPr="005B78B0">
        <w:t>Proceedings</w:t>
      </w:r>
    </w:p>
    <w:p w14:paraId="3892EC3C" w14:textId="36981235" w:rsidR="001E06B3" w:rsidRPr="005B78B0" w:rsidRDefault="00231CBB" w:rsidP="00231CBB">
      <w:pPr>
        <w:pStyle w:val="RegSingleTxtG"/>
        <w:numPr>
          <w:ilvl w:val="0"/>
          <w:numId w:val="0"/>
        </w:numPr>
        <w:tabs>
          <w:tab w:val="left" w:pos="567"/>
        </w:tabs>
        <w:ind w:left="1134"/>
      </w:pPr>
      <w:r w:rsidRPr="005B78B0">
        <w:t>106.</w:t>
      </w:r>
      <w:r w:rsidRPr="005B78B0">
        <w:tab/>
      </w:r>
      <w:r w:rsidR="009F3804" w:rsidRPr="005B78B0">
        <w:t>The SBI considered this agenda item at its 1</w:t>
      </w:r>
      <w:r w:rsidR="009F3804" w:rsidRPr="005B78B0">
        <w:rPr>
          <w:vertAlign w:val="superscript"/>
        </w:rPr>
        <w:t>st</w:t>
      </w:r>
      <w:r w:rsidR="009F3804" w:rsidRPr="005B78B0">
        <w:t xml:space="preserve"> meeting</w:t>
      </w:r>
      <w:r w:rsidR="00EE5D32" w:rsidRPr="005B78B0">
        <w:t>. It</w:t>
      </w:r>
      <w:r w:rsidR="009F3804" w:rsidRPr="005B78B0">
        <w:t xml:space="preserve"> </w:t>
      </w:r>
      <w:r w:rsidR="006A13CC" w:rsidRPr="005B78B0">
        <w:t>took note of</w:t>
      </w:r>
      <w:r w:rsidR="009F3804" w:rsidRPr="005B78B0">
        <w:t xml:space="preserve"> </w:t>
      </w:r>
      <w:r w:rsidR="00EE5D32" w:rsidRPr="005B78B0">
        <w:t xml:space="preserve">the information contained in </w:t>
      </w:r>
      <w:r w:rsidR="009F3804" w:rsidRPr="005B78B0">
        <w:t>document FCCC/SBI/2015/15</w:t>
      </w:r>
      <w:r w:rsidR="00EE5D32" w:rsidRPr="005B78B0">
        <w:t xml:space="preserve"> and </w:t>
      </w:r>
      <w:r w:rsidR="001B6B58" w:rsidRPr="005B78B0">
        <w:t>noted that the implementation of Article 6 of the C</w:t>
      </w:r>
      <w:r w:rsidR="00F91DAF" w:rsidRPr="005B78B0">
        <w:t>onvention is now referred to as</w:t>
      </w:r>
      <w:r w:rsidR="00EE5D32" w:rsidRPr="005B78B0">
        <w:t xml:space="preserve"> “Action for Climate Empowerment”.</w:t>
      </w:r>
    </w:p>
    <w:p w14:paraId="01DB5768" w14:textId="5010FBC8" w:rsidR="004F7EA8" w:rsidRPr="005B78B0" w:rsidRDefault="00231CBB" w:rsidP="00231CBB">
      <w:pPr>
        <w:pStyle w:val="RegHChG"/>
        <w:numPr>
          <w:ilvl w:val="0"/>
          <w:numId w:val="0"/>
        </w:numPr>
        <w:tabs>
          <w:tab w:val="left" w:pos="1135"/>
        </w:tabs>
        <w:spacing w:after="0"/>
        <w:ind w:left="1135" w:hanging="454"/>
        <w:rPr>
          <w:sz w:val="20"/>
        </w:rPr>
      </w:pPr>
      <w:bookmarkStart w:id="210" w:name="_Toc435526688"/>
      <w:bookmarkStart w:id="211" w:name="_Toc435527369"/>
      <w:bookmarkStart w:id="212" w:name="_Toc421268906"/>
      <w:bookmarkStart w:id="213" w:name="_Toc421881713"/>
      <w:r w:rsidRPr="005B78B0">
        <w:t>XVII.</w:t>
      </w:r>
      <w:r w:rsidRPr="005B78B0">
        <w:tab/>
      </w:r>
      <w:r w:rsidR="009B6F86" w:rsidRPr="005B78B0">
        <w:rPr>
          <w:lang w:eastAsia="en-US"/>
        </w:rPr>
        <w:t>Other matters</w:t>
      </w:r>
      <w:bookmarkEnd w:id="207"/>
      <w:bookmarkEnd w:id="210"/>
      <w:bookmarkEnd w:id="211"/>
    </w:p>
    <w:p w14:paraId="41BE6194" w14:textId="59E16ED8" w:rsidR="009B6F86" w:rsidRPr="005B78B0" w:rsidRDefault="009B6F86" w:rsidP="001572F6">
      <w:pPr>
        <w:pStyle w:val="SingleTxtG"/>
      </w:pPr>
      <w:r w:rsidRPr="005B78B0">
        <w:t>(Agenda item 1</w:t>
      </w:r>
      <w:r w:rsidR="001E06B3" w:rsidRPr="005B78B0">
        <w:t>7</w:t>
      </w:r>
      <w:r w:rsidRPr="005B78B0">
        <w:t>)</w:t>
      </w:r>
      <w:bookmarkEnd w:id="212"/>
      <w:bookmarkEnd w:id="213"/>
    </w:p>
    <w:p w14:paraId="6F050C8B" w14:textId="0C69C732" w:rsidR="00374401" w:rsidRPr="005B78B0" w:rsidRDefault="00374401" w:rsidP="00231CBB">
      <w:pPr>
        <w:pStyle w:val="RegH23G"/>
        <w:numPr>
          <w:ilvl w:val="0"/>
          <w:numId w:val="0"/>
        </w:numPr>
        <w:ind w:left="851" w:hanging="454"/>
      </w:pPr>
      <w:r w:rsidRPr="005B78B0">
        <w:t>Proceedings</w:t>
      </w:r>
    </w:p>
    <w:p w14:paraId="002EB2CE" w14:textId="6076FE91" w:rsidR="00C85008" w:rsidRPr="005B78B0" w:rsidRDefault="00231CBB" w:rsidP="00231CBB">
      <w:pPr>
        <w:pStyle w:val="RegSingleTxtG"/>
        <w:numPr>
          <w:ilvl w:val="0"/>
          <w:numId w:val="0"/>
        </w:numPr>
        <w:tabs>
          <w:tab w:val="left" w:pos="567"/>
        </w:tabs>
        <w:ind w:left="1134"/>
      </w:pPr>
      <w:r w:rsidRPr="005B78B0">
        <w:t>107.</w:t>
      </w:r>
      <w:r w:rsidRPr="005B78B0">
        <w:tab/>
      </w:r>
      <w:r w:rsidR="00C85008" w:rsidRPr="005B78B0">
        <w:t>The SBI considered this agenda item at its 1</w:t>
      </w:r>
      <w:r w:rsidR="00C85008" w:rsidRPr="005B78B0">
        <w:rPr>
          <w:vertAlign w:val="superscript"/>
        </w:rPr>
        <w:t>st</w:t>
      </w:r>
      <w:r w:rsidR="00C85008" w:rsidRPr="005B78B0">
        <w:t xml:space="preserve"> meeting. No other matters were raised by Parties.</w:t>
      </w:r>
    </w:p>
    <w:p w14:paraId="0AA70F65" w14:textId="026AE54C" w:rsidR="004F7EA8" w:rsidRPr="005B78B0" w:rsidRDefault="00231CBB" w:rsidP="00231CBB">
      <w:pPr>
        <w:pStyle w:val="RegHChG"/>
        <w:numPr>
          <w:ilvl w:val="0"/>
          <w:numId w:val="0"/>
        </w:numPr>
        <w:tabs>
          <w:tab w:val="left" w:pos="1135"/>
        </w:tabs>
        <w:spacing w:after="0"/>
        <w:ind w:left="1135" w:hanging="454"/>
        <w:rPr>
          <w:sz w:val="20"/>
        </w:rPr>
      </w:pPr>
      <w:bookmarkStart w:id="214" w:name="_Toc406647828"/>
      <w:bookmarkStart w:id="215" w:name="_Toc435526689"/>
      <w:bookmarkStart w:id="216" w:name="_Toc435527370"/>
      <w:bookmarkStart w:id="217" w:name="_Toc421268907"/>
      <w:bookmarkStart w:id="218" w:name="_Toc421881714"/>
      <w:r w:rsidRPr="005B78B0">
        <w:lastRenderedPageBreak/>
        <w:t>XVIII.</w:t>
      </w:r>
      <w:r w:rsidRPr="005B78B0">
        <w:tab/>
      </w:r>
      <w:r w:rsidR="009B6F86" w:rsidRPr="005B78B0">
        <w:rPr>
          <w:lang w:eastAsia="en-US"/>
        </w:rPr>
        <w:t>Closure of and report on the session</w:t>
      </w:r>
      <w:bookmarkEnd w:id="214"/>
      <w:bookmarkEnd w:id="215"/>
      <w:bookmarkEnd w:id="216"/>
    </w:p>
    <w:p w14:paraId="21F9D3B9" w14:textId="722DE333" w:rsidR="009B6F86" w:rsidRPr="005B78B0" w:rsidRDefault="009B6F86" w:rsidP="001572F6">
      <w:pPr>
        <w:pStyle w:val="SingleTxtG"/>
      </w:pPr>
      <w:r w:rsidRPr="005B78B0">
        <w:t>(Agenda item 1</w:t>
      </w:r>
      <w:r w:rsidR="001E06B3" w:rsidRPr="005B78B0">
        <w:t>8</w:t>
      </w:r>
      <w:r w:rsidRPr="005B78B0">
        <w:t>)</w:t>
      </w:r>
      <w:bookmarkEnd w:id="217"/>
      <w:bookmarkEnd w:id="218"/>
    </w:p>
    <w:p w14:paraId="083C1808" w14:textId="7A073AE2" w:rsidR="009B6F86" w:rsidRPr="005B78B0" w:rsidRDefault="00231CBB" w:rsidP="00231CBB">
      <w:pPr>
        <w:pStyle w:val="RegH23G"/>
        <w:numPr>
          <w:ilvl w:val="0"/>
          <w:numId w:val="0"/>
        </w:numPr>
        <w:tabs>
          <w:tab w:val="left" w:pos="1135"/>
        </w:tabs>
        <w:ind w:left="1135" w:hanging="454"/>
        <w:rPr>
          <w:lang w:eastAsia="en-US"/>
        </w:rPr>
      </w:pPr>
      <w:r w:rsidRPr="005B78B0">
        <w:rPr>
          <w:bCs/>
          <w:lang w:eastAsia="en-US"/>
        </w:rPr>
        <w:t>1.</w:t>
      </w:r>
      <w:r w:rsidRPr="005B78B0">
        <w:rPr>
          <w:bCs/>
          <w:lang w:eastAsia="en-US"/>
        </w:rPr>
        <w:tab/>
      </w:r>
      <w:r w:rsidR="009B6F86" w:rsidRPr="005B78B0">
        <w:t>Administrative and budgetary implications</w:t>
      </w:r>
    </w:p>
    <w:p w14:paraId="7529A8AB" w14:textId="02B87904" w:rsidR="00583A65" w:rsidRPr="005B78B0" w:rsidRDefault="00231CBB" w:rsidP="00231CBB">
      <w:pPr>
        <w:pStyle w:val="RegSingleTxtG"/>
        <w:numPr>
          <w:ilvl w:val="0"/>
          <w:numId w:val="0"/>
        </w:numPr>
        <w:tabs>
          <w:tab w:val="left" w:pos="567"/>
        </w:tabs>
        <w:ind w:left="1134"/>
      </w:pPr>
      <w:r w:rsidRPr="005B78B0">
        <w:t>108.</w:t>
      </w:r>
      <w:r w:rsidRPr="005B78B0">
        <w:tab/>
      </w:r>
      <w:r w:rsidR="00583A65" w:rsidRPr="005B78B0">
        <w:t xml:space="preserve">At </w:t>
      </w:r>
      <w:r w:rsidR="002D0D64" w:rsidRPr="005B78B0">
        <w:t xml:space="preserve">the </w:t>
      </w:r>
      <w:r w:rsidR="00583A65" w:rsidRPr="005B78B0">
        <w:t>2</w:t>
      </w:r>
      <w:r w:rsidR="00583A65" w:rsidRPr="005B78B0">
        <w:rPr>
          <w:vertAlign w:val="superscript"/>
        </w:rPr>
        <w:t>nd</w:t>
      </w:r>
      <w:r w:rsidR="00583A65" w:rsidRPr="005B78B0">
        <w:t xml:space="preserve"> meeting, a representative of the secretariat provided a preliminary evaluation of the administrative and budgetary implications of the conclusions adopted during the session </w:t>
      </w:r>
      <w:r w:rsidR="002D0D64" w:rsidRPr="005B78B0">
        <w:t xml:space="preserve">in </w:t>
      </w:r>
      <w:r w:rsidR="00583A65" w:rsidRPr="005B78B0">
        <w:t>accordance with the provisions of rule 15 of the draft rules of procedure being applied.</w:t>
      </w:r>
    </w:p>
    <w:p w14:paraId="6397219E" w14:textId="18C96F1D" w:rsidR="00583A65" w:rsidRPr="005B78B0" w:rsidRDefault="00231CBB" w:rsidP="00231CBB">
      <w:pPr>
        <w:pStyle w:val="RegSingleTxtG"/>
        <w:numPr>
          <w:ilvl w:val="0"/>
          <w:numId w:val="0"/>
        </w:numPr>
        <w:tabs>
          <w:tab w:val="left" w:pos="567"/>
        </w:tabs>
        <w:ind w:left="1134"/>
      </w:pPr>
      <w:r w:rsidRPr="005B78B0">
        <w:t>109.</w:t>
      </w:r>
      <w:r w:rsidRPr="005B78B0">
        <w:tab/>
      </w:r>
      <w:r w:rsidR="00583A65" w:rsidRPr="005B78B0">
        <w:t xml:space="preserve">The secretariat informed Parties that a number of activities had arisen from the negotiations at </w:t>
      </w:r>
      <w:r w:rsidR="002D0D64" w:rsidRPr="005B78B0">
        <w:t xml:space="preserve">the </w:t>
      </w:r>
      <w:r w:rsidR="00583A65" w:rsidRPr="005B78B0">
        <w:t>session that call</w:t>
      </w:r>
      <w:r w:rsidR="002D0D64" w:rsidRPr="005B78B0">
        <w:t>ed</w:t>
      </w:r>
      <w:r w:rsidR="00583A65" w:rsidRPr="005B78B0">
        <w:t xml:space="preserve"> for more support by the secretariat and, therefore, require</w:t>
      </w:r>
      <w:r w:rsidR="002D0D64" w:rsidRPr="005B78B0">
        <w:t>d</w:t>
      </w:r>
      <w:r w:rsidR="00583A65" w:rsidRPr="005B78B0">
        <w:t xml:space="preserve"> additional resources over and above the core budget for the proposed budget for 2016</w:t>
      </w:r>
      <w:r w:rsidR="00FA66F8" w:rsidRPr="005B78B0">
        <w:t>–</w:t>
      </w:r>
      <w:r w:rsidR="00583A65" w:rsidRPr="005B78B0">
        <w:t>2017, as detailed below.</w:t>
      </w:r>
      <w:r w:rsidR="00DC7227" w:rsidRPr="005B78B0">
        <w:t xml:space="preserve"> </w:t>
      </w:r>
    </w:p>
    <w:p w14:paraId="2BC52E62" w14:textId="67468E2E" w:rsidR="00583A65" w:rsidRPr="005B78B0" w:rsidRDefault="00231CBB" w:rsidP="00231CBB">
      <w:pPr>
        <w:pStyle w:val="RegSingleTxtG"/>
        <w:numPr>
          <w:ilvl w:val="0"/>
          <w:numId w:val="0"/>
        </w:numPr>
        <w:tabs>
          <w:tab w:val="left" w:pos="567"/>
        </w:tabs>
        <w:ind w:left="1134"/>
      </w:pPr>
      <w:r w:rsidRPr="005B78B0">
        <w:t>110.</w:t>
      </w:r>
      <w:r w:rsidRPr="005B78B0">
        <w:tab/>
      </w:r>
      <w:r w:rsidR="00583A65" w:rsidRPr="005B78B0">
        <w:t>Under agenda item 8, funding in the amount of EUR 1.95 million will be required in the biennium 2016</w:t>
      </w:r>
      <w:r w:rsidR="002D0D64" w:rsidRPr="005B78B0">
        <w:t>–</w:t>
      </w:r>
      <w:r w:rsidR="00583A65" w:rsidRPr="005B78B0">
        <w:t>2017 to cover the cost of supporting the implementation of the workplan of the Adaptation Committee.</w:t>
      </w:r>
      <w:r w:rsidR="00BC0A67" w:rsidRPr="005B78B0">
        <w:t xml:space="preserve"> For Parties’ information, these are the same funds as those required under SBSTA agenda item 4.</w:t>
      </w:r>
    </w:p>
    <w:p w14:paraId="46911CF9" w14:textId="23CF6AF2" w:rsidR="00583A65" w:rsidRPr="005B78B0" w:rsidRDefault="00231CBB" w:rsidP="00231CBB">
      <w:pPr>
        <w:pStyle w:val="RegSingleTxtG"/>
        <w:numPr>
          <w:ilvl w:val="0"/>
          <w:numId w:val="0"/>
        </w:numPr>
        <w:tabs>
          <w:tab w:val="left" w:pos="567"/>
        </w:tabs>
        <w:ind w:left="1134"/>
      </w:pPr>
      <w:r w:rsidRPr="005B78B0">
        <w:t>111.</w:t>
      </w:r>
      <w:r w:rsidRPr="005B78B0">
        <w:tab/>
      </w:r>
      <w:r w:rsidR="00583A65" w:rsidRPr="005B78B0">
        <w:t>Under agenda item 14, funding in the amount of EUR 90,000 will be required for specific work to be undertaken by the secretariat in cooperation with relevant organizations.</w:t>
      </w:r>
    </w:p>
    <w:p w14:paraId="48115F36" w14:textId="11707F46" w:rsidR="00583A65" w:rsidRPr="005B78B0" w:rsidRDefault="00231CBB" w:rsidP="00231CBB">
      <w:pPr>
        <w:pStyle w:val="RegSingleTxtG"/>
        <w:numPr>
          <w:ilvl w:val="0"/>
          <w:numId w:val="0"/>
        </w:numPr>
        <w:tabs>
          <w:tab w:val="left" w:pos="567"/>
        </w:tabs>
        <w:ind w:left="1134"/>
      </w:pPr>
      <w:r w:rsidRPr="005B78B0">
        <w:t>112.</w:t>
      </w:r>
      <w:r w:rsidRPr="005B78B0">
        <w:tab/>
      </w:r>
      <w:r w:rsidR="00583A65" w:rsidRPr="005B78B0">
        <w:t>The above</w:t>
      </w:r>
      <w:r w:rsidR="00773ED2" w:rsidRPr="005B78B0">
        <w:t>-</w:t>
      </w:r>
      <w:r w:rsidR="002D0D64" w:rsidRPr="005B78B0">
        <w:t xml:space="preserve">mentioned </w:t>
      </w:r>
      <w:r w:rsidR="00583A65" w:rsidRPr="005B78B0">
        <w:t>amounts are preliminary and based on the information</w:t>
      </w:r>
      <w:r w:rsidR="00FA66F8" w:rsidRPr="005B78B0">
        <w:t xml:space="preserve"> available at the time of publication of this report</w:t>
      </w:r>
      <w:r w:rsidR="00583A65" w:rsidRPr="005B78B0">
        <w:t>. Overall</w:t>
      </w:r>
      <w:r w:rsidR="00773ED2" w:rsidRPr="005B78B0">
        <w:t>,</w:t>
      </w:r>
      <w:r w:rsidR="00583A65" w:rsidRPr="005B78B0">
        <w:t xml:space="preserve"> additional funds amounting to EUR 2.05 million will be needed to cover additional </w:t>
      </w:r>
      <w:r w:rsidR="00773ED2" w:rsidRPr="005B78B0">
        <w:t>activities in</w:t>
      </w:r>
      <w:r w:rsidR="00583A65" w:rsidRPr="005B78B0">
        <w:t xml:space="preserve"> the biennium 2016</w:t>
      </w:r>
      <w:r w:rsidR="002D0D64" w:rsidRPr="005B78B0">
        <w:t>–</w:t>
      </w:r>
      <w:r w:rsidR="00583A65" w:rsidRPr="005B78B0">
        <w:t>2017.</w:t>
      </w:r>
    </w:p>
    <w:p w14:paraId="5996A389" w14:textId="02F1CDCA" w:rsidR="00583A65" w:rsidRPr="005B78B0" w:rsidRDefault="00231CBB" w:rsidP="00231CBB">
      <w:pPr>
        <w:pStyle w:val="RegSingleTxtG"/>
        <w:numPr>
          <w:ilvl w:val="0"/>
          <w:numId w:val="0"/>
        </w:numPr>
        <w:tabs>
          <w:tab w:val="left" w:pos="567"/>
        </w:tabs>
        <w:ind w:left="1134"/>
      </w:pPr>
      <w:r w:rsidRPr="005B78B0">
        <w:t>113.</w:t>
      </w:r>
      <w:r w:rsidRPr="005B78B0">
        <w:tab/>
      </w:r>
      <w:r w:rsidR="00773ED2" w:rsidRPr="005B78B0">
        <w:t xml:space="preserve">The secretariat also </w:t>
      </w:r>
      <w:r w:rsidR="00583A65" w:rsidRPr="005B78B0">
        <w:t>note</w:t>
      </w:r>
      <w:r w:rsidR="00773ED2" w:rsidRPr="005B78B0">
        <w:t xml:space="preserve">d that </w:t>
      </w:r>
      <w:r w:rsidR="00583A65" w:rsidRPr="005B78B0">
        <w:t xml:space="preserve">some of the conclusions </w:t>
      </w:r>
      <w:r w:rsidR="0093791C" w:rsidRPr="005B78B0">
        <w:t xml:space="preserve">adopted by the SBI </w:t>
      </w:r>
      <w:r w:rsidR="00583A65" w:rsidRPr="005B78B0">
        <w:t xml:space="preserve">and decisions </w:t>
      </w:r>
      <w:r w:rsidR="0093791C" w:rsidRPr="005B78B0">
        <w:t xml:space="preserve">proposed </w:t>
      </w:r>
      <w:r w:rsidR="00583A65" w:rsidRPr="005B78B0">
        <w:t xml:space="preserve">by </w:t>
      </w:r>
      <w:r w:rsidR="0093791C" w:rsidRPr="005B78B0">
        <w:t xml:space="preserve">it and adopted </w:t>
      </w:r>
      <w:r w:rsidR="00583A65" w:rsidRPr="005B78B0">
        <w:t xml:space="preserve">at </w:t>
      </w:r>
      <w:r w:rsidR="00773ED2" w:rsidRPr="005B78B0">
        <w:t>this</w:t>
      </w:r>
      <w:r w:rsidR="00583A65" w:rsidRPr="005B78B0">
        <w:t xml:space="preserve"> session will have budgetary implications beyond 2017. </w:t>
      </w:r>
      <w:r w:rsidR="00522014" w:rsidRPr="005B78B0">
        <w:t>T</w:t>
      </w:r>
      <w:r w:rsidR="00583A65" w:rsidRPr="005B78B0">
        <w:t xml:space="preserve">he resource requirements for </w:t>
      </w:r>
      <w:r w:rsidR="00522014" w:rsidRPr="005B78B0">
        <w:t xml:space="preserve">the biennium </w:t>
      </w:r>
      <w:r w:rsidR="00583A65" w:rsidRPr="005B78B0">
        <w:t>2018</w:t>
      </w:r>
      <w:r w:rsidR="00522014" w:rsidRPr="005B78B0">
        <w:t>–</w:t>
      </w:r>
      <w:r w:rsidR="00583A65" w:rsidRPr="005B78B0">
        <w:t>2019 will be reviewed in the context of established budgetary procedures.</w:t>
      </w:r>
    </w:p>
    <w:p w14:paraId="74BB64A1" w14:textId="01966D75" w:rsidR="009B6F86" w:rsidRPr="005B78B0" w:rsidRDefault="00231CBB" w:rsidP="00231CBB">
      <w:pPr>
        <w:pStyle w:val="RegH23G"/>
        <w:numPr>
          <w:ilvl w:val="0"/>
          <w:numId w:val="0"/>
        </w:numPr>
        <w:tabs>
          <w:tab w:val="left" w:pos="1135"/>
        </w:tabs>
        <w:ind w:left="1135" w:hanging="454"/>
      </w:pPr>
      <w:r w:rsidRPr="005B78B0">
        <w:rPr>
          <w:bCs/>
        </w:rPr>
        <w:t>2.</w:t>
      </w:r>
      <w:r w:rsidRPr="005B78B0">
        <w:rPr>
          <w:bCs/>
        </w:rPr>
        <w:tab/>
      </w:r>
      <w:r w:rsidR="00C14A27" w:rsidRPr="005B78B0">
        <w:t>C</w:t>
      </w:r>
      <w:r w:rsidR="009B6F86" w:rsidRPr="005B78B0">
        <w:t>losure of and report on the session</w:t>
      </w:r>
    </w:p>
    <w:p w14:paraId="1B69C997" w14:textId="53370A64" w:rsidR="00E47FF2" w:rsidRPr="005B78B0" w:rsidRDefault="00231CBB" w:rsidP="00231CBB">
      <w:pPr>
        <w:pStyle w:val="RegSingleTxtG"/>
        <w:numPr>
          <w:ilvl w:val="0"/>
          <w:numId w:val="0"/>
        </w:numPr>
        <w:tabs>
          <w:tab w:val="left" w:pos="567"/>
        </w:tabs>
        <w:ind w:left="1134"/>
      </w:pPr>
      <w:r w:rsidRPr="005B78B0">
        <w:t>114.</w:t>
      </w:r>
      <w:r w:rsidRPr="005B78B0">
        <w:tab/>
      </w:r>
      <w:r w:rsidR="00CF36F0" w:rsidRPr="005B78B0">
        <w:t xml:space="preserve"> </w:t>
      </w:r>
      <w:r w:rsidR="00E47FF2" w:rsidRPr="005B78B0">
        <w:t>At its 2</w:t>
      </w:r>
      <w:r w:rsidR="00E47FF2" w:rsidRPr="005B78B0">
        <w:rPr>
          <w:vertAlign w:val="superscript"/>
        </w:rPr>
        <w:t>nd</w:t>
      </w:r>
      <w:r w:rsidR="00E47FF2" w:rsidRPr="005B78B0">
        <w:t xml:space="preserve"> meeting, the SBI considered and adopted the draft report on the session</w:t>
      </w:r>
      <w:r w:rsidR="006D79A9" w:rsidRPr="005B78B0">
        <w:rPr>
          <w:sz w:val="18"/>
          <w:vertAlign w:val="superscript"/>
        </w:rPr>
        <w:footnoteReference w:id="70"/>
      </w:r>
      <w:r w:rsidR="00E47FF2" w:rsidRPr="005B78B0">
        <w:t xml:space="preserve"> and authorized the Rapporteur, with the assistance of the secretariat and under the guidance of the Chair, to complete the report on the session and to make it available to all Parties. </w:t>
      </w:r>
    </w:p>
    <w:p w14:paraId="54106B8C" w14:textId="63A53033" w:rsidR="009B6F86" w:rsidRPr="005B78B0" w:rsidRDefault="00231CBB" w:rsidP="00231CBB">
      <w:pPr>
        <w:pStyle w:val="RegSingleTxtG"/>
        <w:numPr>
          <w:ilvl w:val="0"/>
          <w:numId w:val="0"/>
        </w:numPr>
        <w:tabs>
          <w:tab w:val="left" w:pos="567"/>
        </w:tabs>
        <w:ind w:left="1134"/>
      </w:pPr>
      <w:r w:rsidRPr="005B78B0">
        <w:t>115.</w:t>
      </w:r>
      <w:r w:rsidRPr="005B78B0">
        <w:tab/>
      </w:r>
      <w:r w:rsidR="00E47FF2" w:rsidRPr="005B78B0">
        <w:t xml:space="preserve">Closing statements were made by representatives of </w:t>
      </w:r>
      <w:r w:rsidR="000105CC" w:rsidRPr="005B78B0">
        <w:t>six</w:t>
      </w:r>
      <w:r w:rsidR="00E47FF2" w:rsidRPr="005B78B0">
        <w:t xml:space="preserve"> Parties, including on behalf of </w:t>
      </w:r>
      <w:r w:rsidR="000105CC" w:rsidRPr="005B78B0">
        <w:t xml:space="preserve">the G77 and China, </w:t>
      </w:r>
      <w:r w:rsidR="00E47FF2" w:rsidRPr="005B78B0">
        <w:t xml:space="preserve">the </w:t>
      </w:r>
      <w:r w:rsidR="00522014" w:rsidRPr="005B78B0">
        <w:t>African Group</w:t>
      </w:r>
      <w:r w:rsidR="00E47FF2" w:rsidRPr="005B78B0">
        <w:t xml:space="preserve">, </w:t>
      </w:r>
      <w:r w:rsidR="000105CC" w:rsidRPr="005B78B0">
        <w:t xml:space="preserve">AOSIS, </w:t>
      </w:r>
      <w:r w:rsidR="00E47FF2" w:rsidRPr="005B78B0">
        <w:t>the Umbrella Group</w:t>
      </w:r>
      <w:r w:rsidR="00522014" w:rsidRPr="005B78B0">
        <w:t>,</w:t>
      </w:r>
      <w:r w:rsidR="000105CC" w:rsidRPr="005B78B0">
        <w:t xml:space="preserve"> the</w:t>
      </w:r>
      <w:r w:rsidR="00E47FF2" w:rsidRPr="005B78B0">
        <w:t xml:space="preserve"> LDCs and</w:t>
      </w:r>
      <w:r w:rsidR="000105CC" w:rsidRPr="005B78B0">
        <w:t xml:space="preserve"> </w:t>
      </w:r>
      <w:r w:rsidR="00E47FF2" w:rsidRPr="005B78B0">
        <w:t xml:space="preserve">the </w:t>
      </w:r>
      <w:r w:rsidR="000105CC" w:rsidRPr="005B78B0">
        <w:t>EU. Statements were also made by representatives of</w:t>
      </w:r>
      <w:r w:rsidR="00E47FF2" w:rsidRPr="005B78B0">
        <w:t xml:space="preserve"> youth </w:t>
      </w:r>
      <w:r w:rsidR="00D42120" w:rsidRPr="005B78B0">
        <w:t xml:space="preserve">NGOs </w:t>
      </w:r>
      <w:r w:rsidR="00522014" w:rsidRPr="005B78B0">
        <w:t xml:space="preserve">and </w:t>
      </w:r>
      <w:r w:rsidR="00D42120" w:rsidRPr="005B78B0">
        <w:t>E</w:t>
      </w:r>
      <w:r w:rsidR="00E47FF2" w:rsidRPr="005B78B0">
        <w:t>NGOs. The Chair thanked Parties for their support and closed the session.</w:t>
      </w:r>
      <w:r w:rsidR="00DC7227" w:rsidRPr="005B78B0">
        <w:t xml:space="preserve"> </w:t>
      </w:r>
    </w:p>
    <w:p w14:paraId="6D5E8551" w14:textId="6C2BB3FF" w:rsidR="006B0F7E" w:rsidRPr="005B78B0" w:rsidRDefault="00231CBB" w:rsidP="00231CBB">
      <w:pPr>
        <w:pStyle w:val="RegSingleTxtG"/>
        <w:numPr>
          <w:ilvl w:val="0"/>
          <w:numId w:val="0"/>
        </w:numPr>
        <w:tabs>
          <w:tab w:val="left" w:pos="567"/>
        </w:tabs>
        <w:ind w:left="1134"/>
        <w:sectPr w:rsidR="006B0F7E" w:rsidRPr="005B78B0" w:rsidSect="0097180A">
          <w:headerReference w:type="even" r:id="rId13"/>
          <w:headerReference w:type="default" r:id="rId14"/>
          <w:footerReference w:type="even" r:id="rId15"/>
          <w:footerReference w:type="default" r:id="rId16"/>
          <w:headerReference w:type="first" r:id="rId17"/>
          <w:footnotePr>
            <w:numRestart w:val="eachSect"/>
          </w:footnotePr>
          <w:pgSz w:w="11906" w:h="16838" w:code="9"/>
          <w:pgMar w:top="1701" w:right="1134" w:bottom="2268" w:left="1134" w:header="1134" w:footer="1701" w:gutter="0"/>
          <w:cols w:space="708"/>
          <w:titlePg/>
          <w:docGrid w:linePitch="360"/>
        </w:sectPr>
      </w:pPr>
      <w:r w:rsidRPr="005B78B0">
        <w:t>1.</w:t>
      </w:r>
      <w:r w:rsidRPr="005B78B0">
        <w:tab/>
      </w:r>
    </w:p>
    <w:p w14:paraId="000C0988" w14:textId="6A354A94" w:rsidR="004F7EA8" w:rsidRPr="005B78B0" w:rsidRDefault="009B6F86" w:rsidP="009B6F86">
      <w:pPr>
        <w:pStyle w:val="HChG"/>
        <w:rPr>
          <w:b w:val="0"/>
          <w:sz w:val="20"/>
        </w:rPr>
      </w:pPr>
      <w:r w:rsidRPr="005B78B0">
        <w:lastRenderedPageBreak/>
        <w:t>Annex</w:t>
      </w:r>
      <w:r w:rsidR="00AA00CD" w:rsidRPr="005B78B0">
        <w:rPr>
          <w:b w:val="0"/>
          <w:sz w:val="20"/>
        </w:rPr>
        <w:t xml:space="preserve"> </w:t>
      </w:r>
    </w:p>
    <w:p w14:paraId="41FC7776" w14:textId="607164A1" w:rsidR="009B6F86" w:rsidRPr="005B78B0" w:rsidRDefault="004F7EA8" w:rsidP="001572F6">
      <w:pPr>
        <w:pStyle w:val="SingleTxtG"/>
        <w:jc w:val="right"/>
      </w:pPr>
      <w:r w:rsidRPr="005B78B0">
        <w:t>[English only]</w:t>
      </w:r>
    </w:p>
    <w:p w14:paraId="0D7FCD86" w14:textId="5E8761B9" w:rsidR="009B6F86" w:rsidRPr="005B78B0" w:rsidRDefault="009B6F86" w:rsidP="001572F6">
      <w:pPr>
        <w:pStyle w:val="H1G"/>
        <w:ind w:firstLine="0"/>
      </w:pPr>
      <w:r w:rsidRPr="005B78B0">
        <w:t>Summary reports on multilateral assessments at the forty-</w:t>
      </w:r>
      <w:r w:rsidR="007E7488" w:rsidRPr="005B78B0">
        <w:t>third</w:t>
      </w:r>
      <w:r w:rsidRPr="005B78B0">
        <w:t xml:space="preserve"> session of the Subsidiary Body for Implementation</w:t>
      </w:r>
    </w:p>
    <w:p w14:paraId="7AFC577B" w14:textId="1F22F66E" w:rsidR="009B6F86" w:rsidRPr="005B78B0" w:rsidRDefault="009B6F86" w:rsidP="004F65C9">
      <w:pPr>
        <w:ind w:left="567" w:firstLine="567"/>
        <w:rPr>
          <w:b/>
        </w:rPr>
      </w:pPr>
      <w:r w:rsidRPr="005B78B0">
        <w:rPr>
          <w:b/>
        </w:rPr>
        <w:t>Background</w:t>
      </w:r>
    </w:p>
    <w:p w14:paraId="1B54AD95" w14:textId="77777777" w:rsidR="004F65C9" w:rsidRPr="005B78B0" w:rsidRDefault="004F65C9" w:rsidP="004F65C9">
      <w:pPr>
        <w:ind w:left="567" w:firstLine="567"/>
        <w:rPr>
          <w:b/>
        </w:rPr>
      </w:pPr>
    </w:p>
    <w:p w14:paraId="3DB506AA" w14:textId="46EF7A18" w:rsidR="009B6F86" w:rsidRPr="005B78B0" w:rsidRDefault="00231CBB" w:rsidP="00231CBB">
      <w:pPr>
        <w:pStyle w:val="RegSingleTxtG"/>
        <w:numPr>
          <w:ilvl w:val="0"/>
          <w:numId w:val="0"/>
        </w:numPr>
        <w:tabs>
          <w:tab w:val="clear" w:pos="1701"/>
        </w:tabs>
        <w:ind w:left="1134"/>
      </w:pPr>
      <w:r w:rsidRPr="005B78B0">
        <w:t>1.</w:t>
      </w:r>
      <w:r w:rsidRPr="005B78B0">
        <w:tab/>
      </w:r>
      <w:r w:rsidR="009B6F86" w:rsidRPr="005B78B0">
        <w:t>The Conference of the Parties, by decision 1/CP.16, decided that developed country Parties should enhance the reporting in their national communications and submit biennial reports on their progress in achieving emission reductions. It also established a new process under the Subsidiary Body for Implementation (SBI) – international assessment and review (IAR)</w:t>
      </w:r>
      <w:r w:rsidR="00403F8B" w:rsidRPr="005B78B0">
        <w:t xml:space="preserve"> </w:t>
      </w:r>
      <w:r w:rsidR="009B6F86" w:rsidRPr="005B78B0">
        <w:t>– that aims to promote the comparability of efforts among all developed country Parties. The first round of the IAR process is to be conducted during the period 2014–2015.</w:t>
      </w:r>
    </w:p>
    <w:p w14:paraId="64CD80B2" w14:textId="2E0312A8" w:rsidR="009B6F86" w:rsidRPr="005B78B0" w:rsidRDefault="00231CBB" w:rsidP="00231CBB">
      <w:pPr>
        <w:pStyle w:val="RegSingleTxtG"/>
        <w:numPr>
          <w:ilvl w:val="0"/>
          <w:numId w:val="0"/>
        </w:numPr>
        <w:tabs>
          <w:tab w:val="left" w:pos="1985"/>
        </w:tabs>
        <w:ind w:left="1134"/>
      </w:pPr>
      <w:r w:rsidRPr="005B78B0">
        <w:t>2.</w:t>
      </w:r>
      <w:r w:rsidRPr="005B78B0">
        <w:tab/>
      </w:r>
      <w:r w:rsidR="009B6F86" w:rsidRPr="005B78B0">
        <w:t xml:space="preserve">According to the modalities and procedures for IAR specified in annex II to decision 2/CP.17, the multilateral assessment (MA), being part of the IAR process, </w:t>
      </w:r>
      <w:r w:rsidR="009B6F86" w:rsidRPr="005B78B0">
        <w:rPr>
          <w:bCs/>
        </w:rPr>
        <w:t xml:space="preserve">is to be conducted for each developed country Party at a working group session </w:t>
      </w:r>
      <w:r w:rsidR="009B6F86" w:rsidRPr="005B78B0">
        <w:t>of</w:t>
      </w:r>
      <w:r w:rsidR="009B6F86" w:rsidRPr="005B78B0">
        <w:rPr>
          <w:bCs/>
        </w:rPr>
        <w:t xml:space="preserve"> the SBI, with the participation of all Parties.</w:t>
      </w:r>
      <w:r w:rsidR="009B6F86" w:rsidRPr="005B78B0">
        <w:t xml:space="preserve"> The aim of the MA is to assess each Party’s progress in implementation towards the achievement of emission reductions and removals related to its quantified economy-wide emission reduction target.</w:t>
      </w:r>
    </w:p>
    <w:p w14:paraId="3ACF1DCE" w14:textId="7B45560C" w:rsidR="009B6F86" w:rsidRPr="005B78B0" w:rsidRDefault="00231CBB" w:rsidP="00231CBB">
      <w:pPr>
        <w:pStyle w:val="RegSingleTxtG"/>
        <w:numPr>
          <w:ilvl w:val="0"/>
          <w:numId w:val="0"/>
        </w:numPr>
        <w:tabs>
          <w:tab w:val="left" w:pos="1985"/>
        </w:tabs>
        <w:ind w:left="1134"/>
      </w:pPr>
      <w:r w:rsidRPr="005B78B0">
        <w:t>3.</w:t>
      </w:r>
      <w:r w:rsidRPr="005B78B0">
        <w:tab/>
      </w:r>
      <w:r w:rsidR="009B6F86" w:rsidRPr="005B78B0">
        <w:t xml:space="preserve">The </w:t>
      </w:r>
      <w:r w:rsidR="004C41F4" w:rsidRPr="005B78B0">
        <w:t>third</w:t>
      </w:r>
      <w:r w:rsidR="009B6F86" w:rsidRPr="005B78B0">
        <w:t xml:space="preserve"> </w:t>
      </w:r>
      <w:r w:rsidR="00B16232" w:rsidRPr="005B78B0">
        <w:t xml:space="preserve">MA </w:t>
      </w:r>
      <w:r w:rsidR="009B6F86" w:rsidRPr="005B78B0">
        <w:t>working group session was convened during SBI 4</w:t>
      </w:r>
      <w:r w:rsidR="004C41F4" w:rsidRPr="005B78B0">
        <w:t>3</w:t>
      </w:r>
      <w:r w:rsidR="009B6F86" w:rsidRPr="005B78B0">
        <w:t xml:space="preserve"> under the chairmanship of Mr. Amena Yauvoli (Fiji), the SBI Chair</w:t>
      </w:r>
      <w:r w:rsidR="00D9490F" w:rsidRPr="005B78B0">
        <w:t xml:space="preserve">, and </w:t>
      </w:r>
      <w:r w:rsidR="009B6F86" w:rsidRPr="005B78B0">
        <w:t xml:space="preserve">was preceded by a three-month period of questions and answers; in the first month, any Party may submit written questions to the Party being assessed, which may respond to the questions within the remaining two months. A summary report for each of the </w:t>
      </w:r>
      <w:r w:rsidR="004C41F4" w:rsidRPr="005B78B0">
        <w:t>two</w:t>
      </w:r>
      <w:r w:rsidR="009B6F86" w:rsidRPr="005B78B0">
        <w:t xml:space="preserve"> Parties that </w:t>
      </w:r>
      <w:r w:rsidR="00403F8B" w:rsidRPr="005B78B0">
        <w:t>were assessed at SBI 4</w:t>
      </w:r>
      <w:r w:rsidR="004C41F4" w:rsidRPr="005B78B0">
        <w:t>3</w:t>
      </w:r>
      <w:r w:rsidR="00403F8B" w:rsidRPr="005B78B0">
        <w:t xml:space="preserve"> is presented below. The reports are also available on the UNFCCC website on the individual Party page</w:t>
      </w:r>
      <w:r w:rsidR="00663980" w:rsidRPr="005B78B0">
        <w:t>s</w:t>
      </w:r>
      <w:r w:rsidR="009B6F86" w:rsidRPr="005B78B0">
        <w:t>.</w:t>
      </w:r>
      <w:r w:rsidR="009B6F86" w:rsidRPr="005B78B0">
        <w:rPr>
          <w:rStyle w:val="FootnoteReference"/>
        </w:rPr>
        <w:footnoteReference w:id="71"/>
      </w:r>
      <w:r w:rsidR="000E1421" w:rsidRPr="005B78B0">
        <w:t xml:space="preserve"> </w:t>
      </w:r>
    </w:p>
    <w:p w14:paraId="36B74C51" w14:textId="554CB840" w:rsidR="001B3A5C" w:rsidRDefault="00231CBB" w:rsidP="00231CBB">
      <w:pPr>
        <w:pStyle w:val="RegSingleTxtG"/>
        <w:numPr>
          <w:ilvl w:val="0"/>
          <w:numId w:val="0"/>
        </w:numPr>
        <w:tabs>
          <w:tab w:val="left" w:pos="1985"/>
        </w:tabs>
        <w:ind w:left="1134"/>
      </w:pPr>
      <w:r>
        <w:t>4.</w:t>
      </w:r>
      <w:r>
        <w:tab/>
      </w:r>
      <w:r w:rsidR="009B6F86" w:rsidRPr="005B78B0">
        <w:t xml:space="preserve">In closing </w:t>
      </w:r>
      <w:r w:rsidR="00403F8B" w:rsidRPr="005B78B0">
        <w:t xml:space="preserve">the MA for each Party, the SBI Chair reminded </w:t>
      </w:r>
      <w:r w:rsidR="00663980" w:rsidRPr="005B78B0">
        <w:t xml:space="preserve">the </w:t>
      </w:r>
      <w:r w:rsidR="00403F8B" w:rsidRPr="005B78B0">
        <w:t>Part</w:t>
      </w:r>
      <w:r w:rsidR="00663980" w:rsidRPr="005B78B0">
        <w:t>y</w:t>
      </w:r>
      <w:r w:rsidR="00403F8B" w:rsidRPr="005B78B0">
        <w:t xml:space="preserve"> that </w:t>
      </w:r>
      <w:r w:rsidR="00663980" w:rsidRPr="005B78B0">
        <w:t>it</w:t>
      </w:r>
      <w:r w:rsidR="00403F8B" w:rsidRPr="005B78B0">
        <w:t xml:space="preserve"> can submit any other observations on </w:t>
      </w:r>
      <w:r w:rsidR="00663980" w:rsidRPr="005B78B0">
        <w:t>its</w:t>
      </w:r>
      <w:r w:rsidR="00403F8B" w:rsidRPr="005B78B0">
        <w:t xml:space="preserve"> MA process within two months of the working group session, and that th</w:t>
      </w:r>
      <w:r w:rsidR="00663980" w:rsidRPr="005B78B0">
        <w:t>ey</w:t>
      </w:r>
      <w:r w:rsidR="00403F8B" w:rsidRPr="005B78B0">
        <w:t xml:space="preserve"> will form part of </w:t>
      </w:r>
      <w:r w:rsidR="00663980" w:rsidRPr="005B78B0">
        <w:t>its</w:t>
      </w:r>
      <w:r w:rsidR="00403F8B" w:rsidRPr="005B78B0">
        <w:t xml:space="preserve"> Party record for the MA. The SBI Chair thanked all Parties and the secretariat for the successful MA</w:t>
      </w:r>
      <w:r w:rsidR="00F64305" w:rsidRPr="005B78B0">
        <w:t xml:space="preserve"> working group</w:t>
      </w:r>
      <w:r w:rsidR="00403F8B" w:rsidRPr="005B78B0">
        <w:t xml:space="preserve"> session</w:t>
      </w:r>
      <w:r w:rsidR="00522014" w:rsidRPr="005B78B0">
        <w:t>, which</w:t>
      </w:r>
      <w:r w:rsidR="004C41F4" w:rsidRPr="005B78B0">
        <w:t xml:space="preserve"> complet</w:t>
      </w:r>
      <w:r w:rsidR="0061035D" w:rsidRPr="005B78B0">
        <w:t>ed</w:t>
      </w:r>
      <w:r w:rsidR="004C41F4" w:rsidRPr="005B78B0">
        <w:t xml:space="preserve"> the first IAR round</w:t>
      </w:r>
      <w:r w:rsidR="009B6F86" w:rsidRPr="005B78B0">
        <w:t>.</w:t>
      </w:r>
    </w:p>
    <w:p w14:paraId="2BF9D395" w14:textId="77777777" w:rsidR="00303B0E" w:rsidRDefault="00303B0E" w:rsidP="00303B0E">
      <w:pPr>
        <w:pStyle w:val="RegSingleTxtG"/>
        <w:numPr>
          <w:ilvl w:val="0"/>
          <w:numId w:val="0"/>
        </w:numPr>
        <w:ind w:left="1134"/>
      </w:pPr>
    </w:p>
    <w:p w14:paraId="14FC7B1D" w14:textId="77777777" w:rsidR="00303B0E" w:rsidRDefault="00303B0E">
      <w:pPr>
        <w:suppressAutoHyphens w:val="0"/>
        <w:spacing w:line="240" w:lineRule="auto"/>
      </w:pPr>
      <w:r>
        <w:br w:type="page"/>
      </w:r>
    </w:p>
    <w:p w14:paraId="2560AFB1" w14:textId="1E9D15BC" w:rsidR="001B3A5C" w:rsidRPr="005B78B0" w:rsidRDefault="001B3A5C" w:rsidP="001B3A5C">
      <w:pPr>
        <w:pStyle w:val="H1G"/>
        <w:ind w:firstLine="0"/>
      </w:pPr>
      <w:r w:rsidRPr="005B78B0">
        <w:lastRenderedPageBreak/>
        <w:t xml:space="preserve">Summary report on </w:t>
      </w:r>
      <w:r w:rsidR="0061035D" w:rsidRPr="005B78B0">
        <w:t xml:space="preserve">the </w:t>
      </w:r>
      <w:r w:rsidRPr="005B78B0">
        <w:t xml:space="preserve">multilateral assessment </w:t>
      </w:r>
      <w:r w:rsidR="00EC7A8E" w:rsidRPr="005B78B0">
        <w:t xml:space="preserve">of </w:t>
      </w:r>
      <w:r w:rsidR="00790C1B" w:rsidRPr="005B78B0">
        <w:t>Belarus</w:t>
      </w:r>
    </w:p>
    <w:p w14:paraId="1480A54F" w14:textId="239CE6BD" w:rsidR="00790C1B" w:rsidRPr="005B78B0" w:rsidRDefault="00231CBB" w:rsidP="00231CBB">
      <w:pPr>
        <w:pStyle w:val="RegSingleTxtG"/>
        <w:numPr>
          <w:ilvl w:val="0"/>
          <w:numId w:val="0"/>
        </w:numPr>
        <w:tabs>
          <w:tab w:val="left" w:pos="1985"/>
        </w:tabs>
        <w:ind w:left="1134"/>
      </w:pPr>
      <w:r w:rsidRPr="005B78B0">
        <w:t>1.</w:t>
      </w:r>
      <w:r w:rsidRPr="005B78B0">
        <w:tab/>
      </w:r>
      <w:r w:rsidR="00E91020" w:rsidRPr="005B78B0">
        <w:t>The first MA of Belarus took place at a working group session during SBI 43, on 1 December 2015</w:t>
      </w:r>
      <w:r w:rsidR="00790C1B" w:rsidRPr="005B78B0">
        <w:t>.</w:t>
      </w:r>
      <w:r w:rsidR="001B3A5C" w:rsidRPr="005B78B0">
        <w:t xml:space="preserve"> </w:t>
      </w:r>
      <w:r w:rsidR="00790C1B" w:rsidRPr="005B78B0">
        <w:t>Belarus</w:t>
      </w:r>
      <w:r w:rsidR="00CC08D6" w:rsidRPr="005B78B0">
        <w:t xml:space="preserve"> </w:t>
      </w:r>
      <w:r w:rsidR="00790C1B" w:rsidRPr="005B78B0">
        <w:t>was represented by Ms. Irina Rudzko</w:t>
      </w:r>
      <w:r w:rsidR="00E91020" w:rsidRPr="005B78B0">
        <w:t xml:space="preserve">, </w:t>
      </w:r>
      <w:r w:rsidR="00790C1B" w:rsidRPr="005B78B0">
        <w:t>Ministry of Natural Resource</w:t>
      </w:r>
      <w:r w:rsidR="00E91020" w:rsidRPr="005B78B0">
        <w:t>s and Environmental Protection.</w:t>
      </w:r>
    </w:p>
    <w:p w14:paraId="23620835" w14:textId="4F163FDD" w:rsidR="00E91020" w:rsidRPr="005B78B0" w:rsidRDefault="00231CBB" w:rsidP="00231CBB">
      <w:pPr>
        <w:pStyle w:val="RegSingleTxtG"/>
        <w:numPr>
          <w:ilvl w:val="0"/>
          <w:numId w:val="0"/>
        </w:numPr>
        <w:tabs>
          <w:tab w:val="left" w:pos="1985"/>
        </w:tabs>
        <w:ind w:left="1134"/>
      </w:pPr>
      <w:r w:rsidRPr="005B78B0">
        <w:t>2.</w:t>
      </w:r>
      <w:r w:rsidRPr="005B78B0">
        <w:tab/>
      </w:r>
      <w:r w:rsidR="00E91020" w:rsidRPr="005B78B0">
        <w:t>Questions for Belarus had been submitted in writing two months before the working group session by the following delegations: Brazil, China, European Union, New Zealand, Pakistan and Saudi Arabia. A list of the questions received and the answers provided by Belarus can be found on the IAR web page for Belarus.</w:t>
      </w:r>
      <w:r w:rsidR="00E91020" w:rsidRPr="00CB469F">
        <w:rPr>
          <w:sz w:val="18"/>
          <w:vertAlign w:val="superscript"/>
        </w:rPr>
        <w:footnoteReference w:id="72"/>
      </w:r>
      <w:r w:rsidR="00E91020" w:rsidRPr="005B78B0">
        <w:t xml:space="preserve"> </w:t>
      </w:r>
    </w:p>
    <w:p w14:paraId="4A4B748E" w14:textId="1F4C599B" w:rsidR="005B0F8C" w:rsidRPr="005B78B0" w:rsidRDefault="00231CBB" w:rsidP="00231CBB">
      <w:pPr>
        <w:pStyle w:val="RegSingleTxtG"/>
        <w:numPr>
          <w:ilvl w:val="0"/>
          <w:numId w:val="0"/>
        </w:numPr>
        <w:tabs>
          <w:tab w:val="clear" w:pos="1701"/>
        </w:tabs>
        <w:ind w:left="1134"/>
      </w:pPr>
      <w:r w:rsidRPr="005B78B0">
        <w:t>3.</w:t>
      </w:r>
      <w:r w:rsidRPr="005B78B0">
        <w:tab/>
      </w:r>
      <w:r w:rsidR="005B0F8C" w:rsidRPr="005B78B0">
        <w:t>Ms. Rudzko made an opening presentation, summarizing Belarus’s progress in implementation towards the achievement of emission reductions and removals related to its quantified economy-wide emission reduction target. Belarus has been a Party to the Convention since 2000, and has committed to an 8 per cent reduction in greenhouse gas (GHG) emissions by 2020 compared with the 1990 level. Between 1990 and 2012, emissions decreased by 35.8 per cent, mainly in the energy sector in the early 1990s as a consequence of the economic recession in the country, and the subsequent decrease in production and fuel consumption. Between 1995 and 2012, emissions increased by 0.5 per cent annually on average; however, this increase was much smaller than that of gross domestic product (GDP) (7.9 per cent average annual growth). These trends indicate a decoupling of GHG emissions and GDP after the economic recession of the early 1990s.</w:t>
      </w:r>
    </w:p>
    <w:p w14:paraId="4BC3493F" w14:textId="02EB7DF9" w:rsidR="005B0F8C" w:rsidRPr="005B78B0" w:rsidRDefault="00231CBB" w:rsidP="00231CBB">
      <w:pPr>
        <w:pStyle w:val="RegSingleTxtG"/>
        <w:numPr>
          <w:ilvl w:val="0"/>
          <w:numId w:val="0"/>
        </w:numPr>
        <w:tabs>
          <w:tab w:val="left" w:pos="1985"/>
        </w:tabs>
        <w:ind w:left="1134"/>
      </w:pPr>
      <w:r w:rsidRPr="005B78B0">
        <w:t>4.</w:t>
      </w:r>
      <w:r w:rsidRPr="005B78B0">
        <w:tab/>
      </w:r>
      <w:r w:rsidR="005B0F8C" w:rsidRPr="005B78B0">
        <w:t>The key policies and measures to achieve the target are the Renewable Energy Law, enforced in 2010, the Presidential Decree on Renewable Energy Sources of 2015 and the Energy Saving Law, which was enforced in 2015. Although Belarus acknowledged that there is still a high mitigation potential in the country, it also emphasized certain barriers for additional measures, including limited foreign investments, uncertainties regarding additional financial resources, and other priorities such as safeguarding national food and energy supplies.</w:t>
      </w:r>
    </w:p>
    <w:p w14:paraId="1DDDD1AD" w14:textId="185B557E" w:rsidR="005B0F8C" w:rsidRPr="005B78B0" w:rsidRDefault="00231CBB" w:rsidP="00231CBB">
      <w:pPr>
        <w:pStyle w:val="RegSingleTxtG"/>
        <w:numPr>
          <w:ilvl w:val="0"/>
          <w:numId w:val="0"/>
        </w:numPr>
        <w:tabs>
          <w:tab w:val="left" w:pos="1985"/>
        </w:tabs>
        <w:ind w:left="1134"/>
      </w:pPr>
      <w:r w:rsidRPr="005B78B0">
        <w:t>5.</w:t>
      </w:r>
      <w:r w:rsidRPr="005B78B0">
        <w:tab/>
      </w:r>
      <w:r w:rsidR="005B0F8C" w:rsidRPr="005B78B0">
        <w:t>The opening presentation was followed by interventions and questions from the following delegations: Australia, Canada, China, European Union, Japan and New Zealand. The questions were on: the main sources of GHG emissions in Belarus; the share of the different renewable energy sources (RES) in the energy mix, their projected share by 2020 and strategies to expand the use of RES; the key mitigation actions to meet the target and their expected impacts; the inclusion of land use, land-use change and forestry in the target; and conversion to GHG emissions based on the use of the global warming potentials from the Fourth Assessment Report of the Intergovernmental Panel on Climate Change. In response, Belarus provided further explanations. Details can be found in the webcast of this session on the IAR web page for Belarus.</w:t>
      </w:r>
    </w:p>
    <w:p w14:paraId="09222BF0" w14:textId="2593FF57" w:rsidR="00790C1B" w:rsidRPr="005B78B0" w:rsidRDefault="00790C1B" w:rsidP="005B0F8C">
      <w:pPr>
        <w:pStyle w:val="RegSingleTxtG"/>
        <w:numPr>
          <w:ilvl w:val="0"/>
          <w:numId w:val="0"/>
        </w:numPr>
        <w:ind w:left="1134"/>
      </w:pPr>
    </w:p>
    <w:p w14:paraId="269A20B4" w14:textId="77777777" w:rsidR="00A4176C" w:rsidRDefault="00A4176C">
      <w:pPr>
        <w:suppressAutoHyphens w:val="0"/>
        <w:spacing w:line="240" w:lineRule="auto"/>
      </w:pPr>
    </w:p>
    <w:p w14:paraId="72B2A380" w14:textId="77777777" w:rsidR="00303B0E" w:rsidRDefault="00303B0E">
      <w:pPr>
        <w:suppressAutoHyphens w:val="0"/>
        <w:spacing w:line="240" w:lineRule="auto"/>
      </w:pPr>
    </w:p>
    <w:p w14:paraId="487F5092" w14:textId="77777777" w:rsidR="00303B0E" w:rsidRDefault="00303B0E">
      <w:pPr>
        <w:suppressAutoHyphens w:val="0"/>
        <w:spacing w:line="240" w:lineRule="auto"/>
      </w:pPr>
      <w:r>
        <w:br w:type="page"/>
      </w:r>
    </w:p>
    <w:p w14:paraId="301059A4" w14:textId="0EB39518" w:rsidR="00EC7A8E" w:rsidRPr="005B78B0" w:rsidRDefault="00EC7A8E" w:rsidP="00231CBB">
      <w:pPr>
        <w:pStyle w:val="RegH1G"/>
        <w:numPr>
          <w:ilvl w:val="0"/>
          <w:numId w:val="0"/>
        </w:numPr>
        <w:ind w:left="1135" w:hanging="454"/>
      </w:pPr>
      <w:r w:rsidRPr="005B78B0">
        <w:lastRenderedPageBreak/>
        <w:t xml:space="preserve">Summary report on </w:t>
      </w:r>
      <w:r w:rsidR="002F7E39" w:rsidRPr="005B78B0">
        <w:t xml:space="preserve">the </w:t>
      </w:r>
      <w:r w:rsidRPr="005B78B0">
        <w:t xml:space="preserve">multilateral assessment of </w:t>
      </w:r>
      <w:r w:rsidR="007E7488" w:rsidRPr="005B78B0">
        <w:t>Kazakhstan</w:t>
      </w:r>
    </w:p>
    <w:p w14:paraId="650DA4D2" w14:textId="4A7C29C5" w:rsidR="007E7488" w:rsidRPr="005B78B0" w:rsidRDefault="00231CBB" w:rsidP="00231CBB">
      <w:pPr>
        <w:pStyle w:val="RegSingleTxtG"/>
        <w:numPr>
          <w:ilvl w:val="0"/>
          <w:numId w:val="0"/>
        </w:numPr>
        <w:tabs>
          <w:tab w:val="clear" w:pos="1701"/>
        </w:tabs>
        <w:ind w:left="1134"/>
      </w:pPr>
      <w:r w:rsidRPr="005B78B0">
        <w:t>1.</w:t>
      </w:r>
      <w:r w:rsidRPr="005B78B0">
        <w:tab/>
      </w:r>
      <w:r w:rsidR="007E7488" w:rsidRPr="005B78B0">
        <w:t>The first MA of Kazakhstan took place at a working group session during SBI 43, on 1 December 2015. Kazakhstan was represented by Ms. Gulmira Sergazina</w:t>
      </w:r>
      <w:r w:rsidR="00055AA1" w:rsidRPr="005B78B0">
        <w:t xml:space="preserve">, </w:t>
      </w:r>
      <w:r w:rsidR="007E7488" w:rsidRPr="005B78B0">
        <w:t>Ministry of Energy</w:t>
      </w:r>
      <w:r w:rsidR="00055AA1" w:rsidRPr="005B78B0">
        <w:t>.</w:t>
      </w:r>
    </w:p>
    <w:p w14:paraId="0AC46BFF" w14:textId="31EC1F5E" w:rsidR="007E7488" w:rsidRPr="005B78B0" w:rsidRDefault="00231CBB" w:rsidP="00231CBB">
      <w:pPr>
        <w:pStyle w:val="RegSingleTxtG"/>
        <w:numPr>
          <w:ilvl w:val="0"/>
          <w:numId w:val="0"/>
        </w:numPr>
        <w:tabs>
          <w:tab w:val="clear" w:pos="1701"/>
        </w:tabs>
        <w:ind w:left="1134"/>
      </w:pPr>
      <w:r w:rsidRPr="005B78B0">
        <w:t>2.</w:t>
      </w:r>
      <w:r w:rsidRPr="005B78B0">
        <w:tab/>
      </w:r>
      <w:r w:rsidR="007E7488" w:rsidRPr="005B78B0">
        <w:t>Questions for Kazakhstan had been submitted in writing two months before the working group session by the following delegations: Brazil, China, European Union, New Zealand, Pakistan and Saudi Arabia. A list of the questions received and the answers provided by Kazakhstan can be found on the IAR web page for Kazakhstan.</w:t>
      </w:r>
      <w:r w:rsidR="007E7488" w:rsidRPr="005B78B0">
        <w:rPr>
          <w:sz w:val="18"/>
          <w:vertAlign w:val="superscript"/>
        </w:rPr>
        <w:footnoteReference w:id="73"/>
      </w:r>
      <w:r w:rsidR="007E7488" w:rsidRPr="005B78B0">
        <w:rPr>
          <w:sz w:val="18"/>
        </w:rPr>
        <w:t xml:space="preserve"> </w:t>
      </w:r>
    </w:p>
    <w:p w14:paraId="52554298" w14:textId="4F165610" w:rsidR="005B0F8C" w:rsidRPr="005B78B0" w:rsidRDefault="00231CBB" w:rsidP="00231CBB">
      <w:pPr>
        <w:pStyle w:val="RegSingleTxtG"/>
        <w:numPr>
          <w:ilvl w:val="0"/>
          <w:numId w:val="0"/>
        </w:numPr>
        <w:tabs>
          <w:tab w:val="clear" w:pos="1701"/>
        </w:tabs>
        <w:ind w:left="1134"/>
      </w:pPr>
      <w:r w:rsidRPr="005B78B0">
        <w:t>3.</w:t>
      </w:r>
      <w:r w:rsidRPr="005B78B0">
        <w:tab/>
      </w:r>
      <w:r w:rsidR="005B0F8C" w:rsidRPr="005B78B0">
        <w:t xml:space="preserve">Ms. Sergazina made an opening presentation, summarizing Kazakhstan’s progress in implementation towards the achievement of emission reductions and removals related to its quantified economy-wide emission reduction target. The presentation also summarized the country’s economic profile and its GHG emission trends and contributing sectors. The GHG emissions in the country declined by 57.2 per cent from 1990 to 1999 and since then have been growing, mostly owing to economic development. About 80 per cent of the GHG emissions are attributed to the energy sector. </w:t>
      </w:r>
    </w:p>
    <w:p w14:paraId="2BE8AF97" w14:textId="22130793" w:rsidR="005B0F8C" w:rsidRPr="005B78B0" w:rsidRDefault="00231CBB" w:rsidP="00231CBB">
      <w:pPr>
        <w:pStyle w:val="RegSingleTxtG"/>
        <w:numPr>
          <w:ilvl w:val="0"/>
          <w:numId w:val="0"/>
        </w:numPr>
        <w:tabs>
          <w:tab w:val="clear" w:pos="1701"/>
        </w:tabs>
        <w:ind w:left="1134"/>
      </w:pPr>
      <w:r w:rsidRPr="005B78B0">
        <w:t>4.</w:t>
      </w:r>
      <w:r w:rsidRPr="005B78B0">
        <w:tab/>
      </w:r>
      <w:r w:rsidR="005B0F8C" w:rsidRPr="005B78B0">
        <w:t xml:space="preserve">Measures taken to reach the economy-wide target of a 30 per cent reduction in GHG emissions by 2020 compared with the 1990 level include legislative instruments and financial mechanisms and incentives, such as </w:t>
      </w:r>
      <w:r w:rsidR="005B0F8C" w:rsidRPr="005B78B0">
        <w:rPr>
          <w:bCs/>
        </w:rPr>
        <w:t xml:space="preserve">the laws on energy saving, on energy efficiency and on feed-in tariffs for </w:t>
      </w:r>
      <w:r w:rsidR="001E1369" w:rsidRPr="005B78B0">
        <w:rPr>
          <w:bCs/>
        </w:rPr>
        <w:t>RES</w:t>
      </w:r>
      <w:r w:rsidR="005B0F8C" w:rsidRPr="005B78B0">
        <w:rPr>
          <w:bCs/>
        </w:rPr>
        <w:t xml:space="preserve">. As described in strategic policy documents, such as those for the green economy concept and the Kazakhstan 2050 strategy, </w:t>
      </w:r>
      <w:r w:rsidR="005B0F8C" w:rsidRPr="005B78B0">
        <w:t>by 2020 Kazakhstan intends to: reduce its energy intensity per GDP by 25 per cent; reduce its carbon dioxide emissions from electricity production to the level of 2012; and increase the share of renewable energy in its total primary energy supply to 3 per cent through the installation of wind and solar power.</w:t>
      </w:r>
    </w:p>
    <w:p w14:paraId="45AF9DE0" w14:textId="04FE125C" w:rsidR="007E7488" w:rsidRPr="005B78B0" w:rsidRDefault="00231CBB" w:rsidP="00231CBB">
      <w:pPr>
        <w:pStyle w:val="RegSingleTxtG"/>
        <w:numPr>
          <w:ilvl w:val="0"/>
          <w:numId w:val="0"/>
        </w:numPr>
        <w:tabs>
          <w:tab w:val="clear" w:pos="1701"/>
        </w:tabs>
        <w:ind w:left="1134"/>
      </w:pPr>
      <w:r w:rsidRPr="005B78B0">
        <w:t>5.</w:t>
      </w:r>
      <w:r w:rsidRPr="005B78B0">
        <w:tab/>
      </w:r>
      <w:r w:rsidR="005B0F8C" w:rsidRPr="005B78B0">
        <w:t>The opening presentation was followed by interventions and questions from the following delegations: Australia, Canada, China, Italy, Japan, New Zealand, Sweden and the United States of America. The questions were on: the GHG projections; progress towards reaching the target; the development of a national emissions trading system; plans to implement carbon storage technologies; the increase of energy efficiency in the energy supply; the potential of hydro, wind and solar energy; policies and measures to promote renewable energy; the scope of the green economy concept; and measures to reduce the carbon intensity of the GDP. In response, Kazakhstan provided further explanations. Furthermore, a written answer was provided by Kazakhstan after the MA session in response to the question of the United States during the session regarding the difference in projections reported in the third to sixth national communications and the first biennial report. Details can be found in the webcast of this session on the IAR web page for Kazakhstan.</w:t>
      </w:r>
    </w:p>
    <w:p w14:paraId="2D2B2FE9" w14:textId="22B03516" w:rsidR="00A4176C" w:rsidRPr="00DC7227" w:rsidRDefault="006173B7" w:rsidP="006173B7">
      <w:pPr>
        <w:spacing w:before="240"/>
        <w:ind w:left="1134" w:right="1134"/>
        <w:jc w:val="center"/>
        <w:rPr>
          <w:u w:val="single"/>
        </w:rPr>
      </w:pPr>
      <w:r w:rsidRPr="00DC7227">
        <w:rPr>
          <w:u w:val="single"/>
        </w:rPr>
        <w:tab/>
      </w:r>
      <w:r w:rsidRPr="00DC7227">
        <w:rPr>
          <w:u w:val="single"/>
        </w:rPr>
        <w:tab/>
      </w:r>
      <w:r w:rsidRPr="00DC7227">
        <w:rPr>
          <w:u w:val="single"/>
        </w:rPr>
        <w:tab/>
      </w:r>
    </w:p>
    <w:p w14:paraId="121299AE" w14:textId="67D02B58" w:rsidR="00637808" w:rsidRPr="00DC7227" w:rsidRDefault="00637808" w:rsidP="00637808">
      <w:pPr>
        <w:suppressAutoHyphens w:val="0"/>
        <w:spacing w:line="240" w:lineRule="auto"/>
      </w:pPr>
    </w:p>
    <w:p w14:paraId="2542BAF8" w14:textId="4FD99BFD" w:rsidR="009B6F86" w:rsidRPr="00DC7227" w:rsidRDefault="009B6F86" w:rsidP="00CC08D6">
      <w:pPr>
        <w:pStyle w:val="H1G"/>
        <w:ind w:left="0" w:firstLine="0"/>
      </w:pPr>
    </w:p>
    <w:sectPr w:rsidR="009B6F86" w:rsidRPr="00DC7227" w:rsidSect="002F6090">
      <w:footerReference w:type="even" r:id="rId18"/>
      <w:footerReference w:type="default" r:id="rId19"/>
      <w:footnotePr>
        <w:numRestart w:val="eachSect"/>
      </w:footnotePr>
      <w:pgSz w:w="11906" w:h="16838" w:code="9"/>
      <w:pgMar w:top="1701" w:right="1134" w:bottom="2268" w:left="1134" w:header="1134"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B2AAF" w14:textId="77777777" w:rsidR="00967A65" w:rsidRDefault="00967A65">
      <w:r>
        <w:separator/>
      </w:r>
    </w:p>
  </w:endnote>
  <w:endnote w:type="continuationSeparator" w:id="0">
    <w:p w14:paraId="58F59205" w14:textId="77777777" w:rsidR="00967A65" w:rsidRDefault="00967A65">
      <w:r>
        <w:continuationSeparator/>
      </w:r>
    </w:p>
  </w:endnote>
  <w:endnote w:type="continuationNotice" w:id="1">
    <w:p w14:paraId="0715B954" w14:textId="77777777" w:rsidR="00967A65" w:rsidRDefault="00967A6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ozuka Gothic Pro L">
    <w:altName w:val="MS Gothic"/>
    <w:panose1 w:val="00000000000000000000"/>
    <w:charset w:val="80"/>
    <w:family w:val="swiss"/>
    <w:notTrueType/>
    <w:pitch w:val="variable"/>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A4EC2" w14:textId="70459A0E" w:rsidR="00967A65" w:rsidRPr="00971755" w:rsidRDefault="00967A65" w:rsidP="00730AF9">
    <w:pPr>
      <w:pStyle w:val="Footer"/>
      <w:tabs>
        <w:tab w:val="right" w:pos="9638"/>
      </w:tabs>
    </w:pPr>
    <w:r w:rsidRPr="00971755">
      <w:rPr>
        <w:b/>
        <w:sz w:val="18"/>
      </w:rPr>
      <w:fldChar w:fldCharType="begin"/>
    </w:r>
    <w:r w:rsidRPr="00971755">
      <w:rPr>
        <w:b/>
        <w:sz w:val="18"/>
      </w:rPr>
      <w:instrText xml:space="preserve"> PAGE  \* MERGEFORMAT </w:instrText>
    </w:r>
    <w:r w:rsidRPr="00971755">
      <w:rPr>
        <w:b/>
        <w:sz w:val="18"/>
      </w:rPr>
      <w:fldChar w:fldCharType="separate"/>
    </w:r>
    <w:r w:rsidR="00231CBB">
      <w:rPr>
        <w:b/>
        <w:noProof/>
        <w:sz w:val="18"/>
      </w:rPr>
      <w:t>2</w:t>
    </w:r>
    <w:r w:rsidRPr="00971755">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BB9D4F" w14:textId="06B14970" w:rsidR="00967A65" w:rsidRPr="00887A81" w:rsidRDefault="00967A65" w:rsidP="00730AF9">
    <w:pPr>
      <w:pStyle w:val="Footer"/>
      <w:tabs>
        <w:tab w:val="right" w:pos="9638"/>
      </w:tabs>
      <w:rPr>
        <w:b/>
        <w:sz w:val="18"/>
      </w:rPr>
    </w:pPr>
    <w:r>
      <w:tab/>
    </w:r>
    <w:r w:rsidRPr="00887A81">
      <w:rPr>
        <w:b/>
        <w:sz w:val="18"/>
      </w:rPr>
      <w:fldChar w:fldCharType="begin"/>
    </w:r>
    <w:r w:rsidRPr="00887A81">
      <w:rPr>
        <w:b/>
        <w:sz w:val="18"/>
      </w:rPr>
      <w:instrText xml:space="preserve"> </w:instrText>
    </w:r>
    <w:r>
      <w:rPr>
        <w:b/>
        <w:sz w:val="18"/>
      </w:rPr>
      <w:instrText>PAGE</w:instrText>
    </w:r>
    <w:r w:rsidRPr="00887A81">
      <w:rPr>
        <w:b/>
        <w:sz w:val="18"/>
      </w:rPr>
      <w:instrText xml:space="preserve">  \* MERGEFORMAT </w:instrText>
    </w:r>
    <w:r w:rsidRPr="00887A81">
      <w:rPr>
        <w:b/>
        <w:sz w:val="18"/>
      </w:rPr>
      <w:fldChar w:fldCharType="separate"/>
    </w:r>
    <w:r w:rsidR="00231CBB">
      <w:rPr>
        <w:b/>
        <w:noProof/>
        <w:sz w:val="18"/>
      </w:rPr>
      <w:t>21</w:t>
    </w:r>
    <w:r w:rsidRPr="00887A81">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1C292" w14:textId="5CD5F193" w:rsidR="00967A65" w:rsidRPr="00F51990" w:rsidRDefault="00967A65" w:rsidP="00F51990">
    <w:pPr>
      <w:pStyle w:val="Footer"/>
      <w:tabs>
        <w:tab w:val="right" w:pos="9638"/>
      </w:tabs>
    </w:pPr>
    <w:r w:rsidRPr="00F51990">
      <w:rPr>
        <w:b/>
        <w:sz w:val="18"/>
      </w:rPr>
      <w:fldChar w:fldCharType="begin"/>
    </w:r>
    <w:r w:rsidRPr="00F51990">
      <w:rPr>
        <w:b/>
        <w:sz w:val="18"/>
      </w:rPr>
      <w:instrText xml:space="preserve"> PAGE  \* MERGEFORMAT </w:instrText>
    </w:r>
    <w:r w:rsidRPr="00F51990">
      <w:rPr>
        <w:b/>
        <w:sz w:val="18"/>
      </w:rPr>
      <w:fldChar w:fldCharType="separate"/>
    </w:r>
    <w:r w:rsidR="00231CBB">
      <w:rPr>
        <w:b/>
        <w:noProof/>
        <w:sz w:val="18"/>
      </w:rPr>
      <w:t>24</w:t>
    </w:r>
    <w:r w:rsidRPr="00F51990">
      <w:rPr>
        <w:b/>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1C293" w14:textId="11F6268C" w:rsidR="00967A65" w:rsidRPr="00F51990" w:rsidRDefault="00967A65" w:rsidP="00F51990">
    <w:pPr>
      <w:pStyle w:val="Footer"/>
      <w:tabs>
        <w:tab w:val="right" w:pos="9638"/>
      </w:tabs>
      <w:rPr>
        <w:b/>
        <w:sz w:val="18"/>
      </w:rPr>
    </w:pPr>
    <w:r>
      <w:tab/>
    </w:r>
    <w:r w:rsidRPr="00F51990">
      <w:rPr>
        <w:b/>
        <w:sz w:val="18"/>
      </w:rPr>
      <w:fldChar w:fldCharType="begin"/>
    </w:r>
    <w:r w:rsidRPr="00F51990">
      <w:rPr>
        <w:b/>
        <w:sz w:val="18"/>
      </w:rPr>
      <w:instrText xml:space="preserve"> PAGE  \* MERGEFORMAT </w:instrText>
    </w:r>
    <w:r w:rsidRPr="00F51990">
      <w:rPr>
        <w:b/>
        <w:sz w:val="18"/>
      </w:rPr>
      <w:fldChar w:fldCharType="separate"/>
    </w:r>
    <w:r w:rsidR="00231CBB">
      <w:rPr>
        <w:b/>
        <w:noProof/>
        <w:sz w:val="18"/>
      </w:rPr>
      <w:t>25</w:t>
    </w:r>
    <w:r w:rsidRPr="00F51990">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B9416D" w14:textId="77777777" w:rsidR="00967A65" w:rsidRDefault="00967A65">
      <w:r>
        <w:separator/>
      </w:r>
    </w:p>
  </w:footnote>
  <w:footnote w:type="continuationSeparator" w:id="0">
    <w:p w14:paraId="5C9D7752" w14:textId="77777777" w:rsidR="00967A65" w:rsidRDefault="00967A65">
      <w:r>
        <w:continuationSeparator/>
      </w:r>
    </w:p>
  </w:footnote>
  <w:footnote w:type="continuationNotice" w:id="1">
    <w:p w14:paraId="7445E67F" w14:textId="77777777" w:rsidR="00967A65" w:rsidRDefault="00967A65">
      <w:pPr>
        <w:spacing w:line="240" w:lineRule="auto"/>
      </w:pPr>
    </w:p>
  </w:footnote>
  <w:footnote w:id="2">
    <w:p w14:paraId="0C0B7BF0" w14:textId="1CBFB580" w:rsidR="00967A65" w:rsidRPr="00614FF7" w:rsidRDefault="00967A65" w:rsidP="009B6F86">
      <w:pPr>
        <w:pStyle w:val="FootnoteText"/>
        <w:rPr>
          <w:szCs w:val="16"/>
        </w:rPr>
      </w:pPr>
      <w:r w:rsidRPr="0072517C">
        <w:rPr>
          <w:szCs w:val="16"/>
        </w:rPr>
        <w:tab/>
      </w:r>
      <w:r w:rsidRPr="00F015F3">
        <w:rPr>
          <w:rStyle w:val="FootnoteReference"/>
          <w:szCs w:val="16"/>
        </w:rPr>
        <w:footnoteRef/>
      </w:r>
      <w:r w:rsidRPr="00F015F3">
        <w:rPr>
          <w:szCs w:val="16"/>
        </w:rPr>
        <w:tab/>
        <w:t xml:space="preserve">The texts of the </w:t>
      </w:r>
      <w:r w:rsidRPr="00F015F3">
        <w:rPr>
          <w:color w:val="000000"/>
          <w:szCs w:val="16"/>
        </w:rPr>
        <w:t>statements, including those that were not delivered during the plenary meeting, are available on the submission portal at &lt;</w:t>
      </w:r>
      <w:r w:rsidRPr="004C1764">
        <w:rPr>
          <w:color w:val="000000"/>
          <w:szCs w:val="16"/>
        </w:rPr>
        <w:t>www.unfccc.int/5900</w:t>
      </w:r>
      <w:r w:rsidRPr="00F015F3">
        <w:rPr>
          <w:color w:val="000000"/>
          <w:szCs w:val="16"/>
        </w:rPr>
        <w:t xml:space="preserve">&gt; </w:t>
      </w:r>
      <w:r w:rsidRPr="004C1764">
        <w:rPr>
          <w:color w:val="000000"/>
          <w:szCs w:val="16"/>
        </w:rPr>
        <w:t>(</w:t>
      </w:r>
      <w:r>
        <w:rPr>
          <w:color w:val="000000"/>
          <w:szCs w:val="16"/>
        </w:rPr>
        <w:t xml:space="preserve">Click on “submissions from Parties under the SBI header to be directed to the submission portal, </w:t>
      </w:r>
      <w:r w:rsidRPr="004C1764">
        <w:rPr>
          <w:color w:val="000000"/>
          <w:szCs w:val="16"/>
        </w:rPr>
        <w:t>select “SBI 43” then search for “statements”)</w:t>
      </w:r>
      <w:r w:rsidRPr="00F015F3">
        <w:rPr>
          <w:color w:val="000000"/>
          <w:szCs w:val="16"/>
        </w:rPr>
        <w:t>.</w:t>
      </w:r>
    </w:p>
  </w:footnote>
  <w:footnote w:id="3">
    <w:p w14:paraId="2F9E5060" w14:textId="752E4A71" w:rsidR="00967A65" w:rsidRPr="00614FF7" w:rsidRDefault="00967A65" w:rsidP="009B6F86">
      <w:pPr>
        <w:pStyle w:val="FootnoteText"/>
        <w:rPr>
          <w:szCs w:val="16"/>
        </w:rPr>
      </w:pPr>
      <w:r w:rsidRPr="00614FF7">
        <w:rPr>
          <w:szCs w:val="16"/>
        </w:rPr>
        <w:tab/>
      </w:r>
      <w:r w:rsidRPr="00614FF7">
        <w:rPr>
          <w:rStyle w:val="FootnoteReference"/>
          <w:szCs w:val="16"/>
        </w:rPr>
        <w:footnoteRef/>
      </w:r>
      <w:r w:rsidRPr="00614FF7">
        <w:rPr>
          <w:szCs w:val="16"/>
        </w:rPr>
        <w:tab/>
      </w:r>
      <w:r w:rsidRPr="00614FF7">
        <w:rPr>
          <w:color w:val="000000"/>
          <w:szCs w:val="16"/>
        </w:rPr>
        <w:t>&lt;</w:t>
      </w:r>
      <w:r w:rsidRPr="00131C39">
        <w:rPr>
          <w:color w:val="000000"/>
          <w:szCs w:val="16"/>
        </w:rPr>
        <w:t>www.unfccc.int/9089</w:t>
      </w:r>
      <w:r w:rsidRPr="00614FF7">
        <w:rPr>
          <w:color w:val="000000"/>
          <w:szCs w:val="16"/>
        </w:rPr>
        <w:t xml:space="preserve">&gt;. </w:t>
      </w:r>
    </w:p>
  </w:footnote>
  <w:footnote w:id="4">
    <w:p w14:paraId="677E3077" w14:textId="611884EE" w:rsidR="00967A65" w:rsidRPr="00614FF7" w:rsidRDefault="00967A65" w:rsidP="009B6F86">
      <w:pPr>
        <w:pStyle w:val="FootnoteText"/>
        <w:rPr>
          <w:szCs w:val="16"/>
        </w:rPr>
      </w:pPr>
      <w:r w:rsidRPr="00614FF7">
        <w:rPr>
          <w:szCs w:val="16"/>
        </w:rPr>
        <w:tab/>
      </w:r>
      <w:r w:rsidRPr="00664A2F">
        <w:rPr>
          <w:rStyle w:val="FootnoteReference"/>
          <w:szCs w:val="16"/>
        </w:rPr>
        <w:footnoteRef/>
      </w:r>
      <w:r w:rsidRPr="00664A2F">
        <w:rPr>
          <w:szCs w:val="16"/>
        </w:rPr>
        <w:tab/>
        <w:t>FCCC/SBI/2014/8, paragraphs 213 and 218–221.</w:t>
      </w:r>
    </w:p>
  </w:footnote>
  <w:footnote w:id="5">
    <w:p w14:paraId="07AB6FEC" w14:textId="3DD16B49" w:rsidR="00967A65" w:rsidRPr="0072517C" w:rsidRDefault="00967A65" w:rsidP="00261A38">
      <w:pPr>
        <w:pStyle w:val="FootnoteText"/>
      </w:pPr>
      <w:r w:rsidRPr="00614FF7">
        <w:tab/>
      </w:r>
      <w:r w:rsidRPr="00614FF7">
        <w:rPr>
          <w:rStyle w:val="FootnoteReference"/>
        </w:rPr>
        <w:footnoteRef/>
      </w:r>
      <w:r w:rsidRPr="00614FF7">
        <w:tab/>
      </w:r>
      <w:r w:rsidRPr="00F015F3">
        <w:t>Also available at &lt;</w:t>
      </w:r>
      <w:r w:rsidRPr="004C1764">
        <w:t>www.unfccc.int/8451</w:t>
      </w:r>
      <w:r w:rsidRPr="00614FF7">
        <w:t>&gt;.</w:t>
      </w:r>
    </w:p>
  </w:footnote>
  <w:footnote w:id="6">
    <w:p w14:paraId="6DCA6714" w14:textId="768E803F" w:rsidR="00967A65" w:rsidRPr="00614FF7" w:rsidRDefault="00967A65" w:rsidP="00CC08D6">
      <w:pPr>
        <w:pStyle w:val="FootnoteText"/>
        <w:rPr>
          <w:szCs w:val="16"/>
        </w:rPr>
      </w:pPr>
      <w:r w:rsidRPr="00614FF7">
        <w:rPr>
          <w:szCs w:val="16"/>
        </w:rPr>
        <w:tab/>
      </w:r>
      <w:r w:rsidRPr="00664A2F">
        <w:rPr>
          <w:rStyle w:val="FootnoteReference"/>
          <w:szCs w:val="16"/>
        </w:rPr>
        <w:footnoteRef/>
      </w:r>
      <w:r w:rsidRPr="00664A2F">
        <w:rPr>
          <w:szCs w:val="16"/>
        </w:rPr>
        <w:tab/>
      </w:r>
      <w:r w:rsidRPr="00664A2F">
        <w:rPr>
          <w:color w:val="000000"/>
          <w:szCs w:val="16"/>
        </w:rPr>
        <w:t xml:space="preserve">Draft conclusions presented in document </w:t>
      </w:r>
      <w:r w:rsidRPr="007742E2">
        <w:rPr>
          <w:color w:val="000000"/>
          <w:szCs w:val="16"/>
        </w:rPr>
        <w:t>FCCC/SBI/2015/L.20</w:t>
      </w:r>
      <w:r>
        <w:rPr>
          <w:color w:val="000000"/>
          <w:szCs w:val="16"/>
        </w:rPr>
        <w:t>.</w:t>
      </w:r>
      <w:r w:rsidRPr="00614FF7">
        <w:rPr>
          <w:color w:val="000000"/>
          <w:szCs w:val="16"/>
        </w:rPr>
        <w:t xml:space="preserve"> </w:t>
      </w:r>
    </w:p>
  </w:footnote>
  <w:footnote w:id="7">
    <w:p w14:paraId="7B0696BA" w14:textId="6E5E704E" w:rsidR="00967A65" w:rsidRPr="00614FF7" w:rsidRDefault="00967A65" w:rsidP="009B6F86">
      <w:pPr>
        <w:pStyle w:val="FootnoteText"/>
        <w:rPr>
          <w:szCs w:val="16"/>
        </w:rPr>
      </w:pPr>
      <w:r w:rsidRPr="00614FF7">
        <w:rPr>
          <w:szCs w:val="16"/>
        </w:rPr>
        <w:tab/>
      </w:r>
      <w:r w:rsidRPr="00524264">
        <w:rPr>
          <w:rStyle w:val="FootnoteReference"/>
          <w:szCs w:val="16"/>
        </w:rPr>
        <w:footnoteRef/>
      </w:r>
      <w:r w:rsidRPr="00524264">
        <w:rPr>
          <w:szCs w:val="16"/>
        </w:rPr>
        <w:tab/>
      </w:r>
      <w:r w:rsidRPr="00524264">
        <w:rPr>
          <w:color w:val="000000"/>
          <w:szCs w:val="16"/>
        </w:rPr>
        <w:t xml:space="preserve">Draft conclusions presented in document </w:t>
      </w:r>
      <w:r w:rsidRPr="007742E2">
        <w:rPr>
          <w:color w:val="000000"/>
          <w:szCs w:val="16"/>
        </w:rPr>
        <w:t>FCCC/SBI/2015/L.23</w:t>
      </w:r>
      <w:r>
        <w:rPr>
          <w:color w:val="000000"/>
          <w:szCs w:val="16"/>
        </w:rPr>
        <w:t>.</w:t>
      </w:r>
      <w:r w:rsidRPr="00614FF7">
        <w:rPr>
          <w:color w:val="000000"/>
          <w:szCs w:val="16"/>
        </w:rPr>
        <w:t xml:space="preserve"> </w:t>
      </w:r>
    </w:p>
  </w:footnote>
  <w:footnote w:id="8">
    <w:p w14:paraId="2C5162AE" w14:textId="77777777" w:rsidR="00967A65" w:rsidRDefault="00967A65" w:rsidP="00576E00">
      <w:pPr>
        <w:pStyle w:val="FootnoteText"/>
      </w:pPr>
      <w:r>
        <w:tab/>
      </w:r>
      <w:r>
        <w:rPr>
          <w:rStyle w:val="FootnoteReference"/>
        </w:rPr>
        <w:footnoteRef/>
      </w:r>
      <w:r>
        <w:tab/>
        <w:t xml:space="preserve">Contained in document </w:t>
      </w:r>
      <w:r w:rsidRPr="007742E2">
        <w:t>FCCC/CP/1999/7</w:t>
      </w:r>
      <w:r>
        <w:t>.</w:t>
      </w:r>
    </w:p>
  </w:footnote>
  <w:footnote w:id="9">
    <w:p w14:paraId="494375E3" w14:textId="77777777" w:rsidR="00967A65" w:rsidRDefault="00967A65" w:rsidP="00576E00">
      <w:pPr>
        <w:pStyle w:val="FootnoteText"/>
      </w:pPr>
      <w:r>
        <w:tab/>
      </w:r>
      <w:r>
        <w:rPr>
          <w:rStyle w:val="FootnoteReference"/>
        </w:rPr>
        <w:footnoteRef/>
      </w:r>
      <w:r>
        <w:tab/>
      </w:r>
      <w:r w:rsidRPr="007742E2">
        <w:t>FCCC/TP/2015/3</w:t>
      </w:r>
      <w:r>
        <w:t>.</w:t>
      </w:r>
    </w:p>
  </w:footnote>
  <w:footnote w:id="10">
    <w:p w14:paraId="3C0E5F01" w14:textId="4311B963" w:rsidR="00967A65" w:rsidRDefault="00967A65" w:rsidP="00576E00">
      <w:pPr>
        <w:pStyle w:val="FootnoteText"/>
        <w:rPr>
          <w:lang w:val="en-CA"/>
        </w:rPr>
      </w:pPr>
      <w:r>
        <w:tab/>
      </w:r>
      <w:r>
        <w:rPr>
          <w:rStyle w:val="FootnoteReference"/>
        </w:rPr>
        <w:footnoteRef/>
      </w:r>
      <w:r>
        <w:tab/>
        <w:t>The views submitted by Parties include those submitted in response to the invitation of COP 17 and those submitted in response to the invitations of SBI 40 and SBI 42.</w:t>
      </w:r>
    </w:p>
  </w:footnote>
  <w:footnote w:id="11">
    <w:p w14:paraId="38749FA8" w14:textId="4D47316C" w:rsidR="00967A65" w:rsidRPr="00614FF7" w:rsidRDefault="00967A65" w:rsidP="00A2799D">
      <w:pPr>
        <w:pStyle w:val="FootnoteText"/>
        <w:rPr>
          <w:szCs w:val="16"/>
        </w:rPr>
      </w:pPr>
      <w:r w:rsidRPr="00614FF7">
        <w:rPr>
          <w:szCs w:val="16"/>
        </w:rPr>
        <w:tab/>
      </w:r>
      <w:r w:rsidRPr="00524264">
        <w:rPr>
          <w:rStyle w:val="FootnoteReference"/>
          <w:szCs w:val="16"/>
        </w:rPr>
        <w:footnoteRef/>
      </w:r>
      <w:r w:rsidRPr="00524264">
        <w:rPr>
          <w:szCs w:val="16"/>
        </w:rPr>
        <w:tab/>
      </w:r>
      <w:r w:rsidRPr="00524264">
        <w:rPr>
          <w:color w:val="000000"/>
          <w:szCs w:val="16"/>
        </w:rPr>
        <w:t xml:space="preserve">Draft conclusions presented in document </w:t>
      </w:r>
      <w:r w:rsidRPr="004E3111">
        <w:rPr>
          <w:color w:val="000000"/>
          <w:szCs w:val="16"/>
        </w:rPr>
        <w:t>FCCC/SBI/2015/L.21</w:t>
      </w:r>
      <w:r>
        <w:rPr>
          <w:color w:val="000000"/>
          <w:szCs w:val="16"/>
        </w:rPr>
        <w:t>.</w:t>
      </w:r>
      <w:r w:rsidRPr="00614FF7">
        <w:rPr>
          <w:color w:val="000000"/>
          <w:szCs w:val="16"/>
        </w:rPr>
        <w:t xml:space="preserve"> </w:t>
      </w:r>
    </w:p>
  </w:footnote>
  <w:footnote w:id="12">
    <w:p w14:paraId="1414A5AA" w14:textId="77777777" w:rsidR="00967A65" w:rsidRDefault="00967A65" w:rsidP="00576E00">
      <w:pPr>
        <w:pStyle w:val="FootnoteText"/>
        <w:widowControl w:val="0"/>
        <w:rPr>
          <w:highlight w:val="yellow"/>
          <w:lang w:val="en-US"/>
        </w:rPr>
      </w:pPr>
      <w:r>
        <w:tab/>
      </w:r>
      <w:r>
        <w:rPr>
          <w:rStyle w:val="FootnoteReference"/>
        </w:rPr>
        <w:footnoteRef/>
      </w:r>
      <w:r>
        <w:tab/>
      </w:r>
      <w:r w:rsidRPr="004E3111">
        <w:t>FCCC/SBI/2015/17, FCCC/SBI/2015/18, FCCC/SBI/2015/20 and FCCC/SBI/2015/INF.13</w:t>
      </w:r>
      <w:r>
        <w:t>.</w:t>
      </w:r>
    </w:p>
  </w:footnote>
  <w:footnote w:id="13">
    <w:p w14:paraId="77241E61" w14:textId="77777777" w:rsidR="00967A65" w:rsidRDefault="00967A65" w:rsidP="00576E00">
      <w:pPr>
        <w:pStyle w:val="FootnoteText"/>
        <w:widowControl w:val="0"/>
        <w:rPr>
          <w:lang w:val="en-US"/>
        </w:rPr>
      </w:pPr>
      <w:r>
        <w:tab/>
      </w:r>
      <w:r>
        <w:rPr>
          <w:rStyle w:val="FootnoteReference"/>
        </w:rPr>
        <w:footnoteRef/>
      </w:r>
      <w:r>
        <w:tab/>
        <w:t>Available at &lt;</w:t>
      </w:r>
      <w:r w:rsidRPr="004E3111">
        <w:t>http://unfccc.int/files/national_reports/non-annex_i_natcom/cge/application/pdf/cge_work_plan.pdf</w:t>
      </w:r>
      <w:r>
        <w:t xml:space="preserve">&gt;. </w:t>
      </w:r>
    </w:p>
  </w:footnote>
  <w:footnote w:id="14">
    <w:p w14:paraId="3FAE7536" w14:textId="77777777" w:rsidR="00967A65" w:rsidRDefault="00967A65" w:rsidP="00576E00">
      <w:pPr>
        <w:pStyle w:val="FootnoteText"/>
        <w:widowControl w:val="0"/>
        <w:rPr>
          <w:lang w:val="en-US"/>
        </w:rPr>
      </w:pPr>
      <w:r>
        <w:tab/>
      </w:r>
      <w:r>
        <w:rPr>
          <w:rStyle w:val="FootnoteReference"/>
        </w:rPr>
        <w:footnoteRef/>
      </w:r>
      <w:r>
        <w:tab/>
        <w:t xml:space="preserve">See document </w:t>
      </w:r>
      <w:r w:rsidRPr="004E3111">
        <w:t>FCCC/SBI/2015/20</w:t>
      </w:r>
      <w:r>
        <w:t xml:space="preserve"> for the report on the three regional training workshops.</w:t>
      </w:r>
    </w:p>
  </w:footnote>
  <w:footnote w:id="15">
    <w:p w14:paraId="22D369C4" w14:textId="4CAAC272" w:rsidR="00967A65" w:rsidRDefault="00967A65" w:rsidP="00576E00">
      <w:pPr>
        <w:pStyle w:val="FootnoteText"/>
        <w:widowControl w:val="0"/>
        <w:rPr>
          <w:lang w:val="en-US"/>
        </w:rPr>
      </w:pPr>
      <w:r>
        <w:tab/>
      </w:r>
      <w:r>
        <w:rPr>
          <w:rStyle w:val="FootnoteReference"/>
        </w:rPr>
        <w:footnoteRef/>
      </w:r>
      <w:r>
        <w:tab/>
        <w:t>Held in: Vientiane, Lao People’s Democratic Republic, from 29 June to 3 July 2015; Asunción, Paraguay, from 27 to 31 July 2015; and Marrakesh, Morocco, from 28 September to 2 October 2015.</w:t>
      </w:r>
    </w:p>
  </w:footnote>
  <w:footnote w:id="16">
    <w:p w14:paraId="238D532E" w14:textId="77777777" w:rsidR="00967A65" w:rsidRDefault="00967A65" w:rsidP="00576E00">
      <w:pPr>
        <w:pStyle w:val="FootnoteText"/>
        <w:widowControl w:val="0"/>
        <w:rPr>
          <w:lang w:val="en-US"/>
        </w:rPr>
      </w:pPr>
      <w:r>
        <w:tab/>
      </w:r>
      <w:r>
        <w:rPr>
          <w:rStyle w:val="FootnoteReference"/>
        </w:rPr>
        <w:footnoteRef/>
      </w:r>
      <w:r>
        <w:tab/>
        <w:t>Available at &lt;</w:t>
      </w:r>
      <w:r w:rsidRPr="008776D9">
        <w:t>http://unfccc.int/349.php</w:t>
      </w:r>
      <w:r>
        <w:t xml:space="preserve">&gt;. </w:t>
      </w:r>
    </w:p>
  </w:footnote>
  <w:footnote w:id="17">
    <w:p w14:paraId="7FBCD06B" w14:textId="77777777" w:rsidR="00967A65" w:rsidRDefault="00967A65" w:rsidP="00576E00">
      <w:pPr>
        <w:pStyle w:val="FootnoteText"/>
        <w:widowControl w:val="0"/>
        <w:rPr>
          <w:lang w:val="en-US"/>
        </w:rPr>
      </w:pPr>
      <w:r>
        <w:tab/>
      </w:r>
      <w:r>
        <w:rPr>
          <w:rStyle w:val="FootnoteReference"/>
        </w:rPr>
        <w:footnoteRef/>
      </w:r>
      <w:r>
        <w:tab/>
        <w:t xml:space="preserve">See document </w:t>
      </w:r>
      <w:r w:rsidRPr="008776D9">
        <w:rPr>
          <w:lang w:val="en-US"/>
        </w:rPr>
        <w:t>FCCC/SBI/2015/17</w:t>
      </w:r>
      <w:r>
        <w:rPr>
          <w:lang w:val="en-US"/>
        </w:rPr>
        <w:t xml:space="preserve"> for the report on the workshop.</w:t>
      </w:r>
      <w:r>
        <w:t xml:space="preserve"> </w:t>
      </w:r>
    </w:p>
  </w:footnote>
  <w:footnote w:id="18">
    <w:p w14:paraId="0994885E" w14:textId="77777777" w:rsidR="00967A65" w:rsidRDefault="00967A65" w:rsidP="00576E00">
      <w:pPr>
        <w:pStyle w:val="FootnoteText"/>
        <w:widowControl w:val="0"/>
        <w:rPr>
          <w:lang w:val="en-US"/>
        </w:rPr>
      </w:pPr>
      <w:r>
        <w:tab/>
      </w:r>
      <w:r>
        <w:rPr>
          <w:rStyle w:val="FootnoteReference"/>
        </w:rPr>
        <w:footnoteRef/>
      </w:r>
      <w:r>
        <w:tab/>
        <w:t>The e-learning courses on the Learning Management System can be accessed from &lt;</w:t>
      </w:r>
      <w:r w:rsidRPr="008776D9">
        <w:t>http://unfccc.int/349.php</w:t>
      </w:r>
      <w:r>
        <w:t xml:space="preserve">&gt;, where the existing CGE training materials for the preparation of national communications from non-Annex I Parties are also available. </w:t>
      </w:r>
    </w:p>
  </w:footnote>
  <w:footnote w:id="19">
    <w:p w14:paraId="22403C6A" w14:textId="77777777" w:rsidR="00967A65" w:rsidRDefault="00967A65" w:rsidP="00576E00">
      <w:pPr>
        <w:pStyle w:val="FootnoteText"/>
        <w:widowControl w:val="0"/>
        <w:rPr>
          <w:lang w:val="en-US"/>
        </w:rPr>
      </w:pPr>
      <w:r>
        <w:tab/>
      </w:r>
      <w:r>
        <w:rPr>
          <w:rStyle w:val="FootnoteReference"/>
        </w:rPr>
        <w:footnoteRef/>
      </w:r>
      <w:r>
        <w:tab/>
      </w:r>
      <w:r>
        <w:rPr>
          <w:lang w:val="en-US"/>
        </w:rPr>
        <w:t>See &lt;</w:t>
      </w:r>
      <w:r w:rsidRPr="008776D9">
        <w:rPr>
          <w:lang w:val="en-US"/>
        </w:rPr>
        <w:t>http://unfccc.int/8621.php</w:t>
      </w:r>
      <w:r>
        <w:rPr>
          <w:lang w:val="en-US"/>
        </w:rPr>
        <w:t>&gt; for additional information on the training programme.</w:t>
      </w:r>
    </w:p>
  </w:footnote>
  <w:footnote w:id="20">
    <w:p w14:paraId="155A862D" w14:textId="77777777" w:rsidR="00967A65" w:rsidRDefault="00967A65" w:rsidP="00576E00">
      <w:pPr>
        <w:pStyle w:val="FootnoteText"/>
        <w:widowControl w:val="0"/>
        <w:rPr>
          <w:lang w:val="en-US"/>
        </w:rPr>
      </w:pPr>
      <w:r>
        <w:tab/>
      </w:r>
      <w:r>
        <w:rPr>
          <w:rStyle w:val="FootnoteReference"/>
        </w:rPr>
        <w:footnoteRef/>
      </w:r>
      <w:r>
        <w:tab/>
        <w:t xml:space="preserve">See document </w:t>
      </w:r>
      <w:r w:rsidRPr="00974917">
        <w:t>FCCC/SBI/2015/18, annex</w:t>
      </w:r>
      <w:r>
        <w:t xml:space="preserve">, for the estimated resource requirements to implement the CGE work programme for 2016–2018. </w:t>
      </w:r>
    </w:p>
  </w:footnote>
  <w:footnote w:id="21">
    <w:p w14:paraId="28E25C20" w14:textId="7588859E" w:rsidR="00967A65" w:rsidRPr="00614FF7" w:rsidRDefault="00967A65" w:rsidP="00DD6C0C">
      <w:pPr>
        <w:pStyle w:val="FootnoteText"/>
        <w:rPr>
          <w:szCs w:val="16"/>
        </w:rPr>
      </w:pPr>
      <w:r w:rsidRPr="00614FF7">
        <w:rPr>
          <w:szCs w:val="16"/>
        </w:rPr>
        <w:tab/>
      </w:r>
      <w:r w:rsidRPr="0049546C">
        <w:rPr>
          <w:rStyle w:val="FootnoteReference"/>
          <w:szCs w:val="16"/>
        </w:rPr>
        <w:footnoteRef/>
      </w:r>
      <w:r w:rsidRPr="0049546C">
        <w:rPr>
          <w:szCs w:val="16"/>
        </w:rPr>
        <w:tab/>
      </w:r>
      <w:r w:rsidRPr="0049546C">
        <w:rPr>
          <w:color w:val="000000"/>
          <w:szCs w:val="16"/>
        </w:rPr>
        <w:t xml:space="preserve">Draft conclusions presented in document </w:t>
      </w:r>
      <w:r w:rsidRPr="00974917">
        <w:rPr>
          <w:color w:val="000000"/>
          <w:szCs w:val="16"/>
        </w:rPr>
        <w:t>FCCC/SBI/2015/L.24</w:t>
      </w:r>
      <w:r>
        <w:rPr>
          <w:color w:val="000000"/>
          <w:szCs w:val="16"/>
        </w:rPr>
        <w:t>.</w:t>
      </w:r>
      <w:r w:rsidRPr="00614FF7">
        <w:rPr>
          <w:color w:val="000000"/>
          <w:szCs w:val="16"/>
        </w:rPr>
        <w:t xml:space="preserve"> </w:t>
      </w:r>
    </w:p>
  </w:footnote>
  <w:footnote w:id="22">
    <w:p w14:paraId="51CF9B9D" w14:textId="77777777" w:rsidR="00967A65" w:rsidRDefault="00967A65" w:rsidP="00576E00">
      <w:pPr>
        <w:pStyle w:val="FootnoteText"/>
        <w:widowControl w:val="0"/>
        <w:rPr>
          <w:lang w:val="en-US"/>
        </w:rPr>
      </w:pPr>
      <w:r>
        <w:tab/>
      </w:r>
      <w:r>
        <w:rPr>
          <w:rStyle w:val="FootnoteReference"/>
        </w:rPr>
        <w:footnoteRef/>
      </w:r>
      <w:r>
        <w:tab/>
      </w:r>
      <w:r w:rsidRPr="00974917">
        <w:t>FCCC/SBI/2015/INF.15</w:t>
      </w:r>
      <w:r>
        <w:t xml:space="preserve"> and </w:t>
      </w:r>
      <w:r w:rsidRPr="00974917">
        <w:t>FCCC/CP/2015/4</w:t>
      </w:r>
      <w:r>
        <w:t xml:space="preserve">. </w:t>
      </w:r>
    </w:p>
  </w:footnote>
  <w:footnote w:id="23">
    <w:p w14:paraId="2491B4F9" w14:textId="77777777" w:rsidR="00967A65" w:rsidRDefault="00967A65" w:rsidP="00576E00">
      <w:pPr>
        <w:pStyle w:val="FootnoteText"/>
        <w:widowControl w:val="0"/>
        <w:rPr>
          <w:lang w:val="fr-CA"/>
        </w:rPr>
      </w:pPr>
      <w:r>
        <w:tab/>
      </w:r>
      <w:r>
        <w:rPr>
          <w:rStyle w:val="FootnoteReference"/>
        </w:rPr>
        <w:footnoteRef/>
      </w:r>
      <w:r>
        <w:rPr>
          <w:lang w:val="fr-CA"/>
        </w:rPr>
        <w:tab/>
      </w:r>
      <w:r w:rsidRPr="00974917">
        <w:rPr>
          <w:lang w:val="fr-CA"/>
        </w:rPr>
        <w:t>FCCC/SBI/2014/INF.22</w:t>
      </w:r>
      <w:r>
        <w:rPr>
          <w:lang w:val="fr-CA"/>
        </w:rPr>
        <w:t>.</w:t>
      </w:r>
    </w:p>
  </w:footnote>
  <w:footnote w:id="24">
    <w:p w14:paraId="04D86D42" w14:textId="77777777" w:rsidR="00967A65" w:rsidRDefault="00967A65" w:rsidP="00576E00">
      <w:pPr>
        <w:pStyle w:val="FootnoteText"/>
        <w:widowControl w:val="0"/>
        <w:rPr>
          <w:lang w:val="fr-CA"/>
        </w:rPr>
      </w:pPr>
      <w:r>
        <w:rPr>
          <w:lang w:val="fr-CA"/>
        </w:rPr>
        <w:tab/>
      </w:r>
      <w:r>
        <w:rPr>
          <w:rStyle w:val="FootnoteReference"/>
        </w:rPr>
        <w:footnoteRef/>
      </w:r>
      <w:r>
        <w:rPr>
          <w:lang w:val="fr-CA"/>
        </w:rPr>
        <w:tab/>
      </w:r>
      <w:r w:rsidRPr="000C2219">
        <w:rPr>
          <w:lang w:val="fr-CA"/>
        </w:rPr>
        <w:t>FCCC/SBI/2012/15, paragraph 53</w:t>
      </w:r>
      <w:r>
        <w:rPr>
          <w:lang w:val="fr-CA"/>
        </w:rPr>
        <w:t xml:space="preserve">. </w:t>
      </w:r>
    </w:p>
  </w:footnote>
  <w:footnote w:id="25">
    <w:p w14:paraId="7DE4244F" w14:textId="11A19FCF" w:rsidR="00967A65" w:rsidRDefault="00967A65" w:rsidP="00576E00">
      <w:pPr>
        <w:pStyle w:val="FootnoteText"/>
        <w:widowControl w:val="0"/>
        <w:rPr>
          <w:lang w:val="en-US"/>
        </w:rPr>
      </w:pPr>
      <w:r>
        <w:rPr>
          <w:lang w:val="fr-FR"/>
        </w:rPr>
        <w:tab/>
      </w:r>
      <w:r>
        <w:rPr>
          <w:rStyle w:val="FootnoteReference"/>
        </w:rPr>
        <w:footnoteRef/>
      </w:r>
      <w:r>
        <w:tab/>
      </w:r>
      <w:r w:rsidRPr="000C2219">
        <w:t>FCCC/CP/2015/4</w:t>
      </w:r>
      <w:r>
        <w:t xml:space="preserve">, </w:t>
      </w:r>
      <w:r w:rsidRPr="002446EB">
        <w:t>page 12</w:t>
      </w:r>
      <w:r>
        <w:t>.</w:t>
      </w:r>
    </w:p>
  </w:footnote>
  <w:footnote w:id="26">
    <w:p w14:paraId="3451F8C4" w14:textId="77777777" w:rsidR="00967A65" w:rsidRDefault="00967A65" w:rsidP="00576E00">
      <w:pPr>
        <w:pStyle w:val="FootnoteText"/>
        <w:widowControl w:val="0"/>
        <w:rPr>
          <w:lang w:val="en-US"/>
        </w:rPr>
      </w:pPr>
      <w:r>
        <w:tab/>
      </w:r>
      <w:r>
        <w:rPr>
          <w:rStyle w:val="FootnoteReference"/>
        </w:rPr>
        <w:footnoteRef/>
      </w:r>
      <w:r>
        <w:tab/>
        <w:t>The Global Support Programme is a project administered jointly by the United Nations Development Programme and the United Nations Environment Programme with the objective of enhancing the support provided to non-Annex I Parties for the timely preparation of their national communications and BURs.</w:t>
      </w:r>
    </w:p>
  </w:footnote>
  <w:footnote w:id="27">
    <w:p w14:paraId="47C139AA" w14:textId="77777777" w:rsidR="00967A65" w:rsidRPr="003672E8" w:rsidRDefault="00967A65" w:rsidP="00576E00">
      <w:pPr>
        <w:pStyle w:val="FootnoteText"/>
        <w:widowControl w:val="0"/>
        <w:rPr>
          <w:lang w:val="fr-FR"/>
        </w:rPr>
      </w:pPr>
      <w:r>
        <w:tab/>
      </w:r>
      <w:r>
        <w:rPr>
          <w:rStyle w:val="FootnoteReference"/>
        </w:rPr>
        <w:footnoteRef/>
      </w:r>
      <w:r w:rsidRPr="003672E8">
        <w:rPr>
          <w:lang w:val="fr-FR"/>
        </w:rPr>
        <w:tab/>
      </w:r>
      <w:r w:rsidRPr="000C2219">
        <w:rPr>
          <w:lang w:val="fr-FR"/>
        </w:rPr>
        <w:t>FCCC/SBI/2015/10, paragraph 29</w:t>
      </w:r>
      <w:r w:rsidRPr="003672E8">
        <w:rPr>
          <w:lang w:val="fr-FR"/>
        </w:rPr>
        <w:t>.</w:t>
      </w:r>
    </w:p>
  </w:footnote>
  <w:footnote w:id="28">
    <w:p w14:paraId="352974A4" w14:textId="0FFCEDC0" w:rsidR="00967A65" w:rsidRPr="003672E8" w:rsidRDefault="00967A65" w:rsidP="00C34335">
      <w:pPr>
        <w:pStyle w:val="FootnoteText"/>
        <w:rPr>
          <w:szCs w:val="16"/>
          <w:lang w:val="fr-FR"/>
        </w:rPr>
      </w:pPr>
      <w:r w:rsidRPr="003672E8">
        <w:rPr>
          <w:szCs w:val="16"/>
          <w:lang w:val="fr-FR"/>
        </w:rPr>
        <w:tab/>
      </w:r>
      <w:r w:rsidRPr="00614FF7">
        <w:rPr>
          <w:rStyle w:val="FootnoteReference"/>
          <w:szCs w:val="16"/>
        </w:rPr>
        <w:footnoteRef/>
      </w:r>
      <w:r w:rsidRPr="003672E8">
        <w:rPr>
          <w:szCs w:val="16"/>
          <w:lang w:val="fr-FR"/>
        </w:rPr>
        <w:tab/>
      </w:r>
      <w:r w:rsidRPr="003672E8">
        <w:rPr>
          <w:color w:val="000000"/>
          <w:szCs w:val="16"/>
          <w:lang w:val="fr-FR"/>
        </w:rPr>
        <w:t>&lt;</w:t>
      </w:r>
      <w:r w:rsidRPr="000C2219">
        <w:rPr>
          <w:color w:val="000000"/>
          <w:szCs w:val="16"/>
          <w:lang w:val="fr-FR"/>
        </w:rPr>
        <w:t>www.unfccc.int/8722</w:t>
      </w:r>
      <w:r w:rsidRPr="003672E8">
        <w:rPr>
          <w:color w:val="000000"/>
          <w:szCs w:val="16"/>
          <w:lang w:val="fr-FR"/>
        </w:rPr>
        <w:t xml:space="preserve">&gt;. </w:t>
      </w:r>
    </w:p>
  </w:footnote>
  <w:footnote w:id="29">
    <w:p w14:paraId="4533F1D3" w14:textId="6366880D" w:rsidR="00967A65" w:rsidRPr="00614FF7" w:rsidRDefault="00967A65" w:rsidP="00EE17A6">
      <w:pPr>
        <w:pStyle w:val="FootnoteText"/>
        <w:rPr>
          <w:szCs w:val="16"/>
        </w:rPr>
      </w:pPr>
      <w:r w:rsidRPr="003672E8">
        <w:rPr>
          <w:szCs w:val="16"/>
          <w:lang w:val="fr-FR"/>
        </w:rPr>
        <w:tab/>
      </w:r>
      <w:r w:rsidRPr="009F25A9">
        <w:rPr>
          <w:rStyle w:val="FootnoteReference"/>
          <w:szCs w:val="16"/>
        </w:rPr>
        <w:footnoteRef/>
      </w:r>
      <w:r w:rsidRPr="009F25A9">
        <w:rPr>
          <w:szCs w:val="16"/>
        </w:rPr>
        <w:tab/>
      </w:r>
      <w:r w:rsidRPr="009F25A9">
        <w:rPr>
          <w:color w:val="000000"/>
          <w:szCs w:val="16"/>
        </w:rPr>
        <w:t xml:space="preserve">Draft conclusions presented in document </w:t>
      </w:r>
      <w:r w:rsidRPr="000C2219">
        <w:rPr>
          <w:color w:val="000000"/>
          <w:szCs w:val="16"/>
        </w:rPr>
        <w:t>FCCC/SBI/2015/L.28</w:t>
      </w:r>
      <w:r>
        <w:rPr>
          <w:color w:val="000000"/>
          <w:szCs w:val="16"/>
        </w:rPr>
        <w:t>.</w:t>
      </w:r>
      <w:r w:rsidRPr="00614FF7">
        <w:rPr>
          <w:color w:val="000000"/>
          <w:szCs w:val="16"/>
        </w:rPr>
        <w:t xml:space="preserve"> </w:t>
      </w:r>
    </w:p>
  </w:footnote>
  <w:footnote w:id="30">
    <w:p w14:paraId="674E3714" w14:textId="6C63F280" w:rsidR="00967A65" w:rsidRPr="0072517C" w:rsidRDefault="00967A65" w:rsidP="009B6F86">
      <w:pPr>
        <w:pStyle w:val="FootnoteText"/>
        <w:widowControl w:val="0"/>
        <w:tabs>
          <w:tab w:val="clear" w:pos="1021"/>
          <w:tab w:val="right" w:pos="1020"/>
        </w:tabs>
        <w:ind w:left="0"/>
      </w:pPr>
      <w:r w:rsidRPr="0072517C">
        <w:tab/>
      </w:r>
      <w:r w:rsidRPr="0072517C">
        <w:tab/>
      </w:r>
      <w:r w:rsidRPr="00614FF7">
        <w:rPr>
          <w:rStyle w:val="FootnoteReference"/>
        </w:rPr>
        <w:footnoteRef/>
      </w:r>
      <w:r w:rsidRPr="00614FF7">
        <w:tab/>
        <w:t xml:space="preserve">Draft conclusions presented in document </w:t>
      </w:r>
      <w:r w:rsidRPr="000C2219">
        <w:t>FCCC/SBI/2015/L.30</w:t>
      </w:r>
      <w:r w:rsidRPr="00614FF7">
        <w:t>.</w:t>
      </w:r>
      <w:r w:rsidRPr="0072517C">
        <w:t xml:space="preserve"> </w:t>
      </w:r>
    </w:p>
  </w:footnote>
  <w:footnote w:id="31">
    <w:p w14:paraId="2105BE53" w14:textId="77777777" w:rsidR="00967A65" w:rsidRPr="001427E4" w:rsidRDefault="00967A65" w:rsidP="00132F42">
      <w:pPr>
        <w:pStyle w:val="FootnoteText"/>
        <w:widowControl w:val="0"/>
        <w:tabs>
          <w:tab w:val="clear" w:pos="1021"/>
          <w:tab w:val="right" w:pos="1020"/>
        </w:tabs>
        <w:rPr>
          <w:lang w:val="en-US"/>
        </w:rPr>
      </w:pPr>
      <w:r>
        <w:tab/>
      </w:r>
      <w:r>
        <w:rPr>
          <w:rStyle w:val="FootnoteReference"/>
        </w:rPr>
        <w:footnoteRef/>
      </w:r>
      <w:r>
        <w:tab/>
      </w:r>
      <w:r w:rsidRPr="000C2219">
        <w:t>Decision 9/CMP.1, annex</w:t>
      </w:r>
      <w:r>
        <w:t xml:space="preserve">. </w:t>
      </w:r>
    </w:p>
  </w:footnote>
  <w:footnote w:id="32">
    <w:p w14:paraId="2298E3D6" w14:textId="418FE32F" w:rsidR="00967A65" w:rsidRPr="00614FF7" w:rsidRDefault="00967A65" w:rsidP="00761670">
      <w:pPr>
        <w:pStyle w:val="FootnoteText"/>
        <w:rPr>
          <w:szCs w:val="16"/>
        </w:rPr>
      </w:pPr>
      <w:r w:rsidRPr="00614FF7">
        <w:rPr>
          <w:szCs w:val="16"/>
        </w:rPr>
        <w:tab/>
      </w:r>
      <w:r w:rsidRPr="008C62C0">
        <w:rPr>
          <w:rStyle w:val="FootnoteReference"/>
          <w:szCs w:val="16"/>
        </w:rPr>
        <w:footnoteRef/>
      </w:r>
      <w:r w:rsidRPr="008C62C0">
        <w:rPr>
          <w:szCs w:val="16"/>
        </w:rPr>
        <w:tab/>
      </w:r>
      <w:r w:rsidRPr="008C62C0">
        <w:rPr>
          <w:color w:val="000000"/>
          <w:szCs w:val="16"/>
        </w:rPr>
        <w:t xml:space="preserve">Draft conclusions presented in document </w:t>
      </w:r>
      <w:r w:rsidRPr="000C2219">
        <w:rPr>
          <w:color w:val="000000"/>
          <w:szCs w:val="16"/>
        </w:rPr>
        <w:t>FCCC/SBI/2015/L.25</w:t>
      </w:r>
      <w:r>
        <w:rPr>
          <w:color w:val="000000"/>
          <w:szCs w:val="16"/>
        </w:rPr>
        <w:t>.</w:t>
      </w:r>
      <w:r w:rsidRPr="00614FF7">
        <w:rPr>
          <w:color w:val="000000"/>
          <w:szCs w:val="16"/>
        </w:rPr>
        <w:t xml:space="preserve"> </w:t>
      </w:r>
    </w:p>
  </w:footnote>
  <w:footnote w:id="33">
    <w:p w14:paraId="5563A6F0" w14:textId="71FC507E" w:rsidR="00967A65" w:rsidRPr="00614FF7" w:rsidRDefault="00967A65" w:rsidP="009B6F86">
      <w:pPr>
        <w:pStyle w:val="FootnoteText"/>
        <w:widowControl w:val="0"/>
        <w:tabs>
          <w:tab w:val="clear" w:pos="1021"/>
          <w:tab w:val="right" w:pos="1020"/>
        </w:tabs>
        <w:ind w:left="0"/>
      </w:pPr>
      <w:r w:rsidRPr="00614FF7">
        <w:tab/>
      </w:r>
      <w:r w:rsidRPr="00614FF7">
        <w:tab/>
      </w:r>
      <w:r w:rsidRPr="00E4616F">
        <w:rPr>
          <w:rStyle w:val="FootnoteReference"/>
        </w:rPr>
        <w:footnoteRef/>
      </w:r>
      <w:r w:rsidRPr="00E4616F">
        <w:tab/>
        <w:t xml:space="preserve">Draft conclusions presented in document </w:t>
      </w:r>
      <w:r w:rsidRPr="000C2219">
        <w:t>FCCC/SBI/2015/L.22</w:t>
      </w:r>
      <w:r w:rsidRPr="00E4616F">
        <w:t>.</w:t>
      </w:r>
      <w:r w:rsidRPr="00614FF7">
        <w:t xml:space="preserve"> </w:t>
      </w:r>
    </w:p>
  </w:footnote>
  <w:footnote w:id="34">
    <w:p w14:paraId="79186D53" w14:textId="77777777" w:rsidR="00967A65" w:rsidRDefault="00967A65" w:rsidP="00576E00">
      <w:pPr>
        <w:pStyle w:val="FootnoteText"/>
        <w:widowControl w:val="0"/>
        <w:rPr>
          <w:lang w:val="en-US"/>
        </w:rPr>
      </w:pPr>
      <w:r>
        <w:tab/>
      </w:r>
      <w:r>
        <w:rPr>
          <w:rStyle w:val="FootnoteReference"/>
        </w:rPr>
        <w:footnoteRef/>
      </w:r>
      <w:r>
        <w:tab/>
        <w:t>Available at &lt;</w:t>
      </w:r>
      <w:r w:rsidRPr="000C2219">
        <w:t>unfccc.int/7984</w:t>
      </w:r>
      <w:r>
        <w:t>&gt;.</w:t>
      </w:r>
    </w:p>
  </w:footnote>
  <w:footnote w:id="35">
    <w:p w14:paraId="3926F041" w14:textId="77777777" w:rsidR="00967A65" w:rsidRDefault="00967A65" w:rsidP="00576E00">
      <w:pPr>
        <w:pStyle w:val="FootnoteText"/>
        <w:widowControl w:val="0"/>
        <w:rPr>
          <w:lang w:val="en-US"/>
        </w:rPr>
      </w:pPr>
      <w:r>
        <w:tab/>
      </w:r>
      <w:r>
        <w:rPr>
          <w:rStyle w:val="FootnoteReference"/>
        </w:rPr>
        <w:footnoteRef/>
      </w:r>
      <w:r>
        <w:tab/>
      </w:r>
      <w:r w:rsidRPr="000C2219">
        <w:t>FCCC/SBI/2015/19 and Corr.1</w:t>
      </w:r>
      <w:r>
        <w:t>.</w:t>
      </w:r>
    </w:p>
  </w:footnote>
  <w:footnote w:id="36">
    <w:p w14:paraId="25DBC50E" w14:textId="77777777" w:rsidR="00967A65" w:rsidRDefault="00967A65" w:rsidP="00576E00">
      <w:pPr>
        <w:pStyle w:val="FootnoteText"/>
        <w:widowControl w:val="0"/>
        <w:rPr>
          <w:lang w:val="en-US"/>
        </w:rPr>
      </w:pPr>
      <w:r>
        <w:tab/>
      </w:r>
      <w:r>
        <w:rPr>
          <w:rStyle w:val="FootnoteReference"/>
        </w:rPr>
        <w:footnoteRef/>
      </w:r>
      <w:r>
        <w:tab/>
      </w:r>
      <w:r w:rsidRPr="000C2219">
        <w:t>FCCC/SBI/2015/INF.14</w:t>
      </w:r>
      <w:r>
        <w:t xml:space="preserve">. </w:t>
      </w:r>
    </w:p>
  </w:footnote>
  <w:footnote w:id="37">
    <w:p w14:paraId="7B2382F3" w14:textId="77777777" w:rsidR="00967A65" w:rsidRDefault="00967A65" w:rsidP="00576E00">
      <w:pPr>
        <w:pStyle w:val="FootnoteText"/>
        <w:widowControl w:val="0"/>
        <w:rPr>
          <w:lang w:val="en-US"/>
        </w:rPr>
      </w:pPr>
      <w:r>
        <w:tab/>
      </w:r>
      <w:r>
        <w:rPr>
          <w:rStyle w:val="FootnoteReference"/>
        </w:rPr>
        <w:footnoteRef/>
      </w:r>
      <w:r>
        <w:tab/>
      </w:r>
      <w:r>
        <w:rPr>
          <w:i/>
        </w:rPr>
        <w:t>Best Practices and Lessons Learned in Addressing Adaptation in Least Developed Countries, Volume 3</w:t>
      </w:r>
      <w:r>
        <w:t xml:space="preserve">; </w:t>
      </w:r>
      <w:r>
        <w:rPr>
          <w:i/>
        </w:rPr>
        <w:t>Information Paper on How the Process to Formulate and Implement National Adaptation Plans can be Supported in Least Developed Countries</w:t>
      </w:r>
      <w:r w:rsidRPr="00133797">
        <w:t xml:space="preserve">; </w:t>
      </w:r>
      <w:r>
        <w:rPr>
          <w:i/>
        </w:rPr>
        <w:t>Regional Synergy in Addressing Adaptation through the National Adaptation Programmes of Action and the Process to Formulate and Implement National Adaptation Plans in the Least Developed Countries</w:t>
      </w:r>
      <w:r w:rsidRPr="000C2219">
        <w:t xml:space="preserve">; </w:t>
      </w:r>
      <w:r>
        <w:t xml:space="preserve">and </w:t>
      </w:r>
      <w:r>
        <w:rPr>
          <w:i/>
        </w:rPr>
        <w:t>Strengthening Gender Considerations in Adaptation Planning and Implementation in the Least Developed Countries.</w:t>
      </w:r>
      <w:r>
        <w:t xml:space="preserve"> These and other publications produced by the LEG are available at &lt;unfccc.int/6110&gt;.</w:t>
      </w:r>
    </w:p>
  </w:footnote>
  <w:footnote w:id="38">
    <w:p w14:paraId="1C638E74" w14:textId="77777777" w:rsidR="00967A65" w:rsidRDefault="00967A65" w:rsidP="00576E00">
      <w:pPr>
        <w:pStyle w:val="FootnoteText"/>
        <w:widowControl w:val="0"/>
        <w:rPr>
          <w:lang w:val="en-US"/>
        </w:rPr>
      </w:pPr>
      <w:r>
        <w:tab/>
      </w:r>
      <w:r>
        <w:rPr>
          <w:rStyle w:val="FootnoteReference"/>
        </w:rPr>
        <w:footnoteRef/>
      </w:r>
      <w:r>
        <w:tab/>
      </w:r>
      <w:r w:rsidRPr="000C2219">
        <w:t>FCCC/CP/2015/4</w:t>
      </w:r>
      <w:r>
        <w:t>.</w:t>
      </w:r>
    </w:p>
  </w:footnote>
  <w:footnote w:id="39">
    <w:p w14:paraId="495F4270" w14:textId="4D94009D" w:rsidR="00967A65" w:rsidRPr="001B6B58" w:rsidRDefault="00967A65" w:rsidP="005C38BD">
      <w:pPr>
        <w:pStyle w:val="FootnoteText"/>
        <w:widowControl w:val="0"/>
        <w:tabs>
          <w:tab w:val="clear" w:pos="1021"/>
          <w:tab w:val="right" w:pos="1020"/>
        </w:tabs>
      </w:pPr>
      <w:r w:rsidRPr="0072517C">
        <w:tab/>
      </w:r>
      <w:r w:rsidRPr="00614FF7">
        <w:rPr>
          <w:rStyle w:val="FootnoteReference"/>
        </w:rPr>
        <w:footnoteRef/>
      </w:r>
      <w:r w:rsidRPr="00614FF7">
        <w:tab/>
        <w:t xml:space="preserve">Draft conclusions presented in </w:t>
      </w:r>
      <w:r w:rsidRPr="001B6B58">
        <w:t xml:space="preserve">document FCCC/SBI/2015/L.32. </w:t>
      </w:r>
    </w:p>
  </w:footnote>
  <w:footnote w:id="40">
    <w:p w14:paraId="528B5407" w14:textId="70C0E27E" w:rsidR="00967A65" w:rsidRPr="001B6B58" w:rsidRDefault="00967A65" w:rsidP="007435C1">
      <w:pPr>
        <w:pStyle w:val="FootnoteText"/>
        <w:widowControl w:val="0"/>
        <w:tabs>
          <w:tab w:val="clear" w:pos="1021"/>
          <w:tab w:val="right" w:pos="1020"/>
        </w:tabs>
      </w:pPr>
      <w:r w:rsidRPr="001B6B58">
        <w:tab/>
      </w:r>
      <w:r w:rsidRPr="001B6B58">
        <w:rPr>
          <w:rStyle w:val="FootnoteReference"/>
        </w:rPr>
        <w:footnoteRef/>
      </w:r>
      <w:r w:rsidRPr="001B6B58">
        <w:tab/>
        <w:t xml:space="preserve">For the text of the draft decision, see document FCCC/SBI/2015/L.32/Add.1. </w:t>
      </w:r>
    </w:p>
  </w:footnote>
  <w:footnote w:id="41">
    <w:p w14:paraId="3AABF838" w14:textId="0C5CA86E" w:rsidR="00967A65" w:rsidRPr="001B6B58" w:rsidRDefault="00967A65" w:rsidP="007435C1">
      <w:pPr>
        <w:pStyle w:val="FootnoteText"/>
        <w:widowControl w:val="0"/>
        <w:tabs>
          <w:tab w:val="clear" w:pos="1021"/>
          <w:tab w:val="right" w:pos="1020"/>
        </w:tabs>
      </w:pPr>
      <w:r w:rsidRPr="001B6B58">
        <w:tab/>
      </w:r>
      <w:r w:rsidRPr="001B6B58">
        <w:rPr>
          <w:rStyle w:val="FootnoteReference"/>
        </w:rPr>
        <w:footnoteRef/>
      </w:r>
      <w:r w:rsidRPr="001B6B58">
        <w:tab/>
        <w:t xml:space="preserve">For the text as adopted, see decision 4/CP.21. </w:t>
      </w:r>
    </w:p>
  </w:footnote>
  <w:footnote w:id="42">
    <w:p w14:paraId="17ACD59E" w14:textId="77777777" w:rsidR="00967A65" w:rsidRPr="001B6B58" w:rsidRDefault="00967A65" w:rsidP="0037035F">
      <w:pPr>
        <w:pStyle w:val="FootnoteText"/>
        <w:widowControl w:val="0"/>
        <w:tabs>
          <w:tab w:val="clear" w:pos="1021"/>
          <w:tab w:val="right" w:pos="1020"/>
        </w:tabs>
      </w:pPr>
      <w:r w:rsidRPr="001B6B58">
        <w:tab/>
      </w:r>
      <w:r w:rsidRPr="001B6B58">
        <w:rPr>
          <w:rStyle w:val="FootnoteReference"/>
        </w:rPr>
        <w:footnoteRef/>
      </w:r>
      <w:r w:rsidRPr="001B6B58">
        <w:tab/>
        <w:t xml:space="preserve">For the text of the draft decision, see document FCCC/SB/2015/L.3. </w:t>
      </w:r>
    </w:p>
  </w:footnote>
  <w:footnote w:id="43">
    <w:p w14:paraId="5C8BD474" w14:textId="12412C78" w:rsidR="00967A65" w:rsidRPr="000105CC" w:rsidRDefault="00967A65" w:rsidP="0037035F">
      <w:pPr>
        <w:pStyle w:val="FootnoteText"/>
        <w:widowControl w:val="0"/>
        <w:tabs>
          <w:tab w:val="clear" w:pos="1021"/>
          <w:tab w:val="right" w:pos="1020"/>
        </w:tabs>
      </w:pPr>
      <w:r w:rsidRPr="001B6B58">
        <w:tab/>
      </w:r>
      <w:r w:rsidRPr="001B6B58">
        <w:rPr>
          <w:rStyle w:val="FootnoteReference"/>
        </w:rPr>
        <w:footnoteRef/>
      </w:r>
      <w:r w:rsidRPr="001B6B58">
        <w:tab/>
        <w:t>For the text as adopted, see decision 3/CP.21.</w:t>
      </w:r>
      <w:r w:rsidRPr="000105CC">
        <w:t xml:space="preserve"> </w:t>
      </w:r>
    </w:p>
  </w:footnote>
  <w:footnote w:id="44">
    <w:p w14:paraId="44341229" w14:textId="33D351C8" w:rsidR="00967A65" w:rsidRPr="001B6B58" w:rsidRDefault="00967A65" w:rsidP="0083730D">
      <w:pPr>
        <w:pStyle w:val="FootnoteText"/>
        <w:widowControl w:val="0"/>
        <w:tabs>
          <w:tab w:val="clear" w:pos="1021"/>
          <w:tab w:val="right" w:pos="1020"/>
        </w:tabs>
      </w:pPr>
      <w:r w:rsidRPr="000105CC">
        <w:tab/>
      </w:r>
      <w:r w:rsidRPr="000105CC">
        <w:rPr>
          <w:rStyle w:val="FootnoteReference"/>
        </w:rPr>
        <w:footnoteRef/>
      </w:r>
      <w:r w:rsidRPr="000105CC">
        <w:tab/>
      </w:r>
      <w:r w:rsidRPr="001B6B58">
        <w:t xml:space="preserve">For the text of the draft decision, see document FCCC/SB/2015/L.5/Rev.1. </w:t>
      </w:r>
    </w:p>
  </w:footnote>
  <w:footnote w:id="45">
    <w:p w14:paraId="6F4C5ADE" w14:textId="7489B882" w:rsidR="00967A65" w:rsidRPr="001B6B58" w:rsidRDefault="00967A65" w:rsidP="0083730D">
      <w:pPr>
        <w:pStyle w:val="FootnoteText"/>
        <w:widowControl w:val="0"/>
        <w:tabs>
          <w:tab w:val="clear" w:pos="1021"/>
          <w:tab w:val="right" w:pos="1020"/>
        </w:tabs>
      </w:pPr>
      <w:r w:rsidRPr="001B6B58">
        <w:tab/>
      </w:r>
      <w:r w:rsidRPr="001B6B58">
        <w:rPr>
          <w:rStyle w:val="FootnoteReference"/>
        </w:rPr>
        <w:footnoteRef/>
      </w:r>
      <w:r w:rsidRPr="001B6B58">
        <w:tab/>
        <w:t xml:space="preserve">For the text as adopted, see decision 2/CP.21. </w:t>
      </w:r>
    </w:p>
  </w:footnote>
  <w:footnote w:id="46">
    <w:p w14:paraId="570FA649" w14:textId="34DBECCF" w:rsidR="00967A65" w:rsidRPr="001B6B58" w:rsidRDefault="00967A65" w:rsidP="00FA5FA7">
      <w:pPr>
        <w:pStyle w:val="FootnoteText"/>
        <w:widowControl w:val="0"/>
        <w:tabs>
          <w:tab w:val="clear" w:pos="1021"/>
          <w:tab w:val="right" w:pos="1020"/>
        </w:tabs>
      </w:pPr>
      <w:r w:rsidRPr="001B6B58">
        <w:tab/>
      </w:r>
      <w:r w:rsidRPr="001B6B58">
        <w:rPr>
          <w:rStyle w:val="FootnoteReference"/>
        </w:rPr>
        <w:footnoteRef/>
      </w:r>
      <w:r w:rsidRPr="001B6B58">
        <w:tab/>
        <w:t xml:space="preserve">For the text of the draft decision, see document FCCC/SB/2015/L.4. </w:t>
      </w:r>
    </w:p>
  </w:footnote>
  <w:footnote w:id="47">
    <w:p w14:paraId="0E6B313D" w14:textId="3CFB783F" w:rsidR="00967A65" w:rsidRPr="001B6B58" w:rsidRDefault="00967A65" w:rsidP="00FA5FA7">
      <w:pPr>
        <w:pStyle w:val="FootnoteText"/>
        <w:widowControl w:val="0"/>
        <w:tabs>
          <w:tab w:val="clear" w:pos="1021"/>
          <w:tab w:val="right" w:pos="1020"/>
        </w:tabs>
      </w:pPr>
      <w:r w:rsidRPr="001B6B58">
        <w:tab/>
      </w:r>
      <w:r w:rsidRPr="001B6B58">
        <w:rPr>
          <w:rStyle w:val="FootnoteReference"/>
        </w:rPr>
        <w:footnoteRef/>
      </w:r>
      <w:r w:rsidRPr="001B6B58">
        <w:tab/>
        <w:t xml:space="preserve">For the text as adopted, see decision 12/CP.21. </w:t>
      </w:r>
    </w:p>
  </w:footnote>
  <w:footnote w:id="48">
    <w:p w14:paraId="7EAB26F8" w14:textId="33ECA7A3" w:rsidR="00967A65" w:rsidRPr="001B6B58" w:rsidRDefault="00967A65" w:rsidP="00962A23">
      <w:pPr>
        <w:pStyle w:val="FootnoteText"/>
        <w:widowControl w:val="0"/>
        <w:tabs>
          <w:tab w:val="clear" w:pos="1021"/>
          <w:tab w:val="right" w:pos="1020"/>
        </w:tabs>
      </w:pPr>
      <w:r w:rsidRPr="001B6B58">
        <w:tab/>
      </w:r>
      <w:r w:rsidRPr="001B6B58">
        <w:rPr>
          <w:rStyle w:val="FootnoteReference"/>
        </w:rPr>
        <w:footnoteRef/>
      </w:r>
      <w:r w:rsidRPr="001B6B58">
        <w:tab/>
        <w:t xml:space="preserve">Draft conclusions presented in document FCCC/SBI/2015/L.29. </w:t>
      </w:r>
    </w:p>
  </w:footnote>
  <w:footnote w:id="49">
    <w:p w14:paraId="5C539E0C" w14:textId="77777777" w:rsidR="00967A65" w:rsidRPr="001B6B58" w:rsidRDefault="00967A65" w:rsidP="00E17276">
      <w:pPr>
        <w:pStyle w:val="FootnoteText"/>
        <w:widowControl w:val="0"/>
        <w:tabs>
          <w:tab w:val="clear" w:pos="1021"/>
          <w:tab w:val="right" w:pos="1020"/>
        </w:tabs>
        <w:rPr>
          <w:lang w:val="en-US"/>
        </w:rPr>
      </w:pPr>
      <w:r w:rsidRPr="001B6B58">
        <w:tab/>
      </w:r>
      <w:r w:rsidRPr="001B6B58">
        <w:rPr>
          <w:rStyle w:val="FootnoteReference"/>
        </w:rPr>
        <w:footnoteRef/>
      </w:r>
      <w:r w:rsidRPr="001B6B58">
        <w:tab/>
        <w:t xml:space="preserve">FCCC/CP/2015/4 and Add.1. </w:t>
      </w:r>
    </w:p>
  </w:footnote>
  <w:footnote w:id="50">
    <w:p w14:paraId="0EE3253A" w14:textId="77777777" w:rsidR="00967A65" w:rsidRPr="00CD21F8" w:rsidRDefault="00967A65" w:rsidP="00E17276">
      <w:pPr>
        <w:pStyle w:val="FootnoteText"/>
        <w:widowControl w:val="0"/>
        <w:tabs>
          <w:tab w:val="clear" w:pos="1021"/>
          <w:tab w:val="right" w:pos="1020"/>
        </w:tabs>
        <w:rPr>
          <w:lang w:val="en-US"/>
        </w:rPr>
      </w:pPr>
      <w:r w:rsidRPr="001B6B58">
        <w:tab/>
      </w:r>
      <w:r w:rsidRPr="001B6B58">
        <w:rPr>
          <w:rStyle w:val="FootnoteReference"/>
        </w:rPr>
        <w:footnoteRef/>
      </w:r>
      <w:r w:rsidRPr="001B6B58">
        <w:tab/>
        <w:t>FCCC/SBI/2015/16.</w:t>
      </w:r>
      <w:r>
        <w:t xml:space="preserve"> </w:t>
      </w:r>
    </w:p>
  </w:footnote>
  <w:footnote w:id="51">
    <w:p w14:paraId="0102226A" w14:textId="129F5CFB" w:rsidR="00967A65" w:rsidRPr="0072517C" w:rsidRDefault="00967A65" w:rsidP="00B056E3">
      <w:pPr>
        <w:pStyle w:val="FootnoteText"/>
        <w:widowControl w:val="0"/>
        <w:tabs>
          <w:tab w:val="clear" w:pos="1021"/>
          <w:tab w:val="right" w:pos="1020"/>
        </w:tabs>
      </w:pPr>
      <w:r w:rsidRPr="0072517C">
        <w:tab/>
      </w:r>
      <w:r w:rsidRPr="00E06223">
        <w:rPr>
          <w:rStyle w:val="FootnoteReference"/>
        </w:rPr>
        <w:footnoteRef/>
      </w:r>
      <w:r w:rsidRPr="00E06223">
        <w:tab/>
        <w:t xml:space="preserve">Draft conclusions presented in document </w:t>
      </w:r>
      <w:r w:rsidRPr="000C2219">
        <w:t>FCCC/SBI/2015/L.33</w:t>
      </w:r>
      <w:r w:rsidRPr="00E06223">
        <w:t>.</w:t>
      </w:r>
      <w:r w:rsidRPr="0072517C">
        <w:t xml:space="preserve"> </w:t>
      </w:r>
    </w:p>
  </w:footnote>
  <w:footnote w:id="52">
    <w:p w14:paraId="68A543DF" w14:textId="43C48DD1" w:rsidR="00967A65" w:rsidRPr="0072517C" w:rsidRDefault="00967A65" w:rsidP="00840E7C">
      <w:pPr>
        <w:pStyle w:val="FootnoteText"/>
        <w:widowControl w:val="0"/>
        <w:tabs>
          <w:tab w:val="clear" w:pos="1021"/>
          <w:tab w:val="right" w:pos="1020"/>
        </w:tabs>
      </w:pPr>
      <w:r w:rsidRPr="0072517C">
        <w:tab/>
      </w:r>
      <w:r w:rsidRPr="00A66C12">
        <w:rPr>
          <w:rStyle w:val="FootnoteReference"/>
        </w:rPr>
        <w:footnoteRef/>
      </w:r>
      <w:r w:rsidRPr="00A66C12">
        <w:tab/>
      </w:r>
      <w:r>
        <w:t>A</w:t>
      </w:r>
      <w:r w:rsidRPr="00A66C12">
        <w:t xml:space="preserve">dopted </w:t>
      </w:r>
      <w:r>
        <w:t xml:space="preserve">by the COP as </w:t>
      </w:r>
      <w:r w:rsidRPr="00A66C12">
        <w:t xml:space="preserve">decision </w:t>
      </w:r>
      <w:r w:rsidRPr="000C2219">
        <w:t>14/CP.21</w:t>
      </w:r>
      <w:r w:rsidRPr="00A66C12">
        <w:t>.</w:t>
      </w:r>
      <w:r w:rsidRPr="0072517C">
        <w:t xml:space="preserve"> </w:t>
      </w:r>
    </w:p>
  </w:footnote>
  <w:footnote w:id="53">
    <w:p w14:paraId="7C65AF0F" w14:textId="10F3E3A3" w:rsidR="00967A65" w:rsidRPr="000C2219" w:rsidRDefault="00967A65" w:rsidP="00B056E3">
      <w:pPr>
        <w:pStyle w:val="FootnoteText"/>
        <w:widowControl w:val="0"/>
        <w:tabs>
          <w:tab w:val="clear" w:pos="1021"/>
          <w:tab w:val="right" w:pos="1020"/>
        </w:tabs>
      </w:pPr>
      <w:r w:rsidRPr="0072517C">
        <w:tab/>
      </w:r>
      <w:r w:rsidRPr="00E06223">
        <w:rPr>
          <w:rStyle w:val="FootnoteReference"/>
        </w:rPr>
        <w:footnoteRef/>
      </w:r>
      <w:r w:rsidRPr="00E06223">
        <w:tab/>
        <w:t xml:space="preserve">Draft conclusions presented in </w:t>
      </w:r>
      <w:r w:rsidRPr="000C2219">
        <w:t xml:space="preserve">document FCCC/SBI/2015/L.34. </w:t>
      </w:r>
    </w:p>
  </w:footnote>
  <w:footnote w:id="54">
    <w:p w14:paraId="2A1323B8" w14:textId="25CC5B81" w:rsidR="00967A65" w:rsidRPr="000C2219" w:rsidRDefault="00967A65" w:rsidP="00840E7C">
      <w:pPr>
        <w:pStyle w:val="FootnoteText"/>
        <w:widowControl w:val="0"/>
        <w:tabs>
          <w:tab w:val="clear" w:pos="1021"/>
          <w:tab w:val="right" w:pos="1020"/>
        </w:tabs>
      </w:pPr>
      <w:r w:rsidRPr="000C2219">
        <w:tab/>
      </w:r>
      <w:r w:rsidRPr="000C2219">
        <w:rPr>
          <w:rStyle w:val="FootnoteReference"/>
        </w:rPr>
        <w:footnoteRef/>
      </w:r>
      <w:r w:rsidRPr="000C2219">
        <w:tab/>
        <w:t>Adopted by the CMP as decision 9/CMP.11.</w:t>
      </w:r>
    </w:p>
  </w:footnote>
  <w:footnote w:id="55">
    <w:p w14:paraId="5E95841B" w14:textId="0C628021" w:rsidR="00967A65" w:rsidRPr="0072517C" w:rsidRDefault="00967A65" w:rsidP="00B056E3">
      <w:pPr>
        <w:pStyle w:val="FootnoteText"/>
        <w:widowControl w:val="0"/>
        <w:tabs>
          <w:tab w:val="clear" w:pos="1021"/>
          <w:tab w:val="right" w:pos="1020"/>
        </w:tabs>
      </w:pPr>
      <w:r w:rsidRPr="000C2219">
        <w:tab/>
      </w:r>
      <w:r w:rsidRPr="000C2219">
        <w:rPr>
          <w:rStyle w:val="FootnoteReference"/>
        </w:rPr>
        <w:footnoteRef/>
      </w:r>
      <w:r w:rsidRPr="000C2219">
        <w:tab/>
        <w:t>Draft conclusions presented in document FCCC/SB/2015/L.6.</w:t>
      </w:r>
      <w:r w:rsidRPr="0072517C">
        <w:t xml:space="preserve"> </w:t>
      </w:r>
    </w:p>
  </w:footnote>
  <w:footnote w:id="56">
    <w:p w14:paraId="4AE667C1" w14:textId="71D909A9" w:rsidR="00967A65" w:rsidRPr="0049319C" w:rsidRDefault="00967A65" w:rsidP="00015B09">
      <w:pPr>
        <w:pStyle w:val="FootnoteText"/>
        <w:widowControl w:val="0"/>
        <w:tabs>
          <w:tab w:val="clear" w:pos="1021"/>
          <w:tab w:val="right" w:pos="1020"/>
        </w:tabs>
        <w:rPr>
          <w:lang w:val="en-US"/>
        </w:rPr>
      </w:pPr>
      <w:r>
        <w:tab/>
      </w:r>
      <w:r>
        <w:rPr>
          <w:rStyle w:val="FootnoteReference"/>
        </w:rPr>
        <w:footnoteRef/>
      </w:r>
      <w:r>
        <w:tab/>
        <w:t>Available on the UNFCCC submissions portal at</w:t>
      </w:r>
      <w:r w:rsidRPr="00CD7D57">
        <w:rPr>
          <w:color w:val="000000"/>
          <w:szCs w:val="16"/>
        </w:rPr>
        <w:t xml:space="preserve"> </w:t>
      </w:r>
      <w:r>
        <w:rPr>
          <w:color w:val="000000"/>
          <w:szCs w:val="16"/>
        </w:rPr>
        <w:t>&lt;</w:t>
      </w:r>
      <w:r w:rsidRPr="00133797">
        <w:rPr>
          <w:color w:val="000000"/>
          <w:szCs w:val="16"/>
        </w:rPr>
        <w:t>http://www4.unfccc.int/submissions/SitePages/sessions.aspx?showOnlyCurrentCalls=1&amp;populateData=1&amp;expectedsubmissionfrom=Parties&amp;focalBodies=SBI</w:t>
      </w:r>
      <w:r>
        <w:rPr>
          <w:color w:val="000000"/>
          <w:szCs w:val="16"/>
        </w:rPr>
        <w:t>&gt;</w:t>
      </w:r>
      <w:r>
        <w:t>, remove SBI selection under “body”, select year 2015 and SB43 under “session”.</w:t>
      </w:r>
    </w:p>
  </w:footnote>
  <w:footnote w:id="57">
    <w:p w14:paraId="65536358" w14:textId="55E95CDD" w:rsidR="00967A65" w:rsidRPr="00A66C12" w:rsidRDefault="00967A65" w:rsidP="00673E9C">
      <w:pPr>
        <w:pStyle w:val="FootnoteText"/>
        <w:widowControl w:val="0"/>
        <w:tabs>
          <w:tab w:val="clear" w:pos="1021"/>
          <w:tab w:val="right" w:pos="1020"/>
        </w:tabs>
      </w:pPr>
      <w:r w:rsidRPr="0072517C">
        <w:tab/>
      </w:r>
      <w:r w:rsidRPr="00614FF7">
        <w:rPr>
          <w:rStyle w:val="FootnoteReference"/>
        </w:rPr>
        <w:footnoteRef/>
      </w:r>
      <w:r w:rsidRPr="00614FF7">
        <w:tab/>
      </w:r>
      <w:r>
        <w:t>A</w:t>
      </w:r>
      <w:r w:rsidRPr="000C2219">
        <w:t>nnex to document FCCC/SB/2015/L.6.</w:t>
      </w:r>
      <w:r w:rsidRPr="00A66C12">
        <w:t xml:space="preserve"> </w:t>
      </w:r>
    </w:p>
  </w:footnote>
  <w:footnote w:id="58">
    <w:p w14:paraId="09AB6157" w14:textId="7351FB67" w:rsidR="00967A65" w:rsidRPr="0072517C" w:rsidRDefault="00967A65" w:rsidP="00015B09">
      <w:pPr>
        <w:pStyle w:val="FootnoteText"/>
        <w:widowControl w:val="0"/>
        <w:tabs>
          <w:tab w:val="clear" w:pos="1021"/>
          <w:tab w:val="right" w:pos="1020"/>
        </w:tabs>
      </w:pPr>
      <w:r w:rsidRPr="00A66C12">
        <w:tab/>
      </w:r>
      <w:r w:rsidRPr="000C2219">
        <w:rPr>
          <w:rStyle w:val="FootnoteReference"/>
        </w:rPr>
        <w:footnoteRef/>
      </w:r>
      <w:r w:rsidRPr="000C2219">
        <w:tab/>
        <w:t>For the text as adopted, see decision 11/CP.21.</w:t>
      </w:r>
      <w:r w:rsidRPr="0072517C">
        <w:t xml:space="preserve"> </w:t>
      </w:r>
    </w:p>
  </w:footnote>
  <w:footnote w:id="59">
    <w:p w14:paraId="17C4A996" w14:textId="5FFF6D9F" w:rsidR="00967A65" w:rsidRPr="000C2219" w:rsidRDefault="00967A65" w:rsidP="00B07235">
      <w:pPr>
        <w:pStyle w:val="FootnoteText"/>
        <w:widowControl w:val="0"/>
        <w:tabs>
          <w:tab w:val="clear" w:pos="1021"/>
          <w:tab w:val="right" w:pos="1020"/>
        </w:tabs>
      </w:pPr>
      <w:r w:rsidRPr="0072517C">
        <w:tab/>
      </w:r>
      <w:r w:rsidRPr="000105CC">
        <w:rPr>
          <w:rStyle w:val="FootnoteReference"/>
        </w:rPr>
        <w:footnoteRef/>
      </w:r>
      <w:r w:rsidRPr="000105CC">
        <w:tab/>
      </w:r>
      <w:r w:rsidRPr="000C2219">
        <w:t xml:space="preserve">The COP adopted a decision on this matter (decision 10/CP.21). </w:t>
      </w:r>
    </w:p>
  </w:footnote>
  <w:footnote w:id="60">
    <w:p w14:paraId="4BC74007" w14:textId="79786FDD" w:rsidR="00967A65" w:rsidRPr="000C2219" w:rsidRDefault="00967A65" w:rsidP="00E54ADF">
      <w:pPr>
        <w:pStyle w:val="FootnoteText"/>
        <w:rPr>
          <w:szCs w:val="16"/>
        </w:rPr>
      </w:pPr>
      <w:r w:rsidRPr="000C2219">
        <w:rPr>
          <w:szCs w:val="16"/>
        </w:rPr>
        <w:tab/>
      </w:r>
      <w:r w:rsidRPr="000C2219">
        <w:rPr>
          <w:rStyle w:val="FootnoteReference"/>
          <w:szCs w:val="16"/>
        </w:rPr>
        <w:footnoteRef/>
      </w:r>
      <w:r w:rsidRPr="000C2219">
        <w:rPr>
          <w:szCs w:val="16"/>
        </w:rPr>
        <w:tab/>
      </w:r>
      <w:r w:rsidRPr="000C2219">
        <w:rPr>
          <w:color w:val="000000"/>
          <w:szCs w:val="16"/>
        </w:rPr>
        <w:t xml:space="preserve">Draft conclusions presented in document FCCC/SBI/2015/L.31. </w:t>
      </w:r>
    </w:p>
  </w:footnote>
  <w:footnote w:id="61">
    <w:p w14:paraId="53CDAAD1" w14:textId="77777777" w:rsidR="00967A65" w:rsidRPr="00022B73" w:rsidRDefault="00967A65" w:rsidP="000607E4">
      <w:pPr>
        <w:pStyle w:val="FootnoteText"/>
        <w:widowControl w:val="0"/>
        <w:tabs>
          <w:tab w:val="clear" w:pos="1021"/>
          <w:tab w:val="right" w:pos="1020"/>
        </w:tabs>
        <w:rPr>
          <w:lang w:val="en-US"/>
        </w:rPr>
      </w:pPr>
      <w:r w:rsidRPr="000C2219">
        <w:tab/>
      </w:r>
      <w:r w:rsidRPr="000C2219">
        <w:rPr>
          <w:rStyle w:val="FootnoteReference"/>
        </w:rPr>
        <w:footnoteRef/>
      </w:r>
      <w:r w:rsidRPr="000C2219">
        <w:tab/>
        <w:t>FCCC/CP/2015/6.</w:t>
      </w:r>
      <w:r>
        <w:t xml:space="preserve"> </w:t>
      </w:r>
    </w:p>
  </w:footnote>
  <w:footnote w:id="62">
    <w:p w14:paraId="141EE5AD" w14:textId="77777777" w:rsidR="00967A65" w:rsidRPr="000C2219" w:rsidRDefault="00967A65" w:rsidP="000607E4">
      <w:pPr>
        <w:pStyle w:val="FootnoteText"/>
        <w:widowControl w:val="0"/>
        <w:tabs>
          <w:tab w:val="clear" w:pos="1021"/>
          <w:tab w:val="right" w:pos="1020"/>
        </w:tabs>
        <w:rPr>
          <w:lang w:val="en-US"/>
        </w:rPr>
      </w:pPr>
      <w:r>
        <w:tab/>
      </w:r>
      <w:r>
        <w:rPr>
          <w:rStyle w:val="FootnoteReference"/>
        </w:rPr>
        <w:footnoteRef/>
      </w:r>
      <w:r>
        <w:tab/>
      </w:r>
      <w:r w:rsidRPr="000C2219">
        <w:t xml:space="preserve">FCCC/CP/2014/7. </w:t>
      </w:r>
    </w:p>
  </w:footnote>
  <w:footnote w:id="63">
    <w:p w14:paraId="005DD7D9" w14:textId="309FB9AA" w:rsidR="00967A65" w:rsidRPr="000C2219" w:rsidRDefault="00967A65" w:rsidP="000607E4">
      <w:pPr>
        <w:pStyle w:val="FootnoteText"/>
        <w:widowControl w:val="0"/>
        <w:tabs>
          <w:tab w:val="clear" w:pos="1021"/>
          <w:tab w:val="right" w:pos="1020"/>
        </w:tabs>
        <w:rPr>
          <w:lang w:val="en-US"/>
        </w:rPr>
      </w:pPr>
      <w:r w:rsidRPr="000C2219">
        <w:tab/>
      </w:r>
      <w:r w:rsidRPr="000C2219">
        <w:rPr>
          <w:rStyle w:val="FootnoteReference"/>
        </w:rPr>
        <w:footnoteRef/>
      </w:r>
      <w:r w:rsidRPr="000C2219">
        <w:tab/>
        <w:t xml:space="preserve">The Executive Committee of the Warsaw International Mechanism for Loss and Damage associated with Climate Change Impacts. </w:t>
      </w:r>
    </w:p>
  </w:footnote>
  <w:footnote w:id="64">
    <w:p w14:paraId="2B2E4393" w14:textId="77777777" w:rsidR="00967A65" w:rsidRPr="00022B73" w:rsidRDefault="00967A65" w:rsidP="000607E4">
      <w:pPr>
        <w:pStyle w:val="FootnoteText"/>
        <w:widowControl w:val="0"/>
        <w:tabs>
          <w:tab w:val="clear" w:pos="1021"/>
          <w:tab w:val="right" w:pos="1020"/>
        </w:tabs>
        <w:rPr>
          <w:lang w:val="en-US"/>
        </w:rPr>
      </w:pPr>
      <w:r w:rsidRPr="000C2219">
        <w:tab/>
      </w:r>
      <w:r w:rsidRPr="000C2219">
        <w:rPr>
          <w:rStyle w:val="FootnoteReference"/>
        </w:rPr>
        <w:footnoteRef/>
      </w:r>
      <w:r w:rsidRPr="000C2219">
        <w:tab/>
        <w:t>FCCC/SBI/2015/12.</w:t>
      </w:r>
    </w:p>
  </w:footnote>
  <w:footnote w:id="65">
    <w:p w14:paraId="28E32A88" w14:textId="77777777" w:rsidR="00967A65" w:rsidRPr="000C2219" w:rsidRDefault="00967A65" w:rsidP="000607E4">
      <w:pPr>
        <w:pStyle w:val="FootnoteText"/>
        <w:widowControl w:val="0"/>
        <w:tabs>
          <w:tab w:val="clear" w:pos="1021"/>
          <w:tab w:val="right" w:pos="1020"/>
        </w:tabs>
        <w:rPr>
          <w:lang w:val="en-US"/>
        </w:rPr>
      </w:pPr>
      <w:r>
        <w:tab/>
      </w:r>
      <w:r>
        <w:rPr>
          <w:rStyle w:val="FootnoteReference"/>
        </w:rPr>
        <w:footnoteRef/>
      </w:r>
      <w:r>
        <w:tab/>
      </w:r>
      <w:r w:rsidRPr="00022B73">
        <w:t xml:space="preserve">Parties should submit their views via the submissions portal at &lt;http://www.unfccc.int/5900&gt;. </w:t>
      </w:r>
      <w:r w:rsidRPr="000C2219">
        <w:t>Observer organizations should e-mail their submissions to &lt;secretariat@unfccc.int&gt;.</w:t>
      </w:r>
    </w:p>
  </w:footnote>
  <w:footnote w:id="66">
    <w:p w14:paraId="31D9D7D7" w14:textId="44B03D24" w:rsidR="00967A65" w:rsidRPr="000C2219" w:rsidRDefault="00967A65" w:rsidP="000C2219">
      <w:pPr>
        <w:pStyle w:val="FootnoteText"/>
        <w:widowControl w:val="0"/>
        <w:tabs>
          <w:tab w:val="clear" w:pos="1021"/>
          <w:tab w:val="right" w:pos="1020"/>
        </w:tabs>
      </w:pPr>
      <w:r w:rsidRPr="000C2219">
        <w:tab/>
      </w:r>
      <w:r w:rsidRPr="000C2219">
        <w:rPr>
          <w:rStyle w:val="FootnoteReference"/>
        </w:rPr>
        <w:footnoteRef/>
      </w:r>
      <w:r w:rsidRPr="000C2219">
        <w:tab/>
        <w:t xml:space="preserve">For the texts of the draft decisions, see documents FCCC/SBI/2015/L.27 and FCCC/SBI/2015/L.26. </w:t>
      </w:r>
    </w:p>
  </w:footnote>
  <w:footnote w:id="67">
    <w:p w14:paraId="3206C0AD" w14:textId="4133F970" w:rsidR="00967A65" w:rsidRPr="000C2219" w:rsidRDefault="00967A65" w:rsidP="0018171B">
      <w:pPr>
        <w:pStyle w:val="FootnoteText"/>
        <w:widowControl w:val="0"/>
        <w:tabs>
          <w:tab w:val="clear" w:pos="1021"/>
          <w:tab w:val="right" w:pos="1020"/>
        </w:tabs>
      </w:pPr>
      <w:r w:rsidRPr="000C2219">
        <w:tab/>
      </w:r>
      <w:r w:rsidRPr="000C2219">
        <w:rPr>
          <w:rStyle w:val="FootnoteReference"/>
        </w:rPr>
        <w:footnoteRef/>
      </w:r>
      <w:r w:rsidRPr="000C2219">
        <w:tab/>
        <w:t xml:space="preserve">For the texts as adopted, see decisions 21/CP.21 and 11/CMP.11. </w:t>
      </w:r>
    </w:p>
  </w:footnote>
  <w:footnote w:id="68">
    <w:p w14:paraId="7319CD9E" w14:textId="382675EE" w:rsidR="00967A65" w:rsidRPr="000105CC" w:rsidRDefault="00967A65" w:rsidP="000C2219">
      <w:pPr>
        <w:pStyle w:val="FootnoteText"/>
        <w:widowControl w:val="0"/>
        <w:tabs>
          <w:tab w:val="clear" w:pos="1021"/>
          <w:tab w:val="right" w:pos="1020"/>
        </w:tabs>
      </w:pPr>
      <w:r w:rsidRPr="000C2219">
        <w:tab/>
      </w:r>
      <w:r w:rsidRPr="000C2219">
        <w:rPr>
          <w:rStyle w:val="FootnoteReference"/>
        </w:rPr>
        <w:footnoteRef/>
      </w:r>
      <w:r w:rsidRPr="000C2219">
        <w:tab/>
        <w:t>For the texts of the draft decisions, see documents FCCC</w:t>
      </w:r>
      <w:r w:rsidRPr="000105CC">
        <w:t xml:space="preserve">/SBI/2015/L.27 and FCCC/SBI/2015/L.26. </w:t>
      </w:r>
    </w:p>
  </w:footnote>
  <w:footnote w:id="69">
    <w:p w14:paraId="025F11B7" w14:textId="16506856" w:rsidR="00967A65" w:rsidRPr="0072517C" w:rsidRDefault="00967A65" w:rsidP="00C25525">
      <w:pPr>
        <w:pStyle w:val="FootnoteText"/>
        <w:widowControl w:val="0"/>
        <w:tabs>
          <w:tab w:val="clear" w:pos="1021"/>
          <w:tab w:val="right" w:pos="1020"/>
        </w:tabs>
      </w:pPr>
      <w:r w:rsidRPr="000105CC">
        <w:tab/>
      </w:r>
      <w:r w:rsidRPr="000105CC">
        <w:rPr>
          <w:rStyle w:val="FootnoteReference"/>
        </w:rPr>
        <w:footnoteRef/>
      </w:r>
      <w:r w:rsidRPr="000105CC">
        <w:tab/>
        <w:t>For the text</w:t>
      </w:r>
      <w:r>
        <w:t>s</w:t>
      </w:r>
      <w:r w:rsidRPr="000105CC">
        <w:t xml:space="preserve"> as adopted, see decisions 21/CP.21 and 11/CMP</w:t>
      </w:r>
      <w:r>
        <w:t>.</w:t>
      </w:r>
      <w:r w:rsidRPr="000105CC">
        <w:t>11</w:t>
      </w:r>
      <w:r>
        <w:t>.</w:t>
      </w:r>
      <w:r w:rsidRPr="0072517C">
        <w:t xml:space="preserve"> </w:t>
      </w:r>
    </w:p>
  </w:footnote>
  <w:footnote w:id="70">
    <w:p w14:paraId="7C8D4CFF" w14:textId="608B2557" w:rsidR="00967A65" w:rsidRPr="00614FF7" w:rsidRDefault="00967A65" w:rsidP="006D79A9">
      <w:pPr>
        <w:pStyle w:val="FootnoteText"/>
        <w:rPr>
          <w:szCs w:val="16"/>
        </w:rPr>
      </w:pPr>
      <w:r w:rsidRPr="00614FF7">
        <w:rPr>
          <w:szCs w:val="16"/>
        </w:rPr>
        <w:tab/>
      </w:r>
      <w:r w:rsidRPr="00A075C0">
        <w:rPr>
          <w:rStyle w:val="FootnoteReference"/>
          <w:szCs w:val="16"/>
        </w:rPr>
        <w:footnoteRef/>
      </w:r>
      <w:r w:rsidRPr="00A075C0">
        <w:rPr>
          <w:szCs w:val="16"/>
        </w:rPr>
        <w:tab/>
      </w:r>
      <w:r w:rsidRPr="000C2219">
        <w:rPr>
          <w:color w:val="000000"/>
          <w:szCs w:val="16"/>
        </w:rPr>
        <w:t>FCCC/SBI/2015/L.19</w:t>
      </w:r>
      <w:r>
        <w:rPr>
          <w:color w:val="000000"/>
          <w:szCs w:val="16"/>
        </w:rPr>
        <w:t>.</w:t>
      </w:r>
      <w:r w:rsidRPr="00614FF7">
        <w:rPr>
          <w:color w:val="000000"/>
          <w:szCs w:val="16"/>
        </w:rPr>
        <w:t xml:space="preserve"> </w:t>
      </w:r>
    </w:p>
  </w:footnote>
  <w:footnote w:id="71">
    <w:p w14:paraId="527917FE" w14:textId="038C711C" w:rsidR="00967A65" w:rsidRPr="0072517C" w:rsidRDefault="00967A65" w:rsidP="009B6F86">
      <w:pPr>
        <w:pStyle w:val="FootnoteText"/>
        <w:widowControl w:val="0"/>
        <w:tabs>
          <w:tab w:val="clear" w:pos="1021"/>
          <w:tab w:val="right" w:pos="1020"/>
        </w:tabs>
      </w:pPr>
      <w:r w:rsidRPr="0072517C">
        <w:tab/>
      </w:r>
      <w:r w:rsidRPr="00B87FE3">
        <w:rPr>
          <w:rStyle w:val="FootnoteReference"/>
        </w:rPr>
        <w:footnoteRef/>
      </w:r>
      <w:r w:rsidRPr="00B87FE3">
        <w:tab/>
        <w:t>See &lt;</w:t>
      </w:r>
      <w:r w:rsidRPr="000C2219">
        <w:t>www.unfccc.int/8451</w:t>
      </w:r>
      <w:r w:rsidRPr="00B87FE3">
        <w:t>&gt;.</w:t>
      </w:r>
    </w:p>
  </w:footnote>
  <w:footnote w:id="72">
    <w:p w14:paraId="288E82F8" w14:textId="77777777" w:rsidR="00967A65" w:rsidRPr="00C36F3E" w:rsidRDefault="00967A65" w:rsidP="00E91020">
      <w:pPr>
        <w:pStyle w:val="FootnoteText"/>
        <w:rPr>
          <w:lang w:val="en-US"/>
        </w:rPr>
      </w:pPr>
      <w:r>
        <w:tab/>
      </w:r>
      <w:r>
        <w:rPr>
          <w:rStyle w:val="FootnoteReference"/>
        </w:rPr>
        <w:footnoteRef/>
      </w:r>
      <w:r>
        <w:tab/>
      </w:r>
      <w:r w:rsidRPr="00AB4A10">
        <w:t>&lt;</w:t>
      </w:r>
      <w:r w:rsidRPr="00B75456">
        <w:rPr>
          <w:lang w:val="en-US"/>
        </w:rPr>
        <w:t>http://unfccc.int/9123.php</w:t>
      </w:r>
      <w:r>
        <w:rPr>
          <w:lang w:val="en-US"/>
        </w:rPr>
        <w:t>&gt;.</w:t>
      </w:r>
    </w:p>
  </w:footnote>
  <w:footnote w:id="73">
    <w:p w14:paraId="2C6FD374" w14:textId="77777777" w:rsidR="00967A65" w:rsidRPr="00C36F3E" w:rsidRDefault="00967A65" w:rsidP="007E7488">
      <w:pPr>
        <w:pStyle w:val="FootnoteText"/>
        <w:rPr>
          <w:lang w:val="en-US"/>
        </w:rPr>
      </w:pPr>
      <w:r>
        <w:tab/>
      </w:r>
      <w:r>
        <w:rPr>
          <w:rStyle w:val="FootnoteReference"/>
        </w:rPr>
        <w:footnoteRef/>
      </w:r>
      <w:r>
        <w:tab/>
      </w:r>
      <w:r w:rsidRPr="00AB4A10">
        <w:t>&lt;</w:t>
      </w:r>
      <w:r w:rsidRPr="00B75456">
        <w:rPr>
          <w:lang w:val="en-US"/>
        </w:rPr>
        <w:t>http://unfccc.int/9128.php</w:t>
      </w:r>
      <w:r>
        <w:rPr>
          <w:lang w:val="en-US"/>
        </w:rPr>
        <w:t>&gt;.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A5261" w14:textId="286D874A" w:rsidR="00967A65" w:rsidRPr="00971755" w:rsidRDefault="00967A65" w:rsidP="00730AF9">
    <w:pPr>
      <w:pStyle w:val="Header"/>
    </w:pPr>
    <w:r>
      <w:t>FCCC/SBI/2015/22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D704A" w14:textId="2E65ABFC" w:rsidR="00967A65" w:rsidRPr="00887A81" w:rsidRDefault="00967A65" w:rsidP="00730AF9">
    <w:pPr>
      <w:pStyle w:val="Header"/>
      <w:jc w:val="right"/>
    </w:pPr>
    <w:r>
      <w:t>FCCC/SBI/2015/22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CCAF75" w14:textId="77777777" w:rsidR="00967A65" w:rsidRPr="00E048F5" w:rsidRDefault="00967A65" w:rsidP="001572F6">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756671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F228D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FE4643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A0C47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7E0F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26DA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EED0C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FE0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6AA1A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7CE31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D7B6DD6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345AC6"/>
    <w:multiLevelType w:val="multilevel"/>
    <w:tmpl w:val="5B5C571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2"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3" w15:restartNumberingAfterBreak="0">
    <w:nsid w:val="1023354E"/>
    <w:multiLevelType w:val="multilevel"/>
    <w:tmpl w:val="1F626EF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1985"/>
        </w:tabs>
        <w:ind w:left="2552"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5"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6" w15:restartNumberingAfterBreak="0">
    <w:nsid w:val="381B1C6B"/>
    <w:multiLevelType w:val="hybridMultilevel"/>
    <w:tmpl w:val="F40AEE20"/>
    <w:lvl w:ilvl="0" w:tplc="9FE6C4D6">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8C1CAF"/>
    <w:multiLevelType w:val="hybridMultilevel"/>
    <w:tmpl w:val="F47E0A88"/>
    <w:lvl w:ilvl="0" w:tplc="AFACE6C6">
      <w:start w:val="18"/>
      <w:numFmt w:val="bullet"/>
      <w:lvlText w:val="-"/>
      <w:lvlJc w:val="left"/>
      <w:pPr>
        <w:ind w:left="1211" w:hanging="360"/>
      </w:pPr>
      <w:rPr>
        <w:rFonts w:ascii="Times New Roman" w:eastAsia="SimSu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8" w15:restartNumberingAfterBreak="0">
    <w:nsid w:val="68862366"/>
    <w:multiLevelType w:val="hybridMultilevel"/>
    <w:tmpl w:val="7A046516"/>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2177E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AF256AC"/>
    <w:multiLevelType w:val="hybridMultilevel"/>
    <w:tmpl w:val="91005AD0"/>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12"/>
  </w:num>
  <w:num w:numId="3">
    <w:abstractNumId w:val="10"/>
  </w:num>
  <w:num w:numId="4">
    <w:abstractNumId w:val="18"/>
  </w:num>
  <w:num w:numId="5">
    <w:abstractNumId w:val="15"/>
  </w:num>
  <w:num w:numId="6">
    <w:abstractNumId w:val="13"/>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3"/>
  </w:num>
  <w:num w:numId="19">
    <w:abstractNumId w:val="16"/>
  </w:num>
  <w:num w:numId="20">
    <w:abstractNumId w:val="20"/>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4"/>
  </w:num>
  <w:num w:numId="29">
    <w:abstractNumId w:val="19"/>
  </w:num>
  <w:num w:numId="30">
    <w:abstractNumId w:val="13"/>
  </w:num>
  <w:num w:numId="31">
    <w:abstractNumId w:val="13"/>
  </w:num>
  <w:num w:numId="32">
    <w:abstractNumId w:val="13"/>
  </w:num>
  <w:num w:numId="33">
    <w:abstractNumId w:val="13"/>
  </w:num>
  <w:num w:numId="34">
    <w:abstractNumId w:val="13"/>
  </w:num>
  <w:num w:numId="35">
    <w:abstractNumId w:val="13"/>
  </w:num>
  <w:num w:numId="36">
    <w:abstractNumId w:val="17"/>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revisionView w:markup="0"/>
  <w:defaultTabStop w:val="567"/>
  <w:evenAndOddHeaders/>
  <w:noPunctuationKerning/>
  <w:characterSpacingControl w:val="doNotCompress"/>
  <w:hdrShapeDefaults>
    <o:shapedefaults v:ext="edit" spidmax="81921"/>
  </w:hdrShapeDefaults>
  <w:footnotePr>
    <w:numRestart w:val="eachSect"/>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D65"/>
    <w:rsid w:val="0000299C"/>
    <w:rsid w:val="00003E1D"/>
    <w:rsid w:val="00003E36"/>
    <w:rsid w:val="00004A30"/>
    <w:rsid w:val="000105CC"/>
    <w:rsid w:val="00012F78"/>
    <w:rsid w:val="00015484"/>
    <w:rsid w:val="00015B09"/>
    <w:rsid w:val="000166C9"/>
    <w:rsid w:val="00020172"/>
    <w:rsid w:val="00021BB6"/>
    <w:rsid w:val="00023638"/>
    <w:rsid w:val="000263CE"/>
    <w:rsid w:val="000423A6"/>
    <w:rsid w:val="00045814"/>
    <w:rsid w:val="00047F78"/>
    <w:rsid w:val="00052826"/>
    <w:rsid w:val="00053207"/>
    <w:rsid w:val="000535A4"/>
    <w:rsid w:val="00054751"/>
    <w:rsid w:val="00055517"/>
    <w:rsid w:val="000555B3"/>
    <w:rsid w:val="00055AA1"/>
    <w:rsid w:val="00055EA1"/>
    <w:rsid w:val="000561BD"/>
    <w:rsid w:val="00056411"/>
    <w:rsid w:val="00057F26"/>
    <w:rsid w:val="000607E4"/>
    <w:rsid w:val="00067109"/>
    <w:rsid w:val="00071BC6"/>
    <w:rsid w:val="00071EFD"/>
    <w:rsid w:val="00074855"/>
    <w:rsid w:val="00076113"/>
    <w:rsid w:val="00076675"/>
    <w:rsid w:val="00081DB5"/>
    <w:rsid w:val="00085955"/>
    <w:rsid w:val="000913E6"/>
    <w:rsid w:val="00091A21"/>
    <w:rsid w:val="00092310"/>
    <w:rsid w:val="00093044"/>
    <w:rsid w:val="00093D65"/>
    <w:rsid w:val="000A2428"/>
    <w:rsid w:val="000A399F"/>
    <w:rsid w:val="000A566F"/>
    <w:rsid w:val="000B1FD0"/>
    <w:rsid w:val="000B2E5A"/>
    <w:rsid w:val="000B43B5"/>
    <w:rsid w:val="000B44AC"/>
    <w:rsid w:val="000B67F0"/>
    <w:rsid w:val="000C2219"/>
    <w:rsid w:val="000C24E3"/>
    <w:rsid w:val="000C5173"/>
    <w:rsid w:val="000C767C"/>
    <w:rsid w:val="000D1505"/>
    <w:rsid w:val="000D16F9"/>
    <w:rsid w:val="000D5DED"/>
    <w:rsid w:val="000D6530"/>
    <w:rsid w:val="000D6D4A"/>
    <w:rsid w:val="000E0DF0"/>
    <w:rsid w:val="000E1421"/>
    <w:rsid w:val="000E51F7"/>
    <w:rsid w:val="000E5A58"/>
    <w:rsid w:val="000F0AE3"/>
    <w:rsid w:val="001007C9"/>
    <w:rsid w:val="00100B7F"/>
    <w:rsid w:val="00104D9C"/>
    <w:rsid w:val="00106384"/>
    <w:rsid w:val="00110AAF"/>
    <w:rsid w:val="00117561"/>
    <w:rsid w:val="0011781E"/>
    <w:rsid w:val="00120E84"/>
    <w:rsid w:val="00123C52"/>
    <w:rsid w:val="00125F46"/>
    <w:rsid w:val="00127311"/>
    <w:rsid w:val="00131C39"/>
    <w:rsid w:val="0013249C"/>
    <w:rsid w:val="001328F9"/>
    <w:rsid w:val="00132F42"/>
    <w:rsid w:val="00132F86"/>
    <w:rsid w:val="00133797"/>
    <w:rsid w:val="00152A6E"/>
    <w:rsid w:val="00156518"/>
    <w:rsid w:val="001572F6"/>
    <w:rsid w:val="00160002"/>
    <w:rsid w:val="001600D9"/>
    <w:rsid w:val="00160424"/>
    <w:rsid w:val="00162010"/>
    <w:rsid w:val="001620A1"/>
    <w:rsid w:val="001629A5"/>
    <w:rsid w:val="001637AE"/>
    <w:rsid w:val="00167F3D"/>
    <w:rsid w:val="00170DBB"/>
    <w:rsid w:val="00172CF0"/>
    <w:rsid w:val="001738F1"/>
    <w:rsid w:val="00174A05"/>
    <w:rsid w:val="00177074"/>
    <w:rsid w:val="0018171B"/>
    <w:rsid w:val="00182170"/>
    <w:rsid w:val="00183F81"/>
    <w:rsid w:val="00184C03"/>
    <w:rsid w:val="001851F7"/>
    <w:rsid w:val="001862A3"/>
    <w:rsid w:val="00186A4F"/>
    <w:rsid w:val="00187C29"/>
    <w:rsid w:val="001903BB"/>
    <w:rsid w:val="001906D0"/>
    <w:rsid w:val="001918A6"/>
    <w:rsid w:val="00192D43"/>
    <w:rsid w:val="0019430F"/>
    <w:rsid w:val="001945C7"/>
    <w:rsid w:val="001957E0"/>
    <w:rsid w:val="00197885"/>
    <w:rsid w:val="00197B2E"/>
    <w:rsid w:val="001A41E3"/>
    <w:rsid w:val="001A594B"/>
    <w:rsid w:val="001A7ABE"/>
    <w:rsid w:val="001A7EDF"/>
    <w:rsid w:val="001B0618"/>
    <w:rsid w:val="001B085A"/>
    <w:rsid w:val="001B1483"/>
    <w:rsid w:val="001B3A5C"/>
    <w:rsid w:val="001B6B58"/>
    <w:rsid w:val="001B6FE1"/>
    <w:rsid w:val="001D0C9F"/>
    <w:rsid w:val="001D106D"/>
    <w:rsid w:val="001D2394"/>
    <w:rsid w:val="001E06B3"/>
    <w:rsid w:val="001E1369"/>
    <w:rsid w:val="001E48D5"/>
    <w:rsid w:val="001E4FF4"/>
    <w:rsid w:val="001F0E96"/>
    <w:rsid w:val="001F1E96"/>
    <w:rsid w:val="001F243B"/>
    <w:rsid w:val="001F35AD"/>
    <w:rsid w:val="001F5055"/>
    <w:rsid w:val="001F5AE5"/>
    <w:rsid w:val="00200153"/>
    <w:rsid w:val="002008AA"/>
    <w:rsid w:val="00200DB0"/>
    <w:rsid w:val="002025E1"/>
    <w:rsid w:val="00205C4B"/>
    <w:rsid w:val="00207268"/>
    <w:rsid w:val="00217F8B"/>
    <w:rsid w:val="00222EAA"/>
    <w:rsid w:val="0022325E"/>
    <w:rsid w:val="00223453"/>
    <w:rsid w:val="00227298"/>
    <w:rsid w:val="002277EB"/>
    <w:rsid w:val="00227AB1"/>
    <w:rsid w:val="00230D0F"/>
    <w:rsid w:val="00231CBB"/>
    <w:rsid w:val="00231E65"/>
    <w:rsid w:val="00231FB5"/>
    <w:rsid w:val="00232479"/>
    <w:rsid w:val="002338CD"/>
    <w:rsid w:val="0024447B"/>
    <w:rsid w:val="002446EB"/>
    <w:rsid w:val="00246888"/>
    <w:rsid w:val="00250037"/>
    <w:rsid w:val="00250209"/>
    <w:rsid w:val="00251FF9"/>
    <w:rsid w:val="00256749"/>
    <w:rsid w:val="00256CFB"/>
    <w:rsid w:val="00257AA3"/>
    <w:rsid w:val="00261A38"/>
    <w:rsid w:val="00264F17"/>
    <w:rsid w:val="002655A9"/>
    <w:rsid w:val="0027139C"/>
    <w:rsid w:val="00273E8E"/>
    <w:rsid w:val="00276A17"/>
    <w:rsid w:val="002773B7"/>
    <w:rsid w:val="002779EB"/>
    <w:rsid w:val="002824A8"/>
    <w:rsid w:val="002859C9"/>
    <w:rsid w:val="0029007C"/>
    <w:rsid w:val="0029248B"/>
    <w:rsid w:val="00292DC3"/>
    <w:rsid w:val="00295866"/>
    <w:rsid w:val="00295B7E"/>
    <w:rsid w:val="00296BDD"/>
    <w:rsid w:val="0029733B"/>
    <w:rsid w:val="00297C1E"/>
    <w:rsid w:val="002A3881"/>
    <w:rsid w:val="002A38A1"/>
    <w:rsid w:val="002A526E"/>
    <w:rsid w:val="002A7C91"/>
    <w:rsid w:val="002B0196"/>
    <w:rsid w:val="002B0283"/>
    <w:rsid w:val="002B41D0"/>
    <w:rsid w:val="002B42EC"/>
    <w:rsid w:val="002B446B"/>
    <w:rsid w:val="002B72CE"/>
    <w:rsid w:val="002B7532"/>
    <w:rsid w:val="002C0047"/>
    <w:rsid w:val="002C051E"/>
    <w:rsid w:val="002C0667"/>
    <w:rsid w:val="002C11C0"/>
    <w:rsid w:val="002C11F7"/>
    <w:rsid w:val="002C52A6"/>
    <w:rsid w:val="002C6E6E"/>
    <w:rsid w:val="002D0D64"/>
    <w:rsid w:val="002D4B1B"/>
    <w:rsid w:val="002D53F9"/>
    <w:rsid w:val="002D6844"/>
    <w:rsid w:val="002E18A3"/>
    <w:rsid w:val="002E433E"/>
    <w:rsid w:val="002F304A"/>
    <w:rsid w:val="002F3C6C"/>
    <w:rsid w:val="002F3C76"/>
    <w:rsid w:val="002F6090"/>
    <w:rsid w:val="002F60E8"/>
    <w:rsid w:val="002F7E39"/>
    <w:rsid w:val="003012AF"/>
    <w:rsid w:val="00303463"/>
    <w:rsid w:val="00303B0E"/>
    <w:rsid w:val="00304902"/>
    <w:rsid w:val="00305315"/>
    <w:rsid w:val="00306423"/>
    <w:rsid w:val="003111FE"/>
    <w:rsid w:val="003147E4"/>
    <w:rsid w:val="00315E67"/>
    <w:rsid w:val="00316517"/>
    <w:rsid w:val="0031652A"/>
    <w:rsid w:val="0031757F"/>
    <w:rsid w:val="00323E80"/>
    <w:rsid w:val="0032660B"/>
    <w:rsid w:val="00326BE3"/>
    <w:rsid w:val="00327575"/>
    <w:rsid w:val="00327B89"/>
    <w:rsid w:val="00334D39"/>
    <w:rsid w:val="00336BF6"/>
    <w:rsid w:val="00336DC3"/>
    <w:rsid w:val="003415A2"/>
    <w:rsid w:val="003424CE"/>
    <w:rsid w:val="003444A2"/>
    <w:rsid w:val="00344AD3"/>
    <w:rsid w:val="003502CC"/>
    <w:rsid w:val="00351D2F"/>
    <w:rsid w:val="00354F32"/>
    <w:rsid w:val="00361821"/>
    <w:rsid w:val="00364B85"/>
    <w:rsid w:val="00365645"/>
    <w:rsid w:val="003672E8"/>
    <w:rsid w:val="0037035F"/>
    <w:rsid w:val="003703A1"/>
    <w:rsid w:val="003708ED"/>
    <w:rsid w:val="00372087"/>
    <w:rsid w:val="00374401"/>
    <w:rsid w:val="00375F53"/>
    <w:rsid w:val="00381632"/>
    <w:rsid w:val="00383494"/>
    <w:rsid w:val="00387728"/>
    <w:rsid w:val="003A1106"/>
    <w:rsid w:val="003A1E40"/>
    <w:rsid w:val="003A1F22"/>
    <w:rsid w:val="003A429D"/>
    <w:rsid w:val="003A4936"/>
    <w:rsid w:val="003A4D0C"/>
    <w:rsid w:val="003B2C11"/>
    <w:rsid w:val="003B3A35"/>
    <w:rsid w:val="003B5391"/>
    <w:rsid w:val="003C3854"/>
    <w:rsid w:val="003C38BC"/>
    <w:rsid w:val="003C65B2"/>
    <w:rsid w:val="003C75B9"/>
    <w:rsid w:val="003C77E7"/>
    <w:rsid w:val="003C7B82"/>
    <w:rsid w:val="003D1A53"/>
    <w:rsid w:val="003D6B47"/>
    <w:rsid w:val="003D6E60"/>
    <w:rsid w:val="003E0087"/>
    <w:rsid w:val="003E118E"/>
    <w:rsid w:val="003E62B7"/>
    <w:rsid w:val="003E6D5E"/>
    <w:rsid w:val="003F723E"/>
    <w:rsid w:val="003F7301"/>
    <w:rsid w:val="00400FD0"/>
    <w:rsid w:val="00403E3C"/>
    <w:rsid w:val="00403F8B"/>
    <w:rsid w:val="00405657"/>
    <w:rsid w:val="004061BF"/>
    <w:rsid w:val="0040736D"/>
    <w:rsid w:val="00407421"/>
    <w:rsid w:val="00407D66"/>
    <w:rsid w:val="00410508"/>
    <w:rsid w:val="00411344"/>
    <w:rsid w:val="00417292"/>
    <w:rsid w:val="00422A55"/>
    <w:rsid w:val="00427DA2"/>
    <w:rsid w:val="00433F7B"/>
    <w:rsid w:val="00434CBE"/>
    <w:rsid w:val="00435550"/>
    <w:rsid w:val="0043729E"/>
    <w:rsid w:val="00440614"/>
    <w:rsid w:val="00440D3B"/>
    <w:rsid w:val="004416F5"/>
    <w:rsid w:val="00446324"/>
    <w:rsid w:val="0045078E"/>
    <w:rsid w:val="00454F5D"/>
    <w:rsid w:val="004578AD"/>
    <w:rsid w:val="00457FE7"/>
    <w:rsid w:val="00464345"/>
    <w:rsid w:val="00467694"/>
    <w:rsid w:val="0047591F"/>
    <w:rsid w:val="00475A1A"/>
    <w:rsid w:val="00477D69"/>
    <w:rsid w:val="004812E6"/>
    <w:rsid w:val="004839B4"/>
    <w:rsid w:val="0048523B"/>
    <w:rsid w:val="00485971"/>
    <w:rsid w:val="004872F3"/>
    <w:rsid w:val="00487DED"/>
    <w:rsid w:val="004920A6"/>
    <w:rsid w:val="0049546C"/>
    <w:rsid w:val="004977C3"/>
    <w:rsid w:val="004A67DD"/>
    <w:rsid w:val="004B0EC3"/>
    <w:rsid w:val="004B159B"/>
    <w:rsid w:val="004B2869"/>
    <w:rsid w:val="004B2CAD"/>
    <w:rsid w:val="004B501A"/>
    <w:rsid w:val="004C1764"/>
    <w:rsid w:val="004C2732"/>
    <w:rsid w:val="004C41F4"/>
    <w:rsid w:val="004C5AFD"/>
    <w:rsid w:val="004C75EA"/>
    <w:rsid w:val="004D3425"/>
    <w:rsid w:val="004D5726"/>
    <w:rsid w:val="004D64C9"/>
    <w:rsid w:val="004D72AF"/>
    <w:rsid w:val="004E0B24"/>
    <w:rsid w:val="004E2287"/>
    <w:rsid w:val="004E3111"/>
    <w:rsid w:val="004E464F"/>
    <w:rsid w:val="004E7B11"/>
    <w:rsid w:val="004F0D45"/>
    <w:rsid w:val="004F1799"/>
    <w:rsid w:val="004F615A"/>
    <w:rsid w:val="004F65C9"/>
    <w:rsid w:val="004F7EA8"/>
    <w:rsid w:val="00500829"/>
    <w:rsid w:val="00501335"/>
    <w:rsid w:val="00502255"/>
    <w:rsid w:val="00502DE5"/>
    <w:rsid w:val="005030B1"/>
    <w:rsid w:val="00503373"/>
    <w:rsid w:val="005035E8"/>
    <w:rsid w:val="005111C9"/>
    <w:rsid w:val="00511443"/>
    <w:rsid w:val="0051232E"/>
    <w:rsid w:val="00513844"/>
    <w:rsid w:val="00517BD5"/>
    <w:rsid w:val="00521EBE"/>
    <w:rsid w:val="00522014"/>
    <w:rsid w:val="00522F05"/>
    <w:rsid w:val="0052326E"/>
    <w:rsid w:val="005239E1"/>
    <w:rsid w:val="00523B50"/>
    <w:rsid w:val="00524264"/>
    <w:rsid w:val="005255F0"/>
    <w:rsid w:val="00527B60"/>
    <w:rsid w:val="005324FA"/>
    <w:rsid w:val="00533C4C"/>
    <w:rsid w:val="00537B60"/>
    <w:rsid w:val="00540464"/>
    <w:rsid w:val="00540C04"/>
    <w:rsid w:val="005416D2"/>
    <w:rsid w:val="00543763"/>
    <w:rsid w:val="005437F5"/>
    <w:rsid w:val="005464AA"/>
    <w:rsid w:val="00546735"/>
    <w:rsid w:val="005474C8"/>
    <w:rsid w:val="00547AA8"/>
    <w:rsid w:val="00547E34"/>
    <w:rsid w:val="0055152B"/>
    <w:rsid w:val="005549B8"/>
    <w:rsid w:val="00555AAC"/>
    <w:rsid w:val="00561227"/>
    <w:rsid w:val="005627AB"/>
    <w:rsid w:val="00562BF9"/>
    <w:rsid w:val="00563D86"/>
    <w:rsid w:val="00565AF2"/>
    <w:rsid w:val="00565EB2"/>
    <w:rsid w:val="00567E72"/>
    <w:rsid w:val="0057028C"/>
    <w:rsid w:val="00573130"/>
    <w:rsid w:val="00575BA1"/>
    <w:rsid w:val="00576132"/>
    <w:rsid w:val="00576E00"/>
    <w:rsid w:val="00576F19"/>
    <w:rsid w:val="00583A65"/>
    <w:rsid w:val="00592405"/>
    <w:rsid w:val="005931A1"/>
    <w:rsid w:val="00593373"/>
    <w:rsid w:val="005A0171"/>
    <w:rsid w:val="005A1844"/>
    <w:rsid w:val="005B0F8C"/>
    <w:rsid w:val="005B25EA"/>
    <w:rsid w:val="005B78B0"/>
    <w:rsid w:val="005B7B6F"/>
    <w:rsid w:val="005C08EC"/>
    <w:rsid w:val="005C0BCD"/>
    <w:rsid w:val="005C2459"/>
    <w:rsid w:val="005C38BD"/>
    <w:rsid w:val="005C41D5"/>
    <w:rsid w:val="005C68A3"/>
    <w:rsid w:val="005D073E"/>
    <w:rsid w:val="005D25FC"/>
    <w:rsid w:val="005D723E"/>
    <w:rsid w:val="005E60E6"/>
    <w:rsid w:val="005F1AB3"/>
    <w:rsid w:val="005F7444"/>
    <w:rsid w:val="006002E5"/>
    <w:rsid w:val="00601526"/>
    <w:rsid w:val="0060166F"/>
    <w:rsid w:val="006020F0"/>
    <w:rsid w:val="00603D73"/>
    <w:rsid w:val="0060567F"/>
    <w:rsid w:val="0061035D"/>
    <w:rsid w:val="00610938"/>
    <w:rsid w:val="00611E89"/>
    <w:rsid w:val="00612FCC"/>
    <w:rsid w:val="00614566"/>
    <w:rsid w:val="00614D11"/>
    <w:rsid w:val="00614FF7"/>
    <w:rsid w:val="006156B7"/>
    <w:rsid w:val="006173B7"/>
    <w:rsid w:val="00617B57"/>
    <w:rsid w:val="0062194E"/>
    <w:rsid w:val="006270E4"/>
    <w:rsid w:val="006304F7"/>
    <w:rsid w:val="00631E12"/>
    <w:rsid w:val="00631EE2"/>
    <w:rsid w:val="00633BF3"/>
    <w:rsid w:val="00634DBB"/>
    <w:rsid w:val="0063667C"/>
    <w:rsid w:val="00637808"/>
    <w:rsid w:val="006379C7"/>
    <w:rsid w:val="006409E9"/>
    <w:rsid w:val="00641F29"/>
    <w:rsid w:val="00644B86"/>
    <w:rsid w:val="00647342"/>
    <w:rsid w:val="00653B8E"/>
    <w:rsid w:val="00655F49"/>
    <w:rsid w:val="00655F79"/>
    <w:rsid w:val="00657D1F"/>
    <w:rsid w:val="0066159F"/>
    <w:rsid w:val="00663980"/>
    <w:rsid w:val="00664A2F"/>
    <w:rsid w:val="006713B7"/>
    <w:rsid w:val="00673E9C"/>
    <w:rsid w:val="0067427A"/>
    <w:rsid w:val="00675B9C"/>
    <w:rsid w:val="006810D8"/>
    <w:rsid w:val="0068201F"/>
    <w:rsid w:val="00686770"/>
    <w:rsid w:val="00687740"/>
    <w:rsid w:val="006879C4"/>
    <w:rsid w:val="00693901"/>
    <w:rsid w:val="0069406F"/>
    <w:rsid w:val="00694116"/>
    <w:rsid w:val="006973FA"/>
    <w:rsid w:val="006A13CC"/>
    <w:rsid w:val="006A3385"/>
    <w:rsid w:val="006A43BE"/>
    <w:rsid w:val="006A56FD"/>
    <w:rsid w:val="006A63F7"/>
    <w:rsid w:val="006B06DB"/>
    <w:rsid w:val="006B0F7E"/>
    <w:rsid w:val="006B13CC"/>
    <w:rsid w:val="006B4B91"/>
    <w:rsid w:val="006B5E82"/>
    <w:rsid w:val="006B62F2"/>
    <w:rsid w:val="006B6A55"/>
    <w:rsid w:val="006B6D3A"/>
    <w:rsid w:val="006B7BEC"/>
    <w:rsid w:val="006C6F14"/>
    <w:rsid w:val="006D0BDC"/>
    <w:rsid w:val="006D12E2"/>
    <w:rsid w:val="006D28EA"/>
    <w:rsid w:val="006D5922"/>
    <w:rsid w:val="006D69D0"/>
    <w:rsid w:val="006D79A9"/>
    <w:rsid w:val="006E0025"/>
    <w:rsid w:val="006E2336"/>
    <w:rsid w:val="006E39EB"/>
    <w:rsid w:val="006E3FB7"/>
    <w:rsid w:val="006E504F"/>
    <w:rsid w:val="006E6852"/>
    <w:rsid w:val="006F1BFA"/>
    <w:rsid w:val="006F1ECA"/>
    <w:rsid w:val="006F2373"/>
    <w:rsid w:val="006F66EC"/>
    <w:rsid w:val="006F6FC0"/>
    <w:rsid w:val="00700808"/>
    <w:rsid w:val="00700EEF"/>
    <w:rsid w:val="00706ACC"/>
    <w:rsid w:val="007112BE"/>
    <w:rsid w:val="007130F2"/>
    <w:rsid w:val="0071428F"/>
    <w:rsid w:val="00717963"/>
    <w:rsid w:val="00717BC5"/>
    <w:rsid w:val="007224C7"/>
    <w:rsid w:val="007229A7"/>
    <w:rsid w:val="00723081"/>
    <w:rsid w:val="00723D69"/>
    <w:rsid w:val="0072517C"/>
    <w:rsid w:val="00726562"/>
    <w:rsid w:val="00730AF9"/>
    <w:rsid w:val="007315CB"/>
    <w:rsid w:val="007334B2"/>
    <w:rsid w:val="007334C8"/>
    <w:rsid w:val="00733560"/>
    <w:rsid w:val="00741FEC"/>
    <w:rsid w:val="00742F78"/>
    <w:rsid w:val="007435C1"/>
    <w:rsid w:val="00744F02"/>
    <w:rsid w:val="00750AE3"/>
    <w:rsid w:val="00752275"/>
    <w:rsid w:val="00752FEF"/>
    <w:rsid w:val="00754145"/>
    <w:rsid w:val="00757C52"/>
    <w:rsid w:val="00757E07"/>
    <w:rsid w:val="00761670"/>
    <w:rsid w:val="007626E6"/>
    <w:rsid w:val="00764459"/>
    <w:rsid w:val="0076508F"/>
    <w:rsid w:val="007658FD"/>
    <w:rsid w:val="007662FB"/>
    <w:rsid w:val="00766A15"/>
    <w:rsid w:val="007679F2"/>
    <w:rsid w:val="007712B0"/>
    <w:rsid w:val="007719B7"/>
    <w:rsid w:val="00773ED2"/>
    <w:rsid w:val="007742E2"/>
    <w:rsid w:val="00774F3F"/>
    <w:rsid w:val="007760E2"/>
    <w:rsid w:val="00777F8B"/>
    <w:rsid w:val="00781857"/>
    <w:rsid w:val="00781F31"/>
    <w:rsid w:val="00782914"/>
    <w:rsid w:val="00790C1B"/>
    <w:rsid w:val="007A14F5"/>
    <w:rsid w:val="007A6B83"/>
    <w:rsid w:val="007A7FE1"/>
    <w:rsid w:val="007B0DFC"/>
    <w:rsid w:val="007B282F"/>
    <w:rsid w:val="007B5A01"/>
    <w:rsid w:val="007C1553"/>
    <w:rsid w:val="007C4282"/>
    <w:rsid w:val="007C43B0"/>
    <w:rsid w:val="007C646F"/>
    <w:rsid w:val="007C7D2D"/>
    <w:rsid w:val="007D0DEF"/>
    <w:rsid w:val="007D2747"/>
    <w:rsid w:val="007D3A77"/>
    <w:rsid w:val="007D46D9"/>
    <w:rsid w:val="007D4EE8"/>
    <w:rsid w:val="007D7DD4"/>
    <w:rsid w:val="007E2A04"/>
    <w:rsid w:val="007E2CC9"/>
    <w:rsid w:val="007E53E6"/>
    <w:rsid w:val="007E5A0D"/>
    <w:rsid w:val="007E7488"/>
    <w:rsid w:val="007F11A7"/>
    <w:rsid w:val="007F5855"/>
    <w:rsid w:val="007F6C8A"/>
    <w:rsid w:val="0080231E"/>
    <w:rsid w:val="00802646"/>
    <w:rsid w:val="008026F2"/>
    <w:rsid w:val="00803587"/>
    <w:rsid w:val="00805529"/>
    <w:rsid w:val="008071D5"/>
    <w:rsid w:val="00810726"/>
    <w:rsid w:val="00811A74"/>
    <w:rsid w:val="00816F57"/>
    <w:rsid w:val="0081743A"/>
    <w:rsid w:val="00821927"/>
    <w:rsid w:val="00822406"/>
    <w:rsid w:val="008234E7"/>
    <w:rsid w:val="00824785"/>
    <w:rsid w:val="008248D2"/>
    <w:rsid w:val="00824D92"/>
    <w:rsid w:val="008263F2"/>
    <w:rsid w:val="0083172F"/>
    <w:rsid w:val="008325E7"/>
    <w:rsid w:val="0083374C"/>
    <w:rsid w:val="008337E8"/>
    <w:rsid w:val="00833918"/>
    <w:rsid w:val="00836BD1"/>
    <w:rsid w:val="008370E0"/>
    <w:rsid w:val="0083730D"/>
    <w:rsid w:val="008379BF"/>
    <w:rsid w:val="0084026C"/>
    <w:rsid w:val="00840475"/>
    <w:rsid w:val="00840E7C"/>
    <w:rsid w:val="008419FD"/>
    <w:rsid w:val="00841F6A"/>
    <w:rsid w:val="0084499B"/>
    <w:rsid w:val="00847A56"/>
    <w:rsid w:val="00850BA0"/>
    <w:rsid w:val="00850C51"/>
    <w:rsid w:val="00854F81"/>
    <w:rsid w:val="00857A55"/>
    <w:rsid w:val="0086015C"/>
    <w:rsid w:val="00863E45"/>
    <w:rsid w:val="00866688"/>
    <w:rsid w:val="00870414"/>
    <w:rsid w:val="008733A5"/>
    <w:rsid w:val="00873FF2"/>
    <w:rsid w:val="00876915"/>
    <w:rsid w:val="008776D9"/>
    <w:rsid w:val="00885EE0"/>
    <w:rsid w:val="008865D3"/>
    <w:rsid w:val="00887944"/>
    <w:rsid w:val="00887FE6"/>
    <w:rsid w:val="00896E92"/>
    <w:rsid w:val="008A25AA"/>
    <w:rsid w:val="008A39AF"/>
    <w:rsid w:val="008A7864"/>
    <w:rsid w:val="008B0BDE"/>
    <w:rsid w:val="008B17FB"/>
    <w:rsid w:val="008B2230"/>
    <w:rsid w:val="008B4372"/>
    <w:rsid w:val="008B56DF"/>
    <w:rsid w:val="008C0A9D"/>
    <w:rsid w:val="008C28D6"/>
    <w:rsid w:val="008C3312"/>
    <w:rsid w:val="008C42B4"/>
    <w:rsid w:val="008C62C0"/>
    <w:rsid w:val="008C7336"/>
    <w:rsid w:val="008C73A8"/>
    <w:rsid w:val="008D06B2"/>
    <w:rsid w:val="008D3EE8"/>
    <w:rsid w:val="008D5882"/>
    <w:rsid w:val="008D7CC1"/>
    <w:rsid w:val="008E0985"/>
    <w:rsid w:val="008E1865"/>
    <w:rsid w:val="008E1CCC"/>
    <w:rsid w:val="008E285C"/>
    <w:rsid w:val="008E4889"/>
    <w:rsid w:val="008E4AAA"/>
    <w:rsid w:val="008E64CE"/>
    <w:rsid w:val="008F0559"/>
    <w:rsid w:val="008F0EC0"/>
    <w:rsid w:val="008F12F4"/>
    <w:rsid w:val="008F4109"/>
    <w:rsid w:val="008F4C57"/>
    <w:rsid w:val="008F6651"/>
    <w:rsid w:val="008F7B36"/>
    <w:rsid w:val="00902B75"/>
    <w:rsid w:val="009034BB"/>
    <w:rsid w:val="009044BD"/>
    <w:rsid w:val="009053F0"/>
    <w:rsid w:val="0091113E"/>
    <w:rsid w:val="00912FAB"/>
    <w:rsid w:val="009137D2"/>
    <w:rsid w:val="00915542"/>
    <w:rsid w:val="00917213"/>
    <w:rsid w:val="00917B7B"/>
    <w:rsid w:val="00921DB5"/>
    <w:rsid w:val="009230A8"/>
    <w:rsid w:val="00930546"/>
    <w:rsid w:val="009322CA"/>
    <w:rsid w:val="00932651"/>
    <w:rsid w:val="00933228"/>
    <w:rsid w:val="009336A1"/>
    <w:rsid w:val="0093791C"/>
    <w:rsid w:val="009430B1"/>
    <w:rsid w:val="0094334C"/>
    <w:rsid w:val="009534B7"/>
    <w:rsid w:val="009568AB"/>
    <w:rsid w:val="00956DCE"/>
    <w:rsid w:val="00957D5E"/>
    <w:rsid w:val="00960298"/>
    <w:rsid w:val="009617EB"/>
    <w:rsid w:val="00962A23"/>
    <w:rsid w:val="00963690"/>
    <w:rsid w:val="009646A0"/>
    <w:rsid w:val="00965737"/>
    <w:rsid w:val="00966AC6"/>
    <w:rsid w:val="0096756F"/>
    <w:rsid w:val="00967A65"/>
    <w:rsid w:val="00970F53"/>
    <w:rsid w:val="009712D0"/>
    <w:rsid w:val="0097180A"/>
    <w:rsid w:val="00972217"/>
    <w:rsid w:val="00972CD3"/>
    <w:rsid w:val="00973AED"/>
    <w:rsid w:val="00974917"/>
    <w:rsid w:val="00980E44"/>
    <w:rsid w:val="00984CB1"/>
    <w:rsid w:val="009855C3"/>
    <w:rsid w:val="00991891"/>
    <w:rsid w:val="009929D4"/>
    <w:rsid w:val="00996312"/>
    <w:rsid w:val="009966F3"/>
    <w:rsid w:val="009979A7"/>
    <w:rsid w:val="009A180C"/>
    <w:rsid w:val="009A1EFD"/>
    <w:rsid w:val="009A229B"/>
    <w:rsid w:val="009A2813"/>
    <w:rsid w:val="009A38FD"/>
    <w:rsid w:val="009A4BC4"/>
    <w:rsid w:val="009A5A21"/>
    <w:rsid w:val="009A66D2"/>
    <w:rsid w:val="009A68C1"/>
    <w:rsid w:val="009A71AA"/>
    <w:rsid w:val="009B064C"/>
    <w:rsid w:val="009B1CB9"/>
    <w:rsid w:val="009B450B"/>
    <w:rsid w:val="009B6F86"/>
    <w:rsid w:val="009B78DB"/>
    <w:rsid w:val="009C431F"/>
    <w:rsid w:val="009D0AA2"/>
    <w:rsid w:val="009D186B"/>
    <w:rsid w:val="009D2E40"/>
    <w:rsid w:val="009D33F2"/>
    <w:rsid w:val="009D7644"/>
    <w:rsid w:val="009E0A1F"/>
    <w:rsid w:val="009E4619"/>
    <w:rsid w:val="009F25A9"/>
    <w:rsid w:val="009F3477"/>
    <w:rsid w:val="009F3514"/>
    <w:rsid w:val="009F3804"/>
    <w:rsid w:val="009F3A00"/>
    <w:rsid w:val="009F65C0"/>
    <w:rsid w:val="009F7619"/>
    <w:rsid w:val="00A01810"/>
    <w:rsid w:val="00A02D98"/>
    <w:rsid w:val="00A02E12"/>
    <w:rsid w:val="00A069F2"/>
    <w:rsid w:val="00A0753F"/>
    <w:rsid w:val="00A075C0"/>
    <w:rsid w:val="00A078E1"/>
    <w:rsid w:val="00A10FFD"/>
    <w:rsid w:val="00A11188"/>
    <w:rsid w:val="00A11347"/>
    <w:rsid w:val="00A25886"/>
    <w:rsid w:val="00A2799D"/>
    <w:rsid w:val="00A31F87"/>
    <w:rsid w:val="00A32408"/>
    <w:rsid w:val="00A349C4"/>
    <w:rsid w:val="00A35DA3"/>
    <w:rsid w:val="00A37D53"/>
    <w:rsid w:val="00A414DB"/>
    <w:rsid w:val="00A4176C"/>
    <w:rsid w:val="00A43E8E"/>
    <w:rsid w:val="00A46476"/>
    <w:rsid w:val="00A52233"/>
    <w:rsid w:val="00A55AAA"/>
    <w:rsid w:val="00A63C00"/>
    <w:rsid w:val="00A66C12"/>
    <w:rsid w:val="00A70EB5"/>
    <w:rsid w:val="00A71AF4"/>
    <w:rsid w:val="00A71BD8"/>
    <w:rsid w:val="00A72AC5"/>
    <w:rsid w:val="00A72B5C"/>
    <w:rsid w:val="00A76791"/>
    <w:rsid w:val="00A7768C"/>
    <w:rsid w:val="00A778E9"/>
    <w:rsid w:val="00A77BFF"/>
    <w:rsid w:val="00A85038"/>
    <w:rsid w:val="00A85073"/>
    <w:rsid w:val="00A866D7"/>
    <w:rsid w:val="00A9001C"/>
    <w:rsid w:val="00A9402E"/>
    <w:rsid w:val="00A97989"/>
    <w:rsid w:val="00AA00CD"/>
    <w:rsid w:val="00AA4937"/>
    <w:rsid w:val="00AA79D8"/>
    <w:rsid w:val="00AB0109"/>
    <w:rsid w:val="00AB1658"/>
    <w:rsid w:val="00AB2E3D"/>
    <w:rsid w:val="00AB47F9"/>
    <w:rsid w:val="00AB5D71"/>
    <w:rsid w:val="00AC056E"/>
    <w:rsid w:val="00AC12F8"/>
    <w:rsid w:val="00AC1513"/>
    <w:rsid w:val="00AD15DD"/>
    <w:rsid w:val="00AD40C4"/>
    <w:rsid w:val="00AD4D69"/>
    <w:rsid w:val="00AD6A82"/>
    <w:rsid w:val="00AE00E3"/>
    <w:rsid w:val="00AE03E0"/>
    <w:rsid w:val="00AE1755"/>
    <w:rsid w:val="00AE2BE9"/>
    <w:rsid w:val="00AE3BD7"/>
    <w:rsid w:val="00AE44D4"/>
    <w:rsid w:val="00AE6434"/>
    <w:rsid w:val="00AE6DB2"/>
    <w:rsid w:val="00AF24C3"/>
    <w:rsid w:val="00AF3636"/>
    <w:rsid w:val="00AF37A5"/>
    <w:rsid w:val="00AF45B0"/>
    <w:rsid w:val="00B02961"/>
    <w:rsid w:val="00B0315F"/>
    <w:rsid w:val="00B041E4"/>
    <w:rsid w:val="00B052D4"/>
    <w:rsid w:val="00B056E3"/>
    <w:rsid w:val="00B058B8"/>
    <w:rsid w:val="00B07235"/>
    <w:rsid w:val="00B07DC5"/>
    <w:rsid w:val="00B11FD7"/>
    <w:rsid w:val="00B13218"/>
    <w:rsid w:val="00B1495E"/>
    <w:rsid w:val="00B16232"/>
    <w:rsid w:val="00B17EE8"/>
    <w:rsid w:val="00B21091"/>
    <w:rsid w:val="00B217B4"/>
    <w:rsid w:val="00B21D89"/>
    <w:rsid w:val="00B27F33"/>
    <w:rsid w:val="00B33E91"/>
    <w:rsid w:val="00B346E1"/>
    <w:rsid w:val="00B35669"/>
    <w:rsid w:val="00B37C98"/>
    <w:rsid w:val="00B428A3"/>
    <w:rsid w:val="00B43550"/>
    <w:rsid w:val="00B4392D"/>
    <w:rsid w:val="00B465AB"/>
    <w:rsid w:val="00B54C47"/>
    <w:rsid w:val="00B57B2D"/>
    <w:rsid w:val="00B6059F"/>
    <w:rsid w:val="00B62048"/>
    <w:rsid w:val="00B62A21"/>
    <w:rsid w:val="00B6345C"/>
    <w:rsid w:val="00B64FBF"/>
    <w:rsid w:val="00B650AA"/>
    <w:rsid w:val="00B65631"/>
    <w:rsid w:val="00B67C82"/>
    <w:rsid w:val="00B70549"/>
    <w:rsid w:val="00B73ACE"/>
    <w:rsid w:val="00B75456"/>
    <w:rsid w:val="00B761D1"/>
    <w:rsid w:val="00B77DAA"/>
    <w:rsid w:val="00B80569"/>
    <w:rsid w:val="00B808ED"/>
    <w:rsid w:val="00B82BB6"/>
    <w:rsid w:val="00B87FE3"/>
    <w:rsid w:val="00B9155E"/>
    <w:rsid w:val="00B92040"/>
    <w:rsid w:val="00B92613"/>
    <w:rsid w:val="00B9407B"/>
    <w:rsid w:val="00B946F3"/>
    <w:rsid w:val="00B94EA9"/>
    <w:rsid w:val="00B961E8"/>
    <w:rsid w:val="00B978D2"/>
    <w:rsid w:val="00B97DCA"/>
    <w:rsid w:val="00BA0BF9"/>
    <w:rsid w:val="00BA5F8A"/>
    <w:rsid w:val="00BA707B"/>
    <w:rsid w:val="00BB1889"/>
    <w:rsid w:val="00BB2E91"/>
    <w:rsid w:val="00BB4988"/>
    <w:rsid w:val="00BB5DCE"/>
    <w:rsid w:val="00BB7CEE"/>
    <w:rsid w:val="00BC0A67"/>
    <w:rsid w:val="00BC3F59"/>
    <w:rsid w:val="00BC43C0"/>
    <w:rsid w:val="00BD282D"/>
    <w:rsid w:val="00BD4436"/>
    <w:rsid w:val="00BD53F7"/>
    <w:rsid w:val="00BD5ACB"/>
    <w:rsid w:val="00BD664B"/>
    <w:rsid w:val="00BD71C3"/>
    <w:rsid w:val="00BD7715"/>
    <w:rsid w:val="00BE0EAC"/>
    <w:rsid w:val="00BE5F12"/>
    <w:rsid w:val="00BE6757"/>
    <w:rsid w:val="00BF0EE6"/>
    <w:rsid w:val="00BF1263"/>
    <w:rsid w:val="00BF2579"/>
    <w:rsid w:val="00BF286E"/>
    <w:rsid w:val="00BF5B76"/>
    <w:rsid w:val="00BF5BDE"/>
    <w:rsid w:val="00BF6E6D"/>
    <w:rsid w:val="00BF7697"/>
    <w:rsid w:val="00C0105B"/>
    <w:rsid w:val="00C051AE"/>
    <w:rsid w:val="00C120C7"/>
    <w:rsid w:val="00C1264F"/>
    <w:rsid w:val="00C12D57"/>
    <w:rsid w:val="00C13536"/>
    <w:rsid w:val="00C143CA"/>
    <w:rsid w:val="00C14A27"/>
    <w:rsid w:val="00C200A6"/>
    <w:rsid w:val="00C20DA0"/>
    <w:rsid w:val="00C238D6"/>
    <w:rsid w:val="00C24427"/>
    <w:rsid w:val="00C251F3"/>
    <w:rsid w:val="00C25525"/>
    <w:rsid w:val="00C3075C"/>
    <w:rsid w:val="00C32B23"/>
    <w:rsid w:val="00C32EBF"/>
    <w:rsid w:val="00C33637"/>
    <w:rsid w:val="00C33E96"/>
    <w:rsid w:val="00C34335"/>
    <w:rsid w:val="00C34D9C"/>
    <w:rsid w:val="00C36F45"/>
    <w:rsid w:val="00C4156D"/>
    <w:rsid w:val="00C41CFF"/>
    <w:rsid w:val="00C471BB"/>
    <w:rsid w:val="00C4788C"/>
    <w:rsid w:val="00C54200"/>
    <w:rsid w:val="00C571CA"/>
    <w:rsid w:val="00C60423"/>
    <w:rsid w:val="00C62178"/>
    <w:rsid w:val="00C655B0"/>
    <w:rsid w:val="00C65954"/>
    <w:rsid w:val="00C65E52"/>
    <w:rsid w:val="00C660B5"/>
    <w:rsid w:val="00C67050"/>
    <w:rsid w:val="00C70AB5"/>
    <w:rsid w:val="00C712AB"/>
    <w:rsid w:val="00C72C22"/>
    <w:rsid w:val="00C73C88"/>
    <w:rsid w:val="00C77527"/>
    <w:rsid w:val="00C77A2E"/>
    <w:rsid w:val="00C80C57"/>
    <w:rsid w:val="00C80E9D"/>
    <w:rsid w:val="00C81A30"/>
    <w:rsid w:val="00C83DFC"/>
    <w:rsid w:val="00C844D6"/>
    <w:rsid w:val="00C85008"/>
    <w:rsid w:val="00C87DEE"/>
    <w:rsid w:val="00C96DBE"/>
    <w:rsid w:val="00CA0AA7"/>
    <w:rsid w:val="00CA3F49"/>
    <w:rsid w:val="00CA5485"/>
    <w:rsid w:val="00CA64BF"/>
    <w:rsid w:val="00CB40A8"/>
    <w:rsid w:val="00CB469F"/>
    <w:rsid w:val="00CB5ECE"/>
    <w:rsid w:val="00CB6A6E"/>
    <w:rsid w:val="00CB7CDA"/>
    <w:rsid w:val="00CC08D6"/>
    <w:rsid w:val="00CC5971"/>
    <w:rsid w:val="00CC6C72"/>
    <w:rsid w:val="00CC72E3"/>
    <w:rsid w:val="00CC7923"/>
    <w:rsid w:val="00CD2376"/>
    <w:rsid w:val="00CD269F"/>
    <w:rsid w:val="00CD310E"/>
    <w:rsid w:val="00CD41F3"/>
    <w:rsid w:val="00CD7902"/>
    <w:rsid w:val="00CD7963"/>
    <w:rsid w:val="00CD7D57"/>
    <w:rsid w:val="00CE0AB2"/>
    <w:rsid w:val="00CE2B08"/>
    <w:rsid w:val="00CF07DD"/>
    <w:rsid w:val="00CF0A1D"/>
    <w:rsid w:val="00CF170E"/>
    <w:rsid w:val="00CF2AD3"/>
    <w:rsid w:val="00CF3297"/>
    <w:rsid w:val="00CF36F0"/>
    <w:rsid w:val="00CF3733"/>
    <w:rsid w:val="00D00361"/>
    <w:rsid w:val="00D01EC6"/>
    <w:rsid w:val="00D02E98"/>
    <w:rsid w:val="00D04004"/>
    <w:rsid w:val="00D07BB3"/>
    <w:rsid w:val="00D1190F"/>
    <w:rsid w:val="00D15D01"/>
    <w:rsid w:val="00D17525"/>
    <w:rsid w:val="00D17E5A"/>
    <w:rsid w:val="00D21910"/>
    <w:rsid w:val="00D245AB"/>
    <w:rsid w:val="00D25DDC"/>
    <w:rsid w:val="00D33395"/>
    <w:rsid w:val="00D3426A"/>
    <w:rsid w:val="00D366B8"/>
    <w:rsid w:val="00D41489"/>
    <w:rsid w:val="00D41B48"/>
    <w:rsid w:val="00D42120"/>
    <w:rsid w:val="00D449B3"/>
    <w:rsid w:val="00D44A37"/>
    <w:rsid w:val="00D50E2F"/>
    <w:rsid w:val="00D51FA8"/>
    <w:rsid w:val="00D52D39"/>
    <w:rsid w:val="00D54D60"/>
    <w:rsid w:val="00D55A38"/>
    <w:rsid w:val="00D56153"/>
    <w:rsid w:val="00D61765"/>
    <w:rsid w:val="00D6494F"/>
    <w:rsid w:val="00D702F0"/>
    <w:rsid w:val="00D7103F"/>
    <w:rsid w:val="00D716BE"/>
    <w:rsid w:val="00D71C7B"/>
    <w:rsid w:val="00D732E9"/>
    <w:rsid w:val="00D7577C"/>
    <w:rsid w:val="00D7598E"/>
    <w:rsid w:val="00D82210"/>
    <w:rsid w:val="00D8533A"/>
    <w:rsid w:val="00D85EA8"/>
    <w:rsid w:val="00D861A5"/>
    <w:rsid w:val="00D87040"/>
    <w:rsid w:val="00D87C8B"/>
    <w:rsid w:val="00D90CF1"/>
    <w:rsid w:val="00D911CB"/>
    <w:rsid w:val="00D93BF8"/>
    <w:rsid w:val="00D93D09"/>
    <w:rsid w:val="00D9490F"/>
    <w:rsid w:val="00D94CD8"/>
    <w:rsid w:val="00D95CCF"/>
    <w:rsid w:val="00D97990"/>
    <w:rsid w:val="00D979D9"/>
    <w:rsid w:val="00DA04D6"/>
    <w:rsid w:val="00DA0633"/>
    <w:rsid w:val="00DA31E9"/>
    <w:rsid w:val="00DA5A75"/>
    <w:rsid w:val="00DA6A25"/>
    <w:rsid w:val="00DA778E"/>
    <w:rsid w:val="00DB3143"/>
    <w:rsid w:val="00DB3D16"/>
    <w:rsid w:val="00DB41D1"/>
    <w:rsid w:val="00DB5772"/>
    <w:rsid w:val="00DB69C5"/>
    <w:rsid w:val="00DB7EA6"/>
    <w:rsid w:val="00DC27E7"/>
    <w:rsid w:val="00DC7227"/>
    <w:rsid w:val="00DC7A25"/>
    <w:rsid w:val="00DD6C0C"/>
    <w:rsid w:val="00DE02D6"/>
    <w:rsid w:val="00DE0F91"/>
    <w:rsid w:val="00DE2BF4"/>
    <w:rsid w:val="00DE3B34"/>
    <w:rsid w:val="00DE634C"/>
    <w:rsid w:val="00DF0D24"/>
    <w:rsid w:val="00DF1457"/>
    <w:rsid w:val="00DF4CD9"/>
    <w:rsid w:val="00DF7E74"/>
    <w:rsid w:val="00E01DCE"/>
    <w:rsid w:val="00E03E0D"/>
    <w:rsid w:val="00E048F5"/>
    <w:rsid w:val="00E06223"/>
    <w:rsid w:val="00E10A1A"/>
    <w:rsid w:val="00E126EA"/>
    <w:rsid w:val="00E12C25"/>
    <w:rsid w:val="00E15A04"/>
    <w:rsid w:val="00E17276"/>
    <w:rsid w:val="00E21A51"/>
    <w:rsid w:val="00E21A8F"/>
    <w:rsid w:val="00E21DBF"/>
    <w:rsid w:val="00E2647E"/>
    <w:rsid w:val="00E26BE6"/>
    <w:rsid w:val="00E34EE4"/>
    <w:rsid w:val="00E35022"/>
    <w:rsid w:val="00E36736"/>
    <w:rsid w:val="00E375C9"/>
    <w:rsid w:val="00E37CB8"/>
    <w:rsid w:val="00E41CC1"/>
    <w:rsid w:val="00E42EA9"/>
    <w:rsid w:val="00E43076"/>
    <w:rsid w:val="00E4616F"/>
    <w:rsid w:val="00E46261"/>
    <w:rsid w:val="00E466BB"/>
    <w:rsid w:val="00E47FF2"/>
    <w:rsid w:val="00E51E9D"/>
    <w:rsid w:val="00E54ADF"/>
    <w:rsid w:val="00E55BC4"/>
    <w:rsid w:val="00E57B62"/>
    <w:rsid w:val="00E61A88"/>
    <w:rsid w:val="00E62252"/>
    <w:rsid w:val="00E62D55"/>
    <w:rsid w:val="00E6392A"/>
    <w:rsid w:val="00E649BE"/>
    <w:rsid w:val="00E6654B"/>
    <w:rsid w:val="00E6745D"/>
    <w:rsid w:val="00E702C1"/>
    <w:rsid w:val="00E731A7"/>
    <w:rsid w:val="00E7551C"/>
    <w:rsid w:val="00E75D67"/>
    <w:rsid w:val="00E776E9"/>
    <w:rsid w:val="00E77947"/>
    <w:rsid w:val="00E8260A"/>
    <w:rsid w:val="00E8410C"/>
    <w:rsid w:val="00E847EA"/>
    <w:rsid w:val="00E850E9"/>
    <w:rsid w:val="00E85D4E"/>
    <w:rsid w:val="00E87531"/>
    <w:rsid w:val="00E87FC3"/>
    <w:rsid w:val="00E91020"/>
    <w:rsid w:val="00E92910"/>
    <w:rsid w:val="00E960BF"/>
    <w:rsid w:val="00E967CB"/>
    <w:rsid w:val="00EA3D09"/>
    <w:rsid w:val="00EA47C5"/>
    <w:rsid w:val="00EA5B7B"/>
    <w:rsid w:val="00EA61AF"/>
    <w:rsid w:val="00EB010C"/>
    <w:rsid w:val="00EB0970"/>
    <w:rsid w:val="00EB371C"/>
    <w:rsid w:val="00EB509B"/>
    <w:rsid w:val="00EC105E"/>
    <w:rsid w:val="00EC1E2B"/>
    <w:rsid w:val="00EC3A3D"/>
    <w:rsid w:val="00EC3BBD"/>
    <w:rsid w:val="00EC7A8E"/>
    <w:rsid w:val="00ED0E9B"/>
    <w:rsid w:val="00ED2F8E"/>
    <w:rsid w:val="00ED33E1"/>
    <w:rsid w:val="00ED6A0E"/>
    <w:rsid w:val="00ED6E99"/>
    <w:rsid w:val="00EE17A6"/>
    <w:rsid w:val="00EE544F"/>
    <w:rsid w:val="00EE5D32"/>
    <w:rsid w:val="00EE7958"/>
    <w:rsid w:val="00EF18F0"/>
    <w:rsid w:val="00EF28C1"/>
    <w:rsid w:val="00EF3530"/>
    <w:rsid w:val="00EF3D5F"/>
    <w:rsid w:val="00EF6F93"/>
    <w:rsid w:val="00EF7F79"/>
    <w:rsid w:val="00F0033E"/>
    <w:rsid w:val="00F015F3"/>
    <w:rsid w:val="00F03595"/>
    <w:rsid w:val="00F057AB"/>
    <w:rsid w:val="00F13FA6"/>
    <w:rsid w:val="00F16283"/>
    <w:rsid w:val="00F16549"/>
    <w:rsid w:val="00F168F5"/>
    <w:rsid w:val="00F16F6E"/>
    <w:rsid w:val="00F23413"/>
    <w:rsid w:val="00F30191"/>
    <w:rsid w:val="00F3393A"/>
    <w:rsid w:val="00F40403"/>
    <w:rsid w:val="00F44C6A"/>
    <w:rsid w:val="00F45B6F"/>
    <w:rsid w:val="00F47096"/>
    <w:rsid w:val="00F51990"/>
    <w:rsid w:val="00F54973"/>
    <w:rsid w:val="00F5595C"/>
    <w:rsid w:val="00F5712A"/>
    <w:rsid w:val="00F62419"/>
    <w:rsid w:val="00F64305"/>
    <w:rsid w:val="00F650DD"/>
    <w:rsid w:val="00F6546F"/>
    <w:rsid w:val="00F708C1"/>
    <w:rsid w:val="00F71D7E"/>
    <w:rsid w:val="00F71FB8"/>
    <w:rsid w:val="00F73B1E"/>
    <w:rsid w:val="00F74E04"/>
    <w:rsid w:val="00F750B5"/>
    <w:rsid w:val="00F774B9"/>
    <w:rsid w:val="00F77FAB"/>
    <w:rsid w:val="00F82445"/>
    <w:rsid w:val="00F828E2"/>
    <w:rsid w:val="00F82BB0"/>
    <w:rsid w:val="00F844F9"/>
    <w:rsid w:val="00F87B82"/>
    <w:rsid w:val="00F90794"/>
    <w:rsid w:val="00F91DAF"/>
    <w:rsid w:val="00F93E30"/>
    <w:rsid w:val="00F9629C"/>
    <w:rsid w:val="00FA1F6B"/>
    <w:rsid w:val="00FA4306"/>
    <w:rsid w:val="00FA435E"/>
    <w:rsid w:val="00FA5E09"/>
    <w:rsid w:val="00FA5FA7"/>
    <w:rsid w:val="00FA66F8"/>
    <w:rsid w:val="00FB3EAF"/>
    <w:rsid w:val="00FB46E9"/>
    <w:rsid w:val="00FC1CCD"/>
    <w:rsid w:val="00FC7B0B"/>
    <w:rsid w:val="00FD1D7B"/>
    <w:rsid w:val="00FD3B5A"/>
    <w:rsid w:val="00FD4BA4"/>
    <w:rsid w:val="00FD4DE6"/>
    <w:rsid w:val="00FE11D1"/>
    <w:rsid w:val="00FE1943"/>
    <w:rsid w:val="00FE447E"/>
    <w:rsid w:val="00FE7456"/>
    <w:rsid w:val="00FE746E"/>
    <w:rsid w:val="00FE7C7B"/>
    <w:rsid w:val="00FF1A1D"/>
    <w:rsid w:val="00FF21B8"/>
    <w:rsid w:val="00FF2561"/>
    <w:rsid w:val="00FF2D2B"/>
    <w:rsid w:val="00FF5242"/>
    <w:rsid w:val="00FF5D33"/>
    <w:rsid w:val="00FF6CD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2691C150"/>
  <w15:docId w15:val="{B405CDBF-7E2D-4615-9F8D-E6108CA7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057AB"/>
    <w:pPr>
      <w:suppressAutoHyphens/>
      <w:spacing w:line="240" w:lineRule="atLeast"/>
    </w:pPr>
    <w:rPr>
      <w:rFonts w:eastAsia="SimSun"/>
      <w:lang w:eastAsia="zh-CN"/>
    </w:rPr>
  </w:style>
  <w:style w:type="paragraph" w:styleId="Heading1">
    <w:name w:val="heading 1"/>
    <w:aliases w:val="Table_G"/>
    <w:basedOn w:val="Normal"/>
    <w:next w:val="AnnoH23G"/>
    <w:link w:val="Heading1Char"/>
    <w:qFormat/>
    <w:rsid w:val="00F057AB"/>
    <w:pPr>
      <w:ind w:left="1134"/>
      <w:outlineLvl w:val="0"/>
    </w:pPr>
  </w:style>
  <w:style w:type="paragraph" w:styleId="Heading2">
    <w:name w:val="heading 2"/>
    <w:basedOn w:val="Normal"/>
    <w:next w:val="Normal"/>
    <w:link w:val="Heading2Char"/>
    <w:qFormat/>
    <w:rsid w:val="00F057A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057A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057A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057A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057A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057AB"/>
    <w:pPr>
      <w:keepNext/>
      <w:keepLines/>
      <w:spacing w:before="360" w:after="240" w:line="270" w:lineRule="exact"/>
      <w:ind w:left="1134" w:right="1134" w:hanging="1134"/>
    </w:pPr>
    <w:rPr>
      <w:b/>
      <w:sz w:val="24"/>
    </w:rPr>
  </w:style>
  <w:style w:type="paragraph" w:customStyle="1" w:styleId="H23G">
    <w:name w:val="_ H_2/3_G"/>
    <w:basedOn w:val="Normal"/>
    <w:next w:val="Normal"/>
    <w:rsid w:val="00F057A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057A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057AB"/>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057AB"/>
    <w:pPr>
      <w:spacing w:after="120"/>
      <w:ind w:left="1134" w:right="1134"/>
      <w:jc w:val="both"/>
    </w:pPr>
    <w:rPr>
      <w:rFonts w:eastAsia="Times New Roman"/>
      <w:lang w:eastAsia="en-US"/>
    </w:rPr>
  </w:style>
  <w:style w:type="paragraph" w:customStyle="1" w:styleId="SLG">
    <w:name w:val="__S_L_G"/>
    <w:basedOn w:val="Normal"/>
    <w:next w:val="Normal"/>
    <w:rsid w:val="00F057AB"/>
    <w:pPr>
      <w:keepNext/>
      <w:keepLines/>
      <w:spacing w:before="240" w:after="240" w:line="580" w:lineRule="exact"/>
      <w:ind w:left="1134" w:right="1134"/>
    </w:pPr>
    <w:rPr>
      <w:b/>
      <w:sz w:val="56"/>
    </w:rPr>
  </w:style>
  <w:style w:type="paragraph" w:customStyle="1" w:styleId="SMG">
    <w:name w:val="__S_M_G"/>
    <w:basedOn w:val="Normal"/>
    <w:next w:val="Normal"/>
    <w:rsid w:val="00F057AB"/>
    <w:pPr>
      <w:keepNext/>
      <w:keepLines/>
      <w:spacing w:before="240" w:after="240" w:line="420" w:lineRule="exact"/>
      <w:ind w:left="1134" w:right="1134"/>
    </w:pPr>
    <w:rPr>
      <w:b/>
      <w:sz w:val="40"/>
    </w:rPr>
  </w:style>
  <w:style w:type="paragraph" w:customStyle="1" w:styleId="SSG">
    <w:name w:val="__S_S_G"/>
    <w:basedOn w:val="Normal"/>
    <w:next w:val="Normal"/>
    <w:rsid w:val="00F057AB"/>
    <w:pPr>
      <w:keepNext/>
      <w:keepLines/>
      <w:spacing w:before="240" w:after="240" w:line="300" w:lineRule="exact"/>
      <w:ind w:left="1134" w:right="1134"/>
    </w:pPr>
    <w:rPr>
      <w:b/>
      <w:sz w:val="28"/>
    </w:rPr>
  </w:style>
  <w:style w:type="paragraph" w:customStyle="1" w:styleId="XLargeG">
    <w:name w:val="__XLarge_G"/>
    <w:basedOn w:val="Normal"/>
    <w:next w:val="Normal"/>
    <w:rsid w:val="00F057AB"/>
    <w:pPr>
      <w:keepNext/>
      <w:keepLines/>
      <w:spacing w:before="240" w:after="240" w:line="420" w:lineRule="exact"/>
      <w:ind w:left="1134" w:right="1134"/>
    </w:pPr>
    <w:rPr>
      <w:b/>
      <w:sz w:val="40"/>
    </w:rPr>
  </w:style>
  <w:style w:type="paragraph" w:customStyle="1" w:styleId="Bullet1G">
    <w:name w:val="_Bullet 1_G"/>
    <w:basedOn w:val="Normal"/>
    <w:rsid w:val="00F057AB"/>
    <w:pPr>
      <w:numPr>
        <w:numId w:val="3"/>
      </w:numPr>
      <w:spacing w:after="120"/>
      <w:ind w:right="1134"/>
      <w:jc w:val="both"/>
    </w:pPr>
  </w:style>
  <w:style w:type="paragraph" w:customStyle="1" w:styleId="Bullet2G">
    <w:name w:val="_Bullet 2_G"/>
    <w:basedOn w:val="Normal"/>
    <w:rsid w:val="00F057AB"/>
    <w:pPr>
      <w:numPr>
        <w:numId w:val="4"/>
      </w:numPr>
      <w:spacing w:after="120"/>
      <w:ind w:right="1134"/>
      <w:jc w:val="both"/>
    </w:pPr>
  </w:style>
  <w:style w:type="paragraph" w:customStyle="1" w:styleId="AnnoHCHG">
    <w:name w:val="Anno _ H_CH_G"/>
    <w:basedOn w:val="Normal"/>
    <w:next w:val="AnnoH1G"/>
    <w:rsid w:val="00F057AB"/>
    <w:pPr>
      <w:keepNext/>
      <w:keepLines/>
      <w:numPr>
        <w:numId w:val="5"/>
      </w:numPr>
      <w:spacing w:before="360" w:after="240" w:line="300" w:lineRule="exact"/>
      <w:ind w:right="1134"/>
    </w:pPr>
    <w:rPr>
      <w:b/>
      <w:sz w:val="28"/>
    </w:rPr>
  </w:style>
  <w:style w:type="paragraph" w:customStyle="1" w:styleId="AnnoH1G">
    <w:name w:val="Anno_ H_1_G"/>
    <w:basedOn w:val="Normal"/>
    <w:next w:val="AnnoH23G"/>
    <w:autoRedefine/>
    <w:rsid w:val="00F057AB"/>
    <w:pPr>
      <w:keepNext/>
      <w:keepLines/>
      <w:numPr>
        <w:ilvl w:val="1"/>
        <w:numId w:val="5"/>
      </w:numPr>
      <w:spacing w:before="360" w:after="240" w:line="270" w:lineRule="exact"/>
      <w:ind w:right="1134"/>
    </w:pPr>
    <w:rPr>
      <w:b/>
      <w:sz w:val="24"/>
    </w:rPr>
  </w:style>
  <w:style w:type="paragraph" w:customStyle="1" w:styleId="AnnoH23G">
    <w:name w:val="Anno_ H_2/3_G"/>
    <w:basedOn w:val="Normal"/>
    <w:next w:val="AnnoSingleTxtG"/>
    <w:autoRedefine/>
    <w:rsid w:val="00F057AB"/>
    <w:pPr>
      <w:keepNext/>
      <w:keepLines/>
      <w:numPr>
        <w:ilvl w:val="2"/>
        <w:numId w:val="5"/>
      </w:numPr>
      <w:spacing w:before="240" w:after="120" w:line="240" w:lineRule="exact"/>
      <w:ind w:right="1134"/>
    </w:pPr>
    <w:rPr>
      <w:u w:val="single"/>
    </w:rPr>
  </w:style>
  <w:style w:type="paragraph" w:customStyle="1" w:styleId="AnnoSingleTxtG">
    <w:name w:val="Anno_ Single Txt_G"/>
    <w:basedOn w:val="Normal"/>
    <w:link w:val="AnnoSingleTxtGChar"/>
    <w:rsid w:val="00F057AB"/>
    <w:pPr>
      <w:numPr>
        <w:ilvl w:val="3"/>
        <w:numId w:val="5"/>
      </w:numPr>
      <w:spacing w:after="120"/>
      <w:ind w:right="1134"/>
      <w:jc w:val="both"/>
    </w:pPr>
  </w:style>
  <w:style w:type="character" w:styleId="FootnoteReference">
    <w:name w:val="footnote reference"/>
    <w:aliases w:val="4_G,16 Point,Superscript 6 Point,Ref,de nota al pie,number,Footnote text,Footnote reference number,Footnote symbol,note TESI,-E Fußnotenzeichen,SUPERS,stylish,ftref,Footnote Text1,Footnote Text Char2 Char,Footnote Text Char1 Char Char"/>
    <w:rsid w:val="00F057AB"/>
    <w:rPr>
      <w:rFonts w:ascii="Times New Roman" w:hAnsi="Times New Roman"/>
      <w:sz w:val="18"/>
      <w:vertAlign w:val="superscript"/>
    </w:rPr>
  </w:style>
  <w:style w:type="character" w:styleId="EndnoteReference">
    <w:name w:val="endnote reference"/>
    <w:aliases w:val="1_G"/>
    <w:rsid w:val="00F057AB"/>
    <w:rPr>
      <w:rFonts w:ascii="Times New Roman" w:hAnsi="Times New Roman"/>
      <w:sz w:val="18"/>
      <w:vertAlign w:val="superscript"/>
    </w:rPr>
  </w:style>
  <w:style w:type="paragraph" w:styleId="EndnoteText">
    <w:name w:val="endnote text"/>
    <w:aliases w:val="2_G"/>
    <w:basedOn w:val="FootnoteText"/>
    <w:link w:val="EndnoteTextChar"/>
    <w:rsid w:val="00F057AB"/>
  </w:style>
  <w:style w:type="paragraph" w:styleId="FootnoteText">
    <w:name w:val="footnote text"/>
    <w:aliases w:val="5_G,Geneva 9,Font: Geneva 9,Boston 10,f,fn,footnote text,Footnotes,Footnote ak,Char,-E Fußnotentext,Fußnotentext Ursprung,-E Fußnotentext1,-E Fußnotentext2,-E Fußnotentext3,Char Char Char Char,Default Paragraph Font Char Char,single space"/>
    <w:basedOn w:val="Normal"/>
    <w:link w:val="FootnoteTextChar"/>
    <w:rsid w:val="00F057AB"/>
    <w:pPr>
      <w:tabs>
        <w:tab w:val="right" w:pos="1021"/>
      </w:tabs>
      <w:spacing w:line="220" w:lineRule="exact"/>
      <w:ind w:left="1134" w:right="1134" w:hanging="1134"/>
    </w:pPr>
    <w:rPr>
      <w:sz w:val="18"/>
    </w:rPr>
  </w:style>
  <w:style w:type="paragraph" w:styleId="Footer">
    <w:name w:val="footer"/>
    <w:aliases w:val="3_G"/>
    <w:basedOn w:val="Normal"/>
    <w:link w:val="FooterChar"/>
    <w:rsid w:val="00F057AB"/>
    <w:rPr>
      <w:sz w:val="16"/>
    </w:rPr>
  </w:style>
  <w:style w:type="paragraph" w:customStyle="1" w:styleId="FootnoteTable">
    <w:name w:val="Footnote Table"/>
    <w:basedOn w:val="Normal"/>
    <w:rsid w:val="00F057AB"/>
    <w:pPr>
      <w:spacing w:line="220" w:lineRule="exact"/>
      <w:jc w:val="both"/>
    </w:pPr>
    <w:rPr>
      <w:sz w:val="18"/>
    </w:rPr>
  </w:style>
  <w:style w:type="paragraph" w:styleId="Header">
    <w:name w:val="header"/>
    <w:aliases w:val="6_G"/>
    <w:basedOn w:val="Normal"/>
    <w:link w:val="HeaderChar"/>
    <w:rsid w:val="00F057AB"/>
    <w:pPr>
      <w:pBdr>
        <w:bottom w:val="single" w:sz="4" w:space="4" w:color="auto"/>
      </w:pBdr>
    </w:pPr>
    <w:rPr>
      <w:b/>
      <w:sz w:val="18"/>
    </w:rPr>
  </w:style>
  <w:style w:type="character" w:styleId="PageNumber">
    <w:name w:val="page number"/>
    <w:aliases w:val="7_G"/>
    <w:rsid w:val="00F057AB"/>
    <w:rPr>
      <w:rFonts w:ascii="Times New Roman" w:hAnsi="Times New Roman"/>
      <w:b/>
      <w:sz w:val="18"/>
    </w:rPr>
  </w:style>
  <w:style w:type="paragraph" w:customStyle="1" w:styleId="RegHChG">
    <w:name w:val="Reg_H__Ch_G"/>
    <w:basedOn w:val="Normal"/>
    <w:next w:val="RegH1G"/>
    <w:link w:val="RegHChGCharChar"/>
    <w:rsid w:val="00F057AB"/>
    <w:pPr>
      <w:keepNext/>
      <w:keepLines/>
      <w:numPr>
        <w:numId w:val="6"/>
      </w:numPr>
      <w:spacing w:before="360" w:after="240" w:line="300" w:lineRule="exact"/>
      <w:ind w:right="1134"/>
    </w:pPr>
    <w:rPr>
      <w:b/>
      <w:sz w:val="28"/>
    </w:rPr>
  </w:style>
  <w:style w:type="paragraph" w:customStyle="1" w:styleId="RegH1G">
    <w:name w:val="Reg_H_1_G"/>
    <w:basedOn w:val="Normal"/>
    <w:next w:val="RegH23G"/>
    <w:rsid w:val="00F057AB"/>
    <w:pPr>
      <w:keepNext/>
      <w:keepLines/>
      <w:numPr>
        <w:ilvl w:val="1"/>
        <w:numId w:val="6"/>
      </w:numPr>
      <w:spacing w:before="360" w:after="240" w:line="270" w:lineRule="exact"/>
      <w:ind w:right="1134"/>
    </w:pPr>
    <w:rPr>
      <w:b/>
      <w:sz w:val="24"/>
    </w:rPr>
  </w:style>
  <w:style w:type="paragraph" w:customStyle="1" w:styleId="RegH23G">
    <w:name w:val="Reg_H_2/3_G"/>
    <w:basedOn w:val="Normal"/>
    <w:next w:val="RegSingleTxtG"/>
    <w:rsid w:val="00F057AB"/>
    <w:pPr>
      <w:keepNext/>
      <w:keepLines/>
      <w:numPr>
        <w:ilvl w:val="2"/>
        <w:numId w:val="6"/>
      </w:numPr>
      <w:spacing w:before="240" w:after="120" w:line="240" w:lineRule="exact"/>
      <w:ind w:right="1134"/>
    </w:pPr>
    <w:rPr>
      <w:b/>
    </w:rPr>
  </w:style>
  <w:style w:type="paragraph" w:customStyle="1" w:styleId="RegSingleTxtG">
    <w:name w:val="Reg_Single Txt_G"/>
    <w:basedOn w:val="Normal"/>
    <w:link w:val="RegSingleTxtGChar"/>
    <w:rsid w:val="00F057AB"/>
    <w:pPr>
      <w:numPr>
        <w:ilvl w:val="3"/>
        <w:numId w:val="6"/>
      </w:numPr>
      <w:tabs>
        <w:tab w:val="clear" w:pos="1985"/>
        <w:tab w:val="num" w:pos="567"/>
        <w:tab w:val="left" w:pos="1701"/>
      </w:tabs>
      <w:spacing w:after="120"/>
      <w:ind w:left="1134" w:right="1134"/>
      <w:jc w:val="both"/>
    </w:pPr>
  </w:style>
  <w:style w:type="paragraph" w:styleId="TOC1">
    <w:name w:val="toc 1"/>
    <w:basedOn w:val="Normal"/>
    <w:next w:val="Normal"/>
    <w:autoRedefine/>
    <w:uiPriority w:val="39"/>
    <w:rsid w:val="00F057AB"/>
    <w:pPr>
      <w:tabs>
        <w:tab w:val="right" w:pos="851"/>
        <w:tab w:val="left" w:pos="1134"/>
        <w:tab w:val="left" w:pos="1559"/>
        <w:tab w:val="left" w:pos="1985"/>
        <w:tab w:val="left" w:leader="dot" w:pos="7655"/>
        <w:tab w:val="right" w:pos="8930"/>
        <w:tab w:val="right" w:pos="9639"/>
      </w:tabs>
      <w:spacing w:after="120"/>
    </w:pPr>
  </w:style>
  <w:style w:type="paragraph" w:styleId="TOC2">
    <w:name w:val="toc 2"/>
    <w:basedOn w:val="Normal"/>
    <w:next w:val="Normal"/>
    <w:autoRedefine/>
    <w:uiPriority w:val="39"/>
    <w:rsid w:val="00F057AB"/>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semiHidden/>
    <w:rsid w:val="00F057A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057AB"/>
    <w:pPr>
      <w:spacing w:line="240" w:lineRule="auto"/>
    </w:pPr>
    <w:rPr>
      <w:rFonts w:ascii="Tahoma" w:hAnsi="Tahoma" w:cs="Tahoma"/>
      <w:sz w:val="16"/>
      <w:szCs w:val="16"/>
    </w:rPr>
  </w:style>
  <w:style w:type="character" w:customStyle="1" w:styleId="BalloonTextChar">
    <w:name w:val="Balloon Text Char"/>
    <w:link w:val="BalloonText"/>
    <w:rsid w:val="00F057AB"/>
    <w:rPr>
      <w:rFonts w:ascii="Tahoma" w:eastAsia="SimSun" w:hAnsi="Tahoma" w:cs="Tahoma"/>
      <w:sz w:val="16"/>
      <w:szCs w:val="16"/>
      <w:lang w:eastAsia="zh-CN"/>
    </w:rPr>
  </w:style>
  <w:style w:type="paragraph" w:styleId="ListParagraph">
    <w:name w:val="List Paragraph"/>
    <w:basedOn w:val="Normal"/>
    <w:uiPriority w:val="34"/>
    <w:qFormat/>
    <w:rsid w:val="00F057AB"/>
    <w:pPr>
      <w:ind w:left="720"/>
      <w:contextualSpacing/>
    </w:pPr>
  </w:style>
  <w:style w:type="character" w:customStyle="1" w:styleId="Heading2Char">
    <w:name w:val="Heading 2 Char"/>
    <w:link w:val="Heading2"/>
    <w:rsid w:val="00F057AB"/>
    <w:rPr>
      <w:rFonts w:ascii="Cambria" w:hAnsi="Cambria"/>
      <w:b/>
      <w:bCs/>
      <w:color w:val="4F81BD"/>
      <w:sz w:val="26"/>
      <w:szCs w:val="26"/>
      <w:lang w:eastAsia="zh-CN"/>
    </w:rPr>
  </w:style>
  <w:style w:type="character" w:customStyle="1" w:styleId="Heading4Char">
    <w:name w:val="Heading 4 Char"/>
    <w:link w:val="Heading4"/>
    <w:rsid w:val="00F057AB"/>
    <w:rPr>
      <w:rFonts w:ascii="Cambria" w:hAnsi="Cambria"/>
      <w:b/>
      <w:bCs/>
      <w:i/>
      <w:iCs/>
      <w:color w:val="4F81BD"/>
      <w:lang w:eastAsia="zh-CN"/>
    </w:rPr>
  </w:style>
  <w:style w:type="character" w:customStyle="1" w:styleId="Heading5Char">
    <w:name w:val="Heading 5 Char"/>
    <w:link w:val="Heading5"/>
    <w:rsid w:val="00F057AB"/>
    <w:rPr>
      <w:rFonts w:ascii="Cambria" w:hAnsi="Cambria"/>
      <w:color w:val="243F60"/>
      <w:lang w:eastAsia="zh-CN"/>
    </w:rPr>
  </w:style>
  <w:style w:type="paragraph" w:customStyle="1" w:styleId="ListParagraphforAnnexes">
    <w:name w:val="List Paragraph for Annexes"/>
    <w:basedOn w:val="ListParagraph"/>
    <w:qFormat/>
    <w:rsid w:val="00F057AB"/>
    <w:pPr>
      <w:spacing w:before="120" w:after="120" w:line="240" w:lineRule="exact"/>
      <w:contextualSpacing w:val="0"/>
    </w:pPr>
  </w:style>
  <w:style w:type="character" w:customStyle="1" w:styleId="Heading1Char">
    <w:name w:val="Heading 1 Char"/>
    <w:aliases w:val="Table_G Char"/>
    <w:link w:val="Heading1"/>
    <w:rsid w:val="00093D65"/>
    <w:rPr>
      <w:rFonts w:eastAsia="SimSun"/>
      <w:lang w:eastAsia="zh-CN"/>
    </w:rPr>
  </w:style>
  <w:style w:type="character" w:customStyle="1" w:styleId="EndnoteTextChar">
    <w:name w:val="Endnote Text Char"/>
    <w:aliases w:val="2_G Char"/>
    <w:link w:val="EndnoteText"/>
    <w:rsid w:val="00093D65"/>
    <w:rPr>
      <w:rFonts w:eastAsia="SimSun"/>
      <w:sz w:val="18"/>
      <w:lang w:eastAsia="zh-CN"/>
    </w:rPr>
  </w:style>
  <w:style w:type="character" w:customStyle="1" w:styleId="FootnoteTextChar">
    <w:name w:val="Footnote Text Char"/>
    <w:aliases w:val="5_G Char,Geneva 9 Char,Font: Geneva 9 Char,Boston 10 Char,f Char,fn Char,footnote text Char,Footnotes Char,Footnote ak Char,Char Char,-E Fußnotentext Char,Fußnotentext Ursprung Char,-E Fußnotentext1 Char,-E Fußnotentext2 Char"/>
    <w:link w:val="FootnoteText"/>
    <w:rsid w:val="00093D65"/>
    <w:rPr>
      <w:rFonts w:eastAsia="SimSun"/>
      <w:sz w:val="18"/>
      <w:lang w:eastAsia="zh-CN"/>
    </w:rPr>
  </w:style>
  <w:style w:type="character" w:customStyle="1" w:styleId="FooterChar">
    <w:name w:val="Footer Char"/>
    <w:aliases w:val="3_G Char"/>
    <w:link w:val="Footer"/>
    <w:rsid w:val="00093D65"/>
    <w:rPr>
      <w:rFonts w:eastAsia="SimSun"/>
      <w:sz w:val="16"/>
      <w:lang w:eastAsia="zh-CN"/>
    </w:rPr>
  </w:style>
  <w:style w:type="character" w:customStyle="1" w:styleId="HeaderChar">
    <w:name w:val="Header Char"/>
    <w:aliases w:val="6_G Char"/>
    <w:link w:val="Header"/>
    <w:rsid w:val="00093D65"/>
    <w:rPr>
      <w:rFonts w:eastAsia="SimSun"/>
      <w:b/>
      <w:sz w:val="18"/>
      <w:lang w:eastAsia="zh-CN"/>
    </w:rPr>
  </w:style>
  <w:style w:type="paragraph" w:customStyle="1" w:styleId="ColorfulList-Accent11">
    <w:name w:val="Colorful List - Accent 11"/>
    <w:basedOn w:val="Normal"/>
    <w:uiPriority w:val="34"/>
    <w:qFormat/>
    <w:rsid w:val="00093D65"/>
    <w:pPr>
      <w:ind w:left="720"/>
      <w:contextualSpacing/>
    </w:pPr>
  </w:style>
  <w:style w:type="paragraph" w:customStyle="1" w:styleId="RegHead1">
    <w:name w:val="RegHead1"/>
    <w:basedOn w:val="Normal"/>
    <w:next w:val="RegHead2"/>
    <w:rsid w:val="00093D65"/>
    <w:pPr>
      <w:keepNext/>
      <w:numPr>
        <w:numId w:val="2"/>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093D65"/>
    <w:pPr>
      <w:keepNext/>
      <w:numPr>
        <w:ilvl w:val="1"/>
        <w:numId w:val="2"/>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093D65"/>
    <w:pPr>
      <w:numPr>
        <w:ilvl w:val="2"/>
        <w:numId w:val="2"/>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093D65"/>
    <w:pPr>
      <w:numPr>
        <w:ilvl w:val="3"/>
        <w:numId w:val="2"/>
      </w:numPr>
      <w:suppressAutoHyphens w:val="0"/>
      <w:spacing w:before="180" w:line="240" w:lineRule="auto"/>
    </w:pPr>
    <w:rPr>
      <w:rFonts w:eastAsia="Times New Roman"/>
      <w:sz w:val="22"/>
      <w:lang w:eastAsia="de-DE"/>
    </w:rPr>
  </w:style>
  <w:style w:type="character" w:customStyle="1" w:styleId="RegSingleTxtGChar">
    <w:name w:val="Reg_Single Txt_G Char"/>
    <w:link w:val="RegSingleTxtG"/>
    <w:rsid w:val="00093D65"/>
    <w:rPr>
      <w:rFonts w:eastAsia="SimSun"/>
      <w:lang w:eastAsia="zh-CN"/>
    </w:rPr>
  </w:style>
  <w:style w:type="character" w:customStyle="1" w:styleId="SingleTxtGChar">
    <w:name w:val="_ Single Txt_G Char"/>
    <w:link w:val="SingleTxtG"/>
    <w:rsid w:val="00093D65"/>
    <w:rPr>
      <w:lang w:eastAsia="en-US"/>
    </w:rPr>
  </w:style>
  <w:style w:type="character" w:styleId="Strong">
    <w:name w:val="Strong"/>
    <w:qFormat/>
    <w:rsid w:val="00093D65"/>
    <w:rPr>
      <w:b/>
      <w:bCs/>
    </w:rPr>
  </w:style>
  <w:style w:type="paragraph" w:customStyle="1" w:styleId="Default">
    <w:name w:val="Default"/>
    <w:rsid w:val="00093D65"/>
    <w:pPr>
      <w:autoSpaceDE w:val="0"/>
      <w:autoSpaceDN w:val="0"/>
      <w:adjustRightInd w:val="0"/>
    </w:pPr>
    <w:rPr>
      <w:color w:val="000000"/>
      <w:sz w:val="24"/>
      <w:szCs w:val="24"/>
    </w:rPr>
  </w:style>
  <w:style w:type="character" w:customStyle="1" w:styleId="RegHChGCharChar">
    <w:name w:val="Reg_H__Ch_G Char Char"/>
    <w:link w:val="RegHChG"/>
    <w:rsid w:val="00093D65"/>
    <w:rPr>
      <w:rFonts w:eastAsia="SimSun"/>
      <w:b/>
      <w:sz w:val="28"/>
      <w:lang w:eastAsia="zh-CN"/>
    </w:rPr>
  </w:style>
  <w:style w:type="character" w:styleId="Hyperlink">
    <w:name w:val="Hyperlink"/>
    <w:uiPriority w:val="99"/>
    <w:unhideWhenUsed/>
    <w:rsid w:val="00093D65"/>
    <w:rPr>
      <w:strike w:val="0"/>
      <w:dstrike w:val="0"/>
      <w:color w:val="1478B7"/>
      <w:u w:val="none"/>
      <w:effect w:val="none"/>
    </w:rPr>
  </w:style>
  <w:style w:type="character" w:styleId="CommentReference">
    <w:name w:val="annotation reference"/>
    <w:rsid w:val="00093D65"/>
    <w:rPr>
      <w:sz w:val="16"/>
      <w:szCs w:val="16"/>
    </w:rPr>
  </w:style>
  <w:style w:type="paragraph" w:styleId="CommentText">
    <w:name w:val="annotation text"/>
    <w:basedOn w:val="Normal"/>
    <w:link w:val="CommentTextChar"/>
    <w:rsid w:val="00093D65"/>
  </w:style>
  <w:style w:type="character" w:customStyle="1" w:styleId="CommentTextChar">
    <w:name w:val="Comment Text Char"/>
    <w:basedOn w:val="DefaultParagraphFont"/>
    <w:link w:val="CommentText"/>
    <w:rsid w:val="00093D65"/>
    <w:rPr>
      <w:rFonts w:eastAsia="SimSun"/>
      <w:lang w:eastAsia="zh-CN"/>
    </w:rPr>
  </w:style>
  <w:style w:type="paragraph" w:styleId="CommentSubject">
    <w:name w:val="annotation subject"/>
    <w:basedOn w:val="CommentText"/>
    <w:next w:val="CommentText"/>
    <w:link w:val="CommentSubjectChar"/>
    <w:rsid w:val="00093D65"/>
    <w:rPr>
      <w:b/>
      <w:bCs/>
    </w:rPr>
  </w:style>
  <w:style w:type="character" w:customStyle="1" w:styleId="CommentSubjectChar">
    <w:name w:val="Comment Subject Char"/>
    <w:basedOn w:val="CommentTextChar"/>
    <w:link w:val="CommentSubject"/>
    <w:rsid w:val="00093D65"/>
    <w:rPr>
      <w:rFonts w:eastAsia="SimSun"/>
      <w:b/>
      <w:bCs/>
      <w:lang w:eastAsia="zh-CN"/>
    </w:rPr>
  </w:style>
  <w:style w:type="paragraph" w:styleId="Revision">
    <w:name w:val="Revision"/>
    <w:hidden/>
    <w:uiPriority w:val="99"/>
    <w:semiHidden/>
    <w:rsid w:val="00093D65"/>
    <w:rPr>
      <w:rFonts w:eastAsia="SimSun"/>
      <w:lang w:eastAsia="zh-CN"/>
    </w:rPr>
  </w:style>
  <w:style w:type="paragraph" w:styleId="TOC4">
    <w:name w:val="toc 4"/>
    <w:basedOn w:val="Normal"/>
    <w:next w:val="Normal"/>
    <w:autoRedefine/>
    <w:rsid w:val="00093D65"/>
    <w:pPr>
      <w:ind w:left="600"/>
    </w:pPr>
  </w:style>
  <w:style w:type="paragraph" w:styleId="TOC5">
    <w:name w:val="toc 5"/>
    <w:basedOn w:val="Normal"/>
    <w:next w:val="Normal"/>
    <w:autoRedefine/>
    <w:rsid w:val="00093D65"/>
    <w:pPr>
      <w:ind w:left="800"/>
    </w:pPr>
  </w:style>
  <w:style w:type="paragraph" w:styleId="TOC6">
    <w:name w:val="toc 6"/>
    <w:basedOn w:val="Normal"/>
    <w:next w:val="Normal"/>
    <w:autoRedefine/>
    <w:rsid w:val="00093D65"/>
    <w:pPr>
      <w:ind w:left="1000"/>
    </w:pPr>
  </w:style>
  <w:style w:type="paragraph" w:styleId="TOC7">
    <w:name w:val="toc 7"/>
    <w:basedOn w:val="Normal"/>
    <w:next w:val="Normal"/>
    <w:autoRedefine/>
    <w:rsid w:val="00093D65"/>
    <w:pPr>
      <w:ind w:left="1200"/>
    </w:pPr>
  </w:style>
  <w:style w:type="paragraph" w:styleId="TOC8">
    <w:name w:val="toc 8"/>
    <w:basedOn w:val="Normal"/>
    <w:next w:val="Normal"/>
    <w:autoRedefine/>
    <w:rsid w:val="00093D65"/>
    <w:pPr>
      <w:ind w:left="1400"/>
    </w:pPr>
  </w:style>
  <w:style w:type="paragraph" w:styleId="TOC9">
    <w:name w:val="toc 9"/>
    <w:basedOn w:val="Normal"/>
    <w:next w:val="Normal"/>
    <w:autoRedefine/>
    <w:rsid w:val="00093D65"/>
    <w:pPr>
      <w:ind w:left="1600"/>
    </w:pPr>
  </w:style>
  <w:style w:type="character" w:customStyle="1" w:styleId="AnnoSingleTxtGChar">
    <w:name w:val="Anno_ Single Txt_G Char"/>
    <w:link w:val="AnnoSingleTxtG"/>
    <w:rsid w:val="00093D65"/>
    <w:rPr>
      <w:rFonts w:eastAsia="SimSun"/>
      <w:lang w:eastAsia="zh-CN"/>
    </w:rPr>
  </w:style>
  <w:style w:type="character" w:styleId="LineNumber">
    <w:name w:val="line number"/>
    <w:rsid w:val="00093D65"/>
  </w:style>
  <w:style w:type="paragraph" w:customStyle="1" w:styleId="1BulletList">
    <w:name w:val="1Bullet List"/>
    <w:rsid w:val="00093D65"/>
    <w:pPr>
      <w:widowControl w:val="0"/>
      <w:tabs>
        <w:tab w:val="left" w:pos="720"/>
      </w:tabs>
      <w:ind w:left="720" w:hanging="720"/>
      <w:jc w:val="both"/>
    </w:pPr>
    <w:rPr>
      <w:sz w:val="24"/>
      <w:lang w:eastAsia="en-US"/>
    </w:rPr>
  </w:style>
  <w:style w:type="paragraph" w:customStyle="1" w:styleId="AtxtHdgs">
    <w:name w:val="Atxt_Hdgs"/>
    <w:basedOn w:val="Normal"/>
    <w:rsid w:val="00093D65"/>
    <w:pPr>
      <w:suppressAutoHyphens w:val="0"/>
      <w:spacing w:line="240" w:lineRule="auto"/>
      <w:jc w:val="center"/>
    </w:pPr>
    <w:rPr>
      <w:rFonts w:eastAsia="Times New Roman"/>
      <w:sz w:val="24"/>
      <w:lang w:eastAsia="en-US"/>
    </w:rPr>
  </w:style>
  <w:style w:type="character" w:customStyle="1" w:styleId="st">
    <w:name w:val="st"/>
    <w:rsid w:val="00D822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672058">
      <w:bodyDiv w:val="1"/>
      <w:marLeft w:val="0"/>
      <w:marRight w:val="0"/>
      <w:marTop w:val="0"/>
      <w:marBottom w:val="0"/>
      <w:divBdr>
        <w:top w:val="none" w:sz="0" w:space="0" w:color="auto"/>
        <w:left w:val="none" w:sz="0" w:space="0" w:color="auto"/>
        <w:bottom w:val="none" w:sz="0" w:space="0" w:color="auto"/>
        <w:right w:val="none" w:sz="0" w:space="0" w:color="auto"/>
      </w:divBdr>
    </w:div>
    <w:div w:id="518467574">
      <w:bodyDiv w:val="1"/>
      <w:marLeft w:val="0"/>
      <w:marRight w:val="0"/>
      <w:marTop w:val="0"/>
      <w:marBottom w:val="0"/>
      <w:divBdr>
        <w:top w:val="none" w:sz="0" w:space="0" w:color="auto"/>
        <w:left w:val="none" w:sz="0" w:space="0" w:color="auto"/>
        <w:bottom w:val="none" w:sz="0" w:space="0" w:color="auto"/>
        <w:right w:val="none" w:sz="0" w:space="0" w:color="auto"/>
      </w:divBdr>
    </w:div>
    <w:div w:id="538862054">
      <w:bodyDiv w:val="1"/>
      <w:marLeft w:val="0"/>
      <w:marRight w:val="0"/>
      <w:marTop w:val="0"/>
      <w:marBottom w:val="0"/>
      <w:divBdr>
        <w:top w:val="none" w:sz="0" w:space="0" w:color="auto"/>
        <w:left w:val="none" w:sz="0" w:space="0" w:color="auto"/>
        <w:bottom w:val="none" w:sz="0" w:space="0" w:color="auto"/>
        <w:right w:val="none" w:sz="0" w:space="0" w:color="auto"/>
      </w:divBdr>
    </w:div>
    <w:div w:id="976835748">
      <w:bodyDiv w:val="1"/>
      <w:marLeft w:val="0"/>
      <w:marRight w:val="0"/>
      <w:marTop w:val="0"/>
      <w:marBottom w:val="0"/>
      <w:divBdr>
        <w:top w:val="none" w:sz="0" w:space="0" w:color="auto"/>
        <w:left w:val="none" w:sz="0" w:space="0" w:color="auto"/>
        <w:bottom w:val="none" w:sz="0" w:space="0" w:color="auto"/>
        <w:right w:val="none" w:sz="0" w:space="0" w:color="auto"/>
      </w:divBdr>
    </w:div>
    <w:div w:id="1077438580">
      <w:bodyDiv w:val="1"/>
      <w:marLeft w:val="0"/>
      <w:marRight w:val="0"/>
      <w:marTop w:val="0"/>
      <w:marBottom w:val="0"/>
      <w:divBdr>
        <w:top w:val="none" w:sz="0" w:space="0" w:color="auto"/>
        <w:left w:val="none" w:sz="0" w:space="0" w:color="auto"/>
        <w:bottom w:val="none" w:sz="0" w:space="0" w:color="auto"/>
        <w:right w:val="none" w:sz="0" w:space="0" w:color="auto"/>
      </w:divBdr>
    </w:div>
    <w:div w:id="1122650240">
      <w:bodyDiv w:val="1"/>
      <w:marLeft w:val="0"/>
      <w:marRight w:val="0"/>
      <w:marTop w:val="0"/>
      <w:marBottom w:val="0"/>
      <w:divBdr>
        <w:top w:val="none" w:sz="0" w:space="0" w:color="auto"/>
        <w:left w:val="none" w:sz="0" w:space="0" w:color="auto"/>
        <w:bottom w:val="none" w:sz="0" w:space="0" w:color="auto"/>
        <w:right w:val="none" w:sz="0" w:space="0" w:color="auto"/>
      </w:divBdr>
    </w:div>
    <w:div w:id="1127310879">
      <w:bodyDiv w:val="1"/>
      <w:marLeft w:val="0"/>
      <w:marRight w:val="0"/>
      <w:marTop w:val="0"/>
      <w:marBottom w:val="0"/>
      <w:divBdr>
        <w:top w:val="none" w:sz="0" w:space="0" w:color="auto"/>
        <w:left w:val="none" w:sz="0" w:space="0" w:color="auto"/>
        <w:bottom w:val="none" w:sz="0" w:space="0" w:color="auto"/>
        <w:right w:val="none" w:sz="0" w:space="0" w:color="auto"/>
      </w:divBdr>
    </w:div>
    <w:div w:id="1186023661">
      <w:bodyDiv w:val="1"/>
      <w:marLeft w:val="0"/>
      <w:marRight w:val="0"/>
      <w:marTop w:val="0"/>
      <w:marBottom w:val="0"/>
      <w:divBdr>
        <w:top w:val="none" w:sz="0" w:space="0" w:color="auto"/>
        <w:left w:val="none" w:sz="0" w:space="0" w:color="auto"/>
        <w:bottom w:val="none" w:sz="0" w:space="0" w:color="auto"/>
        <w:right w:val="none" w:sz="0" w:space="0" w:color="auto"/>
      </w:divBdr>
    </w:div>
    <w:div w:id="1279677619">
      <w:bodyDiv w:val="1"/>
      <w:marLeft w:val="0"/>
      <w:marRight w:val="0"/>
      <w:marTop w:val="0"/>
      <w:marBottom w:val="0"/>
      <w:divBdr>
        <w:top w:val="none" w:sz="0" w:space="0" w:color="auto"/>
        <w:left w:val="none" w:sz="0" w:space="0" w:color="auto"/>
        <w:bottom w:val="none" w:sz="0" w:space="0" w:color="auto"/>
        <w:right w:val="none" w:sz="0" w:space="0" w:color="auto"/>
      </w:divBdr>
    </w:div>
    <w:div w:id="1334379869">
      <w:bodyDiv w:val="1"/>
      <w:marLeft w:val="0"/>
      <w:marRight w:val="0"/>
      <w:marTop w:val="0"/>
      <w:marBottom w:val="0"/>
      <w:divBdr>
        <w:top w:val="none" w:sz="0" w:space="0" w:color="auto"/>
        <w:left w:val="none" w:sz="0" w:space="0" w:color="auto"/>
        <w:bottom w:val="none" w:sz="0" w:space="0" w:color="auto"/>
        <w:right w:val="none" w:sz="0" w:space="0" w:color="auto"/>
      </w:divBdr>
    </w:div>
    <w:div w:id="15479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haredContentType xmlns="Microsoft.SharePoint.Taxonomy.ContentTypeSync" SourceId="9d8c265a-5436-43a7-80c1-713d2827ffde" ContentTypeId="0x0101" PreviousValue="false"/>
</file>

<file path=customXml/itemProps1.xml><?xml version="1.0" encoding="utf-8"?>
<ds:datastoreItem xmlns:ds="http://schemas.openxmlformats.org/officeDocument/2006/customXml" ds:itemID="{0B1582B2-3D9F-47CF-B6E3-7A36C9F1C858}">
  <ds:schemaRefs>
    <ds:schemaRef ds:uri="http://purl.org/dc/dcmitype/"/>
    <ds:schemaRef ds:uri="http://schemas.microsoft.com/office/infopath/2007/PartnerControls"/>
    <ds:schemaRef ds:uri="http://www.w3.org/XML/1998/namespace"/>
    <ds:schemaRef ds:uri="http://purl.org/dc/elements/1.1/"/>
    <ds:schemaRef ds:uri="http://schemas.microsoft.com/office/2006/documentManagement/types"/>
    <ds:schemaRef ds:uri="http://schemas.openxmlformats.org/package/2006/metadata/core-properties"/>
    <ds:schemaRef ds:uri="67dad47e-2fca-4711-b9e4-b0642648f99b"/>
    <ds:schemaRef ds:uri="d1c4ee0a-e38f-4629-9f99-336051e59c8d"/>
    <ds:schemaRef ds:uri="http://schemas.microsoft.com/sharepoint/v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743DBF4C-5E34-401D-A593-47F1225DAE07}">
  <ds:schemaRefs>
    <ds:schemaRef ds:uri="http://schemas.microsoft.com/sharepoint/v3/contenttype/forms"/>
  </ds:schemaRefs>
</ds:datastoreItem>
</file>

<file path=customXml/itemProps3.xml><?xml version="1.0" encoding="utf-8"?>
<ds:datastoreItem xmlns:ds="http://schemas.openxmlformats.org/officeDocument/2006/customXml" ds:itemID="{0352C781-8688-436B-A235-9816A32B7E77}"/>
</file>

<file path=customXml/itemProps4.xml><?xml version="1.0" encoding="utf-8"?>
<ds:datastoreItem xmlns:ds="http://schemas.openxmlformats.org/officeDocument/2006/customXml" ds:itemID="{590D69D0-1695-40A0-85D8-C0A796769FA5}">
  <ds:schemaRefs>
    <ds:schemaRef ds:uri="http://schemas.openxmlformats.org/officeDocument/2006/bibliography"/>
  </ds:schemaRefs>
</ds:datastoreItem>
</file>

<file path=customXml/itemProps5.xml><?xml version="1.0" encoding="utf-8"?>
<ds:datastoreItem xmlns:ds="http://schemas.openxmlformats.org/officeDocument/2006/customXml" ds:itemID="{D4F766AD-E96D-4C8D-A5F7-48648AD5272B}"/>
</file>

<file path=docProps/app.xml><?xml version="1.0" encoding="utf-8"?>
<Properties xmlns="http://schemas.openxmlformats.org/officeDocument/2006/extended-properties" xmlns:vt="http://schemas.openxmlformats.org/officeDocument/2006/docPropsVTypes">
  <Template>FCCC.dotm</Template>
  <TotalTime>2</TotalTime>
  <Pages>26</Pages>
  <Words>8561</Words>
  <Characters>48803</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Report on the Subsidiary Body for Implementation on its forty-third session, held in Paris from 30 November to 4 December 2015</vt:lpstr>
    </vt:vector>
  </TitlesOfParts>
  <Company>UNFCCC</Company>
  <LinksUpToDate>false</LinksUpToDate>
  <CharactersWithSpaces>57250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the Subsidiary Body for Implementation on its forty-third session, held in Paris from 30 November to 4 December 2015</dc:title>
  <dc:creator>Laurence</dc:creator>
  <cp:lastModifiedBy>Corinne Loeschner</cp:lastModifiedBy>
  <cp:revision>3</cp:revision>
  <cp:lastPrinted>2016-01-26T16:38:00Z</cp:lastPrinted>
  <dcterms:created xsi:type="dcterms:W3CDTF">2016-01-29T15:21:00Z</dcterms:created>
  <dcterms:modified xsi:type="dcterms:W3CDTF">2017-07-26T09:54:00Z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E</vt:lpwstr>
  </property>
  <property fmtid="{D5CDD505-2E9C-101B-9397-08002B2CF9AE}" pid="3" name="docSymbol2">
    <vt:lpwstr>-</vt:lpwstr>
  </property>
  <property fmtid="{D5CDD505-2E9C-101B-9397-08002B2CF9AE}" pid="4" name="ContentTypeId">
    <vt:lpwstr>0x0101002BEBFA4AD3D067488A4F8AE22F38BF68</vt:lpwstr>
  </property>
  <property fmtid="{D5CDD505-2E9C-101B-9397-08002B2CF9AE}" pid="5" name="Order">
    <vt:r8>3500</vt:r8>
  </property>
  <property fmtid="{D5CDD505-2E9C-101B-9397-08002B2CF9AE}" pid="6" name="UNFC3CoreFunction">
    <vt:lpwstr/>
  </property>
  <property fmtid="{D5CDD505-2E9C-101B-9397-08002B2CF9AE}" pid="7" name="UNFC3CoreSensitivity">
    <vt:lpwstr/>
  </property>
  <property fmtid="{D5CDD505-2E9C-101B-9397-08002B2CF9AE}" pid="8" name="UNFC3CoreCountry">
    <vt:lpwstr/>
  </property>
</Properties>
</file>