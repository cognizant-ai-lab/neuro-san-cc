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9F4F46" w14:paraId="09CD7A5A" w14:textId="77777777" w:rsidTr="00641F29">
        <w:trPr>
          <w:cantSplit/>
          <w:trHeight w:hRule="exact" w:val="1134"/>
        </w:trPr>
        <w:tc>
          <w:tcPr>
            <w:tcW w:w="1242" w:type="dxa"/>
            <w:vAlign w:val="bottom"/>
          </w:tcPr>
          <w:p w14:paraId="372A396A" w14:textId="2D6B87E1" w:rsidR="008370E0" w:rsidRPr="009F4F46" w:rsidRDefault="00024E0F" w:rsidP="00641F29">
            <w:r>
              <w:rPr>
                <w:noProof/>
                <w:lang w:val="en-US" w:eastAsia="en-US"/>
              </w:rPr>
              <w:drawing>
                <wp:inline distT="0" distB="0" distL="0" distR="0" wp14:anchorId="27C48F6D" wp14:editId="62A9F6BC">
                  <wp:extent cx="723900" cy="58102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inline>
              </w:drawing>
            </w:r>
          </w:p>
        </w:tc>
        <w:tc>
          <w:tcPr>
            <w:tcW w:w="2552" w:type="dxa"/>
            <w:vAlign w:val="bottom"/>
          </w:tcPr>
          <w:p w14:paraId="4E31FB8B" w14:textId="77777777" w:rsidR="008370E0" w:rsidRPr="009F4F46" w:rsidRDefault="008370E0" w:rsidP="00EA41F6">
            <w:pPr>
              <w:ind w:left="113"/>
              <w:rPr>
                <w:b/>
                <w:sz w:val="24"/>
                <w:szCs w:val="24"/>
              </w:rPr>
            </w:pPr>
            <w:r w:rsidRPr="009F4F46">
              <w:rPr>
                <w:sz w:val="28"/>
                <w:szCs w:val="28"/>
              </w:rPr>
              <w:t>United Nations</w:t>
            </w:r>
          </w:p>
        </w:tc>
        <w:tc>
          <w:tcPr>
            <w:tcW w:w="5845" w:type="dxa"/>
            <w:gridSpan w:val="3"/>
            <w:vAlign w:val="bottom"/>
          </w:tcPr>
          <w:p w14:paraId="6E8BF1F0" w14:textId="77777777" w:rsidR="008370E0" w:rsidRPr="009F4F46" w:rsidRDefault="00887A81" w:rsidP="00254888">
            <w:pPr>
              <w:jc w:val="right"/>
            </w:pPr>
            <w:r w:rsidRPr="009F4F46">
              <w:rPr>
                <w:sz w:val="40"/>
              </w:rPr>
              <w:t>FCCC</w:t>
            </w:r>
            <w:r w:rsidR="00724C09" w:rsidRPr="009F4F46">
              <w:t>/</w:t>
            </w:r>
            <w:r w:rsidR="001A7A12">
              <w:t>SBI</w:t>
            </w:r>
            <w:r w:rsidR="00724C09" w:rsidRPr="009F4F46">
              <w:t>/201</w:t>
            </w:r>
            <w:r w:rsidR="00945C7B">
              <w:t>8</w:t>
            </w:r>
            <w:r w:rsidRPr="009F4F46">
              <w:t>/</w:t>
            </w:r>
            <w:r w:rsidR="00EA67DD">
              <w:t>22</w:t>
            </w:r>
          </w:p>
        </w:tc>
      </w:tr>
      <w:tr w:rsidR="008370E0" w:rsidRPr="009F4F46" w14:paraId="438AB5C1" w14:textId="77777777" w:rsidTr="00641F29">
        <w:trPr>
          <w:cantSplit/>
          <w:trHeight w:hRule="exact" w:val="2552"/>
        </w:trPr>
        <w:tc>
          <w:tcPr>
            <w:tcW w:w="4511" w:type="dxa"/>
            <w:gridSpan w:val="3"/>
          </w:tcPr>
          <w:p w14:paraId="2ADB9368" w14:textId="61FA4CB3" w:rsidR="008370E0" w:rsidRPr="009F4F46" w:rsidRDefault="00024E0F" w:rsidP="00D87C8B">
            <w:r>
              <w:rPr>
                <w:noProof/>
                <w:lang w:val="en-US" w:eastAsia="en-US"/>
              </w:rPr>
              <w:drawing>
                <wp:anchor distT="0" distB="0" distL="114300" distR="114300" simplePos="0" relativeHeight="251658240" behindDoc="1" locked="0" layoutInCell="1" allowOverlap="1" wp14:anchorId="4DD4573B" wp14:editId="714C468B">
                  <wp:simplePos x="0" y="0"/>
                  <wp:positionH relativeFrom="column">
                    <wp:posOffset>1905</wp:posOffset>
                  </wp:positionH>
                  <wp:positionV relativeFrom="paragraph">
                    <wp:posOffset>-635</wp:posOffset>
                  </wp:positionV>
                  <wp:extent cx="2409825" cy="5810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98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93539" w14:textId="77777777" w:rsidR="00A9402E" w:rsidRPr="009F4F46" w:rsidRDefault="00A9402E" w:rsidP="00D87C8B"/>
        </w:tc>
        <w:tc>
          <w:tcPr>
            <w:tcW w:w="2293" w:type="dxa"/>
          </w:tcPr>
          <w:p w14:paraId="13FB87E1" w14:textId="77777777" w:rsidR="008370E0" w:rsidRPr="009F4F46"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339870BF" w14:textId="77777777" w:rsidR="008370E0" w:rsidRPr="009F4F46" w:rsidRDefault="00887A81" w:rsidP="00887A81">
            <w:pPr>
              <w:spacing w:before="240" w:line="240" w:lineRule="exact"/>
            </w:pPr>
            <w:r w:rsidRPr="009F4F46">
              <w:t xml:space="preserve">Distr.: </w:t>
            </w:r>
            <w:r w:rsidR="00D416A8">
              <w:t>General</w:t>
            </w:r>
          </w:p>
          <w:p w14:paraId="7A2A1717" w14:textId="504539E2" w:rsidR="00887A81" w:rsidRPr="009F4F46" w:rsidRDefault="000A1668" w:rsidP="00887A81">
            <w:pPr>
              <w:spacing w:line="240" w:lineRule="exact"/>
            </w:pPr>
            <w:r>
              <w:t>8 March</w:t>
            </w:r>
            <w:r w:rsidR="00B76EAD" w:rsidRPr="009F4F46">
              <w:t xml:space="preserve"> </w:t>
            </w:r>
            <w:r w:rsidR="00887A81" w:rsidRPr="009F4F46">
              <w:t>201</w:t>
            </w:r>
            <w:r w:rsidR="00374131">
              <w:t>9</w:t>
            </w:r>
          </w:p>
          <w:p w14:paraId="3BC4C70A" w14:textId="77777777" w:rsidR="00887A81" w:rsidRPr="009F4F46" w:rsidRDefault="00887A81" w:rsidP="00887A81">
            <w:pPr>
              <w:spacing w:line="240" w:lineRule="exact"/>
            </w:pPr>
          </w:p>
          <w:p w14:paraId="0714A3E0" w14:textId="77777777" w:rsidR="005812FC" w:rsidRPr="009F4F46" w:rsidRDefault="0035737B" w:rsidP="00887A81">
            <w:pPr>
              <w:spacing w:line="240" w:lineRule="exact"/>
            </w:pPr>
            <w:r>
              <w:t>Original: English</w:t>
            </w:r>
          </w:p>
          <w:p w14:paraId="3DDF88AA" w14:textId="77777777" w:rsidR="005812FC" w:rsidRPr="009F4F46" w:rsidRDefault="005812FC" w:rsidP="00887A81">
            <w:pPr>
              <w:spacing w:line="240" w:lineRule="exact"/>
            </w:pPr>
          </w:p>
        </w:tc>
      </w:tr>
    </w:tbl>
    <w:p w14:paraId="3B6B7858" w14:textId="77777777" w:rsidR="002F0609" w:rsidRPr="00DE51A7" w:rsidRDefault="002F0609" w:rsidP="002F0609">
      <w:pPr>
        <w:spacing w:before="120"/>
        <w:rPr>
          <w:b/>
          <w:sz w:val="24"/>
          <w:szCs w:val="24"/>
        </w:rPr>
      </w:pPr>
      <w:r w:rsidRPr="00DE51A7">
        <w:rPr>
          <w:b/>
          <w:sz w:val="24"/>
          <w:szCs w:val="24"/>
        </w:rPr>
        <w:t>Subsidiary Body for Implementation</w:t>
      </w:r>
    </w:p>
    <w:p w14:paraId="5EF61E23" w14:textId="0B4C37B2" w:rsidR="002F0609" w:rsidRPr="00DE51A7" w:rsidRDefault="002F0609" w:rsidP="002F0609">
      <w:pPr>
        <w:pStyle w:val="HChG"/>
      </w:pPr>
      <w:r w:rsidRPr="00DE51A7">
        <w:tab/>
      </w:r>
      <w:r w:rsidRPr="00DE51A7">
        <w:tab/>
      </w:r>
      <w:r>
        <w:t>R</w:t>
      </w:r>
      <w:r w:rsidRPr="00DE51A7">
        <w:t xml:space="preserve">eport of the Subsidiary Body for Implementation </w:t>
      </w:r>
      <w:bookmarkStart w:id="0" w:name="OLE_LINK1"/>
      <w:bookmarkStart w:id="1" w:name="OLE_LINK2"/>
      <w:r w:rsidRPr="00DE51A7">
        <w:t>on its forty-ninth session</w:t>
      </w:r>
      <w:bookmarkEnd w:id="0"/>
      <w:bookmarkEnd w:id="1"/>
      <w:r w:rsidR="00D4601C">
        <w:t>, held in Katowice from 2 to 8 December 2018</w:t>
      </w:r>
    </w:p>
    <w:p w14:paraId="7D9A74CA" w14:textId="77777777" w:rsidR="004F2B15" w:rsidRDefault="006651F5" w:rsidP="006651F5">
      <w:pPr>
        <w:spacing w:after="120"/>
        <w:rPr>
          <w:sz w:val="28"/>
        </w:rPr>
      </w:pPr>
      <w:r>
        <w:rPr>
          <w:sz w:val="28"/>
        </w:rPr>
        <w:t>Contents</w:t>
      </w:r>
    </w:p>
    <w:p w14:paraId="65898D2A" w14:textId="193EA9F6" w:rsidR="00867C1F" w:rsidRDefault="006651F5" w:rsidP="00EA4189">
      <w:pPr>
        <w:tabs>
          <w:tab w:val="right" w:pos="8929"/>
          <w:tab w:val="right" w:pos="9638"/>
        </w:tabs>
        <w:spacing w:after="120"/>
        <w:ind w:left="283"/>
      </w:pPr>
      <w:r>
        <w:rPr>
          <w:i/>
          <w:sz w:val="18"/>
        </w:rPr>
        <w:tab/>
        <w:t>Paragraphs</w:t>
      </w:r>
      <w:r>
        <w:rPr>
          <w:i/>
          <w:sz w:val="18"/>
        </w:rPr>
        <w:tab/>
        <w:t>Page</w:t>
      </w:r>
    </w:p>
    <w:p w14:paraId="68F975B2" w14:textId="4006AA90" w:rsidR="00867C1F" w:rsidRPr="00346ADC" w:rsidRDefault="00286A56" w:rsidP="00DA3AFA">
      <w:pPr>
        <w:pStyle w:val="TOC2"/>
        <w:rPr>
          <w:rFonts w:ascii="Calibri" w:eastAsia="Times New Roman" w:hAnsi="Calibri"/>
          <w:noProof/>
          <w:sz w:val="22"/>
          <w:szCs w:val="22"/>
          <w:lang w:val="en-US" w:eastAsia="fr-FR"/>
        </w:rPr>
      </w:pPr>
      <w:r>
        <w:rPr>
          <w:noProof/>
        </w:rPr>
        <w:tab/>
      </w:r>
      <w:r w:rsidR="00867C1F">
        <w:rPr>
          <w:noProof/>
        </w:rPr>
        <w:t>I.</w:t>
      </w:r>
      <w:r w:rsidR="00867C1F" w:rsidRPr="00346ADC">
        <w:rPr>
          <w:rFonts w:ascii="Calibri" w:eastAsia="Times New Roman" w:hAnsi="Calibri"/>
          <w:noProof/>
          <w:sz w:val="22"/>
          <w:szCs w:val="22"/>
          <w:lang w:val="en-US" w:eastAsia="fr-FR"/>
        </w:rPr>
        <w:tab/>
      </w:r>
      <w:r w:rsidR="00867C1F">
        <w:rPr>
          <w:noProof/>
        </w:rPr>
        <w:t xml:space="preserve">Opening of the session </w:t>
      </w:r>
      <w:r w:rsidR="00550C2A">
        <w:rPr>
          <w:noProof/>
        </w:rPr>
        <w:br/>
      </w:r>
      <w:r w:rsidR="00867C1F" w:rsidRPr="00EF73F6">
        <w:rPr>
          <w:noProof/>
        </w:rPr>
        <w:t>(Agenda item 1)</w:t>
      </w:r>
      <w:r w:rsidR="00867C1F">
        <w:rPr>
          <w:noProof/>
          <w:webHidden/>
        </w:rPr>
        <w:tab/>
      </w:r>
      <w:r w:rsidR="00D57BC4">
        <w:rPr>
          <w:noProof/>
          <w:webHidden/>
        </w:rPr>
        <w:tab/>
        <w:t>1–2</w:t>
      </w:r>
      <w:r w:rsidR="00D57BC4">
        <w:rPr>
          <w:noProof/>
          <w:webHidden/>
        </w:rPr>
        <w:tab/>
      </w:r>
      <w:r w:rsidR="00D262B7">
        <w:rPr>
          <w:noProof/>
          <w:webHidden/>
        </w:rPr>
        <w:t>4</w:t>
      </w:r>
    </w:p>
    <w:p w14:paraId="45252E04" w14:textId="0F350A27"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II.</w:t>
      </w:r>
      <w:r w:rsidR="00867C1F" w:rsidRPr="00346ADC">
        <w:rPr>
          <w:rFonts w:ascii="Calibri" w:eastAsia="Times New Roman" w:hAnsi="Calibri"/>
          <w:noProof/>
          <w:sz w:val="22"/>
          <w:szCs w:val="22"/>
          <w:lang w:val="en-US" w:eastAsia="fr-FR"/>
        </w:rPr>
        <w:tab/>
      </w:r>
      <w:r w:rsidR="00867C1F">
        <w:rPr>
          <w:noProof/>
        </w:rPr>
        <w:t xml:space="preserve">Organizational matters </w:t>
      </w:r>
      <w:r>
        <w:rPr>
          <w:noProof/>
        </w:rPr>
        <w:br/>
      </w:r>
      <w:r w:rsidR="00867C1F" w:rsidRPr="00EF73F6">
        <w:rPr>
          <w:noProof/>
        </w:rPr>
        <w:t>(Agenda item 2)</w:t>
      </w:r>
      <w:r w:rsidR="00867C1F">
        <w:rPr>
          <w:noProof/>
          <w:webHidden/>
        </w:rPr>
        <w:tab/>
      </w:r>
      <w:r>
        <w:rPr>
          <w:noProof/>
          <w:webHidden/>
        </w:rPr>
        <w:tab/>
      </w:r>
      <w:r w:rsidR="00550C2A">
        <w:rPr>
          <w:noProof/>
          <w:webHidden/>
        </w:rPr>
        <w:t>3–16</w:t>
      </w:r>
      <w:r>
        <w:rPr>
          <w:noProof/>
          <w:webHidden/>
        </w:rPr>
        <w:tab/>
      </w:r>
      <w:r w:rsidR="00D262B7">
        <w:rPr>
          <w:noProof/>
          <w:webHidden/>
        </w:rPr>
        <w:t>4</w:t>
      </w:r>
    </w:p>
    <w:p w14:paraId="3E632F10" w14:textId="1796F96E" w:rsidR="00867C1F" w:rsidRPr="00AE6E9E" w:rsidRDefault="00AF02C3" w:rsidP="002E7FF5">
      <w:pPr>
        <w:pStyle w:val="TOC2"/>
        <w:rPr>
          <w:noProof/>
        </w:rPr>
      </w:pPr>
      <w:r>
        <w:rPr>
          <w:noProof/>
        </w:rPr>
        <w:tab/>
      </w:r>
      <w:r>
        <w:rPr>
          <w:noProof/>
        </w:rPr>
        <w:tab/>
      </w:r>
      <w:r w:rsidR="00867C1F">
        <w:rPr>
          <w:noProof/>
        </w:rPr>
        <w:t>A.</w:t>
      </w:r>
      <w:r w:rsidR="00867C1F" w:rsidRPr="00AE6E9E">
        <w:rPr>
          <w:noProof/>
        </w:rPr>
        <w:tab/>
      </w:r>
      <w:r w:rsidR="00867C1F">
        <w:rPr>
          <w:noProof/>
        </w:rPr>
        <w:t>Adoption of the agenda</w:t>
      </w:r>
      <w:r w:rsidR="00867C1F">
        <w:rPr>
          <w:noProof/>
          <w:webHidden/>
        </w:rPr>
        <w:tab/>
      </w:r>
      <w:r>
        <w:rPr>
          <w:noProof/>
          <w:webHidden/>
        </w:rPr>
        <w:tab/>
      </w:r>
      <w:r w:rsidR="00550C2A">
        <w:rPr>
          <w:noProof/>
          <w:webHidden/>
        </w:rPr>
        <w:t>3–5</w:t>
      </w:r>
      <w:r>
        <w:rPr>
          <w:noProof/>
          <w:webHidden/>
        </w:rPr>
        <w:tab/>
      </w:r>
      <w:r w:rsidR="00D262B7">
        <w:rPr>
          <w:noProof/>
          <w:webHidden/>
        </w:rPr>
        <w:t>4</w:t>
      </w:r>
    </w:p>
    <w:p w14:paraId="7E1149F5" w14:textId="6372AA8D" w:rsidR="00867C1F" w:rsidRPr="00346ADC" w:rsidRDefault="00AF02C3" w:rsidP="002E7FF5">
      <w:pPr>
        <w:pStyle w:val="TOC2"/>
        <w:rPr>
          <w:rFonts w:ascii="Calibri" w:eastAsia="Times New Roman" w:hAnsi="Calibri"/>
          <w:noProof/>
          <w:sz w:val="22"/>
          <w:szCs w:val="22"/>
          <w:lang w:val="en-US" w:eastAsia="fr-FR"/>
        </w:rPr>
      </w:pPr>
      <w:r>
        <w:rPr>
          <w:noProof/>
          <w:lang w:val="en-US"/>
        </w:rPr>
        <w:tab/>
      </w:r>
      <w:r>
        <w:rPr>
          <w:noProof/>
          <w:lang w:val="en-US"/>
        </w:rPr>
        <w:tab/>
      </w:r>
      <w:r w:rsidR="00867C1F">
        <w:rPr>
          <w:noProof/>
        </w:rPr>
        <w:t>B.</w:t>
      </w:r>
      <w:r w:rsidR="00867C1F" w:rsidRPr="00346ADC">
        <w:rPr>
          <w:rFonts w:ascii="Calibri" w:eastAsia="Times New Roman" w:hAnsi="Calibri"/>
          <w:noProof/>
          <w:sz w:val="22"/>
          <w:szCs w:val="22"/>
          <w:lang w:val="en-US" w:eastAsia="fr-FR"/>
        </w:rPr>
        <w:tab/>
      </w:r>
      <w:r w:rsidR="00867C1F">
        <w:rPr>
          <w:noProof/>
        </w:rPr>
        <w:t xml:space="preserve">Organization of the work of the session </w:t>
      </w:r>
      <w:r w:rsidR="00867C1F">
        <w:rPr>
          <w:noProof/>
          <w:webHidden/>
        </w:rPr>
        <w:tab/>
      </w:r>
      <w:r>
        <w:rPr>
          <w:noProof/>
          <w:webHidden/>
        </w:rPr>
        <w:tab/>
      </w:r>
      <w:r w:rsidR="00550C2A">
        <w:rPr>
          <w:noProof/>
          <w:webHidden/>
        </w:rPr>
        <w:t>6–10</w:t>
      </w:r>
      <w:r>
        <w:rPr>
          <w:noProof/>
          <w:webHidden/>
        </w:rPr>
        <w:tab/>
      </w:r>
      <w:r w:rsidR="00D262B7">
        <w:rPr>
          <w:noProof/>
          <w:webHidden/>
        </w:rPr>
        <w:t>6</w:t>
      </w:r>
    </w:p>
    <w:p w14:paraId="784F3157" w14:textId="3B610AD7" w:rsidR="00867C1F" w:rsidRPr="00346ADC" w:rsidRDefault="00AF02C3" w:rsidP="00BF4294">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867C1F">
        <w:rPr>
          <w:noProof/>
        </w:rPr>
        <w:t xml:space="preserve">Multilateral assessment working group session under the international </w:t>
      </w:r>
      <w:r>
        <w:rPr>
          <w:noProof/>
        </w:rPr>
        <w:br/>
      </w:r>
      <w:r w:rsidR="00867C1F">
        <w:rPr>
          <w:noProof/>
        </w:rPr>
        <w:t xml:space="preserve">assessment and review process </w:t>
      </w:r>
      <w:r w:rsidR="00867C1F">
        <w:rPr>
          <w:noProof/>
          <w:webHidden/>
        </w:rPr>
        <w:tab/>
      </w:r>
      <w:r>
        <w:rPr>
          <w:noProof/>
          <w:webHidden/>
        </w:rPr>
        <w:tab/>
      </w:r>
      <w:r w:rsidR="002C3014">
        <w:rPr>
          <w:noProof/>
          <w:webHidden/>
        </w:rPr>
        <w:t>11</w:t>
      </w:r>
      <w:r>
        <w:rPr>
          <w:noProof/>
          <w:webHidden/>
        </w:rPr>
        <w:tab/>
      </w:r>
      <w:r w:rsidR="00D262B7">
        <w:rPr>
          <w:noProof/>
          <w:webHidden/>
        </w:rPr>
        <w:t>7</w:t>
      </w:r>
    </w:p>
    <w:p w14:paraId="1124C1D5" w14:textId="711C483E" w:rsidR="00867C1F" w:rsidRPr="00346ADC" w:rsidRDefault="00AF02C3" w:rsidP="00BF4294">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D.</w:t>
      </w:r>
      <w:r w:rsidR="00867C1F" w:rsidRPr="00346ADC">
        <w:rPr>
          <w:rFonts w:ascii="Calibri" w:eastAsia="Times New Roman" w:hAnsi="Calibri"/>
          <w:noProof/>
          <w:sz w:val="22"/>
          <w:szCs w:val="22"/>
          <w:lang w:val="en-US" w:eastAsia="fr-FR"/>
        </w:rPr>
        <w:tab/>
      </w:r>
      <w:r w:rsidR="00867C1F">
        <w:rPr>
          <w:noProof/>
        </w:rPr>
        <w:t xml:space="preserve">Facilitative sharing of views under the international consultation and </w:t>
      </w:r>
      <w:r>
        <w:rPr>
          <w:noProof/>
        </w:rPr>
        <w:br/>
      </w:r>
      <w:r w:rsidR="00867C1F">
        <w:rPr>
          <w:noProof/>
        </w:rPr>
        <w:t>analysis process</w:t>
      </w:r>
      <w:r w:rsidR="00867C1F">
        <w:rPr>
          <w:noProof/>
          <w:webHidden/>
        </w:rPr>
        <w:tab/>
      </w:r>
      <w:r>
        <w:rPr>
          <w:noProof/>
          <w:webHidden/>
        </w:rPr>
        <w:tab/>
      </w:r>
      <w:r w:rsidR="002C3014">
        <w:rPr>
          <w:noProof/>
          <w:webHidden/>
        </w:rPr>
        <w:t>12–13</w:t>
      </w:r>
      <w:r>
        <w:rPr>
          <w:noProof/>
          <w:webHidden/>
        </w:rPr>
        <w:tab/>
      </w:r>
      <w:r w:rsidR="00D262B7">
        <w:rPr>
          <w:noProof/>
          <w:webHidden/>
        </w:rPr>
        <w:t>7</w:t>
      </w:r>
    </w:p>
    <w:p w14:paraId="4A2CB928" w14:textId="300A669A"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E.</w:t>
      </w:r>
      <w:r w:rsidR="00867C1F" w:rsidRPr="00346ADC">
        <w:rPr>
          <w:rFonts w:ascii="Calibri" w:eastAsia="Times New Roman" w:hAnsi="Calibri"/>
          <w:noProof/>
          <w:sz w:val="22"/>
          <w:szCs w:val="22"/>
          <w:lang w:val="en-US" w:eastAsia="fr-FR"/>
        </w:rPr>
        <w:tab/>
      </w:r>
      <w:r w:rsidR="00867C1F">
        <w:rPr>
          <w:noProof/>
        </w:rPr>
        <w:t>Other mandated events</w:t>
      </w:r>
      <w:r w:rsidR="00867C1F">
        <w:rPr>
          <w:noProof/>
          <w:webHidden/>
        </w:rPr>
        <w:tab/>
      </w:r>
      <w:r>
        <w:rPr>
          <w:noProof/>
          <w:webHidden/>
        </w:rPr>
        <w:tab/>
      </w:r>
      <w:r w:rsidR="002C3014">
        <w:rPr>
          <w:noProof/>
          <w:webHidden/>
        </w:rPr>
        <w:t>14</w:t>
      </w:r>
      <w:r>
        <w:rPr>
          <w:noProof/>
          <w:webHidden/>
        </w:rPr>
        <w:tab/>
      </w:r>
      <w:r w:rsidR="00D262B7">
        <w:rPr>
          <w:noProof/>
          <w:webHidden/>
        </w:rPr>
        <w:t>7</w:t>
      </w:r>
    </w:p>
    <w:p w14:paraId="30C816E3" w14:textId="4A1DAB4A" w:rsidR="00867C1F" w:rsidRPr="00346ADC" w:rsidRDefault="00AF02C3" w:rsidP="002E7FF5">
      <w:pPr>
        <w:pStyle w:val="TOC2"/>
        <w:rPr>
          <w:rFonts w:ascii="Calibri" w:eastAsia="Times New Roman" w:hAnsi="Calibri"/>
          <w:noProof/>
          <w:sz w:val="22"/>
          <w:szCs w:val="22"/>
          <w:lang w:val="en-US" w:eastAsia="fr-FR"/>
        </w:rPr>
      </w:pPr>
      <w:r>
        <w:rPr>
          <w:noProof/>
          <w:lang w:val="en-US"/>
        </w:rPr>
        <w:tab/>
      </w:r>
      <w:r>
        <w:rPr>
          <w:noProof/>
          <w:lang w:val="en-US"/>
        </w:rPr>
        <w:tab/>
      </w:r>
      <w:r w:rsidR="00867C1F">
        <w:rPr>
          <w:noProof/>
        </w:rPr>
        <w:t>F.</w:t>
      </w:r>
      <w:r w:rsidR="00867C1F" w:rsidRPr="00346ADC">
        <w:rPr>
          <w:rFonts w:ascii="Calibri" w:eastAsia="Times New Roman" w:hAnsi="Calibri"/>
          <w:noProof/>
          <w:sz w:val="22"/>
          <w:szCs w:val="22"/>
          <w:lang w:val="en-US" w:eastAsia="fr-FR"/>
        </w:rPr>
        <w:tab/>
      </w:r>
      <w:r w:rsidR="00867C1F">
        <w:rPr>
          <w:noProof/>
        </w:rPr>
        <w:t>Election of officers other than the Chair</w:t>
      </w:r>
      <w:r w:rsidR="00867C1F">
        <w:rPr>
          <w:noProof/>
          <w:webHidden/>
        </w:rPr>
        <w:tab/>
      </w:r>
      <w:r>
        <w:rPr>
          <w:noProof/>
          <w:webHidden/>
        </w:rPr>
        <w:tab/>
      </w:r>
      <w:r w:rsidR="002C3014">
        <w:rPr>
          <w:noProof/>
          <w:webHidden/>
        </w:rPr>
        <w:t>15–16</w:t>
      </w:r>
      <w:r>
        <w:rPr>
          <w:noProof/>
          <w:webHidden/>
        </w:rPr>
        <w:tab/>
      </w:r>
      <w:r w:rsidR="00D262B7">
        <w:rPr>
          <w:noProof/>
          <w:webHidden/>
        </w:rPr>
        <w:t>7</w:t>
      </w:r>
    </w:p>
    <w:p w14:paraId="0722D6C3" w14:textId="45A335D3"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III.</w:t>
      </w:r>
      <w:r w:rsidR="00867C1F" w:rsidRPr="00346ADC">
        <w:rPr>
          <w:rFonts w:ascii="Calibri" w:eastAsia="Times New Roman" w:hAnsi="Calibri"/>
          <w:noProof/>
          <w:sz w:val="22"/>
          <w:szCs w:val="22"/>
          <w:lang w:val="en-US" w:eastAsia="fr-FR"/>
        </w:rPr>
        <w:tab/>
      </w:r>
      <w:r w:rsidR="00867C1F">
        <w:rPr>
          <w:noProof/>
        </w:rPr>
        <w:t>Reporting from and review of Parties includ</w:t>
      </w:r>
      <w:r w:rsidR="007908E7">
        <w:rPr>
          <w:noProof/>
        </w:rPr>
        <w:t>ed in Annex I to the Convention</w:t>
      </w:r>
      <w:r w:rsidR="007908E7">
        <w:rPr>
          <w:noProof/>
        </w:rPr>
        <w:br/>
      </w:r>
      <w:r w:rsidR="00867C1F" w:rsidRPr="00EF73F6">
        <w:rPr>
          <w:noProof/>
        </w:rPr>
        <w:t>(Agenda item 3)</w:t>
      </w:r>
      <w:r w:rsidR="00867C1F">
        <w:rPr>
          <w:noProof/>
          <w:webHidden/>
        </w:rPr>
        <w:tab/>
      </w:r>
      <w:r>
        <w:rPr>
          <w:noProof/>
          <w:webHidden/>
        </w:rPr>
        <w:tab/>
      </w:r>
      <w:r w:rsidR="002C3014">
        <w:rPr>
          <w:noProof/>
          <w:webHidden/>
        </w:rPr>
        <w:t>17–19</w:t>
      </w:r>
      <w:r>
        <w:rPr>
          <w:noProof/>
          <w:webHidden/>
        </w:rPr>
        <w:tab/>
      </w:r>
      <w:r w:rsidR="00D262B7">
        <w:rPr>
          <w:noProof/>
          <w:webHidden/>
        </w:rPr>
        <w:t>8</w:t>
      </w:r>
    </w:p>
    <w:p w14:paraId="5E95B794" w14:textId="15D45D49" w:rsidR="00867C1F" w:rsidRPr="00346ADC" w:rsidRDefault="00AF02C3" w:rsidP="00B505E4">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867C1F">
        <w:rPr>
          <w:noProof/>
        </w:rPr>
        <w:t xml:space="preserve">Status of submission and review of seventh national communications and </w:t>
      </w:r>
      <w:r>
        <w:rPr>
          <w:noProof/>
        </w:rPr>
        <w:br/>
      </w:r>
      <w:r w:rsidR="00867C1F">
        <w:rPr>
          <w:noProof/>
        </w:rPr>
        <w:t>third biennial reports from Parties included in Annex I to the Convention</w:t>
      </w:r>
      <w:r w:rsidR="00867C1F">
        <w:rPr>
          <w:noProof/>
          <w:webHidden/>
        </w:rPr>
        <w:tab/>
      </w:r>
      <w:r>
        <w:rPr>
          <w:noProof/>
          <w:webHidden/>
        </w:rPr>
        <w:tab/>
      </w:r>
      <w:r w:rsidR="002C3014">
        <w:rPr>
          <w:noProof/>
          <w:webHidden/>
        </w:rPr>
        <w:t>17</w:t>
      </w:r>
      <w:r>
        <w:rPr>
          <w:noProof/>
          <w:webHidden/>
        </w:rPr>
        <w:tab/>
      </w:r>
      <w:r w:rsidR="00D262B7">
        <w:rPr>
          <w:noProof/>
          <w:webHidden/>
        </w:rPr>
        <w:t>8</w:t>
      </w:r>
    </w:p>
    <w:p w14:paraId="30B08035" w14:textId="066DEB7A" w:rsidR="00867C1F" w:rsidRPr="00346ADC" w:rsidRDefault="00AF02C3" w:rsidP="00B505E4">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 xml:space="preserve">Compilations and syntheses of second and third biennial reports from </w:t>
      </w:r>
      <w:r>
        <w:rPr>
          <w:noProof/>
        </w:rPr>
        <w:br/>
      </w:r>
      <w:r w:rsidR="00867C1F">
        <w:rPr>
          <w:noProof/>
        </w:rPr>
        <w:t>Parties included in Annex I to the Convention</w:t>
      </w:r>
      <w:r w:rsidR="00867C1F">
        <w:rPr>
          <w:noProof/>
          <w:webHidden/>
        </w:rPr>
        <w:tab/>
      </w:r>
      <w:r>
        <w:rPr>
          <w:noProof/>
          <w:webHidden/>
        </w:rPr>
        <w:tab/>
      </w:r>
      <w:r w:rsidR="002C3014">
        <w:rPr>
          <w:noProof/>
          <w:webHidden/>
        </w:rPr>
        <w:t>18</w:t>
      </w:r>
      <w:r>
        <w:rPr>
          <w:noProof/>
          <w:webHidden/>
        </w:rPr>
        <w:tab/>
      </w:r>
      <w:r w:rsidR="00D262B7">
        <w:rPr>
          <w:noProof/>
          <w:webHidden/>
        </w:rPr>
        <w:t>8</w:t>
      </w:r>
    </w:p>
    <w:p w14:paraId="7E334A1E" w14:textId="14EC5E61" w:rsidR="00867C1F" w:rsidRPr="00346ADC" w:rsidRDefault="00AF02C3" w:rsidP="00B505E4">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867C1F">
        <w:rPr>
          <w:noProof/>
        </w:rPr>
        <w:t xml:space="preserve">Report on national greenhouse gas inventory data from Parties included in </w:t>
      </w:r>
      <w:r w:rsidR="00376F75">
        <w:rPr>
          <w:noProof/>
        </w:rPr>
        <w:br/>
      </w:r>
      <w:r w:rsidR="00867C1F">
        <w:rPr>
          <w:noProof/>
        </w:rPr>
        <w:t>Annex I to the Convention for the period 1990–2016</w:t>
      </w:r>
      <w:r w:rsidR="00867C1F">
        <w:rPr>
          <w:noProof/>
          <w:webHidden/>
        </w:rPr>
        <w:tab/>
      </w:r>
      <w:r>
        <w:rPr>
          <w:noProof/>
          <w:webHidden/>
        </w:rPr>
        <w:tab/>
      </w:r>
      <w:r w:rsidR="002C3014">
        <w:rPr>
          <w:noProof/>
          <w:webHidden/>
        </w:rPr>
        <w:t>19</w:t>
      </w:r>
      <w:r>
        <w:rPr>
          <w:noProof/>
          <w:webHidden/>
        </w:rPr>
        <w:tab/>
      </w:r>
      <w:r w:rsidR="00D262B7">
        <w:rPr>
          <w:noProof/>
          <w:webHidden/>
        </w:rPr>
        <w:t>8</w:t>
      </w:r>
    </w:p>
    <w:p w14:paraId="10AF4B13" w14:textId="5BA5C490" w:rsidR="00867C1F" w:rsidRPr="004A5212" w:rsidRDefault="007908E7" w:rsidP="002E7FF5">
      <w:pPr>
        <w:pStyle w:val="TOC2"/>
        <w:rPr>
          <w:noProof/>
        </w:rPr>
      </w:pPr>
      <w:r>
        <w:rPr>
          <w:noProof/>
        </w:rPr>
        <w:br w:type="page"/>
      </w:r>
      <w:r w:rsidR="00AF02C3">
        <w:rPr>
          <w:noProof/>
        </w:rPr>
        <w:lastRenderedPageBreak/>
        <w:tab/>
      </w:r>
      <w:r w:rsidR="00867C1F">
        <w:rPr>
          <w:noProof/>
        </w:rPr>
        <w:t>IV.</w:t>
      </w:r>
      <w:r w:rsidR="00867C1F" w:rsidRPr="00346ADC">
        <w:rPr>
          <w:rFonts w:ascii="Calibri" w:eastAsia="Times New Roman" w:hAnsi="Calibri"/>
          <w:noProof/>
          <w:sz w:val="22"/>
          <w:szCs w:val="22"/>
          <w:lang w:val="en-US" w:eastAsia="fr-FR"/>
        </w:rPr>
        <w:tab/>
      </w:r>
      <w:r w:rsidR="00867C1F">
        <w:rPr>
          <w:noProof/>
        </w:rPr>
        <w:t>Reporting from Parties not included in Annex I to the Convention</w:t>
      </w:r>
      <w:r>
        <w:rPr>
          <w:noProof/>
        </w:rPr>
        <w:br/>
      </w:r>
      <w:r w:rsidR="00867C1F" w:rsidRPr="00EF73F6">
        <w:rPr>
          <w:noProof/>
        </w:rPr>
        <w:t>(Agenda item 4)</w:t>
      </w:r>
      <w:r w:rsidR="00867C1F">
        <w:rPr>
          <w:noProof/>
          <w:webHidden/>
        </w:rPr>
        <w:tab/>
      </w:r>
      <w:r w:rsidR="001516F3">
        <w:rPr>
          <w:noProof/>
          <w:webHidden/>
        </w:rPr>
        <w:tab/>
      </w:r>
      <w:r w:rsidR="004A5212">
        <w:rPr>
          <w:noProof/>
          <w:webHidden/>
        </w:rPr>
        <w:t>20–28</w:t>
      </w:r>
      <w:r w:rsidR="004A5212">
        <w:rPr>
          <w:noProof/>
          <w:webHidden/>
        </w:rPr>
        <w:tab/>
      </w:r>
      <w:r w:rsidR="00730BD9">
        <w:rPr>
          <w:noProof/>
          <w:webHidden/>
        </w:rPr>
        <w:t>8</w:t>
      </w:r>
    </w:p>
    <w:p w14:paraId="2FDFDA37" w14:textId="2504C898"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867C1F">
        <w:rPr>
          <w:noProof/>
        </w:rPr>
        <w:t>Information contained in national communications from Parties not included</w:t>
      </w:r>
      <w:r w:rsidR="007908E7">
        <w:rPr>
          <w:noProof/>
        </w:rPr>
        <w:br/>
      </w:r>
      <w:r w:rsidR="00867C1F">
        <w:rPr>
          <w:noProof/>
        </w:rPr>
        <w:t xml:space="preserve">in Annex I to the Convention </w:t>
      </w:r>
      <w:r w:rsidR="00867C1F" w:rsidRPr="00EF73F6">
        <w:rPr>
          <w:noProof/>
        </w:rPr>
        <w:t>(</w:t>
      </w:r>
      <w:r w:rsidR="00867C1F" w:rsidRPr="00EF73F6">
        <w:rPr>
          <w:i/>
          <w:noProof/>
        </w:rPr>
        <w:t>held in abeyance</w:t>
      </w:r>
      <w:r w:rsidR="00867C1F" w:rsidRPr="00EF73F6">
        <w:rPr>
          <w:noProof/>
        </w:rPr>
        <w:t>)</w:t>
      </w:r>
      <w:r w:rsidR="00867C1F">
        <w:rPr>
          <w:noProof/>
          <w:webHidden/>
        </w:rPr>
        <w:tab/>
      </w:r>
      <w:r w:rsidR="004A5212">
        <w:rPr>
          <w:noProof/>
          <w:webHidden/>
        </w:rPr>
        <w:tab/>
      </w:r>
      <w:r w:rsidR="001516F3">
        <w:rPr>
          <w:noProof/>
          <w:webHidden/>
        </w:rPr>
        <w:tab/>
      </w:r>
      <w:r w:rsidR="00EC180B">
        <w:rPr>
          <w:noProof/>
          <w:webHidden/>
        </w:rPr>
        <w:t>8</w:t>
      </w:r>
    </w:p>
    <w:p w14:paraId="39C3404E" w14:textId="2FBC5992"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Work of the Consultative Group of Experts on National Communications from</w:t>
      </w:r>
      <w:r w:rsidR="007908E7">
        <w:rPr>
          <w:noProof/>
        </w:rPr>
        <w:br/>
      </w:r>
      <w:r w:rsidR="00867C1F">
        <w:rPr>
          <w:noProof/>
        </w:rPr>
        <w:t>Parties not included in Annex I to the Convention</w:t>
      </w:r>
      <w:r w:rsidR="00867C1F">
        <w:rPr>
          <w:noProof/>
          <w:webHidden/>
        </w:rPr>
        <w:tab/>
      </w:r>
      <w:r w:rsidR="001516F3">
        <w:rPr>
          <w:noProof/>
          <w:webHidden/>
        </w:rPr>
        <w:tab/>
      </w:r>
      <w:r w:rsidR="004A5212">
        <w:rPr>
          <w:noProof/>
          <w:webHidden/>
        </w:rPr>
        <w:t>20–24</w:t>
      </w:r>
      <w:r w:rsidR="004A5212">
        <w:rPr>
          <w:noProof/>
          <w:webHidden/>
        </w:rPr>
        <w:tab/>
      </w:r>
      <w:r w:rsidR="00EC180B">
        <w:rPr>
          <w:noProof/>
          <w:webHidden/>
        </w:rPr>
        <w:t>8</w:t>
      </w:r>
    </w:p>
    <w:p w14:paraId="1286BF63" w14:textId="63F8D380"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867C1F">
        <w:rPr>
          <w:noProof/>
        </w:rPr>
        <w:t>Review of the terms of reference of the Consultative Group of Experts on</w:t>
      </w:r>
      <w:r w:rsidR="00651406">
        <w:rPr>
          <w:noProof/>
        </w:rPr>
        <w:br/>
      </w:r>
      <w:r w:rsidR="00867C1F">
        <w:rPr>
          <w:noProof/>
        </w:rPr>
        <w:t>National Communications from Parties not included in</w:t>
      </w:r>
      <w:r w:rsidR="00651406">
        <w:rPr>
          <w:noProof/>
        </w:rPr>
        <w:br/>
      </w:r>
      <w:r w:rsidR="00867C1F">
        <w:rPr>
          <w:noProof/>
        </w:rPr>
        <w:t>Annex I to the Convention</w:t>
      </w:r>
      <w:r w:rsidR="00867C1F">
        <w:rPr>
          <w:noProof/>
          <w:webHidden/>
        </w:rPr>
        <w:tab/>
      </w:r>
      <w:r w:rsidR="001516F3">
        <w:rPr>
          <w:noProof/>
          <w:webHidden/>
        </w:rPr>
        <w:tab/>
      </w:r>
      <w:r w:rsidR="004A5212">
        <w:rPr>
          <w:noProof/>
          <w:webHidden/>
        </w:rPr>
        <w:t>25–26</w:t>
      </w:r>
      <w:r w:rsidR="004A5212">
        <w:rPr>
          <w:noProof/>
          <w:webHidden/>
        </w:rPr>
        <w:tab/>
      </w:r>
      <w:r w:rsidR="00EC180B">
        <w:rPr>
          <w:noProof/>
          <w:webHidden/>
        </w:rPr>
        <w:t>9</w:t>
      </w:r>
    </w:p>
    <w:p w14:paraId="566904A4" w14:textId="0D77DA60"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D.</w:t>
      </w:r>
      <w:r w:rsidR="00867C1F" w:rsidRPr="00346ADC">
        <w:rPr>
          <w:rFonts w:ascii="Calibri" w:eastAsia="Times New Roman" w:hAnsi="Calibri"/>
          <w:noProof/>
          <w:sz w:val="22"/>
          <w:szCs w:val="22"/>
          <w:lang w:val="en-US" w:eastAsia="fr-FR"/>
        </w:rPr>
        <w:tab/>
      </w:r>
      <w:r w:rsidR="00867C1F">
        <w:rPr>
          <w:noProof/>
        </w:rPr>
        <w:t>Provision of financial and technical support</w:t>
      </w:r>
      <w:r w:rsidR="00867C1F">
        <w:rPr>
          <w:noProof/>
          <w:webHidden/>
        </w:rPr>
        <w:tab/>
      </w:r>
      <w:r w:rsidR="001516F3">
        <w:rPr>
          <w:noProof/>
          <w:webHidden/>
        </w:rPr>
        <w:tab/>
      </w:r>
      <w:r w:rsidR="004A5212">
        <w:rPr>
          <w:noProof/>
          <w:webHidden/>
        </w:rPr>
        <w:t>27</w:t>
      </w:r>
      <w:r w:rsidR="004A5212">
        <w:rPr>
          <w:noProof/>
          <w:webHidden/>
        </w:rPr>
        <w:tab/>
      </w:r>
      <w:r w:rsidR="00D262B7">
        <w:rPr>
          <w:noProof/>
          <w:webHidden/>
        </w:rPr>
        <w:t>10</w:t>
      </w:r>
    </w:p>
    <w:p w14:paraId="15E3F2F4" w14:textId="7CEF1294"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E.</w:t>
      </w:r>
      <w:r w:rsidR="00867C1F" w:rsidRPr="00346ADC">
        <w:rPr>
          <w:rFonts w:ascii="Calibri" w:eastAsia="Times New Roman" w:hAnsi="Calibri"/>
          <w:noProof/>
          <w:sz w:val="22"/>
          <w:szCs w:val="22"/>
          <w:lang w:val="en-US" w:eastAsia="fr-FR"/>
        </w:rPr>
        <w:tab/>
      </w:r>
      <w:r w:rsidR="00867C1F">
        <w:rPr>
          <w:noProof/>
        </w:rPr>
        <w:t>Summary reports on the technical analysis of biennial update reports</w:t>
      </w:r>
      <w:r w:rsidR="00651406">
        <w:rPr>
          <w:noProof/>
        </w:rPr>
        <w:br/>
      </w:r>
      <w:r w:rsidR="00867C1F">
        <w:rPr>
          <w:noProof/>
        </w:rPr>
        <w:t>of Parties not included in Annex I to the Convention</w:t>
      </w:r>
      <w:r w:rsidR="00867C1F">
        <w:rPr>
          <w:noProof/>
          <w:webHidden/>
        </w:rPr>
        <w:tab/>
      </w:r>
      <w:r w:rsidR="001516F3">
        <w:rPr>
          <w:noProof/>
          <w:webHidden/>
        </w:rPr>
        <w:tab/>
      </w:r>
      <w:r w:rsidR="004A5212">
        <w:rPr>
          <w:noProof/>
          <w:webHidden/>
        </w:rPr>
        <w:t>28</w:t>
      </w:r>
      <w:r w:rsidR="004A5212">
        <w:rPr>
          <w:noProof/>
          <w:webHidden/>
        </w:rPr>
        <w:tab/>
      </w:r>
      <w:r w:rsidR="00D262B7">
        <w:rPr>
          <w:noProof/>
          <w:webHidden/>
        </w:rPr>
        <w:t>10</w:t>
      </w:r>
    </w:p>
    <w:p w14:paraId="64EC3947" w14:textId="20EED0F0"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V.</w:t>
      </w:r>
      <w:r w:rsidR="00867C1F" w:rsidRPr="00346ADC">
        <w:rPr>
          <w:rFonts w:ascii="Calibri" w:eastAsia="Times New Roman" w:hAnsi="Calibri"/>
          <w:noProof/>
          <w:sz w:val="22"/>
          <w:szCs w:val="22"/>
          <w:lang w:val="en-US" w:eastAsia="fr-FR"/>
        </w:rPr>
        <w:tab/>
      </w:r>
      <w:r w:rsidR="00867C1F">
        <w:rPr>
          <w:noProof/>
        </w:rPr>
        <w:t>Common time frames for nationally determined contributions referred to in</w:t>
      </w:r>
      <w:r w:rsidR="00651406">
        <w:rPr>
          <w:noProof/>
        </w:rPr>
        <w:br/>
      </w:r>
      <w:r w:rsidR="00867C1F">
        <w:rPr>
          <w:noProof/>
        </w:rPr>
        <w:t>Article 4, parag</w:t>
      </w:r>
      <w:r w:rsidR="00651406">
        <w:rPr>
          <w:noProof/>
        </w:rPr>
        <w:t>raph 10, of the Paris Agreement</w:t>
      </w:r>
      <w:r w:rsidR="00651406">
        <w:rPr>
          <w:noProof/>
        </w:rPr>
        <w:br/>
      </w:r>
      <w:r w:rsidR="00867C1F" w:rsidRPr="00EF73F6">
        <w:rPr>
          <w:noProof/>
        </w:rPr>
        <w:t>(Agenda item 5)</w:t>
      </w:r>
      <w:r w:rsidR="00867C1F">
        <w:rPr>
          <w:noProof/>
          <w:webHidden/>
        </w:rPr>
        <w:tab/>
      </w:r>
      <w:r w:rsidR="001516F3">
        <w:rPr>
          <w:noProof/>
          <w:webHidden/>
        </w:rPr>
        <w:tab/>
      </w:r>
      <w:r w:rsidR="00237DB6">
        <w:rPr>
          <w:noProof/>
          <w:webHidden/>
        </w:rPr>
        <w:t>29–30</w:t>
      </w:r>
      <w:r w:rsidR="00237DB6">
        <w:rPr>
          <w:noProof/>
          <w:webHidden/>
        </w:rPr>
        <w:tab/>
      </w:r>
      <w:r w:rsidR="00D262B7">
        <w:rPr>
          <w:noProof/>
          <w:webHidden/>
        </w:rPr>
        <w:t>10</w:t>
      </w:r>
    </w:p>
    <w:p w14:paraId="555E534D" w14:textId="0C27B235"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VI.</w:t>
      </w:r>
      <w:r w:rsidR="00867C1F" w:rsidRPr="00346ADC">
        <w:rPr>
          <w:rFonts w:ascii="Calibri" w:eastAsia="Times New Roman" w:hAnsi="Calibri"/>
          <w:noProof/>
          <w:sz w:val="22"/>
          <w:szCs w:val="22"/>
          <w:lang w:val="en-US" w:eastAsia="fr-FR"/>
        </w:rPr>
        <w:tab/>
      </w:r>
      <w:r w:rsidR="00867C1F">
        <w:rPr>
          <w:noProof/>
        </w:rPr>
        <w:t xml:space="preserve">Development of modalities and procedures for the operation and use of a </w:t>
      </w:r>
      <w:r w:rsidR="00651406">
        <w:rPr>
          <w:noProof/>
        </w:rPr>
        <w:br/>
      </w:r>
      <w:r w:rsidR="00867C1F">
        <w:rPr>
          <w:noProof/>
        </w:rPr>
        <w:t>public registry referred to in Article 4, paragraph 12, of the Paris Agreement</w:t>
      </w:r>
      <w:r w:rsidR="00651406">
        <w:rPr>
          <w:noProof/>
        </w:rPr>
        <w:br/>
      </w:r>
      <w:r w:rsidR="00867C1F" w:rsidRPr="00EF73F6">
        <w:rPr>
          <w:noProof/>
        </w:rPr>
        <w:t>(Agenda item 6)</w:t>
      </w:r>
      <w:r w:rsidR="00867C1F">
        <w:rPr>
          <w:noProof/>
          <w:webHidden/>
        </w:rPr>
        <w:tab/>
      </w:r>
      <w:r w:rsidR="001516F3">
        <w:rPr>
          <w:noProof/>
          <w:webHidden/>
        </w:rPr>
        <w:tab/>
      </w:r>
      <w:r w:rsidR="00237DB6">
        <w:rPr>
          <w:noProof/>
          <w:webHidden/>
        </w:rPr>
        <w:t>31–32</w:t>
      </w:r>
      <w:r w:rsidR="00237DB6">
        <w:rPr>
          <w:noProof/>
          <w:webHidden/>
        </w:rPr>
        <w:tab/>
      </w:r>
      <w:r w:rsidR="00D262B7">
        <w:rPr>
          <w:noProof/>
          <w:webHidden/>
        </w:rPr>
        <w:t>1</w:t>
      </w:r>
      <w:r w:rsidR="00EC180B">
        <w:rPr>
          <w:noProof/>
          <w:webHidden/>
        </w:rPr>
        <w:t>0</w:t>
      </w:r>
    </w:p>
    <w:p w14:paraId="1EAE8A24" w14:textId="704E77A5"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VII.</w:t>
      </w:r>
      <w:r w:rsidR="00867C1F" w:rsidRPr="00346ADC">
        <w:rPr>
          <w:rFonts w:ascii="Calibri" w:eastAsia="Times New Roman" w:hAnsi="Calibri"/>
          <w:noProof/>
          <w:sz w:val="22"/>
          <w:szCs w:val="22"/>
          <w:lang w:val="en-US" w:eastAsia="fr-FR"/>
        </w:rPr>
        <w:tab/>
      </w:r>
      <w:r w:rsidR="00867C1F">
        <w:rPr>
          <w:noProof/>
        </w:rPr>
        <w:t>Development of modalities and procedures for the operation and use of a</w:t>
      </w:r>
      <w:r w:rsidR="007F4A56">
        <w:rPr>
          <w:noProof/>
        </w:rPr>
        <w:br/>
      </w:r>
      <w:r w:rsidR="00867C1F">
        <w:rPr>
          <w:noProof/>
        </w:rPr>
        <w:t>public registry referred to in Article 7, paragraph 12, of the Paris Agreement</w:t>
      </w:r>
      <w:r w:rsidR="007F4A56">
        <w:rPr>
          <w:noProof/>
        </w:rPr>
        <w:br/>
      </w:r>
      <w:r w:rsidR="00867C1F" w:rsidRPr="00EF73F6">
        <w:rPr>
          <w:noProof/>
        </w:rPr>
        <w:t>(Agenda item 7)</w:t>
      </w:r>
      <w:r w:rsidR="00867C1F">
        <w:rPr>
          <w:noProof/>
          <w:webHidden/>
        </w:rPr>
        <w:tab/>
      </w:r>
      <w:r w:rsidR="001516F3">
        <w:rPr>
          <w:noProof/>
          <w:webHidden/>
        </w:rPr>
        <w:tab/>
      </w:r>
      <w:r w:rsidR="00F5078B">
        <w:rPr>
          <w:noProof/>
          <w:webHidden/>
        </w:rPr>
        <w:t>33–34</w:t>
      </w:r>
      <w:r w:rsidR="00F5078B">
        <w:rPr>
          <w:noProof/>
          <w:webHidden/>
        </w:rPr>
        <w:tab/>
      </w:r>
      <w:r w:rsidR="00D262B7">
        <w:rPr>
          <w:noProof/>
          <w:webHidden/>
        </w:rPr>
        <w:t>11</w:t>
      </w:r>
    </w:p>
    <w:p w14:paraId="28F64066" w14:textId="08CF3869" w:rsidR="00867C1F" w:rsidRPr="00346ADC" w:rsidRDefault="00AF02C3" w:rsidP="00893D01">
      <w:pPr>
        <w:pStyle w:val="TOC1"/>
        <w:rPr>
          <w:rFonts w:ascii="Calibri" w:eastAsia="Times New Roman" w:hAnsi="Calibri"/>
          <w:noProof/>
          <w:sz w:val="22"/>
          <w:szCs w:val="22"/>
          <w:lang w:val="en-US" w:eastAsia="fr-FR"/>
        </w:rPr>
      </w:pPr>
      <w:r>
        <w:rPr>
          <w:noProof/>
        </w:rPr>
        <w:tab/>
      </w:r>
      <w:r w:rsidR="00867C1F">
        <w:rPr>
          <w:noProof/>
        </w:rPr>
        <w:t>VIII.</w:t>
      </w:r>
      <w:r w:rsidR="00867C1F" w:rsidRPr="00346ADC">
        <w:rPr>
          <w:rFonts w:ascii="Calibri" w:eastAsia="Times New Roman" w:hAnsi="Calibri"/>
          <w:noProof/>
          <w:sz w:val="22"/>
          <w:szCs w:val="22"/>
          <w:lang w:val="en-US" w:eastAsia="fr-FR"/>
        </w:rPr>
        <w:tab/>
      </w:r>
      <w:r w:rsidR="00867C1F">
        <w:rPr>
          <w:noProof/>
        </w:rPr>
        <w:t>Matters relating to the mechanisms under the Kyoto Protocol</w:t>
      </w:r>
      <w:r w:rsidR="0062149B">
        <w:rPr>
          <w:noProof/>
        </w:rPr>
        <w:br/>
      </w:r>
      <w:r w:rsidR="00867C1F" w:rsidRPr="00EF73F6">
        <w:rPr>
          <w:noProof/>
        </w:rPr>
        <w:t>(Agenda item 8)</w:t>
      </w:r>
      <w:r w:rsidR="00867C1F">
        <w:rPr>
          <w:noProof/>
          <w:webHidden/>
        </w:rPr>
        <w:tab/>
      </w:r>
      <w:r w:rsidR="002E25FB">
        <w:rPr>
          <w:noProof/>
          <w:webHidden/>
        </w:rPr>
        <w:tab/>
      </w:r>
      <w:r w:rsidR="00F5078B">
        <w:rPr>
          <w:noProof/>
          <w:webHidden/>
        </w:rPr>
        <w:t>35–36</w:t>
      </w:r>
      <w:r w:rsidR="002E25FB">
        <w:rPr>
          <w:noProof/>
          <w:webHidden/>
        </w:rPr>
        <w:tab/>
      </w:r>
      <w:r w:rsidR="00D262B7">
        <w:rPr>
          <w:noProof/>
          <w:webHidden/>
        </w:rPr>
        <w:t>11</w:t>
      </w:r>
    </w:p>
    <w:p w14:paraId="0A11612D" w14:textId="414C9912"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867C1F">
        <w:rPr>
          <w:noProof/>
        </w:rPr>
        <w:t xml:space="preserve">Review of the modalities and procedures for the clean </w:t>
      </w:r>
      <w:r w:rsidR="0062149B">
        <w:rPr>
          <w:noProof/>
        </w:rPr>
        <w:br/>
        <w:t>d</w:t>
      </w:r>
      <w:r w:rsidR="00867C1F">
        <w:rPr>
          <w:noProof/>
        </w:rPr>
        <w:t>evelopment mechanism</w:t>
      </w:r>
      <w:r w:rsidR="00867C1F">
        <w:rPr>
          <w:noProof/>
          <w:webHidden/>
        </w:rPr>
        <w:tab/>
      </w:r>
      <w:r w:rsidR="002E25FB">
        <w:rPr>
          <w:noProof/>
          <w:webHidden/>
        </w:rPr>
        <w:tab/>
      </w:r>
      <w:r w:rsidR="00F5078B">
        <w:rPr>
          <w:noProof/>
          <w:webHidden/>
        </w:rPr>
        <w:t>35</w:t>
      </w:r>
      <w:r w:rsidR="00F5078B">
        <w:rPr>
          <w:noProof/>
          <w:webHidden/>
        </w:rPr>
        <w:tab/>
      </w:r>
      <w:r w:rsidR="00D262B7">
        <w:rPr>
          <w:noProof/>
          <w:webHidden/>
        </w:rPr>
        <w:t>11</w:t>
      </w:r>
    </w:p>
    <w:p w14:paraId="57C99FD6" w14:textId="1B92C028" w:rsidR="00867C1F"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Report of the administrator of the international transaction log</w:t>
      </w:r>
      <w:r w:rsidR="0062149B">
        <w:rPr>
          <w:noProof/>
        </w:rPr>
        <w:br/>
      </w:r>
      <w:r w:rsidR="00867C1F">
        <w:rPr>
          <w:noProof/>
        </w:rPr>
        <w:t xml:space="preserve">under the Kyoto Protocol </w:t>
      </w:r>
      <w:r w:rsidR="00867C1F">
        <w:rPr>
          <w:noProof/>
          <w:webHidden/>
        </w:rPr>
        <w:tab/>
      </w:r>
      <w:r w:rsidR="002E25FB">
        <w:rPr>
          <w:noProof/>
          <w:webHidden/>
        </w:rPr>
        <w:tab/>
      </w:r>
      <w:r w:rsidR="00F5078B">
        <w:rPr>
          <w:noProof/>
          <w:webHidden/>
        </w:rPr>
        <w:t>36</w:t>
      </w:r>
      <w:r w:rsidR="00F5078B">
        <w:rPr>
          <w:noProof/>
          <w:webHidden/>
        </w:rPr>
        <w:tab/>
      </w:r>
      <w:r w:rsidR="00D262B7">
        <w:rPr>
          <w:noProof/>
          <w:webHidden/>
        </w:rPr>
        <w:t>11</w:t>
      </w:r>
    </w:p>
    <w:p w14:paraId="6D05C030" w14:textId="5FF9C59F" w:rsidR="00867C1F" w:rsidRPr="00346ADC" w:rsidRDefault="00AF02C3" w:rsidP="00893D01">
      <w:pPr>
        <w:pStyle w:val="TOC1"/>
        <w:rPr>
          <w:rFonts w:ascii="Calibri" w:eastAsia="Times New Roman" w:hAnsi="Calibri"/>
          <w:noProof/>
          <w:sz w:val="22"/>
          <w:szCs w:val="22"/>
          <w:lang w:val="en-US" w:eastAsia="fr-FR"/>
        </w:rPr>
      </w:pPr>
      <w:r>
        <w:rPr>
          <w:noProof/>
        </w:rPr>
        <w:tab/>
      </w:r>
      <w:r w:rsidR="00867C1F">
        <w:rPr>
          <w:noProof/>
        </w:rPr>
        <w:t>IX.</w:t>
      </w:r>
      <w:r w:rsidR="00867C1F" w:rsidRPr="00346ADC">
        <w:rPr>
          <w:rFonts w:ascii="Calibri" w:eastAsia="Times New Roman" w:hAnsi="Calibri"/>
          <w:noProof/>
          <w:sz w:val="22"/>
          <w:szCs w:val="22"/>
          <w:lang w:val="en-US" w:eastAsia="fr-FR"/>
        </w:rPr>
        <w:tab/>
      </w:r>
      <w:r w:rsidR="00867C1F">
        <w:rPr>
          <w:noProof/>
        </w:rPr>
        <w:t>Koronivia joint work on agriculture</w:t>
      </w:r>
      <w:r w:rsidR="00A67DDE">
        <w:rPr>
          <w:noProof/>
        </w:rPr>
        <w:br/>
      </w:r>
      <w:r w:rsidR="00867C1F" w:rsidRPr="00EF73F6">
        <w:rPr>
          <w:noProof/>
        </w:rPr>
        <w:t>(Agenda item 9)</w:t>
      </w:r>
      <w:r w:rsidR="00867C1F">
        <w:rPr>
          <w:noProof/>
          <w:webHidden/>
        </w:rPr>
        <w:tab/>
      </w:r>
      <w:r w:rsidR="002E25FB">
        <w:rPr>
          <w:noProof/>
          <w:webHidden/>
        </w:rPr>
        <w:tab/>
      </w:r>
      <w:r w:rsidR="00EC180B">
        <w:rPr>
          <w:noProof/>
          <w:webHidden/>
        </w:rPr>
        <w:t>3</w:t>
      </w:r>
      <w:r w:rsidR="00B560FC">
        <w:rPr>
          <w:noProof/>
          <w:webHidden/>
        </w:rPr>
        <w:t>7–44</w:t>
      </w:r>
      <w:r w:rsidR="00B560FC">
        <w:rPr>
          <w:noProof/>
          <w:webHidden/>
        </w:rPr>
        <w:tab/>
        <w:t>1</w:t>
      </w:r>
      <w:r w:rsidR="00D262B7">
        <w:rPr>
          <w:noProof/>
          <w:webHidden/>
        </w:rPr>
        <w:t>1</w:t>
      </w:r>
    </w:p>
    <w:p w14:paraId="10AADD6A" w14:textId="7170FF24" w:rsidR="00867C1F" w:rsidRPr="00EA0064" w:rsidRDefault="00AF02C3" w:rsidP="002E7FF5">
      <w:pPr>
        <w:pStyle w:val="TOC2"/>
        <w:rPr>
          <w:rFonts w:ascii="Calibri" w:eastAsia="Times New Roman" w:hAnsi="Calibri"/>
          <w:noProof/>
          <w:sz w:val="22"/>
          <w:szCs w:val="22"/>
          <w:lang w:val="en-US" w:eastAsia="fr-FR"/>
        </w:rPr>
      </w:pPr>
      <w:r>
        <w:rPr>
          <w:noProof/>
        </w:rPr>
        <w:tab/>
      </w:r>
      <w:r w:rsidR="00867C1F">
        <w:rPr>
          <w:noProof/>
        </w:rPr>
        <w:t>X.</w:t>
      </w:r>
      <w:r w:rsidR="00867C1F" w:rsidRPr="00346ADC">
        <w:rPr>
          <w:rFonts w:ascii="Calibri" w:eastAsia="Times New Roman" w:hAnsi="Calibri"/>
          <w:noProof/>
          <w:sz w:val="22"/>
          <w:szCs w:val="22"/>
          <w:lang w:val="en-US" w:eastAsia="fr-FR"/>
        </w:rPr>
        <w:tab/>
      </w:r>
      <w:r w:rsidR="00867C1F" w:rsidRPr="00EA0064">
        <w:rPr>
          <w:noProof/>
        </w:rPr>
        <w:t>Report of the Executive Committee of the Warsaw International Mechanism</w:t>
      </w:r>
      <w:r w:rsidR="00A67DDE" w:rsidRPr="00EA0064">
        <w:rPr>
          <w:noProof/>
        </w:rPr>
        <w:br/>
      </w:r>
      <w:r w:rsidR="00867C1F" w:rsidRPr="00EA0064">
        <w:rPr>
          <w:noProof/>
        </w:rPr>
        <w:t>for Loss and Damage associa</w:t>
      </w:r>
      <w:r w:rsidR="00A67DDE" w:rsidRPr="00EA0064">
        <w:rPr>
          <w:noProof/>
        </w:rPr>
        <w:t>ted with Climate Change Impacts</w:t>
      </w:r>
      <w:r w:rsidR="00A67DDE" w:rsidRPr="00EA0064">
        <w:rPr>
          <w:noProof/>
        </w:rPr>
        <w:br/>
      </w:r>
      <w:r w:rsidR="00867C1F" w:rsidRPr="00EA0064">
        <w:rPr>
          <w:noProof/>
        </w:rPr>
        <w:t>(Agenda item 10)</w:t>
      </w:r>
      <w:r w:rsidR="00867C1F" w:rsidRPr="00EA0064">
        <w:rPr>
          <w:noProof/>
          <w:webHidden/>
        </w:rPr>
        <w:tab/>
      </w:r>
      <w:r w:rsidR="002E25FB">
        <w:rPr>
          <w:noProof/>
          <w:webHidden/>
        </w:rPr>
        <w:tab/>
      </w:r>
      <w:r w:rsidR="00275B03">
        <w:rPr>
          <w:noProof/>
          <w:webHidden/>
        </w:rPr>
        <w:t>45</w:t>
      </w:r>
      <w:r w:rsidR="00275B03">
        <w:rPr>
          <w:noProof/>
          <w:webHidden/>
        </w:rPr>
        <w:tab/>
      </w:r>
      <w:r w:rsidR="00D262B7">
        <w:rPr>
          <w:noProof/>
          <w:webHidden/>
        </w:rPr>
        <w:t>12</w:t>
      </w:r>
    </w:p>
    <w:p w14:paraId="05FCD53F" w14:textId="3078B800" w:rsidR="00867C1F" w:rsidRPr="00EA0064" w:rsidRDefault="00AF02C3" w:rsidP="00893D01">
      <w:pPr>
        <w:pStyle w:val="TOC1"/>
        <w:rPr>
          <w:rFonts w:ascii="Calibri" w:eastAsia="Times New Roman" w:hAnsi="Calibri"/>
          <w:noProof/>
          <w:sz w:val="22"/>
          <w:szCs w:val="22"/>
          <w:lang w:val="en-US" w:eastAsia="fr-FR"/>
        </w:rPr>
      </w:pPr>
      <w:r w:rsidRPr="00EA0064">
        <w:rPr>
          <w:noProof/>
        </w:rPr>
        <w:tab/>
      </w:r>
      <w:r w:rsidR="00867C1F" w:rsidRPr="00EA0064">
        <w:rPr>
          <w:noProof/>
        </w:rPr>
        <w:t>XI.</w:t>
      </w:r>
      <w:r w:rsidR="00867C1F" w:rsidRPr="00EA0064">
        <w:rPr>
          <w:rFonts w:ascii="Calibri" w:eastAsia="Times New Roman" w:hAnsi="Calibri"/>
          <w:noProof/>
          <w:sz w:val="22"/>
          <w:szCs w:val="22"/>
          <w:lang w:val="en-US" w:eastAsia="fr-FR"/>
        </w:rPr>
        <w:tab/>
      </w:r>
      <w:r w:rsidR="00867C1F" w:rsidRPr="00EA0064">
        <w:rPr>
          <w:noProof/>
        </w:rPr>
        <w:t>Report of the Adaptation Committee: 2018 report; and matters referred to</w:t>
      </w:r>
      <w:r w:rsidR="00A67DDE" w:rsidRPr="00EA0064">
        <w:rPr>
          <w:noProof/>
        </w:rPr>
        <w:br/>
      </w:r>
      <w:r w:rsidR="00867C1F" w:rsidRPr="00EA0064">
        <w:rPr>
          <w:noProof/>
        </w:rPr>
        <w:t>in paragraphs 41, 42 and 45 of decision 1/CP.21</w:t>
      </w:r>
      <w:r w:rsidR="00A67DDE" w:rsidRPr="00EA0064">
        <w:rPr>
          <w:noProof/>
        </w:rPr>
        <w:br/>
      </w:r>
      <w:r w:rsidR="00867C1F" w:rsidRPr="00EA0064">
        <w:rPr>
          <w:noProof/>
        </w:rPr>
        <w:t>(Agenda item 11)</w:t>
      </w:r>
      <w:r w:rsidR="00867C1F" w:rsidRPr="00EA0064">
        <w:rPr>
          <w:noProof/>
          <w:webHidden/>
        </w:rPr>
        <w:tab/>
      </w:r>
      <w:r w:rsidR="002E25FB">
        <w:rPr>
          <w:noProof/>
          <w:webHidden/>
        </w:rPr>
        <w:tab/>
      </w:r>
      <w:r w:rsidR="006B41C4">
        <w:rPr>
          <w:noProof/>
          <w:webHidden/>
        </w:rPr>
        <w:t>4</w:t>
      </w:r>
      <w:r w:rsidR="00C81D76">
        <w:rPr>
          <w:noProof/>
          <w:webHidden/>
        </w:rPr>
        <w:t>6–48</w:t>
      </w:r>
      <w:r w:rsidR="00C81D76">
        <w:rPr>
          <w:noProof/>
          <w:webHidden/>
        </w:rPr>
        <w:tab/>
      </w:r>
      <w:r w:rsidR="00D262B7">
        <w:rPr>
          <w:noProof/>
          <w:webHidden/>
        </w:rPr>
        <w:t>1</w:t>
      </w:r>
      <w:r w:rsidR="00EC180B">
        <w:rPr>
          <w:noProof/>
          <w:webHidden/>
        </w:rPr>
        <w:t>2</w:t>
      </w:r>
    </w:p>
    <w:p w14:paraId="4F8D8C08" w14:textId="3EC4A628" w:rsidR="00867C1F" w:rsidRPr="00EA0064" w:rsidRDefault="00AF02C3" w:rsidP="00893D01">
      <w:pPr>
        <w:pStyle w:val="TOC1"/>
        <w:rPr>
          <w:rFonts w:ascii="Calibri" w:eastAsia="Times New Roman" w:hAnsi="Calibri"/>
          <w:noProof/>
          <w:sz w:val="22"/>
          <w:szCs w:val="22"/>
          <w:lang w:val="en-US" w:eastAsia="fr-FR"/>
        </w:rPr>
      </w:pPr>
      <w:r w:rsidRPr="00EA0064">
        <w:rPr>
          <w:noProof/>
        </w:rPr>
        <w:tab/>
      </w:r>
      <w:r w:rsidR="00867C1F" w:rsidRPr="00EA0064">
        <w:rPr>
          <w:noProof/>
        </w:rPr>
        <w:t>XII.</w:t>
      </w:r>
      <w:r w:rsidR="00867C1F" w:rsidRPr="00EA0064">
        <w:rPr>
          <w:rFonts w:ascii="Calibri" w:eastAsia="Times New Roman" w:hAnsi="Calibri"/>
          <w:noProof/>
          <w:sz w:val="22"/>
          <w:szCs w:val="22"/>
          <w:lang w:val="en-US" w:eastAsia="fr-FR"/>
        </w:rPr>
        <w:tab/>
      </w:r>
      <w:r w:rsidR="00867C1F" w:rsidRPr="00EA0064">
        <w:rPr>
          <w:noProof/>
        </w:rPr>
        <w:t>Matters relating to the least developed countries; and matters referred to</w:t>
      </w:r>
      <w:r w:rsidR="00A67DDE" w:rsidRPr="00EA0064">
        <w:rPr>
          <w:noProof/>
        </w:rPr>
        <w:br/>
      </w:r>
      <w:r w:rsidR="00867C1F" w:rsidRPr="00EA0064">
        <w:rPr>
          <w:noProof/>
        </w:rPr>
        <w:t>in paragraphs 41 and 45 of decision 1/CP.21</w:t>
      </w:r>
      <w:r w:rsidR="00A67DDE" w:rsidRPr="00EA0064">
        <w:rPr>
          <w:noProof/>
        </w:rPr>
        <w:br/>
      </w:r>
      <w:r w:rsidR="00867C1F" w:rsidRPr="00EA0064">
        <w:rPr>
          <w:noProof/>
        </w:rPr>
        <w:t>(Agenda item 12)</w:t>
      </w:r>
      <w:r w:rsidR="00867C1F" w:rsidRPr="00EA0064">
        <w:rPr>
          <w:noProof/>
          <w:webHidden/>
        </w:rPr>
        <w:tab/>
      </w:r>
      <w:r w:rsidR="002E25FB">
        <w:rPr>
          <w:noProof/>
          <w:webHidden/>
        </w:rPr>
        <w:tab/>
      </w:r>
      <w:r w:rsidR="00C81D76">
        <w:rPr>
          <w:noProof/>
          <w:webHidden/>
        </w:rPr>
        <w:t>49–65</w:t>
      </w:r>
      <w:r w:rsidR="00C81D76">
        <w:rPr>
          <w:noProof/>
          <w:webHidden/>
        </w:rPr>
        <w:tab/>
      </w:r>
      <w:r w:rsidR="00D262B7">
        <w:rPr>
          <w:noProof/>
          <w:webHidden/>
        </w:rPr>
        <w:t>13</w:t>
      </w:r>
    </w:p>
    <w:p w14:paraId="0441E6F3" w14:textId="03EA97E1" w:rsidR="00867C1F" w:rsidRPr="00EA0064" w:rsidRDefault="00AF02C3" w:rsidP="00893D01">
      <w:pPr>
        <w:pStyle w:val="TOC1"/>
        <w:rPr>
          <w:rFonts w:ascii="Calibri" w:eastAsia="Times New Roman" w:hAnsi="Calibri"/>
          <w:noProof/>
          <w:sz w:val="22"/>
          <w:szCs w:val="22"/>
          <w:lang w:val="en-US" w:eastAsia="fr-FR"/>
        </w:rPr>
      </w:pPr>
      <w:r w:rsidRPr="00EA0064">
        <w:rPr>
          <w:noProof/>
        </w:rPr>
        <w:tab/>
      </w:r>
      <w:r w:rsidR="00867C1F" w:rsidRPr="00EA0064">
        <w:rPr>
          <w:noProof/>
        </w:rPr>
        <w:t>XIII.</w:t>
      </w:r>
      <w:r w:rsidR="00867C1F" w:rsidRPr="00EA0064">
        <w:rPr>
          <w:rFonts w:ascii="Calibri" w:eastAsia="Times New Roman" w:hAnsi="Calibri"/>
          <w:noProof/>
          <w:sz w:val="22"/>
          <w:szCs w:val="22"/>
          <w:lang w:val="en-US" w:eastAsia="fr-FR"/>
        </w:rPr>
        <w:tab/>
      </w:r>
      <w:r w:rsidR="00867C1F" w:rsidRPr="00EA0064">
        <w:rPr>
          <w:noProof/>
        </w:rPr>
        <w:t>National adaptation plans</w:t>
      </w:r>
      <w:r w:rsidR="005B251F" w:rsidRPr="00EA0064">
        <w:rPr>
          <w:noProof/>
        </w:rPr>
        <w:br/>
      </w:r>
      <w:r w:rsidR="00867C1F" w:rsidRPr="00EA0064">
        <w:rPr>
          <w:noProof/>
        </w:rPr>
        <w:t>(Agenda item 13)</w:t>
      </w:r>
      <w:r w:rsidR="00867C1F" w:rsidRPr="00EA0064">
        <w:rPr>
          <w:noProof/>
          <w:webHidden/>
        </w:rPr>
        <w:tab/>
      </w:r>
      <w:r w:rsidR="002E25FB">
        <w:rPr>
          <w:noProof/>
          <w:webHidden/>
        </w:rPr>
        <w:tab/>
      </w:r>
      <w:r w:rsidR="00C81D76">
        <w:rPr>
          <w:noProof/>
          <w:webHidden/>
        </w:rPr>
        <w:t>66–70</w:t>
      </w:r>
      <w:r w:rsidR="00C81D76">
        <w:rPr>
          <w:noProof/>
          <w:webHidden/>
        </w:rPr>
        <w:tab/>
      </w:r>
      <w:r w:rsidR="00D262B7">
        <w:rPr>
          <w:noProof/>
          <w:webHidden/>
        </w:rPr>
        <w:t>1</w:t>
      </w:r>
      <w:r w:rsidR="00EC180B">
        <w:rPr>
          <w:noProof/>
          <w:webHidden/>
        </w:rPr>
        <w:t>4</w:t>
      </w:r>
    </w:p>
    <w:p w14:paraId="6F45BC29" w14:textId="09B683FF" w:rsidR="00867C1F" w:rsidRPr="00346ADC" w:rsidRDefault="00AF02C3" w:rsidP="00893D01">
      <w:pPr>
        <w:pStyle w:val="TOC1"/>
        <w:rPr>
          <w:rFonts w:ascii="Calibri" w:eastAsia="Times New Roman" w:hAnsi="Calibri"/>
          <w:noProof/>
          <w:sz w:val="22"/>
          <w:szCs w:val="22"/>
          <w:lang w:val="en-US" w:eastAsia="fr-FR"/>
        </w:rPr>
      </w:pPr>
      <w:r w:rsidRPr="00EA0064">
        <w:rPr>
          <w:noProof/>
        </w:rPr>
        <w:tab/>
      </w:r>
      <w:r w:rsidR="00867C1F" w:rsidRPr="00EA0064">
        <w:rPr>
          <w:noProof/>
        </w:rPr>
        <w:t>XIV.</w:t>
      </w:r>
      <w:r w:rsidR="00867C1F" w:rsidRPr="00EA0064">
        <w:rPr>
          <w:rFonts w:ascii="Calibri" w:eastAsia="Times New Roman" w:hAnsi="Calibri"/>
          <w:noProof/>
          <w:sz w:val="22"/>
          <w:szCs w:val="22"/>
          <w:lang w:val="en-US" w:eastAsia="fr-FR"/>
        </w:rPr>
        <w:tab/>
      </w:r>
      <w:r w:rsidR="00867C1F" w:rsidRPr="00EA0064">
        <w:rPr>
          <w:noProof/>
        </w:rPr>
        <w:t>Development and transfer of technologies</w:t>
      </w:r>
      <w:r w:rsidR="005B251F" w:rsidRPr="00EA0064">
        <w:rPr>
          <w:noProof/>
        </w:rPr>
        <w:br/>
      </w:r>
      <w:r w:rsidR="00867C1F" w:rsidRPr="00EA0064">
        <w:rPr>
          <w:noProof/>
        </w:rPr>
        <w:t>(Agenda item 14)</w:t>
      </w:r>
      <w:r w:rsidR="00867C1F">
        <w:rPr>
          <w:noProof/>
          <w:webHidden/>
        </w:rPr>
        <w:tab/>
      </w:r>
      <w:r w:rsidR="002E25FB">
        <w:rPr>
          <w:noProof/>
          <w:webHidden/>
        </w:rPr>
        <w:tab/>
      </w:r>
      <w:r w:rsidR="00414311">
        <w:rPr>
          <w:noProof/>
          <w:webHidden/>
        </w:rPr>
        <w:t>71–74</w:t>
      </w:r>
      <w:r w:rsidR="00414311">
        <w:rPr>
          <w:noProof/>
          <w:webHidden/>
        </w:rPr>
        <w:tab/>
      </w:r>
      <w:r w:rsidR="00D262B7">
        <w:rPr>
          <w:noProof/>
          <w:webHidden/>
        </w:rPr>
        <w:t>15</w:t>
      </w:r>
    </w:p>
    <w:p w14:paraId="320DFFA9" w14:textId="1D23C4ED" w:rsidR="008C19EA" w:rsidRPr="00346ADC" w:rsidRDefault="00AF02C3" w:rsidP="004120B7">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0E4499" w:rsidRPr="00DE51A7">
        <w:t>Scope of and modalities for the periodic assessment referred to</w:t>
      </w:r>
      <w:r w:rsidR="008C19EA">
        <w:br/>
      </w:r>
      <w:r w:rsidR="000E4499" w:rsidRPr="00DE51A7">
        <w:t>in paragraph 69 of decision 1/CP.21</w:t>
      </w:r>
      <w:r w:rsidR="008C19EA">
        <w:rPr>
          <w:noProof/>
          <w:webHidden/>
        </w:rPr>
        <w:tab/>
      </w:r>
      <w:r w:rsidR="002E25FB">
        <w:rPr>
          <w:noProof/>
          <w:webHidden/>
        </w:rPr>
        <w:tab/>
      </w:r>
      <w:r w:rsidR="00414311">
        <w:rPr>
          <w:noProof/>
          <w:webHidden/>
        </w:rPr>
        <w:t>71–72</w:t>
      </w:r>
      <w:r w:rsidR="00414311">
        <w:rPr>
          <w:noProof/>
          <w:webHidden/>
        </w:rPr>
        <w:tab/>
      </w:r>
      <w:r w:rsidR="00D262B7">
        <w:rPr>
          <w:noProof/>
          <w:webHidden/>
        </w:rPr>
        <w:t>15</w:t>
      </w:r>
    </w:p>
    <w:p w14:paraId="61506076" w14:textId="2566148F" w:rsidR="00867C1F" w:rsidRPr="00346ADC" w:rsidRDefault="008C19EA" w:rsidP="004120B7">
      <w:pPr>
        <w:pStyle w:val="TOC2"/>
        <w:ind w:left="1695" w:hanging="1695"/>
        <w:rPr>
          <w:rFonts w:ascii="Calibri" w:eastAsia="Times New Roman" w:hAnsi="Calibri"/>
          <w:noProof/>
          <w:sz w:val="22"/>
          <w:szCs w:val="22"/>
          <w:lang w:val="en-US" w:eastAsia="fr-FR"/>
        </w:rPr>
      </w:pPr>
      <w:r>
        <w:rPr>
          <w:noProof/>
        </w:rPr>
        <w:tab/>
      </w:r>
      <w:r>
        <w:rPr>
          <w:noProof/>
        </w:rPr>
        <w:tab/>
        <w:t>B</w:t>
      </w:r>
      <w:r w:rsidR="000E4499">
        <w:rPr>
          <w:noProof/>
        </w:rPr>
        <w:tab/>
      </w:r>
      <w:r w:rsidR="00867C1F">
        <w:rPr>
          <w:noProof/>
        </w:rPr>
        <w:t>Joint annual report of the Technology Executive Committee and</w:t>
      </w:r>
      <w:r w:rsidR="005B251F">
        <w:rPr>
          <w:noProof/>
        </w:rPr>
        <w:br/>
      </w:r>
      <w:r w:rsidR="00867C1F">
        <w:rPr>
          <w:noProof/>
        </w:rPr>
        <w:t>the Climate Technology Centre and Network</w:t>
      </w:r>
      <w:r w:rsidR="00867C1F">
        <w:rPr>
          <w:noProof/>
          <w:webHidden/>
        </w:rPr>
        <w:tab/>
      </w:r>
      <w:r w:rsidR="002E25FB">
        <w:rPr>
          <w:noProof/>
          <w:webHidden/>
        </w:rPr>
        <w:tab/>
      </w:r>
      <w:r w:rsidR="00414311">
        <w:rPr>
          <w:noProof/>
          <w:webHidden/>
        </w:rPr>
        <w:t>73</w:t>
      </w:r>
      <w:r w:rsidR="00414311">
        <w:rPr>
          <w:noProof/>
          <w:webHidden/>
        </w:rPr>
        <w:tab/>
      </w:r>
      <w:r w:rsidR="00D262B7">
        <w:rPr>
          <w:noProof/>
          <w:webHidden/>
        </w:rPr>
        <w:t>15</w:t>
      </w:r>
    </w:p>
    <w:p w14:paraId="63917A8A" w14:textId="42043EC0"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C19EA">
        <w:rPr>
          <w:noProof/>
        </w:rPr>
        <w:t>C</w:t>
      </w:r>
      <w:r w:rsidR="00867C1F">
        <w:rPr>
          <w:noProof/>
        </w:rPr>
        <w:t>.</w:t>
      </w:r>
      <w:r w:rsidR="002E7FF5">
        <w:rPr>
          <w:rFonts w:ascii="Calibri" w:eastAsia="Times New Roman" w:hAnsi="Calibri"/>
          <w:noProof/>
          <w:sz w:val="22"/>
          <w:szCs w:val="22"/>
          <w:lang w:val="en-US" w:eastAsia="fr-FR"/>
        </w:rPr>
        <w:tab/>
      </w:r>
      <w:r w:rsidR="00867C1F">
        <w:rPr>
          <w:noProof/>
        </w:rPr>
        <w:t>Poznan strategic programme on technology transfer</w:t>
      </w:r>
      <w:r w:rsidR="00867C1F">
        <w:rPr>
          <w:noProof/>
          <w:webHidden/>
        </w:rPr>
        <w:tab/>
      </w:r>
      <w:r w:rsidR="002E25FB">
        <w:rPr>
          <w:noProof/>
          <w:webHidden/>
        </w:rPr>
        <w:tab/>
      </w:r>
      <w:r w:rsidR="00414311">
        <w:rPr>
          <w:noProof/>
          <w:webHidden/>
        </w:rPr>
        <w:t>74</w:t>
      </w:r>
      <w:r w:rsidR="00414311">
        <w:rPr>
          <w:noProof/>
          <w:webHidden/>
        </w:rPr>
        <w:tab/>
      </w:r>
      <w:r w:rsidR="00D262B7">
        <w:rPr>
          <w:noProof/>
          <w:webHidden/>
        </w:rPr>
        <w:t>1</w:t>
      </w:r>
      <w:r w:rsidR="008D2B73">
        <w:rPr>
          <w:noProof/>
          <w:webHidden/>
        </w:rPr>
        <w:t>5</w:t>
      </w:r>
    </w:p>
    <w:p w14:paraId="5F16DAA5" w14:textId="1EAA631F" w:rsidR="00867C1F" w:rsidRPr="00346ADC" w:rsidRDefault="005B251F" w:rsidP="00893D01">
      <w:pPr>
        <w:pStyle w:val="TOC1"/>
        <w:rPr>
          <w:rFonts w:ascii="Calibri" w:eastAsia="Times New Roman" w:hAnsi="Calibri"/>
          <w:noProof/>
          <w:sz w:val="22"/>
          <w:szCs w:val="22"/>
          <w:lang w:val="en-US" w:eastAsia="fr-FR"/>
        </w:rPr>
      </w:pPr>
      <w:r>
        <w:rPr>
          <w:noProof/>
        </w:rPr>
        <w:br w:type="page"/>
      </w:r>
      <w:r w:rsidR="00AF02C3">
        <w:rPr>
          <w:noProof/>
        </w:rPr>
        <w:lastRenderedPageBreak/>
        <w:tab/>
      </w:r>
      <w:r w:rsidR="00867C1F">
        <w:rPr>
          <w:noProof/>
        </w:rPr>
        <w:t>XV.</w:t>
      </w:r>
      <w:r w:rsidR="00867C1F" w:rsidRPr="00346ADC">
        <w:rPr>
          <w:rFonts w:ascii="Calibri" w:eastAsia="Times New Roman" w:hAnsi="Calibri"/>
          <w:noProof/>
          <w:sz w:val="22"/>
          <w:szCs w:val="22"/>
          <w:lang w:val="en-US" w:eastAsia="fr-FR"/>
        </w:rPr>
        <w:tab/>
      </w:r>
      <w:r w:rsidR="00867C1F">
        <w:rPr>
          <w:noProof/>
        </w:rPr>
        <w:t>Matters relating to climate finance: identification of the information</w:t>
      </w:r>
      <w:r w:rsidR="00A979FD">
        <w:rPr>
          <w:noProof/>
        </w:rPr>
        <w:t xml:space="preserve"> </w:t>
      </w:r>
      <w:r w:rsidR="00867C1F">
        <w:rPr>
          <w:noProof/>
        </w:rPr>
        <w:t>to be provided</w:t>
      </w:r>
      <w:r>
        <w:rPr>
          <w:noProof/>
        </w:rPr>
        <w:br/>
      </w:r>
      <w:r w:rsidR="00867C1F">
        <w:rPr>
          <w:noProof/>
        </w:rPr>
        <w:t>by Parties in accordance with Article 9, paragraph 5, of the Paris Agreement</w:t>
      </w:r>
      <w:r>
        <w:rPr>
          <w:noProof/>
        </w:rPr>
        <w:br/>
      </w:r>
      <w:r w:rsidR="00867C1F" w:rsidRPr="00EF73F6">
        <w:rPr>
          <w:noProof/>
        </w:rPr>
        <w:t>(Agenda item 15)</w:t>
      </w:r>
      <w:r w:rsidR="00867C1F">
        <w:rPr>
          <w:noProof/>
          <w:webHidden/>
        </w:rPr>
        <w:tab/>
      </w:r>
      <w:r w:rsidR="002E25FB">
        <w:rPr>
          <w:noProof/>
          <w:webHidden/>
        </w:rPr>
        <w:tab/>
      </w:r>
      <w:r w:rsidR="00480A0F">
        <w:rPr>
          <w:noProof/>
          <w:webHidden/>
        </w:rPr>
        <w:t>75–76</w:t>
      </w:r>
      <w:r w:rsidR="00480A0F">
        <w:rPr>
          <w:noProof/>
          <w:webHidden/>
        </w:rPr>
        <w:tab/>
      </w:r>
      <w:r w:rsidR="00D262B7">
        <w:rPr>
          <w:noProof/>
          <w:webHidden/>
        </w:rPr>
        <w:t>16</w:t>
      </w:r>
    </w:p>
    <w:p w14:paraId="0ACED5F8" w14:textId="171610B3" w:rsidR="00867C1F" w:rsidRPr="00346ADC" w:rsidRDefault="00AF02C3" w:rsidP="00893D01">
      <w:pPr>
        <w:pStyle w:val="TOC1"/>
        <w:rPr>
          <w:rFonts w:ascii="Calibri" w:eastAsia="Times New Roman" w:hAnsi="Calibri"/>
          <w:noProof/>
          <w:sz w:val="22"/>
          <w:szCs w:val="22"/>
          <w:lang w:val="en-US" w:eastAsia="fr-FR"/>
        </w:rPr>
      </w:pPr>
      <w:r w:rsidRPr="00C5097D">
        <w:rPr>
          <w:noProof/>
        </w:rPr>
        <w:tab/>
      </w:r>
      <w:r w:rsidR="00867C1F" w:rsidRPr="00C5097D">
        <w:rPr>
          <w:noProof/>
        </w:rPr>
        <w:t>XVI.</w:t>
      </w:r>
      <w:r w:rsidR="00867C1F" w:rsidRPr="00C5097D">
        <w:rPr>
          <w:rFonts w:ascii="Calibri" w:eastAsia="Times New Roman" w:hAnsi="Calibri"/>
          <w:noProof/>
          <w:sz w:val="22"/>
          <w:szCs w:val="22"/>
          <w:lang w:val="en-US" w:eastAsia="fr-FR"/>
        </w:rPr>
        <w:tab/>
      </w:r>
      <w:r w:rsidR="00867C1F" w:rsidRPr="00C5097D">
        <w:rPr>
          <w:noProof/>
        </w:rPr>
        <w:t>Matters relating to capacity-building for developing countries</w:t>
      </w:r>
      <w:r w:rsidR="005B251F" w:rsidRPr="00C5097D">
        <w:rPr>
          <w:noProof/>
        </w:rPr>
        <w:br/>
      </w:r>
      <w:r w:rsidR="00867C1F" w:rsidRPr="00C5097D">
        <w:rPr>
          <w:noProof/>
        </w:rPr>
        <w:t>(Agenda item 16)</w:t>
      </w:r>
      <w:r w:rsidR="00867C1F" w:rsidRPr="00C5097D">
        <w:rPr>
          <w:noProof/>
          <w:webHidden/>
        </w:rPr>
        <w:tab/>
      </w:r>
      <w:r w:rsidR="002E25FB">
        <w:rPr>
          <w:noProof/>
          <w:webHidden/>
        </w:rPr>
        <w:tab/>
      </w:r>
      <w:r w:rsidR="00480A0F">
        <w:rPr>
          <w:noProof/>
          <w:webHidden/>
        </w:rPr>
        <w:t>77–87</w:t>
      </w:r>
      <w:r w:rsidR="00480A0F">
        <w:rPr>
          <w:noProof/>
          <w:webHidden/>
        </w:rPr>
        <w:tab/>
      </w:r>
      <w:r w:rsidR="00D262B7">
        <w:rPr>
          <w:noProof/>
          <w:webHidden/>
        </w:rPr>
        <w:t>16</w:t>
      </w:r>
    </w:p>
    <w:p w14:paraId="3BF33F65" w14:textId="655ACD00"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A.</w:t>
      </w:r>
      <w:r w:rsidR="002E7FF5">
        <w:rPr>
          <w:rFonts w:ascii="Calibri" w:eastAsia="Times New Roman" w:hAnsi="Calibri"/>
          <w:noProof/>
          <w:sz w:val="22"/>
          <w:szCs w:val="22"/>
          <w:lang w:val="en-US" w:eastAsia="fr-FR"/>
        </w:rPr>
        <w:tab/>
      </w:r>
      <w:r w:rsidR="00867C1F">
        <w:rPr>
          <w:noProof/>
        </w:rPr>
        <w:t>Capacity-building under the Convention</w:t>
      </w:r>
      <w:r w:rsidR="00867C1F">
        <w:rPr>
          <w:noProof/>
          <w:webHidden/>
        </w:rPr>
        <w:tab/>
      </w:r>
      <w:r w:rsidR="002E25FB">
        <w:rPr>
          <w:noProof/>
          <w:webHidden/>
        </w:rPr>
        <w:tab/>
      </w:r>
      <w:r w:rsidR="00480A0F">
        <w:rPr>
          <w:noProof/>
          <w:webHidden/>
        </w:rPr>
        <w:t>77</w:t>
      </w:r>
      <w:r w:rsidR="00480A0F">
        <w:rPr>
          <w:noProof/>
          <w:webHidden/>
        </w:rPr>
        <w:tab/>
      </w:r>
      <w:r w:rsidR="00D262B7">
        <w:rPr>
          <w:noProof/>
          <w:webHidden/>
        </w:rPr>
        <w:t>16</w:t>
      </w:r>
    </w:p>
    <w:p w14:paraId="7DD3D749" w14:textId="0F15D8F4" w:rsidR="00867C1F" w:rsidRPr="00346ADC" w:rsidRDefault="00AF02C3" w:rsidP="009B59ED">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Annual technical progress report of the Paris Committee</w:t>
      </w:r>
      <w:r w:rsidR="005B251F">
        <w:rPr>
          <w:noProof/>
        </w:rPr>
        <w:br/>
      </w:r>
      <w:r w:rsidR="00867C1F">
        <w:rPr>
          <w:noProof/>
        </w:rPr>
        <w:t>on Capacity-building</w:t>
      </w:r>
      <w:r w:rsidR="00867C1F">
        <w:rPr>
          <w:noProof/>
          <w:webHidden/>
        </w:rPr>
        <w:tab/>
      </w:r>
      <w:r w:rsidR="002E25FB">
        <w:rPr>
          <w:noProof/>
          <w:webHidden/>
        </w:rPr>
        <w:tab/>
      </w:r>
      <w:r w:rsidR="00480A0F">
        <w:rPr>
          <w:noProof/>
          <w:webHidden/>
        </w:rPr>
        <w:t>78–86</w:t>
      </w:r>
      <w:r w:rsidR="00480A0F">
        <w:rPr>
          <w:noProof/>
          <w:webHidden/>
        </w:rPr>
        <w:tab/>
      </w:r>
      <w:r w:rsidR="00D262B7">
        <w:rPr>
          <w:noProof/>
          <w:webHidden/>
        </w:rPr>
        <w:t>16</w:t>
      </w:r>
    </w:p>
    <w:p w14:paraId="42F7044E" w14:textId="72D98A5A"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867C1F">
        <w:rPr>
          <w:noProof/>
        </w:rPr>
        <w:t>Capacity-building under the Kyoto Protocol</w:t>
      </w:r>
      <w:r w:rsidR="00867C1F">
        <w:rPr>
          <w:noProof/>
          <w:webHidden/>
        </w:rPr>
        <w:tab/>
      </w:r>
      <w:r w:rsidR="002E25FB">
        <w:rPr>
          <w:noProof/>
          <w:webHidden/>
        </w:rPr>
        <w:tab/>
      </w:r>
      <w:r w:rsidR="00480A0F">
        <w:rPr>
          <w:noProof/>
          <w:webHidden/>
        </w:rPr>
        <w:t>87</w:t>
      </w:r>
      <w:r w:rsidR="00480A0F">
        <w:rPr>
          <w:noProof/>
          <w:webHidden/>
        </w:rPr>
        <w:tab/>
      </w:r>
      <w:r w:rsidR="00D262B7">
        <w:rPr>
          <w:noProof/>
          <w:webHidden/>
        </w:rPr>
        <w:t>17</w:t>
      </w:r>
    </w:p>
    <w:p w14:paraId="196CF6AF" w14:textId="64A9BDAB" w:rsidR="00867C1F" w:rsidRPr="00346ADC" w:rsidRDefault="00AF02C3" w:rsidP="00893D01">
      <w:pPr>
        <w:pStyle w:val="TOC1"/>
        <w:rPr>
          <w:rFonts w:ascii="Calibri" w:eastAsia="Times New Roman" w:hAnsi="Calibri"/>
          <w:noProof/>
          <w:sz w:val="22"/>
          <w:szCs w:val="22"/>
          <w:lang w:val="en-US" w:eastAsia="fr-FR"/>
        </w:rPr>
      </w:pPr>
      <w:r w:rsidRPr="00C5097D">
        <w:rPr>
          <w:noProof/>
        </w:rPr>
        <w:tab/>
      </w:r>
      <w:r w:rsidR="00867C1F" w:rsidRPr="00C5097D">
        <w:rPr>
          <w:noProof/>
        </w:rPr>
        <w:t>XVII.</w:t>
      </w:r>
      <w:r w:rsidR="00867C1F" w:rsidRPr="00C5097D">
        <w:rPr>
          <w:rFonts w:ascii="Calibri" w:eastAsia="Times New Roman" w:hAnsi="Calibri"/>
          <w:noProof/>
          <w:sz w:val="22"/>
          <w:szCs w:val="22"/>
          <w:lang w:val="en-US" w:eastAsia="fr-FR"/>
        </w:rPr>
        <w:tab/>
      </w:r>
      <w:r w:rsidR="00867C1F" w:rsidRPr="00C5097D">
        <w:rPr>
          <w:noProof/>
        </w:rPr>
        <w:t>Impact of the implementation of response measures</w:t>
      </w:r>
      <w:r w:rsidR="00F37C4F" w:rsidRPr="00C5097D">
        <w:rPr>
          <w:noProof/>
        </w:rPr>
        <w:br/>
      </w:r>
      <w:r w:rsidR="00867C1F" w:rsidRPr="00C5097D">
        <w:rPr>
          <w:noProof/>
        </w:rPr>
        <w:t>(Agenda item 17)</w:t>
      </w:r>
      <w:r w:rsidR="00867C1F" w:rsidRPr="00C5097D">
        <w:rPr>
          <w:noProof/>
          <w:webHidden/>
        </w:rPr>
        <w:tab/>
      </w:r>
      <w:r w:rsidR="002E25FB">
        <w:rPr>
          <w:noProof/>
          <w:webHidden/>
        </w:rPr>
        <w:tab/>
      </w:r>
      <w:r w:rsidR="004422CC">
        <w:rPr>
          <w:noProof/>
          <w:webHidden/>
        </w:rPr>
        <w:t>88–97</w:t>
      </w:r>
      <w:r w:rsidR="004422CC">
        <w:rPr>
          <w:noProof/>
          <w:webHidden/>
        </w:rPr>
        <w:tab/>
      </w:r>
      <w:r w:rsidR="00D262B7">
        <w:rPr>
          <w:noProof/>
          <w:webHidden/>
        </w:rPr>
        <w:t>17</w:t>
      </w:r>
    </w:p>
    <w:p w14:paraId="044062F5" w14:textId="1D44125D"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867C1F">
        <w:rPr>
          <w:noProof/>
        </w:rPr>
        <w:t>Improved forum and work programme</w:t>
      </w:r>
      <w:r w:rsidR="00867C1F">
        <w:rPr>
          <w:noProof/>
          <w:webHidden/>
        </w:rPr>
        <w:tab/>
      </w:r>
      <w:r w:rsidR="002E25FB">
        <w:rPr>
          <w:noProof/>
          <w:webHidden/>
        </w:rPr>
        <w:tab/>
      </w:r>
      <w:r w:rsidR="004422CC">
        <w:rPr>
          <w:noProof/>
          <w:webHidden/>
        </w:rPr>
        <w:t>88–94</w:t>
      </w:r>
      <w:r w:rsidR="004422CC">
        <w:rPr>
          <w:noProof/>
          <w:webHidden/>
        </w:rPr>
        <w:tab/>
      </w:r>
      <w:r w:rsidR="00D262B7">
        <w:rPr>
          <w:noProof/>
          <w:webHidden/>
        </w:rPr>
        <w:t>17</w:t>
      </w:r>
    </w:p>
    <w:p w14:paraId="3520FA24" w14:textId="538223CD" w:rsidR="00867C1F" w:rsidRPr="00346ADC" w:rsidRDefault="00AF02C3" w:rsidP="002E7FF5">
      <w:pPr>
        <w:pStyle w:val="TOC2"/>
        <w:ind w:left="1695" w:hanging="1695"/>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Modalities, work programme and functions under the Paris Agreement</w:t>
      </w:r>
      <w:r w:rsidR="0009789A">
        <w:rPr>
          <w:noProof/>
        </w:rPr>
        <w:br/>
      </w:r>
      <w:r w:rsidR="00867C1F">
        <w:rPr>
          <w:noProof/>
        </w:rPr>
        <w:t>of the forum on the impact of the implementation of response measures</w:t>
      </w:r>
      <w:r w:rsidR="00867C1F">
        <w:rPr>
          <w:noProof/>
          <w:webHidden/>
        </w:rPr>
        <w:tab/>
      </w:r>
      <w:r w:rsidR="002E25FB">
        <w:rPr>
          <w:noProof/>
          <w:webHidden/>
        </w:rPr>
        <w:tab/>
      </w:r>
      <w:r w:rsidR="004422CC">
        <w:rPr>
          <w:noProof/>
          <w:webHidden/>
        </w:rPr>
        <w:t>95–96</w:t>
      </w:r>
      <w:r w:rsidR="004422CC">
        <w:rPr>
          <w:noProof/>
          <w:webHidden/>
        </w:rPr>
        <w:tab/>
      </w:r>
      <w:r w:rsidR="00D262B7">
        <w:rPr>
          <w:noProof/>
          <w:webHidden/>
        </w:rPr>
        <w:t>1</w:t>
      </w:r>
      <w:r w:rsidR="008D2B73">
        <w:rPr>
          <w:noProof/>
          <w:webHidden/>
        </w:rPr>
        <w:t>8</w:t>
      </w:r>
    </w:p>
    <w:p w14:paraId="4D290634" w14:textId="420FD2A6"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867C1F">
        <w:rPr>
          <w:noProof/>
        </w:rPr>
        <w:t>Matters relating to Article 3, paragraph 14, of the Kyoto Protocol</w:t>
      </w:r>
      <w:r w:rsidR="00867C1F">
        <w:rPr>
          <w:noProof/>
          <w:webHidden/>
        </w:rPr>
        <w:tab/>
      </w:r>
      <w:r w:rsidR="002E25FB">
        <w:rPr>
          <w:noProof/>
          <w:webHidden/>
        </w:rPr>
        <w:tab/>
      </w:r>
      <w:r w:rsidR="004422CC">
        <w:rPr>
          <w:noProof/>
          <w:webHidden/>
        </w:rPr>
        <w:tab/>
      </w:r>
      <w:r w:rsidR="00D262B7">
        <w:rPr>
          <w:noProof/>
          <w:webHidden/>
        </w:rPr>
        <w:t>19</w:t>
      </w:r>
    </w:p>
    <w:p w14:paraId="39DFCB8A" w14:textId="0974EF89"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D.</w:t>
      </w:r>
      <w:r w:rsidR="00867C1F" w:rsidRPr="00346ADC">
        <w:rPr>
          <w:rFonts w:ascii="Calibri" w:eastAsia="Times New Roman" w:hAnsi="Calibri"/>
          <w:noProof/>
          <w:sz w:val="22"/>
          <w:szCs w:val="22"/>
          <w:lang w:val="en-US" w:eastAsia="fr-FR"/>
        </w:rPr>
        <w:tab/>
      </w:r>
      <w:r w:rsidR="00867C1F">
        <w:rPr>
          <w:noProof/>
        </w:rPr>
        <w:t>Progress on the implementation of decision 1/CP.10</w:t>
      </w:r>
      <w:r w:rsidR="00867C1F">
        <w:rPr>
          <w:noProof/>
          <w:webHidden/>
        </w:rPr>
        <w:tab/>
      </w:r>
      <w:r w:rsidR="002E25FB">
        <w:rPr>
          <w:noProof/>
          <w:webHidden/>
        </w:rPr>
        <w:tab/>
      </w:r>
      <w:r w:rsidR="004422CC">
        <w:rPr>
          <w:noProof/>
          <w:webHidden/>
        </w:rPr>
        <w:t>97</w:t>
      </w:r>
      <w:r w:rsidR="004422CC">
        <w:rPr>
          <w:noProof/>
          <w:webHidden/>
        </w:rPr>
        <w:tab/>
      </w:r>
      <w:r w:rsidR="00D262B7">
        <w:rPr>
          <w:noProof/>
          <w:webHidden/>
        </w:rPr>
        <w:t>19</w:t>
      </w:r>
    </w:p>
    <w:p w14:paraId="59902E05" w14:textId="2088C5A2" w:rsidR="00867C1F" w:rsidRPr="00346ADC" w:rsidRDefault="00AF02C3" w:rsidP="00893D01">
      <w:pPr>
        <w:pStyle w:val="TOC1"/>
        <w:rPr>
          <w:rFonts w:ascii="Calibri" w:eastAsia="Times New Roman" w:hAnsi="Calibri"/>
          <w:noProof/>
          <w:sz w:val="22"/>
          <w:szCs w:val="22"/>
          <w:lang w:val="en-US" w:eastAsia="fr-FR"/>
        </w:rPr>
      </w:pPr>
      <w:r>
        <w:rPr>
          <w:noProof/>
        </w:rPr>
        <w:tab/>
      </w:r>
      <w:r w:rsidR="00867C1F">
        <w:rPr>
          <w:noProof/>
        </w:rPr>
        <w:t>XVIII.</w:t>
      </w:r>
      <w:r w:rsidR="00867C1F" w:rsidRPr="00346ADC">
        <w:rPr>
          <w:rFonts w:ascii="Calibri" w:eastAsia="Times New Roman" w:hAnsi="Calibri"/>
          <w:noProof/>
          <w:sz w:val="22"/>
          <w:szCs w:val="22"/>
          <w:lang w:val="en-US" w:eastAsia="fr-FR"/>
        </w:rPr>
        <w:tab/>
      </w:r>
      <w:r w:rsidR="00867C1F">
        <w:rPr>
          <w:noProof/>
        </w:rPr>
        <w:t>Gender and climate change</w:t>
      </w:r>
      <w:r w:rsidR="0009789A">
        <w:rPr>
          <w:noProof/>
        </w:rPr>
        <w:br/>
      </w:r>
      <w:r w:rsidR="00867C1F" w:rsidRPr="00EF73F6">
        <w:rPr>
          <w:noProof/>
        </w:rPr>
        <w:t>(Agenda item 18)</w:t>
      </w:r>
      <w:r w:rsidR="00867C1F">
        <w:rPr>
          <w:noProof/>
          <w:webHidden/>
        </w:rPr>
        <w:tab/>
      </w:r>
      <w:r w:rsidR="002E25FB">
        <w:rPr>
          <w:noProof/>
          <w:webHidden/>
        </w:rPr>
        <w:tab/>
      </w:r>
      <w:r w:rsidR="00CA4C72">
        <w:rPr>
          <w:noProof/>
          <w:webHidden/>
        </w:rPr>
        <w:t>98–106</w:t>
      </w:r>
      <w:r w:rsidR="00EC222B">
        <w:rPr>
          <w:noProof/>
          <w:webHidden/>
        </w:rPr>
        <w:tab/>
      </w:r>
      <w:r w:rsidR="00D262B7">
        <w:rPr>
          <w:noProof/>
          <w:webHidden/>
        </w:rPr>
        <w:t>19</w:t>
      </w:r>
    </w:p>
    <w:p w14:paraId="0B425B33" w14:textId="7DDCE7E1" w:rsidR="00867C1F" w:rsidRDefault="00AF02C3" w:rsidP="002E7FF5">
      <w:pPr>
        <w:pStyle w:val="TOC2"/>
        <w:rPr>
          <w:noProof/>
          <w:webHidden/>
        </w:rPr>
      </w:pPr>
      <w:r>
        <w:rPr>
          <w:noProof/>
        </w:rPr>
        <w:tab/>
      </w:r>
      <w:r w:rsidR="00867C1F">
        <w:rPr>
          <w:noProof/>
        </w:rPr>
        <w:t>XIX.</w:t>
      </w:r>
      <w:r w:rsidR="00867C1F" w:rsidRPr="00346ADC">
        <w:rPr>
          <w:rFonts w:ascii="Calibri" w:eastAsia="Times New Roman" w:hAnsi="Calibri"/>
          <w:noProof/>
          <w:sz w:val="22"/>
          <w:szCs w:val="22"/>
          <w:lang w:val="en-US" w:eastAsia="fr-FR"/>
        </w:rPr>
        <w:tab/>
      </w:r>
      <w:r w:rsidR="00867C1F">
        <w:rPr>
          <w:noProof/>
        </w:rPr>
        <w:t>Report on activities related to Action for Climate Empowerment</w:t>
      </w:r>
      <w:r w:rsidR="0009789A">
        <w:rPr>
          <w:noProof/>
        </w:rPr>
        <w:br/>
      </w:r>
      <w:r w:rsidR="00867C1F" w:rsidRPr="00EF73F6">
        <w:rPr>
          <w:noProof/>
        </w:rPr>
        <w:t>(Agenda item 19)</w:t>
      </w:r>
      <w:r w:rsidR="00867C1F">
        <w:rPr>
          <w:noProof/>
          <w:webHidden/>
        </w:rPr>
        <w:tab/>
      </w:r>
      <w:r w:rsidR="002E25FB">
        <w:rPr>
          <w:noProof/>
          <w:webHidden/>
        </w:rPr>
        <w:tab/>
      </w:r>
      <w:r w:rsidR="004C575A">
        <w:rPr>
          <w:noProof/>
          <w:webHidden/>
        </w:rPr>
        <w:t>107</w:t>
      </w:r>
      <w:r w:rsidR="004C575A">
        <w:rPr>
          <w:noProof/>
          <w:webHidden/>
        </w:rPr>
        <w:tab/>
      </w:r>
      <w:r w:rsidR="00D262B7">
        <w:rPr>
          <w:noProof/>
          <w:webHidden/>
        </w:rPr>
        <w:t>20</w:t>
      </w:r>
    </w:p>
    <w:p w14:paraId="0BD8C8E4" w14:textId="2ABDA224" w:rsidR="00C5097D" w:rsidRPr="00346ADC" w:rsidRDefault="00C5097D" w:rsidP="00893D01">
      <w:pPr>
        <w:pStyle w:val="TOC1"/>
        <w:rPr>
          <w:rFonts w:ascii="Calibri" w:eastAsia="Times New Roman" w:hAnsi="Calibri"/>
          <w:noProof/>
          <w:sz w:val="22"/>
          <w:szCs w:val="22"/>
          <w:lang w:val="en-US" w:eastAsia="fr-FR"/>
        </w:rPr>
      </w:pPr>
      <w:r>
        <w:rPr>
          <w:noProof/>
        </w:rPr>
        <w:tab/>
        <w:t>XX.</w:t>
      </w:r>
      <w:r w:rsidRPr="00346ADC">
        <w:rPr>
          <w:rFonts w:ascii="Calibri" w:eastAsia="Times New Roman" w:hAnsi="Calibri"/>
          <w:noProof/>
          <w:sz w:val="22"/>
          <w:szCs w:val="22"/>
          <w:lang w:val="en-US" w:eastAsia="fr-FR"/>
        </w:rPr>
        <w:tab/>
      </w:r>
      <w:r w:rsidR="008D2B73" w:rsidRPr="008D2B73">
        <w:rPr>
          <w:noProof/>
        </w:rPr>
        <w:t>Report on matters related to the Paris Agreement work programme under</w:t>
      </w:r>
      <w:r w:rsidR="008D2B73">
        <w:rPr>
          <w:noProof/>
        </w:rPr>
        <w:t xml:space="preserve"> </w:t>
      </w:r>
      <w:r w:rsidR="008D2B73">
        <w:rPr>
          <w:noProof/>
        </w:rPr>
        <w:br/>
        <w:t xml:space="preserve">agenda items 5, 6, 7, 11, 12, </w:t>
      </w:r>
      <w:r w:rsidR="008D2B73" w:rsidRPr="008D2B73">
        <w:rPr>
          <w:noProof/>
        </w:rPr>
        <w:t>14(a), 15 and 17(b)</w:t>
      </w:r>
      <w:r w:rsidR="003A0F14">
        <w:rPr>
          <w:noProof/>
        </w:rPr>
        <w:br/>
      </w:r>
      <w:r w:rsidR="003A0F14" w:rsidRPr="003A0F14">
        <w:rPr>
          <w:noProof/>
        </w:rPr>
        <w:t>(Agenda items 5, 6, 7, 11, 12, 14(a), 15 and 17(b))</w:t>
      </w:r>
      <w:r>
        <w:rPr>
          <w:noProof/>
          <w:webHidden/>
        </w:rPr>
        <w:tab/>
      </w:r>
      <w:r w:rsidR="002E25FB">
        <w:rPr>
          <w:noProof/>
          <w:webHidden/>
        </w:rPr>
        <w:tab/>
      </w:r>
      <w:r w:rsidR="004C575A">
        <w:rPr>
          <w:noProof/>
          <w:webHidden/>
        </w:rPr>
        <w:t>108–109</w:t>
      </w:r>
      <w:r w:rsidR="004C575A">
        <w:rPr>
          <w:noProof/>
          <w:webHidden/>
        </w:rPr>
        <w:tab/>
      </w:r>
      <w:r w:rsidR="00D262B7">
        <w:rPr>
          <w:noProof/>
          <w:webHidden/>
        </w:rPr>
        <w:t>2</w:t>
      </w:r>
      <w:r w:rsidR="003B5DE7">
        <w:rPr>
          <w:noProof/>
          <w:webHidden/>
        </w:rPr>
        <w:t>0</w:t>
      </w:r>
    </w:p>
    <w:p w14:paraId="0BB15DCA" w14:textId="1C601C98" w:rsidR="00867C1F" w:rsidRPr="00346ADC" w:rsidRDefault="00AF02C3" w:rsidP="00893D01">
      <w:pPr>
        <w:pStyle w:val="TOC1"/>
        <w:rPr>
          <w:rFonts w:ascii="Calibri" w:eastAsia="Times New Roman" w:hAnsi="Calibri"/>
          <w:noProof/>
          <w:sz w:val="22"/>
          <w:szCs w:val="22"/>
          <w:lang w:val="en-US" w:eastAsia="fr-FR"/>
        </w:rPr>
      </w:pPr>
      <w:r w:rsidRPr="00C82DF9">
        <w:rPr>
          <w:noProof/>
        </w:rPr>
        <w:tab/>
      </w:r>
      <w:r w:rsidR="00867C1F" w:rsidRPr="00C82DF9">
        <w:rPr>
          <w:noProof/>
        </w:rPr>
        <w:t>XX</w:t>
      </w:r>
      <w:r w:rsidR="00C5097D" w:rsidRPr="00C82DF9">
        <w:rPr>
          <w:noProof/>
        </w:rPr>
        <w:t>I</w:t>
      </w:r>
      <w:r w:rsidR="00867C1F" w:rsidRPr="00C82DF9">
        <w:rPr>
          <w:noProof/>
        </w:rPr>
        <w:t>.</w:t>
      </w:r>
      <w:r w:rsidR="00867C1F" w:rsidRPr="00C82DF9">
        <w:rPr>
          <w:rFonts w:ascii="Calibri" w:eastAsia="Times New Roman" w:hAnsi="Calibri"/>
          <w:noProof/>
          <w:sz w:val="22"/>
          <w:szCs w:val="22"/>
          <w:lang w:val="en-US" w:eastAsia="fr-FR"/>
        </w:rPr>
        <w:tab/>
      </w:r>
      <w:r w:rsidR="00867C1F" w:rsidRPr="00C82DF9">
        <w:rPr>
          <w:noProof/>
        </w:rPr>
        <w:t>Administrative, financial and institutional matters</w:t>
      </w:r>
      <w:r w:rsidR="0009789A" w:rsidRPr="00C82DF9">
        <w:rPr>
          <w:noProof/>
        </w:rPr>
        <w:br/>
      </w:r>
      <w:r w:rsidR="00867C1F" w:rsidRPr="00C82DF9">
        <w:rPr>
          <w:noProof/>
        </w:rPr>
        <w:t>(Agenda item 20)</w:t>
      </w:r>
      <w:r w:rsidR="00867C1F" w:rsidRPr="00C82DF9">
        <w:rPr>
          <w:noProof/>
          <w:webHidden/>
        </w:rPr>
        <w:tab/>
      </w:r>
      <w:r w:rsidR="002E25FB">
        <w:rPr>
          <w:noProof/>
          <w:webHidden/>
        </w:rPr>
        <w:tab/>
      </w:r>
      <w:r w:rsidR="004C575A">
        <w:rPr>
          <w:noProof/>
          <w:webHidden/>
        </w:rPr>
        <w:t>110–115</w:t>
      </w:r>
      <w:r w:rsidR="004C575A">
        <w:rPr>
          <w:noProof/>
          <w:webHidden/>
        </w:rPr>
        <w:tab/>
      </w:r>
      <w:r w:rsidR="00D262B7">
        <w:rPr>
          <w:noProof/>
          <w:webHidden/>
        </w:rPr>
        <w:t>21</w:t>
      </w:r>
    </w:p>
    <w:p w14:paraId="2E67D2F2" w14:textId="0A507ABF"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A.</w:t>
      </w:r>
      <w:r w:rsidR="00867C1F" w:rsidRPr="00346ADC">
        <w:rPr>
          <w:rFonts w:ascii="Calibri" w:eastAsia="Times New Roman" w:hAnsi="Calibri"/>
          <w:noProof/>
          <w:sz w:val="22"/>
          <w:szCs w:val="22"/>
          <w:lang w:val="en-US" w:eastAsia="fr-FR"/>
        </w:rPr>
        <w:tab/>
      </w:r>
      <w:r w:rsidR="00867C1F">
        <w:rPr>
          <w:noProof/>
        </w:rPr>
        <w:t>Audit report an</w:t>
      </w:r>
      <w:r w:rsidR="0009789A">
        <w:rPr>
          <w:noProof/>
        </w:rPr>
        <w:t>d financial statements for 2017</w:t>
      </w:r>
      <w:r w:rsidR="00867C1F">
        <w:rPr>
          <w:noProof/>
          <w:webHidden/>
        </w:rPr>
        <w:tab/>
      </w:r>
      <w:r w:rsidR="002E25FB">
        <w:rPr>
          <w:noProof/>
          <w:webHidden/>
        </w:rPr>
        <w:tab/>
      </w:r>
      <w:r w:rsidR="004C575A">
        <w:rPr>
          <w:noProof/>
          <w:webHidden/>
        </w:rPr>
        <w:tab/>
      </w:r>
      <w:r w:rsidR="00D262B7">
        <w:rPr>
          <w:noProof/>
          <w:webHidden/>
        </w:rPr>
        <w:t>21</w:t>
      </w:r>
    </w:p>
    <w:p w14:paraId="6014491B" w14:textId="7E023062"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B.</w:t>
      </w:r>
      <w:r w:rsidR="00867C1F" w:rsidRPr="00346ADC">
        <w:rPr>
          <w:rFonts w:ascii="Calibri" w:eastAsia="Times New Roman" w:hAnsi="Calibri"/>
          <w:noProof/>
          <w:sz w:val="22"/>
          <w:szCs w:val="22"/>
          <w:lang w:val="en-US" w:eastAsia="fr-FR"/>
        </w:rPr>
        <w:tab/>
      </w:r>
      <w:r w:rsidR="00867C1F">
        <w:rPr>
          <w:noProof/>
        </w:rPr>
        <w:t>Budget performance for the biennium 2018–2019</w:t>
      </w:r>
      <w:r w:rsidR="00867C1F">
        <w:rPr>
          <w:noProof/>
          <w:webHidden/>
        </w:rPr>
        <w:tab/>
      </w:r>
      <w:r w:rsidR="002E25FB">
        <w:rPr>
          <w:noProof/>
          <w:webHidden/>
        </w:rPr>
        <w:tab/>
      </w:r>
      <w:r w:rsidR="004C575A">
        <w:rPr>
          <w:noProof/>
          <w:webHidden/>
        </w:rPr>
        <w:tab/>
      </w:r>
      <w:r w:rsidR="00D262B7">
        <w:rPr>
          <w:noProof/>
          <w:webHidden/>
        </w:rPr>
        <w:t>21</w:t>
      </w:r>
    </w:p>
    <w:p w14:paraId="05457DAF" w14:textId="2C5B5101" w:rsidR="00867C1F" w:rsidRPr="00346ADC" w:rsidRDefault="00AF02C3" w:rsidP="002E7FF5">
      <w:pPr>
        <w:pStyle w:val="TOC2"/>
        <w:rPr>
          <w:rFonts w:ascii="Calibri" w:eastAsia="Times New Roman" w:hAnsi="Calibri"/>
          <w:noProof/>
          <w:sz w:val="22"/>
          <w:szCs w:val="22"/>
          <w:lang w:val="en-US" w:eastAsia="fr-FR"/>
        </w:rPr>
      </w:pPr>
      <w:r>
        <w:rPr>
          <w:noProof/>
        </w:rPr>
        <w:tab/>
      </w:r>
      <w:r>
        <w:rPr>
          <w:noProof/>
        </w:rPr>
        <w:tab/>
      </w:r>
      <w:r w:rsidR="00867C1F">
        <w:rPr>
          <w:noProof/>
        </w:rPr>
        <w:t>C.</w:t>
      </w:r>
      <w:r w:rsidR="00867C1F" w:rsidRPr="00346ADC">
        <w:rPr>
          <w:rFonts w:ascii="Calibri" w:eastAsia="Times New Roman" w:hAnsi="Calibri"/>
          <w:noProof/>
          <w:sz w:val="22"/>
          <w:szCs w:val="22"/>
          <w:lang w:val="en-US" w:eastAsia="fr-FR"/>
        </w:rPr>
        <w:tab/>
      </w:r>
      <w:r w:rsidR="0009789A">
        <w:rPr>
          <w:noProof/>
        </w:rPr>
        <w:t>Budgetary matters</w:t>
      </w:r>
      <w:r w:rsidR="00867C1F">
        <w:rPr>
          <w:noProof/>
          <w:webHidden/>
        </w:rPr>
        <w:tab/>
      </w:r>
      <w:r w:rsidR="002E25FB">
        <w:rPr>
          <w:noProof/>
          <w:webHidden/>
        </w:rPr>
        <w:tab/>
      </w:r>
      <w:r w:rsidR="004C575A">
        <w:rPr>
          <w:noProof/>
          <w:webHidden/>
        </w:rPr>
        <w:tab/>
      </w:r>
      <w:r w:rsidR="00D262B7">
        <w:rPr>
          <w:noProof/>
          <w:webHidden/>
        </w:rPr>
        <w:t>21</w:t>
      </w:r>
    </w:p>
    <w:p w14:paraId="55F35320" w14:textId="733DFD19" w:rsidR="00867C1F" w:rsidRPr="00346ADC" w:rsidRDefault="00AF02C3" w:rsidP="002E7FF5">
      <w:pPr>
        <w:pStyle w:val="TOC2"/>
        <w:rPr>
          <w:rFonts w:ascii="Calibri" w:eastAsia="Times New Roman" w:hAnsi="Calibri"/>
          <w:noProof/>
          <w:sz w:val="22"/>
          <w:szCs w:val="22"/>
          <w:lang w:val="en-US" w:eastAsia="fr-FR"/>
        </w:rPr>
      </w:pPr>
      <w:r>
        <w:rPr>
          <w:noProof/>
          <w:lang w:val="en-US"/>
        </w:rPr>
        <w:tab/>
      </w:r>
      <w:r>
        <w:rPr>
          <w:noProof/>
          <w:lang w:val="en-US"/>
        </w:rPr>
        <w:tab/>
      </w:r>
      <w:r w:rsidR="00867C1F">
        <w:rPr>
          <w:noProof/>
        </w:rPr>
        <w:t>D.</w:t>
      </w:r>
      <w:r w:rsidR="00867C1F" w:rsidRPr="00346ADC">
        <w:rPr>
          <w:rFonts w:ascii="Calibri" w:eastAsia="Times New Roman" w:hAnsi="Calibri"/>
          <w:noProof/>
          <w:sz w:val="22"/>
          <w:szCs w:val="22"/>
          <w:lang w:val="en-US" w:eastAsia="fr-FR"/>
        </w:rPr>
        <w:tab/>
      </w:r>
      <w:r w:rsidR="00867C1F">
        <w:rPr>
          <w:noProof/>
        </w:rPr>
        <w:t>Continuous review of the functions and operations of the secretariat</w:t>
      </w:r>
      <w:r w:rsidR="00867C1F">
        <w:rPr>
          <w:noProof/>
          <w:webHidden/>
        </w:rPr>
        <w:tab/>
      </w:r>
      <w:r w:rsidR="002E25FB">
        <w:rPr>
          <w:noProof/>
          <w:webHidden/>
        </w:rPr>
        <w:tab/>
      </w:r>
      <w:r w:rsidR="004C575A">
        <w:rPr>
          <w:noProof/>
          <w:webHidden/>
        </w:rPr>
        <w:t>110–115</w:t>
      </w:r>
      <w:r w:rsidR="004C575A">
        <w:rPr>
          <w:noProof/>
          <w:webHidden/>
        </w:rPr>
        <w:tab/>
      </w:r>
      <w:r w:rsidR="00D262B7">
        <w:rPr>
          <w:noProof/>
          <w:webHidden/>
        </w:rPr>
        <w:t>21</w:t>
      </w:r>
    </w:p>
    <w:p w14:paraId="20639459" w14:textId="1E09E201" w:rsidR="00867C1F" w:rsidRPr="00346ADC" w:rsidRDefault="00AF02C3" w:rsidP="002E7FF5">
      <w:pPr>
        <w:pStyle w:val="TOC2"/>
        <w:rPr>
          <w:rFonts w:ascii="Calibri" w:eastAsia="Times New Roman" w:hAnsi="Calibri"/>
          <w:noProof/>
          <w:sz w:val="22"/>
          <w:szCs w:val="22"/>
          <w:lang w:val="en-US" w:eastAsia="fr-FR"/>
        </w:rPr>
      </w:pPr>
      <w:r>
        <w:rPr>
          <w:noProof/>
        </w:rPr>
        <w:tab/>
      </w:r>
      <w:r w:rsidR="00867C1F">
        <w:rPr>
          <w:noProof/>
        </w:rPr>
        <w:t>XXII.</w:t>
      </w:r>
      <w:r w:rsidR="00867C1F" w:rsidRPr="00346ADC">
        <w:rPr>
          <w:rFonts w:ascii="Calibri" w:eastAsia="Times New Roman" w:hAnsi="Calibri"/>
          <w:noProof/>
          <w:sz w:val="22"/>
          <w:szCs w:val="22"/>
          <w:lang w:val="en-US" w:eastAsia="fr-FR"/>
        </w:rPr>
        <w:tab/>
      </w:r>
      <w:r w:rsidR="00867C1F">
        <w:rPr>
          <w:noProof/>
        </w:rPr>
        <w:t>Other matters</w:t>
      </w:r>
      <w:r w:rsidR="0009789A">
        <w:rPr>
          <w:noProof/>
        </w:rPr>
        <w:br/>
      </w:r>
      <w:r w:rsidR="00867C1F" w:rsidRPr="00EF73F6">
        <w:rPr>
          <w:noProof/>
        </w:rPr>
        <w:t>(Agenda item 21)</w:t>
      </w:r>
      <w:r w:rsidR="00867C1F">
        <w:rPr>
          <w:noProof/>
          <w:webHidden/>
        </w:rPr>
        <w:tab/>
      </w:r>
      <w:r w:rsidR="002E25FB">
        <w:rPr>
          <w:noProof/>
          <w:webHidden/>
        </w:rPr>
        <w:tab/>
      </w:r>
      <w:r w:rsidR="004C575A">
        <w:rPr>
          <w:noProof/>
          <w:webHidden/>
        </w:rPr>
        <w:t>116</w:t>
      </w:r>
      <w:r w:rsidR="004C575A">
        <w:rPr>
          <w:noProof/>
          <w:webHidden/>
        </w:rPr>
        <w:tab/>
      </w:r>
      <w:r w:rsidR="00D262B7">
        <w:rPr>
          <w:noProof/>
          <w:webHidden/>
        </w:rPr>
        <w:t>22</w:t>
      </w:r>
    </w:p>
    <w:p w14:paraId="273EDA19" w14:textId="2F6B63D5" w:rsidR="00867C1F" w:rsidRPr="00346ADC" w:rsidRDefault="00AF02C3" w:rsidP="00893D01">
      <w:pPr>
        <w:pStyle w:val="TOC1"/>
        <w:rPr>
          <w:rFonts w:ascii="Calibri" w:eastAsia="Times New Roman" w:hAnsi="Calibri"/>
          <w:noProof/>
          <w:sz w:val="22"/>
          <w:szCs w:val="22"/>
          <w:lang w:val="en-US" w:eastAsia="fr-FR"/>
        </w:rPr>
      </w:pPr>
      <w:r>
        <w:rPr>
          <w:noProof/>
        </w:rPr>
        <w:tab/>
      </w:r>
      <w:r w:rsidR="00867C1F">
        <w:rPr>
          <w:noProof/>
        </w:rPr>
        <w:t>XXIII.</w:t>
      </w:r>
      <w:r w:rsidR="00867C1F" w:rsidRPr="00346ADC">
        <w:rPr>
          <w:rFonts w:ascii="Calibri" w:eastAsia="Times New Roman" w:hAnsi="Calibri"/>
          <w:noProof/>
          <w:sz w:val="22"/>
          <w:szCs w:val="22"/>
          <w:lang w:val="en-US" w:eastAsia="fr-FR"/>
        </w:rPr>
        <w:tab/>
      </w:r>
      <w:r w:rsidR="00867C1F">
        <w:rPr>
          <w:noProof/>
        </w:rPr>
        <w:t>Closure of and report on the session</w:t>
      </w:r>
      <w:r w:rsidR="0009789A">
        <w:rPr>
          <w:noProof/>
        </w:rPr>
        <w:br/>
      </w:r>
      <w:r w:rsidR="00867C1F" w:rsidRPr="00EF73F6">
        <w:rPr>
          <w:noProof/>
        </w:rPr>
        <w:t>(Agenda item 22)</w:t>
      </w:r>
      <w:r w:rsidR="00867C1F">
        <w:rPr>
          <w:noProof/>
          <w:webHidden/>
        </w:rPr>
        <w:tab/>
      </w:r>
      <w:r w:rsidR="002E25FB">
        <w:rPr>
          <w:noProof/>
          <w:webHidden/>
        </w:rPr>
        <w:tab/>
      </w:r>
      <w:r w:rsidR="004C575A">
        <w:rPr>
          <w:noProof/>
          <w:webHidden/>
        </w:rPr>
        <w:t>117–123</w:t>
      </w:r>
      <w:r w:rsidR="004C575A">
        <w:rPr>
          <w:noProof/>
          <w:webHidden/>
        </w:rPr>
        <w:tab/>
      </w:r>
      <w:r w:rsidR="00D262B7">
        <w:rPr>
          <w:noProof/>
          <w:webHidden/>
        </w:rPr>
        <w:t>22</w:t>
      </w:r>
    </w:p>
    <w:p w14:paraId="59404591" w14:textId="5ACA2D74" w:rsidR="006651F5" w:rsidRDefault="006651F5" w:rsidP="006651F5">
      <w:pPr>
        <w:tabs>
          <w:tab w:val="right" w:pos="850"/>
          <w:tab w:val="left" w:pos="1134"/>
          <w:tab w:val="left" w:pos="1559"/>
          <w:tab w:val="left" w:pos="1984"/>
          <w:tab w:val="left" w:leader="dot" w:pos="7654"/>
          <w:tab w:val="right" w:pos="8929"/>
          <w:tab w:val="right" w:pos="9638"/>
        </w:tabs>
        <w:spacing w:after="120"/>
      </w:pPr>
    </w:p>
    <w:p w14:paraId="16E13478" w14:textId="166B829A" w:rsidR="00C3611B" w:rsidRDefault="00C3611B" w:rsidP="00C3611B">
      <w:pPr>
        <w:pStyle w:val="Default"/>
        <w:rPr>
          <w:sz w:val="28"/>
          <w:szCs w:val="28"/>
        </w:rPr>
      </w:pPr>
      <w:r>
        <w:rPr>
          <w:b/>
          <w:bCs/>
          <w:sz w:val="28"/>
          <w:szCs w:val="28"/>
        </w:rPr>
        <w:t xml:space="preserve">Addendum – FCCC/SBI/2018/22/Add.1 </w:t>
      </w:r>
    </w:p>
    <w:p w14:paraId="11B9BEFE" w14:textId="5F24EE0A" w:rsidR="00BA17F9" w:rsidRPr="006651F5" w:rsidRDefault="00C3611B" w:rsidP="00C3611B">
      <w:pPr>
        <w:tabs>
          <w:tab w:val="right" w:pos="850"/>
          <w:tab w:val="left" w:pos="1134"/>
          <w:tab w:val="left" w:pos="1559"/>
          <w:tab w:val="left" w:pos="1984"/>
          <w:tab w:val="left" w:leader="dot" w:pos="7654"/>
          <w:tab w:val="right" w:pos="8929"/>
          <w:tab w:val="right" w:pos="9638"/>
        </w:tabs>
        <w:spacing w:after="120"/>
      </w:pPr>
      <w:r>
        <w:rPr>
          <w:b/>
          <w:bCs/>
          <w:sz w:val="28"/>
          <w:szCs w:val="28"/>
        </w:rPr>
        <w:t>Summary reports on multilateral assessments at the forty-</w:t>
      </w:r>
      <w:r w:rsidR="001F60A9">
        <w:rPr>
          <w:b/>
          <w:bCs/>
          <w:sz w:val="28"/>
          <w:szCs w:val="28"/>
        </w:rPr>
        <w:t>ninth</w:t>
      </w:r>
      <w:r>
        <w:rPr>
          <w:b/>
          <w:bCs/>
          <w:sz w:val="28"/>
          <w:szCs w:val="28"/>
        </w:rPr>
        <w:t xml:space="preserve"> session of the Subsidiary Body for Implementation </w:t>
      </w:r>
    </w:p>
    <w:p w14:paraId="1DE0DEA8" w14:textId="77777777" w:rsidR="002F0609" w:rsidRPr="00DE51A7" w:rsidRDefault="002F0609" w:rsidP="00FA62D2">
      <w:pPr>
        <w:spacing w:after="120"/>
      </w:pPr>
    </w:p>
    <w:p w14:paraId="56CA9857" w14:textId="283AB12C" w:rsidR="00A61BEC" w:rsidRPr="00D4789D" w:rsidRDefault="0012112D" w:rsidP="0012112D">
      <w:pPr>
        <w:pStyle w:val="AnnoHCHG"/>
        <w:numPr>
          <w:ilvl w:val="0"/>
          <w:numId w:val="0"/>
        </w:numPr>
        <w:tabs>
          <w:tab w:val="left" w:pos="1135"/>
        </w:tabs>
        <w:ind w:left="1135" w:hanging="284"/>
        <w:rPr>
          <w:b w:val="0"/>
          <w:sz w:val="20"/>
        </w:rPr>
      </w:pPr>
      <w:r w:rsidRPr="00D4789D">
        <w:t>I.</w:t>
      </w:r>
      <w:r w:rsidRPr="00D4789D">
        <w:tab/>
      </w:r>
      <w:r w:rsidR="005C4514">
        <w:br w:type="page"/>
      </w:r>
      <w:bookmarkStart w:id="2" w:name="_Toc534881605"/>
      <w:r w:rsidR="00A61BEC" w:rsidRPr="009F4F46">
        <w:lastRenderedPageBreak/>
        <w:t>Opening of the session</w:t>
      </w:r>
      <w:r w:rsidR="00D4789D">
        <w:br/>
      </w:r>
      <w:r w:rsidR="00D4789D" w:rsidRPr="00D4789D">
        <w:rPr>
          <w:b w:val="0"/>
          <w:sz w:val="20"/>
        </w:rPr>
        <w:t>(Agenda item 1)</w:t>
      </w:r>
      <w:bookmarkEnd w:id="2"/>
    </w:p>
    <w:p w14:paraId="35431C1F" w14:textId="5D7D3A84" w:rsidR="002F0609" w:rsidRPr="00DE51A7" w:rsidRDefault="0012112D" w:rsidP="0012112D">
      <w:pPr>
        <w:pStyle w:val="SingleTxtG"/>
      </w:pPr>
      <w:r w:rsidRPr="00DE51A7">
        <w:t>1.</w:t>
      </w:r>
      <w:r w:rsidRPr="00DE51A7">
        <w:tab/>
      </w:r>
      <w:r w:rsidR="002F0609" w:rsidRPr="00DE51A7">
        <w:t>The forty-ninth session of the Subsidiary Body for Implementation (SBI) was held at the International Conference Centre in Katowice, Poland, from 2 to 8 December 2018.</w:t>
      </w:r>
    </w:p>
    <w:p w14:paraId="6A9A94EB" w14:textId="522E83A5" w:rsidR="002F0609" w:rsidRDefault="0012112D" w:rsidP="0012112D">
      <w:pPr>
        <w:pStyle w:val="SingleTxtG"/>
      </w:pPr>
      <w:r>
        <w:t>2.</w:t>
      </w:r>
      <w:r>
        <w:tab/>
      </w:r>
      <w:r w:rsidR="002F0609" w:rsidRPr="00CF7FD2">
        <w:t xml:space="preserve">The Chair of the SBI, Mr. Emmanuel Dumisani Dlamini (Eswatini), opened the session on Sunday, 2 December, and welcomed all Parties and observers. He also welcomed Mr. Naser </w:t>
      </w:r>
      <w:proofErr w:type="spellStart"/>
      <w:r w:rsidR="002F0609" w:rsidRPr="00CF7FD2">
        <w:t>Moghaddasi</w:t>
      </w:r>
      <w:proofErr w:type="spellEnd"/>
      <w:r w:rsidR="002F0609" w:rsidRPr="00CF7FD2">
        <w:t xml:space="preserve"> (Islamic Republic of Iran) as Vice-Chair and Ms.</w:t>
      </w:r>
      <w:r w:rsidR="0047745A">
        <w:t> </w:t>
      </w:r>
      <w:proofErr w:type="spellStart"/>
      <w:r w:rsidR="002F0609" w:rsidRPr="00CF7FD2">
        <w:t>Aysin</w:t>
      </w:r>
      <w:proofErr w:type="spellEnd"/>
      <w:r w:rsidR="002F0609" w:rsidRPr="00CF7FD2">
        <w:t xml:space="preserve"> </w:t>
      </w:r>
      <w:proofErr w:type="spellStart"/>
      <w:r w:rsidR="002F0609" w:rsidRPr="00CF7FD2">
        <w:t>Turpanci</w:t>
      </w:r>
      <w:proofErr w:type="spellEnd"/>
      <w:r w:rsidR="002F0609" w:rsidRPr="00CF7FD2">
        <w:t xml:space="preserve"> (Turkey) as Rapporteu</w:t>
      </w:r>
      <w:r w:rsidR="002F0609">
        <w:t>r</w:t>
      </w:r>
      <w:r w:rsidR="00482F03">
        <w:t xml:space="preserve"> of the SBI</w:t>
      </w:r>
      <w:r w:rsidR="002F0609">
        <w:t>.</w:t>
      </w:r>
    </w:p>
    <w:p w14:paraId="474FFC66" w14:textId="61E16A1E" w:rsidR="00A61BEC" w:rsidRPr="006C588A" w:rsidRDefault="0012112D" w:rsidP="0012112D">
      <w:pPr>
        <w:pStyle w:val="AnnoHCHG"/>
        <w:numPr>
          <w:ilvl w:val="0"/>
          <w:numId w:val="0"/>
        </w:numPr>
        <w:tabs>
          <w:tab w:val="left" w:pos="1135"/>
        </w:tabs>
        <w:ind w:left="1135" w:hanging="284"/>
      </w:pPr>
      <w:bookmarkStart w:id="3" w:name="_Toc534881606"/>
      <w:r w:rsidRPr="006C588A">
        <w:t>II.</w:t>
      </w:r>
      <w:r w:rsidRPr="006C588A">
        <w:tab/>
      </w:r>
      <w:r w:rsidR="00A61BEC" w:rsidRPr="006C588A">
        <w:t>Organizational matters</w:t>
      </w:r>
      <w:r w:rsidR="00E654FB" w:rsidRPr="006C588A">
        <w:br/>
      </w:r>
      <w:r w:rsidR="00E654FB" w:rsidRPr="006C588A">
        <w:rPr>
          <w:b w:val="0"/>
          <w:sz w:val="22"/>
        </w:rPr>
        <w:t>(Agenda item 2)</w:t>
      </w:r>
      <w:bookmarkEnd w:id="3"/>
    </w:p>
    <w:p w14:paraId="2F102717" w14:textId="5DEDD431" w:rsidR="005F01F6" w:rsidRPr="0088108A" w:rsidRDefault="0012112D" w:rsidP="0012112D">
      <w:pPr>
        <w:pStyle w:val="RegH1G"/>
        <w:tabs>
          <w:tab w:val="left" w:pos="1135"/>
        </w:tabs>
        <w:ind w:left="1135" w:hanging="454"/>
      </w:pPr>
      <w:bookmarkStart w:id="4" w:name="_Toc534881607"/>
      <w:r w:rsidRPr="0088108A">
        <w:t>A.</w:t>
      </w:r>
      <w:r w:rsidRPr="0088108A">
        <w:tab/>
      </w:r>
      <w:r w:rsidR="005F01F6" w:rsidRPr="0088108A">
        <w:t>Adoption of the agenda</w:t>
      </w:r>
      <w:bookmarkEnd w:id="4"/>
      <w:r w:rsidR="000D0358">
        <w:br/>
      </w:r>
      <w:r w:rsidR="000D0358">
        <w:rPr>
          <w:b w:val="0"/>
          <w:sz w:val="20"/>
        </w:rPr>
        <w:t>(</w:t>
      </w:r>
      <w:r w:rsidR="000D0358" w:rsidRPr="000D0358">
        <w:rPr>
          <w:b w:val="0"/>
          <w:sz w:val="20"/>
        </w:rPr>
        <w:t>Agenda sub-item 2(a))</w:t>
      </w:r>
    </w:p>
    <w:p w14:paraId="19B86FB4" w14:textId="152595BB" w:rsidR="00DC563B" w:rsidRPr="00DE51A7" w:rsidRDefault="0012112D" w:rsidP="0012112D">
      <w:pPr>
        <w:pStyle w:val="SingleTxtG"/>
      </w:pPr>
      <w:r w:rsidRPr="00DE51A7">
        <w:t>3.</w:t>
      </w:r>
      <w:r w:rsidRPr="00DE51A7">
        <w:tab/>
      </w:r>
      <w:r w:rsidR="00DC563B" w:rsidRPr="00DE51A7">
        <w:t>At its 1</w:t>
      </w:r>
      <w:r w:rsidR="00DC563B" w:rsidRPr="00DE51A7">
        <w:rPr>
          <w:vertAlign w:val="superscript"/>
        </w:rPr>
        <w:t>st</w:t>
      </w:r>
      <w:r w:rsidR="00DC563B" w:rsidRPr="00DE51A7">
        <w:t xml:space="preserve"> meeting, on 2 December, the SBI considered a note by the Executive Secretary containing the provisional agenda and annotations (FCCC/SBI/2018/12).</w:t>
      </w:r>
    </w:p>
    <w:p w14:paraId="53A217C5" w14:textId="01A43F86" w:rsidR="00DC563B" w:rsidRPr="00DE51A7" w:rsidRDefault="0012112D" w:rsidP="0012112D">
      <w:pPr>
        <w:pStyle w:val="SingleTxtG"/>
      </w:pPr>
      <w:r w:rsidRPr="00DE51A7">
        <w:t>4.</w:t>
      </w:r>
      <w:r w:rsidRPr="00DE51A7">
        <w:tab/>
      </w:r>
      <w:r w:rsidR="00DC563B" w:rsidRPr="00DE51A7">
        <w:t>On a proposal by the Chair, the SBI agreed to orally amend the title of sub-item 14(a) of the provisional agenda to “</w:t>
      </w:r>
      <w:r w:rsidR="00DC563B" w:rsidRPr="00BF1B1F">
        <w:t>Scope of and modalities for the periodic assessment referred to in paragraph 69 of decision 1/CP.21”</w:t>
      </w:r>
      <w:r w:rsidR="00DC563B" w:rsidRPr="00DE51A7">
        <w:rPr>
          <w:i/>
        </w:rPr>
        <w:t xml:space="preserve"> </w:t>
      </w:r>
      <w:r w:rsidR="00DC563B" w:rsidRPr="00DE51A7">
        <w:t>to fully reflect the mandate stemming from paragraph 69 of decision 1/CP.21.</w:t>
      </w:r>
    </w:p>
    <w:p w14:paraId="0C76B012" w14:textId="5999F04A" w:rsidR="00DC563B" w:rsidRDefault="0012112D" w:rsidP="0012112D">
      <w:pPr>
        <w:pStyle w:val="SingleTxtG"/>
      </w:pPr>
      <w:r>
        <w:t>5.</w:t>
      </w:r>
      <w:r>
        <w:tab/>
      </w:r>
      <w:r w:rsidR="00DC563B" w:rsidRPr="00DE51A7">
        <w:t>Subsequently, on a proposal by the Chair, the SBI adopted the agenda as follows, with sub-item 4(a) held in abeyance:</w:t>
      </w:r>
    </w:p>
    <w:p w14:paraId="404D4B4D" w14:textId="1AAC287C" w:rsidR="00E80251" w:rsidRPr="00DE51A7" w:rsidRDefault="0012112D" w:rsidP="0012112D">
      <w:pPr>
        <w:pStyle w:val="AnnoSingleTxtG"/>
        <w:tabs>
          <w:tab w:val="left" w:pos="1702"/>
        </w:tabs>
        <w:ind w:left="1702" w:hanging="567"/>
      </w:pPr>
      <w:r w:rsidRPr="00DE51A7">
        <w:t>1.</w:t>
      </w:r>
      <w:r w:rsidRPr="00DE51A7">
        <w:tab/>
      </w:r>
      <w:r w:rsidR="00E80251" w:rsidRPr="00DE51A7">
        <w:t>Opening of the session.</w:t>
      </w:r>
    </w:p>
    <w:p w14:paraId="704E9B9E" w14:textId="54528DAE" w:rsidR="00E80251" w:rsidRPr="00DE51A7" w:rsidRDefault="0012112D" w:rsidP="0012112D">
      <w:pPr>
        <w:pStyle w:val="AnnoSingleTxtG"/>
        <w:tabs>
          <w:tab w:val="left" w:pos="1702"/>
        </w:tabs>
        <w:ind w:left="1702" w:hanging="567"/>
      </w:pPr>
      <w:bookmarkStart w:id="5" w:name="OLE_LINK10"/>
      <w:bookmarkStart w:id="6" w:name="OLE_LINK12"/>
      <w:r w:rsidRPr="00DE51A7">
        <w:t>2.</w:t>
      </w:r>
      <w:r w:rsidRPr="00DE51A7">
        <w:tab/>
      </w:r>
      <w:r w:rsidR="00E80251" w:rsidRPr="00DE51A7">
        <w:t>Organizational matters</w:t>
      </w:r>
      <w:bookmarkEnd w:id="5"/>
      <w:r w:rsidR="00E80251" w:rsidRPr="00DE51A7">
        <w:t>:</w:t>
      </w:r>
      <w:bookmarkStart w:id="7" w:name="OLE_LINK13"/>
      <w:bookmarkEnd w:id="6"/>
    </w:p>
    <w:p w14:paraId="12B4E3A7" w14:textId="268D64C2" w:rsidR="00E80251" w:rsidRPr="00DE51A7" w:rsidRDefault="0012112D" w:rsidP="0012112D">
      <w:pPr>
        <w:tabs>
          <w:tab w:val="left" w:pos="2269"/>
        </w:tabs>
        <w:spacing w:after="120"/>
        <w:ind w:left="2268" w:right="1134" w:hanging="566"/>
        <w:jc w:val="both"/>
      </w:pPr>
      <w:r w:rsidRPr="00DE51A7">
        <w:t>(a)</w:t>
      </w:r>
      <w:r w:rsidRPr="00DE51A7">
        <w:tab/>
      </w:r>
      <w:r w:rsidR="00E80251" w:rsidRPr="00DE51A7">
        <w:t>Adoption of the agenda</w:t>
      </w:r>
      <w:bookmarkEnd w:id="7"/>
      <w:r w:rsidR="00E80251" w:rsidRPr="00DE51A7">
        <w:t>;</w:t>
      </w:r>
    </w:p>
    <w:p w14:paraId="408E3CD5" w14:textId="16445B5A" w:rsidR="00E80251" w:rsidRPr="00DE51A7" w:rsidRDefault="0012112D" w:rsidP="0012112D">
      <w:pPr>
        <w:tabs>
          <w:tab w:val="left" w:pos="2269"/>
        </w:tabs>
        <w:spacing w:after="120"/>
        <w:ind w:left="2268" w:right="1134" w:hanging="566"/>
        <w:jc w:val="both"/>
      </w:pPr>
      <w:bookmarkStart w:id="8" w:name="OLE_LINK14"/>
      <w:r w:rsidRPr="00DE51A7">
        <w:t>(b)</w:t>
      </w:r>
      <w:r w:rsidRPr="00DE51A7">
        <w:tab/>
      </w:r>
      <w:r w:rsidR="00E80251" w:rsidRPr="00DE51A7">
        <w:t>Organization of the work of the session</w:t>
      </w:r>
      <w:bookmarkStart w:id="9" w:name="OLE_LINK3"/>
      <w:bookmarkStart w:id="10" w:name="OLE_LINK8"/>
      <w:bookmarkEnd w:id="8"/>
      <w:r w:rsidR="00E80251" w:rsidRPr="00DE51A7">
        <w:t>;</w:t>
      </w:r>
    </w:p>
    <w:p w14:paraId="2BC095F1" w14:textId="77D4B79E" w:rsidR="00E80251" w:rsidRPr="00DE51A7" w:rsidRDefault="0012112D" w:rsidP="0012112D">
      <w:pPr>
        <w:tabs>
          <w:tab w:val="left" w:pos="2269"/>
        </w:tabs>
        <w:spacing w:after="120"/>
        <w:ind w:left="2268" w:right="1134" w:hanging="566"/>
        <w:jc w:val="both"/>
      </w:pPr>
      <w:r w:rsidRPr="00DE51A7">
        <w:t>(c)</w:t>
      </w:r>
      <w:r w:rsidRPr="00DE51A7">
        <w:tab/>
      </w:r>
      <w:r w:rsidR="00E80251" w:rsidRPr="00DE51A7">
        <w:t>Multilateral assessment working group session under the international assessment and review process;</w:t>
      </w:r>
    </w:p>
    <w:p w14:paraId="1644FADF" w14:textId="56E705C2" w:rsidR="00E80251" w:rsidRPr="00DE51A7" w:rsidRDefault="0012112D" w:rsidP="0012112D">
      <w:pPr>
        <w:tabs>
          <w:tab w:val="left" w:pos="2269"/>
        </w:tabs>
        <w:spacing w:after="120"/>
        <w:ind w:left="2268" w:right="1134" w:hanging="566"/>
        <w:jc w:val="both"/>
      </w:pPr>
      <w:r w:rsidRPr="00DE51A7">
        <w:t>(d)</w:t>
      </w:r>
      <w:r w:rsidRPr="00DE51A7">
        <w:tab/>
      </w:r>
      <w:r w:rsidR="00E80251" w:rsidRPr="00DE51A7">
        <w:t>Facilitative sharing of views under the international consultation and analysis process;</w:t>
      </w:r>
    </w:p>
    <w:p w14:paraId="6F58F8F4" w14:textId="72A8F5B5" w:rsidR="00E80251" w:rsidRPr="00DE51A7" w:rsidRDefault="0012112D" w:rsidP="0012112D">
      <w:pPr>
        <w:tabs>
          <w:tab w:val="left" w:pos="2269"/>
        </w:tabs>
        <w:spacing w:after="120"/>
        <w:ind w:left="2268" w:right="1134" w:hanging="566"/>
        <w:jc w:val="both"/>
      </w:pPr>
      <w:r w:rsidRPr="00DE51A7">
        <w:t>(e)</w:t>
      </w:r>
      <w:r w:rsidRPr="00DE51A7">
        <w:tab/>
      </w:r>
      <w:r w:rsidR="00E80251" w:rsidRPr="00DE51A7">
        <w:t>Other mandated events;</w:t>
      </w:r>
    </w:p>
    <w:p w14:paraId="43538E78" w14:textId="04D8224F" w:rsidR="00E80251" w:rsidRPr="00DE51A7" w:rsidRDefault="0012112D" w:rsidP="0012112D">
      <w:pPr>
        <w:tabs>
          <w:tab w:val="left" w:pos="2269"/>
        </w:tabs>
        <w:spacing w:after="120"/>
        <w:ind w:left="2268" w:right="1134" w:hanging="566"/>
        <w:jc w:val="both"/>
      </w:pPr>
      <w:r w:rsidRPr="00DE51A7">
        <w:t>(f)</w:t>
      </w:r>
      <w:r w:rsidRPr="00DE51A7">
        <w:tab/>
      </w:r>
      <w:r w:rsidR="00E80251" w:rsidRPr="00DE51A7">
        <w:t>Election of officers other than the Chair.</w:t>
      </w:r>
    </w:p>
    <w:p w14:paraId="778D65BC" w14:textId="1FE3E515" w:rsidR="00E80251" w:rsidRPr="00DE51A7" w:rsidRDefault="0012112D" w:rsidP="0012112D">
      <w:pPr>
        <w:pStyle w:val="AnnoSingleTxtG"/>
        <w:tabs>
          <w:tab w:val="left" w:pos="1702"/>
        </w:tabs>
        <w:ind w:left="1702" w:hanging="567"/>
      </w:pPr>
      <w:r w:rsidRPr="00DE51A7">
        <w:t>3.</w:t>
      </w:r>
      <w:r w:rsidRPr="00DE51A7">
        <w:tab/>
      </w:r>
      <w:r w:rsidR="00E80251" w:rsidRPr="00DE51A7">
        <w:t>Reporting from and review of Parties included in Annex I to the Convention:</w:t>
      </w:r>
    </w:p>
    <w:p w14:paraId="0684DCD4" w14:textId="44E4FDA8" w:rsidR="00E80251" w:rsidRPr="00DE51A7" w:rsidRDefault="0012112D" w:rsidP="0012112D">
      <w:pPr>
        <w:tabs>
          <w:tab w:val="left" w:pos="2269"/>
        </w:tabs>
        <w:spacing w:after="120"/>
        <w:ind w:left="2268" w:right="1134" w:hanging="567"/>
        <w:jc w:val="both"/>
      </w:pPr>
      <w:r w:rsidRPr="00DE51A7">
        <w:t>(a)</w:t>
      </w:r>
      <w:r w:rsidRPr="00DE51A7">
        <w:tab/>
      </w:r>
      <w:r w:rsidR="00E80251" w:rsidRPr="00DE51A7">
        <w:t>Status of submission and review of seventh national communications and third biennial reports from Parties included in Annex I to the Convention;</w:t>
      </w:r>
    </w:p>
    <w:p w14:paraId="32186A7D" w14:textId="11BAC35A" w:rsidR="00E80251" w:rsidRPr="00DE51A7" w:rsidRDefault="0012112D" w:rsidP="0012112D">
      <w:pPr>
        <w:tabs>
          <w:tab w:val="left" w:pos="2269"/>
        </w:tabs>
        <w:spacing w:after="120"/>
        <w:ind w:left="2268" w:right="1134" w:hanging="566"/>
        <w:jc w:val="both"/>
      </w:pPr>
      <w:r w:rsidRPr="00DE51A7">
        <w:t>(b)</w:t>
      </w:r>
      <w:r w:rsidRPr="00DE51A7">
        <w:tab/>
      </w:r>
      <w:r w:rsidR="00E80251" w:rsidRPr="00DE51A7">
        <w:t>Compilations and syntheses of second and third biennial reports from Parties included in Annex I to the Convention;</w:t>
      </w:r>
    </w:p>
    <w:p w14:paraId="6DB9FD19" w14:textId="1F54C29D" w:rsidR="00E80251" w:rsidRPr="00DE51A7" w:rsidRDefault="0012112D" w:rsidP="0012112D">
      <w:pPr>
        <w:tabs>
          <w:tab w:val="left" w:pos="2269"/>
        </w:tabs>
        <w:spacing w:after="120"/>
        <w:ind w:left="2268" w:right="1134" w:hanging="566"/>
        <w:jc w:val="both"/>
      </w:pPr>
      <w:r w:rsidRPr="00DE51A7">
        <w:t>(c)</w:t>
      </w:r>
      <w:r w:rsidRPr="00DE51A7">
        <w:tab/>
      </w:r>
      <w:r w:rsidR="00E80251" w:rsidRPr="00DE51A7">
        <w:t>Report on national greenhouse gas inventory data from Parties included in Annex I to the Convention for the period 1990–2016.</w:t>
      </w:r>
    </w:p>
    <w:bookmarkEnd w:id="9"/>
    <w:bookmarkEnd w:id="10"/>
    <w:p w14:paraId="132F910F" w14:textId="4C34C41F" w:rsidR="00E80251" w:rsidRPr="00DE51A7" w:rsidRDefault="0012112D" w:rsidP="0012112D">
      <w:pPr>
        <w:pStyle w:val="AnnoSingleTxtG"/>
        <w:tabs>
          <w:tab w:val="left" w:pos="1702"/>
        </w:tabs>
        <w:ind w:left="1702" w:hanging="567"/>
      </w:pPr>
      <w:r w:rsidRPr="00DE51A7">
        <w:t>4.</w:t>
      </w:r>
      <w:r w:rsidRPr="00DE51A7">
        <w:tab/>
      </w:r>
      <w:r w:rsidR="00E80251" w:rsidRPr="00DE51A7">
        <w:t>Reporting from Parties not included in Annex I to the Convention:</w:t>
      </w:r>
    </w:p>
    <w:p w14:paraId="22DCB25C" w14:textId="2980C5E6" w:rsidR="00E80251" w:rsidRPr="00DE51A7" w:rsidRDefault="0012112D" w:rsidP="0012112D">
      <w:pPr>
        <w:tabs>
          <w:tab w:val="left" w:pos="2269"/>
        </w:tabs>
        <w:spacing w:after="120"/>
        <w:ind w:left="2268" w:right="1134" w:hanging="566"/>
        <w:jc w:val="both"/>
      </w:pPr>
      <w:r w:rsidRPr="00DE51A7">
        <w:t>(a)</w:t>
      </w:r>
      <w:r w:rsidRPr="00DE51A7">
        <w:tab/>
      </w:r>
      <w:r w:rsidR="00E80251" w:rsidRPr="00DE51A7">
        <w:t>Information contained in national communications from Parties not included in Annex I to the Convention (</w:t>
      </w:r>
      <w:r w:rsidR="00E80251" w:rsidRPr="008D7989">
        <w:rPr>
          <w:i/>
        </w:rPr>
        <w:t>held in abeyance</w:t>
      </w:r>
      <w:r w:rsidR="00E80251" w:rsidRPr="00DE51A7">
        <w:t>);</w:t>
      </w:r>
    </w:p>
    <w:p w14:paraId="07B338F6" w14:textId="389439F9" w:rsidR="00E80251" w:rsidRPr="00DE51A7" w:rsidRDefault="0012112D" w:rsidP="0012112D">
      <w:pPr>
        <w:tabs>
          <w:tab w:val="left" w:pos="2269"/>
        </w:tabs>
        <w:spacing w:after="120"/>
        <w:ind w:left="2268" w:right="1134" w:hanging="566"/>
        <w:jc w:val="both"/>
      </w:pPr>
      <w:r w:rsidRPr="00DE51A7">
        <w:t>(b)</w:t>
      </w:r>
      <w:r w:rsidRPr="00DE51A7">
        <w:tab/>
      </w:r>
      <w:r w:rsidR="00E80251" w:rsidRPr="00DE51A7">
        <w:t xml:space="preserve">Work of the Consultative Group of Experts on National Communications from Parties not included in Annex I to the Convention;  </w:t>
      </w:r>
    </w:p>
    <w:p w14:paraId="019CD810" w14:textId="0CBFE3D6" w:rsidR="00E80251" w:rsidRPr="00DE51A7" w:rsidRDefault="0012112D" w:rsidP="0012112D">
      <w:pPr>
        <w:tabs>
          <w:tab w:val="left" w:pos="2269"/>
        </w:tabs>
        <w:spacing w:after="120"/>
        <w:ind w:left="2268" w:right="1134" w:hanging="566"/>
        <w:jc w:val="both"/>
      </w:pPr>
      <w:r w:rsidRPr="00DE51A7">
        <w:lastRenderedPageBreak/>
        <w:t>(c)</w:t>
      </w:r>
      <w:r w:rsidRPr="00DE51A7">
        <w:tab/>
      </w:r>
      <w:r w:rsidR="00E80251" w:rsidRPr="00DE51A7">
        <w:t>Review of the terms of reference of the Consultative Group of Experts on National Communications from Parties not included in Annex I to the Convention;</w:t>
      </w:r>
    </w:p>
    <w:p w14:paraId="7919951B" w14:textId="5C282FD5" w:rsidR="00E80251" w:rsidRPr="00DE51A7" w:rsidRDefault="0012112D" w:rsidP="0012112D">
      <w:pPr>
        <w:tabs>
          <w:tab w:val="left" w:pos="2269"/>
        </w:tabs>
        <w:spacing w:after="120"/>
        <w:ind w:left="2268" w:right="1134" w:hanging="566"/>
        <w:jc w:val="both"/>
      </w:pPr>
      <w:r w:rsidRPr="00DE51A7">
        <w:t>(d)</w:t>
      </w:r>
      <w:r w:rsidRPr="00DE51A7">
        <w:tab/>
      </w:r>
      <w:r w:rsidR="00E80251" w:rsidRPr="00DE51A7">
        <w:t>Provision of financial and technical support;</w:t>
      </w:r>
    </w:p>
    <w:p w14:paraId="657A2EF5" w14:textId="48439EC4" w:rsidR="00E80251" w:rsidRPr="00DE51A7" w:rsidRDefault="0012112D" w:rsidP="0012112D">
      <w:pPr>
        <w:tabs>
          <w:tab w:val="left" w:pos="2269"/>
        </w:tabs>
        <w:spacing w:after="120"/>
        <w:ind w:left="2268" w:right="1134" w:hanging="566"/>
        <w:jc w:val="both"/>
      </w:pPr>
      <w:bookmarkStart w:id="11" w:name="OLE_LINK51"/>
      <w:r w:rsidRPr="00DE51A7">
        <w:t>(e)</w:t>
      </w:r>
      <w:r w:rsidRPr="00DE51A7">
        <w:tab/>
      </w:r>
      <w:r w:rsidR="00E80251" w:rsidRPr="00DE51A7">
        <w:t>Summary reports on the technical analysis of biennial update reports of Parties not included in Annex I to the Convention.</w:t>
      </w:r>
    </w:p>
    <w:bookmarkEnd w:id="11"/>
    <w:p w14:paraId="1B686604" w14:textId="323577D9" w:rsidR="00E80251" w:rsidRPr="00DE51A7" w:rsidRDefault="0012112D" w:rsidP="0012112D">
      <w:pPr>
        <w:pStyle w:val="AnnoSingleTxtG"/>
        <w:tabs>
          <w:tab w:val="left" w:pos="1702"/>
        </w:tabs>
        <w:ind w:left="1702" w:hanging="567"/>
      </w:pPr>
      <w:r w:rsidRPr="00DE51A7">
        <w:t>5.</w:t>
      </w:r>
      <w:r w:rsidRPr="00DE51A7">
        <w:tab/>
      </w:r>
      <w:r w:rsidR="00E80251" w:rsidRPr="00DE51A7">
        <w:t>Common time frames for nationally determined contributions referred to in Article 4, paragraph 10, of the Paris Agreement.</w:t>
      </w:r>
    </w:p>
    <w:p w14:paraId="0F1E6858" w14:textId="6CDE9636" w:rsidR="00E80251" w:rsidRPr="00DE51A7" w:rsidRDefault="0012112D" w:rsidP="0012112D">
      <w:pPr>
        <w:pStyle w:val="AnnoSingleTxtG"/>
        <w:tabs>
          <w:tab w:val="left" w:pos="1702"/>
        </w:tabs>
        <w:ind w:left="1702" w:hanging="567"/>
      </w:pPr>
      <w:r w:rsidRPr="00DE51A7">
        <w:t>6.</w:t>
      </w:r>
      <w:r w:rsidRPr="00DE51A7">
        <w:tab/>
      </w:r>
      <w:r w:rsidR="00E80251" w:rsidRPr="00DE51A7">
        <w:t>Development of modalities and procedures for the operation and use of a public registry referred to in Article 4, paragraph 12, of the Paris Agreement.</w:t>
      </w:r>
    </w:p>
    <w:p w14:paraId="1C95B6FC" w14:textId="150B483A" w:rsidR="00E80251" w:rsidRPr="00DE51A7" w:rsidRDefault="0012112D" w:rsidP="0012112D">
      <w:pPr>
        <w:pStyle w:val="AnnoSingleTxtG"/>
        <w:tabs>
          <w:tab w:val="left" w:pos="1702"/>
        </w:tabs>
        <w:ind w:left="1702" w:hanging="567"/>
      </w:pPr>
      <w:r w:rsidRPr="00DE51A7">
        <w:t>7.</w:t>
      </w:r>
      <w:r w:rsidRPr="00DE51A7">
        <w:tab/>
      </w:r>
      <w:r w:rsidR="00E80251" w:rsidRPr="00DE51A7">
        <w:t>Development of modalities and procedures for the operation and use of a public registry referred to in Article 7, paragraph 12, of the Paris Agreement.</w:t>
      </w:r>
    </w:p>
    <w:p w14:paraId="3699B22C" w14:textId="60EA3BF6" w:rsidR="00E80251" w:rsidRPr="00DE51A7" w:rsidRDefault="0012112D" w:rsidP="0012112D">
      <w:pPr>
        <w:pStyle w:val="AnnoSingleTxtG"/>
        <w:tabs>
          <w:tab w:val="left" w:pos="1702"/>
        </w:tabs>
        <w:ind w:left="1702" w:hanging="567"/>
      </w:pPr>
      <w:r w:rsidRPr="00DE51A7">
        <w:t>8.</w:t>
      </w:r>
      <w:r w:rsidRPr="00DE51A7">
        <w:tab/>
      </w:r>
      <w:r w:rsidR="00E80251" w:rsidRPr="00DE51A7">
        <w:t>Matters relating to the mechanisms under the Kyoto Protocol:</w:t>
      </w:r>
    </w:p>
    <w:p w14:paraId="4155068B" w14:textId="76E5974C" w:rsidR="00E80251" w:rsidRPr="00DE51A7" w:rsidRDefault="0012112D" w:rsidP="0012112D">
      <w:pPr>
        <w:tabs>
          <w:tab w:val="left" w:pos="2269"/>
        </w:tabs>
        <w:spacing w:after="120"/>
        <w:ind w:left="2268" w:right="1134" w:hanging="566"/>
        <w:jc w:val="both"/>
      </w:pPr>
      <w:r w:rsidRPr="00DE51A7">
        <w:t>(a)</w:t>
      </w:r>
      <w:r w:rsidRPr="00DE51A7">
        <w:tab/>
      </w:r>
      <w:r w:rsidR="00E80251" w:rsidRPr="00DE51A7">
        <w:t>Review of the modalities and procedures for the clean development mechanism;</w:t>
      </w:r>
    </w:p>
    <w:p w14:paraId="75E8E40D" w14:textId="09540236" w:rsidR="00E80251" w:rsidRPr="00DE51A7" w:rsidRDefault="0012112D" w:rsidP="0012112D">
      <w:pPr>
        <w:tabs>
          <w:tab w:val="left" w:pos="2269"/>
        </w:tabs>
        <w:spacing w:after="120"/>
        <w:ind w:left="2268" w:right="1134" w:hanging="566"/>
        <w:jc w:val="both"/>
      </w:pPr>
      <w:r w:rsidRPr="00DE51A7">
        <w:t>(b)</w:t>
      </w:r>
      <w:r w:rsidRPr="00DE51A7">
        <w:tab/>
      </w:r>
      <w:r w:rsidR="00E80251" w:rsidRPr="00DE51A7">
        <w:t xml:space="preserve">Report of the administrator of the international transaction log under the Kyoto Protocol. </w:t>
      </w:r>
    </w:p>
    <w:p w14:paraId="0281B399" w14:textId="463C108E" w:rsidR="00E80251" w:rsidRPr="00DE51A7" w:rsidRDefault="0012112D" w:rsidP="0012112D">
      <w:pPr>
        <w:pStyle w:val="AnnoSingleTxtG"/>
        <w:tabs>
          <w:tab w:val="left" w:pos="1702"/>
        </w:tabs>
        <w:ind w:left="1702" w:hanging="567"/>
      </w:pPr>
      <w:r w:rsidRPr="00DE51A7">
        <w:t>9.</w:t>
      </w:r>
      <w:r w:rsidRPr="00DE51A7">
        <w:tab/>
      </w:r>
      <w:r w:rsidR="00E80251" w:rsidRPr="00DE51A7">
        <w:t xml:space="preserve">Koronivia joint work on agriculture. </w:t>
      </w:r>
    </w:p>
    <w:p w14:paraId="44D3A536" w14:textId="220038E5" w:rsidR="00E80251" w:rsidRPr="00DE51A7" w:rsidRDefault="0012112D" w:rsidP="0012112D">
      <w:pPr>
        <w:pStyle w:val="AnnoSingleTxtG"/>
        <w:tabs>
          <w:tab w:val="left" w:pos="1702"/>
        </w:tabs>
        <w:ind w:left="1702" w:hanging="567"/>
      </w:pPr>
      <w:bookmarkStart w:id="12" w:name="OLE_LINK30"/>
      <w:r w:rsidRPr="00DE51A7">
        <w:t>10.</w:t>
      </w:r>
      <w:r w:rsidRPr="00DE51A7">
        <w:tab/>
      </w:r>
      <w:r w:rsidR="00E80251" w:rsidRPr="00DE51A7">
        <w:t>Report of the Executive Committee of the Warsaw International Mechanism for Loss and Damage associated with Climate Change Impacts.</w:t>
      </w:r>
    </w:p>
    <w:p w14:paraId="0675DE0B" w14:textId="472CF001" w:rsidR="00E80251" w:rsidRPr="00DE51A7" w:rsidRDefault="0012112D" w:rsidP="0012112D">
      <w:pPr>
        <w:pStyle w:val="AnnoSingleTxtG"/>
        <w:tabs>
          <w:tab w:val="left" w:pos="1702"/>
        </w:tabs>
        <w:ind w:left="1702" w:hanging="567"/>
      </w:pPr>
      <w:r w:rsidRPr="00DE51A7">
        <w:t>11.</w:t>
      </w:r>
      <w:r w:rsidRPr="00DE51A7">
        <w:tab/>
      </w:r>
      <w:r w:rsidR="00E80251" w:rsidRPr="00DE51A7">
        <w:t>Report of the Adaptation Committee: 2018 report; and matters referred to in paragraphs 41, 42 and 45 of decision 1/CP.21.</w:t>
      </w:r>
    </w:p>
    <w:p w14:paraId="72D3F2CE" w14:textId="6E9E3A3C" w:rsidR="00E80251" w:rsidRPr="00DE51A7" w:rsidRDefault="0012112D" w:rsidP="0012112D">
      <w:pPr>
        <w:pStyle w:val="AnnoSingleTxtG"/>
        <w:tabs>
          <w:tab w:val="left" w:pos="1702"/>
        </w:tabs>
        <w:ind w:left="1702" w:hanging="567"/>
      </w:pPr>
      <w:r w:rsidRPr="00DE51A7">
        <w:t>12.</w:t>
      </w:r>
      <w:r w:rsidRPr="00DE51A7">
        <w:tab/>
      </w:r>
      <w:r w:rsidR="00E80251" w:rsidRPr="00DE51A7">
        <w:t>Matters relating to the least developed countries; and matters referred to in paragraphs 41 and 45 of decision 1/CP.21.</w:t>
      </w:r>
      <w:r w:rsidR="00E80251" w:rsidRPr="00DE51A7">
        <w:rPr>
          <w:rStyle w:val="FootnoteReference"/>
        </w:rPr>
        <w:t xml:space="preserve"> </w:t>
      </w:r>
    </w:p>
    <w:p w14:paraId="4816CC7C" w14:textId="17E606C4" w:rsidR="00E80251" w:rsidRPr="00DE51A7" w:rsidRDefault="0012112D" w:rsidP="0012112D">
      <w:pPr>
        <w:pStyle w:val="AnnoSingleTxtG"/>
        <w:tabs>
          <w:tab w:val="left" w:pos="1702"/>
        </w:tabs>
        <w:ind w:left="1702" w:hanging="567"/>
      </w:pPr>
      <w:r w:rsidRPr="00DE51A7">
        <w:t>13.</w:t>
      </w:r>
      <w:r w:rsidRPr="00DE51A7">
        <w:tab/>
      </w:r>
      <w:r w:rsidR="00E80251" w:rsidRPr="00DE51A7">
        <w:t>National adaptation plans.</w:t>
      </w:r>
    </w:p>
    <w:bookmarkEnd w:id="12"/>
    <w:p w14:paraId="2DAF906F" w14:textId="1FD05F55" w:rsidR="00E80251" w:rsidRPr="00DE51A7" w:rsidRDefault="0012112D" w:rsidP="0012112D">
      <w:pPr>
        <w:pStyle w:val="AnnoSingleTxtG"/>
        <w:tabs>
          <w:tab w:val="left" w:pos="1702"/>
        </w:tabs>
        <w:ind w:left="1702" w:hanging="567"/>
      </w:pPr>
      <w:r w:rsidRPr="00DE51A7">
        <w:t>14.</w:t>
      </w:r>
      <w:r w:rsidRPr="00DE51A7">
        <w:tab/>
      </w:r>
      <w:r w:rsidR="00E80251" w:rsidRPr="00DE51A7">
        <w:t>Development and transfer of technologies:</w:t>
      </w:r>
    </w:p>
    <w:p w14:paraId="4344AE91" w14:textId="3F830129" w:rsidR="00E80251" w:rsidRPr="00DE51A7" w:rsidRDefault="0012112D" w:rsidP="0012112D">
      <w:pPr>
        <w:tabs>
          <w:tab w:val="left" w:pos="2269"/>
        </w:tabs>
        <w:spacing w:after="120"/>
        <w:ind w:left="2268" w:right="1134" w:hanging="566"/>
        <w:jc w:val="both"/>
      </w:pPr>
      <w:r w:rsidRPr="00DE51A7">
        <w:t>(a)</w:t>
      </w:r>
      <w:r w:rsidRPr="00DE51A7">
        <w:tab/>
      </w:r>
      <w:r w:rsidR="00E80251" w:rsidRPr="00DE51A7">
        <w:t>Scope of and modalities for the periodic assessment referred to in paragraph 69 of decision 1/CP.21;</w:t>
      </w:r>
    </w:p>
    <w:p w14:paraId="3CE9CC04" w14:textId="1AD02E0A" w:rsidR="00E80251" w:rsidRPr="00DE51A7" w:rsidRDefault="0012112D" w:rsidP="0012112D">
      <w:pPr>
        <w:tabs>
          <w:tab w:val="left" w:pos="2269"/>
        </w:tabs>
        <w:spacing w:after="120"/>
        <w:ind w:left="2268" w:right="1134" w:hanging="566"/>
        <w:jc w:val="both"/>
      </w:pPr>
      <w:r w:rsidRPr="00DE51A7">
        <w:t>(b)</w:t>
      </w:r>
      <w:r w:rsidRPr="00DE51A7">
        <w:tab/>
      </w:r>
      <w:r w:rsidR="00E80251" w:rsidRPr="00DE51A7">
        <w:t>Joint annual report of the Technology Executive Committee and the Climate Technology Centre and Network;</w:t>
      </w:r>
    </w:p>
    <w:p w14:paraId="70447909" w14:textId="2C036F43" w:rsidR="00E80251" w:rsidRPr="00DE51A7" w:rsidRDefault="0012112D" w:rsidP="0012112D">
      <w:pPr>
        <w:tabs>
          <w:tab w:val="left" w:pos="2269"/>
        </w:tabs>
        <w:spacing w:after="120"/>
        <w:ind w:left="2268" w:right="1134" w:hanging="566"/>
        <w:jc w:val="both"/>
      </w:pPr>
      <w:r w:rsidRPr="00DE51A7">
        <w:t>(c)</w:t>
      </w:r>
      <w:r w:rsidRPr="00DE51A7">
        <w:tab/>
      </w:r>
      <w:r w:rsidR="00E80251" w:rsidRPr="00DE51A7">
        <w:t>Poznan strategic programme on technology transfer.</w:t>
      </w:r>
    </w:p>
    <w:p w14:paraId="0DE44855" w14:textId="29C6003A" w:rsidR="00E80251" w:rsidRPr="00DE51A7" w:rsidRDefault="0012112D" w:rsidP="0012112D">
      <w:pPr>
        <w:pStyle w:val="AnnoSingleTxtG"/>
        <w:tabs>
          <w:tab w:val="left" w:pos="1702"/>
        </w:tabs>
        <w:ind w:left="1702" w:hanging="567"/>
      </w:pPr>
      <w:r w:rsidRPr="00DE51A7">
        <w:t>15.</w:t>
      </w:r>
      <w:r w:rsidRPr="00DE51A7">
        <w:tab/>
      </w:r>
      <w:r w:rsidR="00E80251" w:rsidRPr="00DE51A7">
        <w:t>Matters relating to climate finance: identification of the information to be provided by Parties in accordance with Article 9, paragraph 5, of the Paris Agreement.</w:t>
      </w:r>
    </w:p>
    <w:p w14:paraId="09B79450" w14:textId="34CEA618" w:rsidR="00E80251" w:rsidRPr="00DE51A7" w:rsidRDefault="0012112D" w:rsidP="0012112D">
      <w:pPr>
        <w:pStyle w:val="AnnoSingleTxtG"/>
        <w:tabs>
          <w:tab w:val="left" w:pos="1702"/>
        </w:tabs>
        <w:ind w:left="1702" w:hanging="567"/>
      </w:pPr>
      <w:bookmarkStart w:id="13" w:name="OLE_LINK35"/>
      <w:r w:rsidRPr="00DE51A7">
        <w:t>16.</w:t>
      </w:r>
      <w:r w:rsidRPr="00DE51A7">
        <w:tab/>
      </w:r>
      <w:r w:rsidR="00E80251" w:rsidRPr="00DE51A7">
        <w:t>Matters relating to capacity-building for developing countries:</w:t>
      </w:r>
    </w:p>
    <w:p w14:paraId="62C173B6" w14:textId="1FA26A24" w:rsidR="00E80251" w:rsidRPr="00DE51A7" w:rsidRDefault="0012112D" w:rsidP="0012112D">
      <w:pPr>
        <w:tabs>
          <w:tab w:val="left" w:pos="2269"/>
        </w:tabs>
        <w:spacing w:after="120"/>
        <w:ind w:left="2268" w:right="1134" w:hanging="566"/>
        <w:jc w:val="both"/>
      </w:pPr>
      <w:r w:rsidRPr="00DE51A7">
        <w:t>(a)</w:t>
      </w:r>
      <w:r w:rsidRPr="00DE51A7">
        <w:tab/>
      </w:r>
      <w:r w:rsidR="00E80251" w:rsidRPr="00DE51A7">
        <w:t>Capacity-building under the Convention;</w:t>
      </w:r>
    </w:p>
    <w:p w14:paraId="3281053A" w14:textId="17973A40" w:rsidR="00E80251" w:rsidRPr="00DE51A7" w:rsidRDefault="0012112D" w:rsidP="0012112D">
      <w:pPr>
        <w:tabs>
          <w:tab w:val="left" w:pos="2269"/>
        </w:tabs>
        <w:spacing w:after="120"/>
        <w:ind w:left="2268" w:right="1134" w:hanging="566"/>
        <w:jc w:val="both"/>
      </w:pPr>
      <w:r w:rsidRPr="00DE51A7">
        <w:t>(b)</w:t>
      </w:r>
      <w:r w:rsidRPr="00DE51A7">
        <w:tab/>
      </w:r>
      <w:r w:rsidR="00E80251" w:rsidRPr="00DE51A7">
        <w:t>Annual technical progress report of the Paris Committee on Capacity-building;</w:t>
      </w:r>
    </w:p>
    <w:p w14:paraId="1AB2626E" w14:textId="283F1862" w:rsidR="00E80251" w:rsidRPr="00DE51A7" w:rsidRDefault="0012112D" w:rsidP="0012112D">
      <w:pPr>
        <w:tabs>
          <w:tab w:val="left" w:pos="2269"/>
        </w:tabs>
        <w:spacing w:after="120"/>
        <w:ind w:left="2268" w:right="1134" w:hanging="566"/>
        <w:jc w:val="both"/>
      </w:pPr>
      <w:r w:rsidRPr="00DE51A7">
        <w:t>(c)</w:t>
      </w:r>
      <w:r w:rsidRPr="00DE51A7">
        <w:tab/>
      </w:r>
      <w:r w:rsidR="00E80251" w:rsidRPr="00DE51A7">
        <w:t>Capacity-building under the Kyoto Protocol.</w:t>
      </w:r>
    </w:p>
    <w:p w14:paraId="4876E011" w14:textId="794BBD33" w:rsidR="00E80251" w:rsidRPr="00DE51A7" w:rsidRDefault="0012112D" w:rsidP="0012112D">
      <w:pPr>
        <w:pStyle w:val="AnnoSingleTxtG"/>
        <w:tabs>
          <w:tab w:val="left" w:pos="1702"/>
        </w:tabs>
        <w:ind w:left="1702" w:hanging="567"/>
      </w:pPr>
      <w:bookmarkStart w:id="14" w:name="OLE_LINK36"/>
      <w:bookmarkEnd w:id="13"/>
      <w:r w:rsidRPr="00DE51A7">
        <w:t>17.</w:t>
      </w:r>
      <w:r w:rsidRPr="00DE51A7">
        <w:tab/>
      </w:r>
      <w:r w:rsidR="00E80251" w:rsidRPr="00DE51A7">
        <w:t>Impact of the implementation of response measures</w:t>
      </w:r>
      <w:bookmarkStart w:id="15" w:name="OLE_LINK42"/>
      <w:bookmarkEnd w:id="14"/>
      <w:r w:rsidR="00E80251" w:rsidRPr="00DE51A7">
        <w:t>:</w:t>
      </w:r>
    </w:p>
    <w:p w14:paraId="137EB84E" w14:textId="008B1454" w:rsidR="00E80251" w:rsidRPr="00DE51A7" w:rsidRDefault="0012112D" w:rsidP="0012112D">
      <w:pPr>
        <w:tabs>
          <w:tab w:val="left" w:pos="2269"/>
        </w:tabs>
        <w:spacing w:after="120"/>
        <w:ind w:left="2268" w:right="1134" w:hanging="566"/>
        <w:jc w:val="both"/>
      </w:pPr>
      <w:r w:rsidRPr="00DE51A7">
        <w:t>(a)</w:t>
      </w:r>
      <w:r w:rsidRPr="00DE51A7">
        <w:tab/>
      </w:r>
      <w:r w:rsidR="00E80251" w:rsidRPr="00DE51A7">
        <w:t>Improved forum and work programme;</w:t>
      </w:r>
    </w:p>
    <w:p w14:paraId="7F7150CA" w14:textId="7D249C3F" w:rsidR="00E80251" w:rsidRPr="00DE51A7" w:rsidRDefault="0012112D" w:rsidP="0012112D">
      <w:pPr>
        <w:tabs>
          <w:tab w:val="left" w:pos="2269"/>
        </w:tabs>
        <w:spacing w:after="120"/>
        <w:ind w:left="2268" w:right="1134" w:hanging="566"/>
        <w:jc w:val="both"/>
      </w:pPr>
      <w:r w:rsidRPr="00DE51A7">
        <w:t>(b)</w:t>
      </w:r>
      <w:r w:rsidRPr="00DE51A7">
        <w:tab/>
      </w:r>
      <w:r w:rsidR="00E80251" w:rsidRPr="00DE51A7">
        <w:t xml:space="preserve">Modalities, work programme and functions under the Paris Agreement of the forum on the impact of the implementation of response measures; </w:t>
      </w:r>
    </w:p>
    <w:p w14:paraId="39354806" w14:textId="338B2C05" w:rsidR="00E80251" w:rsidRPr="00DE51A7" w:rsidRDefault="0012112D" w:rsidP="0012112D">
      <w:pPr>
        <w:tabs>
          <w:tab w:val="left" w:pos="2269"/>
        </w:tabs>
        <w:spacing w:after="120"/>
        <w:ind w:left="2268" w:right="1134" w:hanging="566"/>
        <w:jc w:val="both"/>
      </w:pPr>
      <w:r w:rsidRPr="00DE51A7">
        <w:t>(c)</w:t>
      </w:r>
      <w:r w:rsidRPr="00DE51A7">
        <w:tab/>
      </w:r>
      <w:r w:rsidR="00E80251" w:rsidRPr="00DE51A7">
        <w:t>Matters relating to Article 3, paragraph 14, of the Kyoto Protocol;</w:t>
      </w:r>
    </w:p>
    <w:p w14:paraId="4C18E4B9" w14:textId="6B36E20E" w:rsidR="00E80251" w:rsidRPr="00DE51A7" w:rsidRDefault="0012112D" w:rsidP="0012112D">
      <w:pPr>
        <w:tabs>
          <w:tab w:val="left" w:pos="2269"/>
        </w:tabs>
        <w:spacing w:after="120"/>
        <w:ind w:left="2268" w:right="1134" w:hanging="566"/>
        <w:jc w:val="both"/>
      </w:pPr>
      <w:r w:rsidRPr="00DE51A7">
        <w:t>(d)</w:t>
      </w:r>
      <w:r w:rsidRPr="00DE51A7">
        <w:tab/>
      </w:r>
      <w:r w:rsidR="00E80251" w:rsidRPr="00DE51A7">
        <w:t>Progress on the implementation of decision 1/CP.10.</w:t>
      </w:r>
    </w:p>
    <w:bookmarkEnd w:id="15"/>
    <w:p w14:paraId="720B5F2D" w14:textId="088180CD" w:rsidR="00E80251" w:rsidRPr="00DE51A7" w:rsidRDefault="0012112D" w:rsidP="0012112D">
      <w:pPr>
        <w:pStyle w:val="AnnoSingleTxtG"/>
        <w:tabs>
          <w:tab w:val="left" w:pos="1702"/>
        </w:tabs>
        <w:ind w:left="1702" w:hanging="567"/>
      </w:pPr>
      <w:r w:rsidRPr="00DE51A7">
        <w:t>18.</w:t>
      </w:r>
      <w:r w:rsidRPr="00DE51A7">
        <w:tab/>
      </w:r>
      <w:r w:rsidR="00E80251" w:rsidRPr="00DE51A7">
        <w:t>Gender and climate change.</w:t>
      </w:r>
    </w:p>
    <w:p w14:paraId="394F369C" w14:textId="2FD98D6E" w:rsidR="00E80251" w:rsidRPr="00DE51A7" w:rsidRDefault="0012112D" w:rsidP="0012112D">
      <w:pPr>
        <w:pStyle w:val="AnnoSingleTxtG"/>
        <w:tabs>
          <w:tab w:val="left" w:pos="1702"/>
        </w:tabs>
        <w:ind w:left="1702" w:hanging="567"/>
      </w:pPr>
      <w:bookmarkStart w:id="16" w:name="OLE_LINK43"/>
      <w:r w:rsidRPr="00DE51A7">
        <w:t>19.</w:t>
      </w:r>
      <w:r w:rsidRPr="00DE51A7">
        <w:tab/>
      </w:r>
      <w:r w:rsidR="00E80251" w:rsidRPr="00DE51A7">
        <w:t xml:space="preserve">Report on activities related to Action for Climate Empowerment. </w:t>
      </w:r>
    </w:p>
    <w:p w14:paraId="2EEEE2DA" w14:textId="53E268C1" w:rsidR="00E80251" w:rsidRPr="00DE51A7" w:rsidRDefault="0012112D" w:rsidP="0012112D">
      <w:pPr>
        <w:pStyle w:val="AnnoSingleTxtG"/>
        <w:tabs>
          <w:tab w:val="left" w:pos="1702"/>
        </w:tabs>
        <w:ind w:left="1702" w:hanging="567"/>
      </w:pPr>
      <w:r w:rsidRPr="00DE51A7">
        <w:lastRenderedPageBreak/>
        <w:t>20.</w:t>
      </w:r>
      <w:r w:rsidRPr="00DE51A7">
        <w:tab/>
      </w:r>
      <w:r w:rsidR="00E80251" w:rsidRPr="00DE51A7">
        <w:t>Administrative, financial and institutional matters:</w:t>
      </w:r>
    </w:p>
    <w:p w14:paraId="1D81996B" w14:textId="3D21C72A" w:rsidR="00E80251" w:rsidRPr="00DE51A7" w:rsidRDefault="0012112D" w:rsidP="0012112D">
      <w:pPr>
        <w:tabs>
          <w:tab w:val="left" w:pos="2269"/>
        </w:tabs>
        <w:spacing w:after="120"/>
        <w:ind w:left="2268" w:right="1134" w:hanging="566"/>
        <w:jc w:val="both"/>
      </w:pPr>
      <w:r w:rsidRPr="00DE51A7">
        <w:t>(a)</w:t>
      </w:r>
      <w:r w:rsidRPr="00DE51A7">
        <w:tab/>
      </w:r>
      <w:r w:rsidR="00E80251" w:rsidRPr="00DE51A7">
        <w:t>Audit report and financial statements for 2017;</w:t>
      </w:r>
    </w:p>
    <w:p w14:paraId="0FE757A5" w14:textId="30A821B4" w:rsidR="00E80251" w:rsidRPr="00DE51A7" w:rsidRDefault="0012112D" w:rsidP="0012112D">
      <w:pPr>
        <w:tabs>
          <w:tab w:val="left" w:pos="2269"/>
        </w:tabs>
        <w:spacing w:after="120"/>
        <w:ind w:left="2268" w:right="1134" w:hanging="566"/>
        <w:jc w:val="both"/>
      </w:pPr>
      <w:r w:rsidRPr="00DE51A7">
        <w:t>(b)</w:t>
      </w:r>
      <w:r w:rsidRPr="00DE51A7">
        <w:tab/>
      </w:r>
      <w:r w:rsidR="00E80251" w:rsidRPr="00DE51A7">
        <w:t>Budget performance for the biennium 2018–2019; </w:t>
      </w:r>
    </w:p>
    <w:p w14:paraId="391A0A24" w14:textId="64EB444D" w:rsidR="00E80251" w:rsidRPr="00DE51A7" w:rsidRDefault="0012112D" w:rsidP="0012112D">
      <w:pPr>
        <w:tabs>
          <w:tab w:val="left" w:pos="2269"/>
        </w:tabs>
        <w:spacing w:after="120"/>
        <w:ind w:left="2268" w:right="1134" w:hanging="566"/>
        <w:jc w:val="both"/>
      </w:pPr>
      <w:r w:rsidRPr="00DE51A7">
        <w:t>(c)</w:t>
      </w:r>
      <w:r w:rsidRPr="00DE51A7">
        <w:tab/>
      </w:r>
      <w:r w:rsidR="00E80251" w:rsidRPr="00DE51A7">
        <w:t>Budgetary matters;</w:t>
      </w:r>
    </w:p>
    <w:p w14:paraId="3703DF92" w14:textId="21F591E8" w:rsidR="00E80251" w:rsidRPr="00DE51A7" w:rsidRDefault="0012112D" w:rsidP="0012112D">
      <w:pPr>
        <w:tabs>
          <w:tab w:val="left" w:pos="2269"/>
        </w:tabs>
        <w:spacing w:after="120"/>
        <w:ind w:left="2268" w:right="1134" w:hanging="566"/>
        <w:jc w:val="both"/>
      </w:pPr>
      <w:r w:rsidRPr="00DE51A7">
        <w:t>(d)</w:t>
      </w:r>
      <w:r w:rsidRPr="00DE51A7">
        <w:tab/>
      </w:r>
      <w:r w:rsidR="00E80251" w:rsidRPr="00DE51A7">
        <w:t>Continuous review of the functions and operations of the secretariat.</w:t>
      </w:r>
    </w:p>
    <w:p w14:paraId="2AA4AB5F" w14:textId="4682C613" w:rsidR="00E80251" w:rsidRPr="00DE51A7" w:rsidRDefault="0012112D" w:rsidP="0012112D">
      <w:pPr>
        <w:pStyle w:val="AnnoSingleTxtG"/>
        <w:tabs>
          <w:tab w:val="left" w:pos="1702"/>
        </w:tabs>
        <w:ind w:left="1702" w:hanging="567"/>
      </w:pPr>
      <w:r w:rsidRPr="00DE51A7">
        <w:t>21.</w:t>
      </w:r>
      <w:r w:rsidRPr="00DE51A7">
        <w:tab/>
      </w:r>
      <w:r w:rsidR="00E80251" w:rsidRPr="00DE51A7">
        <w:t>Other matters</w:t>
      </w:r>
      <w:bookmarkEnd w:id="16"/>
      <w:r w:rsidR="00E80251" w:rsidRPr="00DE51A7">
        <w:t>.</w:t>
      </w:r>
      <w:bookmarkStart w:id="17" w:name="OLE_LINK49"/>
    </w:p>
    <w:p w14:paraId="0A4F325B" w14:textId="7056B778" w:rsidR="00E80251" w:rsidRPr="00DE51A7" w:rsidRDefault="0012112D" w:rsidP="0012112D">
      <w:pPr>
        <w:pStyle w:val="AnnoSingleTxtG"/>
        <w:tabs>
          <w:tab w:val="left" w:pos="1702"/>
        </w:tabs>
        <w:ind w:left="1702" w:hanging="567"/>
      </w:pPr>
      <w:r w:rsidRPr="00DE51A7">
        <w:t>22.</w:t>
      </w:r>
      <w:r w:rsidRPr="00DE51A7">
        <w:tab/>
      </w:r>
      <w:r w:rsidR="00E80251" w:rsidRPr="00DE51A7">
        <w:t>Closure of and report on the session</w:t>
      </w:r>
      <w:bookmarkEnd w:id="17"/>
      <w:r w:rsidR="00E80251" w:rsidRPr="00DE51A7">
        <w:t>.</w:t>
      </w:r>
    </w:p>
    <w:p w14:paraId="1B4B948B" w14:textId="42202AA9" w:rsidR="000F1913" w:rsidRPr="00297A24" w:rsidRDefault="0012112D" w:rsidP="0012112D">
      <w:pPr>
        <w:pStyle w:val="RegH1G"/>
        <w:tabs>
          <w:tab w:val="left" w:pos="1135"/>
        </w:tabs>
        <w:ind w:left="1135" w:hanging="454"/>
        <w:rPr>
          <w:b w:val="0"/>
          <w:sz w:val="20"/>
        </w:rPr>
      </w:pPr>
      <w:bookmarkStart w:id="18" w:name="_Toc534881608"/>
      <w:r w:rsidRPr="00297A24">
        <w:t>B.</w:t>
      </w:r>
      <w:r w:rsidRPr="00297A24">
        <w:tab/>
      </w:r>
      <w:r w:rsidR="000F1913">
        <w:t>Organization of the work of the session</w:t>
      </w:r>
      <w:r w:rsidR="00297A24">
        <w:br/>
      </w:r>
      <w:r w:rsidR="00297A24" w:rsidRPr="00515BC7">
        <w:rPr>
          <w:b w:val="0"/>
          <w:sz w:val="20"/>
        </w:rPr>
        <w:t>(Agenda sub-item 2(b))</w:t>
      </w:r>
      <w:bookmarkEnd w:id="18"/>
    </w:p>
    <w:p w14:paraId="3D8E56E9" w14:textId="1611C0DA" w:rsidR="000A6466" w:rsidRPr="0088108A" w:rsidRDefault="0012112D" w:rsidP="0012112D">
      <w:pPr>
        <w:pStyle w:val="SingleTxtG"/>
      </w:pPr>
      <w:r w:rsidRPr="0088108A">
        <w:t>6.</w:t>
      </w:r>
      <w:r w:rsidRPr="0088108A">
        <w:tab/>
      </w:r>
      <w:r w:rsidR="000263F2" w:rsidRPr="00A91B9E">
        <w:t>The SBI considered this</w:t>
      </w:r>
      <w:r w:rsidR="000A6466" w:rsidRPr="00A91B9E">
        <w:t xml:space="preserve"> agenda sub-item at its 1</w:t>
      </w:r>
      <w:r w:rsidR="000A6466" w:rsidRPr="00A91B9E">
        <w:rPr>
          <w:vertAlign w:val="superscript"/>
        </w:rPr>
        <w:t>st</w:t>
      </w:r>
      <w:r w:rsidR="000A6466" w:rsidRPr="00A91B9E">
        <w:t xml:space="preserve"> meeting. The Chair</w:t>
      </w:r>
      <w:r w:rsidR="000A6466" w:rsidRPr="0088108A">
        <w:t xml:space="preserve"> drew attention to the deadline for all groups to conclude their work by </w:t>
      </w:r>
      <w:r w:rsidR="000A6466">
        <w:t>1</w:t>
      </w:r>
      <w:r w:rsidR="000A6466" w:rsidRPr="0088108A">
        <w:t xml:space="preserve"> p.m. on </w:t>
      </w:r>
      <w:r w:rsidR="000A6466">
        <w:t>Friday</w:t>
      </w:r>
      <w:r w:rsidR="000A6466" w:rsidRPr="0088108A">
        <w:t xml:space="preserve">, </w:t>
      </w:r>
      <w:r w:rsidR="000A6466">
        <w:t>7 December</w:t>
      </w:r>
      <w:r w:rsidR="000A6466" w:rsidRPr="0088108A">
        <w:t xml:space="preserve">, to ensure the timely availability of draft conclusions for the closing plenary, which was to be convened on </w:t>
      </w:r>
      <w:r w:rsidR="000A6466">
        <w:t>Saturday</w:t>
      </w:r>
      <w:r w:rsidR="000A6466" w:rsidRPr="0088108A">
        <w:t xml:space="preserve">, </w:t>
      </w:r>
      <w:r w:rsidR="000A6466">
        <w:t>8 December</w:t>
      </w:r>
      <w:r w:rsidR="000A6466" w:rsidRPr="0088108A">
        <w:t>. On a proposal by the Chair, the SBI agreed to proceed on that basis and in line with previously adopted SBI conclusions</w:t>
      </w:r>
      <w:r w:rsidR="000A6466" w:rsidRPr="0088108A">
        <w:rPr>
          <w:sz w:val="18"/>
          <w:vertAlign w:val="superscript"/>
        </w:rPr>
        <w:footnoteReference w:id="2"/>
      </w:r>
      <w:r w:rsidR="000A6466" w:rsidRPr="0088108A">
        <w:t xml:space="preserve"> on the timely conclusion of negotiations and related working practices.</w:t>
      </w:r>
    </w:p>
    <w:p w14:paraId="610FFD11" w14:textId="75C80917" w:rsidR="000A6466" w:rsidRPr="00765156" w:rsidRDefault="0012112D" w:rsidP="0012112D">
      <w:pPr>
        <w:pStyle w:val="SingleTxtG"/>
      </w:pPr>
      <w:r w:rsidRPr="00765156">
        <w:t>7.</w:t>
      </w:r>
      <w:r w:rsidRPr="00765156">
        <w:tab/>
      </w:r>
      <w:r w:rsidR="000A6466" w:rsidRPr="0088108A">
        <w:t xml:space="preserve">At </w:t>
      </w:r>
      <w:r w:rsidR="008358C9">
        <w:t>the</w:t>
      </w:r>
      <w:r w:rsidR="000A6466" w:rsidRPr="0088108A">
        <w:t xml:space="preserve"> 2</w:t>
      </w:r>
      <w:r w:rsidR="000A6466" w:rsidRPr="0088108A">
        <w:rPr>
          <w:vertAlign w:val="superscript"/>
        </w:rPr>
        <w:t>nd</w:t>
      </w:r>
      <w:r w:rsidR="000A6466" w:rsidRPr="0088108A">
        <w:t xml:space="preserve"> meeting</w:t>
      </w:r>
      <w:r w:rsidR="008358C9">
        <w:t xml:space="preserve"> of the SBI</w:t>
      </w:r>
      <w:r w:rsidR="000A6466" w:rsidRPr="0088108A">
        <w:t xml:space="preserve">, on </w:t>
      </w:r>
      <w:r w:rsidR="008560C1">
        <w:t>2 December</w:t>
      </w:r>
      <w:r w:rsidR="000A6466" w:rsidRPr="0088108A">
        <w:t xml:space="preserve">, which was held jointly with the </w:t>
      </w:r>
      <w:r w:rsidR="0012246E">
        <w:t>2</w:t>
      </w:r>
      <w:r w:rsidR="0012246E" w:rsidRPr="0012246E">
        <w:rPr>
          <w:vertAlign w:val="superscript"/>
        </w:rPr>
        <w:t>nd</w:t>
      </w:r>
      <w:r w:rsidR="0012246E">
        <w:t xml:space="preserve"> meeting of the Conference of the Parties (COP)</w:t>
      </w:r>
      <w:r w:rsidR="00D01C01">
        <w:t xml:space="preserve"> at its twenty-fourth session</w:t>
      </w:r>
      <w:r w:rsidR="0012246E">
        <w:t>, the 2</w:t>
      </w:r>
      <w:r w:rsidR="0012246E" w:rsidRPr="0012246E">
        <w:rPr>
          <w:vertAlign w:val="superscript"/>
        </w:rPr>
        <w:t>nd</w:t>
      </w:r>
      <w:r w:rsidR="0012246E">
        <w:t xml:space="preserve"> meeting of the </w:t>
      </w:r>
      <w:r w:rsidR="00CA3026">
        <w:t xml:space="preserve">Conference of the </w:t>
      </w:r>
      <w:r w:rsidR="00CA3026" w:rsidRPr="007B1D96">
        <w:t>Parties serving as the meeting of the Parties to the Kyoto Protocol (CMP)</w:t>
      </w:r>
      <w:r w:rsidR="00D01C01" w:rsidRPr="007B1D96">
        <w:t xml:space="preserve"> at its fourteenth session</w:t>
      </w:r>
      <w:r w:rsidR="00D57142" w:rsidRPr="007B1D96">
        <w:t>,</w:t>
      </w:r>
      <w:r w:rsidR="00CA3026" w:rsidRPr="007B1D96">
        <w:t xml:space="preserve"> the </w:t>
      </w:r>
      <w:r w:rsidR="0064198A" w:rsidRPr="007B1D96">
        <w:t>22</w:t>
      </w:r>
      <w:r w:rsidR="0064198A" w:rsidRPr="007B1D96">
        <w:rPr>
          <w:vertAlign w:val="superscript"/>
        </w:rPr>
        <w:t>nd</w:t>
      </w:r>
      <w:r w:rsidR="0064198A" w:rsidRPr="007B1D96">
        <w:t xml:space="preserve"> </w:t>
      </w:r>
      <w:r w:rsidR="00CA3026" w:rsidRPr="007B1D96">
        <w:t>meeting of the Conference of the Parties serving as the meeting of the Parties to the Paris Agreement (CMA)</w:t>
      </w:r>
      <w:r w:rsidR="00D01C01" w:rsidRPr="007B1D96">
        <w:t xml:space="preserve"> at its first session</w:t>
      </w:r>
      <w:r w:rsidR="0012246E" w:rsidRPr="007B1D96">
        <w:t xml:space="preserve">, the </w:t>
      </w:r>
      <w:r w:rsidR="000A6466" w:rsidRPr="007B1D96">
        <w:t>2</w:t>
      </w:r>
      <w:r w:rsidR="000A6466" w:rsidRPr="007B1D96">
        <w:rPr>
          <w:vertAlign w:val="superscript"/>
        </w:rPr>
        <w:t>nd</w:t>
      </w:r>
      <w:r w:rsidR="000A6466" w:rsidRPr="007B1D96">
        <w:t xml:space="preserve"> meeting of the Subsidiary Body for Scientific and Technological Advice (SBSTA) </w:t>
      </w:r>
      <w:r w:rsidR="00D01C01" w:rsidRPr="007B1D96">
        <w:t xml:space="preserve">at its forty-ninth session </w:t>
      </w:r>
      <w:r w:rsidR="000A6466" w:rsidRPr="007B1D96">
        <w:t xml:space="preserve">and the </w:t>
      </w:r>
      <w:r w:rsidR="008560C1" w:rsidRPr="007B1D96">
        <w:t>2</w:t>
      </w:r>
      <w:r w:rsidR="0064198A" w:rsidRPr="007B1D96">
        <w:t>1</w:t>
      </w:r>
      <w:r w:rsidR="0064198A" w:rsidRPr="007B1D96">
        <w:rPr>
          <w:vertAlign w:val="superscript"/>
        </w:rPr>
        <w:t>st</w:t>
      </w:r>
      <w:r w:rsidR="0064198A" w:rsidRPr="007B1D96">
        <w:t xml:space="preserve"> </w:t>
      </w:r>
      <w:r w:rsidR="000A6466" w:rsidRPr="007B1D96">
        <w:t>meeting of the Ad Hoc Working Group on the Paris Agreement (APA)</w:t>
      </w:r>
      <w:r w:rsidR="00D01C01" w:rsidRPr="007B1D96">
        <w:t xml:space="preserve"> at its first session</w:t>
      </w:r>
      <w:r w:rsidR="000A6466" w:rsidRPr="007B1D96">
        <w:t>, statements were made by representatives</w:t>
      </w:r>
      <w:r w:rsidR="000A6466" w:rsidRPr="0088108A">
        <w:t xml:space="preserve"> of </w:t>
      </w:r>
      <w:r w:rsidR="003524D1">
        <w:t>13</w:t>
      </w:r>
      <w:r w:rsidR="000A6466" w:rsidRPr="0088108A">
        <w:t xml:space="preserve"> Parties </w:t>
      </w:r>
      <w:r w:rsidR="003524D1">
        <w:t>on</w:t>
      </w:r>
      <w:r w:rsidR="000A6466" w:rsidRPr="0088108A">
        <w:t xml:space="preserve"> behalf of </w:t>
      </w:r>
      <w:r w:rsidR="00105A50">
        <w:t xml:space="preserve">the following </w:t>
      </w:r>
      <w:r w:rsidR="000A6466" w:rsidRPr="0088108A">
        <w:t xml:space="preserve">groups of Parties: </w:t>
      </w:r>
      <w:r w:rsidR="000A6466" w:rsidRPr="00167A2A">
        <w:t>the African Group; the Alliance of Small Island States; the Arab Group</w:t>
      </w:r>
      <w:r w:rsidR="000A6466" w:rsidRPr="006E4DBE">
        <w:t>; Argentina, Brazil and Uruguay</w:t>
      </w:r>
      <w:r w:rsidR="000A6466" w:rsidRPr="00C3611F">
        <w:t xml:space="preserve">; the Bolivarian Alliance for the Peoples of Our America – Peoples’ Trade Treaty; </w:t>
      </w:r>
      <w:r w:rsidR="000A6466" w:rsidRPr="0008206E">
        <w:t>Brazil,</w:t>
      </w:r>
      <w:r w:rsidR="003524D1">
        <w:t xml:space="preserve"> South Africa, India and China; </w:t>
      </w:r>
      <w:r w:rsidR="000A6466" w:rsidRPr="00167A2A">
        <w:t>the Environmental Integrity Group; the</w:t>
      </w:r>
      <w:r w:rsidR="000A6466" w:rsidRPr="009522C8">
        <w:t xml:space="preserve"> European Union and its member States; the Group of 77 and China; </w:t>
      </w:r>
      <w:r w:rsidR="000A6466" w:rsidRPr="003A362B">
        <w:t xml:space="preserve">the Independent Association for Latin America and the Caribbean; </w:t>
      </w:r>
      <w:r w:rsidR="000A6466" w:rsidRPr="00167A2A">
        <w:t xml:space="preserve">the least developed countries (LDCs); the Like-minded Developing Countries; and the Umbrella </w:t>
      </w:r>
      <w:r w:rsidR="000A6466" w:rsidRPr="003524D1">
        <w:t xml:space="preserve">Group. Statements were also made on behalf of </w:t>
      </w:r>
      <w:r w:rsidR="000A6466" w:rsidRPr="003524D1">
        <w:rPr>
          <w:bCs/>
        </w:rPr>
        <w:t xml:space="preserve">business and industry non-governmental organizations (NGOs), </w:t>
      </w:r>
      <w:r w:rsidR="000A6466" w:rsidRPr="00E66EFF">
        <w:rPr>
          <w:bCs/>
        </w:rPr>
        <w:t xml:space="preserve">environmental NGOs, </w:t>
      </w:r>
      <w:r w:rsidR="000A6466" w:rsidRPr="00715917">
        <w:rPr>
          <w:bCs/>
        </w:rPr>
        <w:t>indigenous peoples organizations</w:t>
      </w:r>
      <w:r w:rsidR="000A6466" w:rsidRPr="00AD617D">
        <w:rPr>
          <w:bCs/>
        </w:rPr>
        <w:t xml:space="preserve">, local government and municipal authorities, </w:t>
      </w:r>
      <w:r w:rsidR="000A6466" w:rsidRPr="00765156">
        <w:rPr>
          <w:bCs/>
        </w:rPr>
        <w:t>research and independent NGOs, trade union NGOs, women and gender NGOs and youth NGOs.</w:t>
      </w:r>
      <w:r w:rsidR="000A6466" w:rsidRPr="00765156">
        <w:rPr>
          <w:rStyle w:val="FootnoteReference"/>
        </w:rPr>
        <w:footnoteReference w:id="3"/>
      </w:r>
    </w:p>
    <w:p w14:paraId="00734EDE" w14:textId="093C9FB8" w:rsidR="00DB30A0" w:rsidRPr="007F43EE" w:rsidRDefault="0012112D" w:rsidP="0012112D">
      <w:pPr>
        <w:pStyle w:val="SingleTxtG"/>
      </w:pPr>
      <w:r w:rsidRPr="007F43EE">
        <w:t>8.</w:t>
      </w:r>
      <w:r w:rsidRPr="007F43EE">
        <w:tab/>
      </w:r>
      <w:r w:rsidR="005C2A3A" w:rsidRPr="007F43EE">
        <w:t>Between</w:t>
      </w:r>
      <w:r w:rsidR="004F758E" w:rsidRPr="007F43EE">
        <w:t xml:space="preserve"> 4 </w:t>
      </w:r>
      <w:r w:rsidR="005C2A3A" w:rsidRPr="007F43EE">
        <w:t>and</w:t>
      </w:r>
      <w:r w:rsidR="004F758E" w:rsidRPr="007F43EE">
        <w:t xml:space="preserve"> 7 December, </w:t>
      </w:r>
      <w:r w:rsidR="00DB30A0" w:rsidRPr="007F43EE">
        <w:t>the SBI and SBSTA</w:t>
      </w:r>
      <w:r w:rsidR="0099011A" w:rsidRPr="007F43EE">
        <w:t xml:space="preserve"> Chairs</w:t>
      </w:r>
      <w:r w:rsidR="00DB30A0" w:rsidRPr="007F43EE">
        <w:t xml:space="preserve"> and </w:t>
      </w:r>
      <w:r w:rsidR="004F758E" w:rsidRPr="007F43EE">
        <w:t xml:space="preserve">the </w:t>
      </w:r>
      <w:r w:rsidR="00DB30A0" w:rsidRPr="007F43EE">
        <w:t>APA Co-Chairs convened joint</w:t>
      </w:r>
      <w:r w:rsidR="00D57093" w:rsidRPr="007F43EE">
        <w:t xml:space="preserve"> meeting</w:t>
      </w:r>
      <w:r w:rsidR="004F758E" w:rsidRPr="007F43EE">
        <w:t>s</w:t>
      </w:r>
      <w:r w:rsidR="00D57093" w:rsidRPr="007F43EE">
        <w:t xml:space="preserve"> of</w:t>
      </w:r>
      <w:r w:rsidR="00DB30A0" w:rsidRPr="007F43EE">
        <w:t xml:space="preserve"> </w:t>
      </w:r>
      <w:r w:rsidR="00D57093" w:rsidRPr="007F43EE">
        <w:t>h</w:t>
      </w:r>
      <w:r w:rsidR="008560C1" w:rsidRPr="007F43EE">
        <w:t xml:space="preserve">eads of delegation </w:t>
      </w:r>
      <w:r w:rsidR="00DB30A0" w:rsidRPr="007F43EE">
        <w:t xml:space="preserve">to inform Parties of progress in the work of the SBI, the SBSTA and the APA pertaining to the implementation of the </w:t>
      </w:r>
      <w:r w:rsidR="00FE609C" w:rsidRPr="007F43EE">
        <w:t xml:space="preserve">Paris Agreement </w:t>
      </w:r>
      <w:r w:rsidR="00D57093" w:rsidRPr="007F43EE">
        <w:t>w</w:t>
      </w:r>
      <w:r w:rsidR="00FE609C" w:rsidRPr="007F43EE">
        <w:t xml:space="preserve">ork </w:t>
      </w:r>
      <w:r w:rsidR="00D57093" w:rsidRPr="007F43EE">
        <w:t>p</w:t>
      </w:r>
      <w:r w:rsidR="00FE609C" w:rsidRPr="007F43EE">
        <w:t>rogramme (</w:t>
      </w:r>
      <w:proofErr w:type="spellStart"/>
      <w:r w:rsidR="00DB30A0" w:rsidRPr="007F43EE">
        <w:t>PAWP</w:t>
      </w:r>
      <w:proofErr w:type="spellEnd"/>
      <w:r w:rsidR="00FE609C" w:rsidRPr="007F43EE">
        <w:t>)</w:t>
      </w:r>
      <w:r w:rsidR="00F66C5E" w:rsidRPr="007F43EE">
        <w:t xml:space="preserve"> and to </w:t>
      </w:r>
      <w:r w:rsidR="008560C1" w:rsidRPr="007F43EE">
        <w:t>address unresolved issues</w:t>
      </w:r>
      <w:r w:rsidR="00DB30A0" w:rsidRPr="007F43EE">
        <w:t xml:space="preserve">. </w:t>
      </w:r>
    </w:p>
    <w:p w14:paraId="62A55A1C" w14:textId="4AC88254" w:rsidR="007F7B00" w:rsidRPr="007B1D96" w:rsidRDefault="0012112D" w:rsidP="0012112D">
      <w:pPr>
        <w:pStyle w:val="SingleTxtG"/>
      </w:pPr>
      <w:r w:rsidRPr="007B1D96">
        <w:t>9.</w:t>
      </w:r>
      <w:r w:rsidRPr="007B1D96">
        <w:tab/>
      </w:r>
      <w:r w:rsidR="002E6B7B" w:rsidRPr="007B1D96">
        <w:t xml:space="preserve">At </w:t>
      </w:r>
      <w:r w:rsidR="00B22AA5" w:rsidRPr="007B1D96">
        <w:t xml:space="preserve">the </w:t>
      </w:r>
      <w:r w:rsidR="00D57093" w:rsidRPr="007B1D96">
        <w:t>first</w:t>
      </w:r>
      <w:r w:rsidR="00B22AA5" w:rsidRPr="007B1D96">
        <w:t xml:space="preserve"> part of its</w:t>
      </w:r>
      <w:r w:rsidR="002E6B7B" w:rsidRPr="007B1D96">
        <w:t xml:space="preserve"> </w:t>
      </w:r>
      <w:r w:rsidR="00DC563B" w:rsidRPr="007B1D96">
        <w:t>3</w:t>
      </w:r>
      <w:r w:rsidR="0099011A" w:rsidRPr="007B1D96">
        <w:rPr>
          <w:vertAlign w:val="superscript"/>
        </w:rPr>
        <w:t>rd</w:t>
      </w:r>
      <w:r w:rsidR="00DC563B" w:rsidRPr="007B1D96">
        <w:t xml:space="preserve"> meeting, on 8</w:t>
      </w:r>
      <w:r w:rsidR="002E6B7B" w:rsidRPr="007B1D96">
        <w:t xml:space="preserve"> </w:t>
      </w:r>
      <w:r w:rsidR="00B22AA5" w:rsidRPr="007B1D96">
        <w:t>December</w:t>
      </w:r>
      <w:r w:rsidR="002E6B7B" w:rsidRPr="007B1D96">
        <w:t xml:space="preserve">, </w:t>
      </w:r>
      <w:r w:rsidR="00363D03" w:rsidRPr="007B1D96">
        <w:t>the SBI</w:t>
      </w:r>
      <w:r w:rsidR="0099011A" w:rsidRPr="007B1D96">
        <w:t xml:space="preserve"> considered </w:t>
      </w:r>
      <w:r w:rsidR="004051F9" w:rsidRPr="007B1D96">
        <w:t xml:space="preserve">all </w:t>
      </w:r>
      <w:r w:rsidR="00D01C01" w:rsidRPr="007B1D96">
        <w:t xml:space="preserve">the </w:t>
      </w:r>
      <w:r w:rsidR="004051F9" w:rsidRPr="007B1D96">
        <w:t>non</w:t>
      </w:r>
      <w:r w:rsidR="00ED76A4" w:rsidRPr="007B1D96">
        <w:noBreakHyphen/>
      </w:r>
      <w:proofErr w:type="spellStart"/>
      <w:r w:rsidR="004051F9" w:rsidRPr="007B1D96">
        <w:t>PAWP</w:t>
      </w:r>
      <w:proofErr w:type="spellEnd"/>
      <w:r w:rsidR="0029534E" w:rsidRPr="007B1D96">
        <w:t>-</w:t>
      </w:r>
      <w:r w:rsidR="00D01C01" w:rsidRPr="007B1D96">
        <w:t xml:space="preserve">related </w:t>
      </w:r>
      <w:r w:rsidR="004051F9" w:rsidRPr="007B1D96">
        <w:t xml:space="preserve">items on its agenda </w:t>
      </w:r>
      <w:r w:rsidR="0099011A" w:rsidRPr="007B1D96">
        <w:t>and</w:t>
      </w:r>
      <w:r w:rsidR="00363D03" w:rsidRPr="007B1D96">
        <w:t xml:space="preserve"> adopted conclusions </w:t>
      </w:r>
      <w:r w:rsidR="004051F9" w:rsidRPr="007B1D96">
        <w:t xml:space="preserve">on these matters as presented in this report. </w:t>
      </w:r>
      <w:r w:rsidR="00ED76A4" w:rsidRPr="007B1D96">
        <w:t>T</w:t>
      </w:r>
      <w:r w:rsidR="004051F9" w:rsidRPr="007B1D96">
        <w:t xml:space="preserve">he SBI </w:t>
      </w:r>
      <w:r w:rsidR="00ED76A4" w:rsidRPr="007B1D96">
        <w:t xml:space="preserve">then </w:t>
      </w:r>
      <w:r w:rsidR="007F7B00" w:rsidRPr="007B1D96">
        <w:t xml:space="preserve">heard statements from </w:t>
      </w:r>
      <w:r w:rsidR="0034306A" w:rsidRPr="007B1D96">
        <w:t>NGOs (see para</w:t>
      </w:r>
      <w:r w:rsidR="00D57093" w:rsidRPr="007B1D96">
        <w:t>.</w:t>
      </w:r>
      <w:r w:rsidR="0034306A" w:rsidRPr="007B1D96">
        <w:t xml:space="preserve"> </w:t>
      </w:r>
      <w:r w:rsidR="0064198A" w:rsidRPr="007B1D96">
        <w:t>1</w:t>
      </w:r>
      <w:r w:rsidR="00A73D90" w:rsidRPr="007B1D96">
        <w:t>2</w:t>
      </w:r>
      <w:r w:rsidR="007E3E59" w:rsidRPr="007B1D96">
        <w:t>1</w:t>
      </w:r>
      <w:r w:rsidR="0064198A" w:rsidRPr="007B1D96">
        <w:t xml:space="preserve"> </w:t>
      </w:r>
      <w:r w:rsidR="0034306A" w:rsidRPr="007B1D96">
        <w:t>below)</w:t>
      </w:r>
      <w:r w:rsidR="007F7B00" w:rsidRPr="007B1D96">
        <w:t xml:space="preserve">. </w:t>
      </w:r>
      <w:r w:rsidR="00D57093" w:rsidRPr="007B1D96">
        <w:t>A</w:t>
      </w:r>
      <w:r w:rsidR="00363D03" w:rsidRPr="007B1D96">
        <w:t xml:space="preserve">t </w:t>
      </w:r>
      <w:r w:rsidR="007F7B00" w:rsidRPr="007B1D96">
        <w:t xml:space="preserve">the </w:t>
      </w:r>
      <w:r w:rsidR="00D57093" w:rsidRPr="007B1D96">
        <w:t>second</w:t>
      </w:r>
      <w:r w:rsidR="007F7B00" w:rsidRPr="007B1D96">
        <w:t xml:space="preserve"> part of its</w:t>
      </w:r>
      <w:r w:rsidR="00363D03" w:rsidRPr="007B1D96">
        <w:t xml:space="preserve"> </w:t>
      </w:r>
      <w:r w:rsidR="007F7B00" w:rsidRPr="007B1D96">
        <w:t>3</w:t>
      </w:r>
      <w:r w:rsidR="007F7B00" w:rsidRPr="007B1D96">
        <w:rPr>
          <w:vertAlign w:val="superscript"/>
        </w:rPr>
        <w:t>rd</w:t>
      </w:r>
      <w:r w:rsidR="007F7B00" w:rsidRPr="007B1D96">
        <w:t xml:space="preserve"> </w:t>
      </w:r>
      <w:r w:rsidR="00DB30A0" w:rsidRPr="007B1D96">
        <w:t>meeting</w:t>
      </w:r>
      <w:r w:rsidR="007F7B00" w:rsidRPr="007B1D96">
        <w:t xml:space="preserve">, </w:t>
      </w:r>
      <w:r w:rsidR="00866371" w:rsidRPr="007B1D96">
        <w:t xml:space="preserve">also on 8 December, </w:t>
      </w:r>
      <w:r w:rsidR="007F7B00" w:rsidRPr="007B1D96">
        <w:t xml:space="preserve">the SBI </w:t>
      </w:r>
      <w:r w:rsidR="0099011A" w:rsidRPr="007B1D96">
        <w:t xml:space="preserve">considered and </w:t>
      </w:r>
      <w:r w:rsidR="007F7B00" w:rsidRPr="007B1D96">
        <w:t xml:space="preserve">adopted conclusions on </w:t>
      </w:r>
      <w:r w:rsidR="00D57093" w:rsidRPr="007B1D96">
        <w:t xml:space="preserve">all </w:t>
      </w:r>
      <w:r w:rsidR="0099011A" w:rsidRPr="007B1D96">
        <w:t xml:space="preserve">the </w:t>
      </w:r>
      <w:proofErr w:type="spellStart"/>
      <w:r w:rsidR="007D7EDE" w:rsidRPr="007B1D96">
        <w:t>PAWP</w:t>
      </w:r>
      <w:proofErr w:type="spellEnd"/>
      <w:r w:rsidR="00EB26F6" w:rsidRPr="007B1D96">
        <w:t>-related</w:t>
      </w:r>
      <w:r w:rsidR="007D7EDE" w:rsidRPr="007B1D96">
        <w:t xml:space="preserve"> items on its agenda as presented in </w:t>
      </w:r>
      <w:r w:rsidR="000B7D3B" w:rsidRPr="007B1D96">
        <w:t>paragraph 109</w:t>
      </w:r>
      <w:r w:rsidR="007D7EDE" w:rsidRPr="007B1D96">
        <w:t xml:space="preserve"> </w:t>
      </w:r>
      <w:r w:rsidR="007F7B00" w:rsidRPr="007B1D96">
        <w:t xml:space="preserve">below. </w:t>
      </w:r>
    </w:p>
    <w:p w14:paraId="7C7EDE9A" w14:textId="438119D3" w:rsidR="00DB30A0" w:rsidRPr="007B1D96" w:rsidRDefault="0012112D" w:rsidP="0012112D">
      <w:pPr>
        <w:pStyle w:val="SingleTxtG"/>
      </w:pPr>
      <w:r w:rsidRPr="007B1D96">
        <w:t>10.</w:t>
      </w:r>
      <w:r w:rsidRPr="007B1D96">
        <w:tab/>
      </w:r>
      <w:r w:rsidR="007F7B00" w:rsidRPr="007B1D96">
        <w:t xml:space="preserve">At </w:t>
      </w:r>
      <w:r w:rsidR="0099011A" w:rsidRPr="007B1D96">
        <w:t>the</w:t>
      </w:r>
      <w:r w:rsidR="007F7B00" w:rsidRPr="007B1D96">
        <w:t xml:space="preserve"> 4</w:t>
      </w:r>
      <w:r w:rsidR="007F7B00" w:rsidRPr="007B1D96">
        <w:rPr>
          <w:vertAlign w:val="superscript"/>
        </w:rPr>
        <w:t>th</w:t>
      </w:r>
      <w:r w:rsidR="007F7B00" w:rsidRPr="007B1D96">
        <w:t xml:space="preserve"> meeting</w:t>
      </w:r>
      <w:r w:rsidR="0099011A" w:rsidRPr="007B1D96">
        <w:t xml:space="preserve"> of the SBI</w:t>
      </w:r>
      <w:r w:rsidR="007F7B00" w:rsidRPr="007B1D96">
        <w:t>,</w:t>
      </w:r>
      <w:r w:rsidR="0099011A" w:rsidRPr="007B1D96">
        <w:t xml:space="preserve"> on </w:t>
      </w:r>
      <w:r w:rsidR="00EB5AFD" w:rsidRPr="007B1D96">
        <w:t xml:space="preserve">8 </w:t>
      </w:r>
      <w:r w:rsidR="0099011A" w:rsidRPr="007B1D96">
        <w:t>December,</w:t>
      </w:r>
      <w:r w:rsidR="007F7B00" w:rsidRPr="007B1D96">
        <w:t xml:space="preserve"> </w:t>
      </w:r>
      <w:r w:rsidR="00DB30A0" w:rsidRPr="007B1D96">
        <w:t xml:space="preserve">which was held jointly with the </w:t>
      </w:r>
      <w:r w:rsidR="007F7B00" w:rsidRPr="007B1D96">
        <w:t>4</w:t>
      </w:r>
      <w:r w:rsidR="007F7B00" w:rsidRPr="007B1D96">
        <w:rPr>
          <w:vertAlign w:val="superscript"/>
        </w:rPr>
        <w:t>th</w:t>
      </w:r>
      <w:r w:rsidR="007F7B00" w:rsidRPr="007B1D96">
        <w:t xml:space="preserve"> </w:t>
      </w:r>
      <w:r w:rsidR="002A3CF8" w:rsidRPr="007B1D96">
        <w:t>meeting</w:t>
      </w:r>
      <w:r w:rsidR="00DB30A0" w:rsidRPr="007B1D96">
        <w:t xml:space="preserve"> of the SBSTA </w:t>
      </w:r>
      <w:r w:rsidR="002A3CF8" w:rsidRPr="007B1D96">
        <w:t xml:space="preserve">and </w:t>
      </w:r>
      <w:r w:rsidR="00D57093" w:rsidRPr="007B1D96">
        <w:t xml:space="preserve">the </w:t>
      </w:r>
      <w:proofErr w:type="gramStart"/>
      <w:r w:rsidR="007F7B00" w:rsidRPr="007B1D96">
        <w:t>2</w:t>
      </w:r>
      <w:r w:rsidR="00D65932" w:rsidRPr="007B1D96">
        <w:t>3</w:t>
      </w:r>
      <w:r w:rsidR="007F7B00" w:rsidRPr="007B1D96">
        <w:rPr>
          <w:vertAlign w:val="superscript"/>
        </w:rPr>
        <w:t>nd</w:t>
      </w:r>
      <w:proofErr w:type="gramEnd"/>
      <w:r w:rsidR="007F7B00" w:rsidRPr="007B1D96">
        <w:t xml:space="preserve"> </w:t>
      </w:r>
      <w:r w:rsidR="002A3CF8" w:rsidRPr="007B1D96">
        <w:t xml:space="preserve">meeting of </w:t>
      </w:r>
      <w:r w:rsidR="00DB30A0" w:rsidRPr="007B1D96">
        <w:t>the APA</w:t>
      </w:r>
      <w:r w:rsidR="003C7A10" w:rsidRPr="007B1D96">
        <w:t xml:space="preserve">, </w:t>
      </w:r>
      <w:r w:rsidR="00DB30A0" w:rsidRPr="007B1D96">
        <w:t xml:space="preserve">closing statements </w:t>
      </w:r>
      <w:r w:rsidR="0099011A" w:rsidRPr="007B1D96">
        <w:t>were made by representatives of</w:t>
      </w:r>
      <w:r w:rsidR="007F7B00" w:rsidRPr="007B1D96">
        <w:t xml:space="preserve"> </w:t>
      </w:r>
      <w:r w:rsidR="00D57093" w:rsidRPr="007B1D96">
        <w:t xml:space="preserve">Parties and </w:t>
      </w:r>
      <w:r w:rsidR="0034306A" w:rsidRPr="007B1D96">
        <w:t xml:space="preserve">groups of Parties </w:t>
      </w:r>
      <w:r w:rsidR="00DB30A0" w:rsidRPr="007B1D96">
        <w:t>(see para</w:t>
      </w:r>
      <w:r w:rsidR="00D57093" w:rsidRPr="007B1D96">
        <w:t>.</w:t>
      </w:r>
      <w:r w:rsidR="00DB30A0" w:rsidRPr="007B1D96">
        <w:t xml:space="preserve"> </w:t>
      </w:r>
      <w:r w:rsidR="00D65932" w:rsidRPr="007B1D96">
        <w:t>1</w:t>
      </w:r>
      <w:r w:rsidR="00A73D90" w:rsidRPr="007B1D96">
        <w:t>2</w:t>
      </w:r>
      <w:r w:rsidR="007E3E59" w:rsidRPr="007B1D96">
        <w:t>2</w:t>
      </w:r>
      <w:r w:rsidR="00DB30A0" w:rsidRPr="007B1D96">
        <w:t xml:space="preserve"> below). </w:t>
      </w:r>
    </w:p>
    <w:p w14:paraId="2A2EBDF8" w14:textId="36F2D312" w:rsidR="008045D6" w:rsidRPr="00297A24" w:rsidRDefault="0012112D" w:rsidP="0012112D">
      <w:pPr>
        <w:pStyle w:val="RegH1G"/>
        <w:tabs>
          <w:tab w:val="left" w:pos="1135"/>
        </w:tabs>
        <w:ind w:left="1135" w:hanging="454"/>
        <w:rPr>
          <w:b w:val="0"/>
          <w:sz w:val="20"/>
        </w:rPr>
      </w:pPr>
      <w:bookmarkStart w:id="19" w:name="_Toc534881609"/>
      <w:r w:rsidRPr="00297A24">
        <w:lastRenderedPageBreak/>
        <w:t>C.</w:t>
      </w:r>
      <w:r w:rsidRPr="00297A24">
        <w:tab/>
      </w:r>
      <w:r w:rsidR="008045D6">
        <w:t>Multilateral assessment working group session under the international assessment and review process</w:t>
      </w:r>
      <w:r w:rsidR="008045D6">
        <w:br/>
      </w:r>
      <w:r w:rsidR="008045D6" w:rsidRPr="00515BC7">
        <w:rPr>
          <w:b w:val="0"/>
          <w:sz w:val="20"/>
        </w:rPr>
        <w:t>(Agenda sub-item 2(</w:t>
      </w:r>
      <w:r w:rsidR="008045D6">
        <w:rPr>
          <w:b w:val="0"/>
          <w:sz w:val="20"/>
        </w:rPr>
        <w:t>c</w:t>
      </w:r>
      <w:r w:rsidR="008045D6" w:rsidRPr="00515BC7">
        <w:rPr>
          <w:b w:val="0"/>
          <w:sz w:val="20"/>
        </w:rPr>
        <w:t>))</w:t>
      </w:r>
      <w:bookmarkEnd w:id="19"/>
    </w:p>
    <w:p w14:paraId="5E3AAF07" w14:textId="6520D0B0" w:rsidR="00794513" w:rsidRPr="00EB5AFD" w:rsidRDefault="0012112D" w:rsidP="0012112D">
      <w:pPr>
        <w:pStyle w:val="SingleTxtG"/>
      </w:pPr>
      <w:r w:rsidRPr="00EB5AFD">
        <w:t>11.</w:t>
      </w:r>
      <w:r w:rsidRPr="00EB5AFD">
        <w:tab/>
      </w:r>
      <w:r w:rsidR="00794513" w:rsidRPr="00EB5AFD">
        <w:t>The SBI considered this agenda sub-item at its 1</w:t>
      </w:r>
      <w:r w:rsidR="00794513" w:rsidRPr="00EB5AFD">
        <w:rPr>
          <w:vertAlign w:val="superscript"/>
        </w:rPr>
        <w:t>st</w:t>
      </w:r>
      <w:r w:rsidR="00794513" w:rsidRPr="00EB5AFD">
        <w:t xml:space="preserve"> meeting and took note of the information provided by </w:t>
      </w:r>
      <w:r w:rsidR="0099011A" w:rsidRPr="00EB5AFD">
        <w:t>its</w:t>
      </w:r>
      <w:r w:rsidR="00794513" w:rsidRPr="00EB5AFD">
        <w:t xml:space="preserve"> Chair </w:t>
      </w:r>
      <w:r w:rsidR="00D57093" w:rsidRPr="00EB5AFD">
        <w:t>on</w:t>
      </w:r>
      <w:r w:rsidR="00794513" w:rsidRPr="00EB5AFD">
        <w:t xml:space="preserve"> the organization of the </w:t>
      </w:r>
      <w:r w:rsidR="0099011A" w:rsidRPr="00EB5AFD">
        <w:t xml:space="preserve">multilateral assessment </w:t>
      </w:r>
      <w:r w:rsidR="00794513" w:rsidRPr="00EB5AFD">
        <w:t>working group session under the international assessment and review process</w:t>
      </w:r>
      <w:r w:rsidR="00F278C1" w:rsidRPr="00EB5AFD">
        <w:t xml:space="preserve"> that</w:t>
      </w:r>
      <w:r w:rsidR="00794513" w:rsidRPr="00EB5AFD">
        <w:t xml:space="preserve"> was to take place on</w:t>
      </w:r>
      <w:r w:rsidR="00EA1E2D" w:rsidRPr="00EB5AFD">
        <w:t xml:space="preserve"> </w:t>
      </w:r>
      <w:r w:rsidR="00794513" w:rsidRPr="00EB5AFD">
        <w:t xml:space="preserve">3 </w:t>
      </w:r>
      <w:r w:rsidR="00EA1E2D" w:rsidRPr="00EB5AFD">
        <w:t xml:space="preserve">and 7 </w:t>
      </w:r>
      <w:r w:rsidR="00794513" w:rsidRPr="00EB5AFD">
        <w:t xml:space="preserve">December. A summary report on the multilateral assessment of the </w:t>
      </w:r>
      <w:r w:rsidR="00D25240" w:rsidRPr="00EB5AFD">
        <w:t>11</w:t>
      </w:r>
      <w:r w:rsidR="00794513" w:rsidRPr="00EB5AFD">
        <w:t xml:space="preserve"> Parties assessed at th</w:t>
      </w:r>
      <w:r w:rsidR="0099011A" w:rsidRPr="00EB5AFD">
        <w:t>e</w:t>
      </w:r>
      <w:r w:rsidR="00794513" w:rsidRPr="00EB5AFD">
        <w:t xml:space="preserve"> session is contained in </w:t>
      </w:r>
      <w:r w:rsidR="00D36DA9">
        <w:t xml:space="preserve">the </w:t>
      </w:r>
      <w:r w:rsidR="001C72ED">
        <w:t>a</w:t>
      </w:r>
      <w:r w:rsidR="00D36DA9">
        <w:t>ddendum to this report</w:t>
      </w:r>
      <w:r w:rsidR="00693844" w:rsidRPr="00EB5AFD">
        <w:t>.</w:t>
      </w:r>
      <w:r w:rsidR="00D36DA9">
        <w:rPr>
          <w:rStyle w:val="FootnoteReference"/>
        </w:rPr>
        <w:footnoteReference w:id="4"/>
      </w:r>
      <w:r w:rsidR="00794513" w:rsidRPr="00EB5AFD">
        <w:t xml:space="preserve"> </w:t>
      </w:r>
    </w:p>
    <w:p w14:paraId="64975C76" w14:textId="108DA044" w:rsidR="000A4493" w:rsidRPr="00794513" w:rsidRDefault="0012112D" w:rsidP="0012112D">
      <w:pPr>
        <w:pStyle w:val="RegH1G"/>
        <w:tabs>
          <w:tab w:val="left" w:pos="1135"/>
        </w:tabs>
        <w:ind w:left="1135" w:hanging="454"/>
        <w:rPr>
          <w:b w:val="0"/>
          <w:sz w:val="20"/>
        </w:rPr>
      </w:pPr>
      <w:bookmarkStart w:id="20" w:name="_Toc534881610"/>
      <w:r w:rsidRPr="00794513">
        <w:t>D.</w:t>
      </w:r>
      <w:r w:rsidRPr="00794513">
        <w:tab/>
      </w:r>
      <w:r w:rsidR="000A4493">
        <w:t>Facilitative sharing of views under the international consultation and analysis process</w:t>
      </w:r>
      <w:r w:rsidR="000A4493">
        <w:br/>
      </w:r>
      <w:r w:rsidR="000A4493" w:rsidRPr="00794513">
        <w:rPr>
          <w:b w:val="0"/>
          <w:sz w:val="20"/>
        </w:rPr>
        <w:t>(Agenda sub-item 2(d))</w:t>
      </w:r>
      <w:bookmarkEnd w:id="20"/>
    </w:p>
    <w:p w14:paraId="1DC319F3" w14:textId="2E265B69" w:rsidR="00EA1E2D" w:rsidRPr="00C44199" w:rsidRDefault="0012112D" w:rsidP="0012112D">
      <w:pPr>
        <w:pStyle w:val="SingleTxtG"/>
      </w:pPr>
      <w:r w:rsidRPr="00C44199">
        <w:t>12.</w:t>
      </w:r>
      <w:r w:rsidRPr="00C44199">
        <w:tab/>
      </w:r>
      <w:r w:rsidR="00EA1E2D" w:rsidRPr="00C44199">
        <w:t>The SBI considered this agenda sub-item at its 1</w:t>
      </w:r>
      <w:r w:rsidR="00EA1E2D" w:rsidRPr="00C44199">
        <w:rPr>
          <w:vertAlign w:val="superscript"/>
        </w:rPr>
        <w:t>st</w:t>
      </w:r>
      <w:r w:rsidR="00EA1E2D" w:rsidRPr="00C44199">
        <w:t xml:space="preserve"> meeting and took note of the information provided by </w:t>
      </w:r>
      <w:r w:rsidR="00470E90" w:rsidRPr="00C44199">
        <w:t>its</w:t>
      </w:r>
      <w:r w:rsidR="00EA1E2D" w:rsidRPr="00C44199">
        <w:t xml:space="preserve"> Chair on the organization of the workshop </w:t>
      </w:r>
      <w:r w:rsidR="005710B1" w:rsidRPr="00C44199">
        <w:t>for</w:t>
      </w:r>
      <w:r w:rsidR="00EA1E2D" w:rsidRPr="00C44199">
        <w:t xml:space="preserve"> the facilitative sharing of views (</w:t>
      </w:r>
      <w:proofErr w:type="spellStart"/>
      <w:r w:rsidR="00EA1E2D" w:rsidRPr="00C44199">
        <w:t>FSV</w:t>
      </w:r>
      <w:proofErr w:type="spellEnd"/>
      <w:r w:rsidR="00EA1E2D" w:rsidRPr="00C44199">
        <w:t xml:space="preserve">) under the international consultation and analysis (ICA) process </w:t>
      </w:r>
      <w:r w:rsidR="000A5FD5" w:rsidRPr="00C44199">
        <w:t xml:space="preserve">that </w:t>
      </w:r>
      <w:r w:rsidR="00EA1E2D" w:rsidRPr="00C44199">
        <w:t>was to take place on 3 and 7 December.</w:t>
      </w:r>
      <w:r w:rsidR="00693844" w:rsidRPr="00C44199">
        <w:rPr>
          <w:rStyle w:val="FootnoteReference"/>
        </w:rPr>
        <w:t xml:space="preserve"> </w:t>
      </w:r>
    </w:p>
    <w:p w14:paraId="60C73526" w14:textId="551F55AB" w:rsidR="00460BDC" w:rsidRPr="007E6CE4" w:rsidRDefault="0012112D" w:rsidP="0012112D">
      <w:pPr>
        <w:pStyle w:val="SingleTxtG"/>
      </w:pPr>
      <w:r w:rsidRPr="007E6CE4">
        <w:t>13.</w:t>
      </w:r>
      <w:r w:rsidRPr="007E6CE4">
        <w:tab/>
      </w:r>
      <w:r w:rsidR="00460BDC">
        <w:t xml:space="preserve">The Chair drew attention to the ICA modalities and </w:t>
      </w:r>
      <w:r w:rsidR="00460BDC" w:rsidRPr="00DC106B">
        <w:t>guidelines</w:t>
      </w:r>
      <w:r w:rsidR="005F2705" w:rsidRPr="00DC106B">
        <w:rPr>
          <w:rStyle w:val="FootnoteReference"/>
        </w:rPr>
        <w:footnoteReference w:id="5"/>
      </w:r>
      <w:r w:rsidR="005F2705" w:rsidRPr="00DC106B">
        <w:t xml:space="preserve"> </w:t>
      </w:r>
      <w:r w:rsidR="00460BDC" w:rsidRPr="00DC106B">
        <w:t>as well as</w:t>
      </w:r>
      <w:r w:rsidR="00470E90" w:rsidRPr="00DC106B">
        <w:t xml:space="preserve"> to</w:t>
      </w:r>
      <w:r w:rsidR="00460BDC" w:rsidRPr="00DC106B">
        <w:t xml:space="preserve"> the </w:t>
      </w:r>
      <w:proofErr w:type="spellStart"/>
      <w:r w:rsidR="00460BDC" w:rsidRPr="00DC106B">
        <w:t>FSV</w:t>
      </w:r>
      <w:proofErr w:type="spellEnd"/>
      <w:r w:rsidR="00460BDC" w:rsidRPr="00DC106B">
        <w:t xml:space="preserve"> web pages.</w:t>
      </w:r>
      <w:r w:rsidR="00460BDC" w:rsidRPr="00DC106B">
        <w:rPr>
          <w:rStyle w:val="FootnoteReference"/>
        </w:rPr>
        <w:footnoteReference w:id="6"/>
      </w:r>
      <w:r w:rsidR="00460BDC" w:rsidRPr="00DC106B">
        <w:t xml:space="preserve"> He informed the SBI that the output of the ICA process will include, for each of the </w:t>
      </w:r>
      <w:r w:rsidR="00D25240" w:rsidRPr="00DC106B">
        <w:t>10</w:t>
      </w:r>
      <w:r w:rsidR="00460BDC" w:rsidRPr="00DC106B">
        <w:t xml:space="preserve"> Parties participating in the </w:t>
      </w:r>
      <w:proofErr w:type="spellStart"/>
      <w:r w:rsidR="00460BDC" w:rsidRPr="00DC106B">
        <w:t>FSV</w:t>
      </w:r>
      <w:proofErr w:type="spellEnd"/>
      <w:r w:rsidR="00460BDC" w:rsidRPr="00DC106B">
        <w:t xml:space="preserve"> workshop, a record of the proceedings of the </w:t>
      </w:r>
      <w:proofErr w:type="spellStart"/>
      <w:r w:rsidR="00460BDC" w:rsidRPr="00DC106B">
        <w:t>FSV</w:t>
      </w:r>
      <w:proofErr w:type="spellEnd"/>
      <w:r w:rsidR="00460BDC" w:rsidRPr="00DC106B">
        <w:t xml:space="preserve"> session and a summary report as the outcome of the technical analysis</w:t>
      </w:r>
      <w:r w:rsidR="00460BDC">
        <w:t xml:space="preserve"> of the Party’s biennial update report (BUR</w:t>
      </w:r>
      <w:r w:rsidR="00460BDC" w:rsidRPr="007E6CE4">
        <w:t>).</w:t>
      </w:r>
      <w:r w:rsidR="00460BDC" w:rsidRPr="007E6CE4">
        <w:rPr>
          <w:rStyle w:val="FootnoteReference"/>
        </w:rPr>
        <w:footnoteReference w:id="7"/>
      </w:r>
    </w:p>
    <w:p w14:paraId="245507DC" w14:textId="4215855E" w:rsidR="00EC51DB" w:rsidRPr="00297A24" w:rsidRDefault="0012112D" w:rsidP="0012112D">
      <w:pPr>
        <w:pStyle w:val="RegH1G"/>
        <w:tabs>
          <w:tab w:val="left" w:pos="1135"/>
        </w:tabs>
        <w:ind w:left="1135" w:hanging="454"/>
        <w:rPr>
          <w:b w:val="0"/>
          <w:sz w:val="20"/>
        </w:rPr>
      </w:pPr>
      <w:bookmarkStart w:id="21" w:name="_Toc534881611"/>
      <w:r w:rsidRPr="00297A24">
        <w:t>E.</w:t>
      </w:r>
      <w:r w:rsidRPr="00297A24">
        <w:tab/>
      </w:r>
      <w:r w:rsidR="00EC51DB">
        <w:t>Other mandated events</w:t>
      </w:r>
      <w:r w:rsidR="00EC51DB">
        <w:br/>
      </w:r>
      <w:r w:rsidR="00EC51DB" w:rsidRPr="00515BC7">
        <w:rPr>
          <w:b w:val="0"/>
          <w:sz w:val="20"/>
        </w:rPr>
        <w:t>(Agenda sub-item 2(</w:t>
      </w:r>
      <w:r w:rsidR="00EC51DB">
        <w:rPr>
          <w:b w:val="0"/>
          <w:sz w:val="20"/>
        </w:rPr>
        <w:t>e</w:t>
      </w:r>
      <w:r w:rsidR="00EC51DB" w:rsidRPr="00515BC7">
        <w:rPr>
          <w:b w:val="0"/>
          <w:sz w:val="20"/>
        </w:rPr>
        <w:t>))</w:t>
      </w:r>
      <w:bookmarkEnd w:id="21"/>
    </w:p>
    <w:p w14:paraId="6D1B5112" w14:textId="59C6FE45" w:rsidR="00EC51DB" w:rsidRPr="00C44199" w:rsidRDefault="0012112D" w:rsidP="0012112D">
      <w:pPr>
        <w:pStyle w:val="SingleTxtG"/>
      </w:pPr>
      <w:r w:rsidRPr="00C44199">
        <w:t>14.</w:t>
      </w:r>
      <w:r w:rsidRPr="00C44199">
        <w:tab/>
      </w:r>
      <w:r w:rsidR="00693844" w:rsidRPr="00634BB1">
        <w:t>The SBI considered this agenda sub-item at its 1</w:t>
      </w:r>
      <w:r w:rsidR="00693844" w:rsidRPr="00634BB1">
        <w:rPr>
          <w:vertAlign w:val="superscript"/>
        </w:rPr>
        <w:t>st</w:t>
      </w:r>
      <w:r w:rsidR="00693844" w:rsidRPr="00634BB1">
        <w:t xml:space="preserve"> meeting and took note of the information provided on the other mandated eve</w:t>
      </w:r>
      <w:r w:rsidR="00634BB1" w:rsidRPr="00634BB1">
        <w:t>nts being held at th</w:t>
      </w:r>
      <w:r w:rsidR="005710B1">
        <w:t>e</w:t>
      </w:r>
      <w:r w:rsidR="00634BB1" w:rsidRPr="00634BB1">
        <w:t xml:space="preserve"> </w:t>
      </w:r>
      <w:r w:rsidR="00634BB1" w:rsidRPr="00C44199">
        <w:t>session.</w:t>
      </w:r>
      <w:r w:rsidR="00460BDC" w:rsidRPr="00C44199">
        <w:rPr>
          <w:rStyle w:val="FootnoteReference"/>
        </w:rPr>
        <w:footnoteReference w:id="8"/>
      </w:r>
      <w:r w:rsidR="00460BDC" w:rsidRPr="00C44199">
        <w:t xml:space="preserve"> </w:t>
      </w:r>
      <w:r w:rsidR="00EC51DB" w:rsidRPr="00C44199">
        <w:t xml:space="preserve"> </w:t>
      </w:r>
    </w:p>
    <w:p w14:paraId="0560D231" w14:textId="4D673F98" w:rsidR="00EC51DB" w:rsidRPr="00297A24" w:rsidRDefault="0012112D" w:rsidP="0012112D">
      <w:pPr>
        <w:pStyle w:val="RegH1G"/>
        <w:tabs>
          <w:tab w:val="left" w:pos="1135"/>
        </w:tabs>
        <w:ind w:left="1135" w:hanging="454"/>
        <w:rPr>
          <w:b w:val="0"/>
          <w:sz w:val="20"/>
        </w:rPr>
      </w:pPr>
      <w:bookmarkStart w:id="22" w:name="_Toc534881612"/>
      <w:r w:rsidRPr="00297A24">
        <w:t>F.</w:t>
      </w:r>
      <w:r w:rsidRPr="00297A24">
        <w:tab/>
      </w:r>
      <w:r w:rsidR="00EC51DB">
        <w:t>Election of officers other than the Chair</w:t>
      </w:r>
      <w:r w:rsidR="00EC51DB">
        <w:br/>
      </w:r>
      <w:r w:rsidR="00EC51DB" w:rsidRPr="00515BC7">
        <w:rPr>
          <w:b w:val="0"/>
          <w:sz w:val="20"/>
        </w:rPr>
        <w:t>(Agenda sub-item 2(</w:t>
      </w:r>
      <w:r w:rsidR="005710B1">
        <w:rPr>
          <w:b w:val="0"/>
          <w:sz w:val="20"/>
        </w:rPr>
        <w:t>f</w:t>
      </w:r>
      <w:r w:rsidR="00EC51DB" w:rsidRPr="00515BC7">
        <w:rPr>
          <w:b w:val="0"/>
          <w:sz w:val="20"/>
        </w:rPr>
        <w:t>))</w:t>
      </w:r>
      <w:bookmarkEnd w:id="22"/>
    </w:p>
    <w:p w14:paraId="6E6C4384" w14:textId="31C4290A" w:rsidR="00CB6099" w:rsidRDefault="0012112D" w:rsidP="0012112D">
      <w:pPr>
        <w:pStyle w:val="SingleTxtG"/>
      </w:pPr>
      <w:r>
        <w:t>15.</w:t>
      </w:r>
      <w:r>
        <w:tab/>
      </w:r>
      <w:r w:rsidR="00CB6099">
        <w:t>The SBI considered this agenda sub-item at its 1</w:t>
      </w:r>
      <w:r w:rsidR="00CB6099" w:rsidRPr="00CB6099">
        <w:rPr>
          <w:vertAlign w:val="superscript"/>
        </w:rPr>
        <w:t>st</w:t>
      </w:r>
      <w:r w:rsidR="00CB6099">
        <w:t xml:space="preserve"> meeting and </w:t>
      </w:r>
      <w:r w:rsidR="00D25240" w:rsidRPr="007F7B00">
        <w:t xml:space="preserve">the </w:t>
      </w:r>
      <w:r w:rsidR="005710B1">
        <w:t>first</w:t>
      </w:r>
      <w:r w:rsidR="00D25240" w:rsidRPr="007F7B00">
        <w:t xml:space="preserve"> part of its 3</w:t>
      </w:r>
      <w:r w:rsidR="00470E90">
        <w:rPr>
          <w:vertAlign w:val="superscript"/>
        </w:rPr>
        <w:t>rd</w:t>
      </w:r>
      <w:r w:rsidR="00D25240" w:rsidRPr="007F7B00">
        <w:t xml:space="preserve"> meeting</w:t>
      </w:r>
      <w:r w:rsidR="00CB6099">
        <w:t>. At the 1</w:t>
      </w:r>
      <w:r w:rsidR="00CB6099" w:rsidRPr="00CB6099">
        <w:rPr>
          <w:vertAlign w:val="superscript"/>
        </w:rPr>
        <w:t>st</w:t>
      </w:r>
      <w:r w:rsidR="00CB6099">
        <w:t xml:space="preserve"> meeting, the Chair recalled rule 27 of the draft rules of procedure being applied, whereby the SBI was expected to elect its Vice-Chair and Rapporteur. At the same meeting, the SBI noted that the consultations on the nominations were ongoing. </w:t>
      </w:r>
    </w:p>
    <w:p w14:paraId="4A67151D" w14:textId="29F18691" w:rsidR="00CB6099" w:rsidRDefault="0012112D" w:rsidP="0012112D">
      <w:pPr>
        <w:pStyle w:val="SingleTxtG"/>
      </w:pPr>
      <w:r>
        <w:t>16.</w:t>
      </w:r>
      <w:r>
        <w:tab/>
      </w:r>
      <w:r w:rsidR="00D25240">
        <w:t xml:space="preserve">At the </w:t>
      </w:r>
      <w:r w:rsidR="005710B1">
        <w:t>first</w:t>
      </w:r>
      <w:r w:rsidR="00D25240" w:rsidRPr="007F7B00">
        <w:t xml:space="preserve"> part of its 3</w:t>
      </w:r>
      <w:r w:rsidR="00555363">
        <w:rPr>
          <w:vertAlign w:val="superscript"/>
        </w:rPr>
        <w:t>rd</w:t>
      </w:r>
      <w:r w:rsidR="00D25240" w:rsidRPr="007F7B00">
        <w:t xml:space="preserve"> meeting</w:t>
      </w:r>
      <w:r w:rsidR="00CB6099">
        <w:t xml:space="preserve">, the SBI elected Mr. </w:t>
      </w:r>
      <w:proofErr w:type="spellStart"/>
      <w:r w:rsidR="00CB6099">
        <w:t>Moghaddasi</w:t>
      </w:r>
      <w:proofErr w:type="spellEnd"/>
      <w:r w:rsidR="00CB6099">
        <w:t xml:space="preserve"> as Vice-Chair of the SBI. The Chair informed Parties that the nomination for Rapporteur</w:t>
      </w:r>
      <w:r w:rsidR="00C056C0">
        <w:t xml:space="preserve"> of the SBI</w:t>
      </w:r>
      <w:r w:rsidR="00CB6099">
        <w:t xml:space="preserve"> was still pending</w:t>
      </w:r>
      <w:r w:rsidR="00555363">
        <w:t>,</w:t>
      </w:r>
      <w:r w:rsidR="005710B1">
        <w:t xml:space="preserve"> and that,</w:t>
      </w:r>
      <w:r w:rsidR="00CB6099">
        <w:t xml:space="preserve"> </w:t>
      </w:r>
      <w:r w:rsidR="005710B1">
        <w:t>i</w:t>
      </w:r>
      <w:r w:rsidR="00CB6099">
        <w:t xml:space="preserve">n accordance with rule 22, paragraph 2, of the draft rules of procedure being applied, </w:t>
      </w:r>
      <w:r w:rsidR="00AE5957">
        <w:t xml:space="preserve">the current Rapporteur, Ms. </w:t>
      </w:r>
      <w:proofErr w:type="spellStart"/>
      <w:r w:rsidR="00AE5957">
        <w:t>Turpanci</w:t>
      </w:r>
      <w:proofErr w:type="spellEnd"/>
      <w:r w:rsidR="00AE5957">
        <w:t xml:space="preserve">, shall remain in office until </w:t>
      </w:r>
      <w:r w:rsidR="00C056C0">
        <w:t>such</w:t>
      </w:r>
      <w:r w:rsidR="00AE5957">
        <w:t xml:space="preserve"> nomination has been received.</w:t>
      </w:r>
    </w:p>
    <w:p w14:paraId="6FA1E49B" w14:textId="331C6EFE" w:rsidR="00070399" w:rsidRPr="0088108A" w:rsidRDefault="0012112D" w:rsidP="0012112D">
      <w:pPr>
        <w:pStyle w:val="AnnoHCHG"/>
        <w:numPr>
          <w:ilvl w:val="0"/>
          <w:numId w:val="0"/>
        </w:numPr>
        <w:tabs>
          <w:tab w:val="left" w:pos="1135"/>
        </w:tabs>
        <w:ind w:left="1135" w:hanging="284"/>
      </w:pPr>
      <w:bookmarkStart w:id="23" w:name="_Toc534881613"/>
      <w:r w:rsidRPr="0088108A">
        <w:lastRenderedPageBreak/>
        <w:t>III.</w:t>
      </w:r>
      <w:r w:rsidRPr="0088108A">
        <w:tab/>
      </w:r>
      <w:r w:rsidR="00070399" w:rsidRPr="0088108A">
        <w:t>Reporting from and review of Parties included in Annex I to the Convention</w:t>
      </w:r>
      <w:r w:rsidR="00070399" w:rsidRPr="0088108A">
        <w:br/>
      </w:r>
      <w:r w:rsidR="00070399" w:rsidRPr="00D566C7">
        <w:rPr>
          <w:b w:val="0"/>
          <w:sz w:val="20"/>
        </w:rPr>
        <w:t>(Agenda item 3)</w:t>
      </w:r>
      <w:bookmarkEnd w:id="23"/>
    </w:p>
    <w:p w14:paraId="30CBFDCE" w14:textId="0F6FBB51" w:rsidR="007360EA" w:rsidRDefault="0012112D" w:rsidP="0012112D">
      <w:pPr>
        <w:pStyle w:val="RegH1G"/>
        <w:tabs>
          <w:tab w:val="left" w:pos="1135"/>
        </w:tabs>
        <w:ind w:left="1135" w:hanging="454"/>
        <w:rPr>
          <w:b w:val="0"/>
          <w:sz w:val="20"/>
        </w:rPr>
      </w:pPr>
      <w:bookmarkStart w:id="24" w:name="_Toc516481211"/>
      <w:bookmarkStart w:id="25" w:name="_Toc534881614"/>
      <w:r>
        <w:t>A.</w:t>
      </w:r>
      <w:r>
        <w:tab/>
      </w:r>
      <w:r w:rsidR="007360EA" w:rsidRPr="005A3B71">
        <w:t>Status</w:t>
      </w:r>
      <w:r w:rsidR="007360EA" w:rsidRPr="0088108A">
        <w:t xml:space="preserve"> of submission and review of seventh national communications and third biennial reports from Parties included in Annex I to the Convention</w:t>
      </w:r>
      <w:r w:rsidR="007360EA" w:rsidRPr="0088108A">
        <w:br/>
      </w:r>
      <w:r w:rsidR="007360EA" w:rsidRPr="007360EA">
        <w:rPr>
          <w:b w:val="0"/>
          <w:sz w:val="20"/>
        </w:rPr>
        <w:t>(Agenda sub-item 3(a))</w:t>
      </w:r>
      <w:bookmarkEnd w:id="24"/>
      <w:bookmarkEnd w:id="25"/>
    </w:p>
    <w:p w14:paraId="1CD4861B" w14:textId="7E46523E" w:rsidR="007360EA" w:rsidRDefault="0012112D" w:rsidP="0012112D">
      <w:pPr>
        <w:pStyle w:val="SingleTxtG"/>
      </w:pPr>
      <w:bookmarkStart w:id="26" w:name="_Ref344973520"/>
      <w:r>
        <w:t>17.</w:t>
      </w:r>
      <w:r>
        <w:tab/>
      </w:r>
      <w:r w:rsidR="007360EA" w:rsidRPr="0088108A">
        <w:t>The SBI considered this agenda sub-item at its 1</w:t>
      </w:r>
      <w:r w:rsidR="007360EA" w:rsidRPr="0088108A">
        <w:rPr>
          <w:vertAlign w:val="superscript"/>
        </w:rPr>
        <w:t>st</w:t>
      </w:r>
      <w:r w:rsidR="007360EA" w:rsidRPr="0088108A">
        <w:t xml:space="preserve"> meeting and took note of the information contained in document FCCC/SBI/2018/INF.</w:t>
      </w:r>
      <w:r w:rsidR="0023667D">
        <w:t>14</w:t>
      </w:r>
      <w:r w:rsidR="007360EA" w:rsidRPr="0088108A">
        <w:t xml:space="preserve">. </w:t>
      </w:r>
      <w:bookmarkEnd w:id="26"/>
      <w:r w:rsidR="007D191E">
        <w:t>Representatives of four Parties made statement</w:t>
      </w:r>
      <w:r w:rsidR="005710B1">
        <w:t>s</w:t>
      </w:r>
      <w:r w:rsidR="00530DA1">
        <w:t>.</w:t>
      </w:r>
      <w:r w:rsidR="00AB1C51" w:rsidRPr="00C44199">
        <w:rPr>
          <w:rStyle w:val="FootnoteReference"/>
        </w:rPr>
        <w:footnoteReference w:id="9"/>
      </w:r>
    </w:p>
    <w:p w14:paraId="6FFEFEF0" w14:textId="747A604E" w:rsidR="00FA2808" w:rsidRPr="0088108A" w:rsidRDefault="0012112D" w:rsidP="0012112D">
      <w:pPr>
        <w:pStyle w:val="RegH1G"/>
        <w:tabs>
          <w:tab w:val="left" w:pos="1135"/>
        </w:tabs>
        <w:ind w:left="1135" w:hanging="454"/>
      </w:pPr>
      <w:bookmarkStart w:id="27" w:name="_Toc516481212"/>
      <w:bookmarkStart w:id="28" w:name="_Toc534881615"/>
      <w:r w:rsidRPr="0088108A">
        <w:t>B.</w:t>
      </w:r>
      <w:r w:rsidRPr="0088108A">
        <w:tab/>
      </w:r>
      <w:r w:rsidR="00FA2808" w:rsidRPr="0088108A">
        <w:t>Compilation</w:t>
      </w:r>
      <w:r w:rsidR="005710B1">
        <w:t>s</w:t>
      </w:r>
      <w:r w:rsidR="00FA2808" w:rsidRPr="0088108A">
        <w:t xml:space="preserve"> and synthes</w:t>
      </w:r>
      <w:r w:rsidR="005710B1">
        <w:t>e</w:t>
      </w:r>
      <w:r w:rsidR="00FA2808" w:rsidRPr="0088108A">
        <w:t xml:space="preserve">s of second </w:t>
      </w:r>
      <w:r w:rsidR="005710B1">
        <w:t xml:space="preserve">and third </w:t>
      </w:r>
      <w:r w:rsidR="00FA2808" w:rsidRPr="0088108A">
        <w:t>biennial reports from Parties included in Annex I to the Convention</w:t>
      </w:r>
      <w:r w:rsidR="00FA2808" w:rsidRPr="0088108A">
        <w:br/>
      </w:r>
      <w:r w:rsidR="00FA2808" w:rsidRPr="00FA2808">
        <w:rPr>
          <w:b w:val="0"/>
          <w:sz w:val="20"/>
        </w:rPr>
        <w:t>(Agenda sub-item 3(b))</w:t>
      </w:r>
      <w:bookmarkEnd w:id="27"/>
      <w:bookmarkEnd w:id="28"/>
    </w:p>
    <w:p w14:paraId="2487415D" w14:textId="3A3092BE" w:rsidR="00EC7C2D" w:rsidRPr="0088108A" w:rsidRDefault="0012112D" w:rsidP="0012112D">
      <w:pPr>
        <w:pStyle w:val="SingleTxtG"/>
      </w:pPr>
      <w:r w:rsidRPr="0088108A">
        <w:t>18.</w:t>
      </w:r>
      <w:r w:rsidRPr="0088108A">
        <w:tab/>
      </w:r>
      <w:r w:rsidR="00820638" w:rsidRPr="0088108A">
        <w:t>The SBI considered this agenda sub-item at its 1</w:t>
      </w:r>
      <w:r w:rsidR="00820638" w:rsidRPr="0088108A">
        <w:rPr>
          <w:vertAlign w:val="superscript"/>
        </w:rPr>
        <w:t>st</w:t>
      </w:r>
      <w:r w:rsidR="00820638" w:rsidRPr="0088108A">
        <w:t xml:space="preserve"> </w:t>
      </w:r>
      <w:r w:rsidR="00461694">
        <w:t xml:space="preserve">meeting </w:t>
      </w:r>
      <w:r w:rsidR="00984344">
        <w:t xml:space="preserve">and </w:t>
      </w:r>
      <w:r w:rsidR="00461694">
        <w:t xml:space="preserve">the </w:t>
      </w:r>
      <w:r w:rsidR="005710B1">
        <w:t>first</w:t>
      </w:r>
      <w:r w:rsidR="00461694">
        <w:t xml:space="preserve"> part of its </w:t>
      </w:r>
      <w:r w:rsidR="00984344">
        <w:t>3</w:t>
      </w:r>
      <w:r w:rsidR="00984344" w:rsidRPr="00984344">
        <w:rPr>
          <w:vertAlign w:val="superscript"/>
        </w:rPr>
        <w:t>rd</w:t>
      </w:r>
      <w:r w:rsidR="00984344">
        <w:t xml:space="preserve"> </w:t>
      </w:r>
      <w:r w:rsidR="00820638" w:rsidRPr="0088108A">
        <w:t>meeting</w:t>
      </w:r>
      <w:r w:rsidR="00984344">
        <w:t xml:space="preserve">. </w:t>
      </w:r>
      <w:r w:rsidR="00FA1EFF">
        <w:t xml:space="preserve">It had before it document FCCC/SBI/2018/INF.8 </w:t>
      </w:r>
      <w:r w:rsidR="00C056C0">
        <w:t xml:space="preserve">and Corr.1 </w:t>
      </w:r>
      <w:r w:rsidR="00FA1EFF">
        <w:t>and Add.1</w:t>
      </w:r>
      <w:r w:rsidR="00C056C0">
        <w:t xml:space="preserve"> and Add.1/Corr.1</w:t>
      </w:r>
      <w:r w:rsidR="00FA1EFF">
        <w:t xml:space="preserve">. </w:t>
      </w:r>
      <w:r w:rsidR="00984344">
        <w:t>At its 1</w:t>
      </w:r>
      <w:r w:rsidR="00984344" w:rsidRPr="00984344">
        <w:rPr>
          <w:vertAlign w:val="superscript"/>
        </w:rPr>
        <w:t>st</w:t>
      </w:r>
      <w:r w:rsidR="00984344">
        <w:t xml:space="preserve"> meeting, the SBI agreed that </w:t>
      </w:r>
      <w:r w:rsidR="00C056C0">
        <w:t>its</w:t>
      </w:r>
      <w:r w:rsidR="00984344">
        <w:t xml:space="preserve"> Chair </w:t>
      </w:r>
      <w:r w:rsidR="005710B1">
        <w:t xml:space="preserve">would </w:t>
      </w:r>
      <w:r w:rsidR="00984344">
        <w:t xml:space="preserve">undertake consultations </w:t>
      </w:r>
      <w:r w:rsidR="007A46A8">
        <w:t xml:space="preserve">with interested Parties </w:t>
      </w:r>
      <w:r w:rsidR="00984344">
        <w:t>on th</w:t>
      </w:r>
      <w:r w:rsidR="00C056C0">
        <w:t>e</w:t>
      </w:r>
      <w:r w:rsidR="00984344">
        <w:t xml:space="preserve"> matter. </w:t>
      </w:r>
      <w:r w:rsidR="00461694">
        <w:t xml:space="preserve">At the </w:t>
      </w:r>
      <w:r w:rsidR="005710B1">
        <w:t>first</w:t>
      </w:r>
      <w:r w:rsidR="00461694">
        <w:t xml:space="preserve"> part of its 3</w:t>
      </w:r>
      <w:r w:rsidR="00461694" w:rsidRPr="00CC46A4">
        <w:rPr>
          <w:vertAlign w:val="superscript"/>
        </w:rPr>
        <w:t>rd</w:t>
      </w:r>
      <w:r w:rsidR="00461694">
        <w:t xml:space="preserve"> meeting</w:t>
      </w:r>
      <w:r w:rsidR="00984344">
        <w:t xml:space="preserve">, the </w:t>
      </w:r>
      <w:r w:rsidR="006A0A47">
        <w:t>SBI</w:t>
      </w:r>
      <w:r w:rsidR="00984344">
        <w:t xml:space="preserve"> agreed to continue its consideration of </w:t>
      </w:r>
      <w:r w:rsidR="00553524">
        <w:t>the matter</w:t>
      </w:r>
      <w:r w:rsidR="00984344">
        <w:t xml:space="preserve"> at SBI 50 (June 2019). </w:t>
      </w:r>
      <w:r w:rsidR="00EC7C2D">
        <w:t>The representative of one Party made a statement.</w:t>
      </w:r>
    </w:p>
    <w:p w14:paraId="72868098" w14:textId="0013A7F8" w:rsidR="00CF2199" w:rsidRPr="0088108A" w:rsidRDefault="0012112D" w:rsidP="0012112D">
      <w:pPr>
        <w:pStyle w:val="RegH1G"/>
        <w:tabs>
          <w:tab w:val="left" w:pos="1135"/>
        </w:tabs>
        <w:ind w:left="1135" w:hanging="454"/>
      </w:pPr>
      <w:bookmarkStart w:id="29" w:name="_Toc534881616"/>
      <w:r w:rsidRPr="0088108A">
        <w:t>C.</w:t>
      </w:r>
      <w:r w:rsidRPr="0088108A">
        <w:tab/>
      </w:r>
      <w:r w:rsidR="00CF2199">
        <w:t xml:space="preserve">Report on national greenhouse gas inventory data from Parties included in Annex I </w:t>
      </w:r>
      <w:r w:rsidR="004A261D">
        <w:t>to the Convention for the period 1990–2016</w:t>
      </w:r>
      <w:r w:rsidR="00CF2199" w:rsidRPr="0088108A">
        <w:br/>
      </w:r>
      <w:r w:rsidR="00CF2199" w:rsidRPr="00FA2808">
        <w:rPr>
          <w:b w:val="0"/>
          <w:sz w:val="20"/>
        </w:rPr>
        <w:t>(Agenda sub-item 3(</w:t>
      </w:r>
      <w:r w:rsidR="00F95089">
        <w:rPr>
          <w:b w:val="0"/>
          <w:sz w:val="20"/>
        </w:rPr>
        <w:t>c</w:t>
      </w:r>
      <w:r w:rsidR="00CF2199" w:rsidRPr="00FA2808">
        <w:rPr>
          <w:b w:val="0"/>
          <w:sz w:val="20"/>
        </w:rPr>
        <w:t>))</w:t>
      </w:r>
      <w:bookmarkEnd w:id="29"/>
    </w:p>
    <w:p w14:paraId="2D002974" w14:textId="68397A3F" w:rsidR="00EC7C2D" w:rsidRPr="0088108A" w:rsidRDefault="0012112D" w:rsidP="0012112D">
      <w:pPr>
        <w:pStyle w:val="SingleTxtG"/>
      </w:pPr>
      <w:r w:rsidRPr="0088108A">
        <w:t>19.</w:t>
      </w:r>
      <w:r w:rsidRPr="0088108A">
        <w:tab/>
      </w:r>
      <w:r w:rsidR="00763C64" w:rsidRPr="0088108A">
        <w:t>The SBI considered this agenda sub-item at its 1</w:t>
      </w:r>
      <w:r w:rsidR="00763C64" w:rsidRPr="0088108A">
        <w:rPr>
          <w:vertAlign w:val="superscript"/>
        </w:rPr>
        <w:t>st</w:t>
      </w:r>
      <w:r w:rsidR="00763C64" w:rsidRPr="0088108A">
        <w:t xml:space="preserve"> </w:t>
      </w:r>
      <w:r w:rsidR="00461694">
        <w:t xml:space="preserve">meeting and the </w:t>
      </w:r>
      <w:r w:rsidR="005710B1">
        <w:t>first</w:t>
      </w:r>
      <w:r w:rsidR="00461694">
        <w:t xml:space="preserve"> part of its 3</w:t>
      </w:r>
      <w:r w:rsidR="00461694" w:rsidRPr="00CC46A4">
        <w:rPr>
          <w:vertAlign w:val="superscript"/>
        </w:rPr>
        <w:t>rd</w:t>
      </w:r>
      <w:r w:rsidR="00461694">
        <w:t xml:space="preserve"> meeting</w:t>
      </w:r>
      <w:r w:rsidR="00763C64">
        <w:t xml:space="preserve">. </w:t>
      </w:r>
      <w:r w:rsidR="00FA1EFF">
        <w:t xml:space="preserve">It had before it document FCCC/SBI/2018/17. </w:t>
      </w:r>
      <w:r w:rsidR="00763C64">
        <w:t>At its 1</w:t>
      </w:r>
      <w:r w:rsidR="00763C64" w:rsidRPr="00984344">
        <w:rPr>
          <w:vertAlign w:val="superscript"/>
        </w:rPr>
        <w:t>st</w:t>
      </w:r>
      <w:r w:rsidR="00763C64">
        <w:t xml:space="preserve"> meeting, the SBI agreed that </w:t>
      </w:r>
      <w:r w:rsidR="00F95089">
        <w:t>its</w:t>
      </w:r>
      <w:r w:rsidR="00763C64">
        <w:t xml:space="preserve"> Chair </w:t>
      </w:r>
      <w:r w:rsidR="005710B1">
        <w:t xml:space="preserve">would </w:t>
      </w:r>
      <w:r w:rsidR="00763C64">
        <w:t>undertake consultations with interested Parties on th</w:t>
      </w:r>
      <w:r w:rsidR="00F95089">
        <w:t>e</w:t>
      </w:r>
      <w:r w:rsidR="00763C64">
        <w:t xml:space="preserve"> matter. </w:t>
      </w:r>
      <w:r w:rsidR="00461694">
        <w:t xml:space="preserve">At the </w:t>
      </w:r>
      <w:r w:rsidR="0020662F">
        <w:t>first</w:t>
      </w:r>
      <w:r w:rsidR="00461694">
        <w:t xml:space="preserve"> part of its 3</w:t>
      </w:r>
      <w:r w:rsidR="00461694" w:rsidRPr="00CC46A4">
        <w:rPr>
          <w:vertAlign w:val="superscript"/>
        </w:rPr>
        <w:t>rd</w:t>
      </w:r>
      <w:r w:rsidR="00461694">
        <w:t xml:space="preserve"> meeting</w:t>
      </w:r>
      <w:r w:rsidR="00763C64">
        <w:t xml:space="preserve">, the </w:t>
      </w:r>
      <w:r w:rsidR="00036030">
        <w:t>SBI</w:t>
      </w:r>
      <w:r w:rsidR="00763C64">
        <w:t xml:space="preserve"> agreed to continue its consideration of </w:t>
      </w:r>
      <w:r w:rsidR="00553524">
        <w:t>the matter</w:t>
      </w:r>
      <w:r w:rsidR="00763C64">
        <w:t xml:space="preserve"> at SBI 50. </w:t>
      </w:r>
      <w:r w:rsidR="00EC7C2D">
        <w:t>Representatives of two Parties made statement</w:t>
      </w:r>
      <w:r w:rsidR="0020662F">
        <w:t>s</w:t>
      </w:r>
      <w:r w:rsidR="00EC7C2D">
        <w:t>.</w:t>
      </w:r>
    </w:p>
    <w:p w14:paraId="7758C846" w14:textId="430E6D44" w:rsidR="00D4789D" w:rsidRDefault="0012112D" w:rsidP="0012112D">
      <w:pPr>
        <w:pStyle w:val="AnnoHCHG"/>
        <w:keepNext w:val="0"/>
        <w:numPr>
          <w:ilvl w:val="0"/>
          <w:numId w:val="0"/>
        </w:numPr>
        <w:tabs>
          <w:tab w:val="left" w:pos="1135"/>
        </w:tabs>
        <w:ind w:left="1135" w:hanging="284"/>
        <w:rPr>
          <w:b w:val="0"/>
          <w:sz w:val="20"/>
        </w:rPr>
      </w:pPr>
      <w:bookmarkStart w:id="30" w:name="_Toc534881617"/>
      <w:r>
        <w:t>IV.</w:t>
      </w:r>
      <w:r>
        <w:tab/>
      </w:r>
      <w:r w:rsidR="00D4789D">
        <w:t>Reporting</w:t>
      </w:r>
      <w:r w:rsidR="00BA39F2">
        <w:t xml:space="preserve"> from Parties not included in Anne</w:t>
      </w:r>
      <w:r w:rsidR="00647C8D">
        <w:t>x</w:t>
      </w:r>
      <w:r w:rsidR="00BA39F2">
        <w:t xml:space="preserve"> I to the Convention</w:t>
      </w:r>
      <w:r w:rsidR="00D4789D">
        <w:br/>
      </w:r>
      <w:r w:rsidR="00D4789D" w:rsidRPr="00CE5F16">
        <w:rPr>
          <w:b w:val="0"/>
          <w:sz w:val="20"/>
        </w:rPr>
        <w:t>(Agenda item</w:t>
      </w:r>
      <w:r w:rsidR="00DE51D0">
        <w:rPr>
          <w:b w:val="0"/>
          <w:sz w:val="20"/>
        </w:rPr>
        <w:t xml:space="preserve"> 4)</w:t>
      </w:r>
      <w:bookmarkEnd w:id="30"/>
    </w:p>
    <w:p w14:paraId="240819A5" w14:textId="2C5D9980" w:rsidR="00DE51D0" w:rsidRPr="00DE51D0" w:rsidRDefault="0012112D" w:rsidP="0012112D">
      <w:pPr>
        <w:pStyle w:val="RegH1G"/>
        <w:keepNext w:val="0"/>
        <w:tabs>
          <w:tab w:val="left" w:pos="1135"/>
        </w:tabs>
        <w:ind w:left="1135" w:hanging="454"/>
        <w:rPr>
          <w:b w:val="0"/>
          <w:sz w:val="20"/>
        </w:rPr>
      </w:pPr>
      <w:bookmarkStart w:id="31" w:name="_Toc534881618"/>
      <w:r w:rsidRPr="00DE51D0">
        <w:t>A.</w:t>
      </w:r>
      <w:r w:rsidRPr="00DE51D0">
        <w:tab/>
      </w:r>
      <w:r w:rsidR="00DE51D0">
        <w:t>Information contained in national communications from Parties not included in Annex I to the Convention</w:t>
      </w:r>
      <w:r w:rsidR="00DE51D0" w:rsidRPr="0088108A">
        <w:br/>
      </w:r>
      <w:r w:rsidR="00DE51D0" w:rsidRPr="00DE51D0">
        <w:rPr>
          <w:b w:val="0"/>
          <w:sz w:val="20"/>
        </w:rPr>
        <w:t xml:space="preserve">(Agenda sub-item </w:t>
      </w:r>
      <w:r w:rsidR="00DE51D0">
        <w:rPr>
          <w:b w:val="0"/>
          <w:sz w:val="20"/>
        </w:rPr>
        <w:t>4</w:t>
      </w:r>
      <w:r w:rsidR="00DE51D0" w:rsidRPr="00DE51D0">
        <w:rPr>
          <w:b w:val="0"/>
          <w:sz w:val="20"/>
        </w:rPr>
        <w:t>(a)</w:t>
      </w:r>
      <w:r w:rsidR="00B93239">
        <w:rPr>
          <w:b w:val="0"/>
          <w:sz w:val="20"/>
        </w:rPr>
        <w:t xml:space="preserve"> </w:t>
      </w:r>
      <w:r w:rsidR="00B93239" w:rsidRPr="00B93239">
        <w:rPr>
          <w:b w:val="0"/>
          <w:i/>
          <w:sz w:val="20"/>
        </w:rPr>
        <w:t>held in abeyance</w:t>
      </w:r>
      <w:r w:rsidR="00DE51D0" w:rsidRPr="00DE51D0">
        <w:rPr>
          <w:b w:val="0"/>
          <w:sz w:val="20"/>
        </w:rPr>
        <w:t>)</w:t>
      </w:r>
      <w:bookmarkEnd w:id="31"/>
    </w:p>
    <w:p w14:paraId="65CC9E4A" w14:textId="75704CB5" w:rsidR="00D15398" w:rsidRPr="00DE51D0" w:rsidRDefault="0012112D" w:rsidP="0012112D">
      <w:pPr>
        <w:pStyle w:val="RegH1G"/>
        <w:keepNext w:val="0"/>
        <w:tabs>
          <w:tab w:val="left" w:pos="1135"/>
        </w:tabs>
        <w:ind w:left="1135" w:hanging="454"/>
        <w:rPr>
          <w:b w:val="0"/>
          <w:sz w:val="20"/>
        </w:rPr>
      </w:pPr>
      <w:bookmarkStart w:id="32" w:name="_Toc534881619"/>
      <w:r w:rsidRPr="00DE51D0">
        <w:t>B.</w:t>
      </w:r>
      <w:r w:rsidRPr="00DE51D0">
        <w:tab/>
      </w:r>
      <w:r w:rsidR="005E3A49">
        <w:t xml:space="preserve">Work of the Consultative Group of Experts </w:t>
      </w:r>
      <w:r w:rsidR="003D7D5A">
        <w:t xml:space="preserve">on National Communications from Parties not included in Annex I </w:t>
      </w:r>
      <w:r w:rsidR="00647C8D">
        <w:t>to the Convention</w:t>
      </w:r>
      <w:r w:rsidR="00D15398" w:rsidRPr="0088108A">
        <w:br/>
      </w:r>
      <w:r w:rsidR="00D15398" w:rsidRPr="00DE51D0">
        <w:rPr>
          <w:b w:val="0"/>
          <w:sz w:val="20"/>
        </w:rPr>
        <w:t xml:space="preserve">(Agenda sub-item </w:t>
      </w:r>
      <w:r w:rsidR="00D15398">
        <w:rPr>
          <w:b w:val="0"/>
          <w:sz w:val="20"/>
        </w:rPr>
        <w:t>4</w:t>
      </w:r>
      <w:r w:rsidR="00D15398" w:rsidRPr="00DE51D0">
        <w:rPr>
          <w:b w:val="0"/>
          <w:sz w:val="20"/>
        </w:rPr>
        <w:t>(</w:t>
      </w:r>
      <w:r w:rsidR="0072184C">
        <w:rPr>
          <w:b w:val="0"/>
          <w:sz w:val="20"/>
        </w:rPr>
        <w:t>b</w:t>
      </w:r>
      <w:r w:rsidR="00D15398" w:rsidRPr="00DE51D0">
        <w:rPr>
          <w:b w:val="0"/>
          <w:sz w:val="20"/>
        </w:rPr>
        <w:t>))</w:t>
      </w:r>
      <w:bookmarkEnd w:id="32"/>
    </w:p>
    <w:p w14:paraId="75E1646E" w14:textId="4B4371C4" w:rsidR="00CC46A4" w:rsidRDefault="0012112D" w:rsidP="0012112D">
      <w:pPr>
        <w:pStyle w:val="Default"/>
        <w:keepNext/>
        <w:spacing w:after="128"/>
        <w:ind w:left="1134" w:hanging="425"/>
        <w:rPr>
          <w:sz w:val="20"/>
          <w:szCs w:val="20"/>
        </w:rPr>
      </w:pPr>
      <w:r>
        <w:rPr>
          <w:b/>
          <w:sz w:val="20"/>
          <w:szCs w:val="20"/>
        </w:rPr>
        <w:lastRenderedPageBreak/>
        <w:t>1.</w:t>
      </w:r>
      <w:r>
        <w:rPr>
          <w:b/>
          <w:sz w:val="20"/>
          <w:szCs w:val="20"/>
        </w:rPr>
        <w:tab/>
      </w:r>
      <w:r w:rsidR="00CC46A4">
        <w:rPr>
          <w:b/>
          <w:bCs/>
          <w:sz w:val="20"/>
          <w:szCs w:val="20"/>
        </w:rPr>
        <w:t xml:space="preserve">Proceedings </w:t>
      </w:r>
    </w:p>
    <w:p w14:paraId="62D6D136" w14:textId="448F5F2F" w:rsidR="000F0C2B" w:rsidRDefault="0012112D" w:rsidP="0012112D">
      <w:pPr>
        <w:pStyle w:val="SingleTxtG"/>
      </w:pPr>
      <w:r>
        <w:t>20.</w:t>
      </w:r>
      <w:r>
        <w:tab/>
      </w:r>
      <w:r w:rsidR="000F0C2B" w:rsidRPr="0088108A">
        <w:t>The SBI considered this agenda sub-item at its 1</w:t>
      </w:r>
      <w:r w:rsidR="000F0C2B" w:rsidRPr="0088108A">
        <w:rPr>
          <w:vertAlign w:val="superscript"/>
        </w:rPr>
        <w:t>st</w:t>
      </w:r>
      <w:r w:rsidR="000F0C2B" w:rsidRPr="0088108A">
        <w:t xml:space="preserve"> </w:t>
      </w:r>
      <w:r w:rsidR="00CC46A4">
        <w:t xml:space="preserve">meeting and the </w:t>
      </w:r>
      <w:r w:rsidR="0020662F">
        <w:t>first</w:t>
      </w:r>
      <w:r w:rsidR="00CC46A4">
        <w:t xml:space="preserve"> part of its </w:t>
      </w:r>
      <w:r w:rsidR="000F0C2B">
        <w:t>3</w:t>
      </w:r>
      <w:r w:rsidR="000F0C2B" w:rsidRPr="00984344">
        <w:rPr>
          <w:vertAlign w:val="superscript"/>
        </w:rPr>
        <w:t>rd</w:t>
      </w:r>
      <w:r w:rsidR="000F0C2B">
        <w:t xml:space="preserve"> </w:t>
      </w:r>
      <w:r w:rsidR="000F0C2B" w:rsidRPr="0088108A">
        <w:t>meeting</w:t>
      </w:r>
      <w:r w:rsidR="000F0C2B">
        <w:t xml:space="preserve">. It had before it documents FCCC/SBI/2018/14, FCCC/SBI/2018/20 and FCCC/SBI/2018/21. </w:t>
      </w:r>
      <w:r w:rsidR="00C2311C">
        <w:t>At the 1</w:t>
      </w:r>
      <w:r w:rsidR="00C2311C" w:rsidRPr="00941A74">
        <w:rPr>
          <w:vertAlign w:val="superscript"/>
        </w:rPr>
        <w:t>st</w:t>
      </w:r>
      <w:r w:rsidR="00C2311C">
        <w:t xml:space="preserve"> meeting, the Chair invited </w:t>
      </w:r>
      <w:r w:rsidR="00FB3CA9" w:rsidRPr="00FB3CA9">
        <w:t xml:space="preserve">Mr. Thiago </w:t>
      </w:r>
      <w:r w:rsidR="00FB3CA9">
        <w:t>de</w:t>
      </w:r>
      <w:r w:rsidR="00FB3CA9" w:rsidRPr="00FB3CA9">
        <w:t xml:space="preserve"> A</w:t>
      </w:r>
      <w:r w:rsidR="00FB3CA9">
        <w:t>raujo Mendes (Brazil)</w:t>
      </w:r>
      <w:r w:rsidR="00C2311C">
        <w:t>, Chair of the Consultative Group of Experts on National Communications from Parties not included in Annex I to the Convention (</w:t>
      </w:r>
      <w:proofErr w:type="spellStart"/>
      <w:r w:rsidR="00C2311C">
        <w:t>CGE</w:t>
      </w:r>
      <w:proofErr w:type="spellEnd"/>
      <w:r w:rsidR="00C2311C">
        <w:t>)</w:t>
      </w:r>
      <w:r w:rsidR="00C55EB0">
        <w:t>,</w:t>
      </w:r>
      <w:r w:rsidR="00C2311C">
        <w:t xml:space="preserve"> to deliver a brief oral report on the work of the </w:t>
      </w:r>
      <w:proofErr w:type="spellStart"/>
      <w:r w:rsidR="00C2311C">
        <w:t>CGE</w:t>
      </w:r>
      <w:proofErr w:type="spellEnd"/>
      <w:r w:rsidR="00C2311C">
        <w:t>.</w:t>
      </w:r>
      <w:r w:rsidR="00C2311C">
        <w:rPr>
          <w:rStyle w:val="FootnoteReference"/>
        </w:rPr>
        <w:footnoteReference w:id="10"/>
      </w:r>
      <w:r w:rsidR="00C2311C">
        <w:t xml:space="preserve"> </w:t>
      </w:r>
      <w:r w:rsidR="000F0C2B">
        <w:t xml:space="preserve">At </w:t>
      </w:r>
      <w:r w:rsidR="00C2311C">
        <w:t>the same</w:t>
      </w:r>
      <w:r w:rsidR="000F0C2B">
        <w:t xml:space="preserve"> meeting, the SBI agreed to consider th</w:t>
      </w:r>
      <w:r w:rsidR="00F95089">
        <w:t>e</w:t>
      </w:r>
      <w:r w:rsidR="000F0C2B">
        <w:t xml:space="preserve"> agenda sub-item in informal consultations </w:t>
      </w:r>
      <w:r w:rsidR="0020662F">
        <w:t>co-</w:t>
      </w:r>
      <w:r w:rsidR="000F0C2B">
        <w:t xml:space="preserve">facilitated by </w:t>
      </w:r>
      <w:r w:rsidR="000F0C2B" w:rsidRPr="008E3850">
        <w:t xml:space="preserve">Mr. Stephen </w:t>
      </w:r>
      <w:proofErr w:type="spellStart"/>
      <w:r w:rsidR="008E3850" w:rsidRPr="008E3850">
        <w:t>King’uyu</w:t>
      </w:r>
      <w:proofErr w:type="spellEnd"/>
      <w:r w:rsidR="008E3850" w:rsidRPr="008E3850">
        <w:t xml:space="preserve"> (Kenya)</w:t>
      </w:r>
      <w:r w:rsidR="008E3850">
        <w:t xml:space="preserve"> and</w:t>
      </w:r>
      <w:r w:rsidR="000F0C2B">
        <w:t xml:space="preserve"> </w:t>
      </w:r>
      <w:r w:rsidR="008E3850">
        <w:t>Ms. Helen Plume (New</w:t>
      </w:r>
      <w:r w:rsidR="00F95089">
        <w:t xml:space="preserve"> </w:t>
      </w:r>
      <w:r w:rsidR="008E3850">
        <w:t xml:space="preserve">Zealand). </w:t>
      </w:r>
      <w:r w:rsidR="00CC46A4">
        <w:t xml:space="preserve">At the </w:t>
      </w:r>
      <w:r w:rsidR="0020662F">
        <w:t>first</w:t>
      </w:r>
      <w:r w:rsidR="00CC46A4">
        <w:t xml:space="preserve"> part of its 3</w:t>
      </w:r>
      <w:r w:rsidR="00CC46A4" w:rsidRPr="00CC46A4">
        <w:rPr>
          <w:vertAlign w:val="superscript"/>
        </w:rPr>
        <w:t>rd</w:t>
      </w:r>
      <w:r w:rsidR="00CC46A4">
        <w:t xml:space="preserve"> meeting, the SBI </w:t>
      </w:r>
      <w:r w:rsidR="003E0A81">
        <w:t>considered and adopted the conclusions</w:t>
      </w:r>
      <w:r w:rsidR="0020662F">
        <w:t xml:space="preserve"> below</w:t>
      </w:r>
      <w:r w:rsidR="00E11143">
        <w:t>.</w:t>
      </w:r>
    </w:p>
    <w:p w14:paraId="315FAA31" w14:textId="149F7670" w:rsidR="00CC46A4" w:rsidRDefault="0012112D" w:rsidP="0012112D">
      <w:pPr>
        <w:pStyle w:val="Default"/>
        <w:spacing w:after="128"/>
        <w:ind w:left="1134" w:hanging="425"/>
        <w:rPr>
          <w:sz w:val="20"/>
          <w:szCs w:val="20"/>
        </w:rPr>
      </w:pPr>
      <w:r>
        <w:rPr>
          <w:b/>
          <w:sz w:val="20"/>
          <w:szCs w:val="20"/>
        </w:rPr>
        <w:t>2.</w:t>
      </w:r>
      <w:r>
        <w:rPr>
          <w:b/>
          <w:sz w:val="20"/>
          <w:szCs w:val="20"/>
        </w:rPr>
        <w:tab/>
      </w:r>
      <w:r w:rsidR="00CC46A4">
        <w:rPr>
          <w:b/>
          <w:bCs/>
          <w:sz w:val="20"/>
          <w:szCs w:val="20"/>
        </w:rPr>
        <w:t>Conclusions</w:t>
      </w:r>
    </w:p>
    <w:p w14:paraId="3E10E926" w14:textId="00ECB9C5" w:rsidR="00593DCD" w:rsidRDefault="0012112D" w:rsidP="0012112D">
      <w:pPr>
        <w:pStyle w:val="SingleTxtG"/>
      </w:pPr>
      <w:r>
        <w:t>21.</w:t>
      </w:r>
      <w:r>
        <w:tab/>
      </w:r>
      <w:r w:rsidR="00593DCD">
        <w:t xml:space="preserve">The SBI noted the report on the progress of work of the </w:t>
      </w:r>
      <w:proofErr w:type="spellStart"/>
      <w:r w:rsidR="00593DCD">
        <w:t>CGE</w:t>
      </w:r>
      <w:proofErr w:type="spellEnd"/>
      <w:r w:rsidR="00593DCD">
        <w:t xml:space="preserve"> covering the period 2014–2018</w:t>
      </w:r>
      <w:r w:rsidR="00593DCD">
        <w:rPr>
          <w:rStyle w:val="FootnoteReference"/>
        </w:rPr>
        <w:footnoteReference w:id="11"/>
      </w:r>
      <w:r w:rsidR="00593DCD">
        <w:t xml:space="preserve"> and the two reports capturing the outcomes of key activities of the </w:t>
      </w:r>
      <w:proofErr w:type="spellStart"/>
      <w:r w:rsidR="00593DCD">
        <w:t>CGE</w:t>
      </w:r>
      <w:proofErr w:type="spellEnd"/>
      <w:r w:rsidR="00593DCD">
        <w:t xml:space="preserve"> undertaken in 2018.</w:t>
      </w:r>
      <w:r w:rsidR="00593DCD">
        <w:rPr>
          <w:rStyle w:val="FootnoteReference"/>
        </w:rPr>
        <w:footnoteReference w:id="12"/>
      </w:r>
    </w:p>
    <w:p w14:paraId="7D4A416A" w14:textId="4512E51F" w:rsidR="00593DCD" w:rsidRDefault="0012112D" w:rsidP="0012112D">
      <w:pPr>
        <w:pStyle w:val="SingleTxtG"/>
      </w:pPr>
      <w:r>
        <w:t>22.</w:t>
      </w:r>
      <w:r>
        <w:tab/>
      </w:r>
      <w:r w:rsidR="00593DCD">
        <w:t>The SBI commended</w:t>
      </w:r>
      <w:r w:rsidR="00593DCD" w:rsidRPr="00CF5EC9">
        <w:t xml:space="preserve"> the efforts made by the </w:t>
      </w:r>
      <w:proofErr w:type="spellStart"/>
      <w:r w:rsidR="00593DCD" w:rsidRPr="00CF5EC9">
        <w:t>CGE</w:t>
      </w:r>
      <w:proofErr w:type="spellEnd"/>
      <w:r w:rsidR="00593DCD">
        <w:t xml:space="preserve"> in the period 2014–2018 and acknowledged the substantial contribution of technical advice and support from the </w:t>
      </w:r>
      <w:proofErr w:type="spellStart"/>
      <w:r w:rsidR="00593DCD">
        <w:t>CGE</w:t>
      </w:r>
      <w:proofErr w:type="spellEnd"/>
      <w:r w:rsidR="00593DCD">
        <w:t xml:space="preserve"> to improving the process for the preparation of national communications (</w:t>
      </w:r>
      <w:proofErr w:type="spellStart"/>
      <w:r w:rsidR="00593DCD">
        <w:t>NCs</w:t>
      </w:r>
      <w:proofErr w:type="spellEnd"/>
      <w:r w:rsidR="00593DCD">
        <w:t xml:space="preserve">) and </w:t>
      </w:r>
      <w:proofErr w:type="spellStart"/>
      <w:r w:rsidR="00593DCD">
        <w:t>BURs</w:t>
      </w:r>
      <w:proofErr w:type="spellEnd"/>
      <w:r w:rsidR="00593DCD">
        <w:t xml:space="preserve"> by Parties not included in Annex I to the Convention (non-Annex I Parties), including the following:</w:t>
      </w:r>
    </w:p>
    <w:p w14:paraId="24BC6BEE" w14:textId="62CBF214" w:rsidR="00593DCD" w:rsidRDefault="0012112D" w:rsidP="0012112D">
      <w:pPr>
        <w:tabs>
          <w:tab w:val="left" w:pos="1702"/>
        </w:tabs>
        <w:spacing w:after="120"/>
        <w:ind w:left="1134" w:right="1134" w:firstLine="568"/>
        <w:jc w:val="both"/>
      </w:pPr>
      <w:r>
        <w:t>(a)</w:t>
      </w:r>
      <w:r>
        <w:tab/>
      </w:r>
      <w:r w:rsidR="00593DCD">
        <w:t xml:space="preserve">Developing a comprehensive set of training materials and resources covering the substantive areas of </w:t>
      </w:r>
      <w:proofErr w:type="spellStart"/>
      <w:r w:rsidR="00593DCD">
        <w:t>NCs</w:t>
      </w:r>
      <w:proofErr w:type="spellEnd"/>
      <w:r w:rsidR="00593DCD">
        <w:t xml:space="preserve">, </w:t>
      </w:r>
      <w:proofErr w:type="spellStart"/>
      <w:r w:rsidR="00593DCD">
        <w:t>BURs</w:t>
      </w:r>
      <w:proofErr w:type="spellEnd"/>
      <w:r w:rsidR="00593DCD">
        <w:t xml:space="preserve"> and technical analysis;</w:t>
      </w:r>
    </w:p>
    <w:p w14:paraId="6B855D01" w14:textId="0BA8B8F3" w:rsidR="00593DCD" w:rsidRDefault="0012112D" w:rsidP="0012112D">
      <w:pPr>
        <w:tabs>
          <w:tab w:val="left" w:pos="1702"/>
        </w:tabs>
        <w:spacing w:after="120"/>
        <w:ind w:left="1134" w:right="1134" w:firstLine="568"/>
        <w:jc w:val="both"/>
      </w:pPr>
      <w:r>
        <w:t>(b)</w:t>
      </w:r>
      <w:r>
        <w:tab/>
      </w:r>
      <w:r w:rsidR="00593DCD">
        <w:t xml:space="preserve">Training </w:t>
      </w:r>
      <w:r w:rsidR="00593DCD" w:rsidRPr="006A4A82">
        <w:t xml:space="preserve">1,041 </w:t>
      </w:r>
      <w:r w:rsidR="00593DCD">
        <w:t xml:space="preserve">national experts through 23 regional hands-on training workshops and another </w:t>
      </w:r>
      <w:r w:rsidR="00593DCD" w:rsidRPr="006A4A82">
        <w:t xml:space="preserve">1,142 </w:t>
      </w:r>
      <w:r w:rsidR="00593DCD">
        <w:t xml:space="preserve">experts through 25 targeted webinars; </w:t>
      </w:r>
    </w:p>
    <w:p w14:paraId="764DDD81" w14:textId="6A564BD9" w:rsidR="00593DCD" w:rsidRDefault="0012112D" w:rsidP="0012112D">
      <w:pPr>
        <w:tabs>
          <w:tab w:val="left" w:pos="1702"/>
        </w:tabs>
        <w:spacing w:after="120"/>
        <w:ind w:left="1134" w:right="1134" w:firstLine="568"/>
        <w:jc w:val="both"/>
      </w:pPr>
      <w:r>
        <w:t>(c)</w:t>
      </w:r>
      <w:r>
        <w:tab/>
      </w:r>
      <w:r w:rsidR="00593DCD">
        <w:t xml:space="preserve">Preparing targeted analytical outputs, such as compilations and syntheses of problems, constraints, lessons learned and best practices in the preparation of </w:t>
      </w:r>
      <w:proofErr w:type="spellStart"/>
      <w:r w:rsidR="00593DCD">
        <w:t>NCs</w:t>
      </w:r>
      <w:proofErr w:type="spellEnd"/>
      <w:r w:rsidR="00593DCD">
        <w:t xml:space="preserve"> and </w:t>
      </w:r>
      <w:proofErr w:type="spellStart"/>
      <w:r w:rsidR="00593DCD">
        <w:t>BURs</w:t>
      </w:r>
      <w:proofErr w:type="spellEnd"/>
      <w:r w:rsidR="00593DCD">
        <w:t xml:space="preserve">; and recommendations on elements to be considered in a future revision of the guidelines for the preparation of </w:t>
      </w:r>
      <w:proofErr w:type="spellStart"/>
      <w:r w:rsidR="00593DCD">
        <w:t>NCs</w:t>
      </w:r>
      <w:proofErr w:type="spellEnd"/>
      <w:r w:rsidR="00593DCD">
        <w:t xml:space="preserve"> from non-Annex I Parties. </w:t>
      </w:r>
    </w:p>
    <w:p w14:paraId="24379EAB" w14:textId="77CC0E87" w:rsidR="00593DCD" w:rsidRDefault="0012112D" w:rsidP="0012112D">
      <w:pPr>
        <w:pStyle w:val="SingleTxtG"/>
      </w:pPr>
      <w:r>
        <w:t>23.</w:t>
      </w:r>
      <w:r>
        <w:tab/>
      </w:r>
      <w:r w:rsidR="00593DCD">
        <w:t>T</w:t>
      </w:r>
      <w:r w:rsidR="00593DCD" w:rsidRPr="00B21F7A">
        <w:t>he SBI expressed its gratitude</w:t>
      </w:r>
      <w:r w:rsidR="00593DCD">
        <w:t xml:space="preserve"> to the countries that hosted </w:t>
      </w:r>
      <w:proofErr w:type="spellStart"/>
      <w:r w:rsidR="00593DCD">
        <w:t>CGE</w:t>
      </w:r>
      <w:proofErr w:type="spellEnd"/>
      <w:r w:rsidR="00593DCD">
        <w:t xml:space="preserve"> hands-on training workshops and </w:t>
      </w:r>
      <w:proofErr w:type="spellStart"/>
      <w:r w:rsidR="00593DCD">
        <w:t>CGE</w:t>
      </w:r>
      <w:proofErr w:type="spellEnd"/>
      <w:r w:rsidR="00593DCD">
        <w:t xml:space="preserve"> meetings in the period 2014–2018.</w:t>
      </w:r>
    </w:p>
    <w:p w14:paraId="04CEC2E4" w14:textId="1B1B0CF0" w:rsidR="00CC46A4" w:rsidRPr="000F0C2B" w:rsidRDefault="0012112D" w:rsidP="0012112D">
      <w:pPr>
        <w:pStyle w:val="SingleTxtG"/>
      </w:pPr>
      <w:r w:rsidRPr="000F0C2B">
        <w:t>24.</w:t>
      </w:r>
      <w:r w:rsidRPr="000F0C2B">
        <w:tab/>
      </w:r>
      <w:r w:rsidR="00593DCD">
        <w:t xml:space="preserve">The SBI thanked the Parties that made financial contributions to the work of the </w:t>
      </w:r>
      <w:proofErr w:type="spellStart"/>
      <w:r w:rsidR="00593DCD">
        <w:t>CGE</w:t>
      </w:r>
      <w:proofErr w:type="spellEnd"/>
      <w:r w:rsidR="00593DCD">
        <w:t>. It also thanked the international organizations that made in-kind and financial contributions.</w:t>
      </w:r>
    </w:p>
    <w:p w14:paraId="0B176439" w14:textId="4E8103B1" w:rsidR="0072184C" w:rsidRPr="00DE51D0" w:rsidRDefault="0012112D" w:rsidP="0012112D">
      <w:pPr>
        <w:pStyle w:val="RegH1G"/>
        <w:tabs>
          <w:tab w:val="left" w:pos="1135"/>
        </w:tabs>
        <w:ind w:left="1135" w:hanging="454"/>
        <w:rPr>
          <w:b w:val="0"/>
          <w:sz w:val="20"/>
        </w:rPr>
      </w:pPr>
      <w:bookmarkStart w:id="33" w:name="_Toc534881620"/>
      <w:r w:rsidRPr="00DE51D0">
        <w:t>C.</w:t>
      </w:r>
      <w:r w:rsidRPr="00DE51D0">
        <w:tab/>
      </w:r>
      <w:r w:rsidR="0072184C">
        <w:t xml:space="preserve">Review of the terms of reference of the Consultative Group of Experts on National Communications from Parties not included in Annex I </w:t>
      </w:r>
      <w:r w:rsidR="00647C8D">
        <w:t>to the Convention</w:t>
      </w:r>
      <w:r w:rsidR="0072184C" w:rsidRPr="0088108A">
        <w:br/>
      </w:r>
      <w:r w:rsidR="0072184C" w:rsidRPr="00DE51D0">
        <w:rPr>
          <w:b w:val="0"/>
          <w:sz w:val="20"/>
        </w:rPr>
        <w:t xml:space="preserve">(Agenda sub-item </w:t>
      </w:r>
      <w:r w:rsidR="0072184C">
        <w:rPr>
          <w:b w:val="0"/>
          <w:sz w:val="20"/>
        </w:rPr>
        <w:t>4</w:t>
      </w:r>
      <w:r w:rsidR="0072184C" w:rsidRPr="00DE51D0">
        <w:rPr>
          <w:b w:val="0"/>
          <w:sz w:val="20"/>
        </w:rPr>
        <w:t>(</w:t>
      </w:r>
      <w:r w:rsidR="0072184C">
        <w:rPr>
          <w:b w:val="0"/>
          <w:sz w:val="20"/>
        </w:rPr>
        <w:t>c</w:t>
      </w:r>
      <w:r w:rsidR="0072184C" w:rsidRPr="00DE51D0">
        <w:rPr>
          <w:b w:val="0"/>
          <w:sz w:val="20"/>
        </w:rPr>
        <w:t>)</w:t>
      </w:r>
      <w:r w:rsidR="0072184C">
        <w:rPr>
          <w:b w:val="0"/>
          <w:sz w:val="20"/>
        </w:rPr>
        <w:t>)</w:t>
      </w:r>
      <w:bookmarkEnd w:id="33"/>
    </w:p>
    <w:p w14:paraId="1B6C8573" w14:textId="25ABE51B" w:rsidR="001D158E" w:rsidRPr="004B4465" w:rsidRDefault="0012112D" w:rsidP="0012112D">
      <w:pPr>
        <w:pStyle w:val="SingleTxtG"/>
      </w:pPr>
      <w:r w:rsidRPr="004B4465">
        <w:t>25.</w:t>
      </w:r>
      <w:r w:rsidRPr="004B4465">
        <w:tab/>
      </w:r>
      <w:r w:rsidR="00E11143" w:rsidRPr="0088108A">
        <w:t>The SBI considered this agenda sub-item at its 1</w:t>
      </w:r>
      <w:r w:rsidR="00E11143" w:rsidRPr="0088108A">
        <w:rPr>
          <w:vertAlign w:val="superscript"/>
        </w:rPr>
        <w:t>st</w:t>
      </w:r>
      <w:r w:rsidR="00E11143" w:rsidRPr="0088108A">
        <w:t xml:space="preserve"> </w:t>
      </w:r>
      <w:r w:rsidR="00E11143">
        <w:t xml:space="preserve">meeting and the </w:t>
      </w:r>
      <w:r w:rsidR="0020662F">
        <w:t>first</w:t>
      </w:r>
      <w:r w:rsidR="00E11143">
        <w:t xml:space="preserve"> part of its 3</w:t>
      </w:r>
      <w:r w:rsidR="00E11143" w:rsidRPr="00984344">
        <w:rPr>
          <w:vertAlign w:val="superscript"/>
        </w:rPr>
        <w:t>rd</w:t>
      </w:r>
      <w:r w:rsidR="00E11143">
        <w:t xml:space="preserve"> </w:t>
      </w:r>
      <w:r w:rsidR="00E11143" w:rsidRPr="0088108A">
        <w:t>meeting</w:t>
      </w:r>
      <w:r w:rsidR="00E11143">
        <w:t xml:space="preserve">. It had before it documents FCCC/SBI/2018/14, FCCC/SBI/2018/20 and FCCC/SBI/2018/21. At </w:t>
      </w:r>
      <w:r w:rsidR="00C2311C">
        <w:t>its 1</w:t>
      </w:r>
      <w:r w:rsidR="00C2311C" w:rsidRPr="00C2311C">
        <w:rPr>
          <w:vertAlign w:val="superscript"/>
        </w:rPr>
        <w:t>st</w:t>
      </w:r>
      <w:r w:rsidR="00C2311C">
        <w:t xml:space="preserve"> </w:t>
      </w:r>
      <w:r w:rsidR="00E11143">
        <w:t>meeting, the SBI agreed to consider th</w:t>
      </w:r>
      <w:r w:rsidR="00604C02">
        <w:t>e</w:t>
      </w:r>
      <w:r w:rsidR="00E11143">
        <w:t xml:space="preserve"> agenda sub-item in informal consultations </w:t>
      </w:r>
      <w:r w:rsidR="0020662F">
        <w:t>co-</w:t>
      </w:r>
      <w:r w:rsidR="00E11143" w:rsidRPr="00B97940">
        <w:t xml:space="preserve">facilitated by </w:t>
      </w:r>
      <w:r w:rsidR="00B97940" w:rsidRPr="00B97940">
        <w:t xml:space="preserve">Mr. </w:t>
      </w:r>
      <w:proofErr w:type="spellStart"/>
      <w:r w:rsidR="00B97940" w:rsidRPr="00B97940">
        <w:t>King’uyu</w:t>
      </w:r>
      <w:proofErr w:type="spellEnd"/>
      <w:r w:rsidR="00B97940" w:rsidRPr="00B97940">
        <w:t xml:space="preserve"> and Ms. </w:t>
      </w:r>
      <w:r w:rsidR="00E11143" w:rsidRPr="00B97940">
        <w:t xml:space="preserve">Plume. At the </w:t>
      </w:r>
      <w:r w:rsidR="0020662F">
        <w:t>first</w:t>
      </w:r>
      <w:r w:rsidR="00E11143">
        <w:t xml:space="preserve"> part of </w:t>
      </w:r>
      <w:r w:rsidR="00604C02">
        <w:t>the</w:t>
      </w:r>
      <w:r w:rsidR="00E11143">
        <w:t xml:space="preserve"> 3</w:t>
      </w:r>
      <w:r w:rsidR="00E11143" w:rsidRPr="00CC46A4">
        <w:rPr>
          <w:vertAlign w:val="superscript"/>
        </w:rPr>
        <w:t>rd</w:t>
      </w:r>
      <w:r w:rsidR="00E11143">
        <w:t xml:space="preserve"> meeting, the </w:t>
      </w:r>
      <w:r w:rsidR="00B97940">
        <w:t xml:space="preserve">Chair informed Parties that the SBI </w:t>
      </w:r>
      <w:r w:rsidR="00604C02">
        <w:t>had been</w:t>
      </w:r>
      <w:r w:rsidR="00B97940">
        <w:t xml:space="preserve"> unable to conclude its consideration of th</w:t>
      </w:r>
      <w:r w:rsidR="0020662F">
        <w:t>e</w:t>
      </w:r>
      <w:r w:rsidR="00B97940">
        <w:t xml:space="preserve"> matter</w:t>
      </w:r>
      <w:r w:rsidR="00553524">
        <w:t>.</w:t>
      </w:r>
      <w:r w:rsidR="00B97940">
        <w:t xml:space="preserve"> </w:t>
      </w:r>
      <w:r w:rsidR="00553524">
        <w:t>He</w:t>
      </w:r>
      <w:r w:rsidR="00B97940">
        <w:t xml:space="preserve"> proposed</w:t>
      </w:r>
      <w:r w:rsidR="00553524">
        <w:t>, and the SBI agreed,</w:t>
      </w:r>
      <w:r w:rsidR="00B97940">
        <w:t xml:space="preserve"> to inform the President of the </w:t>
      </w:r>
      <w:r w:rsidR="001B1AAE">
        <w:t>COP</w:t>
      </w:r>
      <w:r w:rsidR="000A4EAC">
        <w:t xml:space="preserve"> </w:t>
      </w:r>
      <w:r w:rsidR="00B97940">
        <w:t>accordingly</w:t>
      </w:r>
      <w:r w:rsidR="00B97940" w:rsidRPr="004B4465">
        <w:t>.</w:t>
      </w:r>
      <w:r w:rsidR="001D158E" w:rsidRPr="004B4465">
        <w:rPr>
          <w:rStyle w:val="FootnoteReference"/>
        </w:rPr>
        <w:footnoteReference w:id="13"/>
      </w:r>
    </w:p>
    <w:p w14:paraId="474EB55D" w14:textId="221BF5A8" w:rsidR="00E11143" w:rsidRDefault="0012112D" w:rsidP="0012112D">
      <w:pPr>
        <w:pStyle w:val="SingleTxtG"/>
      </w:pPr>
      <w:r>
        <w:t>26.</w:t>
      </w:r>
      <w:r>
        <w:tab/>
      </w:r>
      <w:r w:rsidR="00B97940">
        <w:t xml:space="preserve">The Chair noted </w:t>
      </w:r>
      <w:r w:rsidR="0020662F">
        <w:t>Parties’</w:t>
      </w:r>
      <w:r w:rsidR="00B97940">
        <w:t xml:space="preserve"> strong support </w:t>
      </w:r>
      <w:r w:rsidR="0020662F">
        <w:t>for</w:t>
      </w:r>
      <w:r w:rsidR="00B97940">
        <w:t xml:space="preserve"> resolv</w:t>
      </w:r>
      <w:r w:rsidR="0020662F">
        <w:t>ing</w:t>
      </w:r>
      <w:r w:rsidR="00B97940">
        <w:t xml:space="preserve"> this matter under the guidance of the Presidency </w:t>
      </w:r>
      <w:r w:rsidR="00553524">
        <w:t xml:space="preserve">and </w:t>
      </w:r>
      <w:r w:rsidR="00B97940">
        <w:t xml:space="preserve">taking into account developments </w:t>
      </w:r>
      <w:r w:rsidR="008402A4">
        <w:t xml:space="preserve">related </w:t>
      </w:r>
      <w:r w:rsidR="00420C80">
        <w:t>to</w:t>
      </w:r>
      <w:r w:rsidR="00B97940">
        <w:t xml:space="preserve"> the modalities, procedures and guidelines under Article 13 of the Paris Agreement.</w:t>
      </w:r>
    </w:p>
    <w:p w14:paraId="31908C0D" w14:textId="66A18BF3" w:rsidR="00647C8D" w:rsidRPr="00DE51D0" w:rsidRDefault="0012112D" w:rsidP="0012112D">
      <w:pPr>
        <w:pStyle w:val="RegH1G"/>
        <w:tabs>
          <w:tab w:val="left" w:pos="1135"/>
        </w:tabs>
        <w:ind w:left="1135" w:hanging="454"/>
        <w:rPr>
          <w:b w:val="0"/>
          <w:sz w:val="20"/>
        </w:rPr>
      </w:pPr>
      <w:bookmarkStart w:id="34" w:name="_Toc534881621"/>
      <w:r w:rsidRPr="00DE51D0">
        <w:lastRenderedPageBreak/>
        <w:t>D.</w:t>
      </w:r>
      <w:r w:rsidRPr="00DE51D0">
        <w:tab/>
      </w:r>
      <w:r w:rsidR="00354B70">
        <w:t>Provision of financial and technical support</w:t>
      </w:r>
      <w:r w:rsidR="00647C8D" w:rsidRPr="0088108A">
        <w:br/>
      </w:r>
      <w:r w:rsidR="00647C8D" w:rsidRPr="00DE51D0">
        <w:rPr>
          <w:b w:val="0"/>
          <w:sz w:val="20"/>
        </w:rPr>
        <w:t xml:space="preserve">(Agenda sub-item </w:t>
      </w:r>
      <w:r w:rsidR="00647C8D">
        <w:rPr>
          <w:b w:val="0"/>
          <w:sz w:val="20"/>
        </w:rPr>
        <w:t>4</w:t>
      </w:r>
      <w:r w:rsidR="00647C8D" w:rsidRPr="00DE51D0">
        <w:rPr>
          <w:b w:val="0"/>
          <w:sz w:val="20"/>
        </w:rPr>
        <w:t>(</w:t>
      </w:r>
      <w:r w:rsidR="00DE7B5A">
        <w:rPr>
          <w:b w:val="0"/>
          <w:sz w:val="20"/>
        </w:rPr>
        <w:t>d</w:t>
      </w:r>
      <w:r w:rsidR="00647C8D" w:rsidRPr="00DE51D0">
        <w:rPr>
          <w:b w:val="0"/>
          <w:sz w:val="20"/>
        </w:rPr>
        <w:t>)</w:t>
      </w:r>
      <w:r w:rsidR="00647C8D">
        <w:rPr>
          <w:b w:val="0"/>
          <w:sz w:val="20"/>
        </w:rPr>
        <w:t>)</w:t>
      </w:r>
      <w:bookmarkEnd w:id="34"/>
    </w:p>
    <w:p w14:paraId="11598B58" w14:textId="57189F3B" w:rsidR="001472BB" w:rsidRPr="0088108A" w:rsidRDefault="0012112D" w:rsidP="0012112D">
      <w:pPr>
        <w:pStyle w:val="SingleTxtG"/>
      </w:pPr>
      <w:r w:rsidRPr="0088108A">
        <w:t>27.</w:t>
      </w:r>
      <w:r w:rsidRPr="0088108A">
        <w:tab/>
      </w:r>
      <w:r w:rsidR="001472BB" w:rsidRPr="0088108A">
        <w:t>The SBI considered this agenda sub-item at its 1</w:t>
      </w:r>
      <w:r w:rsidR="001472BB" w:rsidRPr="0088108A">
        <w:rPr>
          <w:vertAlign w:val="superscript"/>
        </w:rPr>
        <w:t>st</w:t>
      </w:r>
      <w:r w:rsidR="001472BB" w:rsidRPr="0088108A">
        <w:t xml:space="preserve"> </w:t>
      </w:r>
      <w:r w:rsidR="001472BB">
        <w:t xml:space="preserve">meeting and the </w:t>
      </w:r>
      <w:r w:rsidR="0071626D">
        <w:t>first</w:t>
      </w:r>
      <w:r w:rsidR="001472BB">
        <w:t xml:space="preserve"> part of its 3</w:t>
      </w:r>
      <w:r w:rsidR="001472BB" w:rsidRPr="00CC46A4">
        <w:rPr>
          <w:vertAlign w:val="superscript"/>
        </w:rPr>
        <w:t>rd</w:t>
      </w:r>
      <w:r w:rsidR="001472BB">
        <w:t xml:space="preserve"> meeting. It had before it document FCCC/SBI/2018/</w:t>
      </w:r>
      <w:r w:rsidR="00EE6F77">
        <w:t>INF.9</w:t>
      </w:r>
      <w:r w:rsidR="001472BB">
        <w:t xml:space="preserve">. </w:t>
      </w:r>
      <w:r w:rsidR="004866F8">
        <w:t>At the 1</w:t>
      </w:r>
      <w:r w:rsidR="004866F8" w:rsidRPr="004977DB">
        <w:rPr>
          <w:vertAlign w:val="superscript"/>
        </w:rPr>
        <w:t>st</w:t>
      </w:r>
      <w:r w:rsidR="004866F8">
        <w:t xml:space="preserve"> meeting, the Chair invited a representative of the Global Environment Facility to make a statement.</w:t>
      </w:r>
      <w:r w:rsidR="004977DB">
        <w:rPr>
          <w:rStyle w:val="FootnoteReference"/>
        </w:rPr>
        <w:footnoteReference w:id="14"/>
      </w:r>
      <w:r w:rsidR="004866F8">
        <w:t xml:space="preserve"> </w:t>
      </w:r>
      <w:r w:rsidR="001472BB">
        <w:t xml:space="preserve">At </w:t>
      </w:r>
      <w:r w:rsidR="004866F8">
        <w:t>the same</w:t>
      </w:r>
      <w:r w:rsidR="001472BB">
        <w:t xml:space="preserve"> meeting, the SBI agreed that </w:t>
      </w:r>
      <w:r w:rsidR="0071626D">
        <w:t>its</w:t>
      </w:r>
      <w:r w:rsidR="001472BB">
        <w:t xml:space="preserve"> Chair </w:t>
      </w:r>
      <w:r w:rsidR="0071626D">
        <w:t xml:space="preserve">would </w:t>
      </w:r>
      <w:r w:rsidR="001472BB">
        <w:t>undertake consultations with interested Parties on th</w:t>
      </w:r>
      <w:r w:rsidR="0071626D">
        <w:t>e</w:t>
      </w:r>
      <w:r w:rsidR="001472BB">
        <w:t xml:space="preserve"> matter. At the </w:t>
      </w:r>
      <w:r w:rsidR="0071626D">
        <w:t>first</w:t>
      </w:r>
      <w:r w:rsidR="001472BB">
        <w:t xml:space="preserve"> part of its 3</w:t>
      </w:r>
      <w:r w:rsidR="001472BB" w:rsidRPr="00CC46A4">
        <w:rPr>
          <w:vertAlign w:val="superscript"/>
        </w:rPr>
        <w:t>rd</w:t>
      </w:r>
      <w:r w:rsidR="001472BB">
        <w:t xml:space="preserve"> meeting, the </w:t>
      </w:r>
      <w:r w:rsidR="0071626D">
        <w:t>SBI</w:t>
      </w:r>
      <w:r w:rsidR="001472BB">
        <w:t xml:space="preserve"> agreed to continue its consideration of </w:t>
      </w:r>
      <w:r w:rsidR="00553524">
        <w:t>the matter</w:t>
      </w:r>
      <w:r w:rsidR="001472BB">
        <w:t xml:space="preserve"> at SBI 50. </w:t>
      </w:r>
      <w:r w:rsidR="001472BB" w:rsidRPr="0088108A">
        <w:t xml:space="preserve"> </w:t>
      </w:r>
    </w:p>
    <w:p w14:paraId="3AD6E494" w14:textId="4466C98B" w:rsidR="00DE7B5A" w:rsidRPr="00DE51D0" w:rsidRDefault="0012112D" w:rsidP="0012112D">
      <w:pPr>
        <w:pStyle w:val="RegH1G"/>
        <w:tabs>
          <w:tab w:val="left" w:pos="1135"/>
        </w:tabs>
        <w:ind w:left="1135" w:hanging="454"/>
        <w:rPr>
          <w:b w:val="0"/>
          <w:sz w:val="20"/>
        </w:rPr>
      </w:pPr>
      <w:bookmarkStart w:id="35" w:name="_Toc534881622"/>
      <w:r w:rsidRPr="00DE51D0">
        <w:t>E.</w:t>
      </w:r>
      <w:r w:rsidRPr="00DE51D0">
        <w:tab/>
      </w:r>
      <w:r w:rsidR="00DE7B5A">
        <w:t>Summary reports on the technical analysis of biennial update reports of Parties not included in Annex I to the Convention</w:t>
      </w:r>
      <w:r w:rsidR="00DE7B5A" w:rsidRPr="0088108A">
        <w:br/>
      </w:r>
      <w:r w:rsidR="00DE7B5A" w:rsidRPr="00DE51D0">
        <w:rPr>
          <w:b w:val="0"/>
          <w:sz w:val="20"/>
        </w:rPr>
        <w:t xml:space="preserve">(Agenda sub-item </w:t>
      </w:r>
      <w:r w:rsidR="00DE7B5A">
        <w:rPr>
          <w:b w:val="0"/>
          <w:sz w:val="20"/>
        </w:rPr>
        <w:t>4</w:t>
      </w:r>
      <w:r w:rsidR="00DE7B5A" w:rsidRPr="00DE51D0">
        <w:rPr>
          <w:b w:val="0"/>
          <w:sz w:val="20"/>
        </w:rPr>
        <w:t>(</w:t>
      </w:r>
      <w:r w:rsidR="00DE7B5A">
        <w:rPr>
          <w:b w:val="0"/>
          <w:sz w:val="20"/>
        </w:rPr>
        <w:t>e</w:t>
      </w:r>
      <w:r w:rsidR="00DE7B5A" w:rsidRPr="00DE51D0">
        <w:rPr>
          <w:b w:val="0"/>
          <w:sz w:val="20"/>
        </w:rPr>
        <w:t>)</w:t>
      </w:r>
      <w:r w:rsidR="00DE7B5A">
        <w:rPr>
          <w:b w:val="0"/>
          <w:sz w:val="20"/>
        </w:rPr>
        <w:t>)</w:t>
      </w:r>
      <w:bookmarkEnd w:id="35"/>
    </w:p>
    <w:p w14:paraId="610BD755" w14:textId="101D0573" w:rsidR="00DE7B5A" w:rsidRDefault="0012112D" w:rsidP="0012112D">
      <w:pPr>
        <w:pStyle w:val="SingleTxtG"/>
      </w:pPr>
      <w:r>
        <w:t>28.</w:t>
      </w:r>
      <w:r>
        <w:tab/>
      </w:r>
      <w:r w:rsidR="004433E5">
        <w:t>The SBI considered this agenda sub-item at its 1</w:t>
      </w:r>
      <w:r w:rsidR="004433E5" w:rsidRPr="004433E5">
        <w:rPr>
          <w:vertAlign w:val="superscript"/>
        </w:rPr>
        <w:t>st</w:t>
      </w:r>
      <w:r w:rsidR="004433E5">
        <w:t xml:space="preserve"> meeting. It took note of the summary reports made available on the UNFCCC website by 12 October 2018.</w:t>
      </w:r>
      <w:r w:rsidR="004433E5">
        <w:rPr>
          <w:rStyle w:val="FootnoteReference"/>
        </w:rPr>
        <w:footnoteReference w:id="15"/>
      </w:r>
    </w:p>
    <w:p w14:paraId="25776E94" w14:textId="6F3D245D" w:rsidR="00514766" w:rsidRPr="00514766" w:rsidRDefault="0012112D" w:rsidP="0012112D">
      <w:pPr>
        <w:pStyle w:val="AnnoHCHG"/>
        <w:numPr>
          <w:ilvl w:val="0"/>
          <w:numId w:val="0"/>
        </w:numPr>
        <w:tabs>
          <w:tab w:val="left" w:pos="1135"/>
        </w:tabs>
        <w:ind w:left="1135" w:hanging="284"/>
      </w:pPr>
      <w:bookmarkStart w:id="36" w:name="_Toc534881623"/>
      <w:r w:rsidRPr="00514766">
        <w:t>V.</w:t>
      </w:r>
      <w:r w:rsidRPr="00514766">
        <w:tab/>
      </w:r>
      <w:r w:rsidR="00A67EDD" w:rsidRPr="00DE51A7">
        <w:t>Common time frames for nationally determined contributions referred to in Article 4, paragraph 10, of the Paris Agreement</w:t>
      </w:r>
      <w:r w:rsidR="00514766">
        <w:br/>
      </w:r>
      <w:r w:rsidR="00514766" w:rsidRPr="00514766">
        <w:rPr>
          <w:b w:val="0"/>
          <w:sz w:val="20"/>
        </w:rPr>
        <w:t>(Agenda item 5)</w:t>
      </w:r>
      <w:bookmarkEnd w:id="36"/>
    </w:p>
    <w:p w14:paraId="6866D307" w14:textId="05963A09" w:rsidR="0090625B" w:rsidRDefault="0012112D" w:rsidP="0012112D">
      <w:pPr>
        <w:pStyle w:val="SingleTxtG"/>
        <w:tabs>
          <w:tab w:val="left" w:pos="1702"/>
        </w:tabs>
      </w:pPr>
      <w:r>
        <w:t>29.</w:t>
      </w:r>
      <w:r>
        <w:tab/>
      </w:r>
      <w:r w:rsidR="0090625B">
        <w:t>The SBI considered this</w:t>
      </w:r>
      <w:r w:rsidR="007D7EDE">
        <w:t xml:space="preserve"> </w:t>
      </w:r>
      <w:proofErr w:type="spellStart"/>
      <w:r w:rsidR="007D7EDE">
        <w:t>PAWP</w:t>
      </w:r>
      <w:proofErr w:type="spellEnd"/>
      <w:r w:rsidR="0029534E">
        <w:t>-related</w:t>
      </w:r>
      <w:r w:rsidR="0090625B">
        <w:t xml:space="preserve"> </w:t>
      </w:r>
      <w:r w:rsidR="0029534E">
        <w:t xml:space="preserve">agenda </w:t>
      </w:r>
      <w:r w:rsidR="0090625B">
        <w:t>item at its 1</w:t>
      </w:r>
      <w:r w:rsidR="0090625B" w:rsidRPr="0090625B">
        <w:rPr>
          <w:vertAlign w:val="superscript"/>
        </w:rPr>
        <w:t>st</w:t>
      </w:r>
      <w:r w:rsidR="0090625B">
        <w:t xml:space="preserve"> meeting and at the </w:t>
      </w:r>
      <w:r w:rsidR="00920E68">
        <w:t>second part</w:t>
      </w:r>
      <w:r w:rsidR="0090625B">
        <w:t xml:space="preserve"> of its 3</w:t>
      </w:r>
      <w:r w:rsidR="0090625B" w:rsidRPr="0090625B">
        <w:rPr>
          <w:vertAlign w:val="superscript"/>
        </w:rPr>
        <w:t>rd</w:t>
      </w:r>
      <w:r w:rsidR="0090625B">
        <w:t xml:space="preserve"> meeting. At its 1</w:t>
      </w:r>
      <w:r w:rsidR="0090625B" w:rsidRPr="0090625B">
        <w:rPr>
          <w:vertAlign w:val="superscript"/>
        </w:rPr>
        <w:t>st</w:t>
      </w:r>
      <w:r w:rsidR="0090625B">
        <w:t xml:space="preserve"> meeting, the SBI agreed to convene informal consultations on this item </w:t>
      </w:r>
      <w:r w:rsidR="009C3A75">
        <w:t>co-</w:t>
      </w:r>
      <w:r w:rsidR="0090625B">
        <w:t xml:space="preserve">facilitated by Ms. Marianne Karlsen (Norway) and Mr. George </w:t>
      </w:r>
      <w:proofErr w:type="spellStart"/>
      <w:r w:rsidR="0090625B">
        <w:t>Wamukoya</w:t>
      </w:r>
      <w:proofErr w:type="spellEnd"/>
      <w:r w:rsidR="0090625B">
        <w:t xml:space="preserve"> (Kenya).</w:t>
      </w:r>
    </w:p>
    <w:p w14:paraId="4F138824" w14:textId="41B987A9" w:rsidR="0090625B" w:rsidRPr="00A00B64" w:rsidRDefault="0012112D" w:rsidP="0012112D">
      <w:pPr>
        <w:pStyle w:val="SingleTxtG"/>
      </w:pPr>
      <w:r w:rsidRPr="00A00B64">
        <w:t>30.</w:t>
      </w:r>
      <w:r w:rsidRPr="00A00B64">
        <w:tab/>
      </w:r>
      <w:r w:rsidR="0090625B" w:rsidRPr="00A00B64">
        <w:t xml:space="preserve">At the </w:t>
      </w:r>
      <w:r w:rsidR="00920E68" w:rsidRPr="00A00B64">
        <w:t>second part</w:t>
      </w:r>
      <w:r w:rsidR="0090625B" w:rsidRPr="00A00B64">
        <w:t xml:space="preserve"> of its 3</w:t>
      </w:r>
      <w:r w:rsidR="0090625B" w:rsidRPr="00A00B64">
        <w:rPr>
          <w:vertAlign w:val="superscript"/>
        </w:rPr>
        <w:t>rd</w:t>
      </w:r>
      <w:r w:rsidR="0090625B" w:rsidRPr="00A00B64">
        <w:t xml:space="preserve"> meeting, the SBI considered and adopted conclusions </w:t>
      </w:r>
      <w:r w:rsidR="00B10C42" w:rsidRPr="00A00B64">
        <w:t xml:space="preserve">on all the </w:t>
      </w:r>
      <w:proofErr w:type="spellStart"/>
      <w:r w:rsidR="00B10C42" w:rsidRPr="00A00B64">
        <w:t>PAWP</w:t>
      </w:r>
      <w:proofErr w:type="spellEnd"/>
      <w:r w:rsidR="0029534E" w:rsidRPr="00A00B64">
        <w:t>-related</w:t>
      </w:r>
      <w:r w:rsidR="00B10C42" w:rsidRPr="00A00B64">
        <w:t xml:space="preserve"> items on its agenda, including this </w:t>
      </w:r>
      <w:r w:rsidR="00EB26F6" w:rsidRPr="00A00B64">
        <w:t>one</w:t>
      </w:r>
      <w:r w:rsidR="00B10C42" w:rsidRPr="00A00B64">
        <w:t xml:space="preserve">, as </w:t>
      </w:r>
      <w:r w:rsidR="0036650E" w:rsidRPr="00A00B64">
        <w:t>presented in paragraph</w:t>
      </w:r>
      <w:r w:rsidR="00EA0064" w:rsidRPr="00A00B64">
        <w:t xml:space="preserve"> 10</w:t>
      </w:r>
      <w:r w:rsidR="000B7D3B" w:rsidRPr="00A00B64">
        <w:t>9</w:t>
      </w:r>
      <w:r w:rsidR="0036650E" w:rsidRPr="00A00B64">
        <w:t xml:space="preserve"> below.</w:t>
      </w:r>
    </w:p>
    <w:p w14:paraId="503B0C12" w14:textId="09DC493C" w:rsidR="00514766" w:rsidRDefault="0012112D" w:rsidP="0012112D">
      <w:pPr>
        <w:pStyle w:val="AnnoHCHG"/>
        <w:numPr>
          <w:ilvl w:val="0"/>
          <w:numId w:val="0"/>
        </w:numPr>
        <w:tabs>
          <w:tab w:val="left" w:pos="1135"/>
        </w:tabs>
        <w:ind w:left="1135" w:hanging="284"/>
        <w:rPr>
          <w:b w:val="0"/>
          <w:sz w:val="20"/>
        </w:rPr>
      </w:pPr>
      <w:bookmarkStart w:id="37" w:name="_Toc534881624"/>
      <w:r>
        <w:t>VI.</w:t>
      </w:r>
      <w:r>
        <w:tab/>
      </w:r>
      <w:r w:rsidR="00514766">
        <w:t>D</w:t>
      </w:r>
      <w:r w:rsidR="00A67EDD" w:rsidRPr="00DE51A7">
        <w:t>evelopment of modalities and procedures for the operation and use of a public registry referred to in Article 4, parag</w:t>
      </w:r>
      <w:r w:rsidR="00AC7969">
        <w:t>raph 12, of the Paris Agreement</w:t>
      </w:r>
      <w:r w:rsidR="00514766">
        <w:br/>
      </w:r>
      <w:r w:rsidR="00514766" w:rsidRPr="001F5D9E">
        <w:rPr>
          <w:b w:val="0"/>
          <w:sz w:val="20"/>
        </w:rPr>
        <w:t xml:space="preserve">(Agenda item </w:t>
      </w:r>
      <w:r w:rsidR="00514766">
        <w:rPr>
          <w:b w:val="0"/>
          <w:sz w:val="20"/>
        </w:rPr>
        <w:t>6)</w:t>
      </w:r>
      <w:bookmarkEnd w:id="37"/>
    </w:p>
    <w:p w14:paraId="3D82C032" w14:textId="3EE425DE" w:rsidR="0088797D" w:rsidRDefault="0012112D" w:rsidP="0012112D">
      <w:pPr>
        <w:pStyle w:val="SingleTxtG"/>
      </w:pPr>
      <w:bookmarkStart w:id="38" w:name="_Toc534881625"/>
      <w:r>
        <w:t>31.</w:t>
      </w:r>
      <w:r>
        <w:tab/>
      </w:r>
      <w:r w:rsidR="0088797D">
        <w:t xml:space="preserve">The SBI considered this </w:t>
      </w:r>
      <w:proofErr w:type="spellStart"/>
      <w:r w:rsidR="0036650E">
        <w:t>PAWP</w:t>
      </w:r>
      <w:proofErr w:type="spellEnd"/>
      <w:r w:rsidR="0029534E">
        <w:t>-related agenda</w:t>
      </w:r>
      <w:r w:rsidR="0036650E">
        <w:t xml:space="preserve"> </w:t>
      </w:r>
      <w:r w:rsidR="0088797D">
        <w:t>item at its 1</w:t>
      </w:r>
      <w:r w:rsidR="0088797D">
        <w:rPr>
          <w:vertAlign w:val="superscript"/>
        </w:rPr>
        <w:t>st</w:t>
      </w:r>
      <w:r w:rsidR="0088797D">
        <w:t xml:space="preserve"> meeting and at the </w:t>
      </w:r>
      <w:r w:rsidR="00920E68">
        <w:t>second part</w:t>
      </w:r>
      <w:r w:rsidR="0088797D">
        <w:t xml:space="preserve"> of its 3</w:t>
      </w:r>
      <w:r w:rsidR="0088797D">
        <w:rPr>
          <w:vertAlign w:val="superscript"/>
        </w:rPr>
        <w:t>rd</w:t>
      </w:r>
      <w:r w:rsidR="0088797D">
        <w:t xml:space="preserve"> meeting. At its 1</w:t>
      </w:r>
      <w:r w:rsidR="0088797D">
        <w:rPr>
          <w:vertAlign w:val="superscript"/>
        </w:rPr>
        <w:t>st</w:t>
      </w:r>
      <w:r w:rsidR="0088797D">
        <w:t xml:space="preserve"> meeting, the SBI agreed to convene informal consultations on this item </w:t>
      </w:r>
      <w:r w:rsidR="009C3A75">
        <w:t>co-</w:t>
      </w:r>
      <w:r w:rsidR="0088797D">
        <w:t>facilitated by Ms. Emily Massawa (Gambia) and</w:t>
      </w:r>
      <w:r w:rsidR="0029534E">
        <w:t xml:space="preserve"> </w:t>
      </w:r>
      <w:r w:rsidR="0088797D">
        <w:t xml:space="preserve">Mr. Peter </w:t>
      </w:r>
      <w:proofErr w:type="spellStart"/>
      <w:r w:rsidR="0088797D">
        <w:t>Wittoeck</w:t>
      </w:r>
      <w:proofErr w:type="spellEnd"/>
      <w:r w:rsidR="0029534E">
        <w:t xml:space="preserve"> </w:t>
      </w:r>
      <w:r w:rsidR="0088797D">
        <w:t>(Belgium).</w:t>
      </w:r>
      <w:r w:rsidR="008C1BC6">
        <w:t xml:space="preserve"> </w:t>
      </w:r>
    </w:p>
    <w:p w14:paraId="2E904107" w14:textId="63D00888" w:rsidR="0088797D" w:rsidRPr="00A00B64" w:rsidRDefault="0012112D" w:rsidP="0012112D">
      <w:pPr>
        <w:pStyle w:val="SingleTxtG"/>
      </w:pPr>
      <w:r w:rsidRPr="00A00B64">
        <w:t>32.</w:t>
      </w:r>
      <w:r w:rsidRPr="00A00B64">
        <w:tab/>
      </w:r>
      <w:r w:rsidR="0088797D" w:rsidRPr="00A00B64">
        <w:t xml:space="preserve">At the </w:t>
      </w:r>
      <w:r w:rsidR="00920E68" w:rsidRPr="00A00B64">
        <w:t>second part</w:t>
      </w:r>
      <w:r w:rsidR="0088797D" w:rsidRPr="00A00B64">
        <w:t xml:space="preserve"> of its 3</w:t>
      </w:r>
      <w:r w:rsidR="0088797D" w:rsidRPr="00A00B64">
        <w:rPr>
          <w:vertAlign w:val="superscript"/>
        </w:rPr>
        <w:t>rd</w:t>
      </w:r>
      <w:r w:rsidR="0088797D" w:rsidRPr="00A00B64">
        <w:t xml:space="preserve"> meeting, the SBI considered and adopted conclusions </w:t>
      </w:r>
      <w:r w:rsidR="00B10C42" w:rsidRPr="00A00B64">
        <w:t xml:space="preserve">on all the </w:t>
      </w:r>
      <w:proofErr w:type="spellStart"/>
      <w:r w:rsidR="00B10C42" w:rsidRPr="00A00B64">
        <w:t>PAWP</w:t>
      </w:r>
      <w:proofErr w:type="spellEnd"/>
      <w:r w:rsidR="0029534E" w:rsidRPr="00A00B64">
        <w:t xml:space="preserve">-related </w:t>
      </w:r>
      <w:r w:rsidR="00B10C42" w:rsidRPr="00A00B64">
        <w:t xml:space="preserve">items on its agenda, including this </w:t>
      </w:r>
      <w:r w:rsidR="00EB26F6" w:rsidRPr="00A00B64">
        <w:t>one</w:t>
      </w:r>
      <w:r w:rsidR="00B10C42" w:rsidRPr="00A00B64">
        <w:t xml:space="preserve">, as </w:t>
      </w:r>
      <w:r w:rsidR="0088797D" w:rsidRPr="00A00B64">
        <w:t>presented in paragraph</w:t>
      </w:r>
      <w:r w:rsidR="00EA0064" w:rsidRPr="00A00B64">
        <w:t xml:space="preserve"> 10</w:t>
      </w:r>
      <w:r w:rsidR="000B7D3B" w:rsidRPr="00A00B64">
        <w:t>9</w:t>
      </w:r>
      <w:r w:rsidR="00EA0064" w:rsidRPr="00A00B64">
        <w:t xml:space="preserve"> </w:t>
      </w:r>
      <w:r w:rsidR="003A2AFC" w:rsidRPr="00A00B64">
        <w:t>below</w:t>
      </w:r>
      <w:r w:rsidR="0088797D" w:rsidRPr="00A00B64">
        <w:t>.</w:t>
      </w:r>
    </w:p>
    <w:p w14:paraId="458C17AE" w14:textId="564302D2" w:rsidR="00514766" w:rsidRDefault="0012112D" w:rsidP="0012112D">
      <w:pPr>
        <w:pStyle w:val="AnnoHCHG"/>
        <w:numPr>
          <w:ilvl w:val="0"/>
          <w:numId w:val="0"/>
        </w:numPr>
        <w:tabs>
          <w:tab w:val="left" w:pos="1135"/>
        </w:tabs>
        <w:ind w:left="1135" w:hanging="284"/>
        <w:rPr>
          <w:b w:val="0"/>
          <w:sz w:val="20"/>
        </w:rPr>
      </w:pPr>
      <w:r>
        <w:lastRenderedPageBreak/>
        <w:t>VII.</w:t>
      </w:r>
      <w:r>
        <w:tab/>
      </w:r>
      <w:r w:rsidR="00A67EDD" w:rsidRPr="00DE51A7">
        <w:t>Development of modalities and procedures for the operation and use of a public registry referred to in Article 7, paragraph 12, of the Paris Agreement</w:t>
      </w:r>
      <w:r w:rsidR="00514766">
        <w:br/>
      </w:r>
      <w:r w:rsidR="00514766" w:rsidRPr="001F5D9E">
        <w:rPr>
          <w:b w:val="0"/>
          <w:sz w:val="20"/>
        </w:rPr>
        <w:t xml:space="preserve">(Agenda item </w:t>
      </w:r>
      <w:r w:rsidR="00514766">
        <w:rPr>
          <w:b w:val="0"/>
          <w:sz w:val="20"/>
        </w:rPr>
        <w:t>7)</w:t>
      </w:r>
      <w:bookmarkEnd w:id="38"/>
    </w:p>
    <w:p w14:paraId="377F5FB6" w14:textId="7AA21245" w:rsidR="0036650E" w:rsidRDefault="0012112D" w:rsidP="0012112D">
      <w:pPr>
        <w:pStyle w:val="SingleTxtG"/>
        <w:tabs>
          <w:tab w:val="left" w:pos="1702"/>
        </w:tabs>
      </w:pPr>
      <w:bookmarkStart w:id="39" w:name="_Toc534881626"/>
      <w:r>
        <w:t>33.</w:t>
      </w:r>
      <w:r>
        <w:tab/>
      </w:r>
      <w:r w:rsidR="0036650E">
        <w:t xml:space="preserve">The SBI considered this </w:t>
      </w:r>
      <w:proofErr w:type="spellStart"/>
      <w:r w:rsidR="0036650E">
        <w:t>PAWP</w:t>
      </w:r>
      <w:proofErr w:type="spellEnd"/>
      <w:r w:rsidR="0029534E">
        <w:t>-related agenda</w:t>
      </w:r>
      <w:r w:rsidR="0036650E">
        <w:t xml:space="preserve"> item at its 1</w:t>
      </w:r>
      <w:r w:rsidR="0036650E" w:rsidRPr="0036650E">
        <w:rPr>
          <w:vertAlign w:val="superscript"/>
        </w:rPr>
        <w:t>st</w:t>
      </w:r>
      <w:r w:rsidR="0036650E">
        <w:t xml:space="preserve"> meeting and at the </w:t>
      </w:r>
      <w:r w:rsidR="00920E68">
        <w:t>second part</w:t>
      </w:r>
      <w:r w:rsidR="0036650E">
        <w:t xml:space="preserve"> of its 3</w:t>
      </w:r>
      <w:r w:rsidR="0036650E" w:rsidRPr="0036650E">
        <w:rPr>
          <w:vertAlign w:val="superscript"/>
        </w:rPr>
        <w:t>rd</w:t>
      </w:r>
      <w:r w:rsidR="0036650E">
        <w:t xml:space="preserve"> meeting. At its 1</w:t>
      </w:r>
      <w:r w:rsidR="0036650E" w:rsidRPr="0036650E">
        <w:rPr>
          <w:vertAlign w:val="superscript"/>
        </w:rPr>
        <w:t>st</w:t>
      </w:r>
      <w:r w:rsidR="0036650E">
        <w:t xml:space="preserve"> meeting, the SBI agreed to convene informal consultations on this item </w:t>
      </w:r>
      <w:r w:rsidR="009C3A75">
        <w:t>co-</w:t>
      </w:r>
      <w:r w:rsidR="0036650E">
        <w:t xml:space="preserve">facilitated by Ms. Massawa and Mr. </w:t>
      </w:r>
      <w:proofErr w:type="spellStart"/>
      <w:r w:rsidR="0036650E">
        <w:t>Wittoeck</w:t>
      </w:r>
      <w:proofErr w:type="spellEnd"/>
      <w:r w:rsidR="0036650E">
        <w:t>.</w:t>
      </w:r>
    </w:p>
    <w:p w14:paraId="1BC8929A" w14:textId="17B0F48A" w:rsidR="00BB6A55" w:rsidRPr="00A00B64" w:rsidRDefault="0012112D" w:rsidP="0012112D">
      <w:pPr>
        <w:pStyle w:val="SingleTxtG"/>
      </w:pPr>
      <w:r w:rsidRPr="00A00B64">
        <w:t>34.</w:t>
      </w:r>
      <w:r w:rsidRPr="00A00B64">
        <w:tab/>
      </w:r>
      <w:r w:rsidR="00BB6A55" w:rsidRPr="00A00B64">
        <w:t xml:space="preserve">At the </w:t>
      </w:r>
      <w:r w:rsidR="00920E68" w:rsidRPr="00A00B64">
        <w:t>second part</w:t>
      </w:r>
      <w:r w:rsidR="00BB6A55" w:rsidRPr="00A00B64">
        <w:t xml:space="preserve"> of its 3</w:t>
      </w:r>
      <w:r w:rsidR="00BB6A55" w:rsidRPr="00A00B64">
        <w:rPr>
          <w:vertAlign w:val="superscript"/>
        </w:rPr>
        <w:t>rd</w:t>
      </w:r>
      <w:r w:rsidR="00BB6A55" w:rsidRPr="00A00B64">
        <w:t xml:space="preserve"> meeting, the SBI considered and adopted conclusions </w:t>
      </w:r>
      <w:r w:rsidR="00B10C42" w:rsidRPr="00A00B64">
        <w:t xml:space="preserve">on all the </w:t>
      </w:r>
      <w:proofErr w:type="spellStart"/>
      <w:r w:rsidR="00B10C42" w:rsidRPr="00A00B64">
        <w:t>PAWP</w:t>
      </w:r>
      <w:proofErr w:type="spellEnd"/>
      <w:r w:rsidR="0029534E" w:rsidRPr="00A00B64">
        <w:t>-related</w:t>
      </w:r>
      <w:r w:rsidR="00B10C42" w:rsidRPr="00A00B64">
        <w:t xml:space="preserve"> items on its agenda, including this </w:t>
      </w:r>
      <w:r w:rsidR="00EB26F6" w:rsidRPr="00A00B64">
        <w:t>one</w:t>
      </w:r>
      <w:r w:rsidR="00B10C42" w:rsidRPr="00A00B64">
        <w:t xml:space="preserve">, as </w:t>
      </w:r>
      <w:r w:rsidR="00BB6A55" w:rsidRPr="00A00B64">
        <w:t>presented in paragraph</w:t>
      </w:r>
      <w:r w:rsidR="00EA0064" w:rsidRPr="00A00B64">
        <w:t xml:space="preserve"> 10</w:t>
      </w:r>
      <w:r w:rsidR="000B7D3B" w:rsidRPr="00A00B64">
        <w:t>9</w:t>
      </w:r>
      <w:r w:rsidR="00EA0064" w:rsidRPr="00A00B64">
        <w:t xml:space="preserve"> </w:t>
      </w:r>
      <w:r w:rsidR="003A2AFC" w:rsidRPr="00A00B64">
        <w:t>below</w:t>
      </w:r>
      <w:r w:rsidR="00BB6A55" w:rsidRPr="00A00B64">
        <w:t>.</w:t>
      </w:r>
    </w:p>
    <w:p w14:paraId="1B3CD4CF" w14:textId="5016D9DE" w:rsidR="005F2AA8" w:rsidRPr="00490D9A" w:rsidRDefault="0012112D" w:rsidP="0012112D">
      <w:pPr>
        <w:pStyle w:val="AnnoHCHG"/>
        <w:numPr>
          <w:ilvl w:val="0"/>
          <w:numId w:val="0"/>
        </w:numPr>
        <w:tabs>
          <w:tab w:val="left" w:pos="1135"/>
        </w:tabs>
        <w:ind w:left="1135" w:hanging="284"/>
        <w:rPr>
          <w:b w:val="0"/>
          <w:sz w:val="20"/>
        </w:rPr>
      </w:pPr>
      <w:r w:rsidRPr="00490D9A">
        <w:t>VIII.</w:t>
      </w:r>
      <w:r w:rsidRPr="00490D9A">
        <w:tab/>
      </w:r>
      <w:r w:rsidR="00A44EE9">
        <w:t>Matters relating to the mechanisms under the Kyoto Protocol</w:t>
      </w:r>
      <w:r w:rsidR="005F2AA8">
        <w:br/>
      </w:r>
      <w:r w:rsidR="005F2AA8" w:rsidRPr="00490D9A">
        <w:rPr>
          <w:b w:val="0"/>
          <w:sz w:val="20"/>
        </w:rPr>
        <w:t xml:space="preserve">(Agenda item </w:t>
      </w:r>
      <w:r w:rsidR="00A44EE9">
        <w:rPr>
          <w:b w:val="0"/>
          <w:sz w:val="20"/>
        </w:rPr>
        <w:t>8)</w:t>
      </w:r>
      <w:bookmarkEnd w:id="39"/>
    </w:p>
    <w:p w14:paraId="07BCC213" w14:textId="234646E3" w:rsidR="00490D9A" w:rsidRDefault="0012112D" w:rsidP="0012112D">
      <w:pPr>
        <w:pStyle w:val="RegH1G"/>
        <w:tabs>
          <w:tab w:val="left" w:pos="1135"/>
        </w:tabs>
        <w:ind w:left="1135" w:hanging="454"/>
      </w:pPr>
      <w:bookmarkStart w:id="40" w:name="_Toc534881627"/>
      <w:r>
        <w:t>A.</w:t>
      </w:r>
      <w:r>
        <w:tab/>
      </w:r>
      <w:r w:rsidR="00BE1398">
        <w:t>Review of the modalities and procedures for the clean development mechanism</w:t>
      </w:r>
      <w:r w:rsidR="00BE1398">
        <w:br/>
      </w:r>
      <w:r w:rsidR="00BE1398" w:rsidRPr="00BE1398">
        <w:rPr>
          <w:b w:val="0"/>
          <w:sz w:val="20"/>
        </w:rPr>
        <w:t>(Agenda sub-item 8(a))</w:t>
      </w:r>
      <w:bookmarkEnd w:id="40"/>
    </w:p>
    <w:p w14:paraId="6F6E0135" w14:textId="660D320F" w:rsidR="00BE1398" w:rsidRDefault="0012112D" w:rsidP="0012112D">
      <w:pPr>
        <w:pStyle w:val="SingleTxtG"/>
      </w:pPr>
      <w:r>
        <w:t>35.</w:t>
      </w:r>
      <w:r>
        <w:tab/>
      </w:r>
      <w:r w:rsidR="000230A3">
        <w:t>The SBI considered this agenda sub-item at its 1</w:t>
      </w:r>
      <w:r w:rsidR="000230A3" w:rsidRPr="000230A3">
        <w:rPr>
          <w:vertAlign w:val="superscript"/>
        </w:rPr>
        <w:t>st</w:t>
      </w:r>
      <w:r w:rsidR="000230A3">
        <w:t xml:space="preserve"> meeting and agreed to continue its consideration of th</w:t>
      </w:r>
      <w:r w:rsidR="00553524">
        <w:t>e</w:t>
      </w:r>
      <w:r w:rsidR="000230A3">
        <w:t xml:space="preserve"> matter at </w:t>
      </w:r>
      <w:r w:rsidR="0071626D">
        <w:t>SBI</w:t>
      </w:r>
      <w:r w:rsidR="008402A4">
        <w:t> </w:t>
      </w:r>
      <w:r w:rsidR="000230A3">
        <w:t>50.</w:t>
      </w:r>
    </w:p>
    <w:p w14:paraId="6A3131D5" w14:textId="74D95E10" w:rsidR="00435EEB" w:rsidRDefault="0012112D" w:rsidP="0012112D">
      <w:pPr>
        <w:pStyle w:val="RegH1G"/>
        <w:tabs>
          <w:tab w:val="left" w:pos="1135"/>
        </w:tabs>
        <w:ind w:left="1135" w:hanging="454"/>
      </w:pPr>
      <w:bookmarkStart w:id="41" w:name="_Toc534881628"/>
      <w:r>
        <w:t>B.</w:t>
      </w:r>
      <w:r>
        <w:tab/>
      </w:r>
      <w:r w:rsidR="00435EEB">
        <w:t>Report of the administrator of the international transaction log under the Kyoto Protocol</w:t>
      </w:r>
      <w:r w:rsidR="00435EEB">
        <w:br/>
      </w:r>
      <w:r w:rsidR="00435EEB" w:rsidRPr="00BE1398">
        <w:rPr>
          <w:b w:val="0"/>
          <w:sz w:val="20"/>
        </w:rPr>
        <w:t>(Agenda sub-item 8(</w:t>
      </w:r>
      <w:r w:rsidR="00435EEB">
        <w:rPr>
          <w:b w:val="0"/>
          <w:sz w:val="20"/>
        </w:rPr>
        <w:t>b</w:t>
      </w:r>
      <w:r w:rsidR="00435EEB" w:rsidRPr="00BE1398">
        <w:rPr>
          <w:b w:val="0"/>
          <w:sz w:val="20"/>
        </w:rPr>
        <w:t>))</w:t>
      </w:r>
      <w:bookmarkEnd w:id="41"/>
    </w:p>
    <w:p w14:paraId="7C51A1A6" w14:textId="4CE47E98" w:rsidR="007C08FD" w:rsidRPr="0088108A" w:rsidRDefault="0012112D" w:rsidP="0012112D">
      <w:pPr>
        <w:pStyle w:val="SingleTxtG"/>
      </w:pPr>
      <w:r w:rsidRPr="0088108A">
        <w:t>36.</w:t>
      </w:r>
      <w:r w:rsidRPr="0088108A">
        <w:tab/>
      </w:r>
      <w:r w:rsidR="007C08FD" w:rsidRPr="0088108A">
        <w:t>The SBI considered this agenda sub-item at its 1</w:t>
      </w:r>
      <w:r w:rsidR="007C08FD" w:rsidRPr="0088108A">
        <w:rPr>
          <w:vertAlign w:val="superscript"/>
        </w:rPr>
        <w:t>st</w:t>
      </w:r>
      <w:r w:rsidR="007C08FD" w:rsidRPr="0088108A">
        <w:t xml:space="preserve"> meeting and took note of the information contained in document FCCC/SBI/2018/INF.</w:t>
      </w:r>
      <w:r w:rsidR="007C08FD">
        <w:t>1</w:t>
      </w:r>
      <w:r w:rsidR="006F61D9">
        <w:t>0</w:t>
      </w:r>
      <w:r w:rsidR="007C08FD" w:rsidRPr="0088108A">
        <w:t xml:space="preserve">. </w:t>
      </w:r>
    </w:p>
    <w:p w14:paraId="62B3655F" w14:textId="7400F74D" w:rsidR="00435EEB" w:rsidRPr="00490D9A" w:rsidRDefault="0012112D" w:rsidP="0012112D">
      <w:pPr>
        <w:pStyle w:val="AnnoHCHG"/>
        <w:numPr>
          <w:ilvl w:val="0"/>
          <w:numId w:val="0"/>
        </w:numPr>
        <w:tabs>
          <w:tab w:val="left" w:pos="1135"/>
        </w:tabs>
        <w:ind w:left="1135" w:hanging="284"/>
        <w:rPr>
          <w:b w:val="0"/>
          <w:sz w:val="20"/>
        </w:rPr>
      </w:pPr>
      <w:bookmarkStart w:id="42" w:name="_Toc534881629"/>
      <w:r w:rsidRPr="00490D9A">
        <w:t>IX.</w:t>
      </w:r>
      <w:r w:rsidRPr="00490D9A">
        <w:tab/>
      </w:r>
      <w:r w:rsidR="00435EEB">
        <w:t>Koronivia joint work on agriculture</w:t>
      </w:r>
      <w:r w:rsidR="00435EEB">
        <w:br/>
      </w:r>
      <w:r w:rsidR="00435EEB" w:rsidRPr="00490D9A">
        <w:rPr>
          <w:b w:val="0"/>
          <w:sz w:val="20"/>
        </w:rPr>
        <w:t xml:space="preserve">(Agenda item </w:t>
      </w:r>
      <w:r w:rsidR="00435EEB">
        <w:rPr>
          <w:b w:val="0"/>
          <w:sz w:val="20"/>
        </w:rPr>
        <w:t>9)</w:t>
      </w:r>
      <w:bookmarkEnd w:id="42"/>
    </w:p>
    <w:p w14:paraId="1744E852" w14:textId="22F6E020" w:rsidR="006F61D9" w:rsidRDefault="0012112D" w:rsidP="0012112D">
      <w:pPr>
        <w:pStyle w:val="Default"/>
        <w:spacing w:after="128"/>
        <w:ind w:left="1134" w:hanging="360"/>
        <w:rPr>
          <w:sz w:val="20"/>
          <w:szCs w:val="20"/>
        </w:rPr>
      </w:pPr>
      <w:r>
        <w:rPr>
          <w:b/>
          <w:sz w:val="20"/>
          <w:szCs w:val="20"/>
        </w:rPr>
        <w:t>1.</w:t>
      </w:r>
      <w:r>
        <w:rPr>
          <w:b/>
          <w:sz w:val="20"/>
          <w:szCs w:val="20"/>
        </w:rPr>
        <w:tab/>
      </w:r>
      <w:r w:rsidR="006F61D9">
        <w:rPr>
          <w:b/>
          <w:bCs/>
          <w:sz w:val="20"/>
          <w:szCs w:val="20"/>
        </w:rPr>
        <w:t xml:space="preserve">Proceedings </w:t>
      </w:r>
    </w:p>
    <w:p w14:paraId="49916077" w14:textId="4E72BE2F" w:rsidR="006F61D9" w:rsidRPr="00EE5B85" w:rsidRDefault="0012112D" w:rsidP="0012112D">
      <w:pPr>
        <w:pStyle w:val="SingleTxtG"/>
      </w:pPr>
      <w:r w:rsidRPr="00EE5B85">
        <w:t>37.</w:t>
      </w:r>
      <w:r w:rsidRPr="00EE5B85">
        <w:tab/>
      </w:r>
      <w:r w:rsidR="006F61D9" w:rsidRPr="00EE5B85">
        <w:t>The SBI considered this agenda item at its 1</w:t>
      </w:r>
      <w:r w:rsidR="006F61D9" w:rsidRPr="00EE5B85">
        <w:rPr>
          <w:vertAlign w:val="superscript"/>
        </w:rPr>
        <w:t>st</w:t>
      </w:r>
      <w:r w:rsidR="006F61D9" w:rsidRPr="00EE5B85">
        <w:t xml:space="preserve"> meeting and the </w:t>
      </w:r>
      <w:r w:rsidR="0031698E" w:rsidRPr="00EE5B85">
        <w:t>first</w:t>
      </w:r>
      <w:r w:rsidR="006F61D9" w:rsidRPr="00EE5B85">
        <w:t xml:space="preserve"> part of its 3</w:t>
      </w:r>
      <w:r w:rsidR="006F61D9" w:rsidRPr="00EE5B85">
        <w:rPr>
          <w:vertAlign w:val="superscript"/>
        </w:rPr>
        <w:t>rd</w:t>
      </w:r>
      <w:r w:rsidR="006F61D9" w:rsidRPr="00EE5B85">
        <w:t xml:space="preserve"> meeting. It had before it the submissions related to the agenda item.</w:t>
      </w:r>
      <w:r w:rsidR="006F61D9" w:rsidRPr="00EE5B85">
        <w:rPr>
          <w:rStyle w:val="FootnoteReference"/>
        </w:rPr>
        <w:footnoteReference w:id="16"/>
      </w:r>
      <w:r w:rsidR="006F61D9" w:rsidRPr="00EE5B85">
        <w:t xml:space="preserve"> At its 1</w:t>
      </w:r>
      <w:r w:rsidR="006F61D9" w:rsidRPr="00EE5B85">
        <w:rPr>
          <w:vertAlign w:val="superscript"/>
        </w:rPr>
        <w:t>st</w:t>
      </w:r>
      <w:r w:rsidR="006F61D9" w:rsidRPr="00EE5B85">
        <w:t xml:space="preserve"> meeting, the SBI agreed </w:t>
      </w:r>
      <w:r w:rsidR="0033226F" w:rsidRPr="00EE5B85">
        <w:t xml:space="preserve">that this item would be considered together with the equally titled SBSTA 49 agenda item </w:t>
      </w:r>
      <w:r w:rsidR="000E50D7" w:rsidRPr="00EE5B85">
        <w:t>8</w:t>
      </w:r>
      <w:r w:rsidR="0033226F" w:rsidRPr="00EE5B85">
        <w:t xml:space="preserve"> </w:t>
      </w:r>
      <w:r w:rsidR="006F61D9" w:rsidRPr="00EE5B85">
        <w:t xml:space="preserve">in informal consultations </w:t>
      </w:r>
      <w:r w:rsidR="0031698E" w:rsidRPr="00EE5B85">
        <w:t>co-</w:t>
      </w:r>
      <w:r w:rsidR="006F61D9" w:rsidRPr="00EE5B85">
        <w:t xml:space="preserve">facilitated by Mr. </w:t>
      </w:r>
      <w:proofErr w:type="spellStart"/>
      <w:r w:rsidR="006F61D9" w:rsidRPr="00EE5B85">
        <w:t>Heikki</w:t>
      </w:r>
      <w:proofErr w:type="spellEnd"/>
      <w:r w:rsidR="006F61D9" w:rsidRPr="00EE5B85">
        <w:t xml:space="preserve"> Granholm (Finland) and Ms. Milagros Sandoval (Peru). At the </w:t>
      </w:r>
      <w:r w:rsidR="0031698E" w:rsidRPr="00EE5B85">
        <w:t>first</w:t>
      </w:r>
      <w:r w:rsidR="006F61D9" w:rsidRPr="00EE5B85">
        <w:t xml:space="preserve"> part of its 3</w:t>
      </w:r>
      <w:r w:rsidR="006F61D9" w:rsidRPr="00EE5B85">
        <w:rPr>
          <w:vertAlign w:val="superscript"/>
        </w:rPr>
        <w:t>rd</w:t>
      </w:r>
      <w:r w:rsidR="006F61D9" w:rsidRPr="00EE5B85">
        <w:t xml:space="preserve"> meeting, the SBI considered and adopted the conclusions</w:t>
      </w:r>
      <w:r w:rsidR="003D54CE" w:rsidRPr="00EE5B85">
        <w:t xml:space="preserve"> below</w:t>
      </w:r>
      <w:r w:rsidR="006F61D9" w:rsidRPr="00EE5B85">
        <w:t>.</w:t>
      </w:r>
    </w:p>
    <w:p w14:paraId="389B4993" w14:textId="6E159E9C" w:rsidR="006F61D9" w:rsidRDefault="0012112D" w:rsidP="0012112D">
      <w:pPr>
        <w:pStyle w:val="Default"/>
        <w:spacing w:after="128"/>
        <w:ind w:left="1134" w:hanging="360"/>
        <w:rPr>
          <w:sz w:val="20"/>
          <w:szCs w:val="20"/>
        </w:rPr>
      </w:pPr>
      <w:r>
        <w:rPr>
          <w:b/>
          <w:sz w:val="20"/>
          <w:szCs w:val="20"/>
        </w:rPr>
        <w:t>2.</w:t>
      </w:r>
      <w:r>
        <w:rPr>
          <w:b/>
          <w:sz w:val="20"/>
          <w:szCs w:val="20"/>
        </w:rPr>
        <w:tab/>
      </w:r>
      <w:r w:rsidR="006F61D9">
        <w:rPr>
          <w:b/>
          <w:bCs/>
          <w:sz w:val="20"/>
          <w:szCs w:val="20"/>
        </w:rPr>
        <w:t>Conclusions</w:t>
      </w:r>
    </w:p>
    <w:p w14:paraId="38626F89" w14:textId="70CFC717" w:rsidR="00BB6C37" w:rsidRDefault="0012112D" w:rsidP="0012112D">
      <w:pPr>
        <w:pStyle w:val="SingleTxtG"/>
      </w:pPr>
      <w:r>
        <w:t>38.</w:t>
      </w:r>
      <w:r>
        <w:tab/>
      </w:r>
      <w:r w:rsidR="00BB6C37" w:rsidRPr="00DA48A2">
        <w:t>The SB</w:t>
      </w:r>
      <w:r w:rsidR="00192D43">
        <w:t>I</w:t>
      </w:r>
      <w:r w:rsidR="00BB6C37" w:rsidRPr="00DA48A2">
        <w:t xml:space="preserve"> and </w:t>
      </w:r>
      <w:r w:rsidR="00895EFB">
        <w:t xml:space="preserve">the </w:t>
      </w:r>
      <w:r w:rsidR="00BB6C37" w:rsidRPr="00DA48A2">
        <w:t xml:space="preserve">SBSTA </w:t>
      </w:r>
      <w:r w:rsidR="00BB6C37">
        <w:t>continued</w:t>
      </w:r>
      <w:r w:rsidR="00BB6C37" w:rsidRPr="00DA48A2">
        <w:t xml:space="preserve"> their joint work on addressing issues related to agriculture.</w:t>
      </w:r>
      <w:r w:rsidR="00BB6C37" w:rsidRPr="00DA48A2">
        <w:rPr>
          <w:rStyle w:val="FootnoteReference"/>
        </w:rPr>
        <w:footnoteReference w:id="17"/>
      </w:r>
    </w:p>
    <w:p w14:paraId="28EFE3FF" w14:textId="31B1106C" w:rsidR="00BB6C37" w:rsidRDefault="0012112D" w:rsidP="0012112D">
      <w:pPr>
        <w:pStyle w:val="SingleTxtG"/>
      </w:pPr>
      <w:r>
        <w:t>39.</w:t>
      </w:r>
      <w:r>
        <w:tab/>
      </w:r>
      <w:r w:rsidR="00BB6C37">
        <w:t xml:space="preserve">The SBI and the SBSTA welcomed the first in-session workshop </w:t>
      </w:r>
      <w:r w:rsidR="00460FDD">
        <w:t>under</w:t>
      </w:r>
      <w:r w:rsidR="00BB6C37">
        <w:t xml:space="preserve"> </w:t>
      </w:r>
      <w:r w:rsidR="00BB6C37" w:rsidRPr="00DA48A2">
        <w:t xml:space="preserve">the </w:t>
      </w:r>
      <w:r w:rsidR="00BB6C37">
        <w:t>Koronivia road map</w:t>
      </w:r>
      <w:r w:rsidR="00BB6C37">
        <w:rPr>
          <w:rStyle w:val="FootnoteReference"/>
        </w:rPr>
        <w:footnoteReference w:id="18"/>
      </w:r>
      <w:r w:rsidR="00BB6C37" w:rsidRPr="00DA48A2">
        <w:t xml:space="preserve"> </w:t>
      </w:r>
      <w:r w:rsidR="00BB6C37">
        <w:t>on topic 2(a) (Modalities for implementation of the outcomes of the five in-session workshops on issues related to agriculture and other future topics that may arise from this work),</w:t>
      </w:r>
      <w:r w:rsidR="00BB6C37">
        <w:rPr>
          <w:rStyle w:val="FootnoteReference"/>
        </w:rPr>
        <w:footnoteReference w:id="19"/>
      </w:r>
      <w:r w:rsidR="00BB6C37">
        <w:t xml:space="preserve"> held in conjunction with the sessions, and look forward to considering the report </w:t>
      </w:r>
      <w:r w:rsidR="00BB6C37">
        <w:lastRenderedPageBreak/>
        <w:t>on the workshop</w:t>
      </w:r>
      <w:r w:rsidR="00BB6C37" w:rsidDel="00176276">
        <w:t xml:space="preserve"> at</w:t>
      </w:r>
      <w:r w:rsidR="00BB6C37" w:rsidDel="006305D4">
        <w:t xml:space="preserve"> </w:t>
      </w:r>
      <w:r w:rsidR="00BB6C37">
        <w:t>SBI</w:t>
      </w:r>
      <w:r w:rsidR="00BB6C37" w:rsidDel="00FE14EB">
        <w:t xml:space="preserve"> 50 </w:t>
      </w:r>
      <w:r w:rsidR="00BB6C37">
        <w:t>and SBSTA 50 (June 2019) as mandated at SBI 48 and SBSTA 48.</w:t>
      </w:r>
      <w:r w:rsidR="00BB6C37">
        <w:rPr>
          <w:rStyle w:val="FootnoteReference"/>
        </w:rPr>
        <w:footnoteReference w:id="20"/>
      </w:r>
      <w:r w:rsidR="00BB6C37">
        <w:t xml:space="preserve"> They</w:t>
      </w:r>
      <w:r w:rsidR="00BB6C37" w:rsidRPr="00DA48A2">
        <w:t xml:space="preserve"> </w:t>
      </w:r>
      <w:r w:rsidR="00BB6C37">
        <w:t xml:space="preserve">also </w:t>
      </w:r>
      <w:r w:rsidR="00BB6C37" w:rsidRPr="00DA48A2">
        <w:t xml:space="preserve">welcomed the submissions from Parties and observers </w:t>
      </w:r>
      <w:r w:rsidR="00BB6C37">
        <w:t>that served as input to the workshop</w:t>
      </w:r>
      <w:r w:rsidR="00BB6C37" w:rsidRPr="00DA48A2">
        <w:t>.</w:t>
      </w:r>
      <w:r w:rsidR="00BB6C37">
        <w:t xml:space="preserve"> </w:t>
      </w:r>
    </w:p>
    <w:p w14:paraId="402774F5" w14:textId="37C5934F" w:rsidR="00BB6C37" w:rsidRPr="00A00B64" w:rsidRDefault="0012112D" w:rsidP="0012112D">
      <w:pPr>
        <w:pStyle w:val="SingleTxtG"/>
      </w:pPr>
      <w:r w:rsidRPr="00A00B64">
        <w:t>40.</w:t>
      </w:r>
      <w:r w:rsidRPr="00A00B64">
        <w:tab/>
      </w:r>
      <w:r w:rsidR="00BB6C37" w:rsidRPr="00A00B64">
        <w:t>The SBI and the SBSTA welcomed the participation in the workshop of representatives of the constituted bodies under the Convention and observers, including a representative of the Green Climate Fund. They noted with appreciation the work undertaken by these bodies and observers on issues related to agriculture. The SBI and the SBSTA recalled their invitation</w:t>
      </w:r>
      <w:r w:rsidR="00BB6C37" w:rsidRPr="00A00B64">
        <w:rPr>
          <w:rStyle w:val="FootnoteReference"/>
        </w:rPr>
        <w:footnoteReference w:id="21"/>
      </w:r>
      <w:r w:rsidR="00BB6C37" w:rsidRPr="00A00B64">
        <w:t xml:space="preserve"> to representatives of the constituted bodies under the Convention to contribute to the work referred to in paragraph </w:t>
      </w:r>
      <w:r w:rsidR="00D36414" w:rsidRPr="00A00B64">
        <w:t>39</w:t>
      </w:r>
      <w:r w:rsidR="00BB6C37" w:rsidRPr="00A00B64">
        <w:t xml:space="preserve"> above and invited them to participate in the workshops under the Koronivia road map.</w:t>
      </w:r>
    </w:p>
    <w:p w14:paraId="62801BE6" w14:textId="4BA944EA" w:rsidR="00BB6C37" w:rsidRPr="00A00B64" w:rsidRDefault="0012112D" w:rsidP="0012112D">
      <w:pPr>
        <w:pStyle w:val="SingleTxtG"/>
      </w:pPr>
      <w:r w:rsidRPr="00A00B64">
        <w:t>41.</w:t>
      </w:r>
      <w:r w:rsidRPr="00A00B64">
        <w:tab/>
      </w:r>
      <w:r w:rsidR="00BB6C37" w:rsidRPr="00A00B64">
        <w:t>The SBI and the SBSTA also invited the operating entities of the Financial Mechanism,</w:t>
      </w:r>
      <w:r w:rsidR="00BB6C37" w:rsidRPr="00A00B64">
        <w:rPr>
          <w:rStyle w:val="FootnoteReference"/>
        </w:rPr>
        <w:footnoteReference w:id="22"/>
      </w:r>
      <w:r w:rsidR="00BB6C37" w:rsidRPr="00A00B64">
        <w:t xml:space="preserve"> the Adaptation Fund, the Least Developed Countries Fund and the Special Climate Change Fund to contribute to the work referred to in paragraph </w:t>
      </w:r>
      <w:r w:rsidR="00D36414" w:rsidRPr="00A00B64">
        <w:t>39</w:t>
      </w:r>
      <w:r w:rsidR="00BB6C37" w:rsidRPr="00A00B64">
        <w:t xml:space="preserve"> above and attend the workshops under the Koronivia road map.</w:t>
      </w:r>
    </w:p>
    <w:p w14:paraId="1354B7A8" w14:textId="2475862D" w:rsidR="00BB6C37" w:rsidRDefault="0012112D" w:rsidP="0012112D">
      <w:pPr>
        <w:pStyle w:val="SingleTxtG"/>
      </w:pPr>
      <w:r>
        <w:t>42.</w:t>
      </w:r>
      <w:r>
        <w:tab/>
      </w:r>
      <w:r w:rsidR="00BB6C37" w:rsidRPr="00DA48A2">
        <w:t xml:space="preserve">The SBI and </w:t>
      </w:r>
      <w:r w:rsidR="00BB6C37">
        <w:t xml:space="preserve">the </w:t>
      </w:r>
      <w:r w:rsidR="00BB6C37" w:rsidRPr="00DA48A2">
        <w:t xml:space="preserve">SBSTA </w:t>
      </w:r>
      <w:r w:rsidR="00BB6C37">
        <w:t>reiterated their invitation</w:t>
      </w:r>
      <w:r w:rsidR="00BB6C37">
        <w:rPr>
          <w:rStyle w:val="FootnoteReference"/>
        </w:rPr>
        <w:footnoteReference w:id="23"/>
      </w:r>
      <w:r w:rsidR="00BB6C37">
        <w:t xml:space="preserve"> to</w:t>
      </w:r>
      <w:r w:rsidR="00BB6C37" w:rsidRPr="00DA48A2">
        <w:t xml:space="preserve"> Parties and observers to submit</w:t>
      </w:r>
      <w:r w:rsidR="001118D4">
        <w:t xml:space="preserve"> via the submission portal</w:t>
      </w:r>
      <w:r w:rsidR="00BB6C37">
        <w:t>,</w:t>
      </w:r>
      <w:r w:rsidR="00BB6C37" w:rsidRPr="00DA48A2">
        <w:rPr>
          <w:rStyle w:val="FootnoteReference"/>
        </w:rPr>
        <w:footnoteReference w:id="24"/>
      </w:r>
      <w:r w:rsidR="00BB6C37">
        <w:t xml:space="preserve"> by 6 May 2019, </w:t>
      </w:r>
      <w:r w:rsidR="00BB6C37" w:rsidRPr="00DA48A2">
        <w:t xml:space="preserve">their views on </w:t>
      </w:r>
      <w:r w:rsidR="00BB6C37">
        <w:t xml:space="preserve">topics 2(b) (Methods and approaches for assessing adaptation, adaptation co-benefits and resilience) and 2(c) (Improved soil carbon, soil health and soil fertility under grassland and cropland as well as integrated systems, including water management), on which </w:t>
      </w:r>
      <w:r w:rsidR="00BB6C37" w:rsidRPr="00DA48A2">
        <w:t>workshop</w:t>
      </w:r>
      <w:r w:rsidR="00BB6C37">
        <w:t>s</w:t>
      </w:r>
      <w:r w:rsidR="00BB6C37" w:rsidRPr="00DA48A2">
        <w:t xml:space="preserve"> </w:t>
      </w:r>
      <w:r w:rsidR="00BB6C37">
        <w:t>will be organized in conjunction with SBI 50 and SBSTA 50</w:t>
      </w:r>
      <w:r w:rsidR="00BB6C37" w:rsidRPr="00DA48A2">
        <w:t>.</w:t>
      </w:r>
    </w:p>
    <w:p w14:paraId="10BD2813" w14:textId="5A9BC230" w:rsidR="00BB6C37" w:rsidRDefault="0012112D" w:rsidP="0012112D">
      <w:pPr>
        <w:pStyle w:val="SingleTxtG"/>
      </w:pPr>
      <w:r>
        <w:t>43.</w:t>
      </w:r>
      <w:r>
        <w:tab/>
      </w:r>
      <w:r w:rsidR="00BB6C37" w:rsidRPr="003D62FF">
        <w:t>The SBI and the SBSTA welcomed the proposal made by New Zealand to host a workshop related to the Koronivia road map. They agreed to continue consideration of this matter at SBI 50 and SBSTA 50.</w:t>
      </w:r>
    </w:p>
    <w:p w14:paraId="43B723BD" w14:textId="62651321" w:rsidR="00BB6C37" w:rsidRPr="00DA48A2" w:rsidRDefault="0012112D" w:rsidP="0012112D">
      <w:pPr>
        <w:pStyle w:val="SingleTxtG"/>
      </w:pPr>
      <w:r w:rsidRPr="00DA48A2">
        <w:t>44.</w:t>
      </w:r>
      <w:r w:rsidRPr="00DA48A2">
        <w:tab/>
      </w:r>
      <w:r w:rsidR="00BB6C37" w:rsidRPr="00DA48A2">
        <w:t>The SBI and the SBSTA agreed to continue consideration of this agenda item at SBI</w:t>
      </w:r>
      <w:r w:rsidR="008C3670">
        <w:t> </w:t>
      </w:r>
      <w:r w:rsidR="00BB6C37">
        <w:t>50</w:t>
      </w:r>
      <w:r w:rsidR="00BB6C37" w:rsidRPr="00DA48A2">
        <w:t xml:space="preserve"> and SBSTA </w:t>
      </w:r>
      <w:r w:rsidR="00BB6C37">
        <w:t>50</w:t>
      </w:r>
      <w:r w:rsidR="00BB6C37" w:rsidRPr="00DA48A2">
        <w:t>.</w:t>
      </w:r>
    </w:p>
    <w:p w14:paraId="63E2E465" w14:textId="3A2E0D3A" w:rsidR="00FF4BBC" w:rsidRPr="00490D9A" w:rsidRDefault="0012112D" w:rsidP="0012112D">
      <w:pPr>
        <w:pStyle w:val="AnnoHCHG"/>
        <w:numPr>
          <w:ilvl w:val="0"/>
          <w:numId w:val="0"/>
        </w:numPr>
        <w:tabs>
          <w:tab w:val="left" w:pos="1135"/>
        </w:tabs>
        <w:ind w:left="1135" w:hanging="284"/>
        <w:rPr>
          <w:b w:val="0"/>
          <w:sz w:val="20"/>
        </w:rPr>
      </w:pPr>
      <w:bookmarkStart w:id="43" w:name="_Toc534881630"/>
      <w:r w:rsidRPr="00490D9A">
        <w:t>X.</w:t>
      </w:r>
      <w:r w:rsidRPr="00490D9A">
        <w:tab/>
      </w:r>
      <w:r w:rsidR="00FF4BBC">
        <w:t>Report of the Executive Committee of the Warsaw International Mechanism for Loss and Damage associated with Climate Change Impacts</w:t>
      </w:r>
      <w:r w:rsidR="00FF4BBC">
        <w:br/>
      </w:r>
      <w:r w:rsidR="00FF4BBC" w:rsidRPr="00490D9A">
        <w:rPr>
          <w:b w:val="0"/>
          <w:sz w:val="20"/>
        </w:rPr>
        <w:t xml:space="preserve">(Agenda item </w:t>
      </w:r>
      <w:r w:rsidR="00FF4BBC">
        <w:rPr>
          <w:b w:val="0"/>
          <w:sz w:val="20"/>
        </w:rPr>
        <w:t>10)</w:t>
      </w:r>
      <w:bookmarkEnd w:id="43"/>
    </w:p>
    <w:p w14:paraId="1260F59F" w14:textId="6C7AB2E6" w:rsidR="007D39B1" w:rsidRPr="000E50D7" w:rsidRDefault="0012112D" w:rsidP="0012112D">
      <w:pPr>
        <w:pStyle w:val="SingleTxtG"/>
      </w:pPr>
      <w:r w:rsidRPr="000E50D7">
        <w:t>45.</w:t>
      </w:r>
      <w:r w:rsidRPr="000E50D7">
        <w:tab/>
      </w:r>
      <w:r w:rsidR="007D39B1" w:rsidRPr="000E50D7">
        <w:t>The SBI considered this agenda item at its 1</w:t>
      </w:r>
      <w:r w:rsidR="007D39B1" w:rsidRPr="000E50D7">
        <w:rPr>
          <w:vertAlign w:val="superscript"/>
        </w:rPr>
        <w:t>st</w:t>
      </w:r>
      <w:r w:rsidR="007D39B1" w:rsidRPr="000E50D7">
        <w:t xml:space="preserve"> meeting and the </w:t>
      </w:r>
      <w:r w:rsidR="0031698E" w:rsidRPr="000E50D7">
        <w:t>first</w:t>
      </w:r>
      <w:r w:rsidR="007D39B1" w:rsidRPr="000E50D7">
        <w:t xml:space="preserve"> part of its 3</w:t>
      </w:r>
      <w:r w:rsidR="007D39B1" w:rsidRPr="000E50D7">
        <w:rPr>
          <w:vertAlign w:val="superscript"/>
        </w:rPr>
        <w:t>rd</w:t>
      </w:r>
      <w:r w:rsidR="007D39B1" w:rsidRPr="000E50D7">
        <w:t xml:space="preserve"> meeting. It had before it document FCCC/SB/2018/1. At its 1</w:t>
      </w:r>
      <w:r w:rsidR="007D39B1" w:rsidRPr="000E50D7">
        <w:rPr>
          <w:vertAlign w:val="superscript"/>
        </w:rPr>
        <w:t>st</w:t>
      </w:r>
      <w:r w:rsidR="007D39B1" w:rsidRPr="000E50D7">
        <w:t xml:space="preserve"> meeting, the SBI agreed </w:t>
      </w:r>
      <w:r w:rsidR="00B326C3" w:rsidRPr="000E50D7">
        <w:t xml:space="preserve">that this item would be considered together with the equally titled SBSTA 49 agenda item </w:t>
      </w:r>
      <w:r w:rsidR="00D60858" w:rsidRPr="000E50D7">
        <w:t>4</w:t>
      </w:r>
      <w:r w:rsidR="00B326C3" w:rsidRPr="000E50D7">
        <w:t xml:space="preserve"> </w:t>
      </w:r>
      <w:r w:rsidR="007D39B1" w:rsidRPr="000E50D7">
        <w:t xml:space="preserve">in informal consultations </w:t>
      </w:r>
      <w:r w:rsidR="0031698E" w:rsidRPr="000E50D7">
        <w:t>co-</w:t>
      </w:r>
      <w:r w:rsidR="007D39B1" w:rsidRPr="000E50D7">
        <w:t xml:space="preserve">facilitated by Ms. Lisa </w:t>
      </w:r>
      <w:proofErr w:type="spellStart"/>
      <w:r w:rsidR="007D39B1" w:rsidRPr="000E50D7">
        <w:t>Gittos</w:t>
      </w:r>
      <w:proofErr w:type="spellEnd"/>
      <w:r w:rsidR="007D39B1" w:rsidRPr="000E50D7">
        <w:t xml:space="preserve"> (Australia)</w:t>
      </w:r>
      <w:r w:rsidR="00ED224C">
        <w:t xml:space="preserve"> and </w:t>
      </w:r>
      <w:r w:rsidR="00ED224C" w:rsidRPr="000E50D7">
        <w:t>Mr. Lucas di Pietro (Argentina)</w:t>
      </w:r>
      <w:r w:rsidR="007D39B1" w:rsidRPr="000E50D7">
        <w:t xml:space="preserve">. At the </w:t>
      </w:r>
      <w:r w:rsidR="00920E68">
        <w:t>first part</w:t>
      </w:r>
      <w:r w:rsidR="007D39B1" w:rsidRPr="000E50D7">
        <w:t xml:space="preserve"> of its 3</w:t>
      </w:r>
      <w:r w:rsidR="007D39B1" w:rsidRPr="000E50D7">
        <w:rPr>
          <w:vertAlign w:val="superscript"/>
        </w:rPr>
        <w:t>rd</w:t>
      </w:r>
      <w:r w:rsidR="007D39B1" w:rsidRPr="000E50D7">
        <w:t xml:space="preserve"> meeting, the SBI recommend</w:t>
      </w:r>
      <w:r w:rsidR="001118D4" w:rsidRPr="000E50D7">
        <w:t>ed</w:t>
      </w:r>
      <w:r w:rsidR="007D39B1" w:rsidRPr="000E50D7">
        <w:t xml:space="preserve"> a draft decision </w:t>
      </w:r>
      <w:r w:rsidR="00FA4547" w:rsidRPr="000E50D7">
        <w:t xml:space="preserve">on the matter </w:t>
      </w:r>
      <w:r w:rsidR="007D39B1" w:rsidRPr="000E50D7">
        <w:t>for consideration and adoption at COP 24.</w:t>
      </w:r>
      <w:r w:rsidR="007D39B1" w:rsidRPr="000E50D7">
        <w:rPr>
          <w:rStyle w:val="FootnoteReference"/>
        </w:rPr>
        <w:footnoteReference w:id="25"/>
      </w:r>
    </w:p>
    <w:p w14:paraId="356B6F89" w14:textId="62EA5B2E" w:rsidR="00BD4468" w:rsidRPr="00AE6C1A" w:rsidRDefault="0012112D" w:rsidP="0012112D">
      <w:pPr>
        <w:pStyle w:val="AnnoHCHG"/>
        <w:numPr>
          <w:ilvl w:val="0"/>
          <w:numId w:val="0"/>
        </w:numPr>
        <w:tabs>
          <w:tab w:val="left" w:pos="1135"/>
        </w:tabs>
        <w:ind w:left="1135" w:hanging="284"/>
        <w:rPr>
          <w:b w:val="0"/>
          <w:sz w:val="20"/>
        </w:rPr>
      </w:pPr>
      <w:bookmarkStart w:id="44" w:name="_Toc534881631"/>
      <w:r w:rsidRPr="00AE6C1A">
        <w:t>XI.</w:t>
      </w:r>
      <w:r w:rsidRPr="00AE6C1A">
        <w:tab/>
      </w:r>
      <w:r w:rsidR="00BD4468" w:rsidRPr="00AE6C1A">
        <w:t>Report of the Adaptation Committee: 2018 report; and matters referred to in paragraphs 41, 42 and 45 of decision 1/CP.21</w:t>
      </w:r>
      <w:r w:rsidR="00BD4468" w:rsidRPr="00AE6C1A">
        <w:br/>
      </w:r>
      <w:r w:rsidR="00BD4468" w:rsidRPr="00AE6C1A">
        <w:rPr>
          <w:b w:val="0"/>
          <w:sz w:val="20"/>
        </w:rPr>
        <w:t>(Agenda item 1</w:t>
      </w:r>
      <w:r w:rsidR="00631882" w:rsidRPr="00AE6C1A">
        <w:rPr>
          <w:b w:val="0"/>
          <w:sz w:val="20"/>
        </w:rPr>
        <w:t>1</w:t>
      </w:r>
      <w:r w:rsidR="00BD4468" w:rsidRPr="00AE6C1A">
        <w:rPr>
          <w:b w:val="0"/>
          <w:sz w:val="20"/>
        </w:rPr>
        <w:t>)</w:t>
      </w:r>
      <w:bookmarkEnd w:id="44"/>
    </w:p>
    <w:p w14:paraId="75A2A29F" w14:textId="1B3BDF18" w:rsidR="006F1372" w:rsidRDefault="0012112D" w:rsidP="0012112D">
      <w:pPr>
        <w:pStyle w:val="SingleTxtG"/>
      </w:pPr>
      <w:r>
        <w:t>46.</w:t>
      </w:r>
      <w:r>
        <w:tab/>
      </w:r>
      <w:r w:rsidR="006F1372" w:rsidRPr="00EC1638">
        <w:t>The SBI considered this agenda item at its 1</w:t>
      </w:r>
      <w:r w:rsidR="006F1372" w:rsidRPr="009607B7">
        <w:rPr>
          <w:vertAlign w:val="superscript"/>
        </w:rPr>
        <w:t>st</w:t>
      </w:r>
      <w:r w:rsidR="006F1372" w:rsidRPr="00EC1638">
        <w:t xml:space="preserve"> meeting and the </w:t>
      </w:r>
      <w:r w:rsidR="0031698E" w:rsidRPr="00EC1638">
        <w:t>first</w:t>
      </w:r>
      <w:r w:rsidR="006F1372" w:rsidRPr="00EC1638">
        <w:t xml:space="preserve"> part of its 3</w:t>
      </w:r>
      <w:r w:rsidR="006F1372" w:rsidRPr="009607B7">
        <w:rPr>
          <w:vertAlign w:val="superscript"/>
        </w:rPr>
        <w:t>rd</w:t>
      </w:r>
      <w:r w:rsidR="006F1372" w:rsidRPr="00EC1638">
        <w:t xml:space="preserve"> meeting. It had before it document FCCC/SB/2018/</w:t>
      </w:r>
      <w:r w:rsidR="000B1723" w:rsidRPr="00EC1638">
        <w:t>3</w:t>
      </w:r>
      <w:r w:rsidR="006F1372" w:rsidRPr="00EC1638">
        <w:t>. At its 1</w:t>
      </w:r>
      <w:r w:rsidR="006F1372" w:rsidRPr="009607B7">
        <w:rPr>
          <w:vertAlign w:val="superscript"/>
        </w:rPr>
        <w:t>st</w:t>
      </w:r>
      <w:r w:rsidR="006F1372" w:rsidRPr="00EC1638">
        <w:t xml:space="preserve"> meeting, the SBI agreed</w:t>
      </w:r>
      <w:r w:rsidR="00895EFB" w:rsidRPr="00EC1638">
        <w:t xml:space="preserve"> </w:t>
      </w:r>
      <w:r w:rsidR="00087872" w:rsidRPr="00EC1638">
        <w:t>that</w:t>
      </w:r>
      <w:r w:rsidR="00895EFB" w:rsidRPr="00EC1638">
        <w:t xml:space="preserve"> the </w:t>
      </w:r>
      <w:r w:rsidR="00895EFB" w:rsidRPr="003F4051">
        <w:rPr>
          <w:b/>
        </w:rPr>
        <w:t>2018 report of the Adaptation Committee</w:t>
      </w:r>
      <w:r w:rsidR="00087872" w:rsidRPr="00EC1638">
        <w:t xml:space="preserve"> would be considered </w:t>
      </w:r>
      <w:r w:rsidR="00601DD1">
        <w:t>jointly under this item and</w:t>
      </w:r>
      <w:r w:rsidR="00087872" w:rsidRPr="00EC1638">
        <w:t xml:space="preserve"> the equally titled SBSTA 49 agenda item 3 </w:t>
      </w:r>
      <w:r w:rsidR="006F1372" w:rsidRPr="00EC1638">
        <w:t xml:space="preserve">in informal consultations </w:t>
      </w:r>
      <w:r w:rsidR="0031698E" w:rsidRPr="00EC1638">
        <w:t>co-</w:t>
      </w:r>
      <w:r w:rsidR="006F1372" w:rsidRPr="00EC1638">
        <w:t xml:space="preserve">facilitated by </w:t>
      </w:r>
      <w:r w:rsidR="000B1723" w:rsidRPr="00EC1638">
        <w:lastRenderedPageBreak/>
        <w:t xml:space="preserve">Ms. Gabriela </w:t>
      </w:r>
      <w:proofErr w:type="spellStart"/>
      <w:r w:rsidR="000B1723" w:rsidRPr="00EC1638">
        <w:t>Fischerova</w:t>
      </w:r>
      <w:proofErr w:type="spellEnd"/>
      <w:r w:rsidR="000B1723" w:rsidRPr="00EC1638">
        <w:t xml:space="preserve"> (Slovakia)</w:t>
      </w:r>
      <w:r w:rsidR="006F1372" w:rsidRPr="00EC1638">
        <w:t xml:space="preserve"> and Ms. </w:t>
      </w:r>
      <w:proofErr w:type="spellStart"/>
      <w:r w:rsidR="000B1723" w:rsidRPr="00EC1638">
        <w:t>Pepetua</w:t>
      </w:r>
      <w:proofErr w:type="spellEnd"/>
      <w:r w:rsidR="000B1723" w:rsidRPr="00EC1638">
        <w:t xml:space="preserve"> </w:t>
      </w:r>
      <w:proofErr w:type="spellStart"/>
      <w:r w:rsidR="000B1723" w:rsidRPr="00EC1638">
        <w:t>Latasi</w:t>
      </w:r>
      <w:proofErr w:type="spellEnd"/>
      <w:r w:rsidR="000B1723" w:rsidRPr="00EC1638">
        <w:t xml:space="preserve"> </w:t>
      </w:r>
      <w:r w:rsidR="006F1372" w:rsidRPr="00EC1638">
        <w:t>(</w:t>
      </w:r>
      <w:r w:rsidR="000B1723" w:rsidRPr="00EC1638">
        <w:t>Tuvalu</w:t>
      </w:r>
      <w:r w:rsidR="006F1372" w:rsidRPr="00EC1638">
        <w:t xml:space="preserve">). At the </w:t>
      </w:r>
      <w:r w:rsidR="0031698E" w:rsidRPr="00EC1638">
        <w:t>first</w:t>
      </w:r>
      <w:r w:rsidR="006F1372" w:rsidRPr="00EC1638">
        <w:t xml:space="preserve"> part of its 3</w:t>
      </w:r>
      <w:r w:rsidR="006F1372" w:rsidRPr="009607B7">
        <w:rPr>
          <w:vertAlign w:val="superscript"/>
        </w:rPr>
        <w:t>rd</w:t>
      </w:r>
      <w:r w:rsidR="006F1372" w:rsidRPr="00EC1638">
        <w:t xml:space="preserve"> meeting, the SBI recommend</w:t>
      </w:r>
      <w:r w:rsidR="00FA4547" w:rsidRPr="00EC1638">
        <w:t>ed</w:t>
      </w:r>
      <w:r w:rsidR="006F1372" w:rsidRPr="00EC1638">
        <w:t xml:space="preserve"> a draft decision </w:t>
      </w:r>
      <w:r w:rsidR="008704B3" w:rsidRPr="00EC1638">
        <w:t xml:space="preserve">on the matter </w:t>
      </w:r>
      <w:r w:rsidR="006F1372" w:rsidRPr="00EC1638">
        <w:t>for consideration and adoption at COP 24.</w:t>
      </w:r>
      <w:r w:rsidR="006F1372" w:rsidRPr="00EC1638">
        <w:rPr>
          <w:rStyle w:val="FootnoteReference"/>
        </w:rPr>
        <w:footnoteReference w:id="26"/>
      </w:r>
    </w:p>
    <w:p w14:paraId="194856E4" w14:textId="71B0806E" w:rsidR="00B10C42" w:rsidRPr="00A00B64" w:rsidRDefault="0012112D" w:rsidP="0012112D">
      <w:pPr>
        <w:pStyle w:val="SingleTxtG"/>
      </w:pPr>
      <w:r w:rsidRPr="00A00B64">
        <w:t>47.</w:t>
      </w:r>
      <w:r w:rsidRPr="00A00B64">
        <w:tab/>
      </w:r>
      <w:r w:rsidR="009607B7" w:rsidRPr="00A00B64">
        <w:t>At its 1</w:t>
      </w:r>
      <w:r w:rsidR="009607B7" w:rsidRPr="00A00B64">
        <w:rPr>
          <w:vertAlign w:val="superscript"/>
        </w:rPr>
        <w:t>st</w:t>
      </w:r>
      <w:r w:rsidR="009607B7" w:rsidRPr="00A00B64">
        <w:t xml:space="preserve"> meeting, the SBI also agreed </w:t>
      </w:r>
      <w:r w:rsidR="00E75257" w:rsidRPr="00A00B64">
        <w:t xml:space="preserve">that the </w:t>
      </w:r>
      <w:proofErr w:type="spellStart"/>
      <w:r w:rsidR="00353959" w:rsidRPr="00A00B64">
        <w:rPr>
          <w:b/>
        </w:rPr>
        <w:t>PAWP</w:t>
      </w:r>
      <w:proofErr w:type="spellEnd"/>
      <w:r w:rsidR="00601DD1" w:rsidRPr="00A00B64">
        <w:rPr>
          <w:b/>
        </w:rPr>
        <w:t xml:space="preserve">-related </w:t>
      </w:r>
      <w:r w:rsidR="00353959" w:rsidRPr="00A00B64">
        <w:rPr>
          <w:b/>
          <w:szCs w:val="18"/>
        </w:rPr>
        <w:t>matters referred to in paragraphs 41, 42 and 45 of decision 1/CP.21</w:t>
      </w:r>
      <w:r w:rsidR="00353959" w:rsidRPr="00A00B64">
        <w:rPr>
          <w:szCs w:val="18"/>
        </w:rPr>
        <w:t xml:space="preserve"> </w:t>
      </w:r>
      <w:r w:rsidR="00E75257" w:rsidRPr="00A00B64">
        <w:t xml:space="preserve">would be considered </w:t>
      </w:r>
      <w:r w:rsidR="00EA5FB5" w:rsidRPr="00A00B64">
        <w:t xml:space="preserve">jointly under this item and </w:t>
      </w:r>
      <w:r w:rsidR="00601DD1" w:rsidRPr="00A00B64">
        <w:t xml:space="preserve">the </w:t>
      </w:r>
      <w:r w:rsidR="00E75257" w:rsidRPr="00A00B64">
        <w:t xml:space="preserve">equally titled SBSTA 49 agenda item 3 in informal consultations </w:t>
      </w:r>
      <w:r w:rsidR="009C3A75" w:rsidRPr="00A00B64">
        <w:t xml:space="preserve">co-facilitated by Ms. </w:t>
      </w:r>
      <w:proofErr w:type="spellStart"/>
      <w:r w:rsidR="009C3A75" w:rsidRPr="00A00B64">
        <w:t>Fischerova</w:t>
      </w:r>
      <w:proofErr w:type="spellEnd"/>
      <w:r w:rsidR="00501C17" w:rsidRPr="00A00B64">
        <w:t xml:space="preserve"> and</w:t>
      </w:r>
      <w:r w:rsidR="009C3A75" w:rsidRPr="00A00B64">
        <w:t xml:space="preserve"> Ms. </w:t>
      </w:r>
      <w:proofErr w:type="spellStart"/>
      <w:r w:rsidR="009C3A75" w:rsidRPr="00A00B64">
        <w:t>Latasi</w:t>
      </w:r>
      <w:proofErr w:type="spellEnd"/>
      <w:r w:rsidR="009C3A75" w:rsidRPr="00A00B64">
        <w:t xml:space="preserve">. </w:t>
      </w:r>
      <w:r w:rsidR="00F11344" w:rsidRPr="00A00B64">
        <w:t xml:space="preserve">The SBI also agreed that these consultations would </w:t>
      </w:r>
      <w:r w:rsidR="00EA5FB5" w:rsidRPr="00A00B64">
        <w:t xml:space="preserve">be conducted </w:t>
      </w:r>
      <w:r w:rsidR="00F11344" w:rsidRPr="00A00B64">
        <w:t xml:space="preserve">jointly with </w:t>
      </w:r>
      <w:r w:rsidR="003405F3" w:rsidRPr="00A00B64">
        <w:t>the consultations under agenda item 12</w:t>
      </w:r>
      <w:r w:rsidR="00EA5FB5" w:rsidRPr="00A00B64">
        <w:t xml:space="preserve"> on the</w:t>
      </w:r>
      <w:r w:rsidR="00F11344" w:rsidRPr="00A00B64">
        <w:t xml:space="preserve"> </w:t>
      </w:r>
      <w:proofErr w:type="spellStart"/>
      <w:r w:rsidR="00EA5FB5" w:rsidRPr="00A00B64">
        <w:t>PAWP</w:t>
      </w:r>
      <w:proofErr w:type="spellEnd"/>
      <w:r w:rsidR="00EA5FB5" w:rsidRPr="00A00B64">
        <w:t xml:space="preserve">-related </w:t>
      </w:r>
      <w:r w:rsidR="00F11344" w:rsidRPr="00A00B64">
        <w:t xml:space="preserve">matters referred to in paragraphs 41 and 45 </w:t>
      </w:r>
      <w:r w:rsidR="004217A7" w:rsidRPr="00A00B64">
        <w:t>of decision 1/CP.21</w:t>
      </w:r>
      <w:r w:rsidR="0031015C" w:rsidRPr="00A00B64">
        <w:t xml:space="preserve"> co-facilitated by Ms. </w:t>
      </w:r>
      <w:proofErr w:type="spellStart"/>
      <w:r w:rsidR="0031015C" w:rsidRPr="00A00B64">
        <w:t>Latasi</w:t>
      </w:r>
      <w:proofErr w:type="spellEnd"/>
      <w:r w:rsidR="0031015C" w:rsidRPr="00A00B64">
        <w:t xml:space="preserve"> and Mr. Malcolm </w:t>
      </w:r>
      <w:proofErr w:type="spellStart"/>
      <w:r w:rsidR="0031015C" w:rsidRPr="00A00B64">
        <w:t>Ridout</w:t>
      </w:r>
      <w:proofErr w:type="spellEnd"/>
      <w:r w:rsidR="0031015C" w:rsidRPr="00A00B64">
        <w:t xml:space="preserve"> (United Kingdom of Great Britain and Northern Ireland) </w:t>
      </w:r>
      <w:r w:rsidR="00C61913">
        <w:t>(see para.</w:t>
      </w:r>
      <w:r w:rsidR="004217A7" w:rsidRPr="00A00B64">
        <w:t xml:space="preserve"> </w:t>
      </w:r>
      <w:r w:rsidR="00B10C42" w:rsidRPr="00A00B64">
        <w:t>5</w:t>
      </w:r>
      <w:r w:rsidR="00430B24" w:rsidRPr="00A00B64">
        <w:t>1</w:t>
      </w:r>
      <w:r w:rsidR="004217A7" w:rsidRPr="00A00B64">
        <w:t xml:space="preserve"> below)</w:t>
      </w:r>
      <w:r w:rsidR="00F11344" w:rsidRPr="00A00B64">
        <w:t xml:space="preserve">. </w:t>
      </w:r>
    </w:p>
    <w:p w14:paraId="1551E5F2" w14:textId="6F282215" w:rsidR="003A2AFC" w:rsidRPr="00A00B64" w:rsidRDefault="0012112D" w:rsidP="0012112D">
      <w:pPr>
        <w:pStyle w:val="SingleTxtG"/>
      </w:pPr>
      <w:r w:rsidRPr="00A00B64">
        <w:t>48.</w:t>
      </w:r>
      <w:r w:rsidRPr="00A00B64">
        <w:tab/>
      </w:r>
      <w:r w:rsidR="003A2AFC" w:rsidRPr="00A00B64">
        <w:t xml:space="preserve">At the </w:t>
      </w:r>
      <w:r w:rsidR="00920E68" w:rsidRPr="00A00B64">
        <w:t>second part</w:t>
      </w:r>
      <w:r w:rsidR="003A2AFC" w:rsidRPr="00A00B64">
        <w:t xml:space="preserve"> of its 3</w:t>
      </w:r>
      <w:r w:rsidR="003A2AFC" w:rsidRPr="00A00B64">
        <w:rPr>
          <w:vertAlign w:val="superscript"/>
        </w:rPr>
        <w:t>rd</w:t>
      </w:r>
      <w:r w:rsidR="003A2AFC" w:rsidRPr="00A00B64">
        <w:t xml:space="preserve"> meeting, the SBI considered and adopted conclusions </w:t>
      </w:r>
      <w:r w:rsidR="000B7D3B" w:rsidRPr="00A00B64">
        <w:t xml:space="preserve">on all the </w:t>
      </w:r>
      <w:proofErr w:type="spellStart"/>
      <w:r w:rsidR="000B7D3B" w:rsidRPr="00A00B64">
        <w:t>PAWP</w:t>
      </w:r>
      <w:proofErr w:type="spellEnd"/>
      <w:r w:rsidR="00601DD1" w:rsidRPr="00A00B64">
        <w:t>-related</w:t>
      </w:r>
      <w:r w:rsidR="000B7D3B" w:rsidRPr="00A00B64">
        <w:t xml:space="preserve"> items on its agenda, including </w:t>
      </w:r>
      <w:r w:rsidR="00EB26F6" w:rsidRPr="00A00B64">
        <w:t>this one</w:t>
      </w:r>
      <w:r w:rsidR="000B7D3B" w:rsidRPr="00A00B64">
        <w:t xml:space="preserve">, as </w:t>
      </w:r>
      <w:r w:rsidR="00AE6C1A" w:rsidRPr="00A00B64">
        <w:t>presented in paragraph 10</w:t>
      </w:r>
      <w:r w:rsidR="00986C90" w:rsidRPr="00A00B64">
        <w:t>9</w:t>
      </w:r>
      <w:r w:rsidR="00AE6C1A" w:rsidRPr="00A00B64">
        <w:t xml:space="preserve"> </w:t>
      </w:r>
      <w:r w:rsidR="003A2AFC" w:rsidRPr="00A00B64">
        <w:t>below.</w:t>
      </w:r>
    </w:p>
    <w:p w14:paraId="3C4C41C0" w14:textId="2EE7B11C" w:rsidR="00631882" w:rsidRPr="00A00B64" w:rsidRDefault="0012112D" w:rsidP="0012112D">
      <w:pPr>
        <w:pStyle w:val="AnnoHCHG"/>
        <w:numPr>
          <w:ilvl w:val="0"/>
          <w:numId w:val="0"/>
        </w:numPr>
        <w:tabs>
          <w:tab w:val="left" w:pos="1135"/>
        </w:tabs>
        <w:ind w:left="1135" w:hanging="284"/>
        <w:rPr>
          <w:b w:val="0"/>
          <w:sz w:val="20"/>
        </w:rPr>
      </w:pPr>
      <w:bookmarkStart w:id="45" w:name="_Toc534881632"/>
      <w:r w:rsidRPr="00A00B64">
        <w:t>XII.</w:t>
      </w:r>
      <w:r w:rsidRPr="00A00B64">
        <w:tab/>
      </w:r>
      <w:r w:rsidR="00631882" w:rsidRPr="00A00B64">
        <w:t xml:space="preserve">Matters relating </w:t>
      </w:r>
      <w:r w:rsidR="00654EEE" w:rsidRPr="00A00B64">
        <w:t>to the least developed</w:t>
      </w:r>
      <w:r w:rsidR="00B43079" w:rsidRPr="00A00B64">
        <w:t xml:space="preserve"> countries</w:t>
      </w:r>
      <w:r w:rsidR="00631882" w:rsidRPr="00A00B64">
        <w:t>; and matters referred to in paragraphs 41</w:t>
      </w:r>
      <w:r w:rsidR="00654EEE" w:rsidRPr="00A00B64">
        <w:t xml:space="preserve"> </w:t>
      </w:r>
      <w:r w:rsidR="00631882" w:rsidRPr="00A00B64">
        <w:t>and 45 of decision 1/CP.21</w:t>
      </w:r>
      <w:r w:rsidR="00631882" w:rsidRPr="00A00B64">
        <w:br/>
      </w:r>
      <w:r w:rsidR="00631882" w:rsidRPr="00A00B64">
        <w:rPr>
          <w:b w:val="0"/>
          <w:sz w:val="20"/>
        </w:rPr>
        <w:t>(Agenda item 1</w:t>
      </w:r>
      <w:r w:rsidR="00553A1E" w:rsidRPr="00A00B64">
        <w:rPr>
          <w:b w:val="0"/>
          <w:sz w:val="20"/>
        </w:rPr>
        <w:t>2</w:t>
      </w:r>
      <w:r w:rsidR="00631882" w:rsidRPr="00A00B64">
        <w:rPr>
          <w:b w:val="0"/>
          <w:sz w:val="20"/>
        </w:rPr>
        <w:t>)</w:t>
      </w:r>
      <w:bookmarkEnd w:id="45"/>
    </w:p>
    <w:p w14:paraId="548331CC" w14:textId="659C0E91" w:rsidR="00922FF4" w:rsidRPr="00922FF4" w:rsidRDefault="0012112D" w:rsidP="0012112D">
      <w:pPr>
        <w:pStyle w:val="Default"/>
        <w:spacing w:after="128"/>
        <w:ind w:left="1134" w:hanging="360"/>
        <w:rPr>
          <w:b/>
          <w:bCs/>
          <w:sz w:val="20"/>
          <w:szCs w:val="20"/>
        </w:rPr>
      </w:pPr>
      <w:r w:rsidRPr="00922FF4">
        <w:rPr>
          <w:b/>
          <w:bCs/>
          <w:sz w:val="20"/>
          <w:szCs w:val="20"/>
        </w:rPr>
        <w:t>1.</w:t>
      </w:r>
      <w:r w:rsidRPr="00922FF4">
        <w:rPr>
          <w:b/>
          <w:bCs/>
          <w:sz w:val="20"/>
          <w:szCs w:val="20"/>
        </w:rPr>
        <w:tab/>
      </w:r>
      <w:r w:rsidR="00922FF4" w:rsidRPr="00922FF4">
        <w:rPr>
          <w:b/>
          <w:bCs/>
          <w:sz w:val="20"/>
          <w:szCs w:val="20"/>
        </w:rPr>
        <w:t xml:space="preserve">Proceedings </w:t>
      </w:r>
    </w:p>
    <w:p w14:paraId="09C1ACA7" w14:textId="30526FE9" w:rsidR="00B10C42" w:rsidRDefault="0012112D" w:rsidP="0012112D">
      <w:pPr>
        <w:pStyle w:val="SingleTxtG"/>
      </w:pPr>
      <w:r>
        <w:t>49.</w:t>
      </w:r>
      <w:r>
        <w:tab/>
      </w:r>
      <w:r w:rsidR="003D54CE" w:rsidRPr="0088108A">
        <w:t>The SBI</w:t>
      </w:r>
      <w:r w:rsidR="003D54CE">
        <w:t xml:space="preserve"> considered this agenda </w:t>
      </w:r>
      <w:r w:rsidR="003D54CE" w:rsidRPr="0088108A">
        <w:t>item at its 1</w:t>
      </w:r>
      <w:r w:rsidR="003D54CE" w:rsidRPr="0088108A">
        <w:rPr>
          <w:vertAlign w:val="superscript"/>
        </w:rPr>
        <w:t>st</w:t>
      </w:r>
      <w:r w:rsidR="003D54CE" w:rsidRPr="0088108A">
        <w:t xml:space="preserve"> </w:t>
      </w:r>
      <w:r w:rsidR="003D54CE">
        <w:t xml:space="preserve">meeting and the </w:t>
      </w:r>
      <w:r w:rsidR="0031698E">
        <w:t>first</w:t>
      </w:r>
      <w:r w:rsidR="003D54CE">
        <w:t xml:space="preserve"> part of its 3</w:t>
      </w:r>
      <w:r w:rsidR="003D54CE" w:rsidRPr="00984344">
        <w:rPr>
          <w:vertAlign w:val="superscript"/>
        </w:rPr>
        <w:t>rd</w:t>
      </w:r>
      <w:r w:rsidR="003D54CE">
        <w:t xml:space="preserve"> </w:t>
      </w:r>
      <w:r w:rsidR="003D54CE" w:rsidRPr="0088108A">
        <w:t>meeting</w:t>
      </w:r>
      <w:r w:rsidR="003D54CE">
        <w:t xml:space="preserve">. It had before it document FCCC/SBI/2018/18. </w:t>
      </w:r>
      <w:r w:rsidR="00E309DC">
        <w:t>At the 1</w:t>
      </w:r>
      <w:r w:rsidR="00E309DC" w:rsidRPr="00941A74">
        <w:rPr>
          <w:vertAlign w:val="superscript"/>
        </w:rPr>
        <w:t>st</w:t>
      </w:r>
      <w:r w:rsidR="00E309DC">
        <w:t xml:space="preserve"> meeting, the Chair invited </w:t>
      </w:r>
      <w:r w:rsidR="00E42ED7">
        <w:t xml:space="preserve">Mr. </w:t>
      </w:r>
      <w:proofErr w:type="spellStart"/>
      <w:r w:rsidR="00E42ED7">
        <w:t>Aderito</w:t>
      </w:r>
      <w:proofErr w:type="spellEnd"/>
      <w:r w:rsidR="00E42ED7">
        <w:t xml:space="preserve"> Santana</w:t>
      </w:r>
      <w:r w:rsidR="00FC7D15">
        <w:t xml:space="preserve"> (Sao Tome and Principe)</w:t>
      </w:r>
      <w:r w:rsidR="00E309DC">
        <w:t xml:space="preserve">, Chair of the Least Developed Country </w:t>
      </w:r>
      <w:r w:rsidR="00404B65">
        <w:t>Expert Group (LEG)</w:t>
      </w:r>
      <w:r w:rsidR="0031698E">
        <w:t>,</w:t>
      </w:r>
      <w:r w:rsidR="00E309DC">
        <w:t xml:space="preserve"> to deliver a brief oral report on the work of the </w:t>
      </w:r>
      <w:r w:rsidR="00404B65">
        <w:t>LEG</w:t>
      </w:r>
      <w:r w:rsidR="00E309DC">
        <w:t>.</w:t>
      </w:r>
      <w:r w:rsidR="00E309DC">
        <w:rPr>
          <w:rStyle w:val="FootnoteReference"/>
        </w:rPr>
        <w:footnoteReference w:id="27"/>
      </w:r>
      <w:r w:rsidR="00E309DC">
        <w:t xml:space="preserve"> </w:t>
      </w:r>
      <w:r w:rsidR="003D54CE">
        <w:t>At its 1</w:t>
      </w:r>
      <w:r w:rsidR="003D54CE" w:rsidRPr="00984344">
        <w:rPr>
          <w:vertAlign w:val="superscript"/>
        </w:rPr>
        <w:t>st</w:t>
      </w:r>
      <w:r w:rsidR="003D54CE">
        <w:t xml:space="preserve"> meeting, the SBI agreed to consider </w:t>
      </w:r>
      <w:r w:rsidR="00B43079">
        <w:t>matters relating to the LDCs</w:t>
      </w:r>
      <w:r w:rsidR="003D54CE">
        <w:t xml:space="preserve"> in informal consultations </w:t>
      </w:r>
      <w:r w:rsidR="0031698E">
        <w:t>co-</w:t>
      </w:r>
      <w:r w:rsidR="003D54CE">
        <w:t xml:space="preserve">facilitated by Ms. </w:t>
      </w:r>
      <w:proofErr w:type="spellStart"/>
      <w:r w:rsidR="003D54CE">
        <w:t>Latasi</w:t>
      </w:r>
      <w:proofErr w:type="spellEnd"/>
      <w:r w:rsidR="003D54CE">
        <w:t xml:space="preserve"> and Mr. </w:t>
      </w:r>
      <w:proofErr w:type="spellStart"/>
      <w:r w:rsidR="004217A7">
        <w:t>Ridout</w:t>
      </w:r>
      <w:proofErr w:type="spellEnd"/>
      <w:r w:rsidR="004217A7">
        <w:t xml:space="preserve">. </w:t>
      </w:r>
    </w:p>
    <w:p w14:paraId="481A5126" w14:textId="4A54BFE4" w:rsidR="003D54CE" w:rsidRPr="00A00B64" w:rsidRDefault="0012112D" w:rsidP="0012112D">
      <w:pPr>
        <w:pStyle w:val="SingleTxtG"/>
      </w:pPr>
      <w:r w:rsidRPr="00A00B64">
        <w:t>50.</w:t>
      </w:r>
      <w:r w:rsidRPr="00A00B64">
        <w:tab/>
      </w:r>
      <w:r w:rsidR="004217A7" w:rsidRPr="00A00B64">
        <w:t>A</w:t>
      </w:r>
      <w:r w:rsidR="003D54CE" w:rsidRPr="00A00B64">
        <w:t xml:space="preserve">t the </w:t>
      </w:r>
      <w:r w:rsidR="0031698E" w:rsidRPr="00A00B64">
        <w:t>first</w:t>
      </w:r>
      <w:r w:rsidR="003D54CE" w:rsidRPr="00A00B64">
        <w:t xml:space="preserve"> part of its 3</w:t>
      </w:r>
      <w:r w:rsidR="003D54CE" w:rsidRPr="00A00B64">
        <w:rPr>
          <w:vertAlign w:val="superscript"/>
        </w:rPr>
        <w:t>rd</w:t>
      </w:r>
      <w:r w:rsidR="003D54CE" w:rsidRPr="00A00B64">
        <w:t xml:space="preserve"> meeting, the SBI considered and adopted the conclusions</w:t>
      </w:r>
      <w:r w:rsidR="004217A7" w:rsidRPr="00A00B64">
        <w:t xml:space="preserve"> presented in paragraphs 5</w:t>
      </w:r>
      <w:r w:rsidR="00430B24" w:rsidRPr="00A00B64">
        <w:t>3</w:t>
      </w:r>
      <w:r w:rsidR="004217A7" w:rsidRPr="00A00B64">
        <w:t>–6</w:t>
      </w:r>
      <w:r w:rsidR="00430B24" w:rsidRPr="00A00B64">
        <w:t>5</w:t>
      </w:r>
      <w:r w:rsidR="003D54CE" w:rsidRPr="00A00B64">
        <w:t xml:space="preserve"> below.</w:t>
      </w:r>
    </w:p>
    <w:p w14:paraId="09E5F31E" w14:textId="4EB67FE1" w:rsidR="00B10C42" w:rsidRPr="00A00B64" w:rsidRDefault="0012112D" w:rsidP="0012112D">
      <w:pPr>
        <w:pStyle w:val="SingleTxtG"/>
      </w:pPr>
      <w:r w:rsidRPr="00A00B64">
        <w:t>51.</w:t>
      </w:r>
      <w:r w:rsidRPr="00A00B64">
        <w:tab/>
      </w:r>
      <w:r w:rsidR="004217A7" w:rsidRPr="00A00B64">
        <w:t>At its 1</w:t>
      </w:r>
      <w:r w:rsidR="004217A7" w:rsidRPr="00A00B64">
        <w:rPr>
          <w:vertAlign w:val="superscript"/>
        </w:rPr>
        <w:t>st</w:t>
      </w:r>
      <w:r w:rsidR="004217A7" w:rsidRPr="00A00B64">
        <w:t xml:space="preserve"> meeting, the SBI also agreed </w:t>
      </w:r>
      <w:r w:rsidR="00EA5FB5" w:rsidRPr="00A00B64">
        <w:t xml:space="preserve">that </w:t>
      </w:r>
      <w:r w:rsidR="004217A7" w:rsidRPr="00A00B64">
        <w:t xml:space="preserve">informal consultations </w:t>
      </w:r>
      <w:r w:rsidR="00EA5FB5" w:rsidRPr="00A00B64">
        <w:rPr>
          <w:szCs w:val="18"/>
        </w:rPr>
        <w:t>under this</w:t>
      </w:r>
      <w:r w:rsidR="00EA5FB5" w:rsidRPr="00A00B64">
        <w:t xml:space="preserve"> agenda item </w:t>
      </w:r>
      <w:r w:rsidR="004217A7" w:rsidRPr="00A00B64">
        <w:t xml:space="preserve">on the </w:t>
      </w:r>
      <w:proofErr w:type="spellStart"/>
      <w:r w:rsidR="004217A7" w:rsidRPr="00A00B64">
        <w:t>PAWP</w:t>
      </w:r>
      <w:proofErr w:type="spellEnd"/>
      <w:r w:rsidR="00EA5FB5" w:rsidRPr="00A00B64">
        <w:t>-related</w:t>
      </w:r>
      <w:r w:rsidR="004217A7" w:rsidRPr="00A00B64">
        <w:t xml:space="preserve"> </w:t>
      </w:r>
      <w:r w:rsidR="004217A7" w:rsidRPr="00A00B64">
        <w:rPr>
          <w:szCs w:val="18"/>
        </w:rPr>
        <w:t xml:space="preserve">matters referred to in paragraphs 41 and 45 of decision 1/CP.21 </w:t>
      </w:r>
      <w:r w:rsidR="00EA5FB5" w:rsidRPr="00A00B64">
        <w:t xml:space="preserve">would be conducted </w:t>
      </w:r>
      <w:r w:rsidR="003405F3" w:rsidRPr="00A00B64">
        <w:t xml:space="preserve">jointly with the consultations under agenda item 11 on the </w:t>
      </w:r>
      <w:proofErr w:type="spellStart"/>
      <w:r w:rsidR="003405F3" w:rsidRPr="00A00B64">
        <w:t>PAWP</w:t>
      </w:r>
      <w:proofErr w:type="spellEnd"/>
      <w:r w:rsidR="003405F3" w:rsidRPr="00A00B64">
        <w:t xml:space="preserve">-related </w:t>
      </w:r>
      <w:r w:rsidR="004217A7" w:rsidRPr="00A00B64">
        <w:t>matters referred to in paragraphs 41, 42 and 45 of</w:t>
      </w:r>
      <w:r w:rsidR="00C61913">
        <w:t xml:space="preserve"> decision 1/CP.21 (see para.</w:t>
      </w:r>
      <w:r w:rsidR="004217A7" w:rsidRPr="00A00B64">
        <w:t xml:space="preserve"> 4</w:t>
      </w:r>
      <w:r w:rsidR="00430B24" w:rsidRPr="00A00B64">
        <w:t>7</w:t>
      </w:r>
      <w:r w:rsidR="004217A7" w:rsidRPr="00A00B64">
        <w:t xml:space="preserve"> above). </w:t>
      </w:r>
    </w:p>
    <w:p w14:paraId="194ED589" w14:textId="49153C48" w:rsidR="004217A7" w:rsidRPr="00A00B64" w:rsidRDefault="0012112D" w:rsidP="0012112D">
      <w:pPr>
        <w:pStyle w:val="SingleTxtG"/>
      </w:pPr>
      <w:r w:rsidRPr="00A00B64">
        <w:t>52.</w:t>
      </w:r>
      <w:r w:rsidRPr="00A00B64">
        <w:tab/>
      </w:r>
      <w:r w:rsidR="004217A7" w:rsidRPr="00A00B64">
        <w:t xml:space="preserve">At the </w:t>
      </w:r>
      <w:r w:rsidR="00920E68" w:rsidRPr="00A00B64">
        <w:t>second part</w:t>
      </w:r>
      <w:r w:rsidR="004217A7" w:rsidRPr="00A00B64">
        <w:t xml:space="preserve"> of its 3</w:t>
      </w:r>
      <w:r w:rsidR="004217A7" w:rsidRPr="00A00B64">
        <w:rPr>
          <w:vertAlign w:val="superscript"/>
        </w:rPr>
        <w:t>rd</w:t>
      </w:r>
      <w:r w:rsidR="004217A7" w:rsidRPr="00A00B64">
        <w:t xml:space="preserve"> meeting, the SBI considered and adopted conclusions </w:t>
      </w:r>
      <w:r w:rsidR="000B7D3B" w:rsidRPr="00A00B64">
        <w:t xml:space="preserve">on all the </w:t>
      </w:r>
      <w:proofErr w:type="spellStart"/>
      <w:r w:rsidR="000B7D3B" w:rsidRPr="00A00B64">
        <w:t>PAWP</w:t>
      </w:r>
      <w:proofErr w:type="spellEnd"/>
      <w:r w:rsidR="003405F3" w:rsidRPr="00A00B64">
        <w:t>-related</w:t>
      </w:r>
      <w:r w:rsidR="000B7D3B" w:rsidRPr="00A00B64">
        <w:t xml:space="preserve"> items on its agenda, including </w:t>
      </w:r>
      <w:r w:rsidR="00EB26F6" w:rsidRPr="00A00B64">
        <w:t>this one</w:t>
      </w:r>
      <w:r w:rsidR="000B7D3B" w:rsidRPr="00A00B64">
        <w:t xml:space="preserve">, as </w:t>
      </w:r>
      <w:r w:rsidR="004217A7" w:rsidRPr="00A00B64">
        <w:t>presented in paragraph</w:t>
      </w:r>
      <w:r w:rsidR="00AE6C1A" w:rsidRPr="00A00B64">
        <w:t xml:space="preserve"> 10</w:t>
      </w:r>
      <w:r w:rsidR="005D7E6F" w:rsidRPr="00A00B64">
        <w:t>9</w:t>
      </w:r>
      <w:r w:rsidR="00AE6C1A" w:rsidRPr="00A00B64">
        <w:t xml:space="preserve"> be</w:t>
      </w:r>
      <w:r w:rsidR="004217A7" w:rsidRPr="00A00B64">
        <w:t>low.</w:t>
      </w:r>
    </w:p>
    <w:p w14:paraId="2D9B455A" w14:textId="0AE9DECE" w:rsidR="00922FF4" w:rsidRPr="00A00B64" w:rsidRDefault="0012112D" w:rsidP="0012112D">
      <w:pPr>
        <w:pStyle w:val="Default"/>
        <w:keepNext/>
        <w:spacing w:after="128"/>
        <w:ind w:left="1134" w:hanging="357"/>
        <w:rPr>
          <w:b/>
          <w:bCs/>
          <w:sz w:val="20"/>
          <w:szCs w:val="20"/>
        </w:rPr>
      </w:pPr>
      <w:r w:rsidRPr="00A00B64">
        <w:rPr>
          <w:b/>
          <w:bCs/>
          <w:sz w:val="20"/>
          <w:szCs w:val="20"/>
        </w:rPr>
        <w:t>2.</w:t>
      </w:r>
      <w:r w:rsidRPr="00A00B64">
        <w:rPr>
          <w:b/>
          <w:bCs/>
          <w:sz w:val="20"/>
          <w:szCs w:val="20"/>
        </w:rPr>
        <w:tab/>
      </w:r>
      <w:r w:rsidR="00922FF4" w:rsidRPr="00A00B64">
        <w:rPr>
          <w:b/>
          <w:bCs/>
          <w:sz w:val="20"/>
          <w:szCs w:val="20"/>
        </w:rPr>
        <w:t xml:space="preserve">Conclusions </w:t>
      </w:r>
      <w:r w:rsidR="00F13356" w:rsidRPr="00A00B64">
        <w:rPr>
          <w:b/>
          <w:bCs/>
          <w:sz w:val="20"/>
          <w:szCs w:val="20"/>
        </w:rPr>
        <w:t xml:space="preserve">on matters relating to the </w:t>
      </w:r>
      <w:r w:rsidR="00156A85">
        <w:rPr>
          <w:b/>
          <w:bCs/>
          <w:sz w:val="20"/>
          <w:szCs w:val="20"/>
        </w:rPr>
        <w:t>least developed countries</w:t>
      </w:r>
    </w:p>
    <w:p w14:paraId="38C061D7" w14:textId="3A8E94A9" w:rsidR="00FD323A" w:rsidRDefault="0012112D" w:rsidP="0012112D">
      <w:pPr>
        <w:pStyle w:val="SingleTxtG"/>
      </w:pPr>
      <w:r>
        <w:t>53.</w:t>
      </w:r>
      <w:r>
        <w:tab/>
      </w:r>
      <w:r w:rsidR="00FD323A">
        <w:t xml:space="preserve">The </w:t>
      </w:r>
      <w:r w:rsidR="00FD323A" w:rsidRPr="006D372B">
        <w:t>SBI welcomed the report on the 3</w:t>
      </w:r>
      <w:r w:rsidR="00FD323A">
        <w:t>4</w:t>
      </w:r>
      <w:r w:rsidR="00FD323A" w:rsidRPr="00E445D7">
        <w:rPr>
          <w:vertAlign w:val="superscript"/>
        </w:rPr>
        <w:t>th</w:t>
      </w:r>
      <w:r w:rsidR="00FD323A">
        <w:t xml:space="preserve"> </w:t>
      </w:r>
      <w:r w:rsidR="00FD323A" w:rsidRPr="006D372B">
        <w:t>meeting of the LEG</w:t>
      </w:r>
      <w:r w:rsidR="00FD323A" w:rsidRPr="006D372B">
        <w:rPr>
          <w:rStyle w:val="FootnoteReference"/>
        </w:rPr>
        <w:footnoteReference w:id="28"/>
      </w:r>
      <w:r w:rsidR="00FD323A" w:rsidRPr="006D372B">
        <w:t xml:space="preserve"> </w:t>
      </w:r>
      <w:r w:rsidR="00FD323A">
        <w:t>and expressed its appreciation to the Government of Sierra Leone for hosting the meeting</w:t>
      </w:r>
      <w:r w:rsidR="00FD323A" w:rsidRPr="006D372B">
        <w:t xml:space="preserve"> in </w:t>
      </w:r>
      <w:r w:rsidR="00FD323A" w:rsidRPr="00E445D7">
        <w:t>Freetown from 21 to 24 August 2018</w:t>
      </w:r>
      <w:r w:rsidR="00FD323A">
        <w:t>.</w:t>
      </w:r>
    </w:p>
    <w:p w14:paraId="20A58CC1" w14:textId="79653426" w:rsidR="00FD323A" w:rsidRDefault="0012112D" w:rsidP="0012112D">
      <w:pPr>
        <w:pStyle w:val="SingleTxtG"/>
      </w:pPr>
      <w:r>
        <w:t>54.</w:t>
      </w:r>
      <w:r>
        <w:tab/>
      </w:r>
      <w:r w:rsidR="00FD323A" w:rsidRPr="001E69BB">
        <w:t xml:space="preserve">The SBI expressed its appreciation to the LEG and the secretariat for their work </w:t>
      </w:r>
      <w:r w:rsidR="00FD323A">
        <w:t>i</w:t>
      </w:r>
      <w:r w:rsidR="00FD323A" w:rsidRPr="001E69BB">
        <w:t>n suppor</w:t>
      </w:r>
      <w:r w:rsidR="00FD323A">
        <w:t>ting the LDCs and for continuing to coordinate</w:t>
      </w:r>
      <w:r w:rsidR="00FD323A" w:rsidRPr="006C3DB5">
        <w:t xml:space="preserve"> </w:t>
      </w:r>
      <w:r w:rsidR="00FD323A">
        <w:t xml:space="preserve">support </w:t>
      </w:r>
      <w:r w:rsidR="00FD323A" w:rsidRPr="006C3DB5">
        <w:t>activities with relevant organizations.</w:t>
      </w:r>
    </w:p>
    <w:p w14:paraId="0A1579DF" w14:textId="60BE2383" w:rsidR="00FD323A" w:rsidRDefault="0012112D" w:rsidP="0012112D">
      <w:pPr>
        <w:pStyle w:val="SingleTxtG"/>
      </w:pPr>
      <w:r>
        <w:t>55.</w:t>
      </w:r>
      <w:r>
        <w:tab/>
      </w:r>
      <w:r w:rsidR="00FD323A">
        <w:t>The SBI welcomed the work of the LEG on learning from climate shocks and on linkages between national adaptation plans (NAPs) and the United Nations Sustainable Development Goals under the 2030 Agenda for Sustainable Development.</w:t>
      </w:r>
    </w:p>
    <w:p w14:paraId="74F10480" w14:textId="651138D5" w:rsidR="00FD323A" w:rsidRPr="006B7666" w:rsidRDefault="0012112D" w:rsidP="0012112D">
      <w:pPr>
        <w:pStyle w:val="SingleTxtG"/>
      </w:pPr>
      <w:r w:rsidRPr="006B7666">
        <w:t>56.</w:t>
      </w:r>
      <w:r w:rsidRPr="006B7666">
        <w:tab/>
      </w:r>
      <w:r w:rsidR="00FD323A" w:rsidRPr="006B7666">
        <w:t xml:space="preserve">The SBI noted </w:t>
      </w:r>
      <w:r w:rsidR="00FD323A" w:rsidRPr="00BE3D18">
        <w:t>that 6 of the 22 proposals</w:t>
      </w:r>
      <w:r w:rsidR="00FD323A" w:rsidRPr="006B7666">
        <w:t xml:space="preserve"> </w:t>
      </w:r>
      <w:r w:rsidR="00FD323A">
        <w:t xml:space="preserve">from developing countries for accessing funding from the Green Climate Fund (GCF) </w:t>
      </w:r>
      <w:r w:rsidR="00FD323A" w:rsidRPr="008F74EF">
        <w:t xml:space="preserve">Readiness and Preparatory Support </w:t>
      </w:r>
      <w:r w:rsidR="00FD323A" w:rsidRPr="008F74EF">
        <w:lastRenderedPageBreak/>
        <w:t>Programme</w:t>
      </w:r>
      <w:r w:rsidR="00FD323A">
        <w:t>,</w:t>
      </w:r>
      <w:r w:rsidR="00FD323A" w:rsidRPr="008F74EF">
        <w:t xml:space="preserve"> </w:t>
      </w:r>
      <w:r w:rsidR="00FD323A">
        <w:t>which</w:t>
      </w:r>
      <w:r w:rsidR="00FD323A" w:rsidRPr="008F74EF">
        <w:t xml:space="preserve"> support</w:t>
      </w:r>
      <w:r w:rsidR="00FD323A">
        <w:t>s</w:t>
      </w:r>
      <w:r w:rsidR="00FD323A" w:rsidRPr="008F74EF">
        <w:t xml:space="preserve"> the formulation of NAPs</w:t>
      </w:r>
      <w:r w:rsidR="00FD323A">
        <w:t>, that h</w:t>
      </w:r>
      <w:r w:rsidR="00FD323A" w:rsidRPr="006B7666">
        <w:t>ad been approved</w:t>
      </w:r>
      <w:r w:rsidR="00FD323A">
        <w:t xml:space="preserve"> by the GCF secretariat as </w:t>
      </w:r>
      <w:proofErr w:type="gramStart"/>
      <w:r w:rsidR="00FD323A">
        <w:t>at</w:t>
      </w:r>
      <w:proofErr w:type="gramEnd"/>
      <w:r w:rsidR="00FD323A">
        <w:t xml:space="preserve"> 4</w:t>
      </w:r>
      <w:r w:rsidR="00FD323A" w:rsidRPr="006B7666">
        <w:t xml:space="preserve"> </w:t>
      </w:r>
      <w:r w:rsidR="00FD323A">
        <w:t xml:space="preserve">December </w:t>
      </w:r>
      <w:r w:rsidR="00FD323A" w:rsidRPr="006B7666">
        <w:t>2018</w:t>
      </w:r>
      <w:r w:rsidR="00FD323A" w:rsidRPr="00E579FD">
        <w:t xml:space="preserve"> </w:t>
      </w:r>
      <w:r w:rsidR="00FD323A">
        <w:t xml:space="preserve">were </w:t>
      </w:r>
      <w:r w:rsidR="00FD323A" w:rsidRPr="006B7666">
        <w:t>from the LDCs.</w:t>
      </w:r>
      <w:r w:rsidR="00FD323A">
        <w:rPr>
          <w:rStyle w:val="FootnoteReference"/>
        </w:rPr>
        <w:footnoteReference w:id="29"/>
      </w:r>
    </w:p>
    <w:p w14:paraId="76C06908" w14:textId="760CD340" w:rsidR="00FD323A" w:rsidRDefault="0012112D" w:rsidP="0012112D">
      <w:pPr>
        <w:pStyle w:val="SingleTxtG"/>
      </w:pPr>
      <w:r>
        <w:t>57.</w:t>
      </w:r>
      <w:r>
        <w:tab/>
      </w:r>
      <w:r w:rsidR="00FD323A">
        <w:t xml:space="preserve">The SBI also noted that </w:t>
      </w:r>
      <w:r w:rsidR="00FD323A" w:rsidRPr="00BE3D18">
        <w:t>the 6 prop</w:t>
      </w:r>
      <w:r w:rsidR="00FD323A">
        <w:t>osals referred to in paragraph 4</w:t>
      </w:r>
      <w:r w:rsidR="001B223D">
        <w:t>5</w:t>
      </w:r>
      <w:r w:rsidR="00FD323A">
        <w:t xml:space="preserve"> above accounted for a total of USD </w:t>
      </w:r>
      <w:r w:rsidR="00FD323A" w:rsidRPr="00177828">
        <w:t>15</w:t>
      </w:r>
      <w:r w:rsidR="00FD323A">
        <w:t xml:space="preserve"> million, of the total of </w:t>
      </w:r>
      <w:r w:rsidR="00FD323A" w:rsidRPr="00177828">
        <w:t xml:space="preserve">USD </w:t>
      </w:r>
      <w:r w:rsidR="00FD323A">
        <w:t xml:space="preserve">59.2 million for all </w:t>
      </w:r>
      <w:r w:rsidR="00FD323A" w:rsidRPr="00BE3D18">
        <w:t>22 pro</w:t>
      </w:r>
      <w:r w:rsidR="00FD323A">
        <w:t>posals.</w:t>
      </w:r>
    </w:p>
    <w:p w14:paraId="4E8A5C3B" w14:textId="5106342F" w:rsidR="00FD323A" w:rsidRPr="00404776" w:rsidRDefault="0012112D" w:rsidP="0012112D">
      <w:pPr>
        <w:pStyle w:val="SingleTxtG"/>
      </w:pPr>
      <w:r w:rsidRPr="00404776">
        <w:t>58.</w:t>
      </w:r>
      <w:r w:rsidRPr="00404776">
        <w:tab/>
      </w:r>
      <w:r w:rsidR="00FD323A" w:rsidRPr="00404776">
        <w:t>The SBI further noted the progress made in the process to formulate and implement NAPs and the work of the LEG on considering the challenges faced by the LDCs in the process to formulate and implement NAPs</w:t>
      </w:r>
      <w:r w:rsidR="00FD323A" w:rsidRPr="007A4410">
        <w:t>, and noted the need for further progress in accessing funding from the GCF</w:t>
      </w:r>
      <w:r w:rsidR="00FD323A" w:rsidRPr="00404776">
        <w:t>.</w:t>
      </w:r>
    </w:p>
    <w:p w14:paraId="2D0114E2" w14:textId="4770E4CC" w:rsidR="00FD323A" w:rsidRPr="004E1B5B" w:rsidRDefault="0012112D" w:rsidP="0012112D">
      <w:pPr>
        <w:pStyle w:val="SingleTxtG"/>
      </w:pPr>
      <w:r w:rsidRPr="004E1B5B">
        <w:t>59.</w:t>
      </w:r>
      <w:r w:rsidRPr="004E1B5B">
        <w:tab/>
      </w:r>
      <w:r w:rsidR="00FD323A" w:rsidRPr="00324604">
        <w:t xml:space="preserve">The SBI recognized the importance of the NAP Expo as a global outreach event on the process to formulate and implement </w:t>
      </w:r>
      <w:r w:rsidR="00FD323A">
        <w:t>NAP</w:t>
      </w:r>
      <w:r w:rsidR="00FD323A" w:rsidRPr="00324604">
        <w:t>s and welcome</w:t>
      </w:r>
      <w:r w:rsidR="00FD323A">
        <w:t>d</w:t>
      </w:r>
      <w:r w:rsidR="00FD323A" w:rsidRPr="00324604">
        <w:t xml:space="preserve"> the opportunity for engagement between the GCF and participants </w:t>
      </w:r>
      <w:r w:rsidR="00A93343">
        <w:t>at</w:t>
      </w:r>
      <w:r w:rsidR="00FD323A" w:rsidRPr="00324604">
        <w:t xml:space="preserve"> the NAP Expo</w:t>
      </w:r>
      <w:r w:rsidR="00FD323A">
        <w:t>.</w:t>
      </w:r>
    </w:p>
    <w:p w14:paraId="1D8AE697" w14:textId="51ABD0AA" w:rsidR="00FD323A" w:rsidRPr="009634C3" w:rsidRDefault="0012112D" w:rsidP="0012112D">
      <w:pPr>
        <w:pStyle w:val="SingleTxtG"/>
      </w:pPr>
      <w:r w:rsidRPr="009634C3">
        <w:t>60.</w:t>
      </w:r>
      <w:r w:rsidRPr="009634C3">
        <w:tab/>
      </w:r>
      <w:r w:rsidR="00FD323A">
        <w:rPr>
          <w:lang w:val="en-US"/>
        </w:rPr>
        <w:t xml:space="preserve">The SBI </w:t>
      </w:r>
      <w:r w:rsidR="00FD323A" w:rsidRPr="009634C3">
        <w:t>took note of the preparations under way for the NAP Expo planned to take place in April 2019 in Incheon, Republic of Korea, and invited Parties and relevant organizations to assist the LEG with organizing</w:t>
      </w:r>
      <w:r w:rsidR="00FD323A">
        <w:t>,</w:t>
      </w:r>
      <w:r w:rsidR="00FD323A" w:rsidRPr="009634C3">
        <w:t xml:space="preserve"> and to participate in</w:t>
      </w:r>
      <w:r w:rsidR="00FD323A">
        <w:t>,</w:t>
      </w:r>
      <w:r w:rsidR="00FD323A" w:rsidRPr="009634C3">
        <w:t xml:space="preserve"> the event.</w:t>
      </w:r>
    </w:p>
    <w:p w14:paraId="74BCE314" w14:textId="052403A0" w:rsidR="00FD323A" w:rsidRPr="00723B81" w:rsidRDefault="0012112D" w:rsidP="0012112D">
      <w:pPr>
        <w:pStyle w:val="SingleTxtG"/>
      </w:pPr>
      <w:r w:rsidRPr="00723B81">
        <w:t>61.</w:t>
      </w:r>
      <w:r w:rsidRPr="00723B81">
        <w:tab/>
      </w:r>
      <w:r w:rsidR="00FD323A" w:rsidRPr="00723B81">
        <w:t xml:space="preserve">The SBI noted that, as </w:t>
      </w:r>
      <w:proofErr w:type="gramStart"/>
      <w:r w:rsidR="00FD323A" w:rsidRPr="00723B81">
        <w:t>at</w:t>
      </w:r>
      <w:proofErr w:type="gramEnd"/>
      <w:r w:rsidR="00FD323A" w:rsidRPr="00723B81">
        <w:t xml:space="preserve"> 30 September 2018, the Least Developed Countries Fund (</w:t>
      </w:r>
      <w:proofErr w:type="spellStart"/>
      <w:r w:rsidR="00FD323A" w:rsidRPr="00723B81">
        <w:t>LDCF</w:t>
      </w:r>
      <w:proofErr w:type="spellEnd"/>
      <w:r w:rsidR="00FD323A" w:rsidRPr="00723B81">
        <w:t>) funding approved during Global Environment Facility fiscal year 2018 amounted to USD 78.4 million,</w:t>
      </w:r>
      <w:r w:rsidR="00FD323A" w:rsidRPr="00723B81">
        <w:rPr>
          <w:rStyle w:val="FootnoteReference"/>
        </w:rPr>
        <w:footnoteReference w:id="30"/>
      </w:r>
      <w:r w:rsidR="00FD323A" w:rsidRPr="00723B81">
        <w:t xml:space="preserve"> and that cumulative funding approvals since the establishment of the </w:t>
      </w:r>
      <w:proofErr w:type="spellStart"/>
      <w:r w:rsidR="00FD323A" w:rsidRPr="00723B81">
        <w:t>LDCF</w:t>
      </w:r>
      <w:proofErr w:type="spellEnd"/>
      <w:r w:rsidR="00FD323A" w:rsidRPr="00723B81">
        <w:t xml:space="preserve"> amounted to USD 1.25 billion.</w:t>
      </w:r>
      <w:r w:rsidR="00FD323A" w:rsidRPr="00723B81">
        <w:rPr>
          <w:rStyle w:val="FootnoteReference"/>
        </w:rPr>
        <w:footnoteReference w:id="31"/>
      </w:r>
    </w:p>
    <w:p w14:paraId="57BA3149" w14:textId="2E40C075" w:rsidR="00FD323A" w:rsidRPr="00723B81" w:rsidRDefault="0012112D" w:rsidP="0012112D">
      <w:pPr>
        <w:pStyle w:val="SingleTxtG"/>
      </w:pPr>
      <w:r w:rsidRPr="00723B81">
        <w:t>62.</w:t>
      </w:r>
      <w:r w:rsidRPr="00723B81">
        <w:tab/>
      </w:r>
      <w:r w:rsidR="00FD323A" w:rsidRPr="00723B81">
        <w:t xml:space="preserve">The SBI noted with appreciation the financial pledges of EUR 1 million made by the Government of Ireland and 50 million Swedish krona made by the Government of Sweden to the </w:t>
      </w:r>
      <w:proofErr w:type="spellStart"/>
      <w:r w:rsidR="00FD323A" w:rsidRPr="00723B81">
        <w:t>LDCF</w:t>
      </w:r>
      <w:proofErr w:type="spellEnd"/>
      <w:r w:rsidR="00FD323A" w:rsidRPr="00723B81">
        <w:t xml:space="preserve"> and urged additional contributions to the Fund.</w:t>
      </w:r>
    </w:p>
    <w:p w14:paraId="1D01B2C9" w14:textId="414FD23A" w:rsidR="00FD323A" w:rsidRDefault="0012112D" w:rsidP="0012112D">
      <w:pPr>
        <w:pStyle w:val="SingleTxtG"/>
      </w:pPr>
      <w:r>
        <w:t>63.</w:t>
      </w:r>
      <w:r>
        <w:tab/>
      </w:r>
      <w:r w:rsidR="00FD323A">
        <w:t xml:space="preserve">The SBI looks forward to receiving further information </w:t>
      </w:r>
      <w:r w:rsidR="00FD323A" w:rsidRPr="00F66A24">
        <w:t>from the LEG</w:t>
      </w:r>
      <w:r w:rsidR="00FD323A">
        <w:t xml:space="preserve"> on the objectives of and process for countries to engage in Open NAPs, and on how to make best use of them. </w:t>
      </w:r>
    </w:p>
    <w:p w14:paraId="653486C2" w14:textId="4FA9D4A6" w:rsidR="00FD323A" w:rsidRPr="00C12962" w:rsidRDefault="0012112D" w:rsidP="0012112D">
      <w:pPr>
        <w:pStyle w:val="SingleTxtG"/>
      </w:pPr>
      <w:r w:rsidRPr="00C12962">
        <w:t>64.</w:t>
      </w:r>
      <w:r w:rsidRPr="00C12962">
        <w:tab/>
      </w:r>
      <w:r w:rsidR="00FD323A">
        <w:t xml:space="preserve">The SBI </w:t>
      </w:r>
      <w:r w:rsidR="00FD323A" w:rsidRPr="00C12962">
        <w:t xml:space="preserve">requested the LEG to continue to prioritize </w:t>
      </w:r>
      <w:r w:rsidR="00FD323A">
        <w:t>the</w:t>
      </w:r>
      <w:r w:rsidR="00FD323A" w:rsidRPr="00C12962">
        <w:t xml:space="preserve"> activities </w:t>
      </w:r>
      <w:r w:rsidR="00FD323A">
        <w:t>in</w:t>
      </w:r>
      <w:r w:rsidR="00FD323A" w:rsidRPr="00C12962">
        <w:t xml:space="preserve"> its work programme </w:t>
      </w:r>
      <w:r w:rsidR="00FD323A">
        <w:t>on the basis of</w:t>
      </w:r>
      <w:r w:rsidR="00FD323A" w:rsidRPr="00C12962">
        <w:t xml:space="preserve"> </w:t>
      </w:r>
      <w:r w:rsidR="00FD323A">
        <w:t xml:space="preserve">the </w:t>
      </w:r>
      <w:r w:rsidR="00FD323A" w:rsidRPr="00C12962">
        <w:t xml:space="preserve">availability of </w:t>
      </w:r>
      <w:r w:rsidR="00FD323A">
        <w:t xml:space="preserve">financial </w:t>
      </w:r>
      <w:r w:rsidR="00FD323A" w:rsidRPr="00C12962">
        <w:t>resources</w:t>
      </w:r>
      <w:r w:rsidR="00FD323A">
        <w:t xml:space="preserve"> to carry them out</w:t>
      </w:r>
      <w:r w:rsidR="00FD323A" w:rsidRPr="00C12962">
        <w:t>.</w:t>
      </w:r>
    </w:p>
    <w:p w14:paraId="2B22B418" w14:textId="6E1FA92B" w:rsidR="00FD323A" w:rsidRPr="005568CF" w:rsidRDefault="0012112D" w:rsidP="0012112D">
      <w:pPr>
        <w:pStyle w:val="SingleTxtG"/>
      </w:pPr>
      <w:r w:rsidRPr="005568CF">
        <w:t>65.</w:t>
      </w:r>
      <w:r w:rsidRPr="005568CF">
        <w:tab/>
      </w:r>
      <w:r w:rsidR="00FD323A" w:rsidRPr="006C3DB5">
        <w:t xml:space="preserve">The SBI invited Parties and relevant organizations to continue to provide </w:t>
      </w:r>
      <w:r w:rsidR="00FD323A">
        <w:t xml:space="preserve">financial </w:t>
      </w:r>
      <w:r w:rsidR="00FD323A" w:rsidRPr="006C3DB5">
        <w:t xml:space="preserve">support </w:t>
      </w:r>
      <w:r w:rsidR="00FD323A">
        <w:t>for</w:t>
      </w:r>
      <w:r w:rsidR="00FD323A" w:rsidRPr="006C3DB5">
        <w:t xml:space="preserve"> the implementation of the LEG work programme</w:t>
      </w:r>
      <w:r w:rsidR="00FD323A" w:rsidRPr="005568CF">
        <w:t>.</w:t>
      </w:r>
    </w:p>
    <w:p w14:paraId="6D63BA9B" w14:textId="57906EE4" w:rsidR="00553A1E" w:rsidRPr="00AE6C1A" w:rsidRDefault="0012112D" w:rsidP="0012112D">
      <w:pPr>
        <w:pStyle w:val="AnnoHCHG"/>
        <w:numPr>
          <w:ilvl w:val="0"/>
          <w:numId w:val="0"/>
        </w:numPr>
        <w:tabs>
          <w:tab w:val="left" w:pos="1135"/>
        </w:tabs>
        <w:ind w:left="1135" w:hanging="284"/>
        <w:rPr>
          <w:b w:val="0"/>
          <w:sz w:val="20"/>
        </w:rPr>
      </w:pPr>
      <w:bookmarkStart w:id="46" w:name="_Toc534881633"/>
      <w:r w:rsidRPr="00AE6C1A">
        <w:t>XIII.</w:t>
      </w:r>
      <w:r w:rsidRPr="00AE6C1A">
        <w:tab/>
      </w:r>
      <w:r w:rsidR="00553A1E" w:rsidRPr="00AE6C1A">
        <w:t>National adaptation plans</w:t>
      </w:r>
      <w:r w:rsidR="00553A1E" w:rsidRPr="00AE6C1A">
        <w:br/>
      </w:r>
      <w:r w:rsidR="00553A1E" w:rsidRPr="00AE6C1A">
        <w:rPr>
          <w:b w:val="0"/>
          <w:sz w:val="20"/>
        </w:rPr>
        <w:t>(Agenda item 13)</w:t>
      </w:r>
      <w:bookmarkEnd w:id="46"/>
    </w:p>
    <w:p w14:paraId="25FACDDD" w14:textId="3058BE7C" w:rsidR="00B54D35" w:rsidRPr="00922FF4" w:rsidRDefault="0012112D" w:rsidP="0012112D">
      <w:pPr>
        <w:pStyle w:val="Default"/>
        <w:keepNext/>
        <w:spacing w:after="128"/>
        <w:ind w:left="1134" w:hanging="360"/>
        <w:rPr>
          <w:b/>
          <w:bCs/>
          <w:sz w:val="20"/>
          <w:szCs w:val="20"/>
        </w:rPr>
      </w:pPr>
      <w:r w:rsidRPr="00922FF4">
        <w:rPr>
          <w:b/>
          <w:bCs/>
          <w:sz w:val="20"/>
          <w:szCs w:val="20"/>
        </w:rPr>
        <w:t>1.</w:t>
      </w:r>
      <w:r w:rsidRPr="00922FF4">
        <w:rPr>
          <w:b/>
          <w:bCs/>
          <w:sz w:val="20"/>
          <w:szCs w:val="20"/>
        </w:rPr>
        <w:tab/>
      </w:r>
      <w:r w:rsidR="00B54D35" w:rsidRPr="00922FF4">
        <w:rPr>
          <w:b/>
          <w:bCs/>
          <w:sz w:val="20"/>
          <w:szCs w:val="20"/>
        </w:rPr>
        <w:t xml:space="preserve">Proceedings </w:t>
      </w:r>
    </w:p>
    <w:p w14:paraId="21B84D03" w14:textId="55C98DFB" w:rsidR="00B54D35" w:rsidRDefault="0012112D" w:rsidP="0012112D">
      <w:pPr>
        <w:pStyle w:val="SingleTxtG"/>
      </w:pPr>
      <w:r>
        <w:t>66.</w:t>
      </w:r>
      <w:r>
        <w:tab/>
      </w:r>
      <w:r w:rsidR="00B54D35" w:rsidRPr="0088108A">
        <w:t>The SBI</w:t>
      </w:r>
      <w:r w:rsidR="00B54D35">
        <w:t xml:space="preserve"> considered this agenda </w:t>
      </w:r>
      <w:r w:rsidR="00B54D35" w:rsidRPr="0088108A">
        <w:t>item at its 1</w:t>
      </w:r>
      <w:r w:rsidR="00B54D35" w:rsidRPr="0088108A">
        <w:rPr>
          <w:vertAlign w:val="superscript"/>
        </w:rPr>
        <w:t>st</w:t>
      </w:r>
      <w:r w:rsidR="00B54D35" w:rsidRPr="0088108A">
        <w:t xml:space="preserve"> </w:t>
      </w:r>
      <w:r w:rsidR="00B54D35">
        <w:t xml:space="preserve">meeting and the </w:t>
      </w:r>
      <w:r w:rsidR="00454F24">
        <w:t>first</w:t>
      </w:r>
      <w:r w:rsidR="00B54D35">
        <w:t xml:space="preserve"> part of its 3</w:t>
      </w:r>
      <w:r w:rsidR="00B54D35" w:rsidRPr="00984344">
        <w:rPr>
          <w:vertAlign w:val="superscript"/>
        </w:rPr>
        <w:t>rd</w:t>
      </w:r>
      <w:r w:rsidR="00B54D35">
        <w:t xml:space="preserve"> </w:t>
      </w:r>
      <w:r w:rsidR="00B54D35" w:rsidRPr="0088108A">
        <w:t>meeting</w:t>
      </w:r>
      <w:r w:rsidR="00B54D35">
        <w:t>. It had before it documents FCCC/SBI/2018/18, FCCC/SB/2018/3 and FCCC/SBI/2018/INF.13. At its 1</w:t>
      </w:r>
      <w:r w:rsidR="00B54D35" w:rsidRPr="00984344">
        <w:rPr>
          <w:vertAlign w:val="superscript"/>
        </w:rPr>
        <w:t>st</w:t>
      </w:r>
      <w:r w:rsidR="00B54D35">
        <w:t xml:space="preserve"> meeting, the SBI agreed to consider th</w:t>
      </w:r>
      <w:r w:rsidR="001B223D">
        <w:t>e</w:t>
      </w:r>
      <w:r w:rsidR="00B54D35">
        <w:t xml:space="preserve"> agenda item in informal consultations </w:t>
      </w:r>
      <w:r w:rsidR="001B223D">
        <w:t>co-</w:t>
      </w:r>
      <w:r w:rsidR="00B54D35">
        <w:t xml:space="preserve">facilitated by Ms. </w:t>
      </w:r>
      <w:proofErr w:type="spellStart"/>
      <w:r w:rsidR="00B54D35">
        <w:t>Latasi</w:t>
      </w:r>
      <w:proofErr w:type="spellEnd"/>
      <w:r w:rsidR="00B54D35">
        <w:t xml:space="preserve"> and Mr. </w:t>
      </w:r>
      <w:proofErr w:type="spellStart"/>
      <w:r w:rsidR="00B54D35">
        <w:t>Ridout</w:t>
      </w:r>
      <w:proofErr w:type="spellEnd"/>
      <w:r w:rsidR="00B54D35" w:rsidRPr="008E3850">
        <w:t>.</w:t>
      </w:r>
      <w:r w:rsidR="00B54D35">
        <w:t xml:space="preserve"> At the </w:t>
      </w:r>
      <w:r w:rsidR="00454F24">
        <w:t>first</w:t>
      </w:r>
      <w:r w:rsidR="00B54D35">
        <w:t xml:space="preserve"> part of its 3</w:t>
      </w:r>
      <w:r w:rsidR="00B54D35" w:rsidRPr="00CC46A4">
        <w:rPr>
          <w:vertAlign w:val="superscript"/>
        </w:rPr>
        <w:t>rd</w:t>
      </w:r>
      <w:r w:rsidR="00B54D35">
        <w:t xml:space="preserve"> meeting, the SBI considered and adopted the conclusions below.</w:t>
      </w:r>
    </w:p>
    <w:p w14:paraId="366F28A2" w14:textId="1939B460" w:rsidR="00B54D35" w:rsidRPr="00922FF4" w:rsidRDefault="0012112D" w:rsidP="0012112D">
      <w:pPr>
        <w:pStyle w:val="Default"/>
        <w:spacing w:after="128"/>
        <w:ind w:left="1134" w:hanging="360"/>
        <w:rPr>
          <w:b/>
          <w:bCs/>
          <w:sz w:val="20"/>
          <w:szCs w:val="20"/>
        </w:rPr>
      </w:pPr>
      <w:r w:rsidRPr="00922FF4">
        <w:rPr>
          <w:b/>
          <w:bCs/>
          <w:sz w:val="20"/>
          <w:szCs w:val="20"/>
        </w:rPr>
        <w:t>2.</w:t>
      </w:r>
      <w:r w:rsidRPr="00922FF4">
        <w:rPr>
          <w:b/>
          <w:bCs/>
          <w:sz w:val="20"/>
          <w:szCs w:val="20"/>
        </w:rPr>
        <w:tab/>
      </w:r>
      <w:r w:rsidR="00B54D35">
        <w:rPr>
          <w:b/>
          <w:bCs/>
          <w:sz w:val="20"/>
          <w:szCs w:val="20"/>
        </w:rPr>
        <w:t>Conclusion</w:t>
      </w:r>
      <w:r w:rsidR="00B54D35" w:rsidRPr="00922FF4">
        <w:rPr>
          <w:b/>
          <w:bCs/>
          <w:sz w:val="20"/>
          <w:szCs w:val="20"/>
        </w:rPr>
        <w:t xml:space="preserve">s </w:t>
      </w:r>
    </w:p>
    <w:p w14:paraId="61769FB3" w14:textId="18E4B67E" w:rsidR="002F4334" w:rsidRPr="005568CF" w:rsidRDefault="0012112D" w:rsidP="0012112D">
      <w:pPr>
        <w:pStyle w:val="SingleTxtG"/>
      </w:pPr>
      <w:r w:rsidRPr="005568CF">
        <w:t>67.</w:t>
      </w:r>
      <w:r w:rsidRPr="005568CF">
        <w:tab/>
      </w:r>
      <w:r w:rsidR="002F4334" w:rsidRPr="00D47A70">
        <w:t xml:space="preserve">The SBI </w:t>
      </w:r>
      <w:r w:rsidR="002F4334">
        <w:t>welcomed</w:t>
      </w:r>
      <w:r w:rsidR="002F4334" w:rsidRPr="00D47A70">
        <w:t xml:space="preserve"> the </w:t>
      </w:r>
      <w:r w:rsidR="002F4334">
        <w:t>document</w:t>
      </w:r>
      <w:r w:rsidR="002F4334" w:rsidRPr="00D47A70">
        <w:rPr>
          <w:rStyle w:val="FootnoteReference"/>
        </w:rPr>
        <w:footnoteReference w:id="32"/>
      </w:r>
      <w:r w:rsidR="002F4334" w:rsidRPr="00D47A70">
        <w:t xml:space="preserve"> on progress in the process to formulate and implement NAPs</w:t>
      </w:r>
      <w:r w:rsidR="002F4334">
        <w:t xml:space="preserve"> </w:t>
      </w:r>
      <w:r w:rsidR="002F4334" w:rsidRPr="00DA6AA9">
        <w:t>and took note of the other relevant documents</w:t>
      </w:r>
      <w:r w:rsidR="002F4334" w:rsidRPr="00D47A70">
        <w:rPr>
          <w:rStyle w:val="FootnoteReference"/>
        </w:rPr>
        <w:footnoteReference w:id="33"/>
      </w:r>
      <w:r w:rsidR="002F4334" w:rsidRPr="00DA6AA9">
        <w:t xml:space="preserve"> prepared for the session</w:t>
      </w:r>
      <w:r w:rsidR="002F4334">
        <w:t>.</w:t>
      </w:r>
    </w:p>
    <w:p w14:paraId="3B6636BA" w14:textId="11482CA0" w:rsidR="002F4334" w:rsidRPr="002C3E20" w:rsidRDefault="0012112D" w:rsidP="0012112D">
      <w:pPr>
        <w:pStyle w:val="SingleTxtG"/>
      </w:pPr>
      <w:r w:rsidRPr="002C3E20">
        <w:t>68.</w:t>
      </w:r>
      <w:r w:rsidRPr="002C3E20">
        <w:tab/>
      </w:r>
      <w:r w:rsidR="002F4334" w:rsidRPr="002C3E20">
        <w:t>The SBI welcomed the successful conduct of the regional NAP Expos that took place on 14 June 2018 in Lilongwe, Malawi,</w:t>
      </w:r>
      <w:r w:rsidR="002F4334" w:rsidRPr="002C3E20">
        <w:rPr>
          <w:rStyle w:val="FootnoteReference"/>
        </w:rPr>
        <w:footnoteReference w:id="34"/>
      </w:r>
      <w:r w:rsidR="002F4334" w:rsidRPr="002C3E20">
        <w:t xml:space="preserve"> on 22 and 23 October 2018 in Panama City, </w:t>
      </w:r>
      <w:r w:rsidR="002F4334" w:rsidRPr="002C3E20">
        <w:lastRenderedPageBreak/>
        <w:t>Panama,</w:t>
      </w:r>
      <w:r w:rsidR="002F4334" w:rsidRPr="002C3E20">
        <w:rPr>
          <w:rStyle w:val="FootnoteReference"/>
        </w:rPr>
        <w:footnoteReference w:id="35"/>
      </w:r>
      <w:r w:rsidR="002F4334" w:rsidRPr="002C3E20">
        <w:t xml:space="preserve"> and on 6 November 2018 in Libreville, Gabon,</w:t>
      </w:r>
      <w:r w:rsidR="002F4334" w:rsidRPr="002C3E20">
        <w:rPr>
          <w:rStyle w:val="FootnoteReference"/>
        </w:rPr>
        <w:footnoteReference w:id="36"/>
      </w:r>
      <w:r w:rsidR="002F4334" w:rsidRPr="002C3E20">
        <w:t xml:space="preserve"> and the active participation therein of representatives of developing countries and other relevant stakeholders.</w:t>
      </w:r>
    </w:p>
    <w:p w14:paraId="78E19426" w14:textId="6CE466C9" w:rsidR="002F4334" w:rsidRPr="00DE6E92" w:rsidRDefault="0012112D" w:rsidP="0012112D">
      <w:pPr>
        <w:pStyle w:val="SingleTxtG"/>
      </w:pPr>
      <w:r w:rsidRPr="00DE6E92">
        <w:t>69.</w:t>
      </w:r>
      <w:r w:rsidRPr="00DE6E92">
        <w:tab/>
      </w:r>
      <w:r w:rsidR="002F4334" w:rsidRPr="000A4C72">
        <w:t xml:space="preserve">The SBI expressed its </w:t>
      </w:r>
      <w:r w:rsidR="002F4334" w:rsidRPr="00DE6E92">
        <w:t>appreciation to the Governments of Gabon, Malawi and Panama for hosting the regional NAP</w:t>
      </w:r>
      <w:r w:rsidR="00430B24" w:rsidRPr="00DE6E92">
        <w:t xml:space="preserve"> Expos referred to in paragraph </w:t>
      </w:r>
      <w:r w:rsidR="00D639AE" w:rsidRPr="00DE6E92">
        <w:t>6</w:t>
      </w:r>
      <w:r w:rsidR="006E2834" w:rsidRPr="00DE6E92">
        <w:t>8</w:t>
      </w:r>
      <w:r w:rsidR="002F4334" w:rsidRPr="00DE6E92">
        <w:t xml:space="preserve"> above.</w:t>
      </w:r>
    </w:p>
    <w:p w14:paraId="00FD7C01" w14:textId="7216B9D7" w:rsidR="002F4334" w:rsidRPr="00DE6E92" w:rsidRDefault="0012112D" w:rsidP="0012112D">
      <w:pPr>
        <w:pStyle w:val="SingleTxtG"/>
      </w:pPr>
      <w:r w:rsidRPr="00DE6E92">
        <w:t>70.</w:t>
      </w:r>
      <w:r w:rsidRPr="00DE6E92">
        <w:tab/>
      </w:r>
      <w:r w:rsidR="002F4334" w:rsidRPr="00DE6E92">
        <w:t xml:space="preserve">The SBI recommended a draft decision on NAPs for consideration and adoption </w:t>
      </w:r>
      <w:r w:rsidR="00995838" w:rsidRPr="00DE6E92">
        <w:t>at COP 24</w:t>
      </w:r>
      <w:r w:rsidR="002F4334" w:rsidRPr="00DE6E92">
        <w:t>.</w:t>
      </w:r>
      <w:r w:rsidR="00B82B88" w:rsidRPr="00DE6E92">
        <w:rPr>
          <w:rStyle w:val="FootnoteReference"/>
        </w:rPr>
        <w:footnoteReference w:id="37"/>
      </w:r>
    </w:p>
    <w:p w14:paraId="4877A592" w14:textId="0EAC0DF7" w:rsidR="00553A1E" w:rsidRPr="00430B24" w:rsidRDefault="0012112D" w:rsidP="0012112D">
      <w:pPr>
        <w:pStyle w:val="AnnoHCHG"/>
        <w:numPr>
          <w:ilvl w:val="0"/>
          <w:numId w:val="0"/>
        </w:numPr>
        <w:tabs>
          <w:tab w:val="left" w:pos="1135"/>
        </w:tabs>
        <w:ind w:left="1135" w:hanging="284"/>
        <w:rPr>
          <w:b w:val="0"/>
          <w:sz w:val="20"/>
        </w:rPr>
      </w:pPr>
      <w:bookmarkStart w:id="47" w:name="_Toc534881634"/>
      <w:r w:rsidRPr="00430B24">
        <w:t>XIV.</w:t>
      </w:r>
      <w:r w:rsidRPr="00430B24">
        <w:tab/>
      </w:r>
      <w:r w:rsidR="00553A1E" w:rsidRPr="00430B24">
        <w:t>Development and transfer of technologies</w:t>
      </w:r>
      <w:r w:rsidR="00553A1E" w:rsidRPr="00430B24">
        <w:br/>
      </w:r>
      <w:r w:rsidR="00553A1E" w:rsidRPr="00430B24">
        <w:rPr>
          <w:b w:val="0"/>
          <w:sz w:val="20"/>
        </w:rPr>
        <w:t>(Agenda item 14)</w:t>
      </w:r>
      <w:bookmarkEnd w:id="47"/>
    </w:p>
    <w:p w14:paraId="5310EED7" w14:textId="698A0C4B" w:rsidR="00FD260C" w:rsidRDefault="0012112D" w:rsidP="0012112D">
      <w:pPr>
        <w:pStyle w:val="RegH1G"/>
        <w:tabs>
          <w:tab w:val="left" w:pos="1135"/>
        </w:tabs>
        <w:ind w:left="1135" w:hanging="454"/>
      </w:pPr>
      <w:bookmarkStart w:id="48" w:name="_Toc534881635"/>
      <w:r>
        <w:t>A.</w:t>
      </w:r>
      <w:r>
        <w:tab/>
      </w:r>
      <w:r w:rsidR="00FD260C" w:rsidRPr="00DE51A7">
        <w:t>Scope of and modalities for the periodic assessment referred to in paragraph 69 of decision 1/CP.21</w:t>
      </w:r>
      <w:r w:rsidR="00FD260C">
        <w:br/>
      </w:r>
      <w:r w:rsidR="00C61913">
        <w:rPr>
          <w:b w:val="0"/>
          <w:sz w:val="20"/>
        </w:rPr>
        <w:t>(A</w:t>
      </w:r>
      <w:r w:rsidR="00FD260C" w:rsidRPr="00C61913">
        <w:rPr>
          <w:b w:val="0"/>
          <w:sz w:val="20"/>
        </w:rPr>
        <w:t>genda sub-item 14(a))</w:t>
      </w:r>
    </w:p>
    <w:p w14:paraId="7EB2CB43" w14:textId="0DEA1DE8" w:rsidR="00780D25" w:rsidRDefault="0012112D" w:rsidP="0012112D">
      <w:pPr>
        <w:pStyle w:val="SingleTxtG"/>
      </w:pPr>
      <w:r>
        <w:t>71.</w:t>
      </w:r>
      <w:r>
        <w:tab/>
      </w:r>
      <w:r w:rsidR="00780D25">
        <w:t xml:space="preserve">The SBI considered this </w:t>
      </w:r>
      <w:proofErr w:type="spellStart"/>
      <w:r w:rsidR="00780D25">
        <w:t>PAWP</w:t>
      </w:r>
      <w:proofErr w:type="spellEnd"/>
      <w:r w:rsidR="00EB26F6">
        <w:t>-related</w:t>
      </w:r>
      <w:r w:rsidR="00780D25">
        <w:t xml:space="preserve"> </w:t>
      </w:r>
      <w:r w:rsidR="00EB26F6">
        <w:t xml:space="preserve">agenda </w:t>
      </w:r>
      <w:r w:rsidR="00780D25">
        <w:t>sub-item at its 1</w:t>
      </w:r>
      <w:r w:rsidR="00780D25" w:rsidRPr="0036650E">
        <w:rPr>
          <w:vertAlign w:val="superscript"/>
        </w:rPr>
        <w:t>st</w:t>
      </w:r>
      <w:r w:rsidR="00780D25">
        <w:t xml:space="preserve"> meeting and at the </w:t>
      </w:r>
      <w:r w:rsidR="00920E68">
        <w:t>second part</w:t>
      </w:r>
      <w:r w:rsidR="00780D25">
        <w:t xml:space="preserve"> of its 3</w:t>
      </w:r>
      <w:r w:rsidR="00780D25" w:rsidRPr="0036650E">
        <w:rPr>
          <w:vertAlign w:val="superscript"/>
        </w:rPr>
        <w:t>rd</w:t>
      </w:r>
      <w:r w:rsidR="00780D25">
        <w:t xml:space="preserve"> meeting. At its 1</w:t>
      </w:r>
      <w:r w:rsidR="00780D25" w:rsidRPr="0036650E">
        <w:rPr>
          <w:vertAlign w:val="superscript"/>
        </w:rPr>
        <w:t>st</w:t>
      </w:r>
      <w:r w:rsidR="00780D25">
        <w:t xml:space="preserve"> meeting, the SBI agreed to convene informal consultations on this sub-item co-f</w:t>
      </w:r>
      <w:r w:rsidR="00C61913">
        <w:t>acilitated by Mr. Ian Lloyd (United States of America</w:t>
      </w:r>
      <w:r w:rsidR="00780D25">
        <w:t>) and Ms. Claudia Octaviano (Mexico).</w:t>
      </w:r>
    </w:p>
    <w:p w14:paraId="3A1A2177" w14:textId="708087E4" w:rsidR="00780D25" w:rsidRPr="00DE6E92" w:rsidRDefault="0012112D" w:rsidP="0012112D">
      <w:pPr>
        <w:pStyle w:val="SingleTxtG"/>
      </w:pPr>
      <w:r w:rsidRPr="00DE6E92">
        <w:t>72.</w:t>
      </w:r>
      <w:r w:rsidRPr="00DE6E92">
        <w:tab/>
      </w:r>
      <w:r w:rsidR="00780D25" w:rsidRPr="00DE6E92">
        <w:t xml:space="preserve">At the </w:t>
      </w:r>
      <w:r w:rsidR="00920E68" w:rsidRPr="00DE6E92">
        <w:t>second part</w:t>
      </w:r>
      <w:r w:rsidR="00780D25" w:rsidRPr="00DE6E92">
        <w:t xml:space="preserve"> of its 3</w:t>
      </w:r>
      <w:r w:rsidR="00780D25" w:rsidRPr="00DE6E92">
        <w:rPr>
          <w:vertAlign w:val="superscript"/>
        </w:rPr>
        <w:t>rd</w:t>
      </w:r>
      <w:r w:rsidR="00780D25" w:rsidRPr="00DE6E92">
        <w:t xml:space="preserve"> meeting, the SBI considered and adopted conclusions </w:t>
      </w:r>
      <w:r w:rsidR="000B7D3B" w:rsidRPr="00DE6E92">
        <w:t xml:space="preserve">on all the </w:t>
      </w:r>
      <w:proofErr w:type="spellStart"/>
      <w:r w:rsidR="000B7D3B" w:rsidRPr="00DE6E92">
        <w:t>PAWP</w:t>
      </w:r>
      <w:proofErr w:type="spellEnd"/>
      <w:r w:rsidR="00EB26F6" w:rsidRPr="00DE6E92">
        <w:t>-related</w:t>
      </w:r>
      <w:r w:rsidR="000B7D3B" w:rsidRPr="00DE6E92">
        <w:t xml:space="preserve"> items on its agenda, including this </w:t>
      </w:r>
      <w:r w:rsidR="00EB26F6" w:rsidRPr="00DE6E92">
        <w:t>one</w:t>
      </w:r>
      <w:r w:rsidR="000B7D3B" w:rsidRPr="00DE6E92">
        <w:t xml:space="preserve">, as </w:t>
      </w:r>
      <w:r w:rsidR="00780D25" w:rsidRPr="00DE6E92">
        <w:t>presented in paragraph</w:t>
      </w:r>
      <w:r w:rsidR="00AE6C1A" w:rsidRPr="00DE6E92">
        <w:t xml:space="preserve"> 10</w:t>
      </w:r>
      <w:r w:rsidR="005D7E6F" w:rsidRPr="00DE6E92">
        <w:t>9</w:t>
      </w:r>
      <w:r w:rsidR="00AE6C1A" w:rsidRPr="00DE6E92">
        <w:t xml:space="preserve"> </w:t>
      </w:r>
      <w:r w:rsidR="00780D25" w:rsidRPr="00DE6E92">
        <w:t>below.</w:t>
      </w:r>
    </w:p>
    <w:p w14:paraId="31179F41" w14:textId="6760328F" w:rsidR="00553A1E" w:rsidRDefault="0012112D" w:rsidP="0012112D">
      <w:pPr>
        <w:pStyle w:val="RegH1G"/>
        <w:tabs>
          <w:tab w:val="left" w:pos="1135"/>
        </w:tabs>
        <w:ind w:left="1135" w:hanging="454"/>
      </w:pPr>
      <w:r>
        <w:t>B.</w:t>
      </w:r>
      <w:r>
        <w:tab/>
      </w:r>
      <w:r w:rsidR="00DD044F">
        <w:t>Joint annual report of the Technology Executive Committee and the Climate Technology Centre and Network</w:t>
      </w:r>
      <w:r w:rsidR="00DD044F">
        <w:br/>
      </w:r>
      <w:r w:rsidR="00DD044F" w:rsidRPr="00DD044F">
        <w:rPr>
          <w:b w:val="0"/>
          <w:sz w:val="20"/>
        </w:rPr>
        <w:t>(Agenda sub-item 14(b))</w:t>
      </w:r>
      <w:bookmarkEnd w:id="48"/>
    </w:p>
    <w:p w14:paraId="72454E3C" w14:textId="1F42F93C" w:rsidR="002C4693" w:rsidRPr="004436B4" w:rsidRDefault="0012112D" w:rsidP="0012112D">
      <w:pPr>
        <w:pStyle w:val="SingleTxtG"/>
      </w:pPr>
      <w:r w:rsidRPr="004436B4">
        <w:t>73.</w:t>
      </w:r>
      <w:r w:rsidRPr="004436B4">
        <w:tab/>
      </w:r>
      <w:r w:rsidR="002C4693" w:rsidRPr="004436B4">
        <w:t xml:space="preserve">The SBI considered this agenda </w:t>
      </w:r>
      <w:r w:rsidR="00035902" w:rsidRPr="004436B4">
        <w:t>sub-</w:t>
      </w:r>
      <w:r w:rsidR="002C4693" w:rsidRPr="004436B4">
        <w:t>item at its 1</w:t>
      </w:r>
      <w:r w:rsidR="002C4693" w:rsidRPr="004436B4">
        <w:rPr>
          <w:vertAlign w:val="superscript"/>
        </w:rPr>
        <w:t>st</w:t>
      </w:r>
      <w:r w:rsidR="002C4693" w:rsidRPr="004436B4">
        <w:t xml:space="preserve"> meeting and the </w:t>
      </w:r>
      <w:r w:rsidR="00454F24" w:rsidRPr="004436B4">
        <w:t>first</w:t>
      </w:r>
      <w:r w:rsidR="002C4693" w:rsidRPr="004436B4">
        <w:t xml:space="preserve"> part of its 3</w:t>
      </w:r>
      <w:r w:rsidR="002C4693" w:rsidRPr="004436B4">
        <w:rPr>
          <w:vertAlign w:val="superscript"/>
        </w:rPr>
        <w:t>rd</w:t>
      </w:r>
      <w:r w:rsidR="002C4693" w:rsidRPr="004436B4">
        <w:t xml:space="preserve"> meeting. It had before it document FCCC/SB/2018/2. </w:t>
      </w:r>
      <w:r w:rsidR="00E309DC" w:rsidRPr="004436B4">
        <w:t>At the 1</w:t>
      </w:r>
      <w:r w:rsidR="00E309DC" w:rsidRPr="004436B4">
        <w:rPr>
          <w:vertAlign w:val="superscript"/>
        </w:rPr>
        <w:t>st</w:t>
      </w:r>
      <w:r w:rsidR="00E309DC" w:rsidRPr="004436B4">
        <w:t xml:space="preserve"> meeting, the </w:t>
      </w:r>
      <w:r w:rsidR="008E792B" w:rsidRPr="004436B4">
        <w:t xml:space="preserve">Chair invited Ms. </w:t>
      </w:r>
      <w:r w:rsidR="00156A85" w:rsidRPr="00156A85">
        <w:t>Octaviano</w:t>
      </w:r>
      <w:r w:rsidR="00307D66" w:rsidRPr="00156A85">
        <w:t>,</w:t>
      </w:r>
      <w:r w:rsidR="00307D66" w:rsidRPr="004436B4">
        <w:t xml:space="preserve"> Chair of the TEC to deliver a brief oral report on the work and achievements of the TEC in 2019.</w:t>
      </w:r>
      <w:r w:rsidR="00307D66" w:rsidRPr="004436B4">
        <w:rPr>
          <w:rStyle w:val="FootnoteReference"/>
        </w:rPr>
        <w:footnoteReference w:id="38"/>
      </w:r>
      <w:r w:rsidR="00307D66" w:rsidRPr="004436B4">
        <w:t xml:space="preserve"> The Chair then invited Ms.</w:t>
      </w:r>
      <w:r w:rsidR="008E792B" w:rsidRPr="004436B4">
        <w:t xml:space="preserve"> </w:t>
      </w:r>
      <w:r w:rsidR="00307D66" w:rsidRPr="004436B4">
        <w:t xml:space="preserve">Maya </w:t>
      </w:r>
      <w:proofErr w:type="spellStart"/>
      <w:r w:rsidR="00307D66" w:rsidRPr="004436B4">
        <w:t>Tskhvaradze</w:t>
      </w:r>
      <w:proofErr w:type="spellEnd"/>
      <w:r w:rsidR="00307D66" w:rsidRPr="004436B4">
        <w:t xml:space="preserve"> (Georgia), Chair of the Advisory Board of the CTCN to present the work of the CTCN.</w:t>
      </w:r>
      <w:r w:rsidR="004436B4" w:rsidRPr="004436B4">
        <w:rPr>
          <w:rStyle w:val="FootnoteReference"/>
        </w:rPr>
        <w:footnoteReference w:id="39"/>
      </w:r>
      <w:r w:rsidR="00E309DC" w:rsidRPr="004436B4">
        <w:t xml:space="preserve"> </w:t>
      </w:r>
      <w:r w:rsidR="002C4693" w:rsidRPr="004436B4">
        <w:t xml:space="preserve">At </w:t>
      </w:r>
      <w:r w:rsidR="00E309DC" w:rsidRPr="004436B4">
        <w:t>the same</w:t>
      </w:r>
      <w:r w:rsidR="002C4693" w:rsidRPr="004436B4">
        <w:t xml:space="preserve"> meeting, the SBI agreed </w:t>
      </w:r>
      <w:r w:rsidR="00CE7440" w:rsidRPr="004436B4">
        <w:t xml:space="preserve">that the agenda sub-item would be considered together with the equally titled SBSTA 49 agenda sub-item 5(b) </w:t>
      </w:r>
      <w:r w:rsidR="002C4693" w:rsidRPr="004436B4">
        <w:t xml:space="preserve">in informal consultations </w:t>
      </w:r>
      <w:r w:rsidR="00454F24" w:rsidRPr="004436B4">
        <w:t>co-</w:t>
      </w:r>
      <w:r w:rsidR="002C4693" w:rsidRPr="004436B4">
        <w:t xml:space="preserve">facilitated by Ms. Stella Gama (Malawi) and Ms. Ulrika </w:t>
      </w:r>
      <w:proofErr w:type="spellStart"/>
      <w:r w:rsidR="002C4693" w:rsidRPr="004436B4">
        <w:t>Raab</w:t>
      </w:r>
      <w:proofErr w:type="spellEnd"/>
      <w:r w:rsidR="002C4693" w:rsidRPr="004436B4">
        <w:t xml:space="preserve"> (Sweden). At the </w:t>
      </w:r>
      <w:r w:rsidR="00454F24" w:rsidRPr="004436B4">
        <w:t>first</w:t>
      </w:r>
      <w:r w:rsidR="002C4693" w:rsidRPr="004436B4">
        <w:t xml:space="preserve"> part of its 3</w:t>
      </w:r>
      <w:r w:rsidR="002C4693" w:rsidRPr="004436B4">
        <w:rPr>
          <w:vertAlign w:val="superscript"/>
        </w:rPr>
        <w:t>rd</w:t>
      </w:r>
      <w:r w:rsidR="002C4693" w:rsidRPr="004436B4">
        <w:t xml:space="preserve"> meeting, the SBI recommend</w:t>
      </w:r>
      <w:r w:rsidR="001B223D" w:rsidRPr="004436B4">
        <w:t>ed</w:t>
      </w:r>
      <w:r w:rsidR="002C4693" w:rsidRPr="004436B4">
        <w:t xml:space="preserve"> a draft decision </w:t>
      </w:r>
      <w:r w:rsidR="001B223D" w:rsidRPr="004436B4">
        <w:t xml:space="preserve">on enhancing climate technology development and transfer through the Technology Mechanism </w:t>
      </w:r>
      <w:r w:rsidR="002C4693" w:rsidRPr="004436B4">
        <w:t>for consideration and adoption at COP 24</w:t>
      </w:r>
      <w:r w:rsidR="004006A7" w:rsidRPr="004436B4">
        <w:t>.</w:t>
      </w:r>
      <w:r w:rsidR="002C4693" w:rsidRPr="004436B4">
        <w:rPr>
          <w:rStyle w:val="FootnoteReference"/>
        </w:rPr>
        <w:footnoteReference w:id="40"/>
      </w:r>
    </w:p>
    <w:p w14:paraId="243A6EB0" w14:textId="5A307D99" w:rsidR="00DD044F" w:rsidRDefault="0012112D" w:rsidP="0012112D">
      <w:pPr>
        <w:pStyle w:val="RegH1G"/>
        <w:tabs>
          <w:tab w:val="left" w:pos="1135"/>
        </w:tabs>
        <w:ind w:left="1135" w:hanging="454"/>
      </w:pPr>
      <w:bookmarkStart w:id="49" w:name="_Toc534881636"/>
      <w:r>
        <w:t>C.</w:t>
      </w:r>
      <w:r>
        <w:tab/>
      </w:r>
      <w:r w:rsidR="00DD044F">
        <w:t>Poznan strategic programme on technology transfer</w:t>
      </w:r>
      <w:r w:rsidR="00DD044F">
        <w:br/>
      </w:r>
      <w:r w:rsidR="00DD044F" w:rsidRPr="00DD044F">
        <w:rPr>
          <w:b w:val="0"/>
          <w:sz w:val="20"/>
        </w:rPr>
        <w:t>(Agenda sub-item 14(</w:t>
      </w:r>
      <w:r w:rsidR="00DD044F">
        <w:rPr>
          <w:b w:val="0"/>
          <w:sz w:val="20"/>
        </w:rPr>
        <w:t>c</w:t>
      </w:r>
      <w:r w:rsidR="00DD044F" w:rsidRPr="00DD044F">
        <w:rPr>
          <w:b w:val="0"/>
          <w:sz w:val="20"/>
        </w:rPr>
        <w:t>))</w:t>
      </w:r>
      <w:bookmarkEnd w:id="49"/>
    </w:p>
    <w:p w14:paraId="70B51C25" w14:textId="2923B702" w:rsidR="00035902" w:rsidRDefault="0012112D" w:rsidP="0012112D">
      <w:pPr>
        <w:pStyle w:val="SingleTxtG"/>
      </w:pPr>
      <w:r>
        <w:t>74.</w:t>
      </w:r>
      <w:r>
        <w:tab/>
      </w:r>
      <w:r w:rsidR="00035902">
        <w:t>The SBI considered this agenda sub-item at its 1</w:t>
      </w:r>
      <w:r w:rsidR="00035902" w:rsidRPr="000230A3">
        <w:rPr>
          <w:vertAlign w:val="superscript"/>
        </w:rPr>
        <w:t>st</w:t>
      </w:r>
      <w:r w:rsidR="00035902">
        <w:t xml:space="preserve"> meeting and agreed to continue its consideration of th</w:t>
      </w:r>
      <w:r w:rsidR="008872CA">
        <w:t>e</w:t>
      </w:r>
      <w:r w:rsidR="00035902">
        <w:t xml:space="preserve"> matter at </w:t>
      </w:r>
      <w:r w:rsidR="00454F24">
        <w:t>SBI</w:t>
      </w:r>
      <w:r w:rsidR="00035902">
        <w:t xml:space="preserve"> 50.</w:t>
      </w:r>
      <w:r w:rsidR="0065707B" w:rsidRPr="004436B4">
        <w:rPr>
          <w:rStyle w:val="FootnoteReference"/>
        </w:rPr>
        <w:footnoteReference w:id="41"/>
      </w:r>
    </w:p>
    <w:p w14:paraId="51CCAA13" w14:textId="549A78B4" w:rsidR="00255BD9" w:rsidRDefault="0012112D" w:rsidP="0012112D">
      <w:pPr>
        <w:pStyle w:val="AnnoHCHG"/>
        <w:numPr>
          <w:ilvl w:val="0"/>
          <w:numId w:val="0"/>
        </w:numPr>
        <w:tabs>
          <w:tab w:val="left" w:pos="1135"/>
        </w:tabs>
        <w:ind w:left="1135" w:hanging="284"/>
        <w:rPr>
          <w:b w:val="0"/>
          <w:sz w:val="20"/>
        </w:rPr>
      </w:pPr>
      <w:bookmarkStart w:id="50" w:name="_Toc534881637"/>
      <w:r>
        <w:lastRenderedPageBreak/>
        <w:t>XV.</w:t>
      </w:r>
      <w:r>
        <w:tab/>
      </w:r>
      <w:r w:rsidR="00255BD9" w:rsidRPr="00DE51A7">
        <w:t>Matters relating to climate finance: identification of the information to be provided by Parties in accordance with Article 9, paragraph 5, of the Paris Agreement</w:t>
      </w:r>
      <w:r w:rsidR="00255BD9">
        <w:br/>
      </w:r>
      <w:r w:rsidR="00255BD9" w:rsidRPr="00255BD9">
        <w:rPr>
          <w:b w:val="0"/>
          <w:sz w:val="20"/>
        </w:rPr>
        <w:t>(Agenda item 15)</w:t>
      </w:r>
      <w:bookmarkEnd w:id="50"/>
    </w:p>
    <w:p w14:paraId="37683EE7" w14:textId="5A1DFDBA" w:rsidR="00844374" w:rsidRPr="00DE6E92" w:rsidRDefault="0012112D" w:rsidP="0012112D">
      <w:pPr>
        <w:pStyle w:val="SingleTxtG"/>
      </w:pPr>
      <w:bookmarkStart w:id="51" w:name="_Toc534881638"/>
      <w:r w:rsidRPr="00DE6E92">
        <w:t>75.</w:t>
      </w:r>
      <w:r w:rsidRPr="00DE6E92">
        <w:tab/>
      </w:r>
      <w:r w:rsidR="00844374">
        <w:t xml:space="preserve">The SBI considered this </w:t>
      </w:r>
      <w:proofErr w:type="spellStart"/>
      <w:r w:rsidR="00844374">
        <w:t>PAWP</w:t>
      </w:r>
      <w:proofErr w:type="spellEnd"/>
      <w:r w:rsidR="00DA33D5">
        <w:t>-related</w:t>
      </w:r>
      <w:r w:rsidR="00844374">
        <w:t xml:space="preserve"> </w:t>
      </w:r>
      <w:r w:rsidR="00145E0B">
        <w:t xml:space="preserve">agenda </w:t>
      </w:r>
      <w:r w:rsidR="00844374">
        <w:t>item at its 1</w:t>
      </w:r>
      <w:r w:rsidR="00844374" w:rsidRPr="0036650E">
        <w:rPr>
          <w:vertAlign w:val="superscript"/>
        </w:rPr>
        <w:t>st</w:t>
      </w:r>
      <w:r w:rsidR="00844374">
        <w:t xml:space="preserve"> meeting and at the </w:t>
      </w:r>
      <w:r w:rsidR="00920E68">
        <w:t>second part</w:t>
      </w:r>
      <w:r w:rsidR="00844374">
        <w:t xml:space="preserve"> of its 3</w:t>
      </w:r>
      <w:r w:rsidR="00844374" w:rsidRPr="0036650E">
        <w:rPr>
          <w:vertAlign w:val="superscript"/>
        </w:rPr>
        <w:t>rd</w:t>
      </w:r>
      <w:r w:rsidR="00844374">
        <w:t xml:space="preserve"> meeting. At its 1</w:t>
      </w:r>
      <w:r w:rsidR="00844374" w:rsidRPr="0036650E">
        <w:rPr>
          <w:vertAlign w:val="superscript"/>
        </w:rPr>
        <w:t>st</w:t>
      </w:r>
      <w:r w:rsidR="00844374">
        <w:t xml:space="preserve"> meeting, the SBI agreed to convene informal consultations on </w:t>
      </w:r>
      <w:r w:rsidR="00844374" w:rsidRPr="00DE6E92">
        <w:t xml:space="preserve">this item co-facilitated by </w:t>
      </w:r>
      <w:r w:rsidR="00F527E6" w:rsidRPr="00DE6E92">
        <w:t xml:space="preserve">Ms. </w:t>
      </w:r>
      <w:proofErr w:type="spellStart"/>
      <w:r w:rsidR="00F527E6" w:rsidRPr="00DE6E92">
        <w:t>Outi</w:t>
      </w:r>
      <w:proofErr w:type="spellEnd"/>
      <w:r w:rsidR="00F527E6" w:rsidRPr="00DE6E92">
        <w:t xml:space="preserve"> </w:t>
      </w:r>
      <w:proofErr w:type="spellStart"/>
      <w:r w:rsidR="00F527E6" w:rsidRPr="00DE6E92">
        <w:t>Honkatukia</w:t>
      </w:r>
      <w:proofErr w:type="spellEnd"/>
      <w:r w:rsidR="00F527E6" w:rsidRPr="00DE6E92">
        <w:t xml:space="preserve"> (Finland) and Mr. </w:t>
      </w:r>
      <w:proofErr w:type="spellStart"/>
      <w:r w:rsidR="00F527E6" w:rsidRPr="00DE6E92">
        <w:t>Seyni</w:t>
      </w:r>
      <w:proofErr w:type="spellEnd"/>
      <w:r w:rsidR="00F527E6" w:rsidRPr="00DE6E92">
        <w:t xml:space="preserve"> </w:t>
      </w:r>
      <w:proofErr w:type="spellStart"/>
      <w:r w:rsidR="00F527E6" w:rsidRPr="00DE6E92">
        <w:t>Nafo</w:t>
      </w:r>
      <w:proofErr w:type="spellEnd"/>
      <w:r w:rsidR="00F527E6" w:rsidRPr="00DE6E92">
        <w:t> (Mali).</w:t>
      </w:r>
    </w:p>
    <w:p w14:paraId="3541F42B" w14:textId="7E994CA3" w:rsidR="00844374" w:rsidRPr="00DE6E92" w:rsidRDefault="0012112D" w:rsidP="0012112D">
      <w:pPr>
        <w:pStyle w:val="SingleTxtG"/>
      </w:pPr>
      <w:r w:rsidRPr="00DE6E92">
        <w:t>76.</w:t>
      </w:r>
      <w:r w:rsidRPr="00DE6E92">
        <w:tab/>
      </w:r>
      <w:r w:rsidR="00844374" w:rsidRPr="00DE6E92">
        <w:t xml:space="preserve">At the </w:t>
      </w:r>
      <w:r w:rsidR="00920E68" w:rsidRPr="00DE6E92">
        <w:t>second part</w:t>
      </w:r>
      <w:r w:rsidR="00844374" w:rsidRPr="00DE6E92">
        <w:t xml:space="preserve"> of its 3</w:t>
      </w:r>
      <w:r w:rsidR="00844374" w:rsidRPr="00DE6E92">
        <w:rPr>
          <w:vertAlign w:val="superscript"/>
        </w:rPr>
        <w:t>rd</w:t>
      </w:r>
      <w:r w:rsidR="00844374" w:rsidRPr="00DE6E92">
        <w:t xml:space="preserve"> meeting, the SBI considered and adopted conclusions </w:t>
      </w:r>
      <w:r w:rsidR="000B7D3B" w:rsidRPr="00DE6E92">
        <w:t xml:space="preserve">on all the </w:t>
      </w:r>
      <w:proofErr w:type="spellStart"/>
      <w:r w:rsidR="000B7D3B" w:rsidRPr="00DE6E92">
        <w:t>PAWP</w:t>
      </w:r>
      <w:proofErr w:type="spellEnd"/>
      <w:r w:rsidR="00EB26F6" w:rsidRPr="00DE6E92">
        <w:t>-related</w:t>
      </w:r>
      <w:r w:rsidR="000B7D3B" w:rsidRPr="00DE6E92">
        <w:t xml:space="preserve"> items on its agenda, including this </w:t>
      </w:r>
      <w:r w:rsidR="00EB26F6" w:rsidRPr="00DE6E92">
        <w:t>one</w:t>
      </w:r>
      <w:r w:rsidR="000B7D3B" w:rsidRPr="00DE6E92">
        <w:t xml:space="preserve">, as </w:t>
      </w:r>
      <w:r w:rsidR="00844374" w:rsidRPr="00DE6E92">
        <w:t>presented in paragraph</w:t>
      </w:r>
      <w:r w:rsidR="00AE6C1A" w:rsidRPr="00DE6E92">
        <w:t xml:space="preserve"> 10</w:t>
      </w:r>
      <w:r w:rsidR="005D7E6F" w:rsidRPr="00DE6E92">
        <w:t>9</w:t>
      </w:r>
      <w:r w:rsidR="00AE6C1A" w:rsidRPr="00DE6E92">
        <w:t xml:space="preserve"> </w:t>
      </w:r>
      <w:r w:rsidR="00844374" w:rsidRPr="00DE6E92">
        <w:t>below.</w:t>
      </w:r>
    </w:p>
    <w:p w14:paraId="6F0598D8" w14:textId="6CFE9B50" w:rsidR="006D26A6" w:rsidRPr="00DE6E92" w:rsidRDefault="0012112D" w:rsidP="0012112D">
      <w:pPr>
        <w:pStyle w:val="AnnoHCHG"/>
        <w:numPr>
          <w:ilvl w:val="0"/>
          <w:numId w:val="0"/>
        </w:numPr>
        <w:tabs>
          <w:tab w:val="left" w:pos="1135"/>
        </w:tabs>
        <w:ind w:left="1135" w:hanging="284"/>
        <w:rPr>
          <w:b w:val="0"/>
          <w:sz w:val="20"/>
        </w:rPr>
      </w:pPr>
      <w:r w:rsidRPr="00DE6E92">
        <w:t>XVI.</w:t>
      </w:r>
      <w:r w:rsidRPr="00DE6E92">
        <w:tab/>
      </w:r>
      <w:r w:rsidR="006D26A6" w:rsidRPr="00DE6E92">
        <w:t>Matters relating to capacity-building for developing countries</w:t>
      </w:r>
      <w:r w:rsidR="006D26A6" w:rsidRPr="00DE6E92">
        <w:br/>
      </w:r>
      <w:r w:rsidR="006D26A6" w:rsidRPr="00DE6E92">
        <w:rPr>
          <w:b w:val="0"/>
          <w:sz w:val="20"/>
        </w:rPr>
        <w:t>(Agenda item 16)</w:t>
      </w:r>
      <w:bookmarkEnd w:id="51"/>
    </w:p>
    <w:p w14:paraId="44C59BC4" w14:textId="198532A9" w:rsidR="006D26A6" w:rsidRPr="00DE6E92" w:rsidRDefault="0012112D" w:rsidP="0012112D">
      <w:pPr>
        <w:pStyle w:val="RegH1G"/>
        <w:tabs>
          <w:tab w:val="left" w:pos="1135"/>
        </w:tabs>
        <w:ind w:left="1135" w:hanging="454"/>
        <w:rPr>
          <w:b w:val="0"/>
          <w:sz w:val="20"/>
        </w:rPr>
      </w:pPr>
      <w:bookmarkStart w:id="52" w:name="_Toc534881639"/>
      <w:r w:rsidRPr="00DE6E92">
        <w:t>A.</w:t>
      </w:r>
      <w:r w:rsidRPr="00DE6E92">
        <w:tab/>
      </w:r>
      <w:r w:rsidR="006D26A6" w:rsidRPr="00DE6E92">
        <w:t>Capacity-building under the Convention</w:t>
      </w:r>
      <w:r w:rsidR="006D26A6" w:rsidRPr="00DE6E92">
        <w:br/>
      </w:r>
      <w:r w:rsidR="006D26A6" w:rsidRPr="00DE6E92">
        <w:rPr>
          <w:b w:val="0"/>
          <w:sz w:val="20"/>
        </w:rPr>
        <w:t>(Agenda sub-item 16(a))</w:t>
      </w:r>
      <w:bookmarkEnd w:id="52"/>
    </w:p>
    <w:p w14:paraId="6BF58D6F" w14:textId="6D315B37" w:rsidR="003A18C3" w:rsidRPr="00DE6E92" w:rsidRDefault="0012112D" w:rsidP="0012112D">
      <w:pPr>
        <w:pStyle w:val="SingleTxtG"/>
      </w:pPr>
      <w:r w:rsidRPr="00DE6E92">
        <w:t>77.</w:t>
      </w:r>
      <w:r w:rsidRPr="00DE6E92">
        <w:tab/>
      </w:r>
      <w:r w:rsidR="003A18C3" w:rsidRPr="00DE6E92">
        <w:t>The SBI considered this agenda sub-item at its 1</w:t>
      </w:r>
      <w:r w:rsidR="003A18C3" w:rsidRPr="00DE6E92">
        <w:rPr>
          <w:vertAlign w:val="superscript"/>
        </w:rPr>
        <w:t>st</w:t>
      </w:r>
      <w:r w:rsidR="003A18C3" w:rsidRPr="00DE6E92">
        <w:t xml:space="preserve"> meeting and took note of the </w:t>
      </w:r>
      <w:r w:rsidR="001B223D" w:rsidRPr="00DE6E92">
        <w:t>information</w:t>
      </w:r>
      <w:r w:rsidR="003A18C3" w:rsidRPr="00DE6E92">
        <w:t xml:space="preserve"> contained in document FCCC/SBI/2018/</w:t>
      </w:r>
      <w:r w:rsidR="001B223D" w:rsidRPr="00DE6E92">
        <w:t>13</w:t>
      </w:r>
      <w:r w:rsidR="003A18C3" w:rsidRPr="00DE6E92">
        <w:t>.</w:t>
      </w:r>
    </w:p>
    <w:p w14:paraId="463FD65B" w14:textId="3562F436" w:rsidR="006D26A6" w:rsidRPr="00DE6E92" w:rsidRDefault="0012112D" w:rsidP="0012112D">
      <w:pPr>
        <w:pStyle w:val="RegH1G"/>
        <w:tabs>
          <w:tab w:val="left" w:pos="1135"/>
        </w:tabs>
        <w:ind w:left="1135" w:hanging="454"/>
      </w:pPr>
      <w:bookmarkStart w:id="53" w:name="_Toc534881640"/>
      <w:r w:rsidRPr="00DE6E92">
        <w:t>B.</w:t>
      </w:r>
      <w:r w:rsidRPr="00DE6E92">
        <w:tab/>
      </w:r>
      <w:r w:rsidR="00E27DB4" w:rsidRPr="00DE6E92">
        <w:t xml:space="preserve">Annual technical progress report of the Paris Committee on </w:t>
      </w:r>
      <w:r w:rsidR="00454F24" w:rsidRPr="00DE6E92">
        <w:t>C</w:t>
      </w:r>
      <w:r w:rsidR="00E27DB4" w:rsidRPr="00DE6E92">
        <w:t>apacity-building</w:t>
      </w:r>
      <w:r w:rsidR="006D26A6" w:rsidRPr="00DE6E92">
        <w:br/>
      </w:r>
      <w:r w:rsidR="006D26A6" w:rsidRPr="00DE6E92">
        <w:rPr>
          <w:b w:val="0"/>
          <w:sz w:val="20"/>
        </w:rPr>
        <w:t>(Agenda sub-item 1</w:t>
      </w:r>
      <w:r w:rsidR="00E27DB4" w:rsidRPr="00DE6E92">
        <w:rPr>
          <w:b w:val="0"/>
          <w:sz w:val="20"/>
        </w:rPr>
        <w:t>6</w:t>
      </w:r>
      <w:r w:rsidR="006D26A6" w:rsidRPr="00DE6E92">
        <w:rPr>
          <w:b w:val="0"/>
          <w:sz w:val="20"/>
        </w:rPr>
        <w:t>(b))</w:t>
      </w:r>
      <w:bookmarkEnd w:id="53"/>
    </w:p>
    <w:p w14:paraId="1A0F44CA" w14:textId="524ED58A" w:rsidR="003A18C3" w:rsidRPr="00DE6E92" w:rsidRDefault="0012112D" w:rsidP="0012112D">
      <w:pPr>
        <w:pStyle w:val="Default"/>
        <w:spacing w:after="128"/>
        <w:ind w:left="1134" w:hanging="360"/>
        <w:rPr>
          <w:b/>
          <w:bCs/>
          <w:sz w:val="20"/>
          <w:szCs w:val="20"/>
        </w:rPr>
      </w:pPr>
      <w:r w:rsidRPr="00DE6E92">
        <w:rPr>
          <w:b/>
          <w:bCs/>
          <w:sz w:val="20"/>
          <w:szCs w:val="20"/>
        </w:rPr>
        <w:t>1.</w:t>
      </w:r>
      <w:r w:rsidRPr="00DE6E92">
        <w:rPr>
          <w:b/>
          <w:bCs/>
          <w:sz w:val="20"/>
          <w:szCs w:val="20"/>
        </w:rPr>
        <w:tab/>
      </w:r>
      <w:r w:rsidR="003A18C3" w:rsidRPr="00DE6E92">
        <w:rPr>
          <w:b/>
          <w:bCs/>
          <w:sz w:val="20"/>
          <w:szCs w:val="20"/>
        </w:rPr>
        <w:t xml:space="preserve">Proceedings </w:t>
      </w:r>
    </w:p>
    <w:p w14:paraId="56CECA28" w14:textId="2D312B17" w:rsidR="00941A74" w:rsidRPr="00AE6C1A" w:rsidRDefault="0012112D" w:rsidP="0012112D">
      <w:pPr>
        <w:pStyle w:val="SingleTxtG"/>
      </w:pPr>
      <w:r w:rsidRPr="00AE6C1A">
        <w:t>78.</w:t>
      </w:r>
      <w:r w:rsidRPr="00AE6C1A">
        <w:tab/>
      </w:r>
      <w:r w:rsidR="003A18C3" w:rsidRPr="00DE6E92">
        <w:t xml:space="preserve">The SBI considered this agenda </w:t>
      </w:r>
      <w:r w:rsidR="00941A74" w:rsidRPr="00DE6E92">
        <w:t>sub-</w:t>
      </w:r>
      <w:r w:rsidR="003A18C3" w:rsidRPr="00DE6E92">
        <w:t>item at its 1</w:t>
      </w:r>
      <w:r w:rsidR="003A18C3" w:rsidRPr="00DE6E92">
        <w:rPr>
          <w:vertAlign w:val="superscript"/>
        </w:rPr>
        <w:t>st</w:t>
      </w:r>
      <w:r w:rsidR="003A18C3" w:rsidRPr="00DE6E92">
        <w:t xml:space="preserve"> meeting and the </w:t>
      </w:r>
      <w:r w:rsidR="00454F24" w:rsidRPr="00DE6E92">
        <w:t>first</w:t>
      </w:r>
      <w:r w:rsidR="003A18C3" w:rsidRPr="00DE6E92">
        <w:t xml:space="preserve"> part of its 3</w:t>
      </w:r>
      <w:r w:rsidR="003A18C3" w:rsidRPr="00DE6E92">
        <w:rPr>
          <w:vertAlign w:val="superscript"/>
        </w:rPr>
        <w:t>rd</w:t>
      </w:r>
      <w:r w:rsidR="003A18C3" w:rsidRPr="00DE6E92">
        <w:t xml:space="preserve"> meeting. It had before it document FCCC/SBI/2018/</w:t>
      </w:r>
      <w:r w:rsidR="001B223D" w:rsidRPr="00DE6E92">
        <w:t>15</w:t>
      </w:r>
      <w:r w:rsidR="003A18C3" w:rsidRPr="00DE6E92">
        <w:t xml:space="preserve">. At </w:t>
      </w:r>
      <w:r w:rsidR="00941A74" w:rsidRPr="00DE6E92">
        <w:t>the</w:t>
      </w:r>
      <w:r w:rsidR="003A18C3" w:rsidRPr="00DE6E92">
        <w:t xml:space="preserve"> 1</w:t>
      </w:r>
      <w:r w:rsidR="003A18C3" w:rsidRPr="00DE6E92">
        <w:rPr>
          <w:vertAlign w:val="superscript"/>
        </w:rPr>
        <w:t>st</w:t>
      </w:r>
      <w:r w:rsidR="003A18C3" w:rsidRPr="00DE6E92">
        <w:t xml:space="preserve"> meeting</w:t>
      </w:r>
      <w:r w:rsidR="00941A74" w:rsidRPr="00DE6E92">
        <w:t xml:space="preserve">, the Chair invited Ms. Marzena </w:t>
      </w:r>
      <w:proofErr w:type="spellStart"/>
      <w:r w:rsidR="00941A74" w:rsidRPr="00DE6E92">
        <w:t>Ch</w:t>
      </w:r>
      <w:r w:rsidR="0057504E" w:rsidRPr="00DE6E92">
        <w:t>o</w:t>
      </w:r>
      <w:r w:rsidR="00941A74" w:rsidRPr="00DE6E92">
        <w:t>dor</w:t>
      </w:r>
      <w:proofErr w:type="spellEnd"/>
      <w:r w:rsidR="00393DE5" w:rsidRPr="00DE6E92">
        <w:t xml:space="preserve"> (Poland)</w:t>
      </w:r>
      <w:r w:rsidR="00941A74" w:rsidRPr="00DE6E92">
        <w:t xml:space="preserve">, Chair of the </w:t>
      </w:r>
      <w:r w:rsidR="000306EB" w:rsidRPr="00DE6E92">
        <w:t xml:space="preserve">Paris Committee on </w:t>
      </w:r>
      <w:r w:rsidR="00454F24" w:rsidRPr="00DE6E92">
        <w:t>C</w:t>
      </w:r>
      <w:r w:rsidR="000306EB" w:rsidRPr="00DE6E92">
        <w:t>apacity-building (PCCB)</w:t>
      </w:r>
      <w:r w:rsidR="00454F24" w:rsidRPr="00DE6E92">
        <w:t>,</w:t>
      </w:r>
      <w:r w:rsidR="000306EB" w:rsidRPr="00DE6E92">
        <w:t xml:space="preserve"> to deliver a brief oral report on the work of the PCCB.</w:t>
      </w:r>
      <w:r w:rsidR="000306EB" w:rsidRPr="00DE6E92">
        <w:rPr>
          <w:rStyle w:val="FootnoteReference"/>
        </w:rPr>
        <w:footnoteReference w:id="42"/>
      </w:r>
      <w:r w:rsidR="000306EB" w:rsidRPr="00DE6E92">
        <w:t xml:space="preserve"> At the same meeting</w:t>
      </w:r>
      <w:r w:rsidR="000306EB" w:rsidRPr="00AE6C1A">
        <w:t>, t</w:t>
      </w:r>
      <w:r w:rsidR="00941A74" w:rsidRPr="00AE6C1A">
        <w:t>he Chair recalled that the COP, at its 1</w:t>
      </w:r>
      <w:r w:rsidR="00941A74" w:rsidRPr="00AE6C1A">
        <w:rPr>
          <w:vertAlign w:val="superscript"/>
        </w:rPr>
        <w:t>st</w:t>
      </w:r>
      <w:r w:rsidR="00941A74" w:rsidRPr="00AE6C1A">
        <w:t xml:space="preserve"> meeting, had referred to the SBI the consideration of the review of the progress, need for extension, effectiveness and enhancement of the PCCB with a view</w:t>
      </w:r>
      <w:r w:rsidR="00346ADC" w:rsidRPr="00AE6C1A">
        <w:t xml:space="preserve"> for</w:t>
      </w:r>
      <w:r w:rsidR="00941A74" w:rsidRPr="00AE6C1A">
        <w:t xml:space="preserve"> </w:t>
      </w:r>
      <w:r w:rsidR="00346ADC" w:rsidRPr="00AE6C1A">
        <w:t xml:space="preserve">the SBI </w:t>
      </w:r>
      <w:r w:rsidR="00941A74" w:rsidRPr="00AE6C1A">
        <w:t xml:space="preserve">to </w:t>
      </w:r>
      <w:r w:rsidR="00857B11" w:rsidRPr="00AE6C1A">
        <w:t xml:space="preserve">recommend a </w:t>
      </w:r>
      <w:r w:rsidR="006C18F2" w:rsidRPr="00AE6C1A">
        <w:t xml:space="preserve">draft </w:t>
      </w:r>
      <w:r w:rsidR="00857B11" w:rsidRPr="00AE6C1A">
        <w:t>decision</w:t>
      </w:r>
      <w:r w:rsidR="00941A74" w:rsidRPr="00AE6C1A">
        <w:t xml:space="preserve"> on enhancing institutional arrangements for capacity</w:t>
      </w:r>
      <w:r w:rsidR="00977BE0" w:rsidRPr="00AE6C1A">
        <w:t>-</w:t>
      </w:r>
      <w:r w:rsidR="00346ADC" w:rsidRPr="00AE6C1A">
        <w:t>building for consideration and adoption at COP 25</w:t>
      </w:r>
      <w:r w:rsidR="00B7024E" w:rsidRPr="00AE6C1A">
        <w:t xml:space="preserve"> in accordance with decision 1/CP.21, paragraph 81</w:t>
      </w:r>
      <w:r w:rsidR="00941A74" w:rsidRPr="00AE6C1A">
        <w:t xml:space="preserve">. The SBI agreed </w:t>
      </w:r>
      <w:r w:rsidR="00977BE0" w:rsidRPr="00AE6C1A">
        <w:t xml:space="preserve">to consider </w:t>
      </w:r>
      <w:r w:rsidR="00941A74" w:rsidRPr="00AE6C1A">
        <w:t>that matter together with this sub-item.</w:t>
      </w:r>
    </w:p>
    <w:p w14:paraId="45686CDC" w14:textId="26A89A38" w:rsidR="00941A74" w:rsidRDefault="0012112D" w:rsidP="0012112D">
      <w:pPr>
        <w:pStyle w:val="SingleTxtG"/>
      </w:pPr>
      <w:r>
        <w:t>79.</w:t>
      </w:r>
      <w:r>
        <w:tab/>
      </w:r>
      <w:r w:rsidR="00941A74">
        <w:t xml:space="preserve">At the same meeting, the SBI agreed to consider the matters in informal consultations </w:t>
      </w:r>
      <w:r w:rsidR="00977BE0">
        <w:t>co-</w:t>
      </w:r>
      <w:r w:rsidR="00941A74">
        <w:t xml:space="preserve">facilitated by Ms. </w:t>
      </w:r>
      <w:proofErr w:type="spellStart"/>
      <w:r w:rsidR="00941A74" w:rsidRPr="00941A74">
        <w:t>Jeniffer</w:t>
      </w:r>
      <w:proofErr w:type="spellEnd"/>
      <w:r w:rsidR="00941A74" w:rsidRPr="00941A74">
        <w:t xml:space="preserve"> Hanna </w:t>
      </w:r>
      <w:proofErr w:type="spellStart"/>
      <w:r w:rsidR="00941A74" w:rsidRPr="00941A74">
        <w:t>Collado</w:t>
      </w:r>
      <w:proofErr w:type="spellEnd"/>
      <w:r w:rsidR="00941A74" w:rsidRPr="00941A74">
        <w:t xml:space="preserve"> (Dominican Republic) and Mr.</w:t>
      </w:r>
      <w:r w:rsidR="00714EBA">
        <w:t> </w:t>
      </w:r>
      <w:r w:rsidR="00941A74" w:rsidRPr="00941A74">
        <w:t>Makoto Kato (Japan)</w:t>
      </w:r>
      <w:r w:rsidR="00941A74">
        <w:t xml:space="preserve">. At the </w:t>
      </w:r>
      <w:r w:rsidR="00977BE0">
        <w:t>first</w:t>
      </w:r>
      <w:r w:rsidR="008975ED">
        <w:t xml:space="preserve"> </w:t>
      </w:r>
      <w:r w:rsidR="00941A74">
        <w:t>part of its 3</w:t>
      </w:r>
      <w:r w:rsidR="00941A74" w:rsidRPr="00941A74">
        <w:rPr>
          <w:vertAlign w:val="superscript"/>
        </w:rPr>
        <w:t>rd</w:t>
      </w:r>
      <w:r w:rsidR="00941A74">
        <w:t xml:space="preserve"> meeting, the SBI </w:t>
      </w:r>
      <w:r w:rsidR="00416B40">
        <w:t>consider</w:t>
      </w:r>
      <w:r w:rsidR="00977BE0">
        <w:t>ed</w:t>
      </w:r>
      <w:r w:rsidR="00416B40">
        <w:t xml:space="preserve"> and adopted the conclusions below.</w:t>
      </w:r>
    </w:p>
    <w:p w14:paraId="5224FB2E" w14:textId="74C78E3C" w:rsidR="003A18C3" w:rsidRPr="00922FF4" w:rsidRDefault="0012112D" w:rsidP="0012112D">
      <w:pPr>
        <w:pStyle w:val="Default"/>
        <w:spacing w:after="128"/>
        <w:ind w:left="1134" w:hanging="360"/>
        <w:rPr>
          <w:b/>
          <w:bCs/>
          <w:sz w:val="20"/>
          <w:szCs w:val="20"/>
        </w:rPr>
      </w:pPr>
      <w:r w:rsidRPr="00922FF4">
        <w:rPr>
          <w:b/>
          <w:bCs/>
          <w:sz w:val="20"/>
          <w:szCs w:val="20"/>
        </w:rPr>
        <w:t>2.</w:t>
      </w:r>
      <w:r w:rsidRPr="00922FF4">
        <w:rPr>
          <w:b/>
          <w:bCs/>
          <w:sz w:val="20"/>
          <w:szCs w:val="20"/>
        </w:rPr>
        <w:tab/>
      </w:r>
      <w:r w:rsidR="003A18C3">
        <w:rPr>
          <w:b/>
          <w:bCs/>
          <w:sz w:val="20"/>
          <w:szCs w:val="20"/>
        </w:rPr>
        <w:t>Conclusion</w:t>
      </w:r>
      <w:r w:rsidR="003A18C3" w:rsidRPr="00922FF4">
        <w:rPr>
          <w:b/>
          <w:bCs/>
          <w:sz w:val="20"/>
          <w:szCs w:val="20"/>
        </w:rPr>
        <w:t xml:space="preserve">s </w:t>
      </w:r>
    </w:p>
    <w:p w14:paraId="6FC4E395" w14:textId="0C8566DB" w:rsidR="00A17E74" w:rsidRPr="00186B1A" w:rsidRDefault="0012112D" w:rsidP="0012112D">
      <w:pPr>
        <w:pStyle w:val="SingleTxtG"/>
        <w:rPr>
          <w:lang w:val="en-US"/>
        </w:rPr>
      </w:pPr>
      <w:r w:rsidRPr="00186B1A">
        <w:rPr>
          <w:lang w:val="en-US"/>
        </w:rPr>
        <w:t>80.</w:t>
      </w:r>
      <w:r w:rsidRPr="00186B1A">
        <w:rPr>
          <w:lang w:val="en-US"/>
        </w:rPr>
        <w:tab/>
      </w:r>
      <w:r w:rsidR="00A17E74" w:rsidRPr="00186B1A">
        <w:rPr>
          <w:lang w:val="en-US"/>
        </w:rPr>
        <w:t xml:space="preserve">Recalling the request by </w:t>
      </w:r>
      <w:r w:rsidR="00857B11">
        <w:rPr>
          <w:lang w:val="en-US"/>
        </w:rPr>
        <w:t xml:space="preserve">the </w:t>
      </w:r>
      <w:r w:rsidR="00A17E74" w:rsidRPr="00186B1A">
        <w:rPr>
          <w:lang w:val="en-US"/>
        </w:rPr>
        <w:t xml:space="preserve">COP at the opening of the session, </w:t>
      </w:r>
      <w:r w:rsidR="00A17E74">
        <w:rPr>
          <w:lang w:val="en-US"/>
        </w:rPr>
        <w:t xml:space="preserve">the </w:t>
      </w:r>
      <w:r w:rsidR="00A17E74" w:rsidRPr="00186B1A">
        <w:rPr>
          <w:lang w:val="en-US"/>
        </w:rPr>
        <w:t>SBI initiated its work on the review of the progress, need for extension, effectiveness and enhancement of the PCCB with a view to re</w:t>
      </w:r>
      <w:r w:rsidR="00A17E74">
        <w:rPr>
          <w:lang w:val="en-US"/>
        </w:rPr>
        <w:t xml:space="preserve">commending a draft decision on </w:t>
      </w:r>
      <w:r w:rsidR="00A17E74" w:rsidRPr="00186B1A">
        <w:rPr>
          <w:lang w:val="en-US"/>
        </w:rPr>
        <w:t>enhancing institutional arr</w:t>
      </w:r>
      <w:r w:rsidR="00A17E74">
        <w:rPr>
          <w:lang w:val="en-US"/>
        </w:rPr>
        <w:t>angements for capacity-building</w:t>
      </w:r>
      <w:r w:rsidR="00A17E74" w:rsidRPr="00186B1A">
        <w:rPr>
          <w:lang w:val="en-US"/>
        </w:rPr>
        <w:t xml:space="preserve"> for consideration and adoption at COP 25</w:t>
      </w:r>
      <w:r w:rsidR="00625E79">
        <w:rPr>
          <w:lang w:val="en-US"/>
        </w:rPr>
        <w:t xml:space="preserve"> (</w:t>
      </w:r>
      <w:r w:rsidR="00FE11F2">
        <w:rPr>
          <w:lang w:val="en-US"/>
        </w:rPr>
        <w:t>December 2019</w:t>
      </w:r>
      <w:r w:rsidR="00625E79">
        <w:rPr>
          <w:lang w:val="en-US"/>
        </w:rPr>
        <w:t>)</w:t>
      </w:r>
      <w:r w:rsidR="00A17E74" w:rsidRPr="00186B1A">
        <w:rPr>
          <w:lang w:val="en-US"/>
        </w:rPr>
        <w:t>, taking into account Article 11, paragraph 5, of the Paris Agreement, in accordance with decision 1/CP.21, paragraph 81.</w:t>
      </w:r>
    </w:p>
    <w:p w14:paraId="6F5BBD18" w14:textId="15CDC1CC" w:rsidR="00A17E74" w:rsidRPr="00DE6E92" w:rsidRDefault="0012112D" w:rsidP="0012112D">
      <w:pPr>
        <w:pStyle w:val="SingleTxtG"/>
      </w:pPr>
      <w:bookmarkStart w:id="54" w:name="_Hlk531896404"/>
      <w:r w:rsidRPr="00DE6E92">
        <w:t>81.</w:t>
      </w:r>
      <w:r w:rsidRPr="00DE6E92">
        <w:tab/>
      </w:r>
      <w:r w:rsidR="00A17E74" w:rsidRPr="00DE6E92">
        <w:t xml:space="preserve">The SBI invited Parties and observers to submit their views on the matters referred to in paragraph </w:t>
      </w:r>
      <w:r w:rsidR="006E2834" w:rsidRPr="00DE6E92">
        <w:t>80</w:t>
      </w:r>
      <w:r w:rsidR="00A17E74" w:rsidRPr="00DE6E92">
        <w:t xml:space="preserve"> above via the submission portal</w:t>
      </w:r>
      <w:r w:rsidR="00857B11" w:rsidRPr="00DE6E92">
        <w:t>,</w:t>
      </w:r>
      <w:r w:rsidR="00A17E74" w:rsidRPr="00DE6E92">
        <w:t xml:space="preserve"> by 31 March 2019, for consideration at SBI 50.</w:t>
      </w:r>
    </w:p>
    <w:bookmarkEnd w:id="54"/>
    <w:p w14:paraId="0F303C56" w14:textId="6F7926AE" w:rsidR="00A17E74" w:rsidRPr="00DE6E92" w:rsidRDefault="0012112D" w:rsidP="0012112D">
      <w:pPr>
        <w:pStyle w:val="SingleTxtG"/>
      </w:pPr>
      <w:r w:rsidRPr="00DE6E92">
        <w:lastRenderedPageBreak/>
        <w:t>82.</w:t>
      </w:r>
      <w:r w:rsidRPr="00DE6E92">
        <w:tab/>
      </w:r>
      <w:r w:rsidR="00A17E74" w:rsidRPr="00DE6E92">
        <w:t xml:space="preserve">The SBI agreed that all available annual technical progress reports of the PCCB will serve as inputs </w:t>
      </w:r>
      <w:r w:rsidR="00C06D70" w:rsidRPr="00DE6E92">
        <w:t>to</w:t>
      </w:r>
      <w:r w:rsidR="00A17E74" w:rsidRPr="00DE6E92">
        <w:t xml:space="preserve"> the review of the progress, need for extension, effectiveness and enhancement of the PCCB.</w:t>
      </w:r>
    </w:p>
    <w:p w14:paraId="48875F7F" w14:textId="5D8C6E87" w:rsidR="00A17E74" w:rsidRPr="00DE6E92" w:rsidRDefault="0012112D" w:rsidP="0012112D">
      <w:pPr>
        <w:pStyle w:val="SingleTxtG"/>
      </w:pPr>
      <w:r w:rsidRPr="00DE6E92">
        <w:t>83.</w:t>
      </w:r>
      <w:r w:rsidRPr="00DE6E92">
        <w:tab/>
      </w:r>
      <w:r w:rsidR="00A17E74" w:rsidRPr="00DE6E92">
        <w:t xml:space="preserve">The SBI requested the secretariat to prepare a compilation and synthesis of the submissions referred to in paragraph </w:t>
      </w:r>
      <w:r w:rsidR="006E2834" w:rsidRPr="00DE6E92">
        <w:t>8</w:t>
      </w:r>
      <w:r w:rsidR="00DA33D5" w:rsidRPr="00DE6E92">
        <w:t>1</w:t>
      </w:r>
      <w:r w:rsidR="00A17E74" w:rsidRPr="00DE6E92">
        <w:t xml:space="preserve"> above for consideration at SBI 50.</w:t>
      </w:r>
    </w:p>
    <w:p w14:paraId="0C676414" w14:textId="6334040E" w:rsidR="00A17E74" w:rsidRPr="00DE6E92" w:rsidRDefault="0012112D" w:rsidP="0012112D">
      <w:pPr>
        <w:pStyle w:val="SingleTxtG"/>
      </w:pPr>
      <w:r w:rsidRPr="00DE6E92">
        <w:t>84.</w:t>
      </w:r>
      <w:r w:rsidRPr="00DE6E92">
        <w:tab/>
      </w:r>
      <w:r w:rsidR="00A17E74" w:rsidRPr="00DE6E92">
        <w:t xml:space="preserve">The SBI agreed to continue its work on the matters referred to in paragraph </w:t>
      </w:r>
      <w:r w:rsidR="008E3AEC" w:rsidRPr="00DE6E92">
        <w:t>80</w:t>
      </w:r>
      <w:r w:rsidR="00A17E74" w:rsidRPr="00DE6E92">
        <w:t xml:space="preserve"> above at SBI 50 and SBI 51 </w:t>
      </w:r>
      <w:r w:rsidR="00625E79" w:rsidRPr="00DE6E92">
        <w:t>(</w:t>
      </w:r>
      <w:r w:rsidR="00FE11F2">
        <w:t>December</w:t>
      </w:r>
      <w:r w:rsidR="00625E79" w:rsidRPr="00DE6E92">
        <w:t xml:space="preserve"> 2019) </w:t>
      </w:r>
      <w:r w:rsidR="00A17E74" w:rsidRPr="00DE6E92">
        <w:t xml:space="preserve">drawing on the </w:t>
      </w:r>
      <w:r w:rsidR="00714EBA" w:rsidRPr="00DE6E92">
        <w:t xml:space="preserve">materials </w:t>
      </w:r>
      <w:r w:rsidR="00A17E74" w:rsidRPr="00DE6E92">
        <w:t xml:space="preserve">referred to in paragraphs </w:t>
      </w:r>
      <w:r w:rsidR="00DA33D5" w:rsidRPr="00DE6E92">
        <w:t>81</w:t>
      </w:r>
      <w:r w:rsidR="00A17E74" w:rsidRPr="00DE6E92">
        <w:t>–</w:t>
      </w:r>
      <w:r w:rsidR="008E3AEC" w:rsidRPr="00DE6E92">
        <w:t>8</w:t>
      </w:r>
      <w:r w:rsidR="00DA33D5" w:rsidRPr="00DE6E92">
        <w:t>3</w:t>
      </w:r>
      <w:r w:rsidR="00A17E74" w:rsidRPr="00DE6E92">
        <w:t xml:space="preserve"> above, as appropriate.</w:t>
      </w:r>
    </w:p>
    <w:p w14:paraId="75771E0B" w14:textId="209A86D9" w:rsidR="00A17E74" w:rsidRPr="00186B1A" w:rsidRDefault="0012112D" w:rsidP="0012112D">
      <w:pPr>
        <w:pStyle w:val="SingleTxtG"/>
      </w:pPr>
      <w:r w:rsidRPr="00186B1A">
        <w:t>85.</w:t>
      </w:r>
      <w:r w:rsidRPr="00186B1A">
        <w:tab/>
      </w:r>
      <w:r w:rsidR="00A17E74" w:rsidRPr="00DE6E92">
        <w:t>The SBI took note of the estimated budgetary implications of the activit</w:t>
      </w:r>
      <w:r w:rsidR="00714EBA" w:rsidRPr="00DE6E92">
        <w:t>y</w:t>
      </w:r>
      <w:r w:rsidR="00A17E74" w:rsidRPr="00DE6E92">
        <w:t xml:space="preserve"> to be undertaken by the secretariat referred to in paragraph </w:t>
      </w:r>
      <w:r w:rsidR="008E3AEC" w:rsidRPr="00DE6E92">
        <w:t>8</w:t>
      </w:r>
      <w:r w:rsidR="00DA33D5" w:rsidRPr="00DE6E92">
        <w:t>3</w:t>
      </w:r>
      <w:r w:rsidR="00A17E74" w:rsidRPr="00DE6E92">
        <w:t xml:space="preserve"> above and requested that the actions of the secretariat called for in these conclusions be undertaken subject to the availability of</w:t>
      </w:r>
      <w:r w:rsidR="00A17E74" w:rsidRPr="00186B1A">
        <w:t xml:space="preserve"> financial resources</w:t>
      </w:r>
      <w:r w:rsidR="00A17E74">
        <w:t>.</w:t>
      </w:r>
      <w:r w:rsidR="00A17E74" w:rsidRPr="00186B1A">
        <w:t> </w:t>
      </w:r>
    </w:p>
    <w:p w14:paraId="75C87079" w14:textId="00B7A751" w:rsidR="00DB479B" w:rsidRDefault="0012112D" w:rsidP="0012112D">
      <w:pPr>
        <w:pStyle w:val="SingleTxtG"/>
      </w:pPr>
      <w:r>
        <w:t>86.</w:t>
      </w:r>
      <w:r>
        <w:tab/>
      </w:r>
      <w:r w:rsidR="00A17E74" w:rsidRPr="00186B1A">
        <w:t>Having considered the 2018 technical progress report of the PCCB, the SBI recommended a draft decision on the matter for consideration and adoption at CO</w:t>
      </w:r>
      <w:r w:rsidR="009433DE">
        <w:t>P 24.</w:t>
      </w:r>
      <w:r w:rsidR="009433DE">
        <w:rPr>
          <w:rStyle w:val="FootnoteReference"/>
        </w:rPr>
        <w:footnoteReference w:id="43"/>
      </w:r>
    </w:p>
    <w:p w14:paraId="17171C52" w14:textId="7778A09B" w:rsidR="00E27DB4" w:rsidRDefault="0012112D" w:rsidP="0012112D">
      <w:pPr>
        <w:pStyle w:val="RegH1G"/>
        <w:tabs>
          <w:tab w:val="left" w:pos="1135"/>
        </w:tabs>
        <w:ind w:left="1135" w:hanging="454"/>
      </w:pPr>
      <w:bookmarkStart w:id="55" w:name="_Toc534881641"/>
      <w:r>
        <w:t>C.</w:t>
      </w:r>
      <w:r>
        <w:tab/>
      </w:r>
      <w:r w:rsidR="00E27DB4">
        <w:t>Capacity-building under the Kyoto Protocol</w:t>
      </w:r>
      <w:r w:rsidR="00E27DB4">
        <w:br/>
      </w:r>
      <w:r w:rsidR="00E27DB4" w:rsidRPr="00DD044F">
        <w:rPr>
          <w:b w:val="0"/>
          <w:sz w:val="20"/>
        </w:rPr>
        <w:t>(Agenda sub-item 1</w:t>
      </w:r>
      <w:r w:rsidR="00E27DB4">
        <w:rPr>
          <w:b w:val="0"/>
          <w:sz w:val="20"/>
        </w:rPr>
        <w:t>6(c</w:t>
      </w:r>
      <w:r w:rsidR="00E27DB4" w:rsidRPr="00DD044F">
        <w:rPr>
          <w:b w:val="0"/>
          <w:sz w:val="20"/>
        </w:rPr>
        <w:t>))</w:t>
      </w:r>
      <w:bookmarkEnd w:id="55"/>
    </w:p>
    <w:p w14:paraId="6CA62F55" w14:textId="1F400E7D" w:rsidR="003A18C3" w:rsidRPr="00AE6C1A" w:rsidRDefault="0012112D" w:rsidP="0012112D">
      <w:pPr>
        <w:pStyle w:val="SingleTxtG"/>
      </w:pPr>
      <w:r w:rsidRPr="00AE6C1A">
        <w:t>87.</w:t>
      </w:r>
      <w:r w:rsidRPr="00AE6C1A">
        <w:tab/>
      </w:r>
      <w:r w:rsidR="003A18C3" w:rsidRPr="00AE6C1A">
        <w:t>The SBI considered this agenda sub-item at its 1</w:t>
      </w:r>
      <w:r w:rsidR="003A18C3" w:rsidRPr="00AE6C1A">
        <w:rPr>
          <w:vertAlign w:val="superscript"/>
        </w:rPr>
        <w:t>st</w:t>
      </w:r>
      <w:r w:rsidR="003A18C3" w:rsidRPr="00AE6C1A">
        <w:t xml:space="preserve"> meeting and took note of the </w:t>
      </w:r>
      <w:r w:rsidR="009901EC" w:rsidRPr="00AE6C1A">
        <w:t>information</w:t>
      </w:r>
      <w:r w:rsidR="003A18C3" w:rsidRPr="00AE6C1A">
        <w:t xml:space="preserve"> contained in document FCCC/SBI/2018/</w:t>
      </w:r>
      <w:r w:rsidR="009901EC" w:rsidRPr="00AE6C1A">
        <w:t>13</w:t>
      </w:r>
      <w:r w:rsidR="003A18C3" w:rsidRPr="00AE6C1A">
        <w:t>.</w:t>
      </w:r>
    </w:p>
    <w:p w14:paraId="3E72BCE6" w14:textId="57377354" w:rsidR="001C136C" w:rsidRPr="00AE6C1A" w:rsidRDefault="0012112D" w:rsidP="0012112D">
      <w:pPr>
        <w:pStyle w:val="AnnoHCHG"/>
        <w:numPr>
          <w:ilvl w:val="0"/>
          <w:numId w:val="0"/>
        </w:numPr>
        <w:tabs>
          <w:tab w:val="left" w:pos="1135"/>
        </w:tabs>
        <w:ind w:left="1135" w:hanging="284"/>
        <w:rPr>
          <w:b w:val="0"/>
          <w:sz w:val="20"/>
        </w:rPr>
      </w:pPr>
      <w:bookmarkStart w:id="56" w:name="_Toc534881642"/>
      <w:r w:rsidRPr="00AE6C1A">
        <w:t>XVII.</w:t>
      </w:r>
      <w:r w:rsidRPr="00AE6C1A">
        <w:tab/>
      </w:r>
      <w:r w:rsidR="001C136C" w:rsidRPr="00AE6C1A">
        <w:t>Impact of the implementation of response measures</w:t>
      </w:r>
      <w:r w:rsidR="001C136C" w:rsidRPr="00AE6C1A">
        <w:br/>
      </w:r>
      <w:r w:rsidR="001C136C" w:rsidRPr="00AE6C1A">
        <w:rPr>
          <w:b w:val="0"/>
          <w:sz w:val="20"/>
        </w:rPr>
        <w:t>(Agenda item 17)</w:t>
      </w:r>
      <w:bookmarkEnd w:id="56"/>
    </w:p>
    <w:p w14:paraId="52C5A87B" w14:textId="5EDB4EA3" w:rsidR="001C136C" w:rsidRDefault="0012112D" w:rsidP="0012112D">
      <w:pPr>
        <w:pStyle w:val="RegH1G"/>
        <w:tabs>
          <w:tab w:val="left" w:pos="1135"/>
        </w:tabs>
        <w:ind w:left="1135" w:hanging="454"/>
        <w:rPr>
          <w:b w:val="0"/>
          <w:sz w:val="20"/>
        </w:rPr>
      </w:pPr>
      <w:bookmarkStart w:id="57" w:name="_Toc534881643"/>
      <w:r>
        <w:t>A.</w:t>
      </w:r>
      <w:r>
        <w:tab/>
      </w:r>
      <w:r w:rsidR="001C136C">
        <w:t>Improved forum and work programme</w:t>
      </w:r>
      <w:r w:rsidR="001C136C">
        <w:br/>
      </w:r>
      <w:r w:rsidR="001C136C">
        <w:rPr>
          <w:b w:val="0"/>
          <w:sz w:val="20"/>
        </w:rPr>
        <w:t>(Agenda sub-item</w:t>
      </w:r>
      <w:r w:rsidR="001C136C" w:rsidRPr="00CE5F16">
        <w:rPr>
          <w:b w:val="0"/>
          <w:sz w:val="20"/>
        </w:rPr>
        <w:t xml:space="preserve"> </w:t>
      </w:r>
      <w:r w:rsidR="001C136C">
        <w:rPr>
          <w:b w:val="0"/>
          <w:sz w:val="20"/>
        </w:rPr>
        <w:t>17(a))</w:t>
      </w:r>
      <w:bookmarkEnd w:id="57"/>
    </w:p>
    <w:p w14:paraId="03DD6A3A" w14:textId="1305C175" w:rsidR="00E309DC" w:rsidRPr="00922FF4" w:rsidRDefault="0012112D" w:rsidP="0012112D">
      <w:pPr>
        <w:pStyle w:val="Default"/>
        <w:spacing w:after="128"/>
        <w:ind w:left="1134" w:hanging="360"/>
        <w:rPr>
          <w:b/>
          <w:bCs/>
          <w:sz w:val="20"/>
          <w:szCs w:val="20"/>
        </w:rPr>
      </w:pPr>
      <w:r w:rsidRPr="00922FF4">
        <w:rPr>
          <w:b/>
          <w:bCs/>
          <w:sz w:val="20"/>
          <w:szCs w:val="20"/>
        </w:rPr>
        <w:t>1.</w:t>
      </w:r>
      <w:r w:rsidRPr="00922FF4">
        <w:rPr>
          <w:b/>
          <w:bCs/>
          <w:sz w:val="20"/>
          <w:szCs w:val="20"/>
        </w:rPr>
        <w:tab/>
      </w:r>
      <w:r w:rsidR="00E309DC" w:rsidRPr="00922FF4">
        <w:rPr>
          <w:b/>
          <w:bCs/>
          <w:sz w:val="20"/>
          <w:szCs w:val="20"/>
        </w:rPr>
        <w:t>Proceedings</w:t>
      </w:r>
    </w:p>
    <w:p w14:paraId="6040E9FE" w14:textId="2D64E72F" w:rsidR="00E309DC" w:rsidRPr="00AE6C1A" w:rsidRDefault="0012112D" w:rsidP="0012112D">
      <w:pPr>
        <w:pStyle w:val="SingleTxtG"/>
      </w:pPr>
      <w:r w:rsidRPr="00AE6C1A">
        <w:t>88.</w:t>
      </w:r>
      <w:r w:rsidRPr="00AE6C1A">
        <w:tab/>
      </w:r>
      <w:r w:rsidR="00E309DC" w:rsidRPr="00AE6C1A">
        <w:t>The SBI considered this agenda sub-item at its 1</w:t>
      </w:r>
      <w:r w:rsidR="00E309DC" w:rsidRPr="00AE6C1A">
        <w:rPr>
          <w:vertAlign w:val="superscript"/>
        </w:rPr>
        <w:t>st</w:t>
      </w:r>
      <w:r w:rsidR="00E309DC" w:rsidRPr="00AE6C1A">
        <w:t xml:space="preserve"> meeting and the </w:t>
      </w:r>
      <w:r w:rsidR="004F3258" w:rsidRPr="00AE6C1A">
        <w:t>first</w:t>
      </w:r>
      <w:r w:rsidR="00E309DC" w:rsidRPr="00AE6C1A">
        <w:t xml:space="preserve"> part of its 3</w:t>
      </w:r>
      <w:r w:rsidR="00E309DC" w:rsidRPr="00AE6C1A">
        <w:rPr>
          <w:vertAlign w:val="superscript"/>
        </w:rPr>
        <w:t>rd</w:t>
      </w:r>
      <w:r w:rsidR="00E309DC" w:rsidRPr="00AE6C1A">
        <w:t xml:space="preserve"> meeting. It had before it document</w:t>
      </w:r>
      <w:r w:rsidR="008F060E" w:rsidRPr="00AE6C1A">
        <w:t>s</w:t>
      </w:r>
      <w:r w:rsidR="00E309DC" w:rsidRPr="00AE6C1A">
        <w:t xml:space="preserve"> FCCC/SBI/2018/</w:t>
      </w:r>
      <w:r w:rsidR="008F060E" w:rsidRPr="00AE6C1A">
        <w:t>INF.3 and FCCC/SBI/2018/INF.4 as well as the submissions rel</w:t>
      </w:r>
      <w:r w:rsidR="008872CA" w:rsidRPr="00AE6C1A">
        <w:t>ated</w:t>
      </w:r>
      <w:r w:rsidR="008F060E" w:rsidRPr="00AE6C1A">
        <w:t xml:space="preserve"> to th</w:t>
      </w:r>
      <w:r w:rsidR="008872CA" w:rsidRPr="00AE6C1A">
        <w:t>e</w:t>
      </w:r>
      <w:r w:rsidR="008F060E" w:rsidRPr="00AE6C1A">
        <w:t xml:space="preserve"> sub-item</w:t>
      </w:r>
      <w:r w:rsidR="00E309DC" w:rsidRPr="00AE6C1A">
        <w:t xml:space="preserve">. At the same meeting, the SBI agreed </w:t>
      </w:r>
      <w:r w:rsidR="008F060E" w:rsidRPr="00AE6C1A">
        <w:t>that the agenda sub-item would be considered together with the equally ti</w:t>
      </w:r>
      <w:r w:rsidR="002F5751" w:rsidRPr="00AE6C1A">
        <w:t>tled SBSTA 49 agenda sub-item 9</w:t>
      </w:r>
      <w:r w:rsidR="008F060E" w:rsidRPr="00AE6C1A">
        <w:t>(a). The</w:t>
      </w:r>
      <w:r w:rsidR="006F44B8" w:rsidRPr="00AE6C1A">
        <w:t xml:space="preserve"> SBI also agreed that its Chair</w:t>
      </w:r>
      <w:r w:rsidR="008F060E" w:rsidRPr="00AE6C1A">
        <w:t xml:space="preserve"> and the Chair of the SBSTA, Mr. Paul Watkinson (France), would convene the 6</w:t>
      </w:r>
      <w:r w:rsidR="008F060E" w:rsidRPr="00AE6C1A">
        <w:rPr>
          <w:vertAlign w:val="superscript"/>
        </w:rPr>
        <w:t>th</w:t>
      </w:r>
      <w:r w:rsidR="008F060E" w:rsidRPr="00AE6C1A">
        <w:t xml:space="preserve"> meeting of the improved forum</w:t>
      </w:r>
      <w:r w:rsidR="00741438" w:rsidRPr="00AE6C1A">
        <w:t xml:space="preserve"> on the impact of the implementation of response measures</w:t>
      </w:r>
      <w:r w:rsidR="008F060E" w:rsidRPr="00AE6C1A">
        <w:t xml:space="preserve"> as a contact group co-chaired by Mr. Keith Anderson (Switzerland) and Mr. Andrei </w:t>
      </w:r>
      <w:proofErr w:type="spellStart"/>
      <w:r w:rsidR="008F060E" w:rsidRPr="00AE6C1A">
        <w:t>Marcu</w:t>
      </w:r>
      <w:proofErr w:type="spellEnd"/>
      <w:r w:rsidR="008F060E" w:rsidRPr="00AE6C1A">
        <w:t xml:space="preserve"> (Belize).</w:t>
      </w:r>
      <w:r w:rsidR="00E309DC" w:rsidRPr="00AE6C1A">
        <w:t xml:space="preserve"> At the </w:t>
      </w:r>
      <w:r w:rsidR="004F3258" w:rsidRPr="00AE6C1A">
        <w:t>fir</w:t>
      </w:r>
      <w:r w:rsidR="00E309DC" w:rsidRPr="00AE6C1A">
        <w:t>st part of its 3</w:t>
      </w:r>
      <w:r w:rsidR="00E309DC" w:rsidRPr="00AE6C1A">
        <w:rPr>
          <w:vertAlign w:val="superscript"/>
        </w:rPr>
        <w:t>rd</w:t>
      </w:r>
      <w:r w:rsidR="00E309DC" w:rsidRPr="00AE6C1A">
        <w:t xml:space="preserve"> meeting, the SBI consider</w:t>
      </w:r>
      <w:r w:rsidR="00741438" w:rsidRPr="00AE6C1A">
        <w:t>ed</w:t>
      </w:r>
      <w:r w:rsidR="00E309DC" w:rsidRPr="00AE6C1A">
        <w:t xml:space="preserve"> and adopted the conclusions below.</w:t>
      </w:r>
    </w:p>
    <w:p w14:paraId="6219F3C4" w14:textId="4A5EAECE" w:rsidR="00BB416A" w:rsidRPr="00BB416A" w:rsidRDefault="0012112D" w:rsidP="0012112D">
      <w:pPr>
        <w:pStyle w:val="Default"/>
        <w:spacing w:after="128"/>
        <w:ind w:left="1134" w:hanging="360"/>
        <w:rPr>
          <w:b/>
          <w:bCs/>
          <w:sz w:val="20"/>
          <w:szCs w:val="20"/>
        </w:rPr>
      </w:pPr>
      <w:r w:rsidRPr="00BB416A">
        <w:rPr>
          <w:b/>
          <w:bCs/>
          <w:sz w:val="20"/>
          <w:szCs w:val="20"/>
        </w:rPr>
        <w:t>2.</w:t>
      </w:r>
      <w:r w:rsidRPr="00BB416A">
        <w:rPr>
          <w:b/>
          <w:bCs/>
          <w:sz w:val="20"/>
          <w:szCs w:val="20"/>
        </w:rPr>
        <w:tab/>
      </w:r>
      <w:r w:rsidR="00BB416A" w:rsidRPr="00BB416A">
        <w:rPr>
          <w:b/>
          <w:bCs/>
          <w:sz w:val="20"/>
          <w:szCs w:val="20"/>
        </w:rPr>
        <w:t>Conclusions</w:t>
      </w:r>
    </w:p>
    <w:p w14:paraId="18A985AA" w14:textId="6CBA83C9" w:rsidR="000D6C6E" w:rsidRDefault="0012112D" w:rsidP="0012112D">
      <w:pPr>
        <w:pStyle w:val="SingleTxtG"/>
      </w:pPr>
      <w:r>
        <w:t>89.</w:t>
      </w:r>
      <w:r>
        <w:tab/>
      </w:r>
      <w:r w:rsidR="000D6C6E" w:rsidRPr="00B7675A">
        <w:t>The</w:t>
      </w:r>
      <w:r w:rsidR="000D6C6E">
        <w:t xml:space="preserve"> SBSTA and the SBI convened the 6</w:t>
      </w:r>
      <w:r w:rsidR="000D6C6E">
        <w:rPr>
          <w:vertAlign w:val="superscript"/>
        </w:rPr>
        <w:t>th</w:t>
      </w:r>
      <w:r w:rsidR="000D6C6E">
        <w:t xml:space="preserve"> meeting of the improved forum on the impact of the implementation of response measures.</w:t>
      </w:r>
    </w:p>
    <w:p w14:paraId="3A798DF8" w14:textId="1E20D5E5" w:rsidR="000D6C6E" w:rsidRDefault="0012112D" w:rsidP="0012112D">
      <w:pPr>
        <w:pStyle w:val="SingleTxtG"/>
      </w:pPr>
      <w:r>
        <w:t>90.</w:t>
      </w:r>
      <w:r>
        <w:tab/>
      </w:r>
      <w:r w:rsidR="000D6C6E">
        <w:t xml:space="preserve">The SBSTA and the SBI </w:t>
      </w:r>
      <w:r w:rsidR="000D6C6E" w:rsidRPr="007309EC">
        <w:t>welcomed</w:t>
      </w:r>
      <w:r w:rsidR="000D6C6E">
        <w:t xml:space="preserve"> the report</w:t>
      </w:r>
      <w:r w:rsidR="000D6C6E">
        <w:rPr>
          <w:rStyle w:val="FootnoteReference"/>
        </w:rPr>
        <w:footnoteReference w:id="44"/>
      </w:r>
      <w:r w:rsidR="000D6C6E">
        <w:t xml:space="preserve"> prepared by the secretariat on the workshop on the use of economic modelling tools related to the areas of the work programme of the improved forum on the impact of the implementation of response measures, convened from 30 April to 1 May 2018 in Bonn.</w:t>
      </w:r>
    </w:p>
    <w:p w14:paraId="41F1D306" w14:textId="21DC5E78" w:rsidR="000D6C6E" w:rsidRDefault="0012112D" w:rsidP="0012112D">
      <w:pPr>
        <w:pStyle w:val="SingleTxtG"/>
      </w:pPr>
      <w:r>
        <w:t>91.</w:t>
      </w:r>
      <w:r>
        <w:tab/>
      </w:r>
      <w:r w:rsidR="000D6C6E">
        <w:t xml:space="preserve">The SBSTA and the SBI noted the variety of views expressed by Parties and one observer organization in their submissions on the work of the improved forum, including the </w:t>
      </w:r>
      <w:r w:rsidR="000D6C6E">
        <w:lastRenderedPageBreak/>
        <w:t>modalities for its operation, pursuant to the agreed scope of the review of the work programme of the improved forum.</w:t>
      </w:r>
      <w:r w:rsidR="000D6C6E">
        <w:rPr>
          <w:rStyle w:val="FootnoteReference"/>
        </w:rPr>
        <w:footnoteReference w:id="45"/>
      </w:r>
    </w:p>
    <w:p w14:paraId="2534C4FB" w14:textId="1660FD26" w:rsidR="000D6C6E" w:rsidRPr="00DE6E92" w:rsidRDefault="0012112D" w:rsidP="0012112D">
      <w:pPr>
        <w:pStyle w:val="SingleTxtG"/>
      </w:pPr>
      <w:r w:rsidRPr="00DE6E92">
        <w:t>92.</w:t>
      </w:r>
      <w:r w:rsidRPr="00DE6E92">
        <w:tab/>
      </w:r>
      <w:r w:rsidR="000D6C6E" w:rsidRPr="00DE6E92">
        <w:t>The SBSTA and the SBI considered the synthesis report</w:t>
      </w:r>
      <w:r w:rsidR="000D6C6E" w:rsidRPr="00DE6E92">
        <w:rPr>
          <w:rStyle w:val="FootnoteReference"/>
        </w:rPr>
        <w:footnoteReference w:id="46"/>
      </w:r>
      <w:r w:rsidR="000D6C6E" w:rsidRPr="00DE6E92">
        <w:t xml:space="preserve"> on the work of the improved forum prepared by the secretariat on the basis of the submis</w:t>
      </w:r>
      <w:r w:rsidR="006F44B8" w:rsidRPr="00DE6E92">
        <w:t xml:space="preserve">sions referred to in paragraph </w:t>
      </w:r>
      <w:r w:rsidR="007D3436" w:rsidRPr="00DE6E92">
        <w:t>91</w:t>
      </w:r>
      <w:r w:rsidR="000D6C6E" w:rsidRPr="00DE6E92">
        <w:t xml:space="preserve"> above and took note of the discussions that took place at the one-day in-session review of the work of the improved forum.</w:t>
      </w:r>
    </w:p>
    <w:p w14:paraId="5EFE5012" w14:textId="1FCCFF0B" w:rsidR="000D6C6E" w:rsidRPr="007309EC" w:rsidRDefault="0012112D" w:rsidP="0012112D">
      <w:pPr>
        <w:pStyle w:val="SingleTxtG"/>
      </w:pPr>
      <w:r w:rsidRPr="007309EC">
        <w:t>93.</w:t>
      </w:r>
      <w:r w:rsidRPr="007309EC">
        <w:tab/>
      </w:r>
      <w:r w:rsidR="000D6C6E">
        <w:t xml:space="preserve">The SBSTA and the SBI took note of the range of views expressed during the review of the work of the improved forum and recommended that they could be considered in </w:t>
      </w:r>
      <w:r w:rsidR="000D6C6E" w:rsidRPr="007309EC">
        <w:t>developing the functions, work programme and modalities of the forum that will serve the Paris Agreement</w:t>
      </w:r>
      <w:r w:rsidR="000D6C6E">
        <w:t>:</w:t>
      </w:r>
    </w:p>
    <w:p w14:paraId="5D5299FB" w14:textId="5C28AEF6" w:rsidR="000D6C6E" w:rsidRPr="007309EC" w:rsidRDefault="0012112D" w:rsidP="0012112D">
      <w:pPr>
        <w:tabs>
          <w:tab w:val="left" w:pos="1702"/>
        </w:tabs>
        <w:spacing w:after="120"/>
        <w:ind w:left="1134" w:right="1134" w:firstLine="568"/>
        <w:jc w:val="both"/>
      </w:pPr>
      <w:r w:rsidRPr="007309EC">
        <w:t>(a)</w:t>
      </w:r>
      <w:r w:rsidRPr="007309EC">
        <w:tab/>
      </w:r>
      <w:r w:rsidR="000D6C6E" w:rsidRPr="007309EC">
        <w:t>Continuing to use the modalities of inviting submissions from Parties and non-Party stakeholders, preparing synthesis reports and technical papers, and organizing workshops, including regional</w:t>
      </w:r>
      <w:r w:rsidR="006F20D3">
        <w:t xml:space="preserve"> ones</w:t>
      </w:r>
      <w:r w:rsidR="000D6C6E" w:rsidRPr="007309EC">
        <w:t>;</w:t>
      </w:r>
    </w:p>
    <w:p w14:paraId="44EA0B0C" w14:textId="5DB74D98" w:rsidR="000D6C6E" w:rsidRPr="007309EC" w:rsidRDefault="0012112D" w:rsidP="0012112D">
      <w:pPr>
        <w:tabs>
          <w:tab w:val="left" w:pos="1702"/>
        </w:tabs>
        <w:spacing w:after="120"/>
        <w:ind w:left="1134" w:right="1134" w:firstLine="568"/>
        <w:jc w:val="both"/>
      </w:pPr>
      <w:r w:rsidRPr="007309EC">
        <w:t>(b)</w:t>
      </w:r>
      <w:r w:rsidRPr="007309EC">
        <w:tab/>
      </w:r>
      <w:r w:rsidR="000D6C6E" w:rsidRPr="007309EC">
        <w:t>Collaborating with external experts, international organizations and the private sector and engaging with vulnerable groups and indigenous peoples;</w:t>
      </w:r>
    </w:p>
    <w:p w14:paraId="61B6B588" w14:textId="0E408EEA" w:rsidR="000D6C6E" w:rsidRPr="007309EC" w:rsidRDefault="0012112D" w:rsidP="0012112D">
      <w:pPr>
        <w:tabs>
          <w:tab w:val="left" w:pos="1702"/>
        </w:tabs>
        <w:spacing w:after="120"/>
        <w:ind w:left="1134" w:right="1134" w:firstLine="568"/>
        <w:jc w:val="both"/>
      </w:pPr>
      <w:r w:rsidRPr="007309EC">
        <w:t>(c)</w:t>
      </w:r>
      <w:r w:rsidRPr="007309EC">
        <w:tab/>
      </w:r>
      <w:r w:rsidR="000D6C6E" w:rsidRPr="007309EC">
        <w:t>Undertaking technical work focusing on different sectors, including transportation, energy, agriculture and tourism;</w:t>
      </w:r>
    </w:p>
    <w:p w14:paraId="395F0B02" w14:textId="374C896B" w:rsidR="000D6C6E" w:rsidRPr="007309EC" w:rsidRDefault="0012112D" w:rsidP="0012112D">
      <w:pPr>
        <w:tabs>
          <w:tab w:val="left" w:pos="1702"/>
        </w:tabs>
        <w:spacing w:after="120"/>
        <w:ind w:left="1134" w:right="1134" w:firstLine="568"/>
        <w:jc w:val="both"/>
      </w:pPr>
      <w:r w:rsidRPr="007309EC">
        <w:t>(d)</w:t>
      </w:r>
      <w:r w:rsidRPr="007309EC">
        <w:tab/>
      </w:r>
      <w:r w:rsidR="000D6C6E" w:rsidRPr="007309EC">
        <w:t xml:space="preserve">Assessing and analysing the impact of the implementation of response measures; </w:t>
      </w:r>
    </w:p>
    <w:p w14:paraId="0E361516" w14:textId="523ADD67" w:rsidR="000D6C6E" w:rsidRPr="00A40244" w:rsidRDefault="0012112D" w:rsidP="0012112D">
      <w:pPr>
        <w:tabs>
          <w:tab w:val="left" w:pos="1702"/>
        </w:tabs>
        <w:spacing w:after="120"/>
        <w:ind w:left="1134" w:right="1134" w:firstLine="568"/>
        <w:jc w:val="both"/>
      </w:pPr>
      <w:r w:rsidRPr="00A40244">
        <w:t>(e)</w:t>
      </w:r>
      <w:r w:rsidRPr="00A40244">
        <w:tab/>
      </w:r>
      <w:r w:rsidR="000D6C6E">
        <w:t xml:space="preserve">Impacts of the implementation of response measures on economic development in relation to international trade, employment, just transition of </w:t>
      </w:r>
      <w:r w:rsidR="008E7830">
        <w:t xml:space="preserve">the </w:t>
      </w:r>
      <w:r w:rsidR="000D6C6E">
        <w:t>workforce and the creation of decent work and quality jobs, and economic diversification and transformation;</w:t>
      </w:r>
    </w:p>
    <w:p w14:paraId="4BD399CD" w14:textId="1D33406A" w:rsidR="000D6C6E" w:rsidRPr="007309EC" w:rsidRDefault="0012112D" w:rsidP="0012112D">
      <w:pPr>
        <w:tabs>
          <w:tab w:val="left" w:pos="1702"/>
        </w:tabs>
        <w:spacing w:after="120"/>
        <w:ind w:left="1134" w:right="1134" w:firstLine="568"/>
        <w:jc w:val="both"/>
      </w:pPr>
      <w:r w:rsidRPr="007309EC">
        <w:t>(f)</w:t>
      </w:r>
      <w:r w:rsidRPr="007309EC">
        <w:tab/>
      </w:r>
      <w:r w:rsidR="000D6C6E" w:rsidRPr="007309EC">
        <w:t>Establishing a permanent governance structure through a technical expert group;</w:t>
      </w:r>
    </w:p>
    <w:p w14:paraId="0FC018C7" w14:textId="43B1F5E6" w:rsidR="000D6C6E" w:rsidRPr="007309EC" w:rsidRDefault="0012112D" w:rsidP="0012112D">
      <w:pPr>
        <w:tabs>
          <w:tab w:val="left" w:pos="1702"/>
        </w:tabs>
        <w:spacing w:after="120"/>
        <w:ind w:left="1134" w:right="1134" w:firstLine="568"/>
        <w:jc w:val="both"/>
      </w:pPr>
      <w:r w:rsidRPr="007309EC">
        <w:t>(g)</w:t>
      </w:r>
      <w:r w:rsidRPr="007309EC">
        <w:tab/>
      </w:r>
      <w:r w:rsidR="000D6C6E">
        <w:t>A</w:t>
      </w:r>
      <w:r w:rsidR="000D6C6E" w:rsidRPr="007309EC">
        <w:t xml:space="preserve"> focused and effective work programme comprising the two areas identified in decision 11/CP.21, paragraph 5, namely economic diversification and transformation</w:t>
      </w:r>
      <w:r w:rsidR="008E7830">
        <w:t>,</w:t>
      </w:r>
      <w:r w:rsidR="000D6C6E" w:rsidRPr="007309EC">
        <w:t xml:space="preserve"> and just transition of the workforce and the creation of decent work and quality jobs;</w:t>
      </w:r>
    </w:p>
    <w:p w14:paraId="578352D3" w14:textId="76F58310" w:rsidR="000D6C6E" w:rsidRPr="007309EC" w:rsidRDefault="0012112D" w:rsidP="0012112D">
      <w:pPr>
        <w:tabs>
          <w:tab w:val="left" w:pos="1702"/>
        </w:tabs>
        <w:spacing w:after="120"/>
        <w:ind w:left="1134" w:right="1134" w:firstLine="568"/>
        <w:jc w:val="both"/>
      </w:pPr>
      <w:r w:rsidRPr="007309EC">
        <w:t>(h)</w:t>
      </w:r>
      <w:r w:rsidRPr="007309EC">
        <w:tab/>
      </w:r>
      <w:r w:rsidR="000D6C6E" w:rsidRPr="007309EC">
        <w:t>Ensuring that the forum welcomes and includes all Parties, encouraging participation by all, and is thus convened in conjunction with the sessions of the subsidiary bodies.</w:t>
      </w:r>
    </w:p>
    <w:p w14:paraId="640D3BE5" w14:textId="46063394" w:rsidR="000D6C6E" w:rsidRPr="00E63BE0" w:rsidRDefault="0012112D" w:rsidP="0012112D">
      <w:pPr>
        <w:pStyle w:val="SingleTxtG"/>
      </w:pPr>
      <w:r w:rsidRPr="00E63BE0">
        <w:t>94.</w:t>
      </w:r>
      <w:r w:rsidRPr="00E63BE0">
        <w:tab/>
      </w:r>
      <w:r w:rsidR="000D6C6E" w:rsidRPr="00E63BE0">
        <w:t xml:space="preserve">The SBSTA and the SBI concluded the review of the work of the improved forum. They recommended draft conclusions on the matter for consideration and adoption </w:t>
      </w:r>
      <w:r w:rsidR="007945BA">
        <w:t>at COP </w:t>
      </w:r>
      <w:r w:rsidR="00A4330B">
        <w:t>24</w:t>
      </w:r>
      <w:r w:rsidR="000D6C6E" w:rsidRPr="00E63BE0">
        <w:t>.</w:t>
      </w:r>
      <w:r w:rsidR="00A4330B">
        <w:rPr>
          <w:rStyle w:val="FootnoteReference"/>
        </w:rPr>
        <w:footnoteReference w:id="47"/>
      </w:r>
    </w:p>
    <w:p w14:paraId="5BAB8A0C" w14:textId="13B618FA" w:rsidR="002D0111" w:rsidRDefault="0012112D" w:rsidP="0012112D">
      <w:pPr>
        <w:pStyle w:val="RegH1G"/>
        <w:tabs>
          <w:tab w:val="left" w:pos="1135"/>
        </w:tabs>
        <w:ind w:left="1135" w:hanging="454"/>
      </w:pPr>
      <w:bookmarkStart w:id="58" w:name="_Toc534881644"/>
      <w:r>
        <w:t>B.</w:t>
      </w:r>
      <w:r>
        <w:tab/>
      </w:r>
      <w:r w:rsidR="002D0111" w:rsidRPr="00DE51A7">
        <w:t>Modalities, work programme and functions under the Paris Agreement of the forum on the impact of the implementation of response measures</w:t>
      </w:r>
      <w:r w:rsidR="002D0111">
        <w:br/>
      </w:r>
      <w:r w:rsidR="002D0111" w:rsidRPr="000E76A0">
        <w:rPr>
          <w:b w:val="0"/>
          <w:sz w:val="20"/>
        </w:rPr>
        <w:t>(Agenda sub-item 17(</w:t>
      </w:r>
      <w:r w:rsidR="00145E0B">
        <w:rPr>
          <w:b w:val="0"/>
          <w:sz w:val="20"/>
        </w:rPr>
        <w:t>b</w:t>
      </w:r>
      <w:r w:rsidR="002D0111" w:rsidRPr="000E76A0">
        <w:rPr>
          <w:b w:val="0"/>
          <w:sz w:val="20"/>
        </w:rPr>
        <w:t>))</w:t>
      </w:r>
      <w:bookmarkEnd w:id="58"/>
    </w:p>
    <w:p w14:paraId="26335BEB" w14:textId="02EE86CD" w:rsidR="00B40E74" w:rsidRDefault="0012112D" w:rsidP="0012112D">
      <w:pPr>
        <w:pStyle w:val="SingleTxtG"/>
      </w:pPr>
      <w:r>
        <w:t>95.</w:t>
      </w:r>
      <w:r>
        <w:tab/>
      </w:r>
      <w:r w:rsidR="00B40E74">
        <w:t xml:space="preserve">The SBI considered this </w:t>
      </w:r>
      <w:proofErr w:type="spellStart"/>
      <w:r w:rsidR="00B40E74">
        <w:t>PAWP</w:t>
      </w:r>
      <w:proofErr w:type="spellEnd"/>
      <w:r w:rsidR="00145E0B">
        <w:t>-related agenda</w:t>
      </w:r>
      <w:r w:rsidR="00B40E74">
        <w:t xml:space="preserve"> sub-item at its 1</w:t>
      </w:r>
      <w:r w:rsidR="00B40E74" w:rsidRPr="0036650E">
        <w:rPr>
          <w:vertAlign w:val="superscript"/>
        </w:rPr>
        <w:t>st</w:t>
      </w:r>
      <w:r w:rsidR="00B40E74">
        <w:t xml:space="preserve"> meeting and at the </w:t>
      </w:r>
      <w:r w:rsidR="00920E68">
        <w:t>second part</w:t>
      </w:r>
      <w:r w:rsidR="00B40E74">
        <w:t xml:space="preserve"> of its 3</w:t>
      </w:r>
      <w:r w:rsidR="00B40E74" w:rsidRPr="0036650E">
        <w:rPr>
          <w:vertAlign w:val="superscript"/>
        </w:rPr>
        <w:t>rd</w:t>
      </w:r>
      <w:r w:rsidR="00B40E74">
        <w:t xml:space="preserve"> meeting. At its 1</w:t>
      </w:r>
      <w:r w:rsidR="00B40E74" w:rsidRPr="0036650E">
        <w:rPr>
          <w:vertAlign w:val="superscript"/>
        </w:rPr>
        <w:t>st</w:t>
      </w:r>
      <w:r w:rsidR="00B40E74">
        <w:t xml:space="preserve"> meeting, </w:t>
      </w:r>
      <w:r w:rsidR="00B10C42" w:rsidRPr="00B10C42">
        <w:t>the SBI agreed that this</w:t>
      </w:r>
      <w:r w:rsidR="00B10C42">
        <w:t xml:space="preserve"> agenda sub-</w:t>
      </w:r>
      <w:r w:rsidR="00B10C42" w:rsidRPr="00B10C42">
        <w:t>item would be considered together with the equally titled SB</w:t>
      </w:r>
      <w:r w:rsidR="00145E0B">
        <w:t>STA</w:t>
      </w:r>
      <w:r w:rsidR="00B10C42" w:rsidRPr="00B10C42">
        <w:t xml:space="preserve"> 49 agenda </w:t>
      </w:r>
      <w:r w:rsidR="00B10C42">
        <w:t>sub-item 9(b) and that it would</w:t>
      </w:r>
      <w:r w:rsidR="00B40E74">
        <w:t xml:space="preserve"> </w:t>
      </w:r>
      <w:r w:rsidR="008475B7">
        <w:t>establish</w:t>
      </w:r>
      <w:r w:rsidR="008475B7" w:rsidRPr="008475B7">
        <w:t xml:space="preserve"> </w:t>
      </w:r>
      <w:r w:rsidR="008475B7">
        <w:t xml:space="preserve">a contact group co-chaired by Mr. Anderson and Mr. </w:t>
      </w:r>
      <w:proofErr w:type="spellStart"/>
      <w:r w:rsidR="008475B7">
        <w:t>Marcu</w:t>
      </w:r>
      <w:proofErr w:type="spellEnd"/>
      <w:r w:rsidR="00B40E74">
        <w:t>.</w:t>
      </w:r>
    </w:p>
    <w:p w14:paraId="0EF4FCC7" w14:textId="5F596117" w:rsidR="00B40E74" w:rsidRPr="00DE6E92" w:rsidRDefault="0012112D" w:rsidP="0012112D">
      <w:pPr>
        <w:pStyle w:val="SingleTxtG"/>
      </w:pPr>
      <w:r w:rsidRPr="00DE6E92">
        <w:t>96.</w:t>
      </w:r>
      <w:r w:rsidRPr="00DE6E92">
        <w:tab/>
      </w:r>
      <w:r w:rsidR="00B40E74" w:rsidRPr="00DE6E92">
        <w:t xml:space="preserve">At the </w:t>
      </w:r>
      <w:r w:rsidR="00920E68" w:rsidRPr="00DE6E92">
        <w:t>second part</w:t>
      </w:r>
      <w:r w:rsidR="00B40E74" w:rsidRPr="00DE6E92">
        <w:t xml:space="preserve"> of its 3</w:t>
      </w:r>
      <w:r w:rsidR="00B40E74" w:rsidRPr="00DE6E92">
        <w:rPr>
          <w:vertAlign w:val="superscript"/>
        </w:rPr>
        <w:t>rd</w:t>
      </w:r>
      <w:r w:rsidR="00B40E74" w:rsidRPr="00DE6E92">
        <w:t xml:space="preserve"> meeting, the SBI considered and adopted</w:t>
      </w:r>
      <w:r w:rsidR="00B10C42" w:rsidRPr="00DE6E92">
        <w:t xml:space="preserve"> </w:t>
      </w:r>
      <w:r w:rsidR="00B40E74" w:rsidRPr="00DE6E92">
        <w:t xml:space="preserve">conclusions </w:t>
      </w:r>
      <w:r w:rsidR="00B10C42" w:rsidRPr="00DE6E92">
        <w:t xml:space="preserve">on all the </w:t>
      </w:r>
      <w:proofErr w:type="spellStart"/>
      <w:r w:rsidR="00B10C42" w:rsidRPr="00DE6E92">
        <w:t>PAWP</w:t>
      </w:r>
      <w:proofErr w:type="spellEnd"/>
      <w:r w:rsidR="00EB26F6" w:rsidRPr="00DE6E92">
        <w:t>-related items</w:t>
      </w:r>
      <w:r w:rsidR="00B10C42" w:rsidRPr="00DE6E92">
        <w:t xml:space="preserve"> on its agenda, including this </w:t>
      </w:r>
      <w:r w:rsidR="00EB26F6" w:rsidRPr="00DE6E92">
        <w:t>one</w:t>
      </w:r>
      <w:r w:rsidR="00B10C42" w:rsidRPr="00DE6E92">
        <w:t xml:space="preserve">, as </w:t>
      </w:r>
      <w:r w:rsidR="00B40E74" w:rsidRPr="00DE6E92">
        <w:t>presented in paragraph</w:t>
      </w:r>
      <w:r w:rsidR="00AE6C1A" w:rsidRPr="00DE6E92">
        <w:t xml:space="preserve"> 10</w:t>
      </w:r>
      <w:r w:rsidR="005D7E6F" w:rsidRPr="00DE6E92">
        <w:t>9</w:t>
      </w:r>
      <w:r w:rsidR="00AE6C1A" w:rsidRPr="00DE6E92">
        <w:t xml:space="preserve"> </w:t>
      </w:r>
      <w:r w:rsidR="00B40E74" w:rsidRPr="00DE6E92">
        <w:t>below.</w:t>
      </w:r>
    </w:p>
    <w:p w14:paraId="5822616D" w14:textId="1C1ED35D" w:rsidR="001C136C" w:rsidRDefault="0012112D" w:rsidP="0012112D">
      <w:pPr>
        <w:pStyle w:val="RegH1G"/>
        <w:tabs>
          <w:tab w:val="left" w:pos="1135"/>
        </w:tabs>
        <w:ind w:left="1135" w:hanging="454"/>
      </w:pPr>
      <w:bookmarkStart w:id="59" w:name="_Toc534881645"/>
      <w:r>
        <w:lastRenderedPageBreak/>
        <w:t>C.</w:t>
      </w:r>
      <w:r>
        <w:tab/>
      </w:r>
      <w:r w:rsidR="000E76A0">
        <w:t>Matters relating to Article 3, paragraph 14, of the Kyoto Protocol</w:t>
      </w:r>
      <w:r w:rsidR="000E76A0">
        <w:br/>
      </w:r>
      <w:r w:rsidR="000E76A0" w:rsidRPr="000E76A0">
        <w:rPr>
          <w:b w:val="0"/>
          <w:sz w:val="20"/>
        </w:rPr>
        <w:t>(Agenda sub-item 17(c))</w:t>
      </w:r>
      <w:bookmarkEnd w:id="59"/>
    </w:p>
    <w:p w14:paraId="3A006638" w14:textId="31AB9D42" w:rsidR="001C136C" w:rsidRDefault="0012112D" w:rsidP="0012112D">
      <w:pPr>
        <w:pStyle w:val="RegH1G"/>
        <w:tabs>
          <w:tab w:val="left" w:pos="1135"/>
        </w:tabs>
        <w:ind w:left="1135" w:hanging="454"/>
      </w:pPr>
      <w:bookmarkStart w:id="60" w:name="_Toc534881646"/>
      <w:r>
        <w:t>D.</w:t>
      </w:r>
      <w:r>
        <w:tab/>
      </w:r>
      <w:r w:rsidR="000E76A0">
        <w:t>Progress on the implementation of decision 1/CP.10</w:t>
      </w:r>
      <w:r w:rsidR="001C136C">
        <w:br/>
      </w:r>
      <w:r w:rsidR="001C136C" w:rsidRPr="00DD044F">
        <w:rPr>
          <w:b w:val="0"/>
          <w:sz w:val="20"/>
        </w:rPr>
        <w:t>(Agenda sub-item 1</w:t>
      </w:r>
      <w:r w:rsidR="000E76A0">
        <w:rPr>
          <w:b w:val="0"/>
          <w:sz w:val="20"/>
        </w:rPr>
        <w:t>7</w:t>
      </w:r>
      <w:r w:rsidR="001C136C" w:rsidRPr="00DD044F">
        <w:rPr>
          <w:b w:val="0"/>
          <w:sz w:val="20"/>
        </w:rPr>
        <w:t>(</w:t>
      </w:r>
      <w:r w:rsidR="000E76A0">
        <w:rPr>
          <w:b w:val="0"/>
          <w:sz w:val="20"/>
        </w:rPr>
        <w:t>d</w:t>
      </w:r>
      <w:r w:rsidR="001C136C" w:rsidRPr="00DD044F">
        <w:rPr>
          <w:b w:val="0"/>
          <w:sz w:val="20"/>
        </w:rPr>
        <w:t>))</w:t>
      </w:r>
      <w:bookmarkEnd w:id="60"/>
    </w:p>
    <w:p w14:paraId="3C5E4118" w14:textId="7B06099C" w:rsidR="001C136C" w:rsidRDefault="0012112D" w:rsidP="0012112D">
      <w:pPr>
        <w:pStyle w:val="SingleTxtG"/>
      </w:pPr>
      <w:r>
        <w:t>97.</w:t>
      </w:r>
      <w:r>
        <w:tab/>
      </w:r>
      <w:r w:rsidR="002F5751">
        <w:t xml:space="preserve">The SBI considered </w:t>
      </w:r>
      <w:r w:rsidR="00E13FE6">
        <w:t xml:space="preserve">these </w:t>
      </w:r>
      <w:r w:rsidR="002F5751">
        <w:t>agenda sub-item</w:t>
      </w:r>
      <w:r w:rsidR="004F3258">
        <w:t>s</w:t>
      </w:r>
      <w:r w:rsidR="002F5751">
        <w:t xml:space="preserve"> at its 1</w:t>
      </w:r>
      <w:r w:rsidR="002F5751" w:rsidRPr="002F5751">
        <w:rPr>
          <w:vertAlign w:val="superscript"/>
        </w:rPr>
        <w:t>st</w:t>
      </w:r>
      <w:r w:rsidR="002F5751">
        <w:t xml:space="preserve"> meeting and the </w:t>
      </w:r>
      <w:r w:rsidR="004F3258">
        <w:t>first</w:t>
      </w:r>
      <w:r w:rsidR="002F5751">
        <w:t xml:space="preserve"> part of its 3</w:t>
      </w:r>
      <w:r w:rsidR="002F5751" w:rsidRPr="002F5751">
        <w:rPr>
          <w:vertAlign w:val="superscript"/>
        </w:rPr>
        <w:t>rd</w:t>
      </w:r>
      <w:r w:rsidR="002F5751">
        <w:t xml:space="preserve"> meeting. At its 1</w:t>
      </w:r>
      <w:r w:rsidR="002F5751" w:rsidRPr="002F5751">
        <w:rPr>
          <w:vertAlign w:val="superscript"/>
        </w:rPr>
        <w:t>st</w:t>
      </w:r>
      <w:r w:rsidR="002F5751">
        <w:t xml:space="preserve"> meeting, the SBI agreed to the Chair’s proposal that substantive discussions </w:t>
      </w:r>
      <w:r w:rsidR="00741438">
        <w:t>on</w:t>
      </w:r>
      <w:r w:rsidR="002F5751">
        <w:t xml:space="preserve"> the sub-items be held in the improved forum on the impact of the implementation of response measures jointly with discussions on sub-item 17(a). A</w:t>
      </w:r>
      <w:r w:rsidR="004F3258">
        <w:t>t</w:t>
      </w:r>
      <w:r w:rsidR="002F5751">
        <w:t xml:space="preserve"> the </w:t>
      </w:r>
      <w:r w:rsidR="004F3258">
        <w:t>first</w:t>
      </w:r>
      <w:r w:rsidR="002F5751">
        <w:t xml:space="preserve"> part of the 3</w:t>
      </w:r>
      <w:r w:rsidR="002F5751" w:rsidRPr="002F5751">
        <w:rPr>
          <w:vertAlign w:val="superscript"/>
        </w:rPr>
        <w:t>rd</w:t>
      </w:r>
      <w:r w:rsidR="002F5751">
        <w:t xml:space="preserve"> meeting, the Chair informed the SBI that no specific conclusions had been reached on the matters. On a proposal by the Chair, the </w:t>
      </w:r>
      <w:r w:rsidR="006F44B8">
        <w:t>SBI</w:t>
      </w:r>
      <w:r w:rsidR="002F5751">
        <w:t xml:space="preserve"> agreed to continue its consideration of the matters at SBI 50.</w:t>
      </w:r>
      <w:r w:rsidR="002729FC">
        <w:rPr>
          <w:rStyle w:val="FootnoteReference"/>
        </w:rPr>
        <w:footnoteReference w:id="48"/>
      </w:r>
    </w:p>
    <w:p w14:paraId="06F40BE4" w14:textId="5C80040B" w:rsidR="00A403DA" w:rsidRPr="00CE5F16" w:rsidRDefault="0012112D" w:rsidP="0012112D">
      <w:pPr>
        <w:pStyle w:val="AnnoHCHG"/>
        <w:numPr>
          <w:ilvl w:val="0"/>
          <w:numId w:val="0"/>
        </w:numPr>
        <w:tabs>
          <w:tab w:val="left" w:pos="1135"/>
        </w:tabs>
        <w:ind w:left="1135" w:hanging="284"/>
        <w:rPr>
          <w:b w:val="0"/>
          <w:sz w:val="20"/>
        </w:rPr>
      </w:pPr>
      <w:bookmarkStart w:id="61" w:name="_Toc534881647"/>
      <w:r w:rsidRPr="00CE5F16">
        <w:t>XVIII.</w:t>
      </w:r>
      <w:r w:rsidRPr="00CE5F16">
        <w:tab/>
      </w:r>
      <w:r w:rsidR="00A403DA">
        <w:t>Gender and climate change</w:t>
      </w:r>
      <w:r w:rsidR="00A403DA">
        <w:br/>
      </w:r>
      <w:r w:rsidR="00A403DA" w:rsidRPr="00CE5F16">
        <w:rPr>
          <w:b w:val="0"/>
          <w:sz w:val="20"/>
        </w:rPr>
        <w:t>(Agenda item 1</w:t>
      </w:r>
      <w:r w:rsidR="00A403DA">
        <w:rPr>
          <w:b w:val="0"/>
          <w:sz w:val="20"/>
        </w:rPr>
        <w:t>8)</w:t>
      </w:r>
      <w:bookmarkEnd w:id="61"/>
    </w:p>
    <w:p w14:paraId="5B78D8F5" w14:textId="0C1D562F" w:rsidR="00A403DA" w:rsidRDefault="0012112D" w:rsidP="0012112D">
      <w:pPr>
        <w:pStyle w:val="Default"/>
        <w:spacing w:after="128"/>
        <w:ind w:left="1134" w:hanging="360"/>
        <w:rPr>
          <w:sz w:val="20"/>
          <w:szCs w:val="20"/>
        </w:rPr>
      </w:pPr>
      <w:r>
        <w:rPr>
          <w:b/>
          <w:sz w:val="20"/>
          <w:szCs w:val="20"/>
        </w:rPr>
        <w:t>1.</w:t>
      </w:r>
      <w:r>
        <w:rPr>
          <w:b/>
          <w:sz w:val="20"/>
          <w:szCs w:val="20"/>
        </w:rPr>
        <w:tab/>
      </w:r>
      <w:r w:rsidR="00A403DA">
        <w:rPr>
          <w:b/>
          <w:bCs/>
          <w:sz w:val="20"/>
          <w:szCs w:val="20"/>
        </w:rPr>
        <w:t xml:space="preserve">Proceedings </w:t>
      </w:r>
    </w:p>
    <w:p w14:paraId="46281282" w14:textId="7FA8DC6E" w:rsidR="008975ED" w:rsidRDefault="0012112D" w:rsidP="0012112D">
      <w:pPr>
        <w:pStyle w:val="SingleTxtG"/>
      </w:pPr>
      <w:r>
        <w:t>98.</w:t>
      </w:r>
      <w:r>
        <w:tab/>
      </w:r>
      <w:r w:rsidR="006304A9" w:rsidRPr="006304A9">
        <w:t>The SBI considered this agenda item at its 1</w:t>
      </w:r>
      <w:r w:rsidR="006304A9" w:rsidRPr="006304A9">
        <w:rPr>
          <w:vertAlign w:val="superscript"/>
        </w:rPr>
        <w:t>st</w:t>
      </w:r>
      <w:r w:rsidR="006304A9" w:rsidRPr="006304A9">
        <w:t xml:space="preserve"> meeting and the </w:t>
      </w:r>
      <w:r w:rsidR="004F3258">
        <w:t>first</w:t>
      </w:r>
      <w:r w:rsidR="006304A9" w:rsidRPr="006304A9">
        <w:t xml:space="preserve"> part of its 3</w:t>
      </w:r>
      <w:r w:rsidR="006304A9" w:rsidRPr="006304A9">
        <w:rPr>
          <w:vertAlign w:val="superscript"/>
        </w:rPr>
        <w:t>rd</w:t>
      </w:r>
      <w:r w:rsidR="006304A9" w:rsidRPr="006304A9">
        <w:t xml:space="preserve"> meeting. It had before it document FCCC/SBI/2018/INF.15. At the 1</w:t>
      </w:r>
      <w:r w:rsidR="006304A9" w:rsidRPr="006304A9">
        <w:rPr>
          <w:vertAlign w:val="superscript"/>
        </w:rPr>
        <w:t>st</w:t>
      </w:r>
      <w:r w:rsidR="006304A9" w:rsidRPr="006304A9">
        <w:t xml:space="preserve"> meeting, the Chair recalled that the COP, at its 1</w:t>
      </w:r>
      <w:r w:rsidR="006304A9" w:rsidRPr="006304A9">
        <w:rPr>
          <w:vertAlign w:val="superscript"/>
        </w:rPr>
        <w:t>st</w:t>
      </w:r>
      <w:r w:rsidR="006304A9" w:rsidRPr="006304A9">
        <w:t xml:space="preserve"> meeting, had referred to the SBI the consideration of the annual report on gender composition.</w:t>
      </w:r>
      <w:r w:rsidR="006304A9" w:rsidRPr="006304A9">
        <w:rPr>
          <w:rStyle w:val="FootnoteReference"/>
        </w:rPr>
        <w:footnoteReference w:id="49"/>
      </w:r>
      <w:r w:rsidR="006304A9">
        <w:t xml:space="preserve"> At </w:t>
      </w:r>
      <w:r w:rsidR="008975ED">
        <w:t xml:space="preserve">the same meeting, the SBI agreed to consider </w:t>
      </w:r>
      <w:r w:rsidR="009C0BC1">
        <w:t>both</w:t>
      </w:r>
      <w:r w:rsidR="008975ED">
        <w:t xml:space="preserve"> matters in informal consultations </w:t>
      </w:r>
      <w:r w:rsidR="004F3258">
        <w:t>co-</w:t>
      </w:r>
      <w:r w:rsidR="008975ED">
        <w:t>facilitated by M</w:t>
      </w:r>
      <w:r w:rsidR="0083769F">
        <w:t>r</w:t>
      </w:r>
      <w:r w:rsidR="008975ED">
        <w:t xml:space="preserve">. </w:t>
      </w:r>
      <w:r w:rsidR="0083769F">
        <w:t xml:space="preserve">Colin </w:t>
      </w:r>
      <w:proofErr w:type="spellStart"/>
      <w:r w:rsidR="0083769F">
        <w:t>O’Hehir</w:t>
      </w:r>
      <w:proofErr w:type="spellEnd"/>
      <w:r w:rsidR="0083769F">
        <w:t xml:space="preserve"> (Ireland) and Ms.</w:t>
      </w:r>
      <w:r w:rsidR="004F3258">
        <w:t xml:space="preserve"> </w:t>
      </w:r>
      <w:r w:rsidR="0083769F">
        <w:t>Penda Kante Thiam (Senegal)</w:t>
      </w:r>
      <w:r w:rsidR="008975ED">
        <w:t xml:space="preserve">. At the </w:t>
      </w:r>
      <w:r w:rsidR="004F3258">
        <w:t>fir</w:t>
      </w:r>
      <w:r w:rsidR="008975ED" w:rsidRPr="00941A74">
        <w:t>st</w:t>
      </w:r>
      <w:r w:rsidR="008975ED">
        <w:t xml:space="preserve"> part of its 3</w:t>
      </w:r>
      <w:r w:rsidR="008975ED" w:rsidRPr="00941A74">
        <w:rPr>
          <w:vertAlign w:val="superscript"/>
        </w:rPr>
        <w:t>rd</w:t>
      </w:r>
      <w:r w:rsidR="008975ED">
        <w:t xml:space="preserve"> meeting, the SBI consider</w:t>
      </w:r>
      <w:r w:rsidR="004F3258">
        <w:t>ed</w:t>
      </w:r>
      <w:r w:rsidR="008975ED">
        <w:t xml:space="preserve"> and adopted the conclusions below.</w:t>
      </w:r>
    </w:p>
    <w:p w14:paraId="5C6E525D" w14:textId="08AD692F" w:rsidR="0083769F" w:rsidRDefault="0012112D" w:rsidP="0012112D">
      <w:pPr>
        <w:pStyle w:val="Default"/>
        <w:spacing w:after="128"/>
        <w:ind w:left="1134" w:hanging="360"/>
        <w:rPr>
          <w:sz w:val="20"/>
          <w:szCs w:val="20"/>
        </w:rPr>
      </w:pPr>
      <w:r>
        <w:rPr>
          <w:b/>
          <w:sz w:val="20"/>
          <w:szCs w:val="20"/>
        </w:rPr>
        <w:t>2.</w:t>
      </w:r>
      <w:r>
        <w:rPr>
          <w:b/>
          <w:sz w:val="20"/>
          <w:szCs w:val="20"/>
        </w:rPr>
        <w:tab/>
      </w:r>
      <w:r w:rsidR="0083769F">
        <w:rPr>
          <w:b/>
          <w:bCs/>
          <w:sz w:val="20"/>
          <w:szCs w:val="20"/>
        </w:rPr>
        <w:t>Conclusions</w:t>
      </w:r>
    </w:p>
    <w:p w14:paraId="0F5A91FB" w14:textId="23297655" w:rsidR="00154ED6" w:rsidRDefault="0012112D" w:rsidP="0012112D">
      <w:pPr>
        <w:pStyle w:val="SingleTxtG"/>
      </w:pPr>
      <w:r>
        <w:t>99.</w:t>
      </w:r>
      <w:r>
        <w:tab/>
      </w:r>
      <w:r w:rsidR="00154ED6">
        <w:t xml:space="preserve">The SBI welcomed the report on the in-session workshop on the differentiated impacts of climate change; </w:t>
      </w:r>
      <w:r w:rsidR="00154ED6" w:rsidRPr="00F54E8F">
        <w:t>gender-responsive climate policy and action</w:t>
      </w:r>
      <w:r w:rsidR="00154ED6">
        <w:t>;</w:t>
      </w:r>
      <w:r w:rsidR="00154ED6" w:rsidRPr="00F54E8F">
        <w:t xml:space="preserve"> and policies, plans and progress in enhancing gender balance in national delegations</w:t>
      </w:r>
      <w:r w:rsidR="00154ED6">
        <w:t>, held in Bonn on 2 and 9 May 2018.</w:t>
      </w:r>
      <w:r w:rsidR="00154ED6">
        <w:rPr>
          <w:rStyle w:val="FootnoteReference"/>
        </w:rPr>
        <w:footnoteReference w:id="50"/>
      </w:r>
    </w:p>
    <w:p w14:paraId="0D427BE8" w14:textId="713562F0" w:rsidR="00154ED6" w:rsidRDefault="0012112D" w:rsidP="0012112D">
      <w:pPr>
        <w:pStyle w:val="SingleTxtG"/>
      </w:pPr>
      <w:bookmarkStart w:id="62" w:name="_Ref529772572"/>
      <w:r>
        <w:t>100.</w:t>
      </w:r>
      <w:r>
        <w:tab/>
      </w:r>
      <w:r w:rsidR="00154ED6">
        <w:t>The SBI took note of the informal report on the dialogue with the Chairs of the constituted bodies that was held on 5 May 2018.</w:t>
      </w:r>
      <w:r w:rsidR="00154ED6">
        <w:rPr>
          <w:rStyle w:val="FootnoteReference"/>
        </w:rPr>
        <w:footnoteReference w:id="51"/>
      </w:r>
      <w:r w:rsidR="00154ED6">
        <w:t xml:space="preserve"> Representatives of constituted bodies used the dialogue to consider the technical paper </w:t>
      </w:r>
      <w:r w:rsidR="00154ED6" w:rsidRPr="00062FD3">
        <w:t>on entry points for integrating gender considerations into UNFCCC workstreams</w:t>
      </w:r>
      <w:r w:rsidR="00154ED6">
        <w:rPr>
          <w:rStyle w:val="FootnoteReference"/>
        </w:rPr>
        <w:footnoteReference w:id="52"/>
      </w:r>
      <w:r w:rsidR="00154ED6">
        <w:t xml:space="preserve"> and identified concrete actions that each body could take, including greater cooperation and collaboration among constituted bodies on the integration of gender considerations.</w:t>
      </w:r>
    </w:p>
    <w:p w14:paraId="56966030" w14:textId="683C6D2E" w:rsidR="00154ED6" w:rsidRDefault="0012112D" w:rsidP="0012112D">
      <w:pPr>
        <w:pStyle w:val="SingleTxtG"/>
      </w:pPr>
      <w:r>
        <w:t>101.</w:t>
      </w:r>
      <w:r>
        <w:tab/>
      </w:r>
      <w:r w:rsidR="00154ED6">
        <w:t xml:space="preserve">The SBI welcomed the information provided by Parties and the secretariat during </w:t>
      </w:r>
      <w:r w:rsidR="00154ED6" w:rsidRPr="000B7A17">
        <w:t>the</w:t>
      </w:r>
      <w:r w:rsidR="00154ED6">
        <w:t xml:space="preserve"> consideration by the SBI of the activities undertaken</w:t>
      </w:r>
      <w:r w:rsidR="00154ED6" w:rsidRPr="005A7D26">
        <w:t xml:space="preserve"> </w:t>
      </w:r>
      <w:r w:rsidR="00154ED6">
        <w:t>by Parties, constituted bodies, observer organizations and the secretariat in 2018 in support of the Lima work programme on gender</w:t>
      </w:r>
      <w:r w:rsidR="00154ED6">
        <w:rPr>
          <w:rStyle w:val="FootnoteReference"/>
        </w:rPr>
        <w:footnoteReference w:id="53"/>
      </w:r>
      <w:r w:rsidR="00154ED6">
        <w:t xml:space="preserve"> and its gender action plan</w:t>
      </w:r>
      <w:r w:rsidR="00154ED6">
        <w:rPr>
          <w:rStyle w:val="FootnoteReference"/>
        </w:rPr>
        <w:footnoteReference w:id="54"/>
      </w:r>
      <w:r w:rsidR="00154ED6">
        <w:t xml:space="preserve"> and encouraged the continuation and enhancement of such activities in 2019.</w:t>
      </w:r>
      <w:bookmarkEnd w:id="62"/>
    </w:p>
    <w:p w14:paraId="1D34DC80" w14:textId="7EF3C0E7" w:rsidR="00154ED6" w:rsidRDefault="0012112D" w:rsidP="0012112D">
      <w:pPr>
        <w:pStyle w:val="SingleTxtG"/>
      </w:pPr>
      <w:r>
        <w:lastRenderedPageBreak/>
        <w:t>102.</w:t>
      </w:r>
      <w:r>
        <w:tab/>
      </w:r>
      <w:r w:rsidR="00154ED6">
        <w:t>The SBI reminded Parties of the invitation by the COP to appoint, and provide support for, a national gender focal point for climate negotiations, implementation and monitoring</w:t>
      </w:r>
      <w:r w:rsidR="00154ED6">
        <w:rPr>
          <w:rStyle w:val="FootnoteReference"/>
        </w:rPr>
        <w:footnoteReference w:id="55"/>
      </w:r>
      <w:r w:rsidR="00154ED6">
        <w:t xml:space="preserve"> and noted that, to date, only </w:t>
      </w:r>
      <w:r w:rsidR="00154ED6" w:rsidRPr="00C572E5">
        <w:t>42</w:t>
      </w:r>
      <w:r w:rsidR="00154ED6">
        <w:t xml:space="preserve"> Parties had appointed a focal point.</w:t>
      </w:r>
    </w:p>
    <w:p w14:paraId="4B811153" w14:textId="1F2F91A9" w:rsidR="00154ED6" w:rsidRDefault="0012112D" w:rsidP="0012112D">
      <w:pPr>
        <w:pStyle w:val="SingleTxtG"/>
      </w:pPr>
      <w:r>
        <w:t>103.</w:t>
      </w:r>
      <w:r>
        <w:tab/>
      </w:r>
      <w:r w:rsidR="00154ED6">
        <w:t xml:space="preserve">The SBI welcomed the capacity-building on gender </w:t>
      </w:r>
      <w:r w:rsidR="00154ED6" w:rsidRPr="001A3988">
        <w:t xml:space="preserve">provided </w:t>
      </w:r>
      <w:r w:rsidR="00154ED6">
        <w:t xml:space="preserve">by the secretariat, in collaboration with </w:t>
      </w:r>
      <w:r w:rsidR="00154ED6" w:rsidRPr="00D65B40">
        <w:t>United Nations entities, other stakeholders and relevant organizations</w:t>
      </w:r>
      <w:r w:rsidR="00154ED6">
        <w:t xml:space="preserve">, </w:t>
      </w:r>
      <w:r w:rsidR="00154ED6" w:rsidRPr="001A3988">
        <w:t>to</w:t>
      </w:r>
      <w:r w:rsidR="00154ED6">
        <w:t xml:space="preserve"> the </w:t>
      </w:r>
      <w:r w:rsidR="00BE7EDE">
        <w:t>PCCB</w:t>
      </w:r>
      <w:r w:rsidR="00154ED6">
        <w:t xml:space="preserve"> and the Adaptation Committee in October 2018. It e</w:t>
      </w:r>
      <w:r w:rsidR="00154ED6" w:rsidRPr="00D65B40">
        <w:t xml:space="preserve">ncouraged </w:t>
      </w:r>
      <w:r w:rsidR="00154ED6">
        <w:t xml:space="preserve">the </w:t>
      </w:r>
      <w:r w:rsidR="00154ED6" w:rsidRPr="00D65B40">
        <w:t>constituted bodies to participate in</w:t>
      </w:r>
      <w:r w:rsidR="00154ED6">
        <w:t xml:space="preserve"> the further capacity-building activities that are planned for relevant constituted bodies in 2019 under activity C.2 of the gender action plan.</w:t>
      </w:r>
      <w:bookmarkStart w:id="63" w:name="_Ref529771836"/>
    </w:p>
    <w:p w14:paraId="31828C7F" w14:textId="01761575" w:rsidR="00154ED6" w:rsidRDefault="0012112D" w:rsidP="0012112D">
      <w:pPr>
        <w:pStyle w:val="SingleTxtG"/>
      </w:pPr>
      <w:bookmarkStart w:id="64" w:name="_Ref530128747"/>
      <w:r>
        <w:t>104.</w:t>
      </w:r>
      <w:r>
        <w:tab/>
      </w:r>
      <w:r w:rsidR="00154ED6">
        <w:t xml:space="preserve">The SBI encouraged Parties and observers to submit </w:t>
      </w:r>
      <w:r w:rsidR="00741438">
        <w:t>via the submission portal,</w:t>
      </w:r>
      <w:r w:rsidR="00154ED6">
        <w:t xml:space="preserve"> by 31 August 2019</w:t>
      </w:r>
      <w:r w:rsidR="00741438">
        <w:t>,</w:t>
      </w:r>
      <w:r w:rsidR="00154ED6">
        <w:t xml:space="preserve"> </w:t>
      </w:r>
      <w:r w:rsidR="00741438">
        <w:t xml:space="preserve">information </w:t>
      </w:r>
      <w:r w:rsidR="00154ED6">
        <w:t xml:space="preserve">on the </w:t>
      </w:r>
      <w:r w:rsidR="00154ED6" w:rsidRPr="0091507F">
        <w:t>implementation of the gender action plan, identifying areas of progress, areas for improvement and further work to be undertaken in subsequent action plans</w:t>
      </w:r>
      <w:r w:rsidR="00154ED6">
        <w:t xml:space="preserve"> so as to inform the synthesis report on this topic to be prepared by the secretariat</w:t>
      </w:r>
      <w:r w:rsidR="00154ED6">
        <w:rPr>
          <w:rStyle w:val="FootnoteReference"/>
        </w:rPr>
        <w:footnoteReference w:id="56"/>
      </w:r>
      <w:r w:rsidR="00154ED6">
        <w:t xml:space="preserve"> for consideration at SBI 51.</w:t>
      </w:r>
      <w:bookmarkEnd w:id="63"/>
      <w:bookmarkEnd w:id="64"/>
    </w:p>
    <w:p w14:paraId="6897E8C1" w14:textId="62480F0B" w:rsidR="00154ED6" w:rsidRPr="00DE6E92" w:rsidRDefault="0012112D" w:rsidP="0012112D">
      <w:pPr>
        <w:pStyle w:val="SingleTxtG"/>
      </w:pPr>
      <w:r w:rsidRPr="00DE6E92">
        <w:t>105.</w:t>
      </w:r>
      <w:r w:rsidRPr="00DE6E92">
        <w:tab/>
      </w:r>
      <w:r w:rsidR="00154ED6" w:rsidRPr="00DE6E92">
        <w:t xml:space="preserve">The SBI encouraged the secretariat to collect further information from Parties and observers as needed on the topic referred to in paragraph </w:t>
      </w:r>
      <w:r w:rsidR="002D5D3D" w:rsidRPr="00DE6E92">
        <w:t>10</w:t>
      </w:r>
      <w:r w:rsidR="005343DE" w:rsidRPr="00DE6E92">
        <w:t>4</w:t>
      </w:r>
      <w:r w:rsidR="00D74632" w:rsidRPr="00DE6E92">
        <w:t xml:space="preserve"> above</w:t>
      </w:r>
      <w:r w:rsidR="00154ED6" w:rsidRPr="00DE6E92">
        <w:t xml:space="preserve"> in order to make the synthesis report more comprehensive.</w:t>
      </w:r>
    </w:p>
    <w:p w14:paraId="26C918F8" w14:textId="55D833CC" w:rsidR="00154ED6" w:rsidRDefault="0012112D" w:rsidP="0012112D">
      <w:pPr>
        <w:pStyle w:val="SingleTxtG"/>
      </w:pPr>
      <w:r>
        <w:t>106.</w:t>
      </w:r>
      <w:r>
        <w:tab/>
      </w:r>
      <w:r w:rsidR="00154ED6">
        <w:t xml:space="preserve">As requested at </w:t>
      </w:r>
      <w:r w:rsidR="00154ED6" w:rsidRPr="00D30012">
        <w:t>COP 24</w:t>
      </w:r>
      <w:r w:rsidR="00154ED6">
        <w:t>, the SBI considered the annual gender composition report prepared by the secretariat</w:t>
      </w:r>
      <w:r w:rsidR="00154ED6">
        <w:rPr>
          <w:rStyle w:val="FootnoteReference"/>
        </w:rPr>
        <w:footnoteReference w:id="57"/>
      </w:r>
      <w:r w:rsidR="00154ED6">
        <w:t xml:space="preserve"> and recommended draft conclusions thereon as well as on the review of the Lima work programme on gender and its gender action plan for consideration and adoption at COP </w:t>
      </w:r>
      <w:r w:rsidR="004006A7">
        <w:t>24.</w:t>
      </w:r>
      <w:r w:rsidR="004006A7">
        <w:rPr>
          <w:rStyle w:val="FootnoteReference"/>
        </w:rPr>
        <w:footnoteReference w:id="58"/>
      </w:r>
    </w:p>
    <w:p w14:paraId="7FEF2F2B" w14:textId="23391BC6" w:rsidR="003A78F9" w:rsidRPr="00CE5F16" w:rsidRDefault="0012112D" w:rsidP="0012112D">
      <w:pPr>
        <w:pStyle w:val="AnnoHCHG"/>
        <w:numPr>
          <w:ilvl w:val="0"/>
          <w:numId w:val="0"/>
        </w:numPr>
        <w:tabs>
          <w:tab w:val="left" w:pos="1135"/>
        </w:tabs>
        <w:ind w:left="1135" w:hanging="284"/>
        <w:rPr>
          <w:b w:val="0"/>
          <w:sz w:val="20"/>
        </w:rPr>
      </w:pPr>
      <w:bookmarkStart w:id="65" w:name="_Toc534881648"/>
      <w:r w:rsidRPr="00CE5F16">
        <w:t>XIX.</w:t>
      </w:r>
      <w:r w:rsidRPr="00CE5F16">
        <w:tab/>
      </w:r>
      <w:r w:rsidR="00154ED6">
        <w:t>R</w:t>
      </w:r>
      <w:r w:rsidR="003A78F9">
        <w:t>eport on activities related to Action for Climate Empowerment</w:t>
      </w:r>
      <w:r w:rsidR="003A78F9">
        <w:br/>
      </w:r>
      <w:r w:rsidR="003A78F9" w:rsidRPr="00CE5F16">
        <w:rPr>
          <w:b w:val="0"/>
          <w:sz w:val="20"/>
        </w:rPr>
        <w:t>(Agenda item 1</w:t>
      </w:r>
      <w:r w:rsidR="003A78F9">
        <w:rPr>
          <w:b w:val="0"/>
          <w:sz w:val="20"/>
        </w:rPr>
        <w:t>9)</w:t>
      </w:r>
      <w:bookmarkEnd w:id="65"/>
    </w:p>
    <w:p w14:paraId="15F18A25" w14:textId="12174EDC" w:rsidR="00151895" w:rsidRDefault="0012112D" w:rsidP="0012112D">
      <w:pPr>
        <w:pStyle w:val="SingleTxtG"/>
      </w:pPr>
      <w:r>
        <w:t>107.</w:t>
      </w:r>
      <w:r>
        <w:tab/>
      </w:r>
      <w:r w:rsidR="00151895" w:rsidRPr="00151895">
        <w:t>The SBI considered this</w:t>
      </w:r>
      <w:r w:rsidR="003A78F9" w:rsidRPr="00151895">
        <w:t xml:space="preserve"> </w:t>
      </w:r>
      <w:r w:rsidR="004F3258">
        <w:t xml:space="preserve">agenda </w:t>
      </w:r>
      <w:r w:rsidR="003A78F9" w:rsidRPr="00151895">
        <w:t>item at its 1</w:t>
      </w:r>
      <w:r w:rsidR="003A78F9" w:rsidRPr="00151895">
        <w:rPr>
          <w:vertAlign w:val="superscript"/>
        </w:rPr>
        <w:t>st</w:t>
      </w:r>
      <w:r w:rsidR="00151895">
        <w:t xml:space="preserve"> </w:t>
      </w:r>
      <w:r w:rsidR="00151895" w:rsidRPr="00151895">
        <w:t>meeting. It had before it document FCCC/SBI/2018/19</w:t>
      </w:r>
      <w:r w:rsidR="00FF7AC1">
        <w:t>.</w:t>
      </w:r>
      <w:r w:rsidR="004F3258">
        <w:t xml:space="preserve"> </w:t>
      </w:r>
      <w:r w:rsidR="00FF7AC1">
        <w:t xml:space="preserve">The SBI welcomed the organization </w:t>
      </w:r>
      <w:r w:rsidR="00A40709">
        <w:t>of the</w:t>
      </w:r>
      <w:r w:rsidR="00151895" w:rsidRPr="00151895">
        <w:t xml:space="preserve"> regional workshop on A</w:t>
      </w:r>
      <w:r w:rsidR="00C51E85">
        <w:t xml:space="preserve">ction for </w:t>
      </w:r>
      <w:r w:rsidR="00151895" w:rsidRPr="00151895">
        <w:t>C</w:t>
      </w:r>
      <w:r w:rsidR="00C51E85">
        <w:t xml:space="preserve">limate </w:t>
      </w:r>
      <w:r w:rsidR="00151895" w:rsidRPr="00151895">
        <w:t>E</w:t>
      </w:r>
      <w:r w:rsidR="00C51E85">
        <w:t>mpowerment</w:t>
      </w:r>
      <w:r w:rsidR="00151895" w:rsidRPr="00151895">
        <w:t xml:space="preserve"> for Europe and the Mediterranean region</w:t>
      </w:r>
      <w:r w:rsidR="00151895">
        <w:t xml:space="preserve">, held </w:t>
      </w:r>
      <w:r w:rsidR="00151895" w:rsidRPr="00151895">
        <w:t>in La Spezia, Italy, from 2 to 4 October</w:t>
      </w:r>
      <w:r w:rsidR="004F3258">
        <w:t xml:space="preserve"> 2018</w:t>
      </w:r>
      <w:r w:rsidR="00151895" w:rsidRPr="00151895">
        <w:t xml:space="preserve">. </w:t>
      </w:r>
      <w:r w:rsidR="00FF7AC1">
        <w:t>It</w:t>
      </w:r>
      <w:r w:rsidR="00151895">
        <w:t xml:space="preserve"> expressed it</w:t>
      </w:r>
      <w:r w:rsidR="00C51E85">
        <w:t>s</w:t>
      </w:r>
      <w:r w:rsidR="00151895">
        <w:t xml:space="preserve"> appreciation to the </w:t>
      </w:r>
      <w:r w:rsidR="00151895" w:rsidRPr="00151895">
        <w:t>Government of Italy for its support and cooperation, and invite</w:t>
      </w:r>
      <w:r w:rsidR="00151895">
        <w:t>d</w:t>
      </w:r>
      <w:r w:rsidR="00151895" w:rsidRPr="00151895">
        <w:t xml:space="preserve"> Parties in a position to do so to support the organization of other regional workshops in accordance with decision 17/CP.22</w:t>
      </w:r>
      <w:r w:rsidR="00151895">
        <w:t>.</w:t>
      </w:r>
    </w:p>
    <w:p w14:paraId="0B775015" w14:textId="7BE3A933" w:rsidR="001C4E0C" w:rsidRPr="0017394E" w:rsidRDefault="0012112D" w:rsidP="0012112D">
      <w:pPr>
        <w:pStyle w:val="AnnoHCHG"/>
        <w:numPr>
          <w:ilvl w:val="0"/>
          <w:numId w:val="0"/>
        </w:numPr>
        <w:tabs>
          <w:tab w:val="left" w:pos="1135"/>
        </w:tabs>
        <w:ind w:left="1135" w:hanging="284"/>
        <w:rPr>
          <w:b w:val="0"/>
          <w:strike/>
          <w:sz w:val="20"/>
        </w:rPr>
      </w:pPr>
      <w:bookmarkStart w:id="66" w:name="_Toc534881654"/>
      <w:r w:rsidRPr="0017394E">
        <w:t>XX.</w:t>
      </w:r>
      <w:r w:rsidRPr="0017394E">
        <w:tab/>
      </w:r>
      <w:r w:rsidR="00C5783F">
        <w:t xml:space="preserve">Report </w:t>
      </w:r>
      <w:r w:rsidR="001C4E0C" w:rsidRPr="009F4F46">
        <w:t xml:space="preserve">on </w:t>
      </w:r>
      <w:r w:rsidR="001C4E0C">
        <w:t xml:space="preserve">matters </w:t>
      </w:r>
      <w:bookmarkStart w:id="67" w:name="_Hlk274639"/>
      <w:r w:rsidR="001C4E0C">
        <w:t>relat</w:t>
      </w:r>
      <w:r w:rsidR="00354474">
        <w:t>ed</w:t>
      </w:r>
      <w:r w:rsidR="001C4E0C">
        <w:t xml:space="preserve"> to </w:t>
      </w:r>
      <w:r w:rsidR="000B7D3B">
        <w:t xml:space="preserve">the </w:t>
      </w:r>
      <w:r w:rsidR="001C4E0C">
        <w:t xml:space="preserve">Paris Agreement </w:t>
      </w:r>
      <w:r w:rsidR="00354474">
        <w:t>w</w:t>
      </w:r>
      <w:r w:rsidR="001C4E0C">
        <w:t xml:space="preserve">ork </w:t>
      </w:r>
      <w:r w:rsidR="00C5783F">
        <w:t>p</w:t>
      </w:r>
      <w:r w:rsidR="001C4E0C">
        <w:t>rogramme</w:t>
      </w:r>
      <w:bookmarkEnd w:id="67"/>
      <w:r w:rsidR="001C4E0C">
        <w:t xml:space="preserve"> under </w:t>
      </w:r>
      <w:r w:rsidR="001C4E0C" w:rsidRPr="009F4F46">
        <w:t xml:space="preserve">agenda items </w:t>
      </w:r>
      <w:r w:rsidR="001C4E0C">
        <w:t>5, 6, 7, 11,</w:t>
      </w:r>
      <w:r w:rsidR="001C4E0C" w:rsidRPr="00F55569">
        <w:rPr>
          <w:sz w:val="24"/>
          <w:szCs w:val="24"/>
          <w:vertAlign w:val="superscript"/>
        </w:rPr>
        <w:footnoteReference w:id="59"/>
      </w:r>
      <w:r w:rsidR="001C4E0C">
        <w:t xml:space="preserve"> 12,</w:t>
      </w:r>
      <w:r w:rsidR="001C4E0C" w:rsidRPr="00F55569">
        <w:rPr>
          <w:sz w:val="24"/>
          <w:szCs w:val="24"/>
          <w:vertAlign w:val="superscript"/>
        </w:rPr>
        <w:footnoteReference w:id="60"/>
      </w:r>
      <w:r w:rsidR="001C4E0C">
        <w:t xml:space="preserve"> 14(a), 15 and 17(b)</w:t>
      </w:r>
      <w:bookmarkEnd w:id="66"/>
      <w:r w:rsidR="00C5783F">
        <w:br/>
      </w:r>
      <w:r w:rsidR="00C5783F" w:rsidRPr="002077E8">
        <w:rPr>
          <w:b w:val="0"/>
          <w:sz w:val="20"/>
        </w:rPr>
        <w:t xml:space="preserve">(Agenda items </w:t>
      </w:r>
      <w:r w:rsidR="00B27259">
        <w:rPr>
          <w:b w:val="0"/>
          <w:sz w:val="20"/>
        </w:rPr>
        <w:t>5, 6, 7, 11, 12, 14(a), 15 and 17(b)</w:t>
      </w:r>
      <w:r w:rsidR="00C5783F" w:rsidRPr="002077E8">
        <w:rPr>
          <w:b w:val="0"/>
          <w:sz w:val="20"/>
        </w:rPr>
        <w:t>)</w:t>
      </w:r>
    </w:p>
    <w:p w14:paraId="522A0C69" w14:textId="1F8CE96C" w:rsidR="00636CC0" w:rsidRPr="006E43FD" w:rsidRDefault="0012112D" w:rsidP="0012112D">
      <w:pPr>
        <w:pStyle w:val="Default"/>
        <w:spacing w:after="128"/>
        <w:ind w:left="1134" w:hanging="360"/>
        <w:rPr>
          <w:b/>
          <w:sz w:val="20"/>
        </w:rPr>
      </w:pPr>
      <w:r w:rsidRPr="006E43FD">
        <w:rPr>
          <w:b/>
          <w:sz w:val="20"/>
          <w:szCs w:val="20"/>
        </w:rPr>
        <w:t>1.</w:t>
      </w:r>
      <w:r w:rsidRPr="006E43FD">
        <w:rPr>
          <w:b/>
          <w:sz w:val="20"/>
          <w:szCs w:val="20"/>
        </w:rPr>
        <w:tab/>
      </w:r>
      <w:r w:rsidR="00F0749F" w:rsidRPr="006E43FD">
        <w:rPr>
          <w:b/>
          <w:sz w:val="20"/>
        </w:rPr>
        <w:t xml:space="preserve">Proceedings </w:t>
      </w:r>
    </w:p>
    <w:p w14:paraId="397833C1" w14:textId="682CF3AC" w:rsidR="00F0749F" w:rsidRDefault="0012112D" w:rsidP="0012112D">
      <w:pPr>
        <w:pStyle w:val="SingleTxtG"/>
      </w:pPr>
      <w:r>
        <w:t>108.</w:t>
      </w:r>
      <w:r>
        <w:tab/>
      </w:r>
      <w:r w:rsidR="001C4E0C">
        <w:t xml:space="preserve">At the </w:t>
      </w:r>
      <w:r w:rsidR="00920E68">
        <w:t>second part</w:t>
      </w:r>
      <w:r w:rsidR="001C4E0C">
        <w:t xml:space="preserve"> of its 3</w:t>
      </w:r>
      <w:r w:rsidR="001C4E0C" w:rsidRPr="009334D4">
        <w:rPr>
          <w:vertAlign w:val="superscript"/>
        </w:rPr>
        <w:t>rd</w:t>
      </w:r>
      <w:r w:rsidR="001C4E0C">
        <w:t xml:space="preserve"> meeting, the SBI considered and adopted </w:t>
      </w:r>
      <w:r w:rsidR="000B7D3B">
        <w:t xml:space="preserve">the </w:t>
      </w:r>
      <w:r w:rsidR="001C4E0C">
        <w:t xml:space="preserve">conclusions </w:t>
      </w:r>
      <w:r w:rsidR="00354474">
        <w:t xml:space="preserve">below </w:t>
      </w:r>
      <w:r w:rsidR="009334D4">
        <w:t xml:space="preserve">on </w:t>
      </w:r>
      <w:r w:rsidR="00BA20A0">
        <w:t xml:space="preserve">the </w:t>
      </w:r>
      <w:proofErr w:type="spellStart"/>
      <w:r w:rsidR="009334D4">
        <w:t>PAWP</w:t>
      </w:r>
      <w:proofErr w:type="spellEnd"/>
      <w:r w:rsidR="00BA20A0">
        <w:t>-related</w:t>
      </w:r>
      <w:r w:rsidR="009334D4">
        <w:t xml:space="preserve"> </w:t>
      </w:r>
      <w:r w:rsidR="00BA20A0">
        <w:t xml:space="preserve">items on </w:t>
      </w:r>
      <w:r w:rsidR="009334D4">
        <w:t>its agenda</w:t>
      </w:r>
      <w:r w:rsidR="003721C1">
        <w:t xml:space="preserve"> – </w:t>
      </w:r>
      <w:r w:rsidR="009334D4">
        <w:t>5, 6, 7, 11,</w:t>
      </w:r>
      <w:r w:rsidR="009334D4" w:rsidRPr="00887C59">
        <w:rPr>
          <w:sz w:val="18"/>
          <w:vertAlign w:val="superscript"/>
        </w:rPr>
        <w:footnoteReference w:id="61"/>
      </w:r>
      <w:r w:rsidR="009334D4">
        <w:t xml:space="preserve"> 12,</w:t>
      </w:r>
      <w:r w:rsidR="009334D4" w:rsidRPr="00887C59">
        <w:rPr>
          <w:sz w:val="18"/>
          <w:vertAlign w:val="superscript"/>
        </w:rPr>
        <w:footnoteReference w:id="62"/>
      </w:r>
      <w:r w:rsidR="009334D4">
        <w:t xml:space="preserve"> 14(a), 15 and 17(b)</w:t>
      </w:r>
      <w:r w:rsidR="003721C1">
        <w:t xml:space="preserve"> – which were, mutatis mutandis, identical to the conclusions adopted by the SBSTA and the APA on the </w:t>
      </w:r>
      <w:proofErr w:type="spellStart"/>
      <w:r w:rsidR="003721C1">
        <w:t>PAWP</w:t>
      </w:r>
      <w:proofErr w:type="spellEnd"/>
      <w:r w:rsidR="00BA20A0">
        <w:t>.</w:t>
      </w:r>
    </w:p>
    <w:p w14:paraId="1860D7BB" w14:textId="778298CD" w:rsidR="001C4E0C" w:rsidRPr="005141B7" w:rsidRDefault="0012112D" w:rsidP="0012112D">
      <w:pPr>
        <w:pStyle w:val="Default"/>
        <w:spacing w:after="128"/>
        <w:ind w:left="1134" w:hanging="360"/>
        <w:rPr>
          <w:b/>
          <w:bCs/>
        </w:rPr>
      </w:pPr>
      <w:r w:rsidRPr="005141B7">
        <w:rPr>
          <w:b/>
          <w:bCs/>
          <w:sz w:val="20"/>
          <w:szCs w:val="20"/>
        </w:rPr>
        <w:t>2.</w:t>
      </w:r>
      <w:r w:rsidRPr="005141B7">
        <w:rPr>
          <w:b/>
          <w:bCs/>
          <w:sz w:val="20"/>
          <w:szCs w:val="20"/>
        </w:rPr>
        <w:tab/>
      </w:r>
      <w:r w:rsidR="00F0749F" w:rsidRPr="005141B7">
        <w:rPr>
          <w:b/>
          <w:bCs/>
          <w:sz w:val="20"/>
          <w:szCs w:val="20"/>
        </w:rPr>
        <w:t>Conclusions</w:t>
      </w:r>
    </w:p>
    <w:p w14:paraId="118321EA" w14:textId="060B387C" w:rsidR="001C4E0C" w:rsidRPr="00DE6E92" w:rsidRDefault="0012112D" w:rsidP="0012112D">
      <w:pPr>
        <w:pStyle w:val="SingleTxtG"/>
      </w:pPr>
      <w:r w:rsidRPr="00DE6E92">
        <w:lastRenderedPageBreak/>
        <w:t>109.</w:t>
      </w:r>
      <w:r w:rsidRPr="00DE6E92">
        <w:tab/>
      </w:r>
      <w:r w:rsidR="001C4E0C">
        <w:t xml:space="preserve">Pursuant to the </w:t>
      </w:r>
      <w:r w:rsidR="001C4E0C" w:rsidRPr="00DE6E92">
        <w:t>requests of the COP,</w:t>
      </w:r>
      <w:r w:rsidR="001C4E0C" w:rsidRPr="00DE6E92">
        <w:rPr>
          <w:sz w:val="18"/>
          <w:vertAlign w:val="superscript"/>
        </w:rPr>
        <w:footnoteReference w:id="63"/>
      </w:r>
      <w:r w:rsidR="001C4E0C" w:rsidRPr="00DE6E92">
        <w:t xml:space="preserve"> the SBI agreed to forward the proposals by its Chair for the outcomes of its work on the </w:t>
      </w:r>
      <w:proofErr w:type="spellStart"/>
      <w:r w:rsidR="001C4E0C" w:rsidRPr="00DE6E92">
        <w:t>PAWP</w:t>
      </w:r>
      <w:proofErr w:type="spellEnd"/>
      <w:r w:rsidR="001C4E0C" w:rsidRPr="00DE6E92">
        <w:t>.</w:t>
      </w:r>
      <w:r w:rsidR="001C4E0C" w:rsidRPr="00DE6E92">
        <w:rPr>
          <w:sz w:val="18"/>
          <w:vertAlign w:val="superscript"/>
        </w:rPr>
        <w:footnoteReference w:id="64"/>
      </w:r>
      <w:r w:rsidR="001C4E0C" w:rsidRPr="00DE6E92">
        <w:t xml:space="preserve"> The proposals are being forwarded for consideration at COP 24 without prejudice to the content and form of the final outcome of the </w:t>
      </w:r>
      <w:proofErr w:type="spellStart"/>
      <w:r w:rsidR="001C4E0C" w:rsidRPr="00DE6E92">
        <w:t>PAWP</w:t>
      </w:r>
      <w:proofErr w:type="spellEnd"/>
      <w:r w:rsidR="001C4E0C" w:rsidRPr="00DE6E92">
        <w:t xml:space="preserve"> and recognizing that further work by the COP is necessary to finalize the </w:t>
      </w:r>
      <w:proofErr w:type="spellStart"/>
      <w:r w:rsidR="001C4E0C" w:rsidRPr="00DE6E92">
        <w:t>PAWP</w:t>
      </w:r>
      <w:proofErr w:type="spellEnd"/>
      <w:r w:rsidR="001C4E0C" w:rsidRPr="00DE6E92">
        <w:t xml:space="preserve"> outcome.</w:t>
      </w:r>
      <w:r w:rsidR="001C4E0C" w:rsidRPr="00DE6E92">
        <w:rPr>
          <w:sz w:val="18"/>
          <w:vertAlign w:val="superscript"/>
        </w:rPr>
        <w:t xml:space="preserve"> </w:t>
      </w:r>
      <w:r w:rsidR="001C4E0C" w:rsidRPr="00156A85">
        <w:rPr>
          <w:sz w:val="18"/>
          <w:vertAlign w:val="superscript"/>
        </w:rPr>
        <w:footnoteReference w:id="65"/>
      </w:r>
      <w:r w:rsidR="001C4E0C" w:rsidRPr="00156A85">
        <w:rPr>
          <w:sz w:val="18"/>
          <w:vertAlign w:val="superscript"/>
        </w:rPr>
        <w:t xml:space="preserve">, </w:t>
      </w:r>
      <w:r w:rsidR="001C4E0C" w:rsidRPr="00156A85">
        <w:rPr>
          <w:sz w:val="18"/>
          <w:vertAlign w:val="superscript"/>
        </w:rPr>
        <w:footnoteReference w:id="66"/>
      </w:r>
      <w:r w:rsidR="001C4E0C" w:rsidRPr="00156A85">
        <w:rPr>
          <w:sz w:val="18"/>
          <w:vertAlign w:val="superscript"/>
        </w:rPr>
        <w:t>,</w:t>
      </w:r>
      <w:r w:rsidR="00B27259" w:rsidRPr="00156A85">
        <w:rPr>
          <w:sz w:val="18"/>
          <w:vertAlign w:val="superscript"/>
        </w:rPr>
        <w:t xml:space="preserve"> </w:t>
      </w:r>
      <w:r w:rsidR="001C4E0C" w:rsidRPr="00156A85">
        <w:rPr>
          <w:sz w:val="18"/>
          <w:vertAlign w:val="superscript"/>
        </w:rPr>
        <w:footnoteReference w:id="67"/>
      </w:r>
    </w:p>
    <w:p w14:paraId="6E4D7B4A" w14:textId="10A9D0CA" w:rsidR="003A78F9" w:rsidRPr="00DE6E92" w:rsidRDefault="0012112D" w:rsidP="0012112D">
      <w:pPr>
        <w:pStyle w:val="AnnoHCHG"/>
        <w:keepNext w:val="0"/>
        <w:keepLines w:val="0"/>
        <w:numPr>
          <w:ilvl w:val="0"/>
          <w:numId w:val="0"/>
        </w:numPr>
        <w:tabs>
          <w:tab w:val="left" w:pos="1135"/>
        </w:tabs>
        <w:ind w:left="1135" w:hanging="284"/>
        <w:rPr>
          <w:b w:val="0"/>
          <w:sz w:val="20"/>
        </w:rPr>
      </w:pPr>
      <w:bookmarkStart w:id="68" w:name="_Toc534881649"/>
      <w:r w:rsidRPr="00DE6E92">
        <w:t>XXI.</w:t>
      </w:r>
      <w:r w:rsidRPr="00DE6E92">
        <w:tab/>
      </w:r>
      <w:r w:rsidR="003A78F9" w:rsidRPr="00DE6E92">
        <w:t>Administrati</w:t>
      </w:r>
      <w:r w:rsidR="00482F03" w:rsidRPr="00DE6E92">
        <w:t>ve</w:t>
      </w:r>
      <w:r w:rsidR="003A78F9" w:rsidRPr="00DE6E92">
        <w:t>, financial and institutional matters</w:t>
      </w:r>
      <w:r w:rsidR="003A78F9" w:rsidRPr="00DE6E92">
        <w:br/>
      </w:r>
      <w:r w:rsidR="003A78F9" w:rsidRPr="00DE6E92">
        <w:rPr>
          <w:b w:val="0"/>
          <w:sz w:val="20"/>
        </w:rPr>
        <w:t>(Agenda item 20)</w:t>
      </w:r>
      <w:bookmarkEnd w:id="68"/>
    </w:p>
    <w:p w14:paraId="2D7FBB86" w14:textId="4F2FBE6C" w:rsidR="003A78F9" w:rsidRPr="00DE6E92" w:rsidRDefault="0012112D" w:rsidP="0012112D">
      <w:pPr>
        <w:pStyle w:val="RegH1G"/>
        <w:keepNext w:val="0"/>
        <w:keepLines w:val="0"/>
        <w:tabs>
          <w:tab w:val="left" w:pos="1135"/>
        </w:tabs>
        <w:ind w:left="1135" w:hanging="454"/>
        <w:rPr>
          <w:b w:val="0"/>
          <w:sz w:val="20"/>
        </w:rPr>
      </w:pPr>
      <w:bookmarkStart w:id="69" w:name="_Toc534881650"/>
      <w:r w:rsidRPr="00DE6E92">
        <w:t>A.</w:t>
      </w:r>
      <w:r w:rsidRPr="00DE6E92">
        <w:tab/>
      </w:r>
      <w:r w:rsidR="00BD7992" w:rsidRPr="00DE6E92">
        <w:t>Audit report and financial statements for 2017</w:t>
      </w:r>
      <w:r w:rsidR="003A78F9" w:rsidRPr="00DE6E92">
        <w:br/>
      </w:r>
      <w:r w:rsidR="003A78F9" w:rsidRPr="00DE6E92">
        <w:rPr>
          <w:b w:val="0"/>
          <w:sz w:val="20"/>
        </w:rPr>
        <w:t xml:space="preserve">(Agenda sub-item </w:t>
      </w:r>
      <w:r w:rsidR="00BD7992" w:rsidRPr="00DE6E92">
        <w:rPr>
          <w:b w:val="0"/>
          <w:sz w:val="20"/>
        </w:rPr>
        <w:t>20</w:t>
      </w:r>
      <w:r w:rsidR="003A78F9" w:rsidRPr="00DE6E92">
        <w:rPr>
          <w:b w:val="0"/>
          <w:sz w:val="20"/>
        </w:rPr>
        <w:t>(a))</w:t>
      </w:r>
      <w:bookmarkEnd w:id="69"/>
    </w:p>
    <w:p w14:paraId="1849BE0D" w14:textId="5D1176C8" w:rsidR="003A78F9" w:rsidRPr="00DE6E92" w:rsidRDefault="0012112D" w:rsidP="0012112D">
      <w:pPr>
        <w:pStyle w:val="RegH1G"/>
        <w:keepNext w:val="0"/>
        <w:keepLines w:val="0"/>
        <w:tabs>
          <w:tab w:val="left" w:pos="1135"/>
        </w:tabs>
        <w:ind w:left="1135" w:hanging="454"/>
        <w:rPr>
          <w:b w:val="0"/>
          <w:sz w:val="20"/>
        </w:rPr>
      </w:pPr>
      <w:bookmarkStart w:id="70" w:name="_Toc534881651"/>
      <w:r w:rsidRPr="00DE6E92">
        <w:t>B.</w:t>
      </w:r>
      <w:r w:rsidRPr="00DE6E92">
        <w:tab/>
      </w:r>
      <w:r w:rsidR="00BD7992" w:rsidRPr="00DE6E92">
        <w:t xml:space="preserve">Budget performance </w:t>
      </w:r>
      <w:r w:rsidR="009266B1" w:rsidRPr="00DE6E92">
        <w:t>for the biennium 2018–2019</w:t>
      </w:r>
      <w:r w:rsidR="003A78F9" w:rsidRPr="00DE6E92">
        <w:br/>
      </w:r>
      <w:r w:rsidR="009266B1" w:rsidRPr="00DE6E92">
        <w:rPr>
          <w:b w:val="0"/>
          <w:sz w:val="20"/>
        </w:rPr>
        <w:t>(Agenda sub-item 20</w:t>
      </w:r>
      <w:r w:rsidR="003A78F9" w:rsidRPr="00DE6E92">
        <w:rPr>
          <w:b w:val="0"/>
          <w:sz w:val="20"/>
        </w:rPr>
        <w:t>(b))</w:t>
      </w:r>
      <w:bookmarkEnd w:id="70"/>
    </w:p>
    <w:p w14:paraId="600CBF4E" w14:textId="5850A18B" w:rsidR="003A78F9" w:rsidRPr="00DE6E92" w:rsidRDefault="0012112D" w:rsidP="0012112D">
      <w:pPr>
        <w:pStyle w:val="RegH1G"/>
        <w:keepNext w:val="0"/>
        <w:keepLines w:val="0"/>
        <w:tabs>
          <w:tab w:val="left" w:pos="1135"/>
        </w:tabs>
        <w:ind w:left="1135" w:hanging="454"/>
      </w:pPr>
      <w:bookmarkStart w:id="71" w:name="_Toc534881652"/>
      <w:r w:rsidRPr="00DE6E92">
        <w:t>C.</w:t>
      </w:r>
      <w:r w:rsidRPr="00DE6E92">
        <w:tab/>
      </w:r>
      <w:r w:rsidR="009266B1" w:rsidRPr="00DE6E92">
        <w:t>Budgetary matters</w:t>
      </w:r>
      <w:r w:rsidR="003A78F9" w:rsidRPr="00DE6E92">
        <w:br/>
      </w:r>
      <w:r w:rsidR="009266B1" w:rsidRPr="00DE6E92">
        <w:rPr>
          <w:b w:val="0"/>
          <w:sz w:val="20"/>
        </w:rPr>
        <w:t>(Agenda sub-item 20</w:t>
      </w:r>
      <w:r w:rsidR="003A78F9" w:rsidRPr="00DE6E92">
        <w:rPr>
          <w:b w:val="0"/>
          <w:sz w:val="20"/>
        </w:rPr>
        <w:t>(c))</w:t>
      </w:r>
      <w:bookmarkEnd w:id="71"/>
    </w:p>
    <w:p w14:paraId="6413F138" w14:textId="568FB4F8" w:rsidR="003A78F9" w:rsidRPr="00DE6E92" w:rsidRDefault="0012112D" w:rsidP="0012112D">
      <w:pPr>
        <w:pStyle w:val="RegH1G"/>
        <w:keepNext w:val="0"/>
        <w:keepLines w:val="0"/>
        <w:tabs>
          <w:tab w:val="left" w:pos="1135"/>
        </w:tabs>
        <w:ind w:left="1135" w:hanging="454"/>
      </w:pPr>
      <w:bookmarkStart w:id="72" w:name="_Toc534881653"/>
      <w:r w:rsidRPr="00DE6E92">
        <w:t>D.</w:t>
      </w:r>
      <w:r w:rsidRPr="00DE6E92">
        <w:tab/>
      </w:r>
      <w:r w:rsidR="009266B1" w:rsidRPr="00DE6E92">
        <w:t>Continuous review of the functions and operations of the secretariat</w:t>
      </w:r>
      <w:r w:rsidR="003A78F9" w:rsidRPr="00DE6E92">
        <w:br/>
      </w:r>
      <w:r w:rsidR="003A78F9" w:rsidRPr="00DE6E92">
        <w:rPr>
          <w:b w:val="0"/>
          <w:sz w:val="20"/>
        </w:rPr>
        <w:t xml:space="preserve">(Agenda sub-item </w:t>
      </w:r>
      <w:r w:rsidR="009266B1" w:rsidRPr="00DE6E92">
        <w:rPr>
          <w:b w:val="0"/>
          <w:sz w:val="20"/>
        </w:rPr>
        <w:t>20</w:t>
      </w:r>
      <w:r w:rsidR="003A78F9" w:rsidRPr="00DE6E92">
        <w:rPr>
          <w:b w:val="0"/>
          <w:sz w:val="20"/>
        </w:rPr>
        <w:t>(d))</w:t>
      </w:r>
      <w:bookmarkEnd w:id="72"/>
    </w:p>
    <w:p w14:paraId="6C19E209" w14:textId="1E73ABBA" w:rsidR="009C31DC" w:rsidRDefault="0012112D" w:rsidP="0012112D">
      <w:pPr>
        <w:pStyle w:val="Default"/>
        <w:spacing w:after="128"/>
        <w:ind w:left="1134" w:hanging="360"/>
        <w:rPr>
          <w:sz w:val="20"/>
          <w:szCs w:val="20"/>
        </w:rPr>
      </w:pPr>
      <w:r>
        <w:rPr>
          <w:b/>
          <w:sz w:val="20"/>
          <w:szCs w:val="20"/>
        </w:rPr>
        <w:t>1.</w:t>
      </w:r>
      <w:r>
        <w:rPr>
          <w:b/>
          <w:sz w:val="20"/>
          <w:szCs w:val="20"/>
        </w:rPr>
        <w:tab/>
      </w:r>
      <w:r w:rsidR="009C31DC">
        <w:rPr>
          <w:b/>
          <w:bCs/>
          <w:sz w:val="20"/>
          <w:szCs w:val="20"/>
        </w:rPr>
        <w:t xml:space="preserve">Proceedings </w:t>
      </w:r>
    </w:p>
    <w:p w14:paraId="3801544D" w14:textId="16784174" w:rsidR="003A78F9" w:rsidRDefault="0012112D" w:rsidP="0012112D">
      <w:pPr>
        <w:pStyle w:val="SingleTxtG"/>
      </w:pPr>
      <w:r>
        <w:t>110.</w:t>
      </w:r>
      <w:r>
        <w:tab/>
      </w:r>
      <w:r w:rsidR="0015074D">
        <w:t>The SBI considered these agenda sub-items at its 1</w:t>
      </w:r>
      <w:r w:rsidR="0015074D" w:rsidRPr="0015074D">
        <w:rPr>
          <w:vertAlign w:val="superscript"/>
        </w:rPr>
        <w:t>st</w:t>
      </w:r>
      <w:r w:rsidR="0015074D">
        <w:t xml:space="preserve"> meeting and</w:t>
      </w:r>
      <w:r w:rsidR="00C51E85">
        <w:t xml:space="preserve"> </w:t>
      </w:r>
      <w:r w:rsidR="0042398B">
        <w:t>the</w:t>
      </w:r>
      <w:r w:rsidR="0015074D">
        <w:t xml:space="preserve"> </w:t>
      </w:r>
      <w:r w:rsidR="0042398B">
        <w:t>first</w:t>
      </w:r>
      <w:r w:rsidR="0015074D">
        <w:t xml:space="preserve"> part of its 3</w:t>
      </w:r>
      <w:r w:rsidR="0015074D" w:rsidRPr="0015074D">
        <w:rPr>
          <w:vertAlign w:val="superscript"/>
        </w:rPr>
        <w:t>rd</w:t>
      </w:r>
      <w:r w:rsidR="0015074D">
        <w:t xml:space="preserve"> meeting. </w:t>
      </w:r>
      <w:r w:rsidR="00896E8E">
        <w:t xml:space="preserve">It had before it documents FCCC/SBI/2018/16 and Add.1 and 2, </w:t>
      </w:r>
      <w:r w:rsidR="00C51E85">
        <w:t xml:space="preserve">FCCC/SBI/2018/INF.11 and Add.1, </w:t>
      </w:r>
      <w:r w:rsidR="00896E8E">
        <w:t>FCCC/SBI/2018/INF.12, FCCC/SBI/2018/INF.16, FCCC/SBI/2018/INF.17 and FCCC/SBI/2018/INF.18. At the 1</w:t>
      </w:r>
      <w:r w:rsidR="00896E8E" w:rsidRPr="00896E8E">
        <w:rPr>
          <w:vertAlign w:val="superscript"/>
        </w:rPr>
        <w:t>st</w:t>
      </w:r>
      <w:r w:rsidR="00896E8E">
        <w:t xml:space="preserve"> meeting</w:t>
      </w:r>
      <w:r w:rsidR="0042398B">
        <w:t>,</w:t>
      </w:r>
      <w:r w:rsidR="00896E8E">
        <w:t xml:space="preserve"> the Chair invited </w:t>
      </w:r>
      <w:r w:rsidR="00BB402A">
        <w:t xml:space="preserve">the </w:t>
      </w:r>
      <w:r w:rsidR="009C31DC">
        <w:t>Deputy Executive Secretary</w:t>
      </w:r>
      <w:r w:rsidR="00BB402A">
        <w:t xml:space="preserve"> to introduce the sub-items, and a</w:t>
      </w:r>
      <w:r w:rsidR="00896E8E">
        <w:t xml:space="preserve"> representative of the </w:t>
      </w:r>
      <w:r w:rsidR="0042398B">
        <w:t>United Nations B</w:t>
      </w:r>
      <w:r w:rsidR="00896E8E">
        <w:t xml:space="preserve">oard of Auditors to </w:t>
      </w:r>
      <w:r w:rsidR="00BB402A">
        <w:t xml:space="preserve">present the key points relating to </w:t>
      </w:r>
      <w:r w:rsidR="00896E8E">
        <w:t>the audit report.</w:t>
      </w:r>
      <w:r w:rsidR="009C31DC">
        <w:t xml:space="preserve"> At the same meeting, the </w:t>
      </w:r>
      <w:r w:rsidR="006F44B8">
        <w:t>SBI</w:t>
      </w:r>
      <w:r w:rsidR="009C31DC">
        <w:t xml:space="preserve"> agreed to establish a contact group, to be chaired by Mr. </w:t>
      </w:r>
      <w:proofErr w:type="spellStart"/>
      <w:r w:rsidR="009C31DC">
        <w:t>Amena</w:t>
      </w:r>
      <w:proofErr w:type="spellEnd"/>
      <w:r w:rsidR="009C31DC">
        <w:t xml:space="preserve"> </w:t>
      </w:r>
      <w:proofErr w:type="spellStart"/>
      <w:r w:rsidR="009C31DC">
        <w:t>Yauvoli</w:t>
      </w:r>
      <w:proofErr w:type="spellEnd"/>
      <w:r w:rsidR="009C31DC">
        <w:t xml:space="preserve"> (Fiji). At the </w:t>
      </w:r>
      <w:r w:rsidR="0042398B">
        <w:t>first</w:t>
      </w:r>
      <w:r w:rsidR="009C31DC">
        <w:t xml:space="preserve"> part of its 3</w:t>
      </w:r>
      <w:r w:rsidR="009C31DC" w:rsidRPr="009C31DC">
        <w:rPr>
          <w:vertAlign w:val="superscript"/>
        </w:rPr>
        <w:t>rd</w:t>
      </w:r>
      <w:r w:rsidR="009C31DC">
        <w:t xml:space="preserve"> meeting, the SBI consider</w:t>
      </w:r>
      <w:r w:rsidR="0042398B">
        <w:t>ed</w:t>
      </w:r>
      <w:r w:rsidR="009C31DC">
        <w:t xml:space="preserve"> and adopt</w:t>
      </w:r>
      <w:r w:rsidR="0042398B">
        <w:t>ed</w:t>
      </w:r>
      <w:r w:rsidR="009C31DC">
        <w:t xml:space="preserve"> the conclusions below.</w:t>
      </w:r>
    </w:p>
    <w:p w14:paraId="260BF081" w14:textId="5020D42A" w:rsidR="009C31DC" w:rsidRDefault="0012112D" w:rsidP="0012112D">
      <w:pPr>
        <w:pStyle w:val="Default"/>
        <w:spacing w:after="128"/>
        <w:ind w:left="1134" w:hanging="360"/>
        <w:rPr>
          <w:sz w:val="20"/>
          <w:szCs w:val="20"/>
        </w:rPr>
      </w:pPr>
      <w:r>
        <w:rPr>
          <w:b/>
          <w:sz w:val="20"/>
          <w:szCs w:val="20"/>
        </w:rPr>
        <w:t>2.</w:t>
      </w:r>
      <w:r>
        <w:rPr>
          <w:b/>
          <w:sz w:val="20"/>
          <w:szCs w:val="20"/>
        </w:rPr>
        <w:tab/>
      </w:r>
      <w:r w:rsidR="009C31DC">
        <w:rPr>
          <w:b/>
          <w:bCs/>
          <w:sz w:val="20"/>
          <w:szCs w:val="20"/>
        </w:rPr>
        <w:t>Conclusions</w:t>
      </w:r>
    </w:p>
    <w:p w14:paraId="3316593C" w14:textId="1445AD94" w:rsidR="002D7EE3" w:rsidRPr="0012749D" w:rsidRDefault="0012112D" w:rsidP="0012112D">
      <w:pPr>
        <w:pStyle w:val="SingleTxtG"/>
      </w:pPr>
      <w:r w:rsidRPr="0012749D">
        <w:t>111.</w:t>
      </w:r>
      <w:r w:rsidRPr="0012749D">
        <w:tab/>
      </w:r>
      <w:r w:rsidR="002D7EE3" w:rsidRPr="0012749D">
        <w:t>The SBI agreed that it would continue to consider possible ways to increase the efficiency and transparency of the budget process, including options for increasing flexibility in the Trust Fund for Supplementary Activities</w:t>
      </w:r>
      <w:r w:rsidR="002D7EE3">
        <w:t>,</w:t>
      </w:r>
      <w:r w:rsidR="002D7EE3" w:rsidRPr="0012749D">
        <w:t xml:space="preserve"> approaches to addressing outstanding contributions to the core budget</w:t>
      </w:r>
      <w:r w:rsidR="002D7EE3">
        <w:t>,</w:t>
      </w:r>
      <w:r w:rsidR="002D7EE3" w:rsidRPr="0012749D">
        <w:t xml:space="preserve"> the level of the working capital reserve and </w:t>
      </w:r>
      <w:r w:rsidR="002D7EE3">
        <w:t xml:space="preserve">timely funding for </w:t>
      </w:r>
      <w:r w:rsidR="002D7EE3" w:rsidRPr="0012749D">
        <w:t xml:space="preserve">the Trust Fund for Participation in the UNFCCC Process. </w:t>
      </w:r>
    </w:p>
    <w:p w14:paraId="7B6A1A80" w14:textId="7AC936BB" w:rsidR="002D7EE3" w:rsidRDefault="0012112D" w:rsidP="0012112D">
      <w:pPr>
        <w:pStyle w:val="SingleTxtG"/>
      </w:pPr>
      <w:r>
        <w:t>112.</w:t>
      </w:r>
      <w:r>
        <w:tab/>
      </w:r>
      <w:r w:rsidR="002D7EE3" w:rsidRPr="0012749D">
        <w:t>The SBI took note of the information contained in the documents on administrative, financial and institutional matters.</w:t>
      </w:r>
      <w:r w:rsidR="002D7EE3" w:rsidRPr="0012749D">
        <w:rPr>
          <w:rStyle w:val="FootnoteReference"/>
        </w:rPr>
        <w:footnoteReference w:id="68"/>
      </w:r>
    </w:p>
    <w:p w14:paraId="5D32D650" w14:textId="673BC388" w:rsidR="002D7EE3" w:rsidRPr="002D7EE3" w:rsidRDefault="0012112D" w:rsidP="0012112D">
      <w:pPr>
        <w:pStyle w:val="SingleTxtG"/>
        <w:rPr>
          <w:rFonts w:cs="Calibri"/>
        </w:rPr>
      </w:pPr>
      <w:r w:rsidRPr="002D7EE3">
        <w:rPr>
          <w:rFonts w:cs="Calibri"/>
        </w:rPr>
        <w:lastRenderedPageBreak/>
        <w:t>113.</w:t>
      </w:r>
      <w:r w:rsidRPr="002D7EE3">
        <w:rPr>
          <w:rFonts w:cs="Calibri"/>
        </w:rPr>
        <w:tab/>
      </w:r>
      <w:r w:rsidR="002D7EE3" w:rsidRPr="002D7EE3">
        <w:rPr>
          <w:rFonts w:cs="Calibri"/>
        </w:rPr>
        <w:t xml:space="preserve">The SBI welcomed the approach taken by the secretariat to present information in a transparent, balanced and integrated manner for the 2020–2021 programme budget, including the intention to </w:t>
      </w:r>
      <w:r w:rsidR="002D7EE3" w:rsidRPr="00D86DBA">
        <w:t>approach</w:t>
      </w:r>
      <w:r w:rsidR="002D7EE3" w:rsidRPr="002D7EE3">
        <w:rPr>
          <w:rFonts w:cs="Calibri"/>
        </w:rPr>
        <w:t xml:space="preserve"> Parties in 2019, prior to SBI 50, for feedback on the overall approach, format and budget levels.</w:t>
      </w:r>
    </w:p>
    <w:p w14:paraId="0254A1B8" w14:textId="0DD95FC5" w:rsidR="002D7EE3" w:rsidRPr="0012749D" w:rsidRDefault="0012112D" w:rsidP="0012112D">
      <w:pPr>
        <w:pStyle w:val="SingleTxtG"/>
      </w:pPr>
      <w:r w:rsidRPr="0012749D">
        <w:t>114.</w:t>
      </w:r>
      <w:r w:rsidRPr="0012749D">
        <w:tab/>
      </w:r>
      <w:r w:rsidR="002D7EE3" w:rsidRPr="0012749D">
        <w:t>The SBI considered the enhancements to the annual report on the secretariat’s activities proposed in the update on annual report preparation,</w:t>
      </w:r>
      <w:r w:rsidR="002D7EE3" w:rsidRPr="0012749D">
        <w:rPr>
          <w:rStyle w:val="FootnoteReference"/>
        </w:rPr>
        <w:footnoteReference w:id="69"/>
      </w:r>
      <w:r w:rsidR="002D7EE3" w:rsidRPr="0012749D">
        <w:t xml:space="preserve"> and requested the secretariat to prepare the annual report for 2018 in line with the proposed enhancements.</w:t>
      </w:r>
    </w:p>
    <w:p w14:paraId="608DBC8D" w14:textId="2EE477EC" w:rsidR="002D7EE3" w:rsidRDefault="0012112D" w:rsidP="0012112D">
      <w:pPr>
        <w:pStyle w:val="SingleTxtG"/>
      </w:pPr>
      <w:r>
        <w:t>115.</w:t>
      </w:r>
      <w:r>
        <w:tab/>
      </w:r>
      <w:r w:rsidR="002D7EE3" w:rsidRPr="002D7EE3">
        <w:rPr>
          <w:rFonts w:cs="Calibri"/>
        </w:rPr>
        <w:t xml:space="preserve"> </w:t>
      </w:r>
      <w:r w:rsidR="002D7EE3">
        <w:t xml:space="preserve">The SBI recommended two draft decisions on administrative, financial and institutional matters: one for consideration and adoption </w:t>
      </w:r>
      <w:r w:rsidR="000A4EAC">
        <w:t>at COP 24</w:t>
      </w:r>
      <w:r w:rsidR="00EE6236">
        <w:rPr>
          <w:rStyle w:val="FootnoteReference"/>
        </w:rPr>
        <w:footnoteReference w:id="70"/>
      </w:r>
      <w:r w:rsidR="002D7EE3">
        <w:t xml:space="preserve"> and one for consideration and adoption </w:t>
      </w:r>
      <w:r w:rsidR="000A4EAC">
        <w:t xml:space="preserve">at CMP </w:t>
      </w:r>
      <w:r w:rsidR="00EE6236">
        <w:t>14.</w:t>
      </w:r>
      <w:r w:rsidR="00EE6236">
        <w:rPr>
          <w:rStyle w:val="FootnoteReference"/>
        </w:rPr>
        <w:footnoteReference w:id="71"/>
      </w:r>
    </w:p>
    <w:p w14:paraId="56B2CFE3" w14:textId="3F004708" w:rsidR="00771E6E" w:rsidRPr="00CE5F16" w:rsidRDefault="0012112D" w:rsidP="0012112D">
      <w:pPr>
        <w:pStyle w:val="AnnoHCHG"/>
        <w:numPr>
          <w:ilvl w:val="0"/>
          <w:numId w:val="0"/>
        </w:numPr>
        <w:tabs>
          <w:tab w:val="left" w:pos="1135"/>
        </w:tabs>
        <w:ind w:left="1135" w:hanging="284"/>
        <w:rPr>
          <w:b w:val="0"/>
          <w:sz w:val="20"/>
        </w:rPr>
      </w:pPr>
      <w:bookmarkStart w:id="73" w:name="_Toc534881655"/>
      <w:r w:rsidRPr="00CE5F16">
        <w:t>XXII.</w:t>
      </w:r>
      <w:r w:rsidRPr="00CE5F16">
        <w:tab/>
      </w:r>
      <w:r w:rsidR="00771E6E">
        <w:t>Other matters</w:t>
      </w:r>
      <w:r w:rsidR="00771E6E">
        <w:br/>
      </w:r>
      <w:r w:rsidR="00771E6E" w:rsidRPr="00CE5F16">
        <w:rPr>
          <w:b w:val="0"/>
          <w:sz w:val="20"/>
        </w:rPr>
        <w:t>(Agenda item</w:t>
      </w:r>
      <w:r w:rsidR="00771E6E">
        <w:rPr>
          <w:b w:val="0"/>
          <w:sz w:val="20"/>
        </w:rPr>
        <w:t xml:space="preserve"> 21)</w:t>
      </w:r>
      <w:bookmarkEnd w:id="73"/>
    </w:p>
    <w:p w14:paraId="24DE229D" w14:textId="43C6DC5A" w:rsidR="00771E6E" w:rsidRDefault="0012112D" w:rsidP="0012112D">
      <w:pPr>
        <w:pStyle w:val="SingleTxtG"/>
      </w:pPr>
      <w:r>
        <w:t>116.</w:t>
      </w:r>
      <w:r>
        <w:tab/>
      </w:r>
      <w:r w:rsidR="00AB2CD2">
        <w:t>No other matter</w:t>
      </w:r>
      <w:r w:rsidR="0042398B">
        <w:t>s</w:t>
      </w:r>
      <w:r w:rsidR="00AB2CD2">
        <w:t xml:space="preserve"> </w:t>
      </w:r>
      <w:r w:rsidR="0042398B">
        <w:t>were</w:t>
      </w:r>
      <w:r w:rsidR="00AB2CD2">
        <w:t xml:space="preserve"> raised.</w:t>
      </w:r>
    </w:p>
    <w:p w14:paraId="78E2B121" w14:textId="524CB70D" w:rsidR="00A61BEC" w:rsidRPr="009F4F46" w:rsidRDefault="0012112D" w:rsidP="0012112D">
      <w:pPr>
        <w:pStyle w:val="AnnoHCHG"/>
        <w:numPr>
          <w:ilvl w:val="0"/>
          <w:numId w:val="0"/>
        </w:numPr>
        <w:tabs>
          <w:tab w:val="left" w:pos="1135"/>
        </w:tabs>
        <w:ind w:left="1135" w:hanging="284"/>
      </w:pPr>
      <w:bookmarkStart w:id="74" w:name="_Toc534881656"/>
      <w:r w:rsidRPr="009F4F46">
        <w:t>XXIII.</w:t>
      </w:r>
      <w:r w:rsidRPr="009F4F46">
        <w:tab/>
      </w:r>
      <w:r w:rsidR="00B81484" w:rsidRPr="009F4F46">
        <w:t>Closure of and r</w:t>
      </w:r>
      <w:r w:rsidR="00A61BEC" w:rsidRPr="009F4F46">
        <w:t>eport on the session</w:t>
      </w:r>
      <w:r w:rsidR="00771E6E">
        <w:br/>
      </w:r>
      <w:r w:rsidR="00771E6E" w:rsidRPr="00771E6E">
        <w:rPr>
          <w:b w:val="0"/>
          <w:sz w:val="20"/>
        </w:rPr>
        <w:t>(Agenda item 2</w:t>
      </w:r>
      <w:r w:rsidR="00771E6E">
        <w:rPr>
          <w:b w:val="0"/>
          <w:sz w:val="20"/>
        </w:rPr>
        <w:t>2</w:t>
      </w:r>
      <w:r w:rsidR="00771E6E" w:rsidRPr="00771E6E">
        <w:rPr>
          <w:b w:val="0"/>
          <w:sz w:val="20"/>
        </w:rPr>
        <w:t>)</w:t>
      </w:r>
      <w:bookmarkEnd w:id="74"/>
    </w:p>
    <w:p w14:paraId="2BB245DC" w14:textId="0F5F33A3" w:rsidR="004E2D7B" w:rsidRPr="004E2D7B" w:rsidRDefault="0012112D" w:rsidP="0012112D">
      <w:pPr>
        <w:pStyle w:val="Default"/>
        <w:spacing w:after="128"/>
        <w:ind w:left="1134" w:hanging="360"/>
        <w:rPr>
          <w:sz w:val="20"/>
        </w:rPr>
      </w:pPr>
      <w:r w:rsidRPr="004E2D7B">
        <w:rPr>
          <w:b/>
          <w:sz w:val="20"/>
        </w:rPr>
        <w:t>1.</w:t>
      </w:r>
      <w:r w:rsidRPr="004E2D7B">
        <w:rPr>
          <w:b/>
          <w:sz w:val="20"/>
        </w:rPr>
        <w:tab/>
      </w:r>
      <w:r w:rsidR="004E2D7B">
        <w:rPr>
          <w:b/>
          <w:sz w:val="20"/>
        </w:rPr>
        <w:t>Administrative and budgetary implications</w:t>
      </w:r>
    </w:p>
    <w:p w14:paraId="712EE0F6" w14:textId="4830B366" w:rsidR="009137C0" w:rsidRDefault="0012112D" w:rsidP="0012112D">
      <w:pPr>
        <w:pStyle w:val="SingleTxtG"/>
      </w:pPr>
      <w:r>
        <w:t>117.</w:t>
      </w:r>
      <w:r>
        <w:tab/>
      </w:r>
      <w:r w:rsidR="009137C0">
        <w:t xml:space="preserve">At the </w:t>
      </w:r>
      <w:r w:rsidR="004F3258">
        <w:t>first</w:t>
      </w:r>
      <w:r w:rsidR="009137C0">
        <w:t xml:space="preserve"> part of the 3</w:t>
      </w:r>
      <w:r w:rsidR="009137C0" w:rsidRPr="009137C0">
        <w:rPr>
          <w:vertAlign w:val="superscript"/>
        </w:rPr>
        <w:t>rd</w:t>
      </w:r>
      <w:r w:rsidR="009137C0">
        <w:t xml:space="preserve"> meeting of the SBI, the Deputy Executive Secretary provided a preliminary evaluation of the administrative and budgetary implications of the conclusions adopted during th</w:t>
      </w:r>
      <w:r w:rsidR="0042398B">
        <w:t>e</w:t>
      </w:r>
      <w:r w:rsidR="009137C0">
        <w:t xml:space="preserve"> session, in accordance with the provisions of rule 15 of the draft rules of procedure being applied. </w:t>
      </w:r>
    </w:p>
    <w:p w14:paraId="2E79279E" w14:textId="6ACCA707" w:rsidR="00A113D1" w:rsidRPr="00E42063" w:rsidRDefault="0012112D" w:rsidP="0012112D">
      <w:pPr>
        <w:pStyle w:val="SingleTxtG"/>
      </w:pPr>
      <w:r w:rsidRPr="00E42063">
        <w:t>118.</w:t>
      </w:r>
      <w:r w:rsidRPr="00E42063">
        <w:tab/>
      </w:r>
      <w:r w:rsidR="00CB4E48">
        <w:t>One</w:t>
      </w:r>
      <w:r w:rsidR="00A113D1" w:rsidRPr="00FC3E3A">
        <w:t xml:space="preserve"> activit</w:t>
      </w:r>
      <w:r w:rsidR="00CB4E48">
        <w:t xml:space="preserve">y </w:t>
      </w:r>
      <w:r w:rsidR="00AA7B08">
        <w:t>resulting</w:t>
      </w:r>
      <w:r w:rsidR="002B53AD">
        <w:t xml:space="preserve"> from the</w:t>
      </w:r>
      <w:r w:rsidR="00A113D1" w:rsidRPr="00FC3E3A">
        <w:t xml:space="preserve"> negotiations at th</w:t>
      </w:r>
      <w:r w:rsidR="002B53AD">
        <w:t>e</w:t>
      </w:r>
      <w:r w:rsidR="00A113D1" w:rsidRPr="00FC3E3A">
        <w:t xml:space="preserve"> session call</w:t>
      </w:r>
      <w:r w:rsidR="00CB4E48">
        <w:t>s</w:t>
      </w:r>
      <w:r w:rsidR="00A113D1" w:rsidRPr="00FC3E3A">
        <w:t xml:space="preserve"> for more support </w:t>
      </w:r>
      <w:r w:rsidR="002B53AD">
        <w:t>from</w:t>
      </w:r>
      <w:r w:rsidR="00A113D1" w:rsidRPr="00FC3E3A">
        <w:t xml:space="preserve"> the secretariat and require</w:t>
      </w:r>
      <w:r w:rsidR="00CB4E48">
        <w:t>s</w:t>
      </w:r>
      <w:r w:rsidR="00A113D1" w:rsidRPr="00FC3E3A">
        <w:t xml:space="preserve"> additional resources over and above the core budget for the biennium 2018</w:t>
      </w:r>
      <w:r w:rsidR="00E274CD">
        <w:t>–</w:t>
      </w:r>
      <w:r w:rsidR="00CB4E48">
        <w:t>2019: u</w:t>
      </w:r>
      <w:r w:rsidR="00A113D1">
        <w:t xml:space="preserve">nder agenda item </w:t>
      </w:r>
      <w:r w:rsidR="00CB4E48">
        <w:t>10</w:t>
      </w:r>
      <w:r w:rsidR="00E274CD">
        <w:t>,</w:t>
      </w:r>
      <w:r w:rsidR="00A113D1" w:rsidRPr="00FC3E3A">
        <w:t xml:space="preserve"> </w:t>
      </w:r>
      <w:r w:rsidR="008F56F1" w:rsidRPr="00306F75">
        <w:t>“Report of the Executive Committee of the Warsaw International Mechanism for Loss and Damage</w:t>
      </w:r>
      <w:r w:rsidR="008F56F1" w:rsidRPr="00FC3E3A">
        <w:t xml:space="preserve"> associated with Climate Change Impacts”</w:t>
      </w:r>
      <w:r w:rsidR="008F56F1">
        <w:t xml:space="preserve">, </w:t>
      </w:r>
      <w:r w:rsidR="00A113D1" w:rsidRPr="00FC3E3A">
        <w:t xml:space="preserve">funding in the amount of EUR 350,000 in 2019 will be required to facilitate the further work of the </w:t>
      </w:r>
      <w:r w:rsidR="008F56F1" w:rsidRPr="00FC3E3A">
        <w:t xml:space="preserve">Task Force </w:t>
      </w:r>
      <w:r w:rsidR="00973B23" w:rsidRPr="00FC3E3A">
        <w:t xml:space="preserve">on </w:t>
      </w:r>
      <w:r w:rsidR="008F56F1" w:rsidRPr="00FC3E3A">
        <w:t xml:space="preserve">Displacement </w:t>
      </w:r>
      <w:r w:rsidR="00A113D1" w:rsidRPr="00FC3E3A">
        <w:t xml:space="preserve">and the implementation of </w:t>
      </w:r>
      <w:r w:rsidR="00AA7B08">
        <w:t xml:space="preserve">the </w:t>
      </w:r>
      <w:r w:rsidR="00A113D1" w:rsidRPr="00FC3E3A">
        <w:t xml:space="preserve">further work of the Executive </w:t>
      </w:r>
      <w:r w:rsidR="00A113D1" w:rsidRPr="00DE6E92">
        <w:t xml:space="preserve">Committee </w:t>
      </w:r>
      <w:r w:rsidR="007F6EA9" w:rsidRPr="00DE6E92">
        <w:t xml:space="preserve">of the Warsaw International Mechanism </w:t>
      </w:r>
      <w:r w:rsidR="00A113D1" w:rsidRPr="00DE6E92">
        <w:t xml:space="preserve">under its </w:t>
      </w:r>
      <w:r w:rsidR="00A113D1" w:rsidRPr="00E42063">
        <w:t>workstream</w:t>
      </w:r>
      <w:r w:rsidR="00E21E15" w:rsidRPr="00E42063">
        <w:t> </w:t>
      </w:r>
      <w:r w:rsidR="00A113D1" w:rsidRPr="00E42063">
        <w:t>D</w:t>
      </w:r>
      <w:r w:rsidR="00973B23" w:rsidRPr="00E42063">
        <w:t>,</w:t>
      </w:r>
      <w:r w:rsidR="00A113D1" w:rsidRPr="00E42063">
        <w:t xml:space="preserve"> on human mobility</w:t>
      </w:r>
      <w:r w:rsidR="00CB4E48" w:rsidRPr="00E42063">
        <w:t>.</w:t>
      </w:r>
      <w:r w:rsidR="00CB4E48" w:rsidRPr="00E42063">
        <w:rPr>
          <w:sz w:val="18"/>
          <w:vertAlign w:val="superscript"/>
        </w:rPr>
        <w:footnoteReference w:id="72"/>
      </w:r>
    </w:p>
    <w:p w14:paraId="68D73C48" w14:textId="5CEA3112" w:rsidR="00515E0E" w:rsidRPr="00515E0E" w:rsidRDefault="0012112D" w:rsidP="0012112D">
      <w:pPr>
        <w:pStyle w:val="SingleTxtG"/>
      </w:pPr>
      <w:r w:rsidRPr="00515E0E">
        <w:t>119.</w:t>
      </w:r>
      <w:r w:rsidRPr="00515E0E">
        <w:tab/>
      </w:r>
      <w:r w:rsidR="009137C0">
        <w:t>The Deputy Executive Secretary noted that t</w:t>
      </w:r>
      <w:r w:rsidR="00515E0E" w:rsidRPr="00515E0E">
        <w:t>h</w:t>
      </w:r>
      <w:r w:rsidR="000F7A66">
        <w:t>e</w:t>
      </w:r>
      <w:r w:rsidR="00515E0E" w:rsidRPr="00515E0E">
        <w:t xml:space="preserve"> amount </w:t>
      </w:r>
      <w:r w:rsidR="009137C0">
        <w:t>was</w:t>
      </w:r>
      <w:r w:rsidR="00515E0E" w:rsidRPr="00515E0E">
        <w:t xml:space="preserve"> preliminary and based on information available</w:t>
      </w:r>
      <w:r w:rsidR="00E274CD">
        <w:t xml:space="preserve"> at that time</w:t>
      </w:r>
      <w:r w:rsidR="00687DCD">
        <w:t>, and that c</w:t>
      </w:r>
      <w:r w:rsidR="00515E0E" w:rsidRPr="00515E0E">
        <w:t>osts for 2020 and beyond will be reviewed in the context of the budget preparation</w:t>
      </w:r>
      <w:r w:rsidR="00B159F9">
        <w:t xml:space="preserve"> for 2020–2021</w:t>
      </w:r>
      <w:r w:rsidR="00515E0E" w:rsidRPr="00515E0E">
        <w:t xml:space="preserve">. </w:t>
      </w:r>
      <w:r w:rsidR="00617985">
        <w:t>He expressed the hope that the secretariat</w:t>
      </w:r>
      <w:r w:rsidR="00515E0E" w:rsidRPr="00515E0E">
        <w:t xml:space="preserve"> can count on the continuing generosity of Parties </w:t>
      </w:r>
      <w:r w:rsidR="00CC6CE3">
        <w:t>in</w:t>
      </w:r>
      <w:r w:rsidR="00515E0E" w:rsidRPr="00515E0E">
        <w:t xml:space="preserve"> provid</w:t>
      </w:r>
      <w:r w:rsidR="00CC6CE3">
        <w:t>ing</w:t>
      </w:r>
      <w:r w:rsidR="00515E0E" w:rsidRPr="00515E0E">
        <w:t xml:space="preserve"> funding for activities in </w:t>
      </w:r>
      <w:r w:rsidR="00617985">
        <w:t>a timely and predictable manner. He also noted that</w:t>
      </w:r>
      <w:r w:rsidR="00515E0E" w:rsidRPr="00515E0E">
        <w:t xml:space="preserve"> without such contributions the secretariat will not be in a position to provide the requested support.</w:t>
      </w:r>
    </w:p>
    <w:p w14:paraId="243087F9" w14:textId="282CE216" w:rsidR="00515E0E" w:rsidRPr="00515E0E" w:rsidRDefault="0012112D" w:rsidP="0012112D">
      <w:pPr>
        <w:pStyle w:val="Default"/>
        <w:spacing w:after="128"/>
        <w:ind w:left="1134" w:hanging="360"/>
        <w:rPr>
          <w:b/>
          <w:sz w:val="20"/>
        </w:rPr>
      </w:pPr>
      <w:r w:rsidRPr="00515E0E">
        <w:rPr>
          <w:b/>
          <w:sz w:val="20"/>
        </w:rPr>
        <w:t>2.</w:t>
      </w:r>
      <w:r w:rsidRPr="00515E0E">
        <w:rPr>
          <w:b/>
          <w:sz w:val="20"/>
        </w:rPr>
        <w:tab/>
      </w:r>
      <w:r w:rsidR="00515E0E" w:rsidRPr="00515E0E">
        <w:rPr>
          <w:b/>
          <w:sz w:val="20"/>
        </w:rPr>
        <w:t>Closure of and report on the session</w:t>
      </w:r>
    </w:p>
    <w:p w14:paraId="74DD31EC" w14:textId="4CBA7525" w:rsidR="00104F38" w:rsidRDefault="0012112D" w:rsidP="0012112D">
      <w:pPr>
        <w:pStyle w:val="SingleTxtG"/>
      </w:pPr>
      <w:r>
        <w:t>120.</w:t>
      </w:r>
      <w:r>
        <w:tab/>
      </w:r>
      <w:r w:rsidR="00A61BEC" w:rsidRPr="00913CFE">
        <w:t xml:space="preserve">At </w:t>
      </w:r>
      <w:r w:rsidR="00BA26FE">
        <w:t xml:space="preserve">the </w:t>
      </w:r>
      <w:r w:rsidR="004F3258">
        <w:t>first</w:t>
      </w:r>
      <w:r w:rsidR="00BA26FE">
        <w:t xml:space="preserve"> part of its</w:t>
      </w:r>
      <w:r w:rsidR="00A61BEC" w:rsidRPr="00913CFE">
        <w:t xml:space="preserve"> </w:t>
      </w:r>
      <w:r w:rsidR="00515E0E">
        <w:t>3</w:t>
      </w:r>
      <w:r w:rsidR="00515E0E" w:rsidRPr="00B159F9">
        <w:rPr>
          <w:vertAlign w:val="superscript"/>
        </w:rPr>
        <w:t>rd</w:t>
      </w:r>
      <w:r w:rsidR="00515E0E">
        <w:t xml:space="preserve"> </w:t>
      </w:r>
      <w:r w:rsidR="00A61BEC" w:rsidRPr="00913CFE">
        <w:t>meeting, the</w:t>
      </w:r>
      <w:r w:rsidR="00A76875" w:rsidRPr="00913CFE">
        <w:t xml:space="preserve"> SBI</w:t>
      </w:r>
      <w:r w:rsidR="00A61BEC" w:rsidRPr="00913CFE">
        <w:t xml:space="preserve"> considered the draft report on </w:t>
      </w:r>
      <w:r w:rsidR="00D24A12" w:rsidRPr="00913CFE">
        <w:t xml:space="preserve">the </w:t>
      </w:r>
      <w:r w:rsidR="00A61BEC" w:rsidRPr="00913CFE">
        <w:t xml:space="preserve">session </w:t>
      </w:r>
      <w:r w:rsidR="00D24A12" w:rsidRPr="00913CFE">
        <w:t xml:space="preserve">and </w:t>
      </w:r>
      <w:r w:rsidR="00A61BEC" w:rsidRPr="00913CFE">
        <w:t xml:space="preserve">authorized </w:t>
      </w:r>
      <w:r w:rsidR="00B53B90" w:rsidRPr="00913CFE">
        <w:t>the Rapporteur</w:t>
      </w:r>
      <w:r w:rsidR="000770E5" w:rsidRPr="00913CFE">
        <w:t xml:space="preserve"> </w:t>
      </w:r>
      <w:r w:rsidR="00A61BEC" w:rsidRPr="00913CFE">
        <w:t xml:space="preserve">to complete the report </w:t>
      </w:r>
      <w:r w:rsidR="005B2A20" w:rsidRPr="00913CFE">
        <w:t>there</w:t>
      </w:r>
      <w:r w:rsidR="00A61BEC" w:rsidRPr="00913CFE">
        <w:t>on with the assistance of the secretariat</w:t>
      </w:r>
      <w:r w:rsidR="009757CC" w:rsidRPr="00913CFE">
        <w:t xml:space="preserve"> and to make it available to all Parties</w:t>
      </w:r>
      <w:r w:rsidR="00A61BEC" w:rsidRPr="00913CFE">
        <w:t>.</w:t>
      </w:r>
      <w:r w:rsidR="00085772" w:rsidRPr="00913CFE">
        <w:t xml:space="preserve"> </w:t>
      </w:r>
    </w:p>
    <w:p w14:paraId="64D11C19" w14:textId="7B74D91F" w:rsidR="00BA26FE" w:rsidRPr="00BB5195" w:rsidRDefault="0012112D" w:rsidP="0012112D">
      <w:pPr>
        <w:pStyle w:val="SingleTxtG"/>
      </w:pPr>
      <w:r w:rsidRPr="00BB5195">
        <w:t>121.</w:t>
      </w:r>
      <w:r w:rsidRPr="00BB5195">
        <w:tab/>
      </w:r>
      <w:r w:rsidR="00BA26FE" w:rsidRPr="00BB5195">
        <w:t>At the same meeting, the Chair invited statements from NGOs</w:t>
      </w:r>
      <w:r w:rsidR="000323EE" w:rsidRPr="00BB5195">
        <w:t>.</w:t>
      </w:r>
      <w:r w:rsidR="00BA26FE" w:rsidRPr="00BB5195">
        <w:t xml:space="preserve"> </w:t>
      </w:r>
      <w:r w:rsidR="000323EE" w:rsidRPr="00BB5195">
        <w:t>S</w:t>
      </w:r>
      <w:r w:rsidR="00BA26FE" w:rsidRPr="00BB5195">
        <w:t xml:space="preserve">tatements were made on behalf of business and industry NGOs, environmental NGOs, indigenous peoples </w:t>
      </w:r>
      <w:r w:rsidR="00BA26FE" w:rsidRPr="00BB5195">
        <w:lastRenderedPageBreak/>
        <w:t>organizations, research and independent NGOs, trade union NGOs, women and gender NGOs and youth NGOs.</w:t>
      </w:r>
    </w:p>
    <w:p w14:paraId="452FE48A" w14:textId="4D4C1956" w:rsidR="00104F38" w:rsidRPr="00DE6E92" w:rsidRDefault="0012112D" w:rsidP="0012112D">
      <w:pPr>
        <w:pStyle w:val="SingleTxtG"/>
        <w:rPr>
          <w:sz w:val="12"/>
          <w:szCs w:val="12"/>
        </w:rPr>
      </w:pPr>
      <w:r w:rsidRPr="00DE6E92">
        <w:t>122.</w:t>
      </w:r>
      <w:r w:rsidRPr="00DE6E92">
        <w:tab/>
      </w:r>
      <w:r w:rsidR="00104F38" w:rsidRPr="00DE6E92">
        <w:t xml:space="preserve">At </w:t>
      </w:r>
      <w:r w:rsidR="00CC6CE3" w:rsidRPr="00DE6E92">
        <w:t>the</w:t>
      </w:r>
      <w:r w:rsidR="00104F38" w:rsidRPr="00DE6E92">
        <w:t xml:space="preserve"> </w:t>
      </w:r>
      <w:r w:rsidR="007739BA" w:rsidRPr="00DE6E92">
        <w:t>4</w:t>
      </w:r>
      <w:r w:rsidR="007739BA" w:rsidRPr="00DE6E92">
        <w:rPr>
          <w:vertAlign w:val="superscript"/>
        </w:rPr>
        <w:t>th</w:t>
      </w:r>
      <w:r w:rsidR="007739BA" w:rsidRPr="00DE6E92">
        <w:t xml:space="preserve"> </w:t>
      </w:r>
      <w:r w:rsidR="00104F38" w:rsidRPr="00DE6E92">
        <w:t>meeting</w:t>
      </w:r>
      <w:r w:rsidR="00CC6CE3" w:rsidRPr="00DE6E92">
        <w:t xml:space="preserve"> of the SBI</w:t>
      </w:r>
      <w:r w:rsidR="00104F38" w:rsidRPr="00DE6E92">
        <w:t xml:space="preserve">, which was held jointly with the </w:t>
      </w:r>
      <w:r w:rsidR="00B86BDB" w:rsidRPr="00DE6E92">
        <w:t>4</w:t>
      </w:r>
      <w:r w:rsidR="00B86BDB" w:rsidRPr="00DE6E92">
        <w:rPr>
          <w:vertAlign w:val="superscript"/>
        </w:rPr>
        <w:t>th</w:t>
      </w:r>
      <w:r w:rsidR="00B86BDB" w:rsidRPr="00DE6E92">
        <w:t xml:space="preserve"> </w:t>
      </w:r>
      <w:r w:rsidR="00104F38" w:rsidRPr="00DE6E92">
        <w:t xml:space="preserve">meeting of the SBSTA and the </w:t>
      </w:r>
      <w:r w:rsidR="00BB5195" w:rsidRPr="00DE6E92">
        <w:t>23</w:t>
      </w:r>
      <w:r w:rsidR="00BB5195" w:rsidRPr="00DE6E92">
        <w:rPr>
          <w:vertAlign w:val="superscript"/>
        </w:rPr>
        <w:t>rd</w:t>
      </w:r>
      <w:r w:rsidR="00BB5195" w:rsidRPr="00DE6E92">
        <w:t xml:space="preserve"> </w:t>
      </w:r>
      <w:r w:rsidR="006816F1" w:rsidRPr="00DE6E92">
        <w:t>meeting of the APA,</w:t>
      </w:r>
      <w:r w:rsidR="008E6E33" w:rsidRPr="00DE6E92">
        <w:t xml:space="preserve"> the </w:t>
      </w:r>
      <w:r w:rsidR="00CC6CE3" w:rsidRPr="00DE6E92">
        <w:t xml:space="preserve">SBI </w:t>
      </w:r>
      <w:r w:rsidR="008E6E33" w:rsidRPr="00DE6E92">
        <w:t>Chair, together with the SBSTA Chair and the APA Co-Chairs</w:t>
      </w:r>
      <w:r w:rsidR="00E274CD" w:rsidRPr="00DE6E92">
        <w:t>,</w:t>
      </w:r>
      <w:r w:rsidR="008E6E33" w:rsidRPr="00DE6E92">
        <w:t xml:space="preserve"> thanked the </w:t>
      </w:r>
      <w:r w:rsidR="00E274CD" w:rsidRPr="00DE6E92">
        <w:t>G</w:t>
      </w:r>
      <w:r w:rsidR="008E6E33" w:rsidRPr="00DE6E92">
        <w:t xml:space="preserve">overnment of </w:t>
      </w:r>
      <w:r w:rsidR="00B86BDB" w:rsidRPr="00DE6E92">
        <w:t>Poland and the city of Katowice</w:t>
      </w:r>
      <w:r w:rsidR="008E6E33" w:rsidRPr="00DE6E92">
        <w:t xml:space="preserve"> for their hospitality and for providing the facilit</w:t>
      </w:r>
      <w:r w:rsidR="00E274CD" w:rsidRPr="00DE6E92">
        <w:t>ies</w:t>
      </w:r>
      <w:r w:rsidR="008E6E33" w:rsidRPr="00DE6E92">
        <w:t xml:space="preserve"> and</w:t>
      </w:r>
      <w:r w:rsidR="00E274CD" w:rsidRPr="00DE6E92">
        <w:t xml:space="preserve"> a</w:t>
      </w:r>
      <w:r w:rsidR="000323EE" w:rsidRPr="00DE6E92">
        <w:t>n</w:t>
      </w:r>
      <w:r w:rsidR="008E6E33" w:rsidRPr="00DE6E92">
        <w:t xml:space="preserve"> environment </w:t>
      </w:r>
      <w:r w:rsidR="000323EE" w:rsidRPr="00DE6E92">
        <w:t xml:space="preserve">conducive to </w:t>
      </w:r>
      <w:r w:rsidR="008E6E33" w:rsidRPr="00DE6E92">
        <w:t>advancing the negotiations.</w:t>
      </w:r>
      <w:r w:rsidR="006816F1" w:rsidRPr="00DE6E92">
        <w:t xml:space="preserve"> </w:t>
      </w:r>
      <w:r w:rsidR="00010CD6" w:rsidRPr="00B86BDB">
        <w:t xml:space="preserve">At the same meeting, </w:t>
      </w:r>
      <w:r w:rsidR="00010CD6">
        <w:t>s</w:t>
      </w:r>
      <w:r w:rsidR="00010CD6" w:rsidRPr="00B86BDB">
        <w:t xml:space="preserve">tatements were made by representatives of </w:t>
      </w:r>
      <w:r w:rsidR="00010CD6">
        <w:t>14</w:t>
      </w:r>
      <w:r w:rsidR="00010CD6" w:rsidRPr="002F5C38">
        <w:t xml:space="preserve"> P</w:t>
      </w:r>
      <w:r w:rsidR="00010CD6" w:rsidRPr="00B86BDB">
        <w:t xml:space="preserve">arties, including </w:t>
      </w:r>
      <w:r w:rsidR="00010CD6">
        <w:t>12</w:t>
      </w:r>
      <w:r w:rsidR="00010CD6" w:rsidRPr="00B86BDB">
        <w:t xml:space="preserve"> on behalf of </w:t>
      </w:r>
      <w:r w:rsidR="00010CD6">
        <w:t xml:space="preserve">the following </w:t>
      </w:r>
      <w:r w:rsidR="00010CD6" w:rsidRPr="00B86BDB">
        <w:t xml:space="preserve">groups of Parties: </w:t>
      </w:r>
      <w:r w:rsidR="00010CD6" w:rsidRPr="000C4566">
        <w:t xml:space="preserve">the African Group; the Alliance of Small Island States; the Arab Group; Argentina, Brazil and Uruguay; the Environmental Integrity Group; the European Union and its member States; the Group of 77 and China; the Independent Association for Latin America and the Caribbean; the </w:t>
      </w:r>
      <w:r w:rsidR="00071A78">
        <w:t>LDCs</w:t>
      </w:r>
      <w:r w:rsidR="00010CD6" w:rsidRPr="000C4566">
        <w:t xml:space="preserve">; the Like-minded Developing Countries; </w:t>
      </w:r>
      <w:r w:rsidR="00010CD6">
        <w:t xml:space="preserve">the Coalition for Rainforest Nations; </w:t>
      </w:r>
      <w:r w:rsidR="00010CD6" w:rsidRPr="000C4566">
        <w:t>and the Umbrella Group</w:t>
      </w:r>
      <w:r w:rsidR="003108C8" w:rsidRPr="00DE6E92">
        <w:t>.</w:t>
      </w:r>
    </w:p>
    <w:p w14:paraId="595F6CD4" w14:textId="0E39750D" w:rsidR="00104F38" w:rsidRPr="00BB5195" w:rsidRDefault="0012112D" w:rsidP="0012112D">
      <w:pPr>
        <w:pStyle w:val="SingleTxtG"/>
      </w:pPr>
      <w:r w:rsidRPr="00BB5195">
        <w:t>123.</w:t>
      </w:r>
      <w:r w:rsidRPr="00BB5195">
        <w:tab/>
      </w:r>
      <w:r w:rsidR="00104F38" w:rsidRPr="00BB5195">
        <w:t xml:space="preserve">At the end of the joint plenary, </w:t>
      </w:r>
      <w:r w:rsidR="00CC6CE3" w:rsidRPr="00BB5195">
        <w:t>the Chair</w:t>
      </w:r>
      <w:r w:rsidR="00104F38" w:rsidRPr="00BB5195">
        <w:t xml:space="preserve"> closed</w:t>
      </w:r>
      <w:r w:rsidR="00CC6CE3" w:rsidRPr="00BB5195">
        <w:t xml:space="preserve"> the session</w:t>
      </w:r>
      <w:r w:rsidR="00104F38" w:rsidRPr="00BB5195">
        <w:t xml:space="preserve">. </w:t>
      </w:r>
    </w:p>
    <w:p w14:paraId="3CDEF408" w14:textId="77777777" w:rsidR="0065102A" w:rsidRDefault="00A61BEC" w:rsidP="00A61BEC">
      <w:pPr>
        <w:spacing w:before="240"/>
        <w:jc w:val="center"/>
        <w:rPr>
          <w:u w:val="single"/>
        </w:rPr>
      </w:pPr>
      <w:bookmarkStart w:id="75" w:name="_Hlk535326828"/>
      <w:r w:rsidRPr="002D31BA">
        <w:rPr>
          <w:u w:val="single"/>
        </w:rPr>
        <w:tab/>
      </w:r>
      <w:r w:rsidRPr="002D31BA">
        <w:rPr>
          <w:u w:val="single"/>
        </w:rPr>
        <w:tab/>
      </w:r>
      <w:r w:rsidRPr="002D31BA">
        <w:rPr>
          <w:u w:val="single"/>
        </w:rPr>
        <w:tab/>
      </w:r>
      <w:bookmarkEnd w:id="75"/>
    </w:p>
    <w:sectPr w:rsidR="0065102A" w:rsidSect="000A1668">
      <w:headerReference w:type="even" r:id="rId15"/>
      <w:headerReference w:type="default" r:id="rId16"/>
      <w:footerReference w:type="even" r:id="rId17"/>
      <w:footerReference w:type="default" r:id="rId18"/>
      <w:headerReference w:type="first" r:id="rId19"/>
      <w:pgSz w:w="11906" w:h="16838" w:code="9"/>
      <w:pgMar w:top="1418" w:right="1134" w:bottom="1134" w:left="1134"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3CC3D" w14:textId="77777777" w:rsidR="00D952C6" w:rsidRDefault="00D952C6">
      <w:r>
        <w:separator/>
      </w:r>
    </w:p>
  </w:endnote>
  <w:endnote w:type="continuationSeparator" w:id="0">
    <w:p w14:paraId="1E5DFE3E" w14:textId="77777777" w:rsidR="00D952C6" w:rsidRDefault="00D952C6">
      <w:r>
        <w:continuationSeparator/>
      </w:r>
    </w:p>
  </w:endnote>
  <w:endnote w:type="continuationNotice" w:id="1">
    <w:p w14:paraId="76CDE61D" w14:textId="77777777" w:rsidR="00D952C6" w:rsidRDefault="00D952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BAEC" w14:textId="4C9F4364" w:rsidR="008C3670" w:rsidRPr="00EB3BBF" w:rsidRDefault="008C3670" w:rsidP="00EB3BBF">
    <w:pPr>
      <w:pStyle w:val="Footer"/>
      <w:tabs>
        <w:tab w:val="right" w:pos="9638"/>
      </w:tabs>
    </w:pPr>
    <w:r w:rsidRPr="00EB3BBF">
      <w:rPr>
        <w:b/>
        <w:sz w:val="18"/>
      </w:rPr>
      <w:fldChar w:fldCharType="begin"/>
    </w:r>
    <w:r w:rsidRPr="00EB3BBF">
      <w:rPr>
        <w:b/>
        <w:sz w:val="18"/>
      </w:rPr>
      <w:instrText xml:space="preserve"> PAGE  \* MERGEFORMAT </w:instrText>
    </w:r>
    <w:r w:rsidRPr="00EB3BBF">
      <w:rPr>
        <w:b/>
        <w:sz w:val="18"/>
      </w:rPr>
      <w:fldChar w:fldCharType="separate"/>
    </w:r>
    <w:r w:rsidR="0012112D">
      <w:rPr>
        <w:b/>
        <w:noProof/>
        <w:sz w:val="18"/>
      </w:rPr>
      <w:t>2</w:t>
    </w:r>
    <w:r w:rsidRPr="00EB3BB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045B" w14:textId="38960DF7" w:rsidR="008C3670" w:rsidRPr="00887A81" w:rsidRDefault="008C3670" w:rsidP="00887A8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12112D">
      <w:rPr>
        <w:b/>
        <w:noProof/>
        <w:sz w:val="18"/>
      </w:rPr>
      <w:t>3</w:t>
    </w:r>
    <w:r w:rsidRPr="00887A81">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7F6E" w14:textId="77777777" w:rsidR="00D952C6" w:rsidRDefault="00D952C6">
      <w:r>
        <w:separator/>
      </w:r>
    </w:p>
  </w:footnote>
  <w:footnote w:type="continuationSeparator" w:id="0">
    <w:p w14:paraId="028E0520" w14:textId="77777777" w:rsidR="00D952C6" w:rsidRDefault="00D952C6">
      <w:r>
        <w:continuationSeparator/>
      </w:r>
    </w:p>
  </w:footnote>
  <w:footnote w:type="continuationNotice" w:id="1">
    <w:p w14:paraId="1C5C8AF2" w14:textId="77777777" w:rsidR="00D952C6" w:rsidRDefault="00D952C6">
      <w:pPr>
        <w:spacing w:line="240" w:lineRule="auto"/>
      </w:pPr>
    </w:p>
  </w:footnote>
  <w:footnote w:id="2">
    <w:p w14:paraId="34E9FA08" w14:textId="77777777" w:rsidR="008C3670" w:rsidRPr="000A6466" w:rsidRDefault="008C3670" w:rsidP="00DA3AFA">
      <w:pPr>
        <w:pStyle w:val="FootnoteText"/>
        <w:rPr>
          <w:color w:val="000000"/>
          <w:szCs w:val="16"/>
        </w:rPr>
      </w:pPr>
      <w:r w:rsidRPr="000A6466">
        <w:rPr>
          <w:color w:val="44546A"/>
          <w:szCs w:val="16"/>
        </w:rPr>
        <w:tab/>
      </w:r>
      <w:r w:rsidRPr="000A6466">
        <w:rPr>
          <w:rStyle w:val="FootnoteReference"/>
          <w:color w:val="44546A"/>
          <w:szCs w:val="16"/>
        </w:rPr>
        <w:footnoteRef/>
      </w:r>
      <w:r w:rsidRPr="000A6466">
        <w:rPr>
          <w:color w:val="44546A"/>
          <w:szCs w:val="16"/>
        </w:rPr>
        <w:tab/>
      </w:r>
      <w:r w:rsidRPr="000A6466">
        <w:rPr>
          <w:color w:val="000000"/>
          <w:szCs w:val="16"/>
        </w:rPr>
        <w:t>FCCC/SBI/2014/8, paragraphs 213 and 218–221.</w:t>
      </w:r>
    </w:p>
  </w:footnote>
  <w:footnote w:id="3">
    <w:p w14:paraId="0F29E1F8" w14:textId="718A06B2" w:rsidR="008C3670" w:rsidRPr="00852F9A" w:rsidRDefault="008C3670" w:rsidP="00DA3AFA">
      <w:pPr>
        <w:pStyle w:val="FootnoteText"/>
        <w:rPr>
          <w:lang w:val="en-US"/>
        </w:rPr>
      </w:pPr>
      <w:r>
        <w:tab/>
      </w:r>
      <w:r>
        <w:rPr>
          <w:rStyle w:val="FootnoteReference"/>
        </w:rPr>
        <w:footnoteRef/>
      </w:r>
      <w:r>
        <w:tab/>
      </w:r>
      <w:r>
        <w:rPr>
          <w:szCs w:val="16"/>
        </w:rPr>
        <w:t xml:space="preserve">The texts of statements, including those that were not delivered during the plenary meeting, are available at </w:t>
      </w:r>
      <w:hyperlink r:id="rId1" w:history="1">
        <w:r w:rsidRPr="00151036">
          <w:rPr>
            <w:rStyle w:val="Hyperlink"/>
            <w:szCs w:val="16"/>
          </w:rPr>
          <w:t>https://unfccc.int/submissions_and_statements</w:t>
        </w:r>
      </w:hyperlink>
      <w:r>
        <w:t>.</w:t>
      </w:r>
    </w:p>
  </w:footnote>
  <w:footnote w:id="4">
    <w:p w14:paraId="37B87EE7" w14:textId="20058D20" w:rsidR="008C3670" w:rsidRPr="00D36DA9" w:rsidRDefault="008C3670">
      <w:pPr>
        <w:pStyle w:val="FootnoteText"/>
        <w:rPr>
          <w:lang w:val="en-US"/>
        </w:rPr>
      </w:pPr>
      <w:r>
        <w:tab/>
      </w:r>
      <w:r>
        <w:rPr>
          <w:rStyle w:val="FootnoteReference"/>
        </w:rPr>
        <w:footnoteRef/>
      </w:r>
      <w:r>
        <w:tab/>
        <w:t xml:space="preserve">FCCC/SBI/2018/22/Add.1. </w:t>
      </w:r>
    </w:p>
  </w:footnote>
  <w:footnote w:id="5">
    <w:p w14:paraId="229F3BC6" w14:textId="2C5649A3" w:rsidR="008C3670" w:rsidRPr="00852F9A" w:rsidRDefault="008C3670" w:rsidP="005F2705">
      <w:pPr>
        <w:pStyle w:val="FootnoteText"/>
        <w:rPr>
          <w:lang w:val="en-US"/>
        </w:rPr>
      </w:pPr>
      <w:r>
        <w:tab/>
      </w:r>
      <w:r>
        <w:rPr>
          <w:rStyle w:val="FootnoteReference"/>
        </w:rPr>
        <w:footnoteRef/>
      </w:r>
      <w:r>
        <w:tab/>
        <w:t>Decision 2/CP.17, annex IV.</w:t>
      </w:r>
    </w:p>
  </w:footnote>
  <w:footnote w:id="6">
    <w:p w14:paraId="187C3D24" w14:textId="47A85E3A" w:rsidR="008C3670" w:rsidRPr="00852F9A" w:rsidRDefault="008C3670" w:rsidP="00460BDC">
      <w:pPr>
        <w:pStyle w:val="FootnoteText"/>
        <w:rPr>
          <w:lang w:val="en-US"/>
        </w:rPr>
      </w:pPr>
      <w:r>
        <w:tab/>
      </w:r>
      <w:r>
        <w:rPr>
          <w:rStyle w:val="FootnoteReference"/>
        </w:rPr>
        <w:footnoteRef/>
      </w:r>
      <w:r>
        <w:tab/>
      </w:r>
      <w:hyperlink r:id="rId2" w:history="1">
        <w:r w:rsidRPr="00643229">
          <w:rPr>
            <w:rStyle w:val="Hyperlink"/>
            <w:szCs w:val="18"/>
          </w:rPr>
          <w:t>https://unfccc.int/node/11775</w:t>
        </w:r>
      </w:hyperlink>
      <w:r>
        <w:rPr>
          <w:szCs w:val="18"/>
        </w:rPr>
        <w:t xml:space="preserve">.  </w:t>
      </w:r>
      <w:r>
        <w:t xml:space="preserve"> </w:t>
      </w:r>
    </w:p>
  </w:footnote>
  <w:footnote w:id="7">
    <w:p w14:paraId="7142460C" w14:textId="4B4F18FE" w:rsidR="008C3670" w:rsidRPr="00852F9A" w:rsidRDefault="008C3670" w:rsidP="00460BDC">
      <w:pPr>
        <w:pStyle w:val="FootnoteText"/>
        <w:rPr>
          <w:lang w:val="en-US"/>
        </w:rPr>
      </w:pPr>
      <w:r>
        <w:tab/>
      </w:r>
      <w:r>
        <w:rPr>
          <w:rStyle w:val="FootnoteReference"/>
        </w:rPr>
        <w:footnoteRef/>
      </w:r>
      <w:r>
        <w:tab/>
      </w:r>
      <w:r>
        <w:rPr>
          <w:szCs w:val="18"/>
        </w:rPr>
        <w:t xml:space="preserve">See paragraph </w:t>
      </w:r>
      <w:r w:rsidRPr="00094B8D">
        <w:rPr>
          <w:szCs w:val="18"/>
        </w:rPr>
        <w:t>28</w:t>
      </w:r>
      <w:r>
        <w:rPr>
          <w:szCs w:val="18"/>
        </w:rPr>
        <w:t xml:space="preserve"> below and </w:t>
      </w:r>
      <w:hyperlink r:id="rId3" w:history="1">
        <w:r w:rsidRPr="00643229">
          <w:rPr>
            <w:rStyle w:val="Hyperlink"/>
            <w:szCs w:val="18"/>
          </w:rPr>
          <w:t>https://unfccc.int/process/transparency-and-reporting/reporting-and-review-under-convention/biennial-update-reports-0</w:t>
        </w:r>
      </w:hyperlink>
      <w:r>
        <w:rPr>
          <w:szCs w:val="18"/>
        </w:rPr>
        <w:t xml:space="preserve">. </w:t>
      </w:r>
    </w:p>
  </w:footnote>
  <w:footnote w:id="8">
    <w:p w14:paraId="16862E80" w14:textId="06764949" w:rsidR="008C3670" w:rsidRPr="00852F9A" w:rsidRDefault="008C3670" w:rsidP="00460BDC">
      <w:pPr>
        <w:pStyle w:val="FootnoteText"/>
        <w:rPr>
          <w:lang w:val="en-US"/>
        </w:rPr>
      </w:pPr>
      <w:r>
        <w:tab/>
      </w:r>
      <w:r>
        <w:rPr>
          <w:rStyle w:val="FootnoteReference"/>
        </w:rPr>
        <w:footnoteRef/>
      </w:r>
      <w:r>
        <w:tab/>
      </w:r>
      <w:r>
        <w:rPr>
          <w:szCs w:val="16"/>
        </w:rPr>
        <w:t xml:space="preserve">See the “Mandated events” tab at </w:t>
      </w:r>
      <w:hyperlink r:id="rId4" w:history="1">
        <w:r w:rsidRPr="00643229">
          <w:rPr>
            <w:rStyle w:val="Hyperlink"/>
            <w:szCs w:val="16"/>
          </w:rPr>
          <w:t>https://unfccc.int/event/sbi-49</w:t>
        </w:r>
      </w:hyperlink>
      <w:r>
        <w:t>.</w:t>
      </w:r>
    </w:p>
  </w:footnote>
  <w:footnote w:id="9">
    <w:p w14:paraId="6EDCF1C7" w14:textId="6BDB6A98" w:rsidR="008C3670" w:rsidRPr="00852F9A" w:rsidRDefault="008C3670" w:rsidP="00AB1C51">
      <w:pPr>
        <w:pStyle w:val="FootnoteText"/>
        <w:rPr>
          <w:lang w:val="en-US"/>
        </w:rPr>
      </w:pPr>
      <w:r>
        <w:tab/>
      </w:r>
      <w:r w:rsidRPr="00094B8D">
        <w:rPr>
          <w:rStyle w:val="FootnoteReference"/>
        </w:rPr>
        <w:footnoteRef/>
      </w:r>
      <w:r w:rsidRPr="00094B8D">
        <w:tab/>
      </w:r>
      <w:r>
        <w:t>One Party requested that its statement be reflected in the report. T</w:t>
      </w:r>
      <w:r w:rsidRPr="00094B8D">
        <w:t xml:space="preserve">he statement is available via the webcast of the meeting at </w:t>
      </w:r>
      <w:hyperlink r:id="rId5" w:history="1">
        <w:r w:rsidRPr="00094B8D">
          <w:rPr>
            <w:rStyle w:val="Hyperlink"/>
          </w:rPr>
          <w:t>https://unfccc-cop24.streamworld.de/webcast/first-plenary-meeting-of-sbi</w:t>
        </w:r>
      </w:hyperlink>
      <w:r w:rsidRPr="00094B8D">
        <w:rPr>
          <w:rStyle w:val="Hyperlink"/>
        </w:rPr>
        <w:t xml:space="preserve"> </w:t>
      </w:r>
      <w:r w:rsidRPr="00684796">
        <w:rPr>
          <w:rStyle w:val="Hyperlink"/>
          <w:color w:val="auto"/>
          <w:u w:val="none"/>
        </w:rPr>
        <w:t>(under agenda item 3(a), at 0:21:27)</w:t>
      </w:r>
      <w:r w:rsidRPr="00684796">
        <w:t>.</w:t>
      </w:r>
    </w:p>
  </w:footnote>
  <w:footnote w:id="10">
    <w:p w14:paraId="7AEB3C41" w14:textId="08050163" w:rsidR="008C3670" w:rsidRPr="0006692D" w:rsidRDefault="008C3670" w:rsidP="00C2311C">
      <w:pPr>
        <w:pStyle w:val="FootnoteText"/>
        <w:widowControl w:val="0"/>
        <w:tabs>
          <w:tab w:val="clear" w:pos="1021"/>
          <w:tab w:val="right" w:pos="1020"/>
        </w:tabs>
        <w:rPr>
          <w:lang w:val="en-US"/>
        </w:rPr>
      </w:pPr>
      <w:r>
        <w:tab/>
      </w:r>
      <w:r w:rsidRPr="00100407">
        <w:rPr>
          <w:rStyle w:val="FootnoteReference"/>
        </w:rPr>
        <w:footnoteRef/>
      </w:r>
      <w:r w:rsidRPr="00100407">
        <w:tab/>
      </w:r>
      <w:r>
        <w:t xml:space="preserve">Available at </w:t>
      </w:r>
      <w:hyperlink r:id="rId6" w:history="1">
        <w:r w:rsidRPr="005730D3">
          <w:rPr>
            <w:rStyle w:val="Hyperlink"/>
          </w:rPr>
          <w:t>https://unfccc.int/documents/185066</w:t>
        </w:r>
      </w:hyperlink>
      <w:r>
        <w:t xml:space="preserve">. </w:t>
      </w:r>
    </w:p>
  </w:footnote>
  <w:footnote w:id="11">
    <w:p w14:paraId="2D73871F" w14:textId="77777777" w:rsidR="008C3670" w:rsidRPr="00CF637C" w:rsidRDefault="008C3670" w:rsidP="00593DCD">
      <w:pPr>
        <w:pStyle w:val="FootnoteText"/>
        <w:ind w:hanging="567"/>
        <w:rPr>
          <w:lang w:val="en-AU"/>
        </w:rPr>
      </w:pPr>
      <w:r>
        <w:tab/>
      </w:r>
      <w:r>
        <w:rPr>
          <w:rStyle w:val="FootnoteReference"/>
        </w:rPr>
        <w:footnoteRef/>
      </w:r>
      <w:r>
        <w:tab/>
        <w:t>FCCC/SBI/2018/20.</w:t>
      </w:r>
    </w:p>
  </w:footnote>
  <w:footnote w:id="12">
    <w:p w14:paraId="44136D54" w14:textId="77777777" w:rsidR="008C3670" w:rsidRPr="00A83D37" w:rsidRDefault="008C3670" w:rsidP="00593DCD">
      <w:pPr>
        <w:pStyle w:val="FootnoteText"/>
        <w:widowControl w:val="0"/>
        <w:tabs>
          <w:tab w:val="clear" w:pos="1021"/>
          <w:tab w:val="right" w:pos="1020"/>
        </w:tabs>
        <w:rPr>
          <w:lang w:val="en-US"/>
        </w:rPr>
      </w:pPr>
      <w:r>
        <w:tab/>
      </w:r>
      <w:r>
        <w:rPr>
          <w:rStyle w:val="FootnoteReference"/>
        </w:rPr>
        <w:footnoteRef/>
      </w:r>
      <w:r>
        <w:tab/>
        <w:t>FCCC/SBI/2018/14 and FCCC/SBI/2018/21.</w:t>
      </w:r>
    </w:p>
  </w:footnote>
  <w:footnote w:id="13">
    <w:p w14:paraId="38560AC7" w14:textId="77777777" w:rsidR="008C3670" w:rsidRPr="00852F9A" w:rsidRDefault="008C3670" w:rsidP="001D158E">
      <w:pPr>
        <w:pStyle w:val="FootnoteText"/>
        <w:rPr>
          <w:lang w:val="en-US"/>
        </w:rPr>
      </w:pPr>
      <w:r>
        <w:tab/>
      </w:r>
      <w:r>
        <w:rPr>
          <w:rStyle w:val="FootnoteReference"/>
        </w:rPr>
        <w:footnoteRef/>
      </w:r>
      <w:r>
        <w:tab/>
        <w:t>The COP adopted decision 11/CP.</w:t>
      </w:r>
      <w:r w:rsidRPr="004B4465">
        <w:t>24.</w:t>
      </w:r>
    </w:p>
  </w:footnote>
  <w:footnote w:id="14">
    <w:p w14:paraId="57E85746" w14:textId="7D608235" w:rsidR="008C3670" w:rsidRPr="00A83D37" w:rsidRDefault="008C3670" w:rsidP="004977DB">
      <w:pPr>
        <w:pStyle w:val="FootnoteText"/>
        <w:widowControl w:val="0"/>
        <w:tabs>
          <w:tab w:val="clear" w:pos="1021"/>
          <w:tab w:val="right" w:pos="1020"/>
        </w:tabs>
        <w:rPr>
          <w:lang w:val="en-US"/>
        </w:rPr>
      </w:pPr>
      <w:r>
        <w:tab/>
      </w:r>
      <w:r>
        <w:rPr>
          <w:rStyle w:val="FootnoteReference"/>
        </w:rPr>
        <w:footnoteRef/>
      </w:r>
      <w:r>
        <w:tab/>
        <w:t xml:space="preserve">See </w:t>
      </w:r>
      <w:hyperlink r:id="rId7" w:history="1">
        <w:r w:rsidRPr="005730D3">
          <w:rPr>
            <w:rStyle w:val="Hyperlink"/>
          </w:rPr>
          <w:t>https://unfccc.int/documents/185067</w:t>
        </w:r>
      </w:hyperlink>
      <w:r>
        <w:t xml:space="preserve">. </w:t>
      </w:r>
    </w:p>
  </w:footnote>
  <w:footnote w:id="15">
    <w:p w14:paraId="0768F040" w14:textId="36534A19" w:rsidR="008C3670" w:rsidRPr="00A83D37" w:rsidRDefault="008C3670" w:rsidP="004433E5">
      <w:pPr>
        <w:pStyle w:val="FootnoteText"/>
        <w:widowControl w:val="0"/>
        <w:tabs>
          <w:tab w:val="clear" w:pos="1021"/>
          <w:tab w:val="right" w:pos="1020"/>
        </w:tabs>
        <w:rPr>
          <w:lang w:val="en-US"/>
        </w:rPr>
      </w:pPr>
      <w:r>
        <w:tab/>
      </w:r>
      <w:r>
        <w:rPr>
          <w:rStyle w:val="FootnoteReference"/>
        </w:rPr>
        <w:footnoteRef/>
      </w:r>
      <w:r>
        <w:tab/>
        <w:t xml:space="preserve">Available at </w:t>
      </w:r>
      <w:hyperlink r:id="rId8" w:history="1">
        <w:r w:rsidRPr="00D33FB9">
          <w:rPr>
            <w:rStyle w:val="Hyperlink"/>
          </w:rPr>
          <w:t>https://unfccc.int/documents?f%5B0%5D=document_type%3A4014</w:t>
        </w:r>
      </w:hyperlink>
      <w:r>
        <w:t>.</w:t>
      </w:r>
    </w:p>
  </w:footnote>
  <w:footnote w:id="16">
    <w:p w14:paraId="5FD5763A" w14:textId="65889023" w:rsidR="008C3670" w:rsidRPr="00A83D37" w:rsidRDefault="008C3670" w:rsidP="006F61D9">
      <w:pPr>
        <w:pStyle w:val="FootnoteText"/>
        <w:widowControl w:val="0"/>
        <w:tabs>
          <w:tab w:val="clear" w:pos="1021"/>
          <w:tab w:val="right" w:pos="1020"/>
        </w:tabs>
        <w:rPr>
          <w:lang w:val="en-US"/>
        </w:rPr>
      </w:pPr>
      <w:r>
        <w:tab/>
      </w:r>
      <w:r>
        <w:rPr>
          <w:rStyle w:val="FootnoteReference"/>
        </w:rPr>
        <w:footnoteRef/>
      </w:r>
      <w:r>
        <w:tab/>
        <w:t xml:space="preserve">All submissions are available at </w:t>
      </w:r>
      <w:hyperlink r:id="rId9" w:history="1">
        <w:r>
          <w:rPr>
            <w:rStyle w:val="Hyperlink"/>
          </w:rPr>
          <w:t>http://www4.unfccc.int/sites/submissionportal/Pages/Home.aspx</w:t>
        </w:r>
      </w:hyperlink>
      <w:r>
        <w:t>.</w:t>
      </w:r>
    </w:p>
  </w:footnote>
  <w:footnote w:id="17">
    <w:p w14:paraId="1B258B01" w14:textId="5A1C821B" w:rsidR="008C3670" w:rsidRPr="00876321" w:rsidRDefault="008C3670" w:rsidP="00BB6C37">
      <w:pPr>
        <w:pStyle w:val="FootnoteText"/>
        <w:rPr>
          <w:lang w:val="en-US"/>
        </w:rPr>
      </w:pPr>
      <w:r>
        <w:tab/>
      </w:r>
      <w:r>
        <w:rPr>
          <w:rStyle w:val="FootnoteReference"/>
        </w:rPr>
        <w:footnoteRef/>
      </w:r>
      <w:r>
        <w:tab/>
        <w:t>As per d</w:t>
      </w:r>
      <w:r w:rsidRPr="000A2A4F">
        <w:t xml:space="preserve">ecision </w:t>
      </w:r>
      <w:r>
        <w:t>4</w:t>
      </w:r>
      <w:r w:rsidRPr="004B064C">
        <w:t>/CP.</w:t>
      </w:r>
      <w:r>
        <w:t>23</w:t>
      </w:r>
      <w:r w:rsidRPr="004B064C">
        <w:t xml:space="preserve">, paragraph </w:t>
      </w:r>
      <w:r>
        <w:t>1.</w:t>
      </w:r>
    </w:p>
  </w:footnote>
  <w:footnote w:id="18">
    <w:p w14:paraId="0A52697A" w14:textId="77777777" w:rsidR="008C3670" w:rsidRPr="00D6656F" w:rsidRDefault="008C3670" w:rsidP="00BB6C37">
      <w:pPr>
        <w:pStyle w:val="FootnoteText"/>
        <w:widowControl w:val="0"/>
        <w:tabs>
          <w:tab w:val="clear" w:pos="1021"/>
          <w:tab w:val="right" w:pos="1020"/>
        </w:tabs>
        <w:rPr>
          <w:lang w:val="en-US"/>
        </w:rPr>
      </w:pPr>
      <w:r>
        <w:tab/>
      </w:r>
      <w:r>
        <w:rPr>
          <w:rStyle w:val="FootnoteReference"/>
        </w:rPr>
        <w:footnoteRef/>
      </w:r>
      <w:r>
        <w:tab/>
        <w:t xml:space="preserve">FCCC/SBI/2018/9, annex I, and </w:t>
      </w:r>
      <w:r w:rsidRPr="00D6656F">
        <w:t>FCCC/SBSTA/2018/4</w:t>
      </w:r>
      <w:r>
        <w:t>, annex I.</w:t>
      </w:r>
    </w:p>
  </w:footnote>
  <w:footnote w:id="19">
    <w:p w14:paraId="16A52512" w14:textId="77777777" w:rsidR="008C3670" w:rsidRPr="00D6656F" w:rsidRDefault="008C3670" w:rsidP="00BB6C37">
      <w:pPr>
        <w:pStyle w:val="FootnoteText"/>
        <w:widowControl w:val="0"/>
        <w:tabs>
          <w:tab w:val="clear" w:pos="1021"/>
          <w:tab w:val="right" w:pos="1020"/>
        </w:tabs>
        <w:rPr>
          <w:lang w:val="en-US"/>
        </w:rPr>
      </w:pPr>
      <w:r>
        <w:tab/>
      </w:r>
      <w:r>
        <w:rPr>
          <w:rStyle w:val="FootnoteReference"/>
        </w:rPr>
        <w:footnoteRef/>
      </w:r>
      <w:r>
        <w:tab/>
        <w:t xml:space="preserve">FCCC/SBI/2018/9, paragraph 39, and </w:t>
      </w:r>
      <w:r w:rsidRPr="00D6656F">
        <w:t>FCCC/SBSTA/2018/4</w:t>
      </w:r>
      <w:r>
        <w:t>, paragraph 61.</w:t>
      </w:r>
    </w:p>
  </w:footnote>
  <w:footnote w:id="20">
    <w:p w14:paraId="588BDC69" w14:textId="77777777" w:rsidR="008C3670" w:rsidRPr="000A7B91" w:rsidRDefault="008C3670" w:rsidP="00BB6C37">
      <w:pPr>
        <w:pStyle w:val="FootnoteText"/>
        <w:widowControl w:val="0"/>
        <w:tabs>
          <w:tab w:val="clear" w:pos="1021"/>
          <w:tab w:val="right" w:pos="1020"/>
        </w:tabs>
        <w:rPr>
          <w:lang w:val="en-US"/>
        </w:rPr>
      </w:pPr>
      <w:r>
        <w:tab/>
      </w:r>
      <w:r>
        <w:rPr>
          <w:rStyle w:val="FootnoteReference"/>
        </w:rPr>
        <w:footnoteRef/>
      </w:r>
      <w:r>
        <w:tab/>
      </w:r>
      <w:r w:rsidRPr="00C13AC2">
        <w:t>FCCC/SBI/2018/9, paragraph 41</w:t>
      </w:r>
      <w:r>
        <w:t>, and</w:t>
      </w:r>
      <w:r w:rsidRPr="00C13AC2">
        <w:t xml:space="preserve"> </w:t>
      </w:r>
      <w:r w:rsidRPr="00D6656F">
        <w:t>FCCC/SBSTA/2018/4</w:t>
      </w:r>
      <w:r>
        <w:t>, paragraph 63.</w:t>
      </w:r>
    </w:p>
  </w:footnote>
  <w:footnote w:id="21">
    <w:p w14:paraId="1D281B25" w14:textId="77777777" w:rsidR="008C3670" w:rsidRPr="0006692D" w:rsidRDefault="008C3670" w:rsidP="00BB6C37">
      <w:pPr>
        <w:pStyle w:val="FootnoteText"/>
        <w:widowControl w:val="0"/>
        <w:tabs>
          <w:tab w:val="clear" w:pos="1021"/>
          <w:tab w:val="right" w:pos="1020"/>
        </w:tabs>
        <w:rPr>
          <w:lang w:val="en-US"/>
        </w:rPr>
      </w:pPr>
      <w:r>
        <w:tab/>
      </w:r>
      <w:r>
        <w:rPr>
          <w:rStyle w:val="FootnoteReference"/>
        </w:rPr>
        <w:footnoteRef/>
      </w:r>
      <w:r>
        <w:tab/>
        <w:t xml:space="preserve">FCCC/SBI/2018/9, paragraph 42, and </w:t>
      </w:r>
      <w:r w:rsidRPr="00D6656F">
        <w:t>FCCC/SBSTA/2018/4</w:t>
      </w:r>
      <w:r>
        <w:t>, paragraph 64.</w:t>
      </w:r>
    </w:p>
  </w:footnote>
  <w:footnote w:id="22">
    <w:p w14:paraId="26A61D48" w14:textId="7C69CE55" w:rsidR="008C3670" w:rsidRPr="001F13B0" w:rsidRDefault="008C3670" w:rsidP="00BB6C37">
      <w:pPr>
        <w:pStyle w:val="FootnoteText"/>
        <w:widowControl w:val="0"/>
        <w:tabs>
          <w:tab w:val="clear" w:pos="1021"/>
          <w:tab w:val="right" w:pos="1020"/>
        </w:tabs>
        <w:rPr>
          <w:lang w:val="en-US"/>
        </w:rPr>
      </w:pPr>
      <w:r>
        <w:tab/>
      </w:r>
      <w:r>
        <w:rPr>
          <w:rStyle w:val="FootnoteReference"/>
        </w:rPr>
        <w:footnoteRef/>
      </w:r>
      <w:r>
        <w:tab/>
        <w:t xml:space="preserve">Global Environment Facility and Green Climate Fund. </w:t>
      </w:r>
    </w:p>
  </w:footnote>
  <w:footnote w:id="23">
    <w:p w14:paraId="4DBE0788" w14:textId="77777777" w:rsidR="008C3670" w:rsidRPr="00D35526" w:rsidRDefault="008C3670" w:rsidP="00BB6C37">
      <w:pPr>
        <w:pStyle w:val="FootnoteText"/>
        <w:widowControl w:val="0"/>
        <w:tabs>
          <w:tab w:val="clear" w:pos="1021"/>
          <w:tab w:val="right" w:pos="1020"/>
        </w:tabs>
        <w:rPr>
          <w:lang w:val="en-US"/>
        </w:rPr>
      </w:pPr>
      <w:r>
        <w:tab/>
      </w:r>
      <w:r>
        <w:rPr>
          <w:rStyle w:val="FootnoteReference"/>
        </w:rPr>
        <w:footnoteRef/>
      </w:r>
      <w:r>
        <w:tab/>
      </w:r>
      <w:r w:rsidRPr="00D35526">
        <w:t>FCCC/SBI/2018/9, paragraph 43, and FCCC/SBSTA/2018/4, paragraph 65.</w:t>
      </w:r>
    </w:p>
  </w:footnote>
  <w:footnote w:id="24">
    <w:p w14:paraId="0E33C4FA" w14:textId="70614EA1" w:rsidR="008C3670" w:rsidRPr="00D35526" w:rsidRDefault="008C3670" w:rsidP="00BB6C37">
      <w:pPr>
        <w:pStyle w:val="FootnoteText"/>
        <w:widowControl w:val="0"/>
        <w:tabs>
          <w:tab w:val="clear" w:pos="1021"/>
          <w:tab w:val="right" w:pos="1020"/>
        </w:tabs>
        <w:rPr>
          <w:lang w:val="en-US"/>
        </w:rPr>
      </w:pPr>
      <w:r w:rsidRPr="00D35526">
        <w:tab/>
      </w:r>
      <w:r w:rsidRPr="00D35526">
        <w:rPr>
          <w:rStyle w:val="FootnoteReference"/>
        </w:rPr>
        <w:footnoteRef/>
      </w:r>
      <w:r w:rsidRPr="00D35526">
        <w:tab/>
      </w:r>
      <w:hyperlink r:id="rId10" w:history="1">
        <w:r w:rsidRPr="00D35526">
          <w:rPr>
            <w:rStyle w:val="Hyperlink"/>
          </w:rPr>
          <w:t>http://www.unfccc.int/submissions_and_statements</w:t>
        </w:r>
      </w:hyperlink>
      <w:r w:rsidRPr="00D35526">
        <w:t xml:space="preserve">. </w:t>
      </w:r>
    </w:p>
  </w:footnote>
  <w:footnote w:id="25">
    <w:p w14:paraId="731852C1" w14:textId="1CD970CF" w:rsidR="008C3670" w:rsidRPr="00D35526" w:rsidRDefault="008C3670" w:rsidP="007D39B1">
      <w:pPr>
        <w:pStyle w:val="FootnoteText"/>
        <w:widowControl w:val="0"/>
        <w:tabs>
          <w:tab w:val="clear" w:pos="1021"/>
          <w:tab w:val="right" w:pos="1020"/>
        </w:tabs>
        <w:rPr>
          <w:lang w:val="en-US"/>
        </w:rPr>
      </w:pPr>
      <w:r w:rsidRPr="00D35526">
        <w:tab/>
      </w:r>
      <w:r w:rsidRPr="00D35526">
        <w:rPr>
          <w:rStyle w:val="FootnoteReference"/>
        </w:rPr>
        <w:footnoteRef/>
      </w:r>
      <w:r w:rsidRPr="00D35526">
        <w:tab/>
        <w:t>Now decision 10/CP.24.</w:t>
      </w:r>
    </w:p>
  </w:footnote>
  <w:footnote w:id="26">
    <w:p w14:paraId="072BAF34" w14:textId="38192FEA" w:rsidR="008C3670" w:rsidRPr="00AE6C1A" w:rsidRDefault="008C3670" w:rsidP="006F1372">
      <w:pPr>
        <w:pStyle w:val="FootnoteText"/>
        <w:widowControl w:val="0"/>
        <w:tabs>
          <w:tab w:val="clear" w:pos="1021"/>
          <w:tab w:val="right" w:pos="1020"/>
        </w:tabs>
        <w:rPr>
          <w:lang w:val="en-US"/>
        </w:rPr>
      </w:pPr>
      <w:r w:rsidRPr="00D35526">
        <w:tab/>
      </w:r>
      <w:r w:rsidRPr="00AE6C1A">
        <w:rPr>
          <w:rStyle w:val="FootnoteReference"/>
        </w:rPr>
        <w:footnoteRef/>
      </w:r>
      <w:r w:rsidRPr="00AE6C1A">
        <w:tab/>
        <w:t>Now decision 9/CP.24.</w:t>
      </w:r>
    </w:p>
  </w:footnote>
  <w:footnote w:id="27">
    <w:p w14:paraId="31ECFF62" w14:textId="5BCFA8D2" w:rsidR="008C3670" w:rsidRPr="0006692D" w:rsidRDefault="008C3670" w:rsidP="00E309DC">
      <w:pPr>
        <w:pStyle w:val="FootnoteText"/>
        <w:widowControl w:val="0"/>
        <w:tabs>
          <w:tab w:val="clear" w:pos="1021"/>
          <w:tab w:val="right" w:pos="1020"/>
        </w:tabs>
        <w:rPr>
          <w:lang w:val="en-US"/>
        </w:rPr>
      </w:pPr>
      <w:r w:rsidRPr="00AE6C1A">
        <w:tab/>
      </w:r>
      <w:r w:rsidRPr="00AE6C1A">
        <w:rPr>
          <w:rStyle w:val="FootnoteReference"/>
        </w:rPr>
        <w:footnoteRef/>
      </w:r>
      <w:r w:rsidRPr="00AE6C1A">
        <w:tab/>
      </w:r>
      <w:r>
        <w:t xml:space="preserve">Available at </w:t>
      </w:r>
      <w:hyperlink r:id="rId11" w:history="1">
        <w:r w:rsidRPr="00D33FB9">
          <w:rPr>
            <w:rStyle w:val="Hyperlink"/>
          </w:rPr>
          <w:t>https://unfccc.int/documents/192603</w:t>
        </w:r>
      </w:hyperlink>
      <w:r w:rsidRPr="00AE6C1A">
        <w:t>.</w:t>
      </w:r>
    </w:p>
  </w:footnote>
  <w:footnote w:id="28">
    <w:p w14:paraId="6C0E33DB" w14:textId="77777777" w:rsidR="008C3670" w:rsidRPr="00E4039C" w:rsidRDefault="008C3670" w:rsidP="00FD323A">
      <w:pPr>
        <w:pStyle w:val="FootnoteText"/>
        <w:widowControl w:val="0"/>
        <w:tabs>
          <w:tab w:val="clear" w:pos="1021"/>
          <w:tab w:val="right" w:pos="1020"/>
        </w:tabs>
        <w:rPr>
          <w:lang w:val="en-US"/>
        </w:rPr>
      </w:pPr>
      <w:r w:rsidRPr="00CC10DD">
        <w:tab/>
      </w:r>
      <w:r w:rsidRPr="00CC10DD">
        <w:rPr>
          <w:rStyle w:val="FootnoteReference"/>
        </w:rPr>
        <w:footnoteRef/>
      </w:r>
      <w:r w:rsidRPr="00E4039C">
        <w:rPr>
          <w:lang w:val="en-US"/>
        </w:rPr>
        <w:tab/>
        <w:t>FCCC/SBI/201</w:t>
      </w:r>
      <w:r>
        <w:rPr>
          <w:lang w:val="en-US"/>
        </w:rPr>
        <w:t>8</w:t>
      </w:r>
      <w:r w:rsidRPr="00E4039C">
        <w:rPr>
          <w:lang w:val="en-US"/>
        </w:rPr>
        <w:t>/</w:t>
      </w:r>
      <w:r>
        <w:rPr>
          <w:lang w:val="en-US"/>
        </w:rPr>
        <w:t>18.</w:t>
      </w:r>
    </w:p>
  </w:footnote>
  <w:footnote w:id="29">
    <w:p w14:paraId="77E84FEB" w14:textId="438C3EE7" w:rsidR="008C3670" w:rsidRPr="00245B40" w:rsidRDefault="008C3670" w:rsidP="00FD323A">
      <w:pPr>
        <w:pStyle w:val="FootnoteText"/>
        <w:widowControl w:val="0"/>
        <w:tabs>
          <w:tab w:val="clear" w:pos="1021"/>
          <w:tab w:val="right" w:pos="1020"/>
        </w:tabs>
        <w:rPr>
          <w:lang w:val="en-US"/>
        </w:rPr>
      </w:pPr>
      <w:r>
        <w:tab/>
      </w:r>
      <w:r>
        <w:rPr>
          <w:rStyle w:val="FootnoteReference"/>
        </w:rPr>
        <w:footnoteRef/>
      </w:r>
      <w:r>
        <w:tab/>
        <w:t xml:space="preserve">As per document </w:t>
      </w:r>
      <w:r w:rsidRPr="00245B40">
        <w:t>FCCC/CP/2018/5</w:t>
      </w:r>
      <w:r>
        <w:t xml:space="preserve"> and updated information provided by the GCF secretariat at the session.</w:t>
      </w:r>
    </w:p>
  </w:footnote>
  <w:footnote w:id="30">
    <w:p w14:paraId="264ED1D9" w14:textId="4A294592" w:rsidR="008C3670" w:rsidRPr="002F7D2E" w:rsidRDefault="008C3670" w:rsidP="00FD323A">
      <w:pPr>
        <w:pStyle w:val="FootnoteText"/>
        <w:widowControl w:val="0"/>
        <w:tabs>
          <w:tab w:val="clear" w:pos="1021"/>
          <w:tab w:val="right" w:pos="1020"/>
        </w:tabs>
        <w:rPr>
          <w:lang w:val="en-US"/>
        </w:rPr>
      </w:pPr>
      <w:r>
        <w:tab/>
      </w:r>
      <w:r>
        <w:rPr>
          <w:rStyle w:val="FootnoteReference"/>
        </w:rPr>
        <w:footnoteRef/>
      </w:r>
      <w:r>
        <w:tab/>
        <w:t xml:space="preserve">See document </w:t>
      </w:r>
      <w:r w:rsidRPr="00193AF8">
        <w:rPr>
          <w:lang w:val="en-US"/>
        </w:rPr>
        <w:t>FCCC/CP/2018/6</w:t>
      </w:r>
      <w:r>
        <w:rPr>
          <w:lang w:val="en-US"/>
        </w:rPr>
        <w:t>.</w:t>
      </w:r>
      <w:r>
        <w:t xml:space="preserve"> </w:t>
      </w:r>
    </w:p>
  </w:footnote>
  <w:footnote w:id="31">
    <w:p w14:paraId="260AAF73" w14:textId="0688704D" w:rsidR="008C3670" w:rsidRPr="00E4039C" w:rsidRDefault="008C3670" w:rsidP="00687C73">
      <w:pPr>
        <w:pStyle w:val="FootnoteText"/>
        <w:widowControl w:val="0"/>
        <w:tabs>
          <w:tab w:val="clear" w:pos="1021"/>
          <w:tab w:val="right" w:pos="1020"/>
        </w:tabs>
        <w:ind w:left="0" w:firstLine="0"/>
        <w:rPr>
          <w:lang w:val="en-US"/>
        </w:rPr>
      </w:pPr>
      <w:r w:rsidRPr="00CC10DD">
        <w:tab/>
      </w:r>
      <w:r w:rsidRPr="00CC10DD">
        <w:rPr>
          <w:rStyle w:val="FootnoteReference"/>
        </w:rPr>
        <w:footnoteRef/>
      </w:r>
      <w:r w:rsidRPr="00E4039C">
        <w:rPr>
          <w:lang w:val="en-US"/>
        </w:rPr>
        <w:tab/>
      </w:r>
      <w:r>
        <w:rPr>
          <w:lang w:val="en-US"/>
        </w:rPr>
        <w:t xml:space="preserve">See </w:t>
      </w:r>
      <w:r w:rsidRPr="00811042">
        <w:rPr>
          <w:lang w:val="en-US"/>
        </w:rPr>
        <w:t>Glob</w:t>
      </w:r>
      <w:r>
        <w:rPr>
          <w:lang w:val="en-US"/>
        </w:rPr>
        <w:t>al Environment Facility</w:t>
      </w:r>
      <w:r w:rsidRPr="002F7D2E">
        <w:rPr>
          <w:lang w:val="en-US"/>
        </w:rPr>
        <w:t xml:space="preserve"> document GEF/LDCF.SCCF.25/Inf.02</w:t>
      </w:r>
      <w:r>
        <w:rPr>
          <w:lang w:val="en-US"/>
        </w:rPr>
        <w:t>.</w:t>
      </w:r>
    </w:p>
  </w:footnote>
  <w:footnote w:id="32">
    <w:p w14:paraId="02F9A626" w14:textId="77777777" w:rsidR="008C3670" w:rsidRPr="000175EE" w:rsidRDefault="008C3670" w:rsidP="002F4334">
      <w:pPr>
        <w:pStyle w:val="FootnoteText"/>
        <w:widowControl w:val="0"/>
        <w:tabs>
          <w:tab w:val="clear" w:pos="1021"/>
          <w:tab w:val="right" w:pos="1020"/>
        </w:tabs>
        <w:rPr>
          <w:lang w:val="en-US"/>
        </w:rPr>
      </w:pPr>
      <w:r>
        <w:tab/>
      </w:r>
      <w:r>
        <w:rPr>
          <w:rStyle w:val="FootnoteReference"/>
        </w:rPr>
        <w:footnoteRef/>
      </w:r>
      <w:r>
        <w:tab/>
        <w:t>FCCC/SBI/2018/INF.13.</w:t>
      </w:r>
    </w:p>
  </w:footnote>
  <w:footnote w:id="33">
    <w:p w14:paraId="3E67AB57" w14:textId="77777777" w:rsidR="008C3670" w:rsidRPr="000175EE" w:rsidRDefault="008C3670" w:rsidP="002F4334">
      <w:pPr>
        <w:pStyle w:val="FootnoteText"/>
        <w:widowControl w:val="0"/>
        <w:tabs>
          <w:tab w:val="clear" w:pos="1021"/>
          <w:tab w:val="right" w:pos="1020"/>
        </w:tabs>
        <w:rPr>
          <w:lang w:val="en-US"/>
        </w:rPr>
      </w:pPr>
      <w:r>
        <w:tab/>
      </w:r>
      <w:r>
        <w:rPr>
          <w:rStyle w:val="FootnoteReference"/>
        </w:rPr>
        <w:footnoteRef/>
      </w:r>
      <w:r>
        <w:tab/>
      </w:r>
      <w:r w:rsidRPr="00DA6AA9">
        <w:t>FCCC/SBI/201</w:t>
      </w:r>
      <w:r>
        <w:t>8</w:t>
      </w:r>
      <w:r w:rsidRPr="00DA6AA9">
        <w:t>/18 and FCCC/SB/201</w:t>
      </w:r>
      <w:r>
        <w:t>8</w:t>
      </w:r>
      <w:r w:rsidRPr="00DA6AA9">
        <w:t>/</w:t>
      </w:r>
      <w:r>
        <w:t xml:space="preserve">3. </w:t>
      </w:r>
    </w:p>
  </w:footnote>
  <w:footnote w:id="34">
    <w:p w14:paraId="2A24F08A" w14:textId="7F755951" w:rsidR="008C3670" w:rsidRPr="00393904" w:rsidRDefault="008C3670" w:rsidP="002F4334">
      <w:pPr>
        <w:pStyle w:val="FootnoteText"/>
        <w:widowControl w:val="0"/>
        <w:tabs>
          <w:tab w:val="clear" w:pos="1021"/>
          <w:tab w:val="right" w:pos="1020"/>
        </w:tabs>
        <w:rPr>
          <w:lang w:val="en-US"/>
        </w:rPr>
      </w:pPr>
      <w:r>
        <w:tab/>
      </w:r>
      <w:r w:rsidRPr="004D0DCA">
        <w:rPr>
          <w:rStyle w:val="FootnoteReference"/>
        </w:rPr>
        <w:footnoteRef/>
      </w:r>
      <w:r w:rsidRPr="004D0DCA">
        <w:tab/>
      </w:r>
      <w:r>
        <w:t xml:space="preserve">See </w:t>
      </w:r>
      <w:hyperlink r:id="rId12" w:history="1">
        <w:r w:rsidRPr="007F376D">
          <w:rPr>
            <w:rStyle w:val="Hyperlink"/>
          </w:rPr>
          <w:t>http://napexpo.org/malawi</w:t>
        </w:r>
      </w:hyperlink>
      <w:r w:rsidRPr="00393904">
        <w:t>.</w:t>
      </w:r>
    </w:p>
  </w:footnote>
  <w:footnote w:id="35">
    <w:p w14:paraId="662CB6FF" w14:textId="40B27061" w:rsidR="008C3670" w:rsidRPr="0082361C" w:rsidRDefault="008C3670" w:rsidP="002F4334">
      <w:pPr>
        <w:pStyle w:val="FootnoteText"/>
        <w:widowControl w:val="0"/>
        <w:tabs>
          <w:tab w:val="clear" w:pos="1021"/>
          <w:tab w:val="right" w:pos="1020"/>
        </w:tabs>
        <w:rPr>
          <w:lang w:val="en-US"/>
        </w:rPr>
      </w:pPr>
      <w:r w:rsidRPr="00393904">
        <w:tab/>
      </w:r>
      <w:r w:rsidRPr="00393904">
        <w:rPr>
          <w:rStyle w:val="FootnoteReference"/>
        </w:rPr>
        <w:footnoteRef/>
      </w:r>
      <w:r w:rsidRPr="00393904">
        <w:tab/>
      </w:r>
      <w:r>
        <w:t xml:space="preserve">See </w:t>
      </w:r>
      <w:hyperlink r:id="rId13" w:history="1">
        <w:r w:rsidRPr="007F376D">
          <w:rPr>
            <w:rStyle w:val="Hyperlink"/>
          </w:rPr>
          <w:t>http://napexpo.org/america-latina</w:t>
        </w:r>
      </w:hyperlink>
      <w:r w:rsidRPr="00393904">
        <w:t>.</w:t>
      </w:r>
    </w:p>
  </w:footnote>
  <w:footnote w:id="36">
    <w:p w14:paraId="5C753ECF" w14:textId="27E40318" w:rsidR="008C3670" w:rsidRPr="00393904" w:rsidRDefault="008C3670" w:rsidP="002F4334">
      <w:pPr>
        <w:pStyle w:val="FootnoteText"/>
        <w:widowControl w:val="0"/>
        <w:tabs>
          <w:tab w:val="clear" w:pos="1021"/>
          <w:tab w:val="right" w:pos="1020"/>
        </w:tabs>
        <w:rPr>
          <w:lang w:val="en-US"/>
        </w:rPr>
      </w:pPr>
      <w:r>
        <w:tab/>
      </w:r>
      <w:r w:rsidRPr="004D0DCA">
        <w:rPr>
          <w:rStyle w:val="FootnoteReference"/>
        </w:rPr>
        <w:footnoteRef/>
      </w:r>
      <w:r w:rsidRPr="004D0DCA">
        <w:tab/>
      </w:r>
      <w:r>
        <w:t xml:space="preserve">See </w:t>
      </w:r>
      <w:hyperlink r:id="rId14" w:history="1">
        <w:r w:rsidRPr="007F376D">
          <w:rPr>
            <w:rStyle w:val="Hyperlink"/>
          </w:rPr>
          <w:t>https://unfccc.int/node/184777</w:t>
        </w:r>
      </w:hyperlink>
      <w:r w:rsidRPr="00393904">
        <w:t>.</w:t>
      </w:r>
    </w:p>
  </w:footnote>
  <w:footnote w:id="37">
    <w:p w14:paraId="18F773CD" w14:textId="2B0A7CDE" w:rsidR="008C3670" w:rsidRPr="000175EE" w:rsidRDefault="008C3670" w:rsidP="00B82B88">
      <w:pPr>
        <w:pStyle w:val="FootnoteText"/>
        <w:widowControl w:val="0"/>
        <w:tabs>
          <w:tab w:val="clear" w:pos="1021"/>
          <w:tab w:val="right" w:pos="1020"/>
        </w:tabs>
        <w:rPr>
          <w:lang w:val="en-US"/>
        </w:rPr>
      </w:pPr>
      <w:r>
        <w:tab/>
      </w:r>
      <w:r w:rsidRPr="00D35526">
        <w:rPr>
          <w:rStyle w:val="FootnoteReference"/>
        </w:rPr>
        <w:footnoteRef/>
      </w:r>
      <w:r w:rsidRPr="00D35526">
        <w:tab/>
        <w:t>Now decision 8/CP.24.</w:t>
      </w:r>
    </w:p>
  </w:footnote>
  <w:footnote w:id="38">
    <w:p w14:paraId="5CAB0F64" w14:textId="6C608EE0" w:rsidR="008C3670" w:rsidRPr="0006692D" w:rsidRDefault="008C3670" w:rsidP="00307D66">
      <w:pPr>
        <w:pStyle w:val="FootnoteText"/>
        <w:widowControl w:val="0"/>
        <w:tabs>
          <w:tab w:val="clear" w:pos="1021"/>
          <w:tab w:val="right" w:pos="1020"/>
        </w:tabs>
        <w:rPr>
          <w:lang w:val="en-US"/>
        </w:rPr>
      </w:pPr>
      <w:r>
        <w:tab/>
      </w:r>
      <w:r w:rsidRPr="00A052C5">
        <w:rPr>
          <w:rStyle w:val="FootnoteReference"/>
        </w:rPr>
        <w:footnoteRef/>
      </w:r>
      <w:r w:rsidRPr="00A052C5">
        <w:tab/>
      </w:r>
      <w:r>
        <w:t xml:space="preserve">See </w:t>
      </w:r>
      <w:hyperlink r:id="rId15" w:history="1">
        <w:r w:rsidRPr="00D36B6E">
          <w:rPr>
            <w:rStyle w:val="Hyperlink"/>
          </w:rPr>
          <w:t>https://unfccc.int/documents/185102</w:t>
        </w:r>
      </w:hyperlink>
      <w:r>
        <w:t>.</w:t>
      </w:r>
    </w:p>
  </w:footnote>
  <w:footnote w:id="39">
    <w:p w14:paraId="661F1347" w14:textId="73DC0B1D" w:rsidR="008C3670" w:rsidRPr="0006692D" w:rsidRDefault="008C3670" w:rsidP="004436B4">
      <w:pPr>
        <w:pStyle w:val="FootnoteText"/>
        <w:widowControl w:val="0"/>
        <w:tabs>
          <w:tab w:val="clear" w:pos="1021"/>
          <w:tab w:val="right" w:pos="1020"/>
        </w:tabs>
        <w:rPr>
          <w:lang w:val="en-US"/>
        </w:rPr>
      </w:pPr>
      <w:r>
        <w:tab/>
      </w:r>
      <w:r w:rsidRPr="007304C4">
        <w:rPr>
          <w:rStyle w:val="FootnoteReference"/>
        </w:rPr>
        <w:footnoteRef/>
      </w:r>
      <w:r w:rsidRPr="007304C4">
        <w:tab/>
      </w:r>
      <w:r>
        <w:t xml:space="preserve">See </w:t>
      </w:r>
      <w:hyperlink r:id="rId16" w:history="1">
        <w:r w:rsidRPr="007304C4">
          <w:rPr>
            <w:rStyle w:val="Hyperlink"/>
          </w:rPr>
          <w:t>https://unfccc.int/documents/192593</w:t>
        </w:r>
      </w:hyperlink>
      <w:r w:rsidRPr="007304C4">
        <w:t>.</w:t>
      </w:r>
    </w:p>
  </w:footnote>
  <w:footnote w:id="40">
    <w:p w14:paraId="0650C031" w14:textId="21292590" w:rsidR="008C3670" w:rsidRPr="0006692D" w:rsidRDefault="008C3670" w:rsidP="002C4693">
      <w:pPr>
        <w:pStyle w:val="FootnoteText"/>
        <w:widowControl w:val="0"/>
        <w:tabs>
          <w:tab w:val="clear" w:pos="1021"/>
          <w:tab w:val="right" w:pos="1020"/>
        </w:tabs>
        <w:rPr>
          <w:lang w:val="en-US"/>
        </w:rPr>
      </w:pPr>
      <w:r>
        <w:tab/>
      </w:r>
      <w:r w:rsidRPr="00D35526">
        <w:rPr>
          <w:rStyle w:val="FootnoteReference"/>
        </w:rPr>
        <w:footnoteRef/>
      </w:r>
      <w:r w:rsidRPr="00D35526">
        <w:tab/>
        <w:t>Now decision 13/CP.24.</w:t>
      </w:r>
    </w:p>
  </w:footnote>
  <w:footnote w:id="41">
    <w:p w14:paraId="66A0AC4A" w14:textId="4C79A18E" w:rsidR="008C3670" w:rsidRPr="0006692D" w:rsidRDefault="008C3670" w:rsidP="0065707B">
      <w:pPr>
        <w:pStyle w:val="FootnoteText"/>
        <w:widowControl w:val="0"/>
        <w:tabs>
          <w:tab w:val="clear" w:pos="1021"/>
          <w:tab w:val="right" w:pos="1020"/>
        </w:tabs>
        <w:rPr>
          <w:lang w:val="en-US"/>
        </w:rPr>
      </w:pPr>
      <w:r>
        <w:tab/>
      </w:r>
      <w:r w:rsidRPr="00DE6E92">
        <w:rPr>
          <w:rStyle w:val="FootnoteReference"/>
        </w:rPr>
        <w:footnoteRef/>
      </w:r>
      <w:r w:rsidRPr="00DE6E92">
        <w:tab/>
        <w:t>The SBI was to consider the updated evaluation report by the TEC of the Poznan strategic programme on technology transfer. Given the increased number of midterm evaluation reports, available as part of the GEF report to the COP, the TEC decided to continue its work with a view to completing its updated evaluation report at its 18</w:t>
      </w:r>
      <w:r w:rsidRPr="00DE6E92">
        <w:rPr>
          <w:vertAlign w:val="superscript"/>
        </w:rPr>
        <w:t>th</w:t>
      </w:r>
      <w:r w:rsidRPr="00DE6E92">
        <w:t xml:space="preserve"> meeting, for consideration at SBI 50.</w:t>
      </w:r>
    </w:p>
  </w:footnote>
  <w:footnote w:id="42">
    <w:p w14:paraId="62E9BCBD" w14:textId="137B75C7" w:rsidR="008C3670" w:rsidRPr="0006692D" w:rsidRDefault="008C3670" w:rsidP="000306EB">
      <w:pPr>
        <w:pStyle w:val="FootnoteText"/>
        <w:widowControl w:val="0"/>
        <w:tabs>
          <w:tab w:val="clear" w:pos="1021"/>
          <w:tab w:val="right" w:pos="1020"/>
        </w:tabs>
        <w:rPr>
          <w:lang w:val="en-US"/>
        </w:rPr>
      </w:pPr>
      <w:r>
        <w:tab/>
      </w:r>
      <w:r w:rsidRPr="0020085A">
        <w:rPr>
          <w:rStyle w:val="FootnoteReference"/>
        </w:rPr>
        <w:footnoteRef/>
      </w:r>
      <w:r w:rsidRPr="0020085A">
        <w:tab/>
      </w:r>
      <w:r>
        <w:t xml:space="preserve">See </w:t>
      </w:r>
      <w:hyperlink r:id="rId17" w:history="1">
        <w:r w:rsidRPr="0020085A">
          <w:rPr>
            <w:rStyle w:val="Hyperlink"/>
          </w:rPr>
          <w:t>https://unfccc.int/documents/192591</w:t>
        </w:r>
      </w:hyperlink>
      <w:r w:rsidRPr="0020085A">
        <w:t>.</w:t>
      </w:r>
    </w:p>
  </w:footnote>
  <w:footnote w:id="43">
    <w:p w14:paraId="161553D6" w14:textId="3CA0155C" w:rsidR="008C3670" w:rsidRPr="0006692D" w:rsidRDefault="008C3670" w:rsidP="009433DE">
      <w:pPr>
        <w:pStyle w:val="FootnoteText"/>
        <w:widowControl w:val="0"/>
        <w:tabs>
          <w:tab w:val="clear" w:pos="1021"/>
          <w:tab w:val="right" w:pos="1020"/>
        </w:tabs>
        <w:rPr>
          <w:lang w:val="en-US"/>
        </w:rPr>
      </w:pPr>
      <w:r>
        <w:tab/>
      </w:r>
      <w:r w:rsidRPr="00D35526">
        <w:rPr>
          <w:rStyle w:val="FootnoteReference"/>
        </w:rPr>
        <w:footnoteRef/>
      </w:r>
      <w:r w:rsidRPr="00D35526">
        <w:tab/>
        <w:t>Now decision 15/CP.24.</w:t>
      </w:r>
    </w:p>
  </w:footnote>
  <w:footnote w:id="44">
    <w:p w14:paraId="20799F14" w14:textId="77777777" w:rsidR="008C3670" w:rsidRDefault="008C3670" w:rsidP="000D6C6E">
      <w:pPr>
        <w:pStyle w:val="FootnoteText"/>
        <w:widowControl w:val="0"/>
        <w:rPr>
          <w:lang w:val="en-US"/>
        </w:rPr>
      </w:pPr>
      <w:r>
        <w:tab/>
      </w:r>
      <w:r>
        <w:rPr>
          <w:rStyle w:val="FootnoteReference"/>
        </w:rPr>
        <w:footnoteRef/>
      </w:r>
      <w:r>
        <w:tab/>
        <w:t>FCCC/SB/2018/INF.3.</w:t>
      </w:r>
    </w:p>
  </w:footnote>
  <w:footnote w:id="45">
    <w:p w14:paraId="33FAF437" w14:textId="77777777" w:rsidR="008C3670" w:rsidRDefault="008C3670" w:rsidP="000D6C6E">
      <w:pPr>
        <w:pStyle w:val="FootnoteText"/>
        <w:widowControl w:val="0"/>
        <w:rPr>
          <w:lang w:val="en-US"/>
        </w:rPr>
      </w:pPr>
      <w:r>
        <w:tab/>
      </w:r>
      <w:r>
        <w:rPr>
          <w:rStyle w:val="FootnoteReference"/>
        </w:rPr>
        <w:footnoteRef/>
      </w:r>
      <w:r>
        <w:tab/>
        <w:t xml:space="preserve">See documents FCCC/SBI/2018/9, paragraph 110 and annex II, and FCCC/SBSTA/2018/4, paragraph 73 and annex II. </w:t>
      </w:r>
    </w:p>
  </w:footnote>
  <w:footnote w:id="46">
    <w:p w14:paraId="3D77B839" w14:textId="77777777" w:rsidR="008C3670" w:rsidRPr="00687C73" w:rsidRDefault="008C3670" w:rsidP="000D6C6E">
      <w:pPr>
        <w:pStyle w:val="FootnoteText"/>
        <w:widowControl w:val="0"/>
        <w:rPr>
          <w:lang w:val="fr-FR"/>
        </w:rPr>
      </w:pPr>
      <w:r>
        <w:tab/>
      </w:r>
      <w:r>
        <w:rPr>
          <w:rStyle w:val="FootnoteReference"/>
        </w:rPr>
        <w:footnoteRef/>
      </w:r>
      <w:r w:rsidRPr="00687C73">
        <w:rPr>
          <w:lang w:val="fr-FR"/>
        </w:rPr>
        <w:tab/>
        <w:t>FCCC/SB/2018/INF.4.</w:t>
      </w:r>
    </w:p>
  </w:footnote>
  <w:footnote w:id="47">
    <w:p w14:paraId="34E33F2B" w14:textId="06DBA0E4" w:rsidR="008C3670" w:rsidRPr="00687C73" w:rsidRDefault="008C3670" w:rsidP="00A4330B">
      <w:pPr>
        <w:pStyle w:val="FootnoteText"/>
        <w:widowControl w:val="0"/>
        <w:tabs>
          <w:tab w:val="clear" w:pos="1021"/>
          <w:tab w:val="right" w:pos="1020"/>
        </w:tabs>
        <w:rPr>
          <w:lang w:val="fr-FR"/>
        </w:rPr>
      </w:pPr>
      <w:r w:rsidRPr="00687C73">
        <w:rPr>
          <w:lang w:val="fr-FR"/>
        </w:rPr>
        <w:tab/>
      </w:r>
      <w:r w:rsidRPr="007945BA">
        <w:rPr>
          <w:rStyle w:val="FootnoteReference"/>
        </w:rPr>
        <w:footnoteRef/>
      </w:r>
      <w:r>
        <w:rPr>
          <w:lang w:val="fr-FR"/>
        </w:rPr>
        <w:tab/>
        <w:t>FCCC/CP/2018/10</w:t>
      </w:r>
      <w:r w:rsidRPr="007945BA">
        <w:rPr>
          <w:lang w:val="fr-FR"/>
        </w:rPr>
        <w:t>, paragraphs 5</w:t>
      </w:r>
      <w:r w:rsidR="00763513">
        <w:rPr>
          <w:lang w:val="fr-FR"/>
        </w:rPr>
        <w:t>8</w:t>
      </w:r>
      <w:r w:rsidRPr="007945BA">
        <w:rPr>
          <w:lang w:val="fr-FR"/>
        </w:rPr>
        <w:t>–</w:t>
      </w:r>
      <w:r w:rsidR="00763513">
        <w:rPr>
          <w:lang w:val="fr-FR"/>
        </w:rPr>
        <w:t>60</w:t>
      </w:r>
      <w:r w:rsidRPr="007945BA">
        <w:rPr>
          <w:lang w:val="fr-FR"/>
        </w:rPr>
        <w:t>.</w:t>
      </w:r>
    </w:p>
  </w:footnote>
  <w:footnote w:id="48">
    <w:p w14:paraId="78BCE9BA" w14:textId="712B6F2F" w:rsidR="008C3670" w:rsidRPr="00400409" w:rsidRDefault="008C3670" w:rsidP="00597994">
      <w:pPr>
        <w:pStyle w:val="FootnoteText"/>
        <w:widowControl w:val="0"/>
        <w:tabs>
          <w:tab w:val="clear" w:pos="1021"/>
          <w:tab w:val="right" w:pos="1020"/>
        </w:tabs>
        <w:rPr>
          <w:lang w:val="en-US"/>
        </w:rPr>
      </w:pPr>
      <w:r w:rsidRPr="00687C73">
        <w:rPr>
          <w:lang w:val="fr-FR"/>
        </w:rPr>
        <w:tab/>
      </w:r>
      <w:r w:rsidRPr="003A3968">
        <w:rPr>
          <w:rStyle w:val="FootnoteReference"/>
        </w:rPr>
        <w:footnoteRef/>
      </w:r>
      <w:r w:rsidRPr="003A3968">
        <w:rPr>
          <w:lang w:val="en-US"/>
        </w:rPr>
        <w:tab/>
        <w:t>Subsequently, by decisions 7/CP.24, 3/CMP.14 and 7/CMA.1, the COP, the CMP and the CMA, respectively, acknowledged that a single forum covers the work of all three governing bodies on all matters related to the impact of the implementation of response measures.</w:t>
      </w:r>
    </w:p>
  </w:footnote>
  <w:footnote w:id="49">
    <w:p w14:paraId="0CFB3402" w14:textId="77777777" w:rsidR="008C3670" w:rsidRPr="007D7D02" w:rsidRDefault="008C3670" w:rsidP="006304A9">
      <w:pPr>
        <w:pStyle w:val="FootnoteText"/>
        <w:widowControl w:val="0"/>
        <w:rPr>
          <w:lang w:val="en-US"/>
        </w:rPr>
      </w:pPr>
      <w:r w:rsidRPr="00400409">
        <w:rPr>
          <w:lang w:val="en-US"/>
        </w:rPr>
        <w:tab/>
      </w:r>
      <w:r>
        <w:rPr>
          <w:rStyle w:val="FootnoteReference"/>
        </w:rPr>
        <w:footnoteRef/>
      </w:r>
      <w:r w:rsidRPr="007D7D02">
        <w:rPr>
          <w:lang w:val="en-US"/>
        </w:rPr>
        <w:tab/>
        <w:t>FCCC/CP/2018/3.</w:t>
      </w:r>
    </w:p>
  </w:footnote>
  <w:footnote w:id="50">
    <w:p w14:paraId="1C06ECF9" w14:textId="77777777" w:rsidR="008C3670" w:rsidRPr="007D7D02" w:rsidRDefault="008C3670" w:rsidP="00154ED6">
      <w:pPr>
        <w:pStyle w:val="FootnoteText"/>
        <w:rPr>
          <w:lang w:val="en-US"/>
        </w:rPr>
      </w:pPr>
      <w:r w:rsidRPr="007D7D02">
        <w:rPr>
          <w:lang w:val="en-US"/>
        </w:rPr>
        <w:tab/>
      </w:r>
      <w:r>
        <w:rPr>
          <w:rStyle w:val="FootnoteReference"/>
        </w:rPr>
        <w:footnoteRef/>
      </w:r>
      <w:r w:rsidRPr="007D7D02">
        <w:rPr>
          <w:lang w:val="en-US"/>
        </w:rPr>
        <w:t xml:space="preserve"> </w:t>
      </w:r>
      <w:r w:rsidRPr="007D7D02">
        <w:rPr>
          <w:lang w:val="en-US"/>
        </w:rPr>
        <w:tab/>
        <w:t>FCCC/SBI/2018/INF.15.</w:t>
      </w:r>
    </w:p>
  </w:footnote>
  <w:footnote w:id="51">
    <w:p w14:paraId="50BDC16E" w14:textId="77777777" w:rsidR="008C3670" w:rsidRPr="002C63BA" w:rsidRDefault="008C3670" w:rsidP="00154ED6">
      <w:pPr>
        <w:pStyle w:val="FootnoteText"/>
        <w:rPr>
          <w:lang w:val="en-US"/>
        </w:rPr>
      </w:pPr>
      <w:r w:rsidRPr="007D7D02">
        <w:rPr>
          <w:lang w:val="en-US"/>
        </w:rPr>
        <w:tab/>
      </w:r>
      <w:r>
        <w:rPr>
          <w:rStyle w:val="FootnoteReference"/>
        </w:rPr>
        <w:footnoteRef/>
      </w:r>
      <w:r>
        <w:t xml:space="preserve"> </w:t>
      </w:r>
      <w:r>
        <w:tab/>
      </w:r>
      <w:r>
        <w:rPr>
          <w:lang w:val="en-US"/>
        </w:rPr>
        <w:t xml:space="preserve">Available at </w:t>
      </w:r>
      <w:hyperlink r:id="rId18" w:history="1">
        <w:r w:rsidRPr="0041054B">
          <w:rPr>
            <w:rStyle w:val="Hyperlink"/>
            <w:lang w:val="en-US"/>
          </w:rPr>
          <w:t>https://unfccc.int/sites/default/files/resource/sb48_gender_dialogue.pdf</w:t>
        </w:r>
      </w:hyperlink>
      <w:r>
        <w:rPr>
          <w:lang w:val="en-US"/>
        </w:rPr>
        <w:t xml:space="preserve">. </w:t>
      </w:r>
    </w:p>
  </w:footnote>
  <w:footnote w:id="52">
    <w:p w14:paraId="1AB282EA" w14:textId="77777777" w:rsidR="008C3670" w:rsidRPr="0062417C" w:rsidRDefault="008C3670" w:rsidP="00154ED6">
      <w:pPr>
        <w:pStyle w:val="FootnoteText"/>
        <w:rPr>
          <w:lang w:val="en-US"/>
        </w:rPr>
      </w:pPr>
      <w:r>
        <w:tab/>
      </w:r>
      <w:r>
        <w:rPr>
          <w:rStyle w:val="FootnoteReference"/>
        </w:rPr>
        <w:footnoteRef/>
      </w:r>
      <w:r>
        <w:t xml:space="preserve"> </w:t>
      </w:r>
      <w:r>
        <w:rPr>
          <w:lang w:val="en-US"/>
        </w:rPr>
        <w:tab/>
        <w:t>FCCC/TP/2018/1.</w:t>
      </w:r>
    </w:p>
  </w:footnote>
  <w:footnote w:id="53">
    <w:p w14:paraId="4D54F857" w14:textId="6E99BF49" w:rsidR="008C3670" w:rsidRPr="0092164A" w:rsidRDefault="008C3670" w:rsidP="00154ED6">
      <w:pPr>
        <w:pStyle w:val="FootnoteText"/>
        <w:rPr>
          <w:lang w:val="en-US"/>
        </w:rPr>
      </w:pPr>
      <w:r>
        <w:tab/>
      </w:r>
      <w:r>
        <w:rPr>
          <w:rStyle w:val="FootnoteReference"/>
        </w:rPr>
        <w:footnoteRef/>
      </w:r>
      <w:r>
        <w:t xml:space="preserve"> </w:t>
      </w:r>
      <w:r>
        <w:tab/>
        <w:t>Decision</w:t>
      </w:r>
      <w:r>
        <w:rPr>
          <w:lang w:val="en-US"/>
        </w:rPr>
        <w:t xml:space="preserve"> 21/CP.22.</w:t>
      </w:r>
    </w:p>
  </w:footnote>
  <w:footnote w:id="54">
    <w:p w14:paraId="4FC7F753" w14:textId="77777777" w:rsidR="008C3670" w:rsidRPr="0092164A" w:rsidRDefault="008C3670" w:rsidP="00154ED6">
      <w:pPr>
        <w:pStyle w:val="FootnoteText"/>
        <w:rPr>
          <w:lang w:val="en-US"/>
        </w:rPr>
      </w:pPr>
      <w:r>
        <w:rPr>
          <w:lang w:val="en-US"/>
        </w:rPr>
        <w:tab/>
      </w:r>
      <w:r>
        <w:rPr>
          <w:rStyle w:val="FootnoteReference"/>
        </w:rPr>
        <w:footnoteRef/>
      </w:r>
      <w:r>
        <w:rPr>
          <w:lang w:val="en-US"/>
        </w:rPr>
        <w:t xml:space="preserve"> </w:t>
      </w:r>
      <w:r>
        <w:rPr>
          <w:lang w:val="en-US"/>
        </w:rPr>
        <w:tab/>
        <w:t>Decision 3/CP.23.</w:t>
      </w:r>
    </w:p>
  </w:footnote>
  <w:footnote w:id="55">
    <w:p w14:paraId="4567FD33" w14:textId="77777777" w:rsidR="008C3670" w:rsidRPr="00B47AEE" w:rsidRDefault="008C3670" w:rsidP="00154ED6">
      <w:pPr>
        <w:pStyle w:val="FootnoteText"/>
        <w:rPr>
          <w:lang w:val="en-US"/>
        </w:rPr>
      </w:pPr>
      <w:r>
        <w:tab/>
      </w:r>
      <w:r>
        <w:rPr>
          <w:rStyle w:val="FootnoteReference"/>
        </w:rPr>
        <w:footnoteRef/>
      </w:r>
      <w:r>
        <w:t xml:space="preserve"> </w:t>
      </w:r>
      <w:r>
        <w:rPr>
          <w:lang w:val="en-US"/>
        </w:rPr>
        <w:tab/>
        <w:t>Decision 21/CP.22, paragraph 22.</w:t>
      </w:r>
    </w:p>
  </w:footnote>
  <w:footnote w:id="56">
    <w:p w14:paraId="0316F9AE" w14:textId="77777777" w:rsidR="008C3670" w:rsidRPr="009D2F4C" w:rsidRDefault="008C3670" w:rsidP="00154ED6">
      <w:pPr>
        <w:pStyle w:val="FootnoteText"/>
        <w:rPr>
          <w:lang w:val="en-US"/>
        </w:rPr>
      </w:pPr>
      <w:r>
        <w:tab/>
      </w:r>
      <w:r>
        <w:rPr>
          <w:rStyle w:val="FootnoteReference"/>
        </w:rPr>
        <w:footnoteRef/>
      </w:r>
      <w:r>
        <w:t xml:space="preserve"> </w:t>
      </w:r>
      <w:r>
        <w:rPr>
          <w:lang w:val="en-US"/>
        </w:rPr>
        <w:tab/>
        <w:t>Decision 3/CP.23, paragraph 5.</w:t>
      </w:r>
    </w:p>
  </w:footnote>
  <w:footnote w:id="57">
    <w:p w14:paraId="23752F7A" w14:textId="77777777" w:rsidR="008C3670" w:rsidRPr="002C63BA" w:rsidRDefault="008C3670" w:rsidP="00154ED6">
      <w:pPr>
        <w:pStyle w:val="FootnoteText"/>
        <w:rPr>
          <w:lang w:val="en-US"/>
        </w:rPr>
      </w:pPr>
      <w:r>
        <w:rPr>
          <w:lang w:val="en-US"/>
        </w:rPr>
        <w:tab/>
      </w:r>
      <w:r>
        <w:rPr>
          <w:rStyle w:val="FootnoteReference"/>
        </w:rPr>
        <w:footnoteRef/>
      </w:r>
      <w:r w:rsidRPr="002C63BA">
        <w:rPr>
          <w:lang w:val="en-US"/>
        </w:rPr>
        <w:t xml:space="preserve"> </w:t>
      </w:r>
      <w:r>
        <w:rPr>
          <w:lang w:val="en-US"/>
        </w:rPr>
        <w:tab/>
      </w:r>
      <w:r w:rsidRPr="002C63BA">
        <w:rPr>
          <w:lang w:val="en-US"/>
        </w:rPr>
        <w:t>FCCC/CP/2018/3.</w:t>
      </w:r>
    </w:p>
  </w:footnote>
  <w:footnote w:id="58">
    <w:p w14:paraId="61AB15B1" w14:textId="566A761A" w:rsidR="008C3670" w:rsidRPr="00687C73" w:rsidRDefault="008C3670" w:rsidP="004006A7">
      <w:pPr>
        <w:pStyle w:val="FootnoteText"/>
        <w:widowControl w:val="0"/>
        <w:tabs>
          <w:tab w:val="clear" w:pos="1021"/>
          <w:tab w:val="right" w:pos="1020"/>
        </w:tabs>
        <w:rPr>
          <w:lang w:val="fr-FR"/>
        </w:rPr>
      </w:pPr>
      <w:r>
        <w:tab/>
      </w:r>
      <w:r w:rsidRPr="007945BA">
        <w:rPr>
          <w:rStyle w:val="FootnoteReference"/>
        </w:rPr>
        <w:footnoteRef/>
      </w:r>
      <w:r>
        <w:rPr>
          <w:lang w:val="fr-FR"/>
        </w:rPr>
        <w:tab/>
        <w:t>FCCC/CP/2018/10, paragraph 1</w:t>
      </w:r>
      <w:r w:rsidR="00763513">
        <w:rPr>
          <w:lang w:val="fr-FR"/>
        </w:rPr>
        <w:t>30</w:t>
      </w:r>
      <w:r>
        <w:rPr>
          <w:lang w:val="fr-FR"/>
        </w:rPr>
        <w:t>–1</w:t>
      </w:r>
      <w:r w:rsidR="00763513">
        <w:rPr>
          <w:lang w:val="fr-FR"/>
        </w:rPr>
        <w:t>32</w:t>
      </w:r>
      <w:r w:rsidRPr="007945BA">
        <w:rPr>
          <w:lang w:val="fr-FR"/>
        </w:rPr>
        <w:t>.</w:t>
      </w:r>
    </w:p>
  </w:footnote>
  <w:footnote w:id="59">
    <w:p w14:paraId="3F98F297" w14:textId="738E4731" w:rsidR="008C3670" w:rsidRPr="00DE6E92" w:rsidRDefault="008C3670" w:rsidP="001C4E0C">
      <w:pPr>
        <w:pStyle w:val="FootnoteText"/>
        <w:rPr>
          <w:lang w:val="en-US"/>
        </w:rPr>
      </w:pPr>
      <w:r w:rsidRPr="00EA0064">
        <w:rPr>
          <w:lang w:val="fr-FR"/>
        </w:rPr>
        <w:tab/>
      </w:r>
      <w:r w:rsidRPr="00A56930">
        <w:rPr>
          <w:rStyle w:val="FootnoteReference"/>
        </w:rPr>
        <w:footnoteRef/>
      </w:r>
      <w:r w:rsidRPr="00A56930">
        <w:t xml:space="preserve"> </w:t>
      </w:r>
      <w:r w:rsidRPr="00A56930">
        <w:tab/>
      </w:r>
      <w:r>
        <w:t xml:space="preserve">For </w:t>
      </w:r>
      <w:r w:rsidRPr="00DE6E92">
        <w:t xml:space="preserve">matters referred to in paragraphs 41, 42 and 45 of decision 1/CP.21. In relation to the 2018 report, see chapter </w:t>
      </w:r>
      <w:r>
        <w:t>XI</w:t>
      </w:r>
      <w:r w:rsidRPr="00DE6E92">
        <w:t xml:space="preserve"> above</w:t>
      </w:r>
      <w:r w:rsidRPr="00DE6E92">
        <w:rPr>
          <w:lang w:val="en-US"/>
        </w:rPr>
        <w:t>.</w:t>
      </w:r>
    </w:p>
  </w:footnote>
  <w:footnote w:id="60">
    <w:p w14:paraId="699F71E1" w14:textId="6FEB1FC1" w:rsidR="008C3670" w:rsidRPr="00DE6E92" w:rsidRDefault="008C3670" w:rsidP="001C4E0C">
      <w:pPr>
        <w:pStyle w:val="FootnoteText"/>
        <w:rPr>
          <w:lang w:val="en-US"/>
        </w:rPr>
      </w:pPr>
      <w:r w:rsidRPr="00DE6E92">
        <w:tab/>
      </w:r>
      <w:r w:rsidRPr="00DE6E92">
        <w:rPr>
          <w:rStyle w:val="FootnoteReference"/>
        </w:rPr>
        <w:footnoteRef/>
      </w:r>
      <w:r w:rsidRPr="00DE6E92">
        <w:t xml:space="preserve"> </w:t>
      </w:r>
      <w:r w:rsidRPr="00DE6E92">
        <w:tab/>
        <w:t>For matters referred to in paragraphs 41 and 45 of decision 1/CP.21. For matters rel</w:t>
      </w:r>
      <w:r>
        <w:t xml:space="preserve">ating to the LDCs, see chapter </w:t>
      </w:r>
      <w:r w:rsidRPr="00DE6E92">
        <w:t>X</w:t>
      </w:r>
      <w:r>
        <w:t>II</w:t>
      </w:r>
      <w:r w:rsidRPr="00DE6E92">
        <w:t xml:space="preserve"> above</w:t>
      </w:r>
      <w:r w:rsidRPr="00DE6E92">
        <w:rPr>
          <w:lang w:val="en-US"/>
        </w:rPr>
        <w:t>.</w:t>
      </w:r>
    </w:p>
  </w:footnote>
  <w:footnote w:id="61">
    <w:p w14:paraId="2F64AEC4" w14:textId="4DD159FF" w:rsidR="008C3670" w:rsidRPr="00DE6E92" w:rsidRDefault="008C3670" w:rsidP="009334D4">
      <w:pPr>
        <w:pStyle w:val="FootnoteText"/>
        <w:rPr>
          <w:lang w:val="en-US"/>
        </w:rPr>
      </w:pPr>
      <w:r w:rsidRPr="00DE6E92">
        <w:tab/>
      </w:r>
      <w:r w:rsidRPr="00DE6E92">
        <w:rPr>
          <w:rStyle w:val="FootnoteReference"/>
        </w:rPr>
        <w:footnoteRef/>
      </w:r>
      <w:r>
        <w:t xml:space="preserve"> </w:t>
      </w:r>
      <w:r>
        <w:tab/>
        <w:t>As footnote 58</w:t>
      </w:r>
      <w:r w:rsidRPr="00DE6E92">
        <w:t xml:space="preserve"> above</w:t>
      </w:r>
      <w:r w:rsidRPr="00DE6E92">
        <w:rPr>
          <w:lang w:val="en-US"/>
        </w:rPr>
        <w:t>.</w:t>
      </w:r>
    </w:p>
  </w:footnote>
  <w:footnote w:id="62">
    <w:p w14:paraId="449150D9" w14:textId="51A68E18" w:rsidR="008C3670" w:rsidRPr="00A56930" w:rsidRDefault="008C3670" w:rsidP="009334D4">
      <w:pPr>
        <w:pStyle w:val="FootnoteText"/>
        <w:rPr>
          <w:lang w:val="en-US"/>
        </w:rPr>
      </w:pPr>
      <w:r w:rsidRPr="00DE6E92">
        <w:tab/>
      </w:r>
      <w:r w:rsidRPr="00DE6E92">
        <w:rPr>
          <w:rStyle w:val="FootnoteReference"/>
        </w:rPr>
        <w:footnoteRef/>
      </w:r>
      <w:r>
        <w:t xml:space="preserve"> </w:t>
      </w:r>
      <w:r>
        <w:tab/>
        <w:t>As footnote 59</w:t>
      </w:r>
      <w:r w:rsidRPr="00DE6E92">
        <w:t xml:space="preserve"> above</w:t>
      </w:r>
      <w:r w:rsidRPr="00DE6E92">
        <w:rPr>
          <w:lang w:val="en-US"/>
        </w:rPr>
        <w:t>.</w:t>
      </w:r>
    </w:p>
  </w:footnote>
  <w:footnote w:id="63">
    <w:p w14:paraId="082266C4" w14:textId="77777777" w:rsidR="008C3670" w:rsidRDefault="008C3670" w:rsidP="001C4E0C">
      <w:pPr>
        <w:pStyle w:val="FootnoteText"/>
        <w:rPr>
          <w:lang w:val="en-US"/>
        </w:rPr>
      </w:pPr>
      <w:r>
        <w:tab/>
      </w:r>
      <w:r>
        <w:rPr>
          <w:rStyle w:val="FootnoteReference"/>
        </w:rPr>
        <w:footnoteRef/>
      </w:r>
      <w:r>
        <w:t xml:space="preserve"> </w:t>
      </w:r>
      <w:r>
        <w:tab/>
        <w:t xml:space="preserve">Decisions </w:t>
      </w:r>
      <w:r>
        <w:rPr>
          <w:lang w:val="en-US"/>
        </w:rPr>
        <w:t xml:space="preserve">1/CP.21, </w:t>
      </w:r>
      <w:r>
        <w:t>paragraphs</w:t>
      </w:r>
      <w:r>
        <w:rPr>
          <w:lang w:val="en-US"/>
        </w:rPr>
        <w:t xml:space="preserve"> 8, 10 and 11; 1/CP.22, paragraphs 8, 10, 13 and 14; and 1/CP.23, paragraph 4.</w:t>
      </w:r>
    </w:p>
  </w:footnote>
  <w:footnote w:id="64">
    <w:p w14:paraId="2ACD32F7" w14:textId="1BAAA094" w:rsidR="008C3670" w:rsidRDefault="008C3670" w:rsidP="001C4E0C">
      <w:pPr>
        <w:pStyle w:val="FootnoteText"/>
        <w:rPr>
          <w:lang w:val="en-US"/>
        </w:rPr>
      </w:pPr>
      <w:r>
        <w:tab/>
      </w:r>
      <w:r>
        <w:rPr>
          <w:rStyle w:val="FootnoteReference"/>
        </w:rPr>
        <w:footnoteRef/>
      </w:r>
      <w:r>
        <w:t xml:space="preserve"> </w:t>
      </w:r>
      <w:r>
        <w:tab/>
        <w:t>Contained in the annex to document FCCC/SBI/2018/L.28.</w:t>
      </w:r>
    </w:p>
  </w:footnote>
  <w:footnote w:id="65">
    <w:p w14:paraId="1D28E554" w14:textId="57436863" w:rsidR="008C3670" w:rsidRPr="00A56930" w:rsidRDefault="008C3670" w:rsidP="001C4E0C">
      <w:pPr>
        <w:pStyle w:val="FootnoteText"/>
        <w:rPr>
          <w:lang w:val="en-US"/>
        </w:rPr>
      </w:pPr>
      <w:r w:rsidRPr="00A56930">
        <w:tab/>
      </w:r>
      <w:r w:rsidRPr="00A56930">
        <w:rPr>
          <w:rStyle w:val="FootnoteReference"/>
        </w:rPr>
        <w:footnoteRef/>
      </w:r>
      <w:r w:rsidRPr="00A56930">
        <w:t xml:space="preserve"> </w:t>
      </w:r>
      <w:r w:rsidRPr="00A56930">
        <w:tab/>
      </w:r>
      <w:r>
        <w:t xml:space="preserve">With the exception of the draft decision titled “Common time frames for nationally determined contributions referred </w:t>
      </w:r>
      <w:r w:rsidRPr="00E42063">
        <w:t>to in Article 4, paragraph 10, of the Paris Agreement”</w:t>
      </w:r>
      <w:r>
        <w:t xml:space="preserve"> that</w:t>
      </w:r>
      <w:r w:rsidRPr="00E42063">
        <w:t xml:space="preserve"> </w:t>
      </w:r>
      <w:r>
        <w:t>the SBI</w:t>
      </w:r>
      <w:r w:rsidRPr="00E42063">
        <w:t xml:space="preserve"> is forwarding for consideration and adoption</w:t>
      </w:r>
      <w:r>
        <w:t xml:space="preserve"> at CMA 1.3</w:t>
      </w:r>
      <w:r w:rsidRPr="00E42063">
        <w:rPr>
          <w:lang w:val="en-US"/>
        </w:rPr>
        <w:t>.</w:t>
      </w:r>
    </w:p>
  </w:footnote>
  <w:footnote w:id="66">
    <w:p w14:paraId="44F298D0" w14:textId="77777777" w:rsidR="008C3670" w:rsidRPr="00A56930" w:rsidRDefault="008C3670" w:rsidP="00DA3AFA">
      <w:pPr>
        <w:pStyle w:val="FootnoteText"/>
        <w:rPr>
          <w:lang w:val="en-US"/>
        </w:rPr>
      </w:pPr>
      <w:r w:rsidRPr="00A56930">
        <w:tab/>
      </w:r>
      <w:r w:rsidRPr="00A56930">
        <w:rPr>
          <w:rStyle w:val="FootnoteReference"/>
        </w:rPr>
        <w:footnoteRef/>
      </w:r>
      <w:r w:rsidRPr="00A56930">
        <w:t xml:space="preserve"> </w:t>
      </w:r>
      <w:r w:rsidRPr="00A56930">
        <w:tab/>
      </w:r>
      <w:r>
        <w:t>SBI 48 recommended a draft decision on “Ways of enhancing the implementation of education, training, public awareness, public participation and public access to information so as to enhance actions under the Paris Agreement” (see document FCCC/SBI/2018/9/Add.1, pp</w:t>
      </w:r>
      <w:r w:rsidRPr="00E42063">
        <w:t>.5–6</w:t>
      </w:r>
      <w:r>
        <w:t>) for consideration and adoption at CMA 1.3</w:t>
      </w:r>
      <w:r>
        <w:rPr>
          <w:lang w:val="en-US"/>
        </w:rPr>
        <w:t>.</w:t>
      </w:r>
    </w:p>
  </w:footnote>
  <w:footnote w:id="67">
    <w:p w14:paraId="29DD407A" w14:textId="2F70F89A" w:rsidR="008C3670" w:rsidRDefault="008C3670" w:rsidP="001C4E0C">
      <w:pPr>
        <w:pStyle w:val="FootnoteText"/>
        <w:rPr>
          <w:lang w:val="en-US"/>
        </w:rPr>
      </w:pPr>
      <w:r>
        <w:tab/>
      </w:r>
      <w:r>
        <w:rPr>
          <w:rStyle w:val="FootnoteReference"/>
        </w:rPr>
        <w:footnoteRef/>
      </w:r>
      <w:r>
        <w:t xml:space="preserve"> </w:t>
      </w:r>
      <w:r>
        <w:tab/>
      </w:r>
      <w:r>
        <w:rPr>
          <w:lang w:val="en-US"/>
        </w:rPr>
        <w:t>For the list of draft decisions forwarded by the COP to the CMA, see decision 1/CP.24. For the list of decisions as adopted, see decision 3/CMA.1</w:t>
      </w:r>
      <w:r>
        <w:t>.</w:t>
      </w:r>
    </w:p>
  </w:footnote>
  <w:footnote w:id="68">
    <w:p w14:paraId="7B6C04E2" w14:textId="77777777" w:rsidR="008C3670" w:rsidRPr="00EA0064" w:rsidRDefault="008C3670" w:rsidP="002D7EE3">
      <w:pPr>
        <w:pStyle w:val="FootnoteText"/>
        <w:widowControl w:val="0"/>
        <w:tabs>
          <w:tab w:val="clear" w:pos="1021"/>
          <w:tab w:val="right" w:pos="1020"/>
        </w:tabs>
        <w:rPr>
          <w:lang w:val="en-US"/>
        </w:rPr>
      </w:pPr>
      <w:r w:rsidRPr="00EA0064">
        <w:rPr>
          <w:lang w:val="en-US"/>
        </w:rPr>
        <w:tab/>
      </w:r>
      <w:r>
        <w:rPr>
          <w:rStyle w:val="FootnoteReference"/>
        </w:rPr>
        <w:footnoteRef/>
      </w:r>
      <w:r w:rsidRPr="00EA0064">
        <w:rPr>
          <w:lang w:val="en-US"/>
        </w:rPr>
        <w:tab/>
        <w:t>FCCC/SBI/2018/16 and Add.1 and 2, FCCC/SBI/2018/INF.11 and Add.1, FCCC/SBI/2018/INF.12, FCCC/SBI/2018/INF.16, FCCC/SBI/2018/INF.17, FCCC/SBI/2018/INF.18 and FCCC/SBI/2018/INF.19.</w:t>
      </w:r>
    </w:p>
  </w:footnote>
  <w:footnote w:id="69">
    <w:p w14:paraId="7A044D48" w14:textId="77777777" w:rsidR="008C3670" w:rsidRPr="00443E0D" w:rsidRDefault="008C3670" w:rsidP="002D7EE3">
      <w:pPr>
        <w:pStyle w:val="FootnoteText"/>
        <w:rPr>
          <w:lang w:val="en-AU"/>
        </w:rPr>
      </w:pPr>
      <w:r w:rsidRPr="00EA0064">
        <w:rPr>
          <w:lang w:val="en-US"/>
        </w:rPr>
        <w:tab/>
      </w:r>
      <w:r>
        <w:rPr>
          <w:rStyle w:val="FootnoteReference"/>
        </w:rPr>
        <w:footnoteRef/>
      </w:r>
      <w:r>
        <w:tab/>
        <w:t>FCCC/SBI/2018/INF.19.</w:t>
      </w:r>
    </w:p>
  </w:footnote>
  <w:footnote w:id="70">
    <w:p w14:paraId="1215B4AD" w14:textId="2F4AE9E2" w:rsidR="008C3670" w:rsidRPr="00D35526" w:rsidRDefault="008C3670" w:rsidP="00EE6236">
      <w:pPr>
        <w:pStyle w:val="FootnoteText"/>
        <w:widowControl w:val="0"/>
        <w:tabs>
          <w:tab w:val="clear" w:pos="1021"/>
          <w:tab w:val="right" w:pos="1020"/>
        </w:tabs>
        <w:rPr>
          <w:lang w:val="en-US"/>
        </w:rPr>
      </w:pPr>
      <w:r>
        <w:tab/>
      </w:r>
      <w:r w:rsidRPr="00D35526">
        <w:rPr>
          <w:rStyle w:val="FootnoteReference"/>
        </w:rPr>
        <w:footnoteRef/>
      </w:r>
      <w:r w:rsidRPr="00D35526">
        <w:tab/>
        <w:t>Decision 18/CP.24.</w:t>
      </w:r>
    </w:p>
  </w:footnote>
  <w:footnote w:id="71">
    <w:p w14:paraId="65C10B84" w14:textId="4A306449" w:rsidR="008C3670" w:rsidRPr="0006692D" w:rsidRDefault="008C3670" w:rsidP="00EE6236">
      <w:pPr>
        <w:pStyle w:val="FootnoteText"/>
        <w:widowControl w:val="0"/>
        <w:tabs>
          <w:tab w:val="clear" w:pos="1021"/>
          <w:tab w:val="right" w:pos="1020"/>
        </w:tabs>
        <w:rPr>
          <w:lang w:val="en-US"/>
        </w:rPr>
      </w:pPr>
      <w:r w:rsidRPr="00D35526">
        <w:tab/>
      </w:r>
      <w:r w:rsidRPr="00D35526">
        <w:rPr>
          <w:rStyle w:val="FootnoteReference"/>
        </w:rPr>
        <w:footnoteRef/>
      </w:r>
      <w:r w:rsidRPr="00D35526">
        <w:tab/>
        <w:t>Decision 5/CMP.14.</w:t>
      </w:r>
    </w:p>
  </w:footnote>
  <w:footnote w:id="72">
    <w:p w14:paraId="7A16F32D" w14:textId="538F7A16" w:rsidR="008C3670" w:rsidRDefault="008C3670" w:rsidP="00B27259">
      <w:pPr>
        <w:pStyle w:val="FootnoteText"/>
        <w:tabs>
          <w:tab w:val="left" w:pos="851"/>
        </w:tabs>
        <w:ind w:hanging="283"/>
        <w:rPr>
          <w:lang w:val="en-US"/>
        </w:rPr>
      </w:pPr>
      <w:r>
        <w:tab/>
      </w:r>
      <w:r>
        <w:rPr>
          <w:rStyle w:val="FootnoteReference"/>
        </w:rPr>
        <w:footnoteRef/>
      </w:r>
      <w:r>
        <w:tab/>
        <w:t>In connection with decision 10/CP.24. T</w:t>
      </w:r>
      <w:r w:rsidRPr="00CB4E48">
        <w:rPr>
          <w:szCs w:val="32"/>
        </w:rPr>
        <w:t xml:space="preserve">he same costs are reported under SBSTA </w:t>
      </w:r>
      <w:r>
        <w:rPr>
          <w:szCs w:val="32"/>
        </w:rPr>
        <w:t xml:space="preserve">49 </w:t>
      </w:r>
      <w:r w:rsidRPr="00CB4E48">
        <w:rPr>
          <w:szCs w:val="32"/>
        </w:rPr>
        <w:t xml:space="preserve">agenda item 4 and </w:t>
      </w:r>
      <w:r w:rsidRPr="00890DB0">
        <w:rPr>
          <w:szCs w:val="32"/>
        </w:rPr>
        <w:t>COP 24 agenda item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DE02" w14:textId="77777777" w:rsidR="008C3670" w:rsidRPr="00887A81" w:rsidRDefault="008C3670" w:rsidP="00887A81">
    <w:pPr>
      <w:pStyle w:val="Header"/>
    </w:pPr>
    <w:r>
      <w:t>FCCC/SBI/2018/22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73651" w14:textId="77777777" w:rsidR="008C3670" w:rsidRPr="00887A81" w:rsidRDefault="008C3670" w:rsidP="00887A81">
    <w:pPr>
      <w:pStyle w:val="Header"/>
      <w:jc w:val="right"/>
    </w:pPr>
    <w:r>
      <w:t>FCCC/SBI/2018/22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4774" w14:textId="77777777" w:rsidR="008C3670" w:rsidRDefault="008C3670" w:rsidP="00CB192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AC5F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A0A39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CA4F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92BE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5CEC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746F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E62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AE0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04633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C21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E2038"/>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9D774A"/>
    <w:multiLevelType w:val="hybridMultilevel"/>
    <w:tmpl w:val="4F445464"/>
    <w:lvl w:ilvl="0" w:tplc="C9F2E02A">
      <w:start w:val="1"/>
      <w:numFmt w:val="decimal"/>
      <w:lvlText w:val="%1."/>
      <w:lvlJc w:val="left"/>
      <w:pPr>
        <w:ind w:left="1494" w:hanging="360"/>
      </w:pPr>
      <w:rPr>
        <w:rFonts w:hint="default"/>
        <w:b/>
      </w:r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3" w15:restartNumberingAfterBreak="0">
    <w:nsid w:val="06DE12DA"/>
    <w:multiLevelType w:val="hybridMultilevel"/>
    <w:tmpl w:val="E8B88F8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0F2778AB"/>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0F7A6062"/>
    <w:multiLevelType w:val="hybridMultilevel"/>
    <w:tmpl w:val="0F50C0CA"/>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7" w15:restartNumberingAfterBreak="0">
    <w:nsid w:val="10177944"/>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8" w15:restartNumberingAfterBreak="0">
    <w:nsid w:val="1023354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153E3192"/>
    <w:multiLevelType w:val="hybridMultilevel"/>
    <w:tmpl w:val="4F3AF334"/>
    <w:lvl w:ilvl="0" w:tplc="401CED20">
      <w:start w:val="1"/>
      <w:numFmt w:val="decimal"/>
      <w:lvlText w:val="%1"/>
      <w:lvlJc w:val="left"/>
      <w:pPr>
        <w:ind w:left="360" w:hanging="360"/>
      </w:pPr>
      <w:rPr>
        <w:rFonts w:hint="default"/>
      </w:rPr>
    </w:lvl>
    <w:lvl w:ilvl="1" w:tplc="2CA87102">
      <w:start w:val="1"/>
      <w:numFmt w:val="lowerLetter"/>
      <w:lvlText w:val="(%2)"/>
      <w:lvlJc w:val="left"/>
      <w:pPr>
        <w:ind w:left="1080" w:hanging="360"/>
      </w:pPr>
      <w:rPr>
        <w:rFonts w:hint="default"/>
      </w:rPr>
    </w:lvl>
    <w:lvl w:ilvl="2" w:tplc="2CA87102">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5796676"/>
    <w:multiLevelType w:val="hybridMultilevel"/>
    <w:tmpl w:val="4F445464"/>
    <w:lvl w:ilvl="0" w:tplc="C9F2E02A">
      <w:start w:val="1"/>
      <w:numFmt w:val="decimal"/>
      <w:lvlText w:val="%1."/>
      <w:lvlJc w:val="left"/>
      <w:pPr>
        <w:ind w:left="1494" w:hanging="360"/>
      </w:pPr>
      <w:rPr>
        <w:b/>
      </w:rPr>
    </w:lvl>
    <w:lvl w:ilvl="1" w:tplc="040C0019">
      <w:start w:val="1"/>
      <w:numFmt w:val="lowerLetter"/>
      <w:lvlText w:val="%2."/>
      <w:lvlJc w:val="left"/>
      <w:pPr>
        <w:ind w:left="2214" w:hanging="360"/>
      </w:pPr>
    </w:lvl>
    <w:lvl w:ilvl="2" w:tplc="040C001B">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start w:val="1"/>
      <w:numFmt w:val="lowerRoman"/>
      <w:lvlText w:val="%6."/>
      <w:lvlJc w:val="right"/>
      <w:pPr>
        <w:ind w:left="5094" w:hanging="180"/>
      </w:pPr>
    </w:lvl>
    <w:lvl w:ilvl="6" w:tplc="040C000F">
      <w:start w:val="1"/>
      <w:numFmt w:val="decimal"/>
      <w:lvlText w:val="%7."/>
      <w:lvlJc w:val="left"/>
      <w:pPr>
        <w:ind w:left="5814" w:hanging="360"/>
      </w:pPr>
    </w:lvl>
    <w:lvl w:ilvl="7" w:tplc="040C0019">
      <w:start w:val="1"/>
      <w:numFmt w:val="lowerLetter"/>
      <w:lvlText w:val="%8."/>
      <w:lvlJc w:val="left"/>
      <w:pPr>
        <w:ind w:left="6534" w:hanging="360"/>
      </w:pPr>
    </w:lvl>
    <w:lvl w:ilvl="8" w:tplc="040C001B">
      <w:start w:val="1"/>
      <w:numFmt w:val="lowerRoman"/>
      <w:lvlText w:val="%9."/>
      <w:lvlJc w:val="right"/>
      <w:pPr>
        <w:ind w:left="7254" w:hanging="180"/>
      </w:pPr>
    </w:lvl>
  </w:abstractNum>
  <w:abstractNum w:abstractNumId="21" w15:restartNumberingAfterBreak="0">
    <w:nsid w:val="17820971"/>
    <w:multiLevelType w:val="hybridMultilevel"/>
    <w:tmpl w:val="D02A8BC2"/>
    <w:lvl w:ilvl="0" w:tplc="1F96040C">
      <w:start w:val="1"/>
      <w:numFmt w:val="decimal"/>
      <w:lvlText w:val="%1."/>
      <w:lvlJc w:val="left"/>
      <w:pPr>
        <w:ind w:left="1689" w:hanging="555"/>
      </w:pPr>
      <w:rPr>
        <w:rFonts w:hint="default"/>
        <w:b w:val="0"/>
        <w:strike w:val="0"/>
        <w:color w:val="auto"/>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2C64F00"/>
    <w:multiLevelType w:val="multilevel"/>
    <w:tmpl w:val="3782C4D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trike w:val="0"/>
        <w:color w:val="auto"/>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Text w:val="%4."/>
      <w:lvlJc w:val="left"/>
      <w:pPr>
        <w:tabs>
          <w:tab w:val="num" w:pos="1702"/>
        </w:tabs>
        <w:ind w:left="1702" w:hanging="567"/>
      </w:pPr>
      <w:rPr>
        <w:rFonts w:hint="default"/>
        <w:b w:val="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4" w15:restartNumberingAfterBreak="0">
    <w:nsid w:val="23007209"/>
    <w:multiLevelType w:val="hybridMultilevel"/>
    <w:tmpl w:val="F79477A8"/>
    <w:lvl w:ilvl="0" w:tplc="06369EFC">
      <w:start w:val="1"/>
      <w:numFmt w:val="decimal"/>
      <w:lvlText w:val="%1."/>
      <w:lvlJc w:val="left"/>
      <w:pPr>
        <w:ind w:left="1494" w:hanging="360"/>
      </w:pPr>
      <w:rPr>
        <w:rFonts w:ascii="Times New Roman" w:eastAsia="SimSun" w:hAnsi="Times New Roman" w:cs="Times New Roman"/>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255E4142"/>
    <w:multiLevelType w:val="hybridMultilevel"/>
    <w:tmpl w:val="57F82852"/>
    <w:lvl w:ilvl="0" w:tplc="21447C34">
      <w:start w:val="1"/>
      <w:numFmt w:val="decimal"/>
      <w:lvlText w:val="%1."/>
      <w:lvlJc w:val="left"/>
      <w:pPr>
        <w:ind w:left="1494" w:hanging="360"/>
      </w:pPr>
      <w:rPr>
        <w:rFonts w:hint="default"/>
        <w:b/>
        <w:sz w:val="20"/>
        <w:szCs w:val="20"/>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6" w15:restartNumberingAfterBreak="0">
    <w:nsid w:val="27E12CC8"/>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7" w15:restartNumberingAfterBreak="0">
    <w:nsid w:val="2AC328EC"/>
    <w:multiLevelType w:val="hybridMultilevel"/>
    <w:tmpl w:val="F40C0D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611AD6"/>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0" w15:restartNumberingAfterBreak="0">
    <w:nsid w:val="34C52F78"/>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1" w15:restartNumberingAfterBreak="0">
    <w:nsid w:val="35C76286"/>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2" w15:restartNumberingAfterBreak="0">
    <w:nsid w:val="3B920D9C"/>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3" w15:restartNumberingAfterBreak="0">
    <w:nsid w:val="453C5212"/>
    <w:multiLevelType w:val="hybridMultilevel"/>
    <w:tmpl w:val="10F4B5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F86DB7"/>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464F7D8E"/>
    <w:multiLevelType w:val="hybridMultilevel"/>
    <w:tmpl w:val="4F445464"/>
    <w:lvl w:ilvl="0" w:tplc="C9F2E02A">
      <w:start w:val="1"/>
      <w:numFmt w:val="decimal"/>
      <w:lvlText w:val="%1."/>
      <w:lvlJc w:val="left"/>
      <w:pPr>
        <w:ind w:left="1494" w:hanging="360"/>
      </w:pPr>
      <w:rPr>
        <w:rFonts w:hint="default"/>
        <w:b/>
      </w:rPr>
    </w:lvl>
    <w:lvl w:ilvl="1" w:tplc="040C0019">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6" w15:restartNumberingAfterBreak="0">
    <w:nsid w:val="47A7272A"/>
    <w:multiLevelType w:val="hybridMultilevel"/>
    <w:tmpl w:val="0F50C0CA"/>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7" w15:restartNumberingAfterBreak="0">
    <w:nsid w:val="4D2416C4"/>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8" w15:restartNumberingAfterBreak="0">
    <w:nsid w:val="4E0F563D"/>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9" w15:restartNumberingAfterBreak="0">
    <w:nsid w:val="54EB71DB"/>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15:restartNumberingAfterBreak="0">
    <w:nsid w:val="571D32DE"/>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1" w15:restartNumberingAfterBreak="0">
    <w:nsid w:val="5A077B18"/>
    <w:multiLevelType w:val="hybridMultilevel"/>
    <w:tmpl w:val="57F82852"/>
    <w:lvl w:ilvl="0" w:tplc="21447C34">
      <w:start w:val="1"/>
      <w:numFmt w:val="decimal"/>
      <w:lvlText w:val="%1."/>
      <w:lvlJc w:val="left"/>
      <w:pPr>
        <w:ind w:left="1494" w:hanging="360"/>
      </w:pPr>
      <w:rPr>
        <w:rFonts w:hint="default"/>
        <w:b/>
        <w:sz w:val="20"/>
        <w:szCs w:val="20"/>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2" w15:restartNumberingAfterBreak="0">
    <w:nsid w:val="5F4F24DE"/>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3" w15:restartNumberingAfterBreak="0">
    <w:nsid w:val="60986C1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4" w15:restartNumberingAfterBreak="0">
    <w:nsid w:val="662C6847"/>
    <w:multiLevelType w:val="hybridMultilevel"/>
    <w:tmpl w:val="DB90E7CA"/>
    <w:lvl w:ilvl="0" w:tplc="948AEBEC">
      <w:start w:val="1"/>
      <w:numFmt w:val="decimal"/>
      <w:lvlText w:val="%1."/>
      <w:lvlJc w:val="left"/>
      <w:pPr>
        <w:ind w:left="1689" w:hanging="555"/>
      </w:pPr>
      <w:rPr>
        <w:rFonts w:hint="default"/>
        <w:sz w:val="20"/>
        <w:szCs w:val="2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5"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6"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1E7BED"/>
    <w:multiLevelType w:val="hybridMultilevel"/>
    <w:tmpl w:val="07209CBE"/>
    <w:lvl w:ilvl="0" w:tplc="334E876C">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8" w15:restartNumberingAfterBreak="0">
    <w:nsid w:val="6EC418D0"/>
    <w:multiLevelType w:val="hybridMultilevel"/>
    <w:tmpl w:val="4EAEC74E"/>
    <w:lvl w:ilvl="0" w:tplc="6082F4D2">
      <w:start w:val="1"/>
      <w:numFmt w:val="decimal"/>
      <w:lvlText w:val="%1."/>
      <w:lvlJc w:val="left"/>
      <w:pPr>
        <w:ind w:left="1494"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20A4A55"/>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50" w15:restartNumberingAfterBreak="0">
    <w:nsid w:val="7655732A"/>
    <w:multiLevelType w:val="hybridMultilevel"/>
    <w:tmpl w:val="D02A8BC2"/>
    <w:lvl w:ilvl="0" w:tplc="1F96040C">
      <w:start w:val="1"/>
      <w:numFmt w:val="decimal"/>
      <w:lvlText w:val="%1."/>
      <w:lvlJc w:val="left"/>
      <w:pPr>
        <w:ind w:left="1689" w:hanging="555"/>
      </w:pPr>
      <w:rPr>
        <w:rFonts w:hint="default"/>
        <w:b w:val="0"/>
        <w:strike w:val="0"/>
        <w:color w:val="auto"/>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1" w15:restartNumberingAfterBreak="0">
    <w:nsid w:val="796A3A2A"/>
    <w:multiLevelType w:val="hybridMultilevel"/>
    <w:tmpl w:val="4F445464"/>
    <w:lvl w:ilvl="0" w:tplc="C9F2E02A">
      <w:start w:val="1"/>
      <w:numFmt w:val="decimal"/>
      <w:lvlText w:val="%1."/>
      <w:lvlJc w:val="left"/>
      <w:pPr>
        <w:ind w:left="1494" w:hanging="360"/>
      </w:pPr>
      <w:rPr>
        <w:rFonts w:hint="default"/>
        <w:b/>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start w:val="1"/>
      <w:numFmt w:val="decimal"/>
      <w:lvlText w:val="%4."/>
      <w:lvlJc w:val="left"/>
      <w:pPr>
        <w:ind w:left="3654" w:hanging="360"/>
      </w:pPr>
    </w:lvl>
    <w:lvl w:ilvl="4" w:tplc="040C0019">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num w:numId="1" w16cid:durableId="701980077">
    <w:abstractNumId w:val="11"/>
  </w:num>
  <w:num w:numId="2" w16cid:durableId="1265456966">
    <w:abstractNumId w:val="46"/>
  </w:num>
  <w:num w:numId="3" w16cid:durableId="2022782791">
    <w:abstractNumId w:val="23"/>
  </w:num>
  <w:num w:numId="4" w16cid:durableId="63647022">
    <w:abstractNumId w:val="14"/>
  </w:num>
  <w:num w:numId="5" w16cid:durableId="1209300389">
    <w:abstractNumId w:val="50"/>
  </w:num>
  <w:num w:numId="6" w16cid:durableId="730007113">
    <w:abstractNumId w:val="37"/>
  </w:num>
  <w:num w:numId="7" w16cid:durableId="18155637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2431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52730">
    <w:abstractNumId w:val="23"/>
  </w:num>
  <w:num w:numId="10" w16cid:durableId="4697825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117374">
    <w:abstractNumId w:val="22"/>
  </w:num>
  <w:num w:numId="12" w16cid:durableId="694770728">
    <w:abstractNumId w:val="18"/>
  </w:num>
  <w:num w:numId="13" w16cid:durableId="118498831">
    <w:abstractNumId w:val="26"/>
  </w:num>
  <w:num w:numId="14" w16cid:durableId="1487820793">
    <w:abstractNumId w:val="34"/>
  </w:num>
  <w:num w:numId="15" w16cid:durableId="912786195">
    <w:abstractNumId w:val="49"/>
  </w:num>
  <w:num w:numId="16" w16cid:durableId="2007515467">
    <w:abstractNumId w:val="43"/>
  </w:num>
  <w:num w:numId="17" w16cid:durableId="1593315302">
    <w:abstractNumId w:val="15"/>
  </w:num>
  <w:num w:numId="18" w16cid:durableId="2032486378">
    <w:abstractNumId w:val="31"/>
  </w:num>
  <w:num w:numId="19" w16cid:durableId="1109154720">
    <w:abstractNumId w:val="17"/>
  </w:num>
  <w:num w:numId="20" w16cid:durableId="1589772708">
    <w:abstractNumId w:val="25"/>
  </w:num>
  <w:num w:numId="21" w16cid:durableId="380321842">
    <w:abstractNumId w:val="28"/>
  </w:num>
  <w:num w:numId="22" w16cid:durableId="215045402">
    <w:abstractNumId w:val="44"/>
  </w:num>
  <w:num w:numId="23" w16cid:durableId="1091778904">
    <w:abstractNumId w:val="32"/>
  </w:num>
  <w:num w:numId="24" w16cid:durableId="2047217817">
    <w:abstractNumId w:val="51"/>
  </w:num>
  <w:num w:numId="25" w16cid:durableId="258681336">
    <w:abstractNumId w:val="10"/>
  </w:num>
  <w:num w:numId="26" w16cid:durableId="1866938951">
    <w:abstractNumId w:val="40"/>
  </w:num>
  <w:num w:numId="27" w16cid:durableId="6003350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0008289">
    <w:abstractNumId w:val="35"/>
  </w:num>
  <w:num w:numId="29" w16cid:durableId="780994734">
    <w:abstractNumId w:val="33"/>
  </w:num>
  <w:num w:numId="30" w16cid:durableId="556665642">
    <w:abstractNumId w:val="27"/>
  </w:num>
  <w:num w:numId="31" w16cid:durableId="1716004082">
    <w:abstractNumId w:val="19"/>
  </w:num>
  <w:num w:numId="32" w16cid:durableId="1299410063">
    <w:abstractNumId w:val="12"/>
  </w:num>
  <w:num w:numId="33" w16cid:durableId="1349989333">
    <w:abstractNumId w:val="24"/>
  </w:num>
  <w:num w:numId="34" w16cid:durableId="429087466">
    <w:abstractNumId w:val="13"/>
  </w:num>
  <w:num w:numId="35" w16cid:durableId="1507397949">
    <w:abstractNumId w:val="45"/>
  </w:num>
  <w:num w:numId="36" w16cid:durableId="206963454">
    <w:abstractNumId w:val="30"/>
  </w:num>
  <w:num w:numId="37" w16cid:durableId="110450047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42201089">
    <w:abstractNumId w:val="42"/>
  </w:num>
  <w:num w:numId="39" w16cid:durableId="365260154">
    <w:abstractNumId w:val="29"/>
  </w:num>
  <w:num w:numId="40" w16cid:durableId="1860389382">
    <w:abstractNumId w:val="39"/>
  </w:num>
  <w:num w:numId="41" w16cid:durableId="1165705608">
    <w:abstractNumId w:val="9"/>
  </w:num>
  <w:num w:numId="42" w16cid:durableId="914246757">
    <w:abstractNumId w:val="7"/>
  </w:num>
  <w:num w:numId="43" w16cid:durableId="495076007">
    <w:abstractNumId w:val="6"/>
  </w:num>
  <w:num w:numId="44" w16cid:durableId="356007590">
    <w:abstractNumId w:val="5"/>
  </w:num>
  <w:num w:numId="45" w16cid:durableId="603004659">
    <w:abstractNumId w:val="4"/>
  </w:num>
  <w:num w:numId="46" w16cid:durableId="425930204">
    <w:abstractNumId w:val="8"/>
  </w:num>
  <w:num w:numId="47" w16cid:durableId="541593610">
    <w:abstractNumId w:val="3"/>
  </w:num>
  <w:num w:numId="48" w16cid:durableId="1957833675">
    <w:abstractNumId w:val="2"/>
  </w:num>
  <w:num w:numId="49" w16cid:durableId="1901279976">
    <w:abstractNumId w:val="1"/>
  </w:num>
  <w:num w:numId="50" w16cid:durableId="726563811">
    <w:abstractNumId w:val="0"/>
  </w:num>
  <w:num w:numId="51" w16cid:durableId="1795362824">
    <w:abstractNumId w:val="23"/>
  </w:num>
  <w:num w:numId="52" w16cid:durableId="1863936802">
    <w:abstractNumId w:val="23"/>
  </w:num>
  <w:num w:numId="53" w16cid:durableId="232784797">
    <w:abstractNumId w:val="23"/>
  </w:num>
  <w:num w:numId="54" w16cid:durableId="1137382533">
    <w:abstractNumId w:val="23"/>
  </w:num>
  <w:num w:numId="55" w16cid:durableId="1206798848">
    <w:abstractNumId w:val="23"/>
  </w:num>
  <w:num w:numId="56" w16cid:durableId="12796840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312615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563350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38826369">
    <w:abstractNumId w:val="16"/>
  </w:num>
  <w:num w:numId="60" w16cid:durableId="395907203">
    <w:abstractNumId w:val="36"/>
  </w:num>
  <w:num w:numId="61" w16cid:durableId="1002048662">
    <w:abstractNumId w:val="21"/>
  </w:num>
  <w:num w:numId="62" w16cid:durableId="246965454">
    <w:abstractNumId w:val="23"/>
  </w:num>
  <w:num w:numId="63" w16cid:durableId="851994812">
    <w:abstractNumId w:val="23"/>
  </w:num>
  <w:num w:numId="64" w16cid:durableId="2016615563">
    <w:abstractNumId w:val="38"/>
  </w:num>
  <w:num w:numId="65" w16cid:durableId="789740881">
    <w:abstractNumId w:val="47"/>
  </w:num>
  <w:num w:numId="66" w16cid:durableId="1888105551">
    <w:abstractNumId w:val="48"/>
  </w:num>
  <w:num w:numId="67" w16cid:durableId="288126756">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EC"/>
    <w:rsid w:val="000022D5"/>
    <w:rsid w:val="0000482B"/>
    <w:rsid w:val="00004A30"/>
    <w:rsid w:val="0000722A"/>
    <w:rsid w:val="0001014B"/>
    <w:rsid w:val="00010B06"/>
    <w:rsid w:val="00010CD6"/>
    <w:rsid w:val="000175E4"/>
    <w:rsid w:val="000200AE"/>
    <w:rsid w:val="000206F3"/>
    <w:rsid w:val="00021AA5"/>
    <w:rsid w:val="00021BB6"/>
    <w:rsid w:val="000230A3"/>
    <w:rsid w:val="0002375D"/>
    <w:rsid w:val="00023CB5"/>
    <w:rsid w:val="00024E0F"/>
    <w:rsid w:val="000263F2"/>
    <w:rsid w:val="00026E0F"/>
    <w:rsid w:val="000304A2"/>
    <w:rsid w:val="000306EB"/>
    <w:rsid w:val="00030F20"/>
    <w:rsid w:val="00031AE4"/>
    <w:rsid w:val="000323EE"/>
    <w:rsid w:val="00033476"/>
    <w:rsid w:val="00035902"/>
    <w:rsid w:val="00036030"/>
    <w:rsid w:val="0004204C"/>
    <w:rsid w:val="000423A6"/>
    <w:rsid w:val="000430C5"/>
    <w:rsid w:val="000463BC"/>
    <w:rsid w:val="000473C5"/>
    <w:rsid w:val="00050C69"/>
    <w:rsid w:val="0005310F"/>
    <w:rsid w:val="0005496E"/>
    <w:rsid w:val="000555B3"/>
    <w:rsid w:val="000561BD"/>
    <w:rsid w:val="00060423"/>
    <w:rsid w:val="000605DC"/>
    <w:rsid w:val="00060773"/>
    <w:rsid w:val="0006245C"/>
    <w:rsid w:val="000647FB"/>
    <w:rsid w:val="00065107"/>
    <w:rsid w:val="0006609D"/>
    <w:rsid w:val="00067A2A"/>
    <w:rsid w:val="00070399"/>
    <w:rsid w:val="000705C1"/>
    <w:rsid w:val="00071A78"/>
    <w:rsid w:val="00072F7A"/>
    <w:rsid w:val="00074466"/>
    <w:rsid w:val="00074855"/>
    <w:rsid w:val="00076113"/>
    <w:rsid w:val="000770E5"/>
    <w:rsid w:val="0008206E"/>
    <w:rsid w:val="00085772"/>
    <w:rsid w:val="00087872"/>
    <w:rsid w:val="00087E9F"/>
    <w:rsid w:val="000913E6"/>
    <w:rsid w:val="0009179E"/>
    <w:rsid w:val="00091A15"/>
    <w:rsid w:val="00091A27"/>
    <w:rsid w:val="00093044"/>
    <w:rsid w:val="00094B8D"/>
    <w:rsid w:val="0009789A"/>
    <w:rsid w:val="000A0035"/>
    <w:rsid w:val="000A08BD"/>
    <w:rsid w:val="000A1668"/>
    <w:rsid w:val="000A399F"/>
    <w:rsid w:val="000A3F90"/>
    <w:rsid w:val="000A4493"/>
    <w:rsid w:val="000A4BF6"/>
    <w:rsid w:val="000A4EAC"/>
    <w:rsid w:val="000A566F"/>
    <w:rsid w:val="000A5FD5"/>
    <w:rsid w:val="000A6466"/>
    <w:rsid w:val="000A66D3"/>
    <w:rsid w:val="000B1723"/>
    <w:rsid w:val="000B1C2D"/>
    <w:rsid w:val="000B1E99"/>
    <w:rsid w:val="000B1FD0"/>
    <w:rsid w:val="000B28AC"/>
    <w:rsid w:val="000B34DD"/>
    <w:rsid w:val="000B4045"/>
    <w:rsid w:val="000B7D3B"/>
    <w:rsid w:val="000C018B"/>
    <w:rsid w:val="000C24E3"/>
    <w:rsid w:val="000C5173"/>
    <w:rsid w:val="000C6ACC"/>
    <w:rsid w:val="000C747F"/>
    <w:rsid w:val="000C75FD"/>
    <w:rsid w:val="000C7D3C"/>
    <w:rsid w:val="000D0358"/>
    <w:rsid w:val="000D08CE"/>
    <w:rsid w:val="000D57B6"/>
    <w:rsid w:val="000D5A82"/>
    <w:rsid w:val="000D5DED"/>
    <w:rsid w:val="000D6C6E"/>
    <w:rsid w:val="000D6D4A"/>
    <w:rsid w:val="000D781B"/>
    <w:rsid w:val="000E2BB3"/>
    <w:rsid w:val="000E2D1B"/>
    <w:rsid w:val="000E4499"/>
    <w:rsid w:val="000E50D7"/>
    <w:rsid w:val="000E5A58"/>
    <w:rsid w:val="000E681A"/>
    <w:rsid w:val="000E76A0"/>
    <w:rsid w:val="000F0C2B"/>
    <w:rsid w:val="000F1913"/>
    <w:rsid w:val="000F4EAD"/>
    <w:rsid w:val="000F78F6"/>
    <w:rsid w:val="000F7A66"/>
    <w:rsid w:val="00100190"/>
    <w:rsid w:val="00100407"/>
    <w:rsid w:val="001007C9"/>
    <w:rsid w:val="001015A7"/>
    <w:rsid w:val="00101735"/>
    <w:rsid w:val="00103CB7"/>
    <w:rsid w:val="00103EC8"/>
    <w:rsid w:val="00104B6D"/>
    <w:rsid w:val="00104F38"/>
    <w:rsid w:val="00105A50"/>
    <w:rsid w:val="00106266"/>
    <w:rsid w:val="00106384"/>
    <w:rsid w:val="00111766"/>
    <w:rsid w:val="001118D4"/>
    <w:rsid w:val="00111983"/>
    <w:rsid w:val="00113CC7"/>
    <w:rsid w:val="00114A1F"/>
    <w:rsid w:val="0011781E"/>
    <w:rsid w:val="00120822"/>
    <w:rsid w:val="00120E84"/>
    <w:rsid w:val="0012112D"/>
    <w:rsid w:val="0012246E"/>
    <w:rsid w:val="001224F7"/>
    <w:rsid w:val="00123C52"/>
    <w:rsid w:val="00124E9F"/>
    <w:rsid w:val="00125C84"/>
    <w:rsid w:val="00125DF3"/>
    <w:rsid w:val="001262D7"/>
    <w:rsid w:val="00126367"/>
    <w:rsid w:val="00126908"/>
    <w:rsid w:val="00127311"/>
    <w:rsid w:val="001274D9"/>
    <w:rsid w:val="001279E5"/>
    <w:rsid w:val="001328F9"/>
    <w:rsid w:val="00132D87"/>
    <w:rsid w:val="001333ED"/>
    <w:rsid w:val="00135EC8"/>
    <w:rsid w:val="00136FA7"/>
    <w:rsid w:val="0014161C"/>
    <w:rsid w:val="00141A2F"/>
    <w:rsid w:val="00145E0B"/>
    <w:rsid w:val="001472BB"/>
    <w:rsid w:val="0015074D"/>
    <w:rsid w:val="00150B99"/>
    <w:rsid w:val="0015121F"/>
    <w:rsid w:val="001516F3"/>
    <w:rsid w:val="00151895"/>
    <w:rsid w:val="00152087"/>
    <w:rsid w:val="001526ED"/>
    <w:rsid w:val="00152A6E"/>
    <w:rsid w:val="00152ED5"/>
    <w:rsid w:val="001531FB"/>
    <w:rsid w:val="00154685"/>
    <w:rsid w:val="00154ED6"/>
    <w:rsid w:val="00156169"/>
    <w:rsid w:val="00156A85"/>
    <w:rsid w:val="001600D9"/>
    <w:rsid w:val="0016196C"/>
    <w:rsid w:val="00162461"/>
    <w:rsid w:val="00163C47"/>
    <w:rsid w:val="00164767"/>
    <w:rsid w:val="0016687B"/>
    <w:rsid w:val="001668F0"/>
    <w:rsid w:val="00166EDF"/>
    <w:rsid w:val="00167A2A"/>
    <w:rsid w:val="0017206C"/>
    <w:rsid w:val="001720F7"/>
    <w:rsid w:val="0017299F"/>
    <w:rsid w:val="00172CF0"/>
    <w:rsid w:val="001738F1"/>
    <w:rsid w:val="0017394E"/>
    <w:rsid w:val="0017399F"/>
    <w:rsid w:val="00174A05"/>
    <w:rsid w:val="00174E0E"/>
    <w:rsid w:val="00175BE4"/>
    <w:rsid w:val="00177074"/>
    <w:rsid w:val="00181FDE"/>
    <w:rsid w:val="0018229E"/>
    <w:rsid w:val="00183E69"/>
    <w:rsid w:val="0018426C"/>
    <w:rsid w:val="00184C03"/>
    <w:rsid w:val="00186A4F"/>
    <w:rsid w:val="001906D0"/>
    <w:rsid w:val="001912AA"/>
    <w:rsid w:val="00191CBE"/>
    <w:rsid w:val="00192D43"/>
    <w:rsid w:val="0019430F"/>
    <w:rsid w:val="001945C7"/>
    <w:rsid w:val="001965A7"/>
    <w:rsid w:val="001A29D8"/>
    <w:rsid w:val="001A438B"/>
    <w:rsid w:val="001A7A12"/>
    <w:rsid w:val="001B0500"/>
    <w:rsid w:val="001B085A"/>
    <w:rsid w:val="001B1483"/>
    <w:rsid w:val="001B1AAE"/>
    <w:rsid w:val="001B1E9E"/>
    <w:rsid w:val="001B223D"/>
    <w:rsid w:val="001B479D"/>
    <w:rsid w:val="001B512D"/>
    <w:rsid w:val="001B6481"/>
    <w:rsid w:val="001C03E4"/>
    <w:rsid w:val="001C136C"/>
    <w:rsid w:val="001C30ED"/>
    <w:rsid w:val="001C4E0C"/>
    <w:rsid w:val="001C72ED"/>
    <w:rsid w:val="001C7E6F"/>
    <w:rsid w:val="001C7F4F"/>
    <w:rsid w:val="001D06D1"/>
    <w:rsid w:val="001D0F5C"/>
    <w:rsid w:val="001D158E"/>
    <w:rsid w:val="001D1ED2"/>
    <w:rsid w:val="001D3347"/>
    <w:rsid w:val="001D3FA6"/>
    <w:rsid w:val="001D5FE8"/>
    <w:rsid w:val="001E1B46"/>
    <w:rsid w:val="001F079D"/>
    <w:rsid w:val="001F11FD"/>
    <w:rsid w:val="001F145B"/>
    <w:rsid w:val="001F269E"/>
    <w:rsid w:val="001F2B49"/>
    <w:rsid w:val="001F2DC6"/>
    <w:rsid w:val="001F34F7"/>
    <w:rsid w:val="001F4DEF"/>
    <w:rsid w:val="001F60A9"/>
    <w:rsid w:val="002003B7"/>
    <w:rsid w:val="0020085A"/>
    <w:rsid w:val="00200F89"/>
    <w:rsid w:val="002021AF"/>
    <w:rsid w:val="002025E1"/>
    <w:rsid w:val="0020662F"/>
    <w:rsid w:val="00214A9F"/>
    <w:rsid w:val="0021678C"/>
    <w:rsid w:val="002168E5"/>
    <w:rsid w:val="002219DE"/>
    <w:rsid w:val="00221B8A"/>
    <w:rsid w:val="00221E0F"/>
    <w:rsid w:val="00223453"/>
    <w:rsid w:val="002262F1"/>
    <w:rsid w:val="00230D0F"/>
    <w:rsid w:val="00230F0D"/>
    <w:rsid w:val="00231466"/>
    <w:rsid w:val="00231FB5"/>
    <w:rsid w:val="00232479"/>
    <w:rsid w:val="0023667D"/>
    <w:rsid w:val="00236818"/>
    <w:rsid w:val="00237DB6"/>
    <w:rsid w:val="00241DC6"/>
    <w:rsid w:val="0024447B"/>
    <w:rsid w:val="00244E2C"/>
    <w:rsid w:val="00246498"/>
    <w:rsid w:val="00246626"/>
    <w:rsid w:val="00246888"/>
    <w:rsid w:val="00246FE6"/>
    <w:rsid w:val="00247BE4"/>
    <w:rsid w:val="00250037"/>
    <w:rsid w:val="00251986"/>
    <w:rsid w:val="00251FF9"/>
    <w:rsid w:val="002525EF"/>
    <w:rsid w:val="00253157"/>
    <w:rsid w:val="00254888"/>
    <w:rsid w:val="002549C9"/>
    <w:rsid w:val="002556E8"/>
    <w:rsid w:val="00255BD9"/>
    <w:rsid w:val="00256CFB"/>
    <w:rsid w:val="00257AA3"/>
    <w:rsid w:val="00260210"/>
    <w:rsid w:val="00263E1D"/>
    <w:rsid w:val="00264F17"/>
    <w:rsid w:val="0026572E"/>
    <w:rsid w:val="002729FC"/>
    <w:rsid w:val="00273A4A"/>
    <w:rsid w:val="00273E8E"/>
    <w:rsid w:val="00274F9C"/>
    <w:rsid w:val="00275B03"/>
    <w:rsid w:val="00276029"/>
    <w:rsid w:val="00276A17"/>
    <w:rsid w:val="00277744"/>
    <w:rsid w:val="002779EB"/>
    <w:rsid w:val="0028217E"/>
    <w:rsid w:val="002859C9"/>
    <w:rsid w:val="00285ACC"/>
    <w:rsid w:val="00286A56"/>
    <w:rsid w:val="00286C86"/>
    <w:rsid w:val="0029007C"/>
    <w:rsid w:val="00292153"/>
    <w:rsid w:val="00292DC3"/>
    <w:rsid w:val="0029534E"/>
    <w:rsid w:val="00295866"/>
    <w:rsid w:val="00295E8C"/>
    <w:rsid w:val="00296729"/>
    <w:rsid w:val="0029733B"/>
    <w:rsid w:val="00297A24"/>
    <w:rsid w:val="00297C1E"/>
    <w:rsid w:val="002A17B2"/>
    <w:rsid w:val="002A2169"/>
    <w:rsid w:val="002A30F5"/>
    <w:rsid w:val="002A3A95"/>
    <w:rsid w:val="002A3CF8"/>
    <w:rsid w:val="002A69A1"/>
    <w:rsid w:val="002B0283"/>
    <w:rsid w:val="002B2310"/>
    <w:rsid w:val="002B33B2"/>
    <w:rsid w:val="002B446B"/>
    <w:rsid w:val="002B4A96"/>
    <w:rsid w:val="002B53AD"/>
    <w:rsid w:val="002B72CE"/>
    <w:rsid w:val="002B7532"/>
    <w:rsid w:val="002C051E"/>
    <w:rsid w:val="002C11F7"/>
    <w:rsid w:val="002C203B"/>
    <w:rsid w:val="002C3014"/>
    <w:rsid w:val="002C3521"/>
    <w:rsid w:val="002C4693"/>
    <w:rsid w:val="002C52A6"/>
    <w:rsid w:val="002D0111"/>
    <w:rsid w:val="002D214C"/>
    <w:rsid w:val="002D26D3"/>
    <w:rsid w:val="002D36D2"/>
    <w:rsid w:val="002D3FC9"/>
    <w:rsid w:val="002D53E8"/>
    <w:rsid w:val="002D5D3D"/>
    <w:rsid w:val="002D68A2"/>
    <w:rsid w:val="002D7051"/>
    <w:rsid w:val="002D7EE3"/>
    <w:rsid w:val="002E2414"/>
    <w:rsid w:val="002E25FB"/>
    <w:rsid w:val="002E270E"/>
    <w:rsid w:val="002E6B7B"/>
    <w:rsid w:val="002E7FF5"/>
    <w:rsid w:val="002F0609"/>
    <w:rsid w:val="002F304A"/>
    <w:rsid w:val="002F4334"/>
    <w:rsid w:val="002F5751"/>
    <w:rsid w:val="002F5ACB"/>
    <w:rsid w:val="002F60E8"/>
    <w:rsid w:val="002F7F0B"/>
    <w:rsid w:val="003012AF"/>
    <w:rsid w:val="00302B23"/>
    <w:rsid w:val="00306423"/>
    <w:rsid w:val="0030781B"/>
    <w:rsid w:val="00307D66"/>
    <w:rsid w:val="0031015C"/>
    <w:rsid w:val="003106A3"/>
    <w:rsid w:val="003108C8"/>
    <w:rsid w:val="00312A11"/>
    <w:rsid w:val="0031469B"/>
    <w:rsid w:val="003147E4"/>
    <w:rsid w:val="0031698E"/>
    <w:rsid w:val="003248C8"/>
    <w:rsid w:val="0032665F"/>
    <w:rsid w:val="00327575"/>
    <w:rsid w:val="0032799B"/>
    <w:rsid w:val="00327B89"/>
    <w:rsid w:val="003309B0"/>
    <w:rsid w:val="0033226F"/>
    <w:rsid w:val="003327CD"/>
    <w:rsid w:val="00332B5D"/>
    <w:rsid w:val="00334470"/>
    <w:rsid w:val="00334A10"/>
    <w:rsid w:val="003365D5"/>
    <w:rsid w:val="00336DC3"/>
    <w:rsid w:val="003377DF"/>
    <w:rsid w:val="0034008B"/>
    <w:rsid w:val="003405F3"/>
    <w:rsid w:val="003415A2"/>
    <w:rsid w:val="0034306A"/>
    <w:rsid w:val="003432ED"/>
    <w:rsid w:val="00344AD3"/>
    <w:rsid w:val="00346ADC"/>
    <w:rsid w:val="00346C79"/>
    <w:rsid w:val="00346F02"/>
    <w:rsid w:val="00350D3F"/>
    <w:rsid w:val="0035121C"/>
    <w:rsid w:val="003515D0"/>
    <w:rsid w:val="003524D1"/>
    <w:rsid w:val="00353959"/>
    <w:rsid w:val="00354474"/>
    <w:rsid w:val="00354531"/>
    <w:rsid w:val="00354B70"/>
    <w:rsid w:val="003550C7"/>
    <w:rsid w:val="0035737B"/>
    <w:rsid w:val="0035789C"/>
    <w:rsid w:val="003601FF"/>
    <w:rsid w:val="00360999"/>
    <w:rsid w:val="00361821"/>
    <w:rsid w:val="00363D03"/>
    <w:rsid w:val="00364B85"/>
    <w:rsid w:val="0036650E"/>
    <w:rsid w:val="00370121"/>
    <w:rsid w:val="003701A8"/>
    <w:rsid w:val="00371FC1"/>
    <w:rsid w:val="003721C1"/>
    <w:rsid w:val="00373DD4"/>
    <w:rsid w:val="00374131"/>
    <w:rsid w:val="003749A2"/>
    <w:rsid w:val="00375F53"/>
    <w:rsid w:val="003764FD"/>
    <w:rsid w:val="00376F75"/>
    <w:rsid w:val="00380302"/>
    <w:rsid w:val="003812A5"/>
    <w:rsid w:val="00381632"/>
    <w:rsid w:val="00382A1E"/>
    <w:rsid w:val="00383265"/>
    <w:rsid w:val="00383494"/>
    <w:rsid w:val="00386414"/>
    <w:rsid w:val="00390AB7"/>
    <w:rsid w:val="003938A5"/>
    <w:rsid w:val="00393DE5"/>
    <w:rsid w:val="003A0F14"/>
    <w:rsid w:val="003A18C3"/>
    <w:rsid w:val="003A1DF5"/>
    <w:rsid w:val="003A2AFC"/>
    <w:rsid w:val="003A362B"/>
    <w:rsid w:val="003A3968"/>
    <w:rsid w:val="003A4936"/>
    <w:rsid w:val="003A4DCE"/>
    <w:rsid w:val="003A56DA"/>
    <w:rsid w:val="003A7518"/>
    <w:rsid w:val="003A78F9"/>
    <w:rsid w:val="003B161C"/>
    <w:rsid w:val="003B2A23"/>
    <w:rsid w:val="003B2C11"/>
    <w:rsid w:val="003B555A"/>
    <w:rsid w:val="003B5818"/>
    <w:rsid w:val="003B5DE7"/>
    <w:rsid w:val="003C3854"/>
    <w:rsid w:val="003C75B9"/>
    <w:rsid w:val="003C7A10"/>
    <w:rsid w:val="003D07A0"/>
    <w:rsid w:val="003D0A3F"/>
    <w:rsid w:val="003D1A53"/>
    <w:rsid w:val="003D2642"/>
    <w:rsid w:val="003D4DF6"/>
    <w:rsid w:val="003D54CE"/>
    <w:rsid w:val="003D58EA"/>
    <w:rsid w:val="003D6B47"/>
    <w:rsid w:val="003D6DDF"/>
    <w:rsid w:val="003D7D5A"/>
    <w:rsid w:val="003E0A81"/>
    <w:rsid w:val="003E1713"/>
    <w:rsid w:val="003E2FFA"/>
    <w:rsid w:val="003E3166"/>
    <w:rsid w:val="003F0D41"/>
    <w:rsid w:val="003F1ECB"/>
    <w:rsid w:val="003F2549"/>
    <w:rsid w:val="003F4051"/>
    <w:rsid w:val="003F4AF8"/>
    <w:rsid w:val="003F5B8D"/>
    <w:rsid w:val="003F6043"/>
    <w:rsid w:val="003F65B3"/>
    <w:rsid w:val="003F7301"/>
    <w:rsid w:val="003F74C3"/>
    <w:rsid w:val="00400409"/>
    <w:rsid w:val="004006A7"/>
    <w:rsid w:val="00401F10"/>
    <w:rsid w:val="00403095"/>
    <w:rsid w:val="00404B65"/>
    <w:rsid w:val="004051F9"/>
    <w:rsid w:val="004061BF"/>
    <w:rsid w:val="004103A9"/>
    <w:rsid w:val="00410508"/>
    <w:rsid w:val="004120B7"/>
    <w:rsid w:val="00414311"/>
    <w:rsid w:val="0041544C"/>
    <w:rsid w:val="00416B40"/>
    <w:rsid w:val="004171A0"/>
    <w:rsid w:val="00417292"/>
    <w:rsid w:val="00417EB1"/>
    <w:rsid w:val="00420C80"/>
    <w:rsid w:val="004217A7"/>
    <w:rsid w:val="0042190E"/>
    <w:rsid w:val="00422A55"/>
    <w:rsid w:val="0042398B"/>
    <w:rsid w:val="0042655D"/>
    <w:rsid w:val="00427BA9"/>
    <w:rsid w:val="00427DA2"/>
    <w:rsid w:val="00430B24"/>
    <w:rsid w:val="0043258F"/>
    <w:rsid w:val="00433A07"/>
    <w:rsid w:val="00434074"/>
    <w:rsid w:val="00435EEB"/>
    <w:rsid w:val="00436466"/>
    <w:rsid w:val="0043729E"/>
    <w:rsid w:val="004376B9"/>
    <w:rsid w:val="00437DC5"/>
    <w:rsid w:val="0044048B"/>
    <w:rsid w:val="004422CC"/>
    <w:rsid w:val="004433E5"/>
    <w:rsid w:val="004436B4"/>
    <w:rsid w:val="00450A49"/>
    <w:rsid w:val="00452AD1"/>
    <w:rsid w:val="0045372F"/>
    <w:rsid w:val="00454AF2"/>
    <w:rsid w:val="00454B70"/>
    <w:rsid w:val="00454F24"/>
    <w:rsid w:val="00454F4E"/>
    <w:rsid w:val="0045574C"/>
    <w:rsid w:val="004578AD"/>
    <w:rsid w:val="00457BFC"/>
    <w:rsid w:val="00460908"/>
    <w:rsid w:val="00460986"/>
    <w:rsid w:val="00460BDC"/>
    <w:rsid w:val="00460FDD"/>
    <w:rsid w:val="00461694"/>
    <w:rsid w:val="004629BF"/>
    <w:rsid w:val="004630A4"/>
    <w:rsid w:val="0046458A"/>
    <w:rsid w:val="004672AE"/>
    <w:rsid w:val="004708A8"/>
    <w:rsid w:val="004709B5"/>
    <w:rsid w:val="00470E90"/>
    <w:rsid w:val="004714B5"/>
    <w:rsid w:val="004737D0"/>
    <w:rsid w:val="0047728A"/>
    <w:rsid w:val="0047745A"/>
    <w:rsid w:val="00480A0F"/>
    <w:rsid w:val="004812E6"/>
    <w:rsid w:val="00481937"/>
    <w:rsid w:val="00482F03"/>
    <w:rsid w:val="0048523B"/>
    <w:rsid w:val="00485971"/>
    <w:rsid w:val="00485CC6"/>
    <w:rsid w:val="004866F8"/>
    <w:rsid w:val="00486ABD"/>
    <w:rsid w:val="00487DED"/>
    <w:rsid w:val="00490D9A"/>
    <w:rsid w:val="00491622"/>
    <w:rsid w:val="004935EE"/>
    <w:rsid w:val="00495569"/>
    <w:rsid w:val="00496705"/>
    <w:rsid w:val="00496712"/>
    <w:rsid w:val="004971A8"/>
    <w:rsid w:val="004977C3"/>
    <w:rsid w:val="004977DB"/>
    <w:rsid w:val="00497C12"/>
    <w:rsid w:val="004A22F9"/>
    <w:rsid w:val="004A261D"/>
    <w:rsid w:val="004A2FF4"/>
    <w:rsid w:val="004A3EE7"/>
    <w:rsid w:val="004A4415"/>
    <w:rsid w:val="004A5212"/>
    <w:rsid w:val="004A60B7"/>
    <w:rsid w:val="004A67DD"/>
    <w:rsid w:val="004A6EE3"/>
    <w:rsid w:val="004B0D6D"/>
    <w:rsid w:val="004B2869"/>
    <w:rsid w:val="004B4465"/>
    <w:rsid w:val="004B452A"/>
    <w:rsid w:val="004B501A"/>
    <w:rsid w:val="004B6636"/>
    <w:rsid w:val="004B6884"/>
    <w:rsid w:val="004B6D5E"/>
    <w:rsid w:val="004C0ED1"/>
    <w:rsid w:val="004C2402"/>
    <w:rsid w:val="004C43FA"/>
    <w:rsid w:val="004C4CE2"/>
    <w:rsid w:val="004C575A"/>
    <w:rsid w:val="004D40D2"/>
    <w:rsid w:val="004D468E"/>
    <w:rsid w:val="004D72AF"/>
    <w:rsid w:val="004E2287"/>
    <w:rsid w:val="004E240F"/>
    <w:rsid w:val="004E2562"/>
    <w:rsid w:val="004E2D7B"/>
    <w:rsid w:val="004E7CA9"/>
    <w:rsid w:val="004F03C4"/>
    <w:rsid w:val="004F0D45"/>
    <w:rsid w:val="004F2B15"/>
    <w:rsid w:val="004F2CE2"/>
    <w:rsid w:val="004F3258"/>
    <w:rsid w:val="004F54B5"/>
    <w:rsid w:val="004F5AE7"/>
    <w:rsid w:val="004F615A"/>
    <w:rsid w:val="004F6AE0"/>
    <w:rsid w:val="004F7230"/>
    <w:rsid w:val="004F758E"/>
    <w:rsid w:val="005008F5"/>
    <w:rsid w:val="00501C17"/>
    <w:rsid w:val="005030B1"/>
    <w:rsid w:val="00503373"/>
    <w:rsid w:val="00504055"/>
    <w:rsid w:val="0050579A"/>
    <w:rsid w:val="0051158B"/>
    <w:rsid w:val="00511E35"/>
    <w:rsid w:val="005141B7"/>
    <w:rsid w:val="00514410"/>
    <w:rsid w:val="00514766"/>
    <w:rsid w:val="005151EA"/>
    <w:rsid w:val="0051555D"/>
    <w:rsid w:val="00515BC7"/>
    <w:rsid w:val="00515E0E"/>
    <w:rsid w:val="00517395"/>
    <w:rsid w:val="005203C5"/>
    <w:rsid w:val="00520472"/>
    <w:rsid w:val="00523FF5"/>
    <w:rsid w:val="005255F0"/>
    <w:rsid w:val="005256CE"/>
    <w:rsid w:val="00525B1C"/>
    <w:rsid w:val="005269DC"/>
    <w:rsid w:val="00527F7E"/>
    <w:rsid w:val="00530DA1"/>
    <w:rsid w:val="00533515"/>
    <w:rsid w:val="005343DE"/>
    <w:rsid w:val="005346CC"/>
    <w:rsid w:val="005348EF"/>
    <w:rsid w:val="005355DA"/>
    <w:rsid w:val="00535C70"/>
    <w:rsid w:val="005416D2"/>
    <w:rsid w:val="005464AA"/>
    <w:rsid w:val="00546735"/>
    <w:rsid w:val="005474C8"/>
    <w:rsid w:val="00547D33"/>
    <w:rsid w:val="00550C2A"/>
    <w:rsid w:val="0055141C"/>
    <w:rsid w:val="00552255"/>
    <w:rsid w:val="00552626"/>
    <w:rsid w:val="00553524"/>
    <w:rsid w:val="00553A1E"/>
    <w:rsid w:val="00553FDB"/>
    <w:rsid w:val="005549B8"/>
    <w:rsid w:val="00555363"/>
    <w:rsid w:val="00555FD7"/>
    <w:rsid w:val="005565A1"/>
    <w:rsid w:val="00561731"/>
    <w:rsid w:val="00562330"/>
    <w:rsid w:val="005627AB"/>
    <w:rsid w:val="00564F83"/>
    <w:rsid w:val="00565AF2"/>
    <w:rsid w:val="00565B66"/>
    <w:rsid w:val="005663F5"/>
    <w:rsid w:val="00567ACA"/>
    <w:rsid w:val="005710B1"/>
    <w:rsid w:val="005722A0"/>
    <w:rsid w:val="00572C9F"/>
    <w:rsid w:val="00573130"/>
    <w:rsid w:val="00574A1F"/>
    <w:rsid w:val="0057504E"/>
    <w:rsid w:val="00576132"/>
    <w:rsid w:val="00576F19"/>
    <w:rsid w:val="005812FC"/>
    <w:rsid w:val="0058328C"/>
    <w:rsid w:val="00583ADA"/>
    <w:rsid w:val="00584943"/>
    <w:rsid w:val="0058528A"/>
    <w:rsid w:val="00586810"/>
    <w:rsid w:val="0058685D"/>
    <w:rsid w:val="00587309"/>
    <w:rsid w:val="00592405"/>
    <w:rsid w:val="00593DCD"/>
    <w:rsid w:val="00596445"/>
    <w:rsid w:val="00597088"/>
    <w:rsid w:val="00597994"/>
    <w:rsid w:val="00597C03"/>
    <w:rsid w:val="005A0171"/>
    <w:rsid w:val="005A0236"/>
    <w:rsid w:val="005A1423"/>
    <w:rsid w:val="005A1844"/>
    <w:rsid w:val="005A3B71"/>
    <w:rsid w:val="005B086A"/>
    <w:rsid w:val="005B1722"/>
    <w:rsid w:val="005B251F"/>
    <w:rsid w:val="005B2A20"/>
    <w:rsid w:val="005B657A"/>
    <w:rsid w:val="005B667E"/>
    <w:rsid w:val="005C08EC"/>
    <w:rsid w:val="005C0EFF"/>
    <w:rsid w:val="005C1C9A"/>
    <w:rsid w:val="005C2A3A"/>
    <w:rsid w:val="005C4514"/>
    <w:rsid w:val="005C51EF"/>
    <w:rsid w:val="005C722C"/>
    <w:rsid w:val="005C7D06"/>
    <w:rsid w:val="005D0E61"/>
    <w:rsid w:val="005D6E84"/>
    <w:rsid w:val="005D7E6F"/>
    <w:rsid w:val="005E3A49"/>
    <w:rsid w:val="005E6419"/>
    <w:rsid w:val="005F01F6"/>
    <w:rsid w:val="005F2705"/>
    <w:rsid w:val="005F2AA8"/>
    <w:rsid w:val="005F2D17"/>
    <w:rsid w:val="005F3385"/>
    <w:rsid w:val="006002E5"/>
    <w:rsid w:val="00601526"/>
    <w:rsid w:val="00601DD1"/>
    <w:rsid w:val="00602671"/>
    <w:rsid w:val="00603D73"/>
    <w:rsid w:val="00604C02"/>
    <w:rsid w:val="00604F43"/>
    <w:rsid w:val="00606733"/>
    <w:rsid w:val="0060680B"/>
    <w:rsid w:val="00611AA5"/>
    <w:rsid w:val="00611E89"/>
    <w:rsid w:val="00616DD7"/>
    <w:rsid w:val="00616F89"/>
    <w:rsid w:val="00617985"/>
    <w:rsid w:val="00617B57"/>
    <w:rsid w:val="0062035F"/>
    <w:rsid w:val="0062149B"/>
    <w:rsid w:val="006217E0"/>
    <w:rsid w:val="00621D5F"/>
    <w:rsid w:val="00623640"/>
    <w:rsid w:val="006255E6"/>
    <w:rsid w:val="00625E79"/>
    <w:rsid w:val="006272E1"/>
    <w:rsid w:val="00630221"/>
    <w:rsid w:val="006304A9"/>
    <w:rsid w:val="00631882"/>
    <w:rsid w:val="00631EE2"/>
    <w:rsid w:val="00632A7A"/>
    <w:rsid w:val="00633BF3"/>
    <w:rsid w:val="006342A6"/>
    <w:rsid w:val="00634BB1"/>
    <w:rsid w:val="00635954"/>
    <w:rsid w:val="0063667C"/>
    <w:rsid w:val="00636CC0"/>
    <w:rsid w:val="006379C7"/>
    <w:rsid w:val="00637B3B"/>
    <w:rsid w:val="0064198A"/>
    <w:rsid w:val="00641F29"/>
    <w:rsid w:val="00642BB7"/>
    <w:rsid w:val="00643017"/>
    <w:rsid w:val="00647144"/>
    <w:rsid w:val="00647C8D"/>
    <w:rsid w:val="00650402"/>
    <w:rsid w:val="0065102A"/>
    <w:rsid w:val="00651406"/>
    <w:rsid w:val="0065146F"/>
    <w:rsid w:val="00654EEE"/>
    <w:rsid w:val="006558F1"/>
    <w:rsid w:val="00655F79"/>
    <w:rsid w:val="0065707B"/>
    <w:rsid w:val="00657292"/>
    <w:rsid w:val="00657320"/>
    <w:rsid w:val="00660147"/>
    <w:rsid w:val="0066159F"/>
    <w:rsid w:val="00664A63"/>
    <w:rsid w:val="006651F5"/>
    <w:rsid w:val="0066708A"/>
    <w:rsid w:val="0067007E"/>
    <w:rsid w:val="00672931"/>
    <w:rsid w:val="00674600"/>
    <w:rsid w:val="00675F5E"/>
    <w:rsid w:val="0067649E"/>
    <w:rsid w:val="006810D8"/>
    <w:rsid w:val="006816F1"/>
    <w:rsid w:val="00681F45"/>
    <w:rsid w:val="00684796"/>
    <w:rsid w:val="00686CD9"/>
    <w:rsid w:val="00687344"/>
    <w:rsid w:val="00687740"/>
    <w:rsid w:val="00687C73"/>
    <w:rsid w:val="00687DCD"/>
    <w:rsid w:val="00690B84"/>
    <w:rsid w:val="00693844"/>
    <w:rsid w:val="00693901"/>
    <w:rsid w:val="006973FA"/>
    <w:rsid w:val="006A023A"/>
    <w:rsid w:val="006A07F0"/>
    <w:rsid w:val="006A0A47"/>
    <w:rsid w:val="006A3385"/>
    <w:rsid w:val="006A4369"/>
    <w:rsid w:val="006A63F7"/>
    <w:rsid w:val="006B06DB"/>
    <w:rsid w:val="006B0A34"/>
    <w:rsid w:val="006B13CC"/>
    <w:rsid w:val="006B2D9D"/>
    <w:rsid w:val="006B3DA9"/>
    <w:rsid w:val="006B41C4"/>
    <w:rsid w:val="006B41D1"/>
    <w:rsid w:val="006B62F2"/>
    <w:rsid w:val="006B6D3A"/>
    <w:rsid w:val="006C10BB"/>
    <w:rsid w:val="006C18F2"/>
    <w:rsid w:val="006C2FEF"/>
    <w:rsid w:val="006C5459"/>
    <w:rsid w:val="006C588A"/>
    <w:rsid w:val="006C60E6"/>
    <w:rsid w:val="006C6CEE"/>
    <w:rsid w:val="006C73DC"/>
    <w:rsid w:val="006D0BDC"/>
    <w:rsid w:val="006D26A6"/>
    <w:rsid w:val="006D2E9C"/>
    <w:rsid w:val="006D5DDE"/>
    <w:rsid w:val="006D68AB"/>
    <w:rsid w:val="006D7054"/>
    <w:rsid w:val="006D7B76"/>
    <w:rsid w:val="006E1058"/>
    <w:rsid w:val="006E19AF"/>
    <w:rsid w:val="006E2336"/>
    <w:rsid w:val="006E2834"/>
    <w:rsid w:val="006E2A26"/>
    <w:rsid w:val="006E2C99"/>
    <w:rsid w:val="006E43FD"/>
    <w:rsid w:val="006E4DBE"/>
    <w:rsid w:val="006E5B14"/>
    <w:rsid w:val="006E6852"/>
    <w:rsid w:val="006E6AFB"/>
    <w:rsid w:val="006E6EC4"/>
    <w:rsid w:val="006F0EFF"/>
    <w:rsid w:val="006F1372"/>
    <w:rsid w:val="006F1BFA"/>
    <w:rsid w:val="006F20D3"/>
    <w:rsid w:val="006F2373"/>
    <w:rsid w:val="006F3F6C"/>
    <w:rsid w:val="006F44B8"/>
    <w:rsid w:val="006F61D9"/>
    <w:rsid w:val="006F6BB0"/>
    <w:rsid w:val="006F73D0"/>
    <w:rsid w:val="00700EEF"/>
    <w:rsid w:val="00701742"/>
    <w:rsid w:val="00703054"/>
    <w:rsid w:val="007038EC"/>
    <w:rsid w:val="00703E87"/>
    <w:rsid w:val="007046E7"/>
    <w:rsid w:val="00706ACC"/>
    <w:rsid w:val="007112BE"/>
    <w:rsid w:val="0071428F"/>
    <w:rsid w:val="00714EBA"/>
    <w:rsid w:val="00715917"/>
    <w:rsid w:val="0071626D"/>
    <w:rsid w:val="007170AD"/>
    <w:rsid w:val="00717BC5"/>
    <w:rsid w:val="0072184C"/>
    <w:rsid w:val="00724C09"/>
    <w:rsid w:val="00725686"/>
    <w:rsid w:val="00725BEF"/>
    <w:rsid w:val="00726562"/>
    <w:rsid w:val="00726816"/>
    <w:rsid w:val="007304C4"/>
    <w:rsid w:val="00730BD9"/>
    <w:rsid w:val="00732839"/>
    <w:rsid w:val="0073327C"/>
    <w:rsid w:val="007334B2"/>
    <w:rsid w:val="007334C8"/>
    <w:rsid w:val="00733560"/>
    <w:rsid w:val="00733E3D"/>
    <w:rsid w:val="0073540B"/>
    <w:rsid w:val="007360EA"/>
    <w:rsid w:val="00737125"/>
    <w:rsid w:val="00740C45"/>
    <w:rsid w:val="00741438"/>
    <w:rsid w:val="00741FEC"/>
    <w:rsid w:val="00742F78"/>
    <w:rsid w:val="007441D9"/>
    <w:rsid w:val="00750344"/>
    <w:rsid w:val="00750A0F"/>
    <w:rsid w:val="00750AE3"/>
    <w:rsid w:val="00752275"/>
    <w:rsid w:val="00752FEF"/>
    <w:rsid w:val="0075411A"/>
    <w:rsid w:val="00754145"/>
    <w:rsid w:val="007550C3"/>
    <w:rsid w:val="00755B04"/>
    <w:rsid w:val="00757AB9"/>
    <w:rsid w:val="007601FB"/>
    <w:rsid w:val="00762469"/>
    <w:rsid w:val="007626E6"/>
    <w:rsid w:val="00763513"/>
    <w:rsid w:val="00763C64"/>
    <w:rsid w:val="00764295"/>
    <w:rsid w:val="0076511A"/>
    <w:rsid w:val="00765156"/>
    <w:rsid w:val="007658FD"/>
    <w:rsid w:val="007662FB"/>
    <w:rsid w:val="007712B0"/>
    <w:rsid w:val="007713A8"/>
    <w:rsid w:val="007719B7"/>
    <w:rsid w:val="00771E6E"/>
    <w:rsid w:val="007733EC"/>
    <w:rsid w:val="007739BA"/>
    <w:rsid w:val="00774861"/>
    <w:rsid w:val="007760E2"/>
    <w:rsid w:val="0077618E"/>
    <w:rsid w:val="00780D25"/>
    <w:rsid w:val="0078439C"/>
    <w:rsid w:val="007859A1"/>
    <w:rsid w:val="00785D8D"/>
    <w:rsid w:val="00785EBD"/>
    <w:rsid w:val="00786370"/>
    <w:rsid w:val="00786D2F"/>
    <w:rsid w:val="007908E7"/>
    <w:rsid w:val="00794513"/>
    <w:rsid w:val="007945BA"/>
    <w:rsid w:val="007949BD"/>
    <w:rsid w:val="00794ABB"/>
    <w:rsid w:val="0079785C"/>
    <w:rsid w:val="007A1B98"/>
    <w:rsid w:val="007A2466"/>
    <w:rsid w:val="007A264E"/>
    <w:rsid w:val="007A46A8"/>
    <w:rsid w:val="007A4E8C"/>
    <w:rsid w:val="007A6C9B"/>
    <w:rsid w:val="007B0942"/>
    <w:rsid w:val="007B0DFC"/>
    <w:rsid w:val="007B1D96"/>
    <w:rsid w:val="007B24B2"/>
    <w:rsid w:val="007B282F"/>
    <w:rsid w:val="007B2970"/>
    <w:rsid w:val="007C070E"/>
    <w:rsid w:val="007C08FD"/>
    <w:rsid w:val="007C320D"/>
    <w:rsid w:val="007C4282"/>
    <w:rsid w:val="007C43B0"/>
    <w:rsid w:val="007C70E0"/>
    <w:rsid w:val="007D0DEF"/>
    <w:rsid w:val="007D191E"/>
    <w:rsid w:val="007D3436"/>
    <w:rsid w:val="007D39B1"/>
    <w:rsid w:val="007D3A77"/>
    <w:rsid w:val="007D46D9"/>
    <w:rsid w:val="007D6C93"/>
    <w:rsid w:val="007D7546"/>
    <w:rsid w:val="007D7D02"/>
    <w:rsid w:val="007D7EDE"/>
    <w:rsid w:val="007E2A04"/>
    <w:rsid w:val="007E3E59"/>
    <w:rsid w:val="007E537D"/>
    <w:rsid w:val="007E5A0D"/>
    <w:rsid w:val="007E6CE4"/>
    <w:rsid w:val="007E70FB"/>
    <w:rsid w:val="007F11A7"/>
    <w:rsid w:val="007F22CD"/>
    <w:rsid w:val="007F43EE"/>
    <w:rsid w:val="007F4A56"/>
    <w:rsid w:val="007F4DC3"/>
    <w:rsid w:val="007F5855"/>
    <w:rsid w:val="007F6C8A"/>
    <w:rsid w:val="007F6EA9"/>
    <w:rsid w:val="007F7B00"/>
    <w:rsid w:val="00800040"/>
    <w:rsid w:val="00800C00"/>
    <w:rsid w:val="008017E4"/>
    <w:rsid w:val="00802646"/>
    <w:rsid w:val="00803829"/>
    <w:rsid w:val="008045D6"/>
    <w:rsid w:val="00805529"/>
    <w:rsid w:val="00806C35"/>
    <w:rsid w:val="008071D5"/>
    <w:rsid w:val="00810726"/>
    <w:rsid w:val="00811E0D"/>
    <w:rsid w:val="008127F5"/>
    <w:rsid w:val="008148EE"/>
    <w:rsid w:val="00815E12"/>
    <w:rsid w:val="0081743A"/>
    <w:rsid w:val="00817A10"/>
    <w:rsid w:val="00820638"/>
    <w:rsid w:val="00821927"/>
    <w:rsid w:val="00821B51"/>
    <w:rsid w:val="00821DFA"/>
    <w:rsid w:val="00822406"/>
    <w:rsid w:val="00824785"/>
    <w:rsid w:val="0082479E"/>
    <w:rsid w:val="0082561D"/>
    <w:rsid w:val="008263F2"/>
    <w:rsid w:val="00827BF4"/>
    <w:rsid w:val="0083172F"/>
    <w:rsid w:val="00832827"/>
    <w:rsid w:val="00834C53"/>
    <w:rsid w:val="008358C9"/>
    <w:rsid w:val="008368BC"/>
    <w:rsid w:val="008370E0"/>
    <w:rsid w:val="0083769F"/>
    <w:rsid w:val="0084025B"/>
    <w:rsid w:val="0084026C"/>
    <w:rsid w:val="008402A4"/>
    <w:rsid w:val="008419FD"/>
    <w:rsid w:val="00841A8B"/>
    <w:rsid w:val="00841F6A"/>
    <w:rsid w:val="00843E2C"/>
    <w:rsid w:val="00844374"/>
    <w:rsid w:val="008475B7"/>
    <w:rsid w:val="00847A56"/>
    <w:rsid w:val="00850BA0"/>
    <w:rsid w:val="00852F8E"/>
    <w:rsid w:val="00854F81"/>
    <w:rsid w:val="00855E21"/>
    <w:rsid w:val="008560C1"/>
    <w:rsid w:val="008569E4"/>
    <w:rsid w:val="00857A55"/>
    <w:rsid w:val="00857B11"/>
    <w:rsid w:val="0086015C"/>
    <w:rsid w:val="008661AB"/>
    <w:rsid w:val="00866371"/>
    <w:rsid w:val="0086737C"/>
    <w:rsid w:val="008674D6"/>
    <w:rsid w:val="00867524"/>
    <w:rsid w:val="00867C1F"/>
    <w:rsid w:val="008704B3"/>
    <w:rsid w:val="00870DFA"/>
    <w:rsid w:val="008710D1"/>
    <w:rsid w:val="00871D86"/>
    <w:rsid w:val="00872D9D"/>
    <w:rsid w:val="00873FF2"/>
    <w:rsid w:val="00875AC8"/>
    <w:rsid w:val="00875AE0"/>
    <w:rsid w:val="00876978"/>
    <w:rsid w:val="00881769"/>
    <w:rsid w:val="0088228A"/>
    <w:rsid w:val="0088383C"/>
    <w:rsid w:val="00885110"/>
    <w:rsid w:val="00885EE0"/>
    <w:rsid w:val="008872CA"/>
    <w:rsid w:val="008874BC"/>
    <w:rsid w:val="0088797D"/>
    <w:rsid w:val="00887A81"/>
    <w:rsid w:val="00887C59"/>
    <w:rsid w:val="00890354"/>
    <w:rsid w:val="00890DB0"/>
    <w:rsid w:val="00891687"/>
    <w:rsid w:val="00893D01"/>
    <w:rsid w:val="008957F0"/>
    <w:rsid w:val="00895EFB"/>
    <w:rsid w:val="00896E8E"/>
    <w:rsid w:val="008971C5"/>
    <w:rsid w:val="008975ED"/>
    <w:rsid w:val="008A421C"/>
    <w:rsid w:val="008A4C44"/>
    <w:rsid w:val="008A74DD"/>
    <w:rsid w:val="008A7864"/>
    <w:rsid w:val="008A7BC8"/>
    <w:rsid w:val="008B0BDE"/>
    <w:rsid w:val="008B17FB"/>
    <w:rsid w:val="008B1BB4"/>
    <w:rsid w:val="008B2164"/>
    <w:rsid w:val="008B2230"/>
    <w:rsid w:val="008B28A4"/>
    <w:rsid w:val="008B31D6"/>
    <w:rsid w:val="008B3C23"/>
    <w:rsid w:val="008B4372"/>
    <w:rsid w:val="008B61AC"/>
    <w:rsid w:val="008B673F"/>
    <w:rsid w:val="008C01DB"/>
    <w:rsid w:val="008C19EA"/>
    <w:rsid w:val="008C1BC6"/>
    <w:rsid w:val="008C3312"/>
    <w:rsid w:val="008C3670"/>
    <w:rsid w:val="008C42B4"/>
    <w:rsid w:val="008C6417"/>
    <w:rsid w:val="008C7056"/>
    <w:rsid w:val="008C748D"/>
    <w:rsid w:val="008D0A4F"/>
    <w:rsid w:val="008D1120"/>
    <w:rsid w:val="008D167D"/>
    <w:rsid w:val="008D1D5B"/>
    <w:rsid w:val="008D2B73"/>
    <w:rsid w:val="008D3EE8"/>
    <w:rsid w:val="008D547D"/>
    <w:rsid w:val="008D5EF3"/>
    <w:rsid w:val="008D5F81"/>
    <w:rsid w:val="008D7989"/>
    <w:rsid w:val="008D7CC1"/>
    <w:rsid w:val="008E139A"/>
    <w:rsid w:val="008E3850"/>
    <w:rsid w:val="008E3AEC"/>
    <w:rsid w:val="008E4889"/>
    <w:rsid w:val="008E4AAA"/>
    <w:rsid w:val="008E59CB"/>
    <w:rsid w:val="008E5FBE"/>
    <w:rsid w:val="008E6E33"/>
    <w:rsid w:val="008E6F4B"/>
    <w:rsid w:val="008E75D5"/>
    <w:rsid w:val="008E7830"/>
    <w:rsid w:val="008E792B"/>
    <w:rsid w:val="008E7F85"/>
    <w:rsid w:val="008F060E"/>
    <w:rsid w:val="008F4C57"/>
    <w:rsid w:val="008F56F1"/>
    <w:rsid w:val="008F6651"/>
    <w:rsid w:val="008F6D8E"/>
    <w:rsid w:val="008F6EA7"/>
    <w:rsid w:val="008F73CB"/>
    <w:rsid w:val="008F7B36"/>
    <w:rsid w:val="0090278D"/>
    <w:rsid w:val="009034BB"/>
    <w:rsid w:val="0090407F"/>
    <w:rsid w:val="00904F7A"/>
    <w:rsid w:val="009053AE"/>
    <w:rsid w:val="0090625B"/>
    <w:rsid w:val="009074CA"/>
    <w:rsid w:val="0091113E"/>
    <w:rsid w:val="00911AE8"/>
    <w:rsid w:val="00912ADF"/>
    <w:rsid w:val="009137C0"/>
    <w:rsid w:val="009137D2"/>
    <w:rsid w:val="00913CFE"/>
    <w:rsid w:val="0091709F"/>
    <w:rsid w:val="00917213"/>
    <w:rsid w:val="009209F0"/>
    <w:rsid w:val="00920E68"/>
    <w:rsid w:val="00921DB5"/>
    <w:rsid w:val="009229F2"/>
    <w:rsid w:val="00922EF2"/>
    <w:rsid w:val="00922FF4"/>
    <w:rsid w:val="009230A8"/>
    <w:rsid w:val="009255A7"/>
    <w:rsid w:val="009266B1"/>
    <w:rsid w:val="00926827"/>
    <w:rsid w:val="00930246"/>
    <w:rsid w:val="009315E8"/>
    <w:rsid w:val="00933228"/>
    <w:rsid w:val="0093331F"/>
    <w:rsid w:val="009334D4"/>
    <w:rsid w:val="00934D3F"/>
    <w:rsid w:val="009357D2"/>
    <w:rsid w:val="00936341"/>
    <w:rsid w:val="00941A74"/>
    <w:rsid w:val="00941CA9"/>
    <w:rsid w:val="00942418"/>
    <w:rsid w:val="00942C9D"/>
    <w:rsid w:val="0094334C"/>
    <w:rsid w:val="009433DE"/>
    <w:rsid w:val="00944B6B"/>
    <w:rsid w:val="00945604"/>
    <w:rsid w:val="00945C7B"/>
    <w:rsid w:val="00947F53"/>
    <w:rsid w:val="009522C8"/>
    <w:rsid w:val="00953C4A"/>
    <w:rsid w:val="00954979"/>
    <w:rsid w:val="0095569B"/>
    <w:rsid w:val="009563AE"/>
    <w:rsid w:val="00960298"/>
    <w:rsid w:val="009607B7"/>
    <w:rsid w:val="009617EB"/>
    <w:rsid w:val="00961CA6"/>
    <w:rsid w:val="00963690"/>
    <w:rsid w:val="009638AB"/>
    <w:rsid w:val="00964ECC"/>
    <w:rsid w:val="00965737"/>
    <w:rsid w:val="009659A1"/>
    <w:rsid w:val="00970F53"/>
    <w:rsid w:val="0097174C"/>
    <w:rsid w:val="00971B5D"/>
    <w:rsid w:val="00973B23"/>
    <w:rsid w:val="00975249"/>
    <w:rsid w:val="009757CC"/>
    <w:rsid w:val="00977BE0"/>
    <w:rsid w:val="00977C95"/>
    <w:rsid w:val="00980AC3"/>
    <w:rsid w:val="00980E44"/>
    <w:rsid w:val="00981FFF"/>
    <w:rsid w:val="00984344"/>
    <w:rsid w:val="00986C90"/>
    <w:rsid w:val="0099011A"/>
    <w:rsid w:val="009901EC"/>
    <w:rsid w:val="009926DC"/>
    <w:rsid w:val="009929D4"/>
    <w:rsid w:val="00995838"/>
    <w:rsid w:val="00996312"/>
    <w:rsid w:val="009979A7"/>
    <w:rsid w:val="009A03EA"/>
    <w:rsid w:val="009A17C4"/>
    <w:rsid w:val="009A180C"/>
    <w:rsid w:val="009A1EFD"/>
    <w:rsid w:val="009A2427"/>
    <w:rsid w:val="009A2813"/>
    <w:rsid w:val="009A38FD"/>
    <w:rsid w:val="009A5CB9"/>
    <w:rsid w:val="009A6FC5"/>
    <w:rsid w:val="009A71AA"/>
    <w:rsid w:val="009B064C"/>
    <w:rsid w:val="009B1CB9"/>
    <w:rsid w:val="009B59ED"/>
    <w:rsid w:val="009B6066"/>
    <w:rsid w:val="009B7872"/>
    <w:rsid w:val="009B79A4"/>
    <w:rsid w:val="009C0BC1"/>
    <w:rsid w:val="009C1B4F"/>
    <w:rsid w:val="009C31DC"/>
    <w:rsid w:val="009C3A75"/>
    <w:rsid w:val="009C3C36"/>
    <w:rsid w:val="009C4331"/>
    <w:rsid w:val="009C444B"/>
    <w:rsid w:val="009C5481"/>
    <w:rsid w:val="009D1230"/>
    <w:rsid w:val="009D186B"/>
    <w:rsid w:val="009D4E24"/>
    <w:rsid w:val="009D58DD"/>
    <w:rsid w:val="009D67E7"/>
    <w:rsid w:val="009D75D4"/>
    <w:rsid w:val="009D7644"/>
    <w:rsid w:val="009D770D"/>
    <w:rsid w:val="009E11C1"/>
    <w:rsid w:val="009E2745"/>
    <w:rsid w:val="009E2898"/>
    <w:rsid w:val="009E4D53"/>
    <w:rsid w:val="009E7AA9"/>
    <w:rsid w:val="009F04BA"/>
    <w:rsid w:val="009F0643"/>
    <w:rsid w:val="009F1D06"/>
    <w:rsid w:val="009F3514"/>
    <w:rsid w:val="009F3A00"/>
    <w:rsid w:val="009F3FF7"/>
    <w:rsid w:val="009F4F46"/>
    <w:rsid w:val="009F614C"/>
    <w:rsid w:val="009F65C0"/>
    <w:rsid w:val="009F6DB4"/>
    <w:rsid w:val="009F7619"/>
    <w:rsid w:val="00A00B64"/>
    <w:rsid w:val="00A017FB"/>
    <w:rsid w:val="00A02E12"/>
    <w:rsid w:val="00A03FBF"/>
    <w:rsid w:val="00A06B01"/>
    <w:rsid w:val="00A070BE"/>
    <w:rsid w:val="00A0753F"/>
    <w:rsid w:val="00A078E1"/>
    <w:rsid w:val="00A078EF"/>
    <w:rsid w:val="00A10FFD"/>
    <w:rsid w:val="00A11129"/>
    <w:rsid w:val="00A11347"/>
    <w:rsid w:val="00A113D1"/>
    <w:rsid w:val="00A13EAC"/>
    <w:rsid w:val="00A15655"/>
    <w:rsid w:val="00A17E74"/>
    <w:rsid w:val="00A21028"/>
    <w:rsid w:val="00A233DD"/>
    <w:rsid w:val="00A23B82"/>
    <w:rsid w:val="00A26B71"/>
    <w:rsid w:val="00A312A7"/>
    <w:rsid w:val="00A313C1"/>
    <w:rsid w:val="00A32408"/>
    <w:rsid w:val="00A33A45"/>
    <w:rsid w:val="00A33B3E"/>
    <w:rsid w:val="00A348F6"/>
    <w:rsid w:val="00A3653A"/>
    <w:rsid w:val="00A37787"/>
    <w:rsid w:val="00A401AD"/>
    <w:rsid w:val="00A403DA"/>
    <w:rsid w:val="00A40709"/>
    <w:rsid w:val="00A4100A"/>
    <w:rsid w:val="00A412CB"/>
    <w:rsid w:val="00A42D36"/>
    <w:rsid w:val="00A4330B"/>
    <w:rsid w:val="00A44EC2"/>
    <w:rsid w:val="00A44EE9"/>
    <w:rsid w:val="00A451E9"/>
    <w:rsid w:val="00A46459"/>
    <w:rsid w:val="00A46476"/>
    <w:rsid w:val="00A469F6"/>
    <w:rsid w:val="00A504EE"/>
    <w:rsid w:val="00A51044"/>
    <w:rsid w:val="00A54190"/>
    <w:rsid w:val="00A5525A"/>
    <w:rsid w:val="00A55AAA"/>
    <w:rsid w:val="00A55D87"/>
    <w:rsid w:val="00A57EC8"/>
    <w:rsid w:val="00A60968"/>
    <w:rsid w:val="00A611F5"/>
    <w:rsid w:val="00A61BEC"/>
    <w:rsid w:val="00A628C9"/>
    <w:rsid w:val="00A63C00"/>
    <w:rsid w:val="00A67DDE"/>
    <w:rsid w:val="00A67EDD"/>
    <w:rsid w:val="00A70657"/>
    <w:rsid w:val="00A71AF4"/>
    <w:rsid w:val="00A7240C"/>
    <w:rsid w:val="00A72AC5"/>
    <w:rsid w:val="00A72B5C"/>
    <w:rsid w:val="00A72C29"/>
    <w:rsid w:val="00A73D90"/>
    <w:rsid w:val="00A76791"/>
    <w:rsid w:val="00A76875"/>
    <w:rsid w:val="00A77418"/>
    <w:rsid w:val="00A7768C"/>
    <w:rsid w:val="00A77BFF"/>
    <w:rsid w:val="00A83897"/>
    <w:rsid w:val="00A842B9"/>
    <w:rsid w:val="00A84D70"/>
    <w:rsid w:val="00A85038"/>
    <w:rsid w:val="00A866D7"/>
    <w:rsid w:val="00A9001C"/>
    <w:rsid w:val="00A90836"/>
    <w:rsid w:val="00A910F6"/>
    <w:rsid w:val="00A91B9E"/>
    <w:rsid w:val="00A93343"/>
    <w:rsid w:val="00A9402E"/>
    <w:rsid w:val="00A94F68"/>
    <w:rsid w:val="00A979FD"/>
    <w:rsid w:val="00AA0DD2"/>
    <w:rsid w:val="00AA1403"/>
    <w:rsid w:val="00AA2033"/>
    <w:rsid w:val="00AA79D8"/>
    <w:rsid w:val="00AA7B08"/>
    <w:rsid w:val="00AB14D6"/>
    <w:rsid w:val="00AB1658"/>
    <w:rsid w:val="00AB1C51"/>
    <w:rsid w:val="00AB22D6"/>
    <w:rsid w:val="00AB2CD2"/>
    <w:rsid w:val="00AB2E3D"/>
    <w:rsid w:val="00AB4B0A"/>
    <w:rsid w:val="00AB4EB4"/>
    <w:rsid w:val="00AB505C"/>
    <w:rsid w:val="00AB6E69"/>
    <w:rsid w:val="00AC6C01"/>
    <w:rsid w:val="00AC7969"/>
    <w:rsid w:val="00AD0EA8"/>
    <w:rsid w:val="00AD2B60"/>
    <w:rsid w:val="00AD40C4"/>
    <w:rsid w:val="00AD44D8"/>
    <w:rsid w:val="00AD4D69"/>
    <w:rsid w:val="00AD617D"/>
    <w:rsid w:val="00AE0246"/>
    <w:rsid w:val="00AE03E0"/>
    <w:rsid w:val="00AE1148"/>
    <w:rsid w:val="00AE4368"/>
    <w:rsid w:val="00AE4F9B"/>
    <w:rsid w:val="00AE5172"/>
    <w:rsid w:val="00AE5759"/>
    <w:rsid w:val="00AE5957"/>
    <w:rsid w:val="00AE6C1A"/>
    <w:rsid w:val="00AE6E9E"/>
    <w:rsid w:val="00AE7406"/>
    <w:rsid w:val="00AF02C3"/>
    <w:rsid w:val="00AF27F7"/>
    <w:rsid w:val="00AF2EC9"/>
    <w:rsid w:val="00AF45B0"/>
    <w:rsid w:val="00AF4756"/>
    <w:rsid w:val="00AF73BA"/>
    <w:rsid w:val="00AF7B1E"/>
    <w:rsid w:val="00B04CD8"/>
    <w:rsid w:val="00B04FEC"/>
    <w:rsid w:val="00B10C42"/>
    <w:rsid w:val="00B13218"/>
    <w:rsid w:val="00B1389E"/>
    <w:rsid w:val="00B159F9"/>
    <w:rsid w:val="00B17008"/>
    <w:rsid w:val="00B172E6"/>
    <w:rsid w:val="00B20B45"/>
    <w:rsid w:val="00B21031"/>
    <w:rsid w:val="00B213EE"/>
    <w:rsid w:val="00B217B4"/>
    <w:rsid w:val="00B21E52"/>
    <w:rsid w:val="00B22AA5"/>
    <w:rsid w:val="00B23216"/>
    <w:rsid w:val="00B247A4"/>
    <w:rsid w:val="00B24AB4"/>
    <w:rsid w:val="00B24B0F"/>
    <w:rsid w:val="00B2546E"/>
    <w:rsid w:val="00B26C92"/>
    <w:rsid w:val="00B27259"/>
    <w:rsid w:val="00B27F33"/>
    <w:rsid w:val="00B30D71"/>
    <w:rsid w:val="00B3111E"/>
    <w:rsid w:val="00B31908"/>
    <w:rsid w:val="00B325C9"/>
    <w:rsid w:val="00B326C3"/>
    <w:rsid w:val="00B33E91"/>
    <w:rsid w:val="00B356D2"/>
    <w:rsid w:val="00B3628A"/>
    <w:rsid w:val="00B37C98"/>
    <w:rsid w:val="00B407B9"/>
    <w:rsid w:val="00B40E74"/>
    <w:rsid w:val="00B41506"/>
    <w:rsid w:val="00B4209E"/>
    <w:rsid w:val="00B429D0"/>
    <w:rsid w:val="00B43079"/>
    <w:rsid w:val="00B44BB0"/>
    <w:rsid w:val="00B465AB"/>
    <w:rsid w:val="00B47413"/>
    <w:rsid w:val="00B505E4"/>
    <w:rsid w:val="00B51F14"/>
    <w:rsid w:val="00B52254"/>
    <w:rsid w:val="00B53A74"/>
    <w:rsid w:val="00B53B90"/>
    <w:rsid w:val="00B54D35"/>
    <w:rsid w:val="00B55DD3"/>
    <w:rsid w:val="00B55E3D"/>
    <w:rsid w:val="00B560FC"/>
    <w:rsid w:val="00B617EA"/>
    <w:rsid w:val="00B62A21"/>
    <w:rsid w:val="00B64FBF"/>
    <w:rsid w:val="00B6566D"/>
    <w:rsid w:val="00B7024E"/>
    <w:rsid w:val="00B72E51"/>
    <w:rsid w:val="00B73578"/>
    <w:rsid w:val="00B73ACE"/>
    <w:rsid w:val="00B73DAA"/>
    <w:rsid w:val="00B7551E"/>
    <w:rsid w:val="00B7675A"/>
    <w:rsid w:val="00B76EAD"/>
    <w:rsid w:val="00B7754D"/>
    <w:rsid w:val="00B779B6"/>
    <w:rsid w:val="00B81484"/>
    <w:rsid w:val="00B82B88"/>
    <w:rsid w:val="00B82BB6"/>
    <w:rsid w:val="00B8339B"/>
    <w:rsid w:val="00B85D4E"/>
    <w:rsid w:val="00B86193"/>
    <w:rsid w:val="00B86BDB"/>
    <w:rsid w:val="00B90B21"/>
    <w:rsid w:val="00B90E4A"/>
    <w:rsid w:val="00B93239"/>
    <w:rsid w:val="00B946F3"/>
    <w:rsid w:val="00B94DE7"/>
    <w:rsid w:val="00B961E8"/>
    <w:rsid w:val="00B96CFB"/>
    <w:rsid w:val="00B96E32"/>
    <w:rsid w:val="00B97940"/>
    <w:rsid w:val="00BA0BF9"/>
    <w:rsid w:val="00BA17F9"/>
    <w:rsid w:val="00BA20A0"/>
    <w:rsid w:val="00BA26FE"/>
    <w:rsid w:val="00BA39F2"/>
    <w:rsid w:val="00BA4812"/>
    <w:rsid w:val="00BA52D7"/>
    <w:rsid w:val="00BA5F8A"/>
    <w:rsid w:val="00BA707B"/>
    <w:rsid w:val="00BA7777"/>
    <w:rsid w:val="00BA7950"/>
    <w:rsid w:val="00BA7AB6"/>
    <w:rsid w:val="00BB0610"/>
    <w:rsid w:val="00BB1773"/>
    <w:rsid w:val="00BB1D24"/>
    <w:rsid w:val="00BB225E"/>
    <w:rsid w:val="00BB402A"/>
    <w:rsid w:val="00BB416A"/>
    <w:rsid w:val="00BB48AF"/>
    <w:rsid w:val="00BB4988"/>
    <w:rsid w:val="00BB5195"/>
    <w:rsid w:val="00BB54CE"/>
    <w:rsid w:val="00BB5505"/>
    <w:rsid w:val="00BB599F"/>
    <w:rsid w:val="00BB6A55"/>
    <w:rsid w:val="00BB6C37"/>
    <w:rsid w:val="00BB7CEE"/>
    <w:rsid w:val="00BC0489"/>
    <w:rsid w:val="00BC16CB"/>
    <w:rsid w:val="00BC43C0"/>
    <w:rsid w:val="00BC4906"/>
    <w:rsid w:val="00BD08E7"/>
    <w:rsid w:val="00BD12E1"/>
    <w:rsid w:val="00BD4436"/>
    <w:rsid w:val="00BD4468"/>
    <w:rsid w:val="00BD72F6"/>
    <w:rsid w:val="00BD7715"/>
    <w:rsid w:val="00BD7992"/>
    <w:rsid w:val="00BE0EAC"/>
    <w:rsid w:val="00BE1398"/>
    <w:rsid w:val="00BE4A2F"/>
    <w:rsid w:val="00BE5048"/>
    <w:rsid w:val="00BE6757"/>
    <w:rsid w:val="00BE705A"/>
    <w:rsid w:val="00BE7EDE"/>
    <w:rsid w:val="00BF07B4"/>
    <w:rsid w:val="00BF0EE6"/>
    <w:rsid w:val="00BF28A1"/>
    <w:rsid w:val="00BF4294"/>
    <w:rsid w:val="00C0105B"/>
    <w:rsid w:val="00C01510"/>
    <w:rsid w:val="00C01AE9"/>
    <w:rsid w:val="00C056C0"/>
    <w:rsid w:val="00C06D70"/>
    <w:rsid w:val="00C11446"/>
    <w:rsid w:val="00C1150F"/>
    <w:rsid w:val="00C11AC0"/>
    <w:rsid w:val="00C12477"/>
    <w:rsid w:val="00C12D57"/>
    <w:rsid w:val="00C143F7"/>
    <w:rsid w:val="00C159D3"/>
    <w:rsid w:val="00C17970"/>
    <w:rsid w:val="00C200A6"/>
    <w:rsid w:val="00C20DA0"/>
    <w:rsid w:val="00C2311C"/>
    <w:rsid w:val="00C238D6"/>
    <w:rsid w:val="00C24427"/>
    <w:rsid w:val="00C251F3"/>
    <w:rsid w:val="00C27B6A"/>
    <w:rsid w:val="00C3075C"/>
    <w:rsid w:val="00C33B7D"/>
    <w:rsid w:val="00C33E70"/>
    <w:rsid w:val="00C33E96"/>
    <w:rsid w:val="00C34D9C"/>
    <w:rsid w:val="00C3611B"/>
    <w:rsid w:val="00C3611F"/>
    <w:rsid w:val="00C36B78"/>
    <w:rsid w:val="00C44199"/>
    <w:rsid w:val="00C45FE0"/>
    <w:rsid w:val="00C4778D"/>
    <w:rsid w:val="00C5097D"/>
    <w:rsid w:val="00C51E85"/>
    <w:rsid w:val="00C53162"/>
    <w:rsid w:val="00C538FA"/>
    <w:rsid w:val="00C54200"/>
    <w:rsid w:val="00C549C9"/>
    <w:rsid w:val="00C54EE7"/>
    <w:rsid w:val="00C55204"/>
    <w:rsid w:val="00C55EB0"/>
    <w:rsid w:val="00C56401"/>
    <w:rsid w:val="00C5783F"/>
    <w:rsid w:val="00C61913"/>
    <w:rsid w:val="00C67050"/>
    <w:rsid w:val="00C72C22"/>
    <w:rsid w:val="00C733F3"/>
    <w:rsid w:val="00C73B4D"/>
    <w:rsid w:val="00C749A2"/>
    <w:rsid w:val="00C7633F"/>
    <w:rsid w:val="00C77A2E"/>
    <w:rsid w:val="00C80E9D"/>
    <w:rsid w:val="00C81D76"/>
    <w:rsid w:val="00C82DF9"/>
    <w:rsid w:val="00C83DFC"/>
    <w:rsid w:val="00C84F13"/>
    <w:rsid w:val="00C92B58"/>
    <w:rsid w:val="00C93678"/>
    <w:rsid w:val="00C9423E"/>
    <w:rsid w:val="00C96736"/>
    <w:rsid w:val="00CA0350"/>
    <w:rsid w:val="00CA19EC"/>
    <w:rsid w:val="00CA3026"/>
    <w:rsid w:val="00CA4B4C"/>
    <w:rsid w:val="00CA4C72"/>
    <w:rsid w:val="00CA5AFA"/>
    <w:rsid w:val="00CA64BF"/>
    <w:rsid w:val="00CA64F1"/>
    <w:rsid w:val="00CA7FC5"/>
    <w:rsid w:val="00CB0955"/>
    <w:rsid w:val="00CB1926"/>
    <w:rsid w:val="00CB2392"/>
    <w:rsid w:val="00CB2524"/>
    <w:rsid w:val="00CB2B43"/>
    <w:rsid w:val="00CB3B7E"/>
    <w:rsid w:val="00CB4E48"/>
    <w:rsid w:val="00CB5238"/>
    <w:rsid w:val="00CB5ECE"/>
    <w:rsid w:val="00CB6099"/>
    <w:rsid w:val="00CB6A6E"/>
    <w:rsid w:val="00CC40E2"/>
    <w:rsid w:val="00CC46A4"/>
    <w:rsid w:val="00CC52FB"/>
    <w:rsid w:val="00CC6CE3"/>
    <w:rsid w:val="00CC7923"/>
    <w:rsid w:val="00CD04D4"/>
    <w:rsid w:val="00CD2376"/>
    <w:rsid w:val="00CD41F3"/>
    <w:rsid w:val="00CD4C93"/>
    <w:rsid w:val="00CE5F16"/>
    <w:rsid w:val="00CE7440"/>
    <w:rsid w:val="00CE796F"/>
    <w:rsid w:val="00CF07DD"/>
    <w:rsid w:val="00CF0A1D"/>
    <w:rsid w:val="00CF170E"/>
    <w:rsid w:val="00CF2199"/>
    <w:rsid w:val="00CF3297"/>
    <w:rsid w:val="00CF3733"/>
    <w:rsid w:val="00CF69E7"/>
    <w:rsid w:val="00D00CEC"/>
    <w:rsid w:val="00D01C01"/>
    <w:rsid w:val="00D01EC6"/>
    <w:rsid w:val="00D02E98"/>
    <w:rsid w:val="00D03C76"/>
    <w:rsid w:val="00D044A9"/>
    <w:rsid w:val="00D04C76"/>
    <w:rsid w:val="00D07A88"/>
    <w:rsid w:val="00D1083A"/>
    <w:rsid w:val="00D10E7F"/>
    <w:rsid w:val="00D111A8"/>
    <w:rsid w:val="00D11F2C"/>
    <w:rsid w:val="00D12030"/>
    <w:rsid w:val="00D140A2"/>
    <w:rsid w:val="00D15398"/>
    <w:rsid w:val="00D159FC"/>
    <w:rsid w:val="00D1646D"/>
    <w:rsid w:val="00D21910"/>
    <w:rsid w:val="00D2210D"/>
    <w:rsid w:val="00D221C3"/>
    <w:rsid w:val="00D23E04"/>
    <w:rsid w:val="00D24A12"/>
    <w:rsid w:val="00D25240"/>
    <w:rsid w:val="00D2547D"/>
    <w:rsid w:val="00D262B7"/>
    <w:rsid w:val="00D2698B"/>
    <w:rsid w:val="00D3139C"/>
    <w:rsid w:val="00D33395"/>
    <w:rsid w:val="00D3426A"/>
    <w:rsid w:val="00D3440E"/>
    <w:rsid w:val="00D349C7"/>
    <w:rsid w:val="00D34CF4"/>
    <w:rsid w:val="00D350A2"/>
    <w:rsid w:val="00D35526"/>
    <w:rsid w:val="00D3582E"/>
    <w:rsid w:val="00D36414"/>
    <w:rsid w:val="00D36DA9"/>
    <w:rsid w:val="00D4112C"/>
    <w:rsid w:val="00D41489"/>
    <w:rsid w:val="00D416A8"/>
    <w:rsid w:val="00D42A4B"/>
    <w:rsid w:val="00D44A37"/>
    <w:rsid w:val="00D4598C"/>
    <w:rsid w:val="00D4601C"/>
    <w:rsid w:val="00D4789D"/>
    <w:rsid w:val="00D50776"/>
    <w:rsid w:val="00D50E2F"/>
    <w:rsid w:val="00D543B1"/>
    <w:rsid w:val="00D56153"/>
    <w:rsid w:val="00D56441"/>
    <w:rsid w:val="00D566C7"/>
    <w:rsid w:val="00D57093"/>
    <w:rsid w:val="00D57142"/>
    <w:rsid w:val="00D57BC4"/>
    <w:rsid w:val="00D60858"/>
    <w:rsid w:val="00D61765"/>
    <w:rsid w:val="00D62C3E"/>
    <w:rsid w:val="00D639AE"/>
    <w:rsid w:val="00D65932"/>
    <w:rsid w:val="00D6608F"/>
    <w:rsid w:val="00D67F7B"/>
    <w:rsid w:val="00D70D9D"/>
    <w:rsid w:val="00D73E08"/>
    <w:rsid w:val="00D74632"/>
    <w:rsid w:val="00D75804"/>
    <w:rsid w:val="00D7598E"/>
    <w:rsid w:val="00D76C10"/>
    <w:rsid w:val="00D76D20"/>
    <w:rsid w:val="00D8031B"/>
    <w:rsid w:val="00D81A63"/>
    <w:rsid w:val="00D82188"/>
    <w:rsid w:val="00D85EA8"/>
    <w:rsid w:val="00D86401"/>
    <w:rsid w:val="00D86DBA"/>
    <w:rsid w:val="00D87C8B"/>
    <w:rsid w:val="00D93F03"/>
    <w:rsid w:val="00D94CD8"/>
    <w:rsid w:val="00D952C6"/>
    <w:rsid w:val="00D97909"/>
    <w:rsid w:val="00D97990"/>
    <w:rsid w:val="00DA0633"/>
    <w:rsid w:val="00DA17D7"/>
    <w:rsid w:val="00DA31E9"/>
    <w:rsid w:val="00DA31F6"/>
    <w:rsid w:val="00DA33D5"/>
    <w:rsid w:val="00DA3457"/>
    <w:rsid w:val="00DA3AFA"/>
    <w:rsid w:val="00DA5A75"/>
    <w:rsid w:val="00DA637D"/>
    <w:rsid w:val="00DA64AE"/>
    <w:rsid w:val="00DA650E"/>
    <w:rsid w:val="00DA79F6"/>
    <w:rsid w:val="00DB1CE4"/>
    <w:rsid w:val="00DB1EA6"/>
    <w:rsid w:val="00DB2522"/>
    <w:rsid w:val="00DB30A0"/>
    <w:rsid w:val="00DB3143"/>
    <w:rsid w:val="00DB41D1"/>
    <w:rsid w:val="00DB479B"/>
    <w:rsid w:val="00DB4E77"/>
    <w:rsid w:val="00DB500F"/>
    <w:rsid w:val="00DB7EA6"/>
    <w:rsid w:val="00DB7EC9"/>
    <w:rsid w:val="00DC06B1"/>
    <w:rsid w:val="00DC106B"/>
    <w:rsid w:val="00DC13E7"/>
    <w:rsid w:val="00DC3B72"/>
    <w:rsid w:val="00DC4D28"/>
    <w:rsid w:val="00DC563B"/>
    <w:rsid w:val="00DD044F"/>
    <w:rsid w:val="00DD0703"/>
    <w:rsid w:val="00DD1243"/>
    <w:rsid w:val="00DD1A65"/>
    <w:rsid w:val="00DD3EF2"/>
    <w:rsid w:val="00DE0F91"/>
    <w:rsid w:val="00DE1154"/>
    <w:rsid w:val="00DE20DC"/>
    <w:rsid w:val="00DE49F1"/>
    <w:rsid w:val="00DE51D0"/>
    <w:rsid w:val="00DE65DD"/>
    <w:rsid w:val="00DE6E92"/>
    <w:rsid w:val="00DE7B5A"/>
    <w:rsid w:val="00DF0493"/>
    <w:rsid w:val="00DF2053"/>
    <w:rsid w:val="00DF2E91"/>
    <w:rsid w:val="00E0019C"/>
    <w:rsid w:val="00E0071F"/>
    <w:rsid w:val="00E00EC9"/>
    <w:rsid w:val="00E015BF"/>
    <w:rsid w:val="00E05A80"/>
    <w:rsid w:val="00E075EC"/>
    <w:rsid w:val="00E10A1A"/>
    <w:rsid w:val="00E11143"/>
    <w:rsid w:val="00E11391"/>
    <w:rsid w:val="00E13536"/>
    <w:rsid w:val="00E13FE6"/>
    <w:rsid w:val="00E14949"/>
    <w:rsid w:val="00E15F54"/>
    <w:rsid w:val="00E21543"/>
    <w:rsid w:val="00E21A8F"/>
    <w:rsid w:val="00E21DBF"/>
    <w:rsid w:val="00E21E15"/>
    <w:rsid w:val="00E251E9"/>
    <w:rsid w:val="00E26BE6"/>
    <w:rsid w:val="00E274CD"/>
    <w:rsid w:val="00E27DB4"/>
    <w:rsid w:val="00E3071C"/>
    <w:rsid w:val="00E309DC"/>
    <w:rsid w:val="00E34EE4"/>
    <w:rsid w:val="00E3536F"/>
    <w:rsid w:val="00E37CB8"/>
    <w:rsid w:val="00E40235"/>
    <w:rsid w:val="00E4033A"/>
    <w:rsid w:val="00E42063"/>
    <w:rsid w:val="00E42EA9"/>
    <w:rsid w:val="00E42ED7"/>
    <w:rsid w:val="00E43076"/>
    <w:rsid w:val="00E430D2"/>
    <w:rsid w:val="00E432E7"/>
    <w:rsid w:val="00E4456A"/>
    <w:rsid w:val="00E45310"/>
    <w:rsid w:val="00E46685"/>
    <w:rsid w:val="00E466BB"/>
    <w:rsid w:val="00E46C07"/>
    <w:rsid w:val="00E53846"/>
    <w:rsid w:val="00E544EE"/>
    <w:rsid w:val="00E54F45"/>
    <w:rsid w:val="00E55949"/>
    <w:rsid w:val="00E55A19"/>
    <w:rsid w:val="00E57B62"/>
    <w:rsid w:val="00E6085B"/>
    <w:rsid w:val="00E60C28"/>
    <w:rsid w:val="00E627EF"/>
    <w:rsid w:val="00E63596"/>
    <w:rsid w:val="00E6392A"/>
    <w:rsid w:val="00E654FB"/>
    <w:rsid w:val="00E6653D"/>
    <w:rsid w:val="00E66EFF"/>
    <w:rsid w:val="00E6745D"/>
    <w:rsid w:val="00E702C1"/>
    <w:rsid w:val="00E70590"/>
    <w:rsid w:val="00E72892"/>
    <w:rsid w:val="00E731A7"/>
    <w:rsid w:val="00E75257"/>
    <w:rsid w:val="00E75992"/>
    <w:rsid w:val="00E75D67"/>
    <w:rsid w:val="00E77C38"/>
    <w:rsid w:val="00E8008E"/>
    <w:rsid w:val="00E80251"/>
    <w:rsid w:val="00E81B4E"/>
    <w:rsid w:val="00E83AE5"/>
    <w:rsid w:val="00E8410C"/>
    <w:rsid w:val="00E84139"/>
    <w:rsid w:val="00E847EA"/>
    <w:rsid w:val="00E84A5B"/>
    <w:rsid w:val="00E85815"/>
    <w:rsid w:val="00E85D4E"/>
    <w:rsid w:val="00E87FC3"/>
    <w:rsid w:val="00E967CB"/>
    <w:rsid w:val="00EA0064"/>
    <w:rsid w:val="00EA109F"/>
    <w:rsid w:val="00EA1E2D"/>
    <w:rsid w:val="00EA323F"/>
    <w:rsid w:val="00EA3650"/>
    <w:rsid w:val="00EA3D09"/>
    <w:rsid w:val="00EA4189"/>
    <w:rsid w:val="00EA41F6"/>
    <w:rsid w:val="00EA4924"/>
    <w:rsid w:val="00EA5FB5"/>
    <w:rsid w:val="00EA67DD"/>
    <w:rsid w:val="00EA7809"/>
    <w:rsid w:val="00EB0A16"/>
    <w:rsid w:val="00EB1A8C"/>
    <w:rsid w:val="00EB26F6"/>
    <w:rsid w:val="00EB3AD7"/>
    <w:rsid w:val="00EB3BBF"/>
    <w:rsid w:val="00EB4EBE"/>
    <w:rsid w:val="00EB5AFD"/>
    <w:rsid w:val="00EB74E0"/>
    <w:rsid w:val="00EB78D3"/>
    <w:rsid w:val="00EC1062"/>
    <w:rsid w:val="00EC1638"/>
    <w:rsid w:val="00EC180B"/>
    <w:rsid w:val="00EC1838"/>
    <w:rsid w:val="00EC1E2B"/>
    <w:rsid w:val="00EC222B"/>
    <w:rsid w:val="00EC3A3D"/>
    <w:rsid w:val="00EC3BBD"/>
    <w:rsid w:val="00EC4476"/>
    <w:rsid w:val="00EC51DB"/>
    <w:rsid w:val="00EC5605"/>
    <w:rsid w:val="00EC6B04"/>
    <w:rsid w:val="00EC7C2D"/>
    <w:rsid w:val="00ED18A5"/>
    <w:rsid w:val="00ED224C"/>
    <w:rsid w:val="00ED2F8E"/>
    <w:rsid w:val="00ED3389"/>
    <w:rsid w:val="00ED3554"/>
    <w:rsid w:val="00ED39A9"/>
    <w:rsid w:val="00ED547E"/>
    <w:rsid w:val="00ED70BD"/>
    <w:rsid w:val="00ED76A4"/>
    <w:rsid w:val="00ED776D"/>
    <w:rsid w:val="00EE5B85"/>
    <w:rsid w:val="00EE6236"/>
    <w:rsid w:val="00EE6F77"/>
    <w:rsid w:val="00EE7958"/>
    <w:rsid w:val="00EF28C1"/>
    <w:rsid w:val="00EF4F5C"/>
    <w:rsid w:val="00EF6145"/>
    <w:rsid w:val="00EF6F93"/>
    <w:rsid w:val="00F02723"/>
    <w:rsid w:val="00F032DC"/>
    <w:rsid w:val="00F03595"/>
    <w:rsid w:val="00F04458"/>
    <w:rsid w:val="00F04C42"/>
    <w:rsid w:val="00F04E5C"/>
    <w:rsid w:val="00F05034"/>
    <w:rsid w:val="00F05DC1"/>
    <w:rsid w:val="00F0749F"/>
    <w:rsid w:val="00F07C1E"/>
    <w:rsid w:val="00F11344"/>
    <w:rsid w:val="00F12998"/>
    <w:rsid w:val="00F13356"/>
    <w:rsid w:val="00F13789"/>
    <w:rsid w:val="00F16D06"/>
    <w:rsid w:val="00F172F7"/>
    <w:rsid w:val="00F225ED"/>
    <w:rsid w:val="00F2474B"/>
    <w:rsid w:val="00F248AA"/>
    <w:rsid w:val="00F278C1"/>
    <w:rsid w:val="00F32823"/>
    <w:rsid w:val="00F337D1"/>
    <w:rsid w:val="00F3393A"/>
    <w:rsid w:val="00F350D0"/>
    <w:rsid w:val="00F36153"/>
    <w:rsid w:val="00F37C4F"/>
    <w:rsid w:val="00F42D7E"/>
    <w:rsid w:val="00F43D58"/>
    <w:rsid w:val="00F44C6A"/>
    <w:rsid w:val="00F47332"/>
    <w:rsid w:val="00F5078B"/>
    <w:rsid w:val="00F51990"/>
    <w:rsid w:val="00F527E6"/>
    <w:rsid w:val="00F52E5B"/>
    <w:rsid w:val="00F54973"/>
    <w:rsid w:val="00F55569"/>
    <w:rsid w:val="00F5595C"/>
    <w:rsid w:val="00F62419"/>
    <w:rsid w:val="00F63EF4"/>
    <w:rsid w:val="00F650DD"/>
    <w:rsid w:val="00F6546F"/>
    <w:rsid w:val="00F664A1"/>
    <w:rsid w:val="00F66C5E"/>
    <w:rsid w:val="00F67BC3"/>
    <w:rsid w:val="00F700F2"/>
    <w:rsid w:val="00F70794"/>
    <w:rsid w:val="00F71D7E"/>
    <w:rsid w:val="00F71FB8"/>
    <w:rsid w:val="00F72F6D"/>
    <w:rsid w:val="00F73B1E"/>
    <w:rsid w:val="00F74BD7"/>
    <w:rsid w:val="00F74E04"/>
    <w:rsid w:val="00F74EDC"/>
    <w:rsid w:val="00F777D6"/>
    <w:rsid w:val="00F81C9C"/>
    <w:rsid w:val="00F82445"/>
    <w:rsid w:val="00F82512"/>
    <w:rsid w:val="00F838DD"/>
    <w:rsid w:val="00F83F4B"/>
    <w:rsid w:val="00F87B82"/>
    <w:rsid w:val="00F90756"/>
    <w:rsid w:val="00F9111F"/>
    <w:rsid w:val="00F93603"/>
    <w:rsid w:val="00F93ADA"/>
    <w:rsid w:val="00F93E30"/>
    <w:rsid w:val="00F95089"/>
    <w:rsid w:val="00F9629C"/>
    <w:rsid w:val="00F97E8C"/>
    <w:rsid w:val="00FA1150"/>
    <w:rsid w:val="00FA1EFF"/>
    <w:rsid w:val="00FA2502"/>
    <w:rsid w:val="00FA2808"/>
    <w:rsid w:val="00FA4306"/>
    <w:rsid w:val="00FA4547"/>
    <w:rsid w:val="00FA4928"/>
    <w:rsid w:val="00FA5566"/>
    <w:rsid w:val="00FA5E26"/>
    <w:rsid w:val="00FA5FA8"/>
    <w:rsid w:val="00FA62D2"/>
    <w:rsid w:val="00FB3CA9"/>
    <w:rsid w:val="00FB4108"/>
    <w:rsid w:val="00FB41C1"/>
    <w:rsid w:val="00FB4506"/>
    <w:rsid w:val="00FC0C8C"/>
    <w:rsid w:val="00FC26B5"/>
    <w:rsid w:val="00FC2E61"/>
    <w:rsid w:val="00FC38F2"/>
    <w:rsid w:val="00FC6C92"/>
    <w:rsid w:val="00FC7B0B"/>
    <w:rsid w:val="00FC7D15"/>
    <w:rsid w:val="00FD15B2"/>
    <w:rsid w:val="00FD1D7B"/>
    <w:rsid w:val="00FD260C"/>
    <w:rsid w:val="00FD323A"/>
    <w:rsid w:val="00FD3813"/>
    <w:rsid w:val="00FD3B5A"/>
    <w:rsid w:val="00FD3BBF"/>
    <w:rsid w:val="00FD428B"/>
    <w:rsid w:val="00FD4BA4"/>
    <w:rsid w:val="00FD6670"/>
    <w:rsid w:val="00FE11D1"/>
    <w:rsid w:val="00FE11F2"/>
    <w:rsid w:val="00FE2D38"/>
    <w:rsid w:val="00FE447E"/>
    <w:rsid w:val="00FE51BD"/>
    <w:rsid w:val="00FE609C"/>
    <w:rsid w:val="00FE7456"/>
    <w:rsid w:val="00FE746E"/>
    <w:rsid w:val="00FF06C7"/>
    <w:rsid w:val="00FF21B8"/>
    <w:rsid w:val="00FF2D2B"/>
    <w:rsid w:val="00FF4BBC"/>
    <w:rsid w:val="00FF7AC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AF9DF"/>
  <w15:chartTrackingRefBased/>
  <w15:docId w15:val="{B792D063-C5C6-4F6B-BEE6-601908DC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qFormat="1"/>
    <w:lsdException w:name="header" w:uiPriority="99"/>
    <w:lsdException w:name="caption" w:semiHidden="1" w:unhideWhenUsed="1" w:qFormat="1"/>
    <w:lsdException w:name="footnote reference"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A23"/>
    <w:pPr>
      <w:suppressAutoHyphens/>
      <w:spacing w:line="240" w:lineRule="atLeast"/>
    </w:pPr>
    <w:rPr>
      <w:rFonts w:eastAsia="SimSun"/>
      <w:lang w:val="en-GB" w:eastAsia="zh-CN"/>
    </w:rPr>
  </w:style>
  <w:style w:type="paragraph" w:styleId="Heading1">
    <w:name w:val="heading 1"/>
    <w:aliases w:val="Table_G"/>
    <w:basedOn w:val="Normal"/>
    <w:next w:val="AnnoH23G"/>
    <w:qFormat/>
    <w:rsid w:val="003B2A23"/>
    <w:pPr>
      <w:ind w:left="1134"/>
      <w:outlineLvl w:val="0"/>
    </w:pPr>
  </w:style>
  <w:style w:type="paragraph" w:styleId="Heading2">
    <w:name w:val="heading 2"/>
    <w:basedOn w:val="Normal"/>
    <w:next w:val="Normal"/>
    <w:link w:val="Heading2Char"/>
    <w:qFormat/>
    <w:rsid w:val="003B2A23"/>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3B2A23"/>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3B2A23"/>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3B2A2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3B2A23"/>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3B2A23"/>
    <w:pPr>
      <w:keepNext/>
      <w:keepLines/>
      <w:spacing w:before="360" w:after="240" w:line="270" w:lineRule="exact"/>
      <w:ind w:left="1134" w:right="1134" w:hanging="1134"/>
    </w:pPr>
    <w:rPr>
      <w:b/>
      <w:sz w:val="24"/>
    </w:rPr>
  </w:style>
  <w:style w:type="paragraph" w:customStyle="1" w:styleId="H23G">
    <w:name w:val="_ H_2/3_G"/>
    <w:basedOn w:val="Normal"/>
    <w:next w:val="Normal"/>
    <w:rsid w:val="003B2A2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3B2A2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3B2A23"/>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B2A23"/>
    <w:pPr>
      <w:spacing w:after="120"/>
      <w:ind w:left="1134" w:right="1134"/>
      <w:jc w:val="both"/>
    </w:pPr>
    <w:rPr>
      <w:rFonts w:eastAsia="Times New Roman"/>
      <w:lang w:eastAsia="en-US"/>
    </w:rPr>
  </w:style>
  <w:style w:type="paragraph" w:customStyle="1" w:styleId="SLG">
    <w:name w:val="__S_L_G"/>
    <w:basedOn w:val="Normal"/>
    <w:next w:val="Normal"/>
    <w:rsid w:val="003B2A23"/>
    <w:pPr>
      <w:keepNext/>
      <w:keepLines/>
      <w:spacing w:before="240" w:after="240" w:line="580" w:lineRule="exact"/>
      <w:ind w:left="1134" w:right="1134"/>
    </w:pPr>
    <w:rPr>
      <w:b/>
      <w:sz w:val="56"/>
    </w:rPr>
  </w:style>
  <w:style w:type="paragraph" w:customStyle="1" w:styleId="SMG">
    <w:name w:val="__S_M_G"/>
    <w:basedOn w:val="Normal"/>
    <w:next w:val="Normal"/>
    <w:rsid w:val="003B2A23"/>
    <w:pPr>
      <w:keepNext/>
      <w:keepLines/>
      <w:spacing w:before="240" w:after="240" w:line="420" w:lineRule="exact"/>
      <w:ind w:left="1134" w:right="1134"/>
    </w:pPr>
    <w:rPr>
      <w:b/>
      <w:sz w:val="40"/>
    </w:rPr>
  </w:style>
  <w:style w:type="paragraph" w:customStyle="1" w:styleId="SSG">
    <w:name w:val="__S_S_G"/>
    <w:basedOn w:val="Normal"/>
    <w:next w:val="Normal"/>
    <w:rsid w:val="003B2A23"/>
    <w:pPr>
      <w:keepNext/>
      <w:keepLines/>
      <w:spacing w:before="240" w:after="240" w:line="300" w:lineRule="exact"/>
      <w:ind w:left="1134" w:right="1134"/>
    </w:pPr>
    <w:rPr>
      <w:b/>
      <w:sz w:val="28"/>
    </w:rPr>
  </w:style>
  <w:style w:type="paragraph" w:customStyle="1" w:styleId="XLargeG">
    <w:name w:val="__XLarge_G"/>
    <w:basedOn w:val="Normal"/>
    <w:next w:val="Normal"/>
    <w:rsid w:val="003B2A23"/>
    <w:pPr>
      <w:keepNext/>
      <w:keepLines/>
      <w:spacing w:before="240" w:after="240" w:line="420" w:lineRule="exact"/>
      <w:ind w:left="1134" w:right="1134"/>
    </w:pPr>
    <w:rPr>
      <w:b/>
      <w:sz w:val="40"/>
    </w:rPr>
  </w:style>
  <w:style w:type="paragraph" w:customStyle="1" w:styleId="Bullet1G">
    <w:name w:val="_Bullet 1_G"/>
    <w:basedOn w:val="Normal"/>
    <w:rsid w:val="003B2A23"/>
    <w:pPr>
      <w:numPr>
        <w:numId w:val="1"/>
      </w:numPr>
      <w:spacing w:after="120"/>
      <w:ind w:right="1134"/>
      <w:jc w:val="both"/>
    </w:pPr>
  </w:style>
  <w:style w:type="paragraph" w:customStyle="1" w:styleId="Bullet2G">
    <w:name w:val="_Bullet 2_G"/>
    <w:basedOn w:val="Normal"/>
    <w:rsid w:val="003B2A23"/>
    <w:pPr>
      <w:numPr>
        <w:numId w:val="2"/>
      </w:numPr>
      <w:spacing w:after="120"/>
      <w:ind w:right="1134"/>
      <w:jc w:val="both"/>
    </w:pPr>
  </w:style>
  <w:style w:type="paragraph" w:customStyle="1" w:styleId="AnnoHCHG">
    <w:name w:val="Anno _ H_CH_G"/>
    <w:basedOn w:val="Normal"/>
    <w:next w:val="AnnoH1G"/>
    <w:rsid w:val="003B2A23"/>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3B2A23"/>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3B2A2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3B2A23"/>
    <w:p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3B2A23"/>
    <w:rPr>
      <w:rFonts w:ascii="Times New Roman" w:hAnsi="Times New Roman"/>
      <w:sz w:val="18"/>
      <w:vertAlign w:val="superscript"/>
    </w:rPr>
  </w:style>
  <w:style w:type="character" w:styleId="EndnoteReference">
    <w:name w:val="endnote reference"/>
    <w:aliases w:val="1_G"/>
    <w:rsid w:val="003B2A23"/>
    <w:rPr>
      <w:rFonts w:ascii="Times New Roman" w:hAnsi="Times New Roman"/>
      <w:sz w:val="18"/>
      <w:vertAlign w:val="superscript"/>
    </w:rPr>
  </w:style>
  <w:style w:type="paragraph" w:styleId="EndnoteText">
    <w:name w:val="endnote text"/>
    <w:aliases w:val="2_G"/>
    <w:basedOn w:val="FootnoteText"/>
    <w:rsid w:val="003B2A23"/>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3B2A23"/>
    <w:pPr>
      <w:tabs>
        <w:tab w:val="right" w:pos="1021"/>
      </w:tabs>
      <w:spacing w:line="220" w:lineRule="exact"/>
      <w:ind w:left="1134" w:right="1134" w:hanging="1134"/>
    </w:pPr>
    <w:rPr>
      <w:sz w:val="18"/>
    </w:rPr>
  </w:style>
  <w:style w:type="paragraph" w:styleId="Footer">
    <w:name w:val="footer"/>
    <w:aliases w:val="3_G"/>
    <w:basedOn w:val="Normal"/>
    <w:rsid w:val="003B2A23"/>
    <w:rPr>
      <w:sz w:val="16"/>
    </w:rPr>
  </w:style>
  <w:style w:type="paragraph" w:customStyle="1" w:styleId="FootnoteTable">
    <w:name w:val="Footnote Table"/>
    <w:basedOn w:val="Normal"/>
    <w:rsid w:val="003B2A23"/>
    <w:pPr>
      <w:spacing w:line="220" w:lineRule="exact"/>
      <w:jc w:val="both"/>
    </w:pPr>
    <w:rPr>
      <w:sz w:val="18"/>
    </w:rPr>
  </w:style>
  <w:style w:type="paragraph" w:styleId="Header">
    <w:name w:val="header"/>
    <w:aliases w:val="6_G"/>
    <w:basedOn w:val="Normal"/>
    <w:link w:val="HeaderChar"/>
    <w:uiPriority w:val="99"/>
    <w:rsid w:val="003B2A23"/>
    <w:pPr>
      <w:pBdr>
        <w:bottom w:val="single" w:sz="4" w:space="4" w:color="auto"/>
      </w:pBdr>
    </w:pPr>
    <w:rPr>
      <w:b/>
      <w:sz w:val="18"/>
    </w:rPr>
  </w:style>
  <w:style w:type="character" w:styleId="PageNumber">
    <w:name w:val="page number"/>
    <w:aliases w:val="7_G"/>
    <w:rsid w:val="003B2A23"/>
    <w:rPr>
      <w:rFonts w:ascii="Times New Roman" w:hAnsi="Times New Roman"/>
      <w:b/>
      <w:sz w:val="18"/>
    </w:rPr>
  </w:style>
  <w:style w:type="paragraph" w:customStyle="1" w:styleId="RegHChG">
    <w:name w:val="Reg_H__Ch_G"/>
    <w:basedOn w:val="Normal"/>
    <w:next w:val="RegH1G"/>
    <w:link w:val="RegHChGCharChar"/>
    <w:rsid w:val="003B2A23"/>
    <w:pPr>
      <w:keepNext/>
      <w:keepLines/>
      <w:spacing w:before="360" w:after="240" w:line="300" w:lineRule="exact"/>
      <w:ind w:right="1134"/>
    </w:pPr>
    <w:rPr>
      <w:b/>
      <w:sz w:val="28"/>
    </w:rPr>
  </w:style>
  <w:style w:type="paragraph" w:customStyle="1" w:styleId="RegH1G">
    <w:name w:val="Reg_H_1_G"/>
    <w:basedOn w:val="Normal"/>
    <w:next w:val="RegH23G"/>
    <w:rsid w:val="003B2A23"/>
    <w:pPr>
      <w:keepNext/>
      <w:keepLines/>
      <w:spacing w:before="360" w:after="240" w:line="270" w:lineRule="exact"/>
      <w:ind w:right="1134"/>
    </w:pPr>
    <w:rPr>
      <w:b/>
      <w:sz w:val="24"/>
    </w:rPr>
  </w:style>
  <w:style w:type="paragraph" w:customStyle="1" w:styleId="RegH23G">
    <w:name w:val="Reg_H_2/3_G"/>
    <w:basedOn w:val="Normal"/>
    <w:next w:val="RegSingleTxtG"/>
    <w:rsid w:val="003B2A23"/>
    <w:pPr>
      <w:keepNext/>
      <w:keepLines/>
      <w:spacing w:before="240" w:after="120" w:line="240" w:lineRule="exact"/>
      <w:ind w:right="1134"/>
    </w:pPr>
    <w:rPr>
      <w:b/>
    </w:rPr>
  </w:style>
  <w:style w:type="paragraph" w:customStyle="1" w:styleId="RegSingleTxtG">
    <w:name w:val="Reg_Single Txt_G"/>
    <w:basedOn w:val="Normal"/>
    <w:link w:val="RegSingleTxtGChar"/>
    <w:rsid w:val="003B2A23"/>
    <w:pPr>
      <w:tabs>
        <w:tab w:val="left" w:pos="1701"/>
      </w:tabs>
      <w:spacing w:after="120"/>
      <w:ind w:right="1134"/>
      <w:jc w:val="both"/>
    </w:pPr>
  </w:style>
  <w:style w:type="paragraph" w:styleId="TOC1">
    <w:name w:val="toc 1"/>
    <w:basedOn w:val="Normal"/>
    <w:next w:val="Normal"/>
    <w:autoRedefine/>
    <w:uiPriority w:val="39"/>
    <w:rsid w:val="00893D01"/>
    <w:pPr>
      <w:tabs>
        <w:tab w:val="right" w:pos="851"/>
        <w:tab w:val="left" w:pos="1134"/>
        <w:tab w:val="left" w:pos="1559"/>
        <w:tab w:val="left" w:pos="1985"/>
        <w:tab w:val="left" w:leader="dot" w:pos="7655"/>
        <w:tab w:val="right" w:pos="8930"/>
        <w:tab w:val="right" w:pos="9638"/>
      </w:tabs>
      <w:spacing w:after="120"/>
      <w:ind w:left="1134" w:hanging="1134"/>
    </w:pPr>
  </w:style>
  <w:style w:type="paragraph" w:styleId="TOC2">
    <w:name w:val="toc 2"/>
    <w:basedOn w:val="Normal"/>
    <w:next w:val="Normal"/>
    <w:autoRedefine/>
    <w:uiPriority w:val="39"/>
    <w:rsid w:val="002E7FF5"/>
    <w:pPr>
      <w:tabs>
        <w:tab w:val="right" w:pos="851"/>
        <w:tab w:val="left" w:pos="1134"/>
        <w:tab w:val="left" w:pos="1701"/>
        <w:tab w:val="left" w:leader="dot" w:pos="7655"/>
        <w:tab w:val="right" w:pos="8930"/>
        <w:tab w:val="right" w:pos="9638"/>
      </w:tabs>
      <w:spacing w:after="120"/>
      <w:ind w:left="1134" w:hanging="1134"/>
    </w:pPr>
  </w:style>
  <w:style w:type="paragraph" w:styleId="TOC3">
    <w:name w:val="toc 3"/>
    <w:basedOn w:val="Normal"/>
    <w:next w:val="Normal"/>
    <w:autoRedefine/>
    <w:semiHidden/>
    <w:rsid w:val="003B2A23"/>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3B2A23"/>
    <w:pPr>
      <w:spacing w:line="240" w:lineRule="auto"/>
    </w:pPr>
    <w:rPr>
      <w:rFonts w:ascii="Tahoma" w:hAnsi="Tahoma" w:cs="Tahoma"/>
      <w:sz w:val="16"/>
      <w:szCs w:val="16"/>
    </w:rPr>
  </w:style>
  <w:style w:type="character" w:customStyle="1" w:styleId="BalloonTextChar">
    <w:name w:val="Balloon Text Char"/>
    <w:link w:val="BalloonText"/>
    <w:rsid w:val="003B2A23"/>
    <w:rPr>
      <w:rFonts w:ascii="Tahoma" w:eastAsia="SimSun" w:hAnsi="Tahoma" w:cs="Tahoma"/>
      <w:sz w:val="16"/>
      <w:szCs w:val="16"/>
      <w:lang w:val="en-GB" w:eastAsia="zh-CN"/>
    </w:rPr>
  </w:style>
  <w:style w:type="paragraph" w:styleId="ListParagraph">
    <w:name w:val="List Paragraph"/>
    <w:basedOn w:val="Normal"/>
    <w:uiPriority w:val="34"/>
    <w:qFormat/>
    <w:rsid w:val="003B2A23"/>
    <w:pPr>
      <w:ind w:left="720"/>
      <w:contextualSpacing/>
    </w:pPr>
  </w:style>
  <w:style w:type="character" w:customStyle="1" w:styleId="Heading2Char">
    <w:name w:val="Heading 2 Char"/>
    <w:link w:val="Heading2"/>
    <w:rsid w:val="003B2A23"/>
    <w:rPr>
      <w:rFonts w:ascii="Cambria" w:hAnsi="Cambria"/>
      <w:b/>
      <w:bCs/>
      <w:color w:val="4F81BD"/>
      <w:sz w:val="26"/>
      <w:szCs w:val="26"/>
      <w:lang w:val="en-GB" w:eastAsia="zh-CN"/>
    </w:rPr>
  </w:style>
  <w:style w:type="character" w:customStyle="1" w:styleId="Heading4Char">
    <w:name w:val="Heading 4 Char"/>
    <w:link w:val="Heading4"/>
    <w:rsid w:val="003B2A23"/>
    <w:rPr>
      <w:rFonts w:ascii="Cambria" w:hAnsi="Cambria"/>
      <w:b/>
      <w:bCs/>
      <w:i/>
      <w:iCs/>
      <w:color w:val="4F81BD"/>
      <w:lang w:val="en-GB" w:eastAsia="zh-CN"/>
    </w:rPr>
  </w:style>
  <w:style w:type="character" w:customStyle="1" w:styleId="Heading5Char">
    <w:name w:val="Heading 5 Char"/>
    <w:link w:val="Heading5"/>
    <w:rsid w:val="003B2A23"/>
    <w:rPr>
      <w:rFonts w:ascii="Cambria" w:hAnsi="Cambria"/>
      <w:color w:val="243F60"/>
      <w:lang w:val="en-GB" w:eastAsia="zh-CN"/>
    </w:rPr>
  </w:style>
  <w:style w:type="paragraph" w:customStyle="1" w:styleId="ListParagraphforAnnexes">
    <w:name w:val="List Paragraph for Annexes"/>
    <w:basedOn w:val="ListParagraph"/>
    <w:qFormat/>
    <w:rsid w:val="003B2A23"/>
    <w:pPr>
      <w:spacing w:before="120" w:after="120" w:line="240" w:lineRule="exact"/>
      <w:contextualSpacing w:val="0"/>
    </w:pPr>
  </w:style>
  <w:style w:type="paragraph" w:customStyle="1" w:styleId="RegHead1">
    <w:name w:val="RegHead1"/>
    <w:basedOn w:val="Normal"/>
    <w:next w:val="RegHead2"/>
    <w:rsid w:val="00A61BEC"/>
    <w:pPr>
      <w:keepNext/>
      <w:numPr>
        <w:numId w:val="4"/>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4"/>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4"/>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4"/>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A61BEC"/>
    <w:rPr>
      <w:rFonts w:eastAsia="SimSun"/>
      <w:sz w:val="18"/>
      <w:lang w:val="en-GB" w:eastAsia="zh-CN"/>
    </w:rPr>
  </w:style>
  <w:style w:type="character" w:customStyle="1" w:styleId="RegSingleTxtGChar">
    <w:name w:val="Reg_Single Txt_G Char"/>
    <w:link w:val="RegSingleTxtG"/>
    <w:rsid w:val="00A61BEC"/>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111983"/>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417EB1"/>
    <w:pPr>
      <w:suppressAutoHyphens w:val="0"/>
      <w:spacing w:after="160" w:line="240" w:lineRule="exact"/>
    </w:pPr>
    <w:rPr>
      <w:rFonts w:eastAsia="Times New Roman"/>
      <w:sz w:val="18"/>
      <w:vertAlign w:val="superscript"/>
      <w:lang w:val="fr-FR" w:eastAsia="fr-FR"/>
    </w:rPr>
  </w:style>
  <w:style w:type="character" w:styleId="Hyperlink">
    <w:name w:val="Hyperlink"/>
    <w:uiPriority w:val="99"/>
    <w:unhideWhenUsed/>
    <w:rsid w:val="00105A50"/>
    <w:rPr>
      <w:strike w:val="0"/>
      <w:dstrike w:val="0"/>
      <w:color w:val="3333FF"/>
      <w:u w:val="single"/>
      <w:effect w:val="none"/>
      <w:shd w:val="clear" w:color="auto" w:fill="auto"/>
    </w:rPr>
  </w:style>
  <w:style w:type="character" w:styleId="Mention">
    <w:name w:val="Mention"/>
    <w:uiPriority w:val="99"/>
    <w:semiHidden/>
    <w:unhideWhenUsed/>
    <w:rsid w:val="0000482B"/>
    <w:rPr>
      <w:color w:val="2B579A"/>
      <w:shd w:val="clear" w:color="auto" w:fill="E6E6E6"/>
    </w:rPr>
  </w:style>
  <w:style w:type="paragraph" w:customStyle="1" w:styleId="RegH4G">
    <w:name w:val="Reg_H_4_G"/>
    <w:basedOn w:val="RegH23G"/>
    <w:next w:val="RegH5G"/>
    <w:qFormat/>
    <w:rsid w:val="009C4331"/>
    <w:pPr>
      <w:tabs>
        <w:tab w:val="num" w:pos="1134"/>
      </w:tabs>
      <w:ind w:left="1135" w:hanging="284"/>
    </w:pPr>
  </w:style>
  <w:style w:type="paragraph" w:customStyle="1" w:styleId="RegH5G">
    <w:name w:val="Reg_H_5_G"/>
    <w:basedOn w:val="RegH4G"/>
    <w:qFormat/>
    <w:rsid w:val="009C4331"/>
    <w:rPr>
      <w:b w:val="0"/>
      <w:i/>
    </w:rPr>
  </w:style>
  <w:style w:type="paragraph" w:customStyle="1" w:styleId="RegSingleTxtG2">
    <w:name w:val="Reg_Single Txt_G2"/>
    <w:basedOn w:val="RegSingleTxtG"/>
    <w:qFormat/>
    <w:rsid w:val="009C4331"/>
    <w:pPr>
      <w:tabs>
        <w:tab w:val="clear" w:pos="1701"/>
      </w:tabs>
      <w:ind w:left="1134" w:firstLine="567"/>
    </w:pPr>
  </w:style>
  <w:style w:type="paragraph" w:customStyle="1" w:styleId="RegSingleTxtG3">
    <w:name w:val="Reg_Single Txt_G3"/>
    <w:basedOn w:val="RegSingleTxtG"/>
    <w:qFormat/>
    <w:rsid w:val="009C4331"/>
    <w:pPr>
      <w:ind w:left="1701"/>
    </w:pPr>
  </w:style>
  <w:style w:type="table" w:styleId="TableGrid">
    <w:name w:val="Table Grid"/>
    <w:basedOn w:val="TableNormal"/>
    <w:rsid w:val="009C4331"/>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B31D6"/>
    <w:rPr>
      <w:color w:val="954F72"/>
      <w:u w:val="single"/>
    </w:rPr>
  </w:style>
  <w:style w:type="numbering" w:customStyle="1" w:styleId="FCCCBoxfootnote">
    <w:name w:val="FCCC_Box_footnote"/>
    <w:uiPriority w:val="99"/>
    <w:rsid w:val="001F11FD"/>
    <w:pPr>
      <w:numPr>
        <w:numId w:val="11"/>
      </w:numPr>
    </w:pPr>
  </w:style>
  <w:style w:type="character" w:customStyle="1" w:styleId="RegHChGCharChar">
    <w:name w:val="Reg_H__Ch_G Char Char"/>
    <w:link w:val="RegHChG"/>
    <w:rsid w:val="001F11FD"/>
    <w:rPr>
      <w:rFonts w:eastAsia="SimSun"/>
      <w:b/>
      <w:sz w:val="28"/>
      <w:lang w:val="en-GB" w:eastAsia="zh-CN"/>
    </w:rPr>
  </w:style>
  <w:style w:type="numbering" w:customStyle="1" w:styleId="FCCCTextboxfootnote">
    <w:name w:val="FCCC Textbox footnote"/>
    <w:uiPriority w:val="99"/>
    <w:rsid w:val="00593DCD"/>
    <w:pPr>
      <w:numPr>
        <w:numId w:val="21"/>
      </w:numPr>
    </w:pPr>
  </w:style>
  <w:style w:type="character" w:customStyle="1" w:styleId="HeaderChar">
    <w:name w:val="Header Char"/>
    <w:aliases w:val="6_G Char"/>
    <w:link w:val="Header"/>
    <w:uiPriority w:val="99"/>
    <w:locked/>
    <w:rsid w:val="00941A74"/>
    <w:rPr>
      <w:rFonts w:eastAsia="SimSun"/>
      <w:b/>
      <w:sz w:val="18"/>
      <w:lang w:val="en-GB" w:eastAsia="zh-CN"/>
    </w:rPr>
  </w:style>
  <w:style w:type="paragraph" w:styleId="TOC4">
    <w:name w:val="toc 4"/>
    <w:basedOn w:val="Normal"/>
    <w:next w:val="Normal"/>
    <w:autoRedefine/>
    <w:rsid w:val="006651F5"/>
    <w:pPr>
      <w:ind w:left="600"/>
    </w:pPr>
  </w:style>
  <w:style w:type="paragraph" w:styleId="TOC5">
    <w:name w:val="toc 5"/>
    <w:basedOn w:val="Normal"/>
    <w:next w:val="Normal"/>
    <w:autoRedefine/>
    <w:rsid w:val="006651F5"/>
    <w:pPr>
      <w:ind w:left="800"/>
    </w:pPr>
  </w:style>
  <w:style w:type="paragraph" w:styleId="TOC6">
    <w:name w:val="toc 6"/>
    <w:basedOn w:val="Normal"/>
    <w:next w:val="Normal"/>
    <w:autoRedefine/>
    <w:rsid w:val="006651F5"/>
    <w:pPr>
      <w:ind w:left="1000"/>
    </w:pPr>
  </w:style>
  <w:style w:type="paragraph" w:styleId="TOC7">
    <w:name w:val="toc 7"/>
    <w:basedOn w:val="Normal"/>
    <w:next w:val="Normal"/>
    <w:autoRedefine/>
    <w:rsid w:val="006651F5"/>
    <w:pPr>
      <w:ind w:left="1200"/>
    </w:pPr>
  </w:style>
  <w:style w:type="paragraph" w:styleId="TOC8">
    <w:name w:val="toc 8"/>
    <w:basedOn w:val="Normal"/>
    <w:next w:val="Normal"/>
    <w:autoRedefine/>
    <w:rsid w:val="006651F5"/>
    <w:pPr>
      <w:ind w:left="1400"/>
    </w:pPr>
  </w:style>
  <w:style w:type="paragraph" w:styleId="TOC9">
    <w:name w:val="toc 9"/>
    <w:basedOn w:val="Normal"/>
    <w:next w:val="Normal"/>
    <w:autoRedefine/>
    <w:rsid w:val="006651F5"/>
    <w:pPr>
      <w:ind w:left="1600"/>
    </w:p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A113D1"/>
    <w:pPr>
      <w:suppressAutoHyphens w:val="0"/>
      <w:spacing w:after="160" w:line="240" w:lineRule="exact"/>
      <w:jc w:val="both"/>
    </w:pPr>
    <w:rPr>
      <w:rFonts w:eastAsia="Times New Roman"/>
      <w:sz w:val="18"/>
      <w:vertAlign w:val="superscript"/>
      <w:lang w:val="en-US" w:eastAsia="en-US"/>
    </w:rPr>
  </w:style>
  <w:style w:type="character" w:customStyle="1" w:styleId="UnresolvedMention1">
    <w:name w:val="Unresolved Mention1"/>
    <w:basedOn w:val="DefaultParagraphFont"/>
    <w:uiPriority w:val="99"/>
    <w:semiHidden/>
    <w:unhideWhenUsed/>
    <w:rsid w:val="00251986"/>
    <w:rPr>
      <w:color w:val="808080"/>
      <w:shd w:val="clear" w:color="auto" w:fill="E6E6E6"/>
    </w:rPr>
  </w:style>
  <w:style w:type="character" w:styleId="PlaceholderText">
    <w:name w:val="Placeholder Text"/>
    <w:basedOn w:val="DefaultParagraphFont"/>
    <w:uiPriority w:val="99"/>
    <w:semiHidden/>
    <w:rsid w:val="00D57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68086">
      <w:bodyDiv w:val="1"/>
      <w:marLeft w:val="0"/>
      <w:marRight w:val="0"/>
      <w:marTop w:val="0"/>
      <w:marBottom w:val="0"/>
      <w:divBdr>
        <w:top w:val="none" w:sz="0" w:space="0" w:color="auto"/>
        <w:left w:val="none" w:sz="0" w:space="0" w:color="auto"/>
        <w:bottom w:val="none" w:sz="0" w:space="0" w:color="auto"/>
        <w:right w:val="none" w:sz="0" w:space="0" w:color="auto"/>
      </w:divBdr>
    </w:div>
    <w:div w:id="348072137">
      <w:bodyDiv w:val="1"/>
      <w:marLeft w:val="0"/>
      <w:marRight w:val="0"/>
      <w:marTop w:val="0"/>
      <w:marBottom w:val="0"/>
      <w:divBdr>
        <w:top w:val="none" w:sz="0" w:space="0" w:color="auto"/>
        <w:left w:val="none" w:sz="0" w:space="0" w:color="auto"/>
        <w:bottom w:val="none" w:sz="0" w:space="0" w:color="auto"/>
        <w:right w:val="none" w:sz="0" w:space="0" w:color="auto"/>
      </w:divBdr>
      <w:divsChild>
        <w:div w:id="250551163">
          <w:marLeft w:val="0"/>
          <w:marRight w:val="0"/>
          <w:marTop w:val="0"/>
          <w:marBottom w:val="0"/>
          <w:divBdr>
            <w:top w:val="none" w:sz="0" w:space="0" w:color="auto"/>
            <w:left w:val="none" w:sz="0" w:space="0" w:color="auto"/>
            <w:bottom w:val="none" w:sz="0" w:space="0" w:color="auto"/>
            <w:right w:val="none" w:sz="0" w:space="0" w:color="auto"/>
          </w:divBdr>
        </w:div>
        <w:div w:id="792331078">
          <w:marLeft w:val="0"/>
          <w:marRight w:val="0"/>
          <w:marTop w:val="0"/>
          <w:marBottom w:val="0"/>
          <w:divBdr>
            <w:top w:val="none" w:sz="0" w:space="0" w:color="auto"/>
            <w:left w:val="none" w:sz="0" w:space="0" w:color="auto"/>
            <w:bottom w:val="none" w:sz="0" w:space="0" w:color="auto"/>
            <w:right w:val="none" w:sz="0" w:space="0" w:color="auto"/>
          </w:divBdr>
        </w:div>
        <w:div w:id="1613051555">
          <w:marLeft w:val="0"/>
          <w:marRight w:val="0"/>
          <w:marTop w:val="0"/>
          <w:marBottom w:val="0"/>
          <w:divBdr>
            <w:top w:val="none" w:sz="0" w:space="0" w:color="auto"/>
            <w:left w:val="none" w:sz="0" w:space="0" w:color="auto"/>
            <w:bottom w:val="none" w:sz="0" w:space="0" w:color="auto"/>
            <w:right w:val="none" w:sz="0" w:space="0" w:color="auto"/>
          </w:divBdr>
        </w:div>
      </w:divsChild>
    </w:div>
    <w:div w:id="405372779">
      <w:bodyDiv w:val="1"/>
      <w:marLeft w:val="0"/>
      <w:marRight w:val="0"/>
      <w:marTop w:val="0"/>
      <w:marBottom w:val="0"/>
      <w:divBdr>
        <w:top w:val="none" w:sz="0" w:space="0" w:color="auto"/>
        <w:left w:val="none" w:sz="0" w:space="0" w:color="auto"/>
        <w:bottom w:val="none" w:sz="0" w:space="0" w:color="auto"/>
        <w:right w:val="none" w:sz="0" w:space="0" w:color="auto"/>
      </w:divBdr>
    </w:div>
    <w:div w:id="539393578">
      <w:bodyDiv w:val="1"/>
      <w:marLeft w:val="0"/>
      <w:marRight w:val="0"/>
      <w:marTop w:val="0"/>
      <w:marBottom w:val="0"/>
      <w:divBdr>
        <w:top w:val="none" w:sz="0" w:space="0" w:color="auto"/>
        <w:left w:val="none" w:sz="0" w:space="0" w:color="auto"/>
        <w:bottom w:val="none" w:sz="0" w:space="0" w:color="auto"/>
        <w:right w:val="none" w:sz="0" w:space="0" w:color="auto"/>
      </w:divBdr>
    </w:div>
    <w:div w:id="670179163">
      <w:bodyDiv w:val="1"/>
      <w:marLeft w:val="0"/>
      <w:marRight w:val="0"/>
      <w:marTop w:val="0"/>
      <w:marBottom w:val="0"/>
      <w:divBdr>
        <w:top w:val="none" w:sz="0" w:space="0" w:color="auto"/>
        <w:left w:val="none" w:sz="0" w:space="0" w:color="auto"/>
        <w:bottom w:val="none" w:sz="0" w:space="0" w:color="auto"/>
        <w:right w:val="none" w:sz="0" w:space="0" w:color="auto"/>
      </w:divBdr>
    </w:div>
    <w:div w:id="704253209">
      <w:bodyDiv w:val="1"/>
      <w:marLeft w:val="0"/>
      <w:marRight w:val="0"/>
      <w:marTop w:val="0"/>
      <w:marBottom w:val="0"/>
      <w:divBdr>
        <w:top w:val="none" w:sz="0" w:space="0" w:color="auto"/>
        <w:left w:val="none" w:sz="0" w:space="0" w:color="auto"/>
        <w:bottom w:val="none" w:sz="0" w:space="0" w:color="auto"/>
        <w:right w:val="none" w:sz="0" w:space="0" w:color="auto"/>
      </w:divBdr>
    </w:div>
    <w:div w:id="740443762">
      <w:bodyDiv w:val="1"/>
      <w:marLeft w:val="0"/>
      <w:marRight w:val="0"/>
      <w:marTop w:val="0"/>
      <w:marBottom w:val="0"/>
      <w:divBdr>
        <w:top w:val="none" w:sz="0" w:space="0" w:color="auto"/>
        <w:left w:val="none" w:sz="0" w:space="0" w:color="auto"/>
        <w:bottom w:val="none" w:sz="0" w:space="0" w:color="auto"/>
        <w:right w:val="none" w:sz="0" w:space="0" w:color="auto"/>
      </w:divBdr>
    </w:div>
    <w:div w:id="1203521484">
      <w:bodyDiv w:val="1"/>
      <w:marLeft w:val="0"/>
      <w:marRight w:val="0"/>
      <w:marTop w:val="0"/>
      <w:marBottom w:val="0"/>
      <w:divBdr>
        <w:top w:val="none" w:sz="0" w:space="0" w:color="auto"/>
        <w:left w:val="none" w:sz="0" w:space="0" w:color="auto"/>
        <w:bottom w:val="none" w:sz="0" w:space="0" w:color="auto"/>
        <w:right w:val="none" w:sz="0" w:space="0" w:color="auto"/>
      </w:divBdr>
      <w:divsChild>
        <w:div w:id="146015849">
          <w:marLeft w:val="0"/>
          <w:marRight w:val="0"/>
          <w:marTop w:val="0"/>
          <w:marBottom w:val="0"/>
          <w:divBdr>
            <w:top w:val="none" w:sz="0" w:space="0" w:color="auto"/>
            <w:left w:val="none" w:sz="0" w:space="0" w:color="auto"/>
            <w:bottom w:val="none" w:sz="0" w:space="0" w:color="auto"/>
            <w:right w:val="none" w:sz="0" w:space="0" w:color="auto"/>
          </w:divBdr>
        </w:div>
        <w:div w:id="289749635">
          <w:marLeft w:val="0"/>
          <w:marRight w:val="0"/>
          <w:marTop w:val="0"/>
          <w:marBottom w:val="0"/>
          <w:divBdr>
            <w:top w:val="none" w:sz="0" w:space="0" w:color="auto"/>
            <w:left w:val="none" w:sz="0" w:space="0" w:color="auto"/>
            <w:bottom w:val="none" w:sz="0" w:space="0" w:color="auto"/>
            <w:right w:val="none" w:sz="0" w:space="0" w:color="auto"/>
          </w:divBdr>
        </w:div>
        <w:div w:id="1194147951">
          <w:marLeft w:val="0"/>
          <w:marRight w:val="0"/>
          <w:marTop w:val="0"/>
          <w:marBottom w:val="0"/>
          <w:divBdr>
            <w:top w:val="none" w:sz="0" w:space="0" w:color="auto"/>
            <w:left w:val="none" w:sz="0" w:space="0" w:color="auto"/>
            <w:bottom w:val="none" w:sz="0" w:space="0" w:color="auto"/>
            <w:right w:val="none" w:sz="0" w:space="0" w:color="auto"/>
          </w:divBdr>
        </w:div>
        <w:div w:id="1930843853">
          <w:marLeft w:val="0"/>
          <w:marRight w:val="0"/>
          <w:marTop w:val="0"/>
          <w:marBottom w:val="0"/>
          <w:divBdr>
            <w:top w:val="none" w:sz="0" w:space="0" w:color="auto"/>
            <w:left w:val="none" w:sz="0" w:space="0" w:color="auto"/>
            <w:bottom w:val="none" w:sz="0" w:space="0" w:color="auto"/>
            <w:right w:val="none" w:sz="0" w:space="0" w:color="auto"/>
          </w:divBdr>
        </w:div>
      </w:divsChild>
    </w:div>
    <w:div w:id="1337491244">
      <w:bodyDiv w:val="1"/>
      <w:marLeft w:val="0"/>
      <w:marRight w:val="0"/>
      <w:marTop w:val="0"/>
      <w:marBottom w:val="0"/>
      <w:divBdr>
        <w:top w:val="none" w:sz="0" w:space="0" w:color="auto"/>
        <w:left w:val="none" w:sz="0" w:space="0" w:color="auto"/>
        <w:bottom w:val="none" w:sz="0" w:space="0" w:color="auto"/>
        <w:right w:val="none" w:sz="0" w:space="0" w:color="auto"/>
      </w:divBdr>
    </w:div>
    <w:div w:id="1400589824">
      <w:bodyDiv w:val="1"/>
      <w:marLeft w:val="0"/>
      <w:marRight w:val="0"/>
      <w:marTop w:val="0"/>
      <w:marBottom w:val="0"/>
      <w:divBdr>
        <w:top w:val="none" w:sz="0" w:space="0" w:color="auto"/>
        <w:left w:val="none" w:sz="0" w:space="0" w:color="auto"/>
        <w:bottom w:val="none" w:sz="0" w:space="0" w:color="auto"/>
        <w:right w:val="none" w:sz="0" w:space="0" w:color="auto"/>
      </w:divBdr>
    </w:div>
    <w:div w:id="1573349383">
      <w:bodyDiv w:val="1"/>
      <w:marLeft w:val="0"/>
      <w:marRight w:val="0"/>
      <w:marTop w:val="0"/>
      <w:marBottom w:val="0"/>
      <w:divBdr>
        <w:top w:val="none" w:sz="0" w:space="0" w:color="auto"/>
        <w:left w:val="none" w:sz="0" w:space="0" w:color="auto"/>
        <w:bottom w:val="none" w:sz="0" w:space="0" w:color="auto"/>
        <w:right w:val="none" w:sz="0" w:space="0" w:color="auto"/>
      </w:divBdr>
    </w:div>
    <w:div w:id="2002467446">
      <w:bodyDiv w:val="1"/>
      <w:marLeft w:val="0"/>
      <w:marRight w:val="0"/>
      <w:marTop w:val="0"/>
      <w:marBottom w:val="0"/>
      <w:divBdr>
        <w:top w:val="none" w:sz="0" w:space="0" w:color="auto"/>
        <w:left w:val="none" w:sz="0" w:space="0" w:color="auto"/>
        <w:bottom w:val="none" w:sz="0" w:space="0" w:color="auto"/>
        <w:right w:val="none" w:sz="0" w:space="0" w:color="auto"/>
      </w:divBdr>
    </w:div>
    <w:div w:id="205484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14" Type="http://schemas.openxmlformats.org/officeDocument/2006/relationships/image" Target="media/image2.png"/><Relationship Id="rId9"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documents?f%5B0%5D=document_type%3A4014" TargetMode="External"/><Relationship Id="rId13" Type="http://schemas.openxmlformats.org/officeDocument/2006/relationships/hyperlink" Target="http://napexpo.org/america-latina" TargetMode="External"/><Relationship Id="rId18" Type="http://schemas.openxmlformats.org/officeDocument/2006/relationships/hyperlink" Target="https://unfccc.int/sites/default/files/resource/sb48_gender_dialogue.pdf" TargetMode="External"/><Relationship Id="rId3" Type="http://schemas.openxmlformats.org/officeDocument/2006/relationships/hyperlink" Target="https://unfccc.int/process/transparency-and-reporting/reporting-and-review-under-convention/biennial-update-reports-0" TargetMode="External"/><Relationship Id="rId7" Type="http://schemas.openxmlformats.org/officeDocument/2006/relationships/hyperlink" Target="https://unfccc.int/documents/185067" TargetMode="External"/><Relationship Id="rId12" Type="http://schemas.openxmlformats.org/officeDocument/2006/relationships/hyperlink" Target="http://napexpo.org/malawi" TargetMode="External"/><Relationship Id="rId17" Type="http://schemas.openxmlformats.org/officeDocument/2006/relationships/hyperlink" Target="https://unfccc.int/documents/192591" TargetMode="External"/><Relationship Id="rId2" Type="http://schemas.openxmlformats.org/officeDocument/2006/relationships/hyperlink" Target="https://unfccc.int/node/11775" TargetMode="External"/><Relationship Id="rId16" Type="http://schemas.openxmlformats.org/officeDocument/2006/relationships/hyperlink" Target="https://unfccc.int/documents/192593" TargetMode="External"/><Relationship Id="rId1" Type="http://schemas.openxmlformats.org/officeDocument/2006/relationships/hyperlink" Target="https://unfccc.int/submissions_and_statements" TargetMode="External"/><Relationship Id="rId6" Type="http://schemas.openxmlformats.org/officeDocument/2006/relationships/hyperlink" Target="https://unfccc.int/documents/185066" TargetMode="External"/><Relationship Id="rId11" Type="http://schemas.openxmlformats.org/officeDocument/2006/relationships/hyperlink" Target="https://unfccc.int/documents/192603" TargetMode="External"/><Relationship Id="rId5" Type="http://schemas.openxmlformats.org/officeDocument/2006/relationships/hyperlink" Target="https://unfccc-cop24.streamworld.de/webcast/first-plenary-meeting-of-sbi" TargetMode="External"/><Relationship Id="rId15" Type="http://schemas.openxmlformats.org/officeDocument/2006/relationships/hyperlink" Target="https://unfccc.int/documents/185102" TargetMode="External"/><Relationship Id="rId10" Type="http://schemas.openxmlformats.org/officeDocument/2006/relationships/hyperlink" Target="http://www.unfccc.int/submissions_and_statements" TargetMode="External"/><Relationship Id="rId4" Type="http://schemas.openxmlformats.org/officeDocument/2006/relationships/hyperlink" Target="https://unfccc.int/event/sbi-49" TargetMode="External"/><Relationship Id="rId9" Type="http://schemas.openxmlformats.org/officeDocument/2006/relationships/hyperlink" Target="http://www4.unfccc.int/sites/submissionportal/Pages/Home.aspx" TargetMode="External"/><Relationship Id="rId14" Type="http://schemas.openxmlformats.org/officeDocument/2006/relationships/hyperlink" Target="https://unfccc.int/node/1847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19B2D91C-3434-4D80-B403-92CAC3EAC2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DEDD2D-3437-4057-B294-1C363048EF81}"/>
</file>

<file path=customXml/itemProps3.xml><?xml version="1.0" encoding="utf-8"?>
<ds:datastoreItem xmlns:ds="http://schemas.openxmlformats.org/officeDocument/2006/customXml" ds:itemID="{2FE8DA09-C919-49A9-9F0B-3DBB3FA73AC5}">
  <ds:schemaRefs>
    <ds:schemaRef ds:uri="http://schemas.microsoft.com/sharepoint/v3/contenttype/forms"/>
  </ds:schemaRefs>
</ds:datastoreItem>
</file>

<file path=customXml/itemProps4.xml><?xml version="1.0" encoding="utf-8"?>
<ds:datastoreItem xmlns:ds="http://schemas.openxmlformats.org/officeDocument/2006/customXml" ds:itemID="{DD6B33DA-E5BD-45BD-BF4E-F538A9D5743C}"/>
</file>

<file path=customXml/itemProps5.xml><?xml version="1.0" encoding="utf-8"?>
<ds:datastoreItem xmlns:ds="http://schemas.openxmlformats.org/officeDocument/2006/customXml" ds:itemID="{ADB2F0A5-F47D-4FF0-9590-24226FC08940}">
  <ds:schemaRefs>
    <ds:schemaRef ds:uri="http://schemas.openxmlformats.org/officeDocument/2006/bibliography"/>
  </ds:schemaRefs>
</ds:datastoreItem>
</file>

<file path=customXml/itemProps6.xml><?xml version="1.0" encoding="utf-8"?>
<ds:datastoreItem xmlns:ds="http://schemas.openxmlformats.org/officeDocument/2006/customXml" ds:itemID="{5331FFAB-F93D-4BAA-A426-D3742F37756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FCCC</Template>
  <TotalTime>9</TotalTime>
  <Pages>23</Pages>
  <Words>8504</Words>
  <Characters>48477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Report of the Subsidiary Body for Implementation on its forty-ninth session, held in Katowice from 3 to 14 December 2018</vt:lpstr>
    </vt:vector>
  </TitlesOfParts>
  <Company>UNFCCC</Company>
  <LinksUpToDate>false</LinksUpToDate>
  <CharactersWithSpaces>56868</CharactersWithSpaces>
  <SharedDoc>false</SharedDoc>
  <HLinks>
    <vt:vector size="66" baseType="variant">
      <vt:variant>
        <vt:i4>5898268</vt:i4>
      </vt:variant>
      <vt:variant>
        <vt:i4>30</vt:i4>
      </vt:variant>
      <vt:variant>
        <vt:i4>0</vt:i4>
      </vt:variant>
      <vt:variant>
        <vt:i4>5</vt:i4>
      </vt:variant>
      <vt:variant>
        <vt:lpwstr>https://www4.unfccc.int/sites/submissionsstaging/Pages/Home.aspx</vt:lpwstr>
      </vt:variant>
      <vt:variant>
        <vt:lpwstr/>
      </vt:variant>
      <vt:variant>
        <vt:i4>2883643</vt:i4>
      </vt:variant>
      <vt:variant>
        <vt:i4>27</vt:i4>
      </vt:variant>
      <vt:variant>
        <vt:i4>0</vt:i4>
      </vt:variant>
      <vt:variant>
        <vt:i4>5</vt:i4>
      </vt:variant>
      <vt:variant>
        <vt:lpwstr>https://unfccc.int/sites/default/files/resource/sb48_gender_dialogue.pdf</vt:lpwstr>
      </vt:variant>
      <vt:variant>
        <vt:lpwstr/>
      </vt:variant>
      <vt:variant>
        <vt:i4>1704017</vt:i4>
      </vt:variant>
      <vt:variant>
        <vt:i4>24</vt:i4>
      </vt:variant>
      <vt:variant>
        <vt:i4>0</vt:i4>
      </vt:variant>
      <vt:variant>
        <vt:i4>5</vt:i4>
      </vt:variant>
      <vt:variant>
        <vt:lpwstr>http://www4.unfccc.int/sites/submissionportal/Pages/Home.aspx</vt:lpwstr>
      </vt:variant>
      <vt:variant>
        <vt:lpwstr/>
      </vt:variant>
      <vt:variant>
        <vt:i4>1441886</vt:i4>
      </vt:variant>
      <vt:variant>
        <vt:i4>21</vt:i4>
      </vt:variant>
      <vt:variant>
        <vt:i4>0</vt:i4>
      </vt:variant>
      <vt:variant>
        <vt:i4>5</vt:i4>
      </vt:variant>
      <vt:variant>
        <vt:lpwstr>https://unfccc.int/submissions_and_statements</vt:lpwstr>
      </vt:variant>
      <vt:variant>
        <vt:lpwstr/>
      </vt:variant>
      <vt:variant>
        <vt:i4>1441886</vt:i4>
      </vt:variant>
      <vt:variant>
        <vt:i4>18</vt:i4>
      </vt:variant>
      <vt:variant>
        <vt:i4>0</vt:i4>
      </vt:variant>
      <vt:variant>
        <vt:i4>5</vt:i4>
      </vt:variant>
      <vt:variant>
        <vt:lpwstr>https://unfccc.int/submissions_and_statements</vt:lpwstr>
      </vt:variant>
      <vt:variant>
        <vt:lpwstr/>
      </vt:variant>
      <vt:variant>
        <vt:i4>8323175</vt:i4>
      </vt:variant>
      <vt:variant>
        <vt:i4>15</vt:i4>
      </vt:variant>
      <vt:variant>
        <vt:i4>0</vt:i4>
      </vt:variant>
      <vt:variant>
        <vt:i4>5</vt:i4>
      </vt:variant>
      <vt:variant>
        <vt:lpwstr>https://unfccc.int/node/184777</vt:lpwstr>
      </vt:variant>
      <vt:variant>
        <vt:lpwstr/>
      </vt:variant>
      <vt:variant>
        <vt:i4>5242967</vt:i4>
      </vt:variant>
      <vt:variant>
        <vt:i4>12</vt:i4>
      </vt:variant>
      <vt:variant>
        <vt:i4>0</vt:i4>
      </vt:variant>
      <vt:variant>
        <vt:i4>5</vt:i4>
      </vt:variant>
      <vt:variant>
        <vt:lpwstr>http://napexpo.org/america-latina</vt:lpwstr>
      </vt:variant>
      <vt:variant>
        <vt:lpwstr/>
      </vt:variant>
      <vt:variant>
        <vt:i4>6029326</vt:i4>
      </vt:variant>
      <vt:variant>
        <vt:i4>9</vt:i4>
      </vt:variant>
      <vt:variant>
        <vt:i4>0</vt:i4>
      </vt:variant>
      <vt:variant>
        <vt:i4>5</vt:i4>
      </vt:variant>
      <vt:variant>
        <vt:lpwstr>http://napexpo.org/malawi</vt:lpwstr>
      </vt:variant>
      <vt:variant>
        <vt:lpwstr/>
      </vt:variant>
      <vt:variant>
        <vt:i4>4587607</vt:i4>
      </vt:variant>
      <vt:variant>
        <vt:i4>6</vt:i4>
      </vt:variant>
      <vt:variant>
        <vt:i4>0</vt:i4>
      </vt:variant>
      <vt:variant>
        <vt:i4>5</vt:i4>
      </vt:variant>
      <vt:variant>
        <vt:lpwstr>http://www.unfccc.int/submissions_and_statements</vt:lpwstr>
      </vt:variant>
      <vt:variant>
        <vt:lpwstr/>
      </vt:variant>
      <vt:variant>
        <vt:i4>4587607</vt:i4>
      </vt:variant>
      <vt:variant>
        <vt:i4>3</vt:i4>
      </vt:variant>
      <vt:variant>
        <vt:i4>0</vt:i4>
      </vt:variant>
      <vt:variant>
        <vt:i4>5</vt:i4>
      </vt:variant>
      <vt:variant>
        <vt:lpwstr>http://www.unfccc.int/submissions_and_statements</vt:lpwstr>
      </vt:variant>
      <vt:variant>
        <vt:lpwstr/>
      </vt:variant>
      <vt:variant>
        <vt:i4>1441886</vt:i4>
      </vt:variant>
      <vt:variant>
        <vt:i4>0</vt:i4>
      </vt:variant>
      <vt:variant>
        <vt:i4>0</vt:i4>
      </vt:variant>
      <vt:variant>
        <vt:i4>5</vt:i4>
      </vt:variant>
      <vt:variant>
        <vt:lpwstr>https://unfccc.int/submissions_and_statements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forty-ninth session, held in Katowice from 3 to 14 December 2018</dc:title>
  <dc:subject/>
  <dc:creator>FTC</dc:creator>
  <cp:keywords/>
  <cp:lastModifiedBy>Toni Williams</cp:lastModifiedBy>
  <cp:revision>6</cp:revision>
  <cp:lastPrinted>2019-02-18T10:47:00Z</cp:lastPrinted>
  <dcterms:created xsi:type="dcterms:W3CDTF">2019-03-08T15:00:00Z</dcterms:created>
  <dcterms:modified xsi:type="dcterms:W3CDTF">2023-06-06T20:57:00Z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Description0">
    <vt:lpwstr>completed</vt:lpwstr>
  </property>
  <property fmtid="{D5CDD505-2E9C-101B-9397-08002B2CF9AE}" pid="8" name="Status">
    <vt:lpwstr>edited</vt:lpwstr>
  </property>
  <property fmtid="{D5CDD505-2E9C-101B-9397-08002B2CF9AE}" pid="9" name="UNFC3CoreFunction">
    <vt:lpwstr>5;#Official Document Production Management|4049939e-99bf-4f26-98b6-455460e52caa</vt:lpwstr>
  </property>
  <property fmtid="{D5CDD505-2E9C-101B-9397-08002B2CF9AE}" pid="10" name="UNFC3CoreCountry">
    <vt:lpwstr/>
  </property>
  <property fmtid="{D5CDD505-2E9C-101B-9397-08002B2CF9AE}" pid="11" name="UNFC3CoreSensitivity">
    <vt:lpwstr>2;#Unclassified|335d5137-159a-437c-8757-eadd2685300a</vt:lpwstr>
  </property>
  <property fmtid="{D5CDD505-2E9C-101B-9397-08002B2CF9AE}" pid="12" name="AuthorIds_UIVersion_512">
    <vt:lpwstr>25</vt:lpwstr>
  </property>
</Properties>
</file>